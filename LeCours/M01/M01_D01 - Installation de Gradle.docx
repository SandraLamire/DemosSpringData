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651E2A12" w:rsidR="007D1E0E" w:rsidRPr="007D1E0E" w:rsidRDefault="00AA4F6E" w:rsidP="007D1E0E">
      <w:pPr>
        <w:pStyle w:val="Titre"/>
      </w:pPr>
      <w:r>
        <w:t>Installation</w:t>
      </w:r>
      <w:r w:rsidR="007D1E0E">
        <w:t xml:space="preserve"> et configuration</w:t>
      </w:r>
      <w:r>
        <w:t xml:space="preserve"> de </w:t>
      </w:r>
      <w:proofErr w:type="spellStart"/>
      <w:r w:rsidR="00A96586">
        <w:t>Gradle</w:t>
      </w:r>
      <w:proofErr w:type="spellEnd"/>
    </w:p>
    <w:p w14:paraId="31FD3075" w14:textId="5E779FB0" w:rsidR="000150A7" w:rsidRPr="0067609F" w:rsidRDefault="000150A7" w:rsidP="000150A7">
      <w:pPr>
        <w:pStyle w:val="Titre1"/>
      </w:pPr>
      <w:r w:rsidRPr="0067609F">
        <w:t xml:space="preserve">Démonstration </w:t>
      </w:r>
      <w:r w:rsidR="0048505C" w:rsidRPr="0067609F">
        <w:t>1</w:t>
      </w:r>
      <w:r w:rsidRPr="0067609F">
        <w:t xml:space="preserve"> du module </w:t>
      </w:r>
      <w:r w:rsidR="00E01688">
        <w:t>1</w:t>
      </w:r>
    </w:p>
    <w:p w14:paraId="5938D2DE" w14:textId="77777777" w:rsidR="000150A7" w:rsidRPr="0067609F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717F4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F531282" w:rsidR="000150A7" w:rsidRPr="0067609F" w:rsidRDefault="0048505C" w:rsidP="00AA4F6E">
            <w:pPr>
              <w:pStyle w:val="TPnormal"/>
            </w:pPr>
            <w:r w:rsidRPr="0067609F">
              <w:t>L’objectif de ce</w:t>
            </w:r>
            <w:r w:rsidR="00A96851" w:rsidRPr="0067609F">
              <w:t xml:space="preserve">tte démonstration est </w:t>
            </w:r>
            <w:r w:rsidR="000F0E32" w:rsidRPr="0067609F">
              <w:t>d’installer</w:t>
            </w:r>
            <w:r w:rsidR="003C0390">
              <w:t xml:space="preserve"> et configurer </w:t>
            </w:r>
            <w:proofErr w:type="spellStart"/>
            <w:r w:rsidR="003C0390">
              <w:t>Gradle</w:t>
            </w:r>
            <w:proofErr w:type="spellEnd"/>
            <w:r w:rsidR="000F0E32" w:rsidRPr="0067609F">
              <w:t xml:space="preserve">. </w:t>
            </w:r>
          </w:p>
        </w:tc>
      </w:tr>
    </w:tbl>
    <w:p w14:paraId="044A4A7A" w14:textId="77777777" w:rsidR="007D1E0E" w:rsidRDefault="007D1E0E" w:rsidP="007D1E0E">
      <w:pPr>
        <w:pStyle w:val="TPTitre"/>
      </w:pPr>
      <w:proofErr w:type="spellStart"/>
      <w:r>
        <w:t>Pré-requis</w:t>
      </w:r>
      <w:proofErr w:type="spellEnd"/>
    </w:p>
    <w:p w14:paraId="631E7073" w14:textId="7A34CDEF" w:rsidR="00F717F4" w:rsidRDefault="007D1E0E" w:rsidP="00F717F4">
      <w:pPr>
        <w:pStyle w:val="TPnormalpuce1"/>
      </w:pPr>
      <w:r>
        <w:t>Installation</w:t>
      </w:r>
      <w:r w:rsidR="009E5D19">
        <w:t xml:space="preserve"> et configuration</w:t>
      </w:r>
      <w:r>
        <w:t xml:space="preserve"> d’un JDK</w:t>
      </w:r>
      <w:r w:rsidR="005F1136">
        <w:t xml:space="preserve"> ≥</w:t>
      </w:r>
      <w:r>
        <w:t xml:space="preserve"> 1</w:t>
      </w:r>
      <w:r w:rsidR="005F1136">
        <w:t>7</w:t>
      </w:r>
      <w:r>
        <w:t xml:space="preserve"> sur votre machine</w:t>
      </w:r>
      <w:r w:rsidR="00A550FE">
        <w:t xml:space="preserve"> (</w:t>
      </w:r>
      <w:hyperlink r:id="rId12" w:history="1">
        <w:r w:rsidR="00F717F4" w:rsidRPr="00B5483A">
          <w:rPr>
            <w:rStyle w:val="Lienhypertexte"/>
            <w:sz w:val="17"/>
            <w:szCs w:val="17"/>
          </w:rPr>
          <w:t>https://www.oracle.com/fr/java/technologies/javase/jdk17-archive-downloads.html</w:t>
        </w:r>
      </w:hyperlink>
      <w:r w:rsidR="00A550FE">
        <w:t>)</w:t>
      </w:r>
    </w:p>
    <w:p w14:paraId="688989FF" w14:textId="4182EBF9" w:rsidR="001105F3" w:rsidRDefault="007D3376" w:rsidP="001105F3">
      <w:pPr>
        <w:pStyle w:val="TPnormalpuce1"/>
      </w:pPr>
      <w:r>
        <w:t xml:space="preserve">Vérifier avec une invite de commandes votre </w:t>
      </w:r>
      <w:r w:rsidR="0002281E">
        <w:t>installation de</w:t>
      </w:r>
      <w:r>
        <w:t xml:space="preserve"> Java</w:t>
      </w:r>
      <w:r w:rsidR="0002281E">
        <w:t> : java -version</w:t>
      </w:r>
    </w:p>
    <w:p w14:paraId="56A373DE" w14:textId="27802AE4" w:rsidR="001105F3" w:rsidRDefault="001105F3" w:rsidP="001105F3">
      <w:pPr>
        <w:pStyle w:val="TPnormalpuce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F805815" wp14:editId="0D1E9239">
            <wp:extent cx="6638925" cy="923925"/>
            <wp:effectExtent l="19050" t="19050" r="28575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3C48BE" w14:textId="5BD31C63" w:rsidR="000150A7" w:rsidRDefault="000150A7" w:rsidP="000150A7">
      <w:pPr>
        <w:pStyle w:val="TPTitre"/>
      </w:pPr>
      <w:r w:rsidRPr="0067609F">
        <w:t>Déroulement</w:t>
      </w:r>
    </w:p>
    <w:p w14:paraId="681561A6" w14:textId="33DD42F9" w:rsidR="00740FF3" w:rsidRDefault="00095A02" w:rsidP="007D1E0E">
      <w:pPr>
        <w:pStyle w:val="Titre1"/>
      </w:pPr>
      <w:r w:rsidRPr="007D1E0E">
        <w:t>Contexte</w:t>
      </w:r>
    </w:p>
    <w:p w14:paraId="6B0E52BC" w14:textId="080E2F64" w:rsidR="00F866EE" w:rsidRDefault="00F866EE" w:rsidP="00F866EE">
      <w:pPr>
        <w:pStyle w:val="TPnormal"/>
      </w:pPr>
      <w:proofErr w:type="spellStart"/>
      <w:r>
        <w:t>Gradle</w:t>
      </w:r>
      <w:proofErr w:type="spellEnd"/>
      <w:r>
        <w:t xml:space="preserve"> est u</w:t>
      </w:r>
      <w:r w:rsidRPr="00F866EE">
        <w:t>n moteur de production</w:t>
      </w:r>
      <w:r>
        <w:t xml:space="preserve"> de projet en Java.</w:t>
      </w:r>
      <w:r w:rsidR="00690CA2">
        <w:t xml:space="preserve"> </w:t>
      </w:r>
      <w:r>
        <w:t xml:space="preserve">Il gère </w:t>
      </w:r>
    </w:p>
    <w:p w14:paraId="66C81135" w14:textId="0BB8D583" w:rsidR="00F866EE" w:rsidRPr="00F866EE" w:rsidRDefault="00F866EE" w:rsidP="009E1419">
      <w:pPr>
        <w:pStyle w:val="TPnormal"/>
        <w:numPr>
          <w:ilvl w:val="0"/>
          <w:numId w:val="3"/>
        </w:numPr>
      </w:pPr>
      <w:r>
        <w:t xml:space="preserve">Les dépendances ; en les récupérant </w:t>
      </w:r>
      <w:r w:rsidRPr="00F866EE">
        <w:t>dans des repositories Maven, dans des repositories Apache Ivy, dans un système de fichiers, dans un gestionnaire de versions (Subversion)</w:t>
      </w:r>
    </w:p>
    <w:p w14:paraId="6191EF96" w14:textId="4CE3C427" w:rsidR="00F866EE" w:rsidRDefault="00F866EE" w:rsidP="009E1419">
      <w:pPr>
        <w:pStyle w:val="TPnormal"/>
        <w:numPr>
          <w:ilvl w:val="0"/>
          <w:numId w:val="3"/>
        </w:numPr>
      </w:pPr>
      <w:r>
        <w:t>L</w:t>
      </w:r>
      <w:r w:rsidRPr="00F866EE">
        <w:t>es cycles complets de création de projet</w:t>
      </w:r>
    </w:p>
    <w:p w14:paraId="51784984" w14:textId="77777777" w:rsidR="00F866EE" w:rsidRDefault="00F866EE" w:rsidP="009E1419">
      <w:pPr>
        <w:pStyle w:val="TPnormal"/>
        <w:numPr>
          <w:ilvl w:val="1"/>
          <w:numId w:val="3"/>
        </w:numPr>
      </w:pPr>
      <w:r w:rsidRPr="00F866EE">
        <w:t xml:space="preserve">Compilation, </w:t>
      </w:r>
    </w:p>
    <w:p w14:paraId="0AF44367" w14:textId="7E14C954" w:rsidR="00F866EE" w:rsidRDefault="004A1940" w:rsidP="009E1419">
      <w:pPr>
        <w:pStyle w:val="TPnormal"/>
        <w:numPr>
          <w:ilvl w:val="1"/>
          <w:numId w:val="3"/>
        </w:numPr>
      </w:pPr>
      <w:r>
        <w:t>T</w:t>
      </w:r>
      <w:r w:rsidR="00F866EE" w:rsidRPr="00F866EE">
        <w:t xml:space="preserve">ests, </w:t>
      </w:r>
    </w:p>
    <w:p w14:paraId="0F960224" w14:textId="0D6EB398" w:rsidR="00F866EE" w:rsidRDefault="004A1940" w:rsidP="009E1419">
      <w:pPr>
        <w:pStyle w:val="TPnormal"/>
        <w:numPr>
          <w:ilvl w:val="1"/>
          <w:numId w:val="3"/>
        </w:numPr>
      </w:pPr>
      <w:r>
        <w:t>G</w:t>
      </w:r>
      <w:r w:rsidR="00F866EE" w:rsidRPr="00F866EE">
        <w:t xml:space="preserve">énération du fichier jar </w:t>
      </w:r>
    </w:p>
    <w:p w14:paraId="3B7BAA9A" w14:textId="0F354FF5" w:rsidR="00F866EE" w:rsidRPr="00F866EE" w:rsidRDefault="004A1940" w:rsidP="009E1419">
      <w:pPr>
        <w:pStyle w:val="TPnormal"/>
        <w:numPr>
          <w:ilvl w:val="1"/>
          <w:numId w:val="3"/>
        </w:numPr>
      </w:pPr>
      <w:r>
        <w:t>E</w:t>
      </w:r>
      <w:r w:rsidR="00F866EE" w:rsidRPr="00F866EE">
        <w:t>t déploiement</w:t>
      </w:r>
    </w:p>
    <w:p w14:paraId="54A94A5C" w14:textId="77777777" w:rsidR="007D1E0E" w:rsidRPr="0067609F" w:rsidRDefault="007D1E0E" w:rsidP="007D1E0E">
      <w:pPr>
        <w:pStyle w:val="TPnormalpuce1"/>
        <w:numPr>
          <w:ilvl w:val="0"/>
          <w:numId w:val="0"/>
        </w:numPr>
        <w:ind w:left="357" w:hanging="357"/>
        <w:jc w:val="left"/>
      </w:pPr>
    </w:p>
    <w:p w14:paraId="5119118C" w14:textId="77777777" w:rsidR="006248B5" w:rsidRDefault="006248B5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0E8277A1" w14:textId="18F6DA15" w:rsidR="00AB49B4" w:rsidRDefault="00095A02" w:rsidP="007D1E0E">
      <w:pPr>
        <w:pStyle w:val="Titre1"/>
      </w:pPr>
      <w:r w:rsidRPr="0067609F">
        <w:lastRenderedPageBreak/>
        <w:t>Installation</w:t>
      </w:r>
    </w:p>
    <w:p w14:paraId="4CBE2E56" w14:textId="6BD898C5" w:rsidR="00946D77" w:rsidRPr="00946D77" w:rsidRDefault="00946D77" w:rsidP="00946D77">
      <w:pPr>
        <w:pStyle w:val="TPnormalpuce1"/>
      </w:pPr>
      <w:r w:rsidRPr="00946D77">
        <w:t xml:space="preserve">Téléchargement de l'archive à l'adresse </w:t>
      </w:r>
      <w:hyperlink r:id="rId14" w:history="1">
        <w:r w:rsidRPr="007136C9">
          <w:rPr>
            <w:rStyle w:val="Lienhypertexte"/>
            <w:lang w:bidi="mr-IN"/>
          </w:rPr>
          <w:t>https://gradle.org/install/</w:t>
        </w:r>
      </w:hyperlink>
    </w:p>
    <w:p w14:paraId="31A1D2CA" w14:textId="5643BECE" w:rsidR="00946D77" w:rsidRPr="00946D77" w:rsidRDefault="00946D77" w:rsidP="00CE4FB6">
      <w:pPr>
        <w:pStyle w:val="TPnormalpuce1"/>
      </w:pPr>
      <w:r w:rsidRPr="00946D77">
        <w:t xml:space="preserve">Version </w:t>
      </w:r>
      <w:r w:rsidR="005D5E13">
        <w:t>LTS ≥</w:t>
      </w:r>
      <w:r w:rsidR="00CE4FB6">
        <w:t xml:space="preserve"> 7.</w:t>
      </w:r>
      <w:r w:rsidR="00A73587">
        <w:t>6</w:t>
      </w:r>
    </w:p>
    <w:p w14:paraId="28206853" w14:textId="77777777" w:rsidR="00946D77" w:rsidRPr="00946D77" w:rsidRDefault="00946D77" w:rsidP="00946D77">
      <w:pPr>
        <w:pStyle w:val="TPnormalpuce1"/>
      </w:pPr>
      <w:r w:rsidRPr="00946D77">
        <w:t>Dézipper l'archive dans un répertoire</w:t>
      </w:r>
    </w:p>
    <w:p w14:paraId="596965BA" w14:textId="49AC0459" w:rsidR="00946D77" w:rsidRDefault="00CE4FB6" w:rsidP="00946D77">
      <w:pPr>
        <w:pStyle w:val="TPnormalpuce1"/>
      </w:pPr>
      <w:r>
        <w:t>Modifier les variables d’environnement de votre système, en y a</w:t>
      </w:r>
      <w:r w:rsidR="00946D77" w:rsidRPr="00946D77">
        <w:t>jout</w:t>
      </w:r>
      <w:r>
        <w:t>ant</w:t>
      </w:r>
      <w:r w:rsidR="00946D77" w:rsidRPr="00946D77">
        <w:t xml:space="preserve"> le répertoire bin</w:t>
      </w:r>
      <w:r>
        <w:t xml:space="preserve"> de </w:t>
      </w:r>
      <w:proofErr w:type="spellStart"/>
      <w:r>
        <w:t>Gradle</w:t>
      </w:r>
      <w:proofErr w:type="spellEnd"/>
      <w:r w:rsidR="00946D77" w:rsidRPr="00946D77">
        <w:t xml:space="preserve"> dans le PATH</w:t>
      </w:r>
      <w:r>
        <w:t xml:space="preserve"> </w:t>
      </w:r>
    </w:p>
    <w:p w14:paraId="672F99E7" w14:textId="0C1233EA" w:rsidR="00F82FB1" w:rsidRDefault="00D6031F" w:rsidP="00F82FB1">
      <w:pPr>
        <w:pStyle w:val="TPnormalpuce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9DC7E65" wp14:editId="326ACA9E">
            <wp:extent cx="4659782" cy="3211142"/>
            <wp:effectExtent l="19050" t="19050" r="26670" b="279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30" cy="324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8B686" w14:textId="097DE282" w:rsidR="00CE4FB6" w:rsidRDefault="00CE4FB6" w:rsidP="00946D77">
      <w:pPr>
        <w:pStyle w:val="TPnormalpuce1"/>
      </w:pPr>
      <w:r>
        <w:t>Valider avec une invite de commande :</w:t>
      </w:r>
    </w:p>
    <w:p w14:paraId="3D673A77" w14:textId="1C747AF5" w:rsidR="00CE4FB6" w:rsidRPr="00946D77" w:rsidRDefault="008B08C8" w:rsidP="00CE4FB6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0E06C771" wp14:editId="07510FF9">
            <wp:extent cx="4637836" cy="3519785"/>
            <wp:effectExtent l="19050" t="19050" r="10795" b="241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75" cy="357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E4FB6" w:rsidRPr="00946D77" w:rsidSect="002029F0">
      <w:headerReference w:type="default" r:id="rId17"/>
      <w:footerReference w:type="default" r:id="rId18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9733" w14:textId="77777777" w:rsidR="00B96A1B" w:rsidRDefault="00B96A1B" w:rsidP="006C7E58">
      <w:r>
        <w:separator/>
      </w:r>
    </w:p>
  </w:endnote>
  <w:endnote w:type="continuationSeparator" w:id="0">
    <w:p w14:paraId="2C9B0909" w14:textId="77777777" w:rsidR="00B96A1B" w:rsidRDefault="00B96A1B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2C68C7" w14:paraId="6F93C9C9" w14:textId="77777777" w:rsidTr="00B06AC2">
      <w:tc>
        <w:tcPr>
          <w:tcW w:w="2500" w:type="pct"/>
          <w:vAlign w:val="bottom"/>
        </w:tcPr>
        <w:p w14:paraId="056CA039" w14:textId="77777777" w:rsidR="002C68C7" w:rsidRDefault="002C68C7" w:rsidP="002C68C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34B6CA5" w14:textId="77777777" w:rsidR="002C68C7" w:rsidRDefault="002C68C7" w:rsidP="002C68C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26156CC7" wp14:editId="1EFAE1B1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C68C7" w14:paraId="18693A07" w14:textId="77777777" w:rsidTr="00B06AC2">
      <w:tc>
        <w:tcPr>
          <w:tcW w:w="2500" w:type="pct"/>
          <w:vAlign w:val="bottom"/>
        </w:tcPr>
        <w:p w14:paraId="13B107AD" w14:textId="77777777" w:rsidR="002C68C7" w:rsidRDefault="002C68C7" w:rsidP="002C68C7">
          <w:pPr>
            <w:pStyle w:val="Pieddepage"/>
          </w:pPr>
        </w:p>
      </w:tc>
      <w:tc>
        <w:tcPr>
          <w:tcW w:w="2500" w:type="pct"/>
        </w:tcPr>
        <w:p w14:paraId="098041CE" w14:textId="77777777" w:rsidR="002C68C7" w:rsidRDefault="002C68C7" w:rsidP="002C68C7">
          <w:pPr>
            <w:pStyle w:val="Pieddepage"/>
            <w:tabs>
              <w:tab w:val="left" w:pos="690"/>
              <w:tab w:val="right" w:pos="5018"/>
            </w:tabs>
            <w:rPr>
              <w:sz w:val="22"/>
            </w:rPr>
          </w:pPr>
        </w:p>
      </w:tc>
    </w:tr>
    <w:tr w:rsidR="002C68C7" w14:paraId="1E5DE90E" w14:textId="77777777" w:rsidTr="00B06AC2">
      <w:tc>
        <w:tcPr>
          <w:tcW w:w="1" w:type="pct"/>
          <w:gridSpan w:val="2"/>
          <w:vAlign w:val="bottom"/>
        </w:tcPr>
        <w:p w14:paraId="17E3EF3E" w14:textId="77777777" w:rsidR="002C68C7" w:rsidRDefault="002C68C7" w:rsidP="002C68C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0754EA1B" w:rsidR="002A2662" w:rsidRPr="002C68C7" w:rsidRDefault="002A2662" w:rsidP="002C68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AF3B" w14:textId="77777777" w:rsidR="00B96A1B" w:rsidRDefault="00B96A1B" w:rsidP="006C7E58">
      <w:r>
        <w:separator/>
      </w:r>
    </w:p>
  </w:footnote>
  <w:footnote w:type="continuationSeparator" w:id="0">
    <w:p w14:paraId="196A977C" w14:textId="77777777" w:rsidR="00B96A1B" w:rsidRDefault="00B96A1B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0448A99A" w:rsidR="00590AA9" w:rsidRPr="002C68C7" w:rsidRDefault="00E01688" w:rsidP="002C68C7">
    <w:pPr>
      <w:pStyle w:val="En-tte"/>
      <w:jc w:val="right"/>
      <w:rPr>
        <w:sz w:val="22"/>
        <w:lang w:val="fr-FR"/>
      </w:rPr>
    </w:pPr>
    <w:r>
      <w:rPr>
        <w:sz w:val="22"/>
        <w:szCs w:val="22"/>
        <w:lang w:val="fr-FR"/>
      </w:rPr>
      <w:t xml:space="preserve">Java </w:t>
    </w:r>
    <w:proofErr w:type="spellStart"/>
    <w:r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5838">
    <w:abstractNumId w:val="2"/>
  </w:num>
  <w:num w:numId="2" w16cid:durableId="1148403748">
    <w:abstractNumId w:val="0"/>
  </w:num>
  <w:num w:numId="3" w16cid:durableId="11549113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2281E"/>
    <w:rsid w:val="00024083"/>
    <w:rsid w:val="000417F6"/>
    <w:rsid w:val="000504C9"/>
    <w:rsid w:val="00054634"/>
    <w:rsid w:val="00055365"/>
    <w:rsid w:val="00062FC0"/>
    <w:rsid w:val="0006558E"/>
    <w:rsid w:val="000753A7"/>
    <w:rsid w:val="00095A02"/>
    <w:rsid w:val="00097F0B"/>
    <w:rsid w:val="000A1582"/>
    <w:rsid w:val="000B5825"/>
    <w:rsid w:val="000D0A8C"/>
    <w:rsid w:val="000E5CCE"/>
    <w:rsid w:val="000F0864"/>
    <w:rsid w:val="000F096C"/>
    <w:rsid w:val="000F0E32"/>
    <w:rsid w:val="000F50AF"/>
    <w:rsid w:val="001105F3"/>
    <w:rsid w:val="00125DCA"/>
    <w:rsid w:val="0013536A"/>
    <w:rsid w:val="00136790"/>
    <w:rsid w:val="001447F2"/>
    <w:rsid w:val="001465BB"/>
    <w:rsid w:val="00151AA0"/>
    <w:rsid w:val="00153344"/>
    <w:rsid w:val="00171036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117F1"/>
    <w:rsid w:val="00225D2C"/>
    <w:rsid w:val="002263D9"/>
    <w:rsid w:val="00241941"/>
    <w:rsid w:val="00241BEE"/>
    <w:rsid w:val="00261F4C"/>
    <w:rsid w:val="00270A58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C68C7"/>
    <w:rsid w:val="002D2B64"/>
    <w:rsid w:val="002E1C14"/>
    <w:rsid w:val="002F78BE"/>
    <w:rsid w:val="00301257"/>
    <w:rsid w:val="0030656D"/>
    <w:rsid w:val="00320D08"/>
    <w:rsid w:val="003548A0"/>
    <w:rsid w:val="003659AB"/>
    <w:rsid w:val="003709F1"/>
    <w:rsid w:val="00377559"/>
    <w:rsid w:val="00382C06"/>
    <w:rsid w:val="00387206"/>
    <w:rsid w:val="00392CE7"/>
    <w:rsid w:val="003A098F"/>
    <w:rsid w:val="003C0390"/>
    <w:rsid w:val="003C6A4C"/>
    <w:rsid w:val="003C6EFC"/>
    <w:rsid w:val="003C7784"/>
    <w:rsid w:val="003E676A"/>
    <w:rsid w:val="004203A9"/>
    <w:rsid w:val="00425FA5"/>
    <w:rsid w:val="004343CE"/>
    <w:rsid w:val="00450C5E"/>
    <w:rsid w:val="00456F22"/>
    <w:rsid w:val="0048505C"/>
    <w:rsid w:val="00492FCA"/>
    <w:rsid w:val="0049415E"/>
    <w:rsid w:val="00494DCF"/>
    <w:rsid w:val="004A1940"/>
    <w:rsid w:val="004A3990"/>
    <w:rsid w:val="004C2502"/>
    <w:rsid w:val="004F2C2E"/>
    <w:rsid w:val="005056C3"/>
    <w:rsid w:val="00514A00"/>
    <w:rsid w:val="00534A97"/>
    <w:rsid w:val="00536C5E"/>
    <w:rsid w:val="00536EF3"/>
    <w:rsid w:val="00544157"/>
    <w:rsid w:val="00553073"/>
    <w:rsid w:val="00554FC1"/>
    <w:rsid w:val="0057306B"/>
    <w:rsid w:val="00590AA9"/>
    <w:rsid w:val="005A2146"/>
    <w:rsid w:val="005A36E5"/>
    <w:rsid w:val="005C684C"/>
    <w:rsid w:val="005C68D3"/>
    <w:rsid w:val="005D1943"/>
    <w:rsid w:val="005D5E13"/>
    <w:rsid w:val="005E3B89"/>
    <w:rsid w:val="005F1136"/>
    <w:rsid w:val="005F2EFB"/>
    <w:rsid w:val="0060220A"/>
    <w:rsid w:val="00603AF5"/>
    <w:rsid w:val="006248B5"/>
    <w:rsid w:val="0063306A"/>
    <w:rsid w:val="006367DA"/>
    <w:rsid w:val="00675D38"/>
    <w:rsid w:val="0067609F"/>
    <w:rsid w:val="006900A1"/>
    <w:rsid w:val="00690CA2"/>
    <w:rsid w:val="006939F9"/>
    <w:rsid w:val="006B3B13"/>
    <w:rsid w:val="006C573C"/>
    <w:rsid w:val="006C7E58"/>
    <w:rsid w:val="006F2B63"/>
    <w:rsid w:val="007007CE"/>
    <w:rsid w:val="00707B85"/>
    <w:rsid w:val="00713863"/>
    <w:rsid w:val="00723176"/>
    <w:rsid w:val="00723883"/>
    <w:rsid w:val="007327B9"/>
    <w:rsid w:val="00740FF3"/>
    <w:rsid w:val="00742224"/>
    <w:rsid w:val="00743993"/>
    <w:rsid w:val="00764007"/>
    <w:rsid w:val="007729E2"/>
    <w:rsid w:val="007740FE"/>
    <w:rsid w:val="007910EE"/>
    <w:rsid w:val="007A1C97"/>
    <w:rsid w:val="007A21D7"/>
    <w:rsid w:val="007C301D"/>
    <w:rsid w:val="007C3CC4"/>
    <w:rsid w:val="007D1155"/>
    <w:rsid w:val="007D1E0E"/>
    <w:rsid w:val="007D3376"/>
    <w:rsid w:val="007E1104"/>
    <w:rsid w:val="007E6D91"/>
    <w:rsid w:val="007E7D3C"/>
    <w:rsid w:val="007F02F5"/>
    <w:rsid w:val="007F1242"/>
    <w:rsid w:val="00805BCC"/>
    <w:rsid w:val="008065FD"/>
    <w:rsid w:val="008130F1"/>
    <w:rsid w:val="00814575"/>
    <w:rsid w:val="0083499D"/>
    <w:rsid w:val="00845605"/>
    <w:rsid w:val="00851C1E"/>
    <w:rsid w:val="008616D6"/>
    <w:rsid w:val="00863103"/>
    <w:rsid w:val="008672FD"/>
    <w:rsid w:val="00867E02"/>
    <w:rsid w:val="00896AD2"/>
    <w:rsid w:val="008A78BE"/>
    <w:rsid w:val="008B08C8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46D77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E1419"/>
    <w:rsid w:val="009E5D19"/>
    <w:rsid w:val="009F00C7"/>
    <w:rsid w:val="00A055CF"/>
    <w:rsid w:val="00A14C1B"/>
    <w:rsid w:val="00A361C9"/>
    <w:rsid w:val="00A550FE"/>
    <w:rsid w:val="00A6293D"/>
    <w:rsid w:val="00A7105E"/>
    <w:rsid w:val="00A73587"/>
    <w:rsid w:val="00A93073"/>
    <w:rsid w:val="00A96586"/>
    <w:rsid w:val="00A96851"/>
    <w:rsid w:val="00AA1E06"/>
    <w:rsid w:val="00AA4F6E"/>
    <w:rsid w:val="00AB17C6"/>
    <w:rsid w:val="00AB49B4"/>
    <w:rsid w:val="00AD4046"/>
    <w:rsid w:val="00AE5B33"/>
    <w:rsid w:val="00AF1914"/>
    <w:rsid w:val="00B027AA"/>
    <w:rsid w:val="00B04A1E"/>
    <w:rsid w:val="00B10465"/>
    <w:rsid w:val="00B10D26"/>
    <w:rsid w:val="00B15FF6"/>
    <w:rsid w:val="00B1718A"/>
    <w:rsid w:val="00B3158B"/>
    <w:rsid w:val="00B43E3B"/>
    <w:rsid w:val="00B70292"/>
    <w:rsid w:val="00B707E8"/>
    <w:rsid w:val="00B71A2E"/>
    <w:rsid w:val="00B73331"/>
    <w:rsid w:val="00B75A86"/>
    <w:rsid w:val="00B7614C"/>
    <w:rsid w:val="00B96A1B"/>
    <w:rsid w:val="00BA4E30"/>
    <w:rsid w:val="00BA7CFA"/>
    <w:rsid w:val="00BB5E5B"/>
    <w:rsid w:val="00BD2089"/>
    <w:rsid w:val="00BD3C4E"/>
    <w:rsid w:val="00BF077F"/>
    <w:rsid w:val="00BF55F7"/>
    <w:rsid w:val="00C16564"/>
    <w:rsid w:val="00C33697"/>
    <w:rsid w:val="00C40D5D"/>
    <w:rsid w:val="00C41B0B"/>
    <w:rsid w:val="00C62D79"/>
    <w:rsid w:val="00C87756"/>
    <w:rsid w:val="00CA51F5"/>
    <w:rsid w:val="00CA5C15"/>
    <w:rsid w:val="00CB0B02"/>
    <w:rsid w:val="00CB307B"/>
    <w:rsid w:val="00CB62A3"/>
    <w:rsid w:val="00CB6767"/>
    <w:rsid w:val="00CC4730"/>
    <w:rsid w:val="00CD5B0B"/>
    <w:rsid w:val="00CD6D6E"/>
    <w:rsid w:val="00CE2F19"/>
    <w:rsid w:val="00CE4FB6"/>
    <w:rsid w:val="00CF60AF"/>
    <w:rsid w:val="00D14314"/>
    <w:rsid w:val="00D2004D"/>
    <w:rsid w:val="00D31AF1"/>
    <w:rsid w:val="00D54832"/>
    <w:rsid w:val="00D6031F"/>
    <w:rsid w:val="00D85BA4"/>
    <w:rsid w:val="00D909BB"/>
    <w:rsid w:val="00D93B6E"/>
    <w:rsid w:val="00D96678"/>
    <w:rsid w:val="00DB4B72"/>
    <w:rsid w:val="00DD47B3"/>
    <w:rsid w:val="00DE116D"/>
    <w:rsid w:val="00E014E0"/>
    <w:rsid w:val="00E01688"/>
    <w:rsid w:val="00E01FDD"/>
    <w:rsid w:val="00E246FE"/>
    <w:rsid w:val="00E3020F"/>
    <w:rsid w:val="00E34680"/>
    <w:rsid w:val="00E3594E"/>
    <w:rsid w:val="00E367C7"/>
    <w:rsid w:val="00E36F60"/>
    <w:rsid w:val="00E4477C"/>
    <w:rsid w:val="00E615EA"/>
    <w:rsid w:val="00E61C27"/>
    <w:rsid w:val="00E638DF"/>
    <w:rsid w:val="00E7188C"/>
    <w:rsid w:val="00E740F0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17F4"/>
    <w:rsid w:val="00F7597C"/>
    <w:rsid w:val="00F80A19"/>
    <w:rsid w:val="00F82FB1"/>
    <w:rsid w:val="00F866C1"/>
    <w:rsid w:val="00F866EE"/>
    <w:rsid w:val="00F976CC"/>
    <w:rsid w:val="00FA53BE"/>
    <w:rsid w:val="00FB202A"/>
    <w:rsid w:val="00FB27DA"/>
    <w:rsid w:val="00FD5D6A"/>
    <w:rsid w:val="00FE02FA"/>
    <w:rsid w:val="00FF18F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oracle.com/fr/java/technologies/javase/jdk17-archive-downloads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radle.org/install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BE4A6E4-B52B-4DF6-8611-6B5939405838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77</cp:revision>
  <cp:lastPrinted>2023-02-14T07:45:00Z</cp:lastPrinted>
  <dcterms:created xsi:type="dcterms:W3CDTF">2017-11-17T14:15:00Z</dcterms:created>
  <dcterms:modified xsi:type="dcterms:W3CDTF">2023-06-12T12:14:00Z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