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3509C0C4" w:rsidR="007D1E0E" w:rsidRPr="007D1E0E" w:rsidRDefault="00AA4F6E" w:rsidP="007D1E0E">
      <w:pPr>
        <w:pStyle w:val="Titre"/>
      </w:pPr>
      <w:r>
        <w:t>Installation</w:t>
      </w:r>
      <w:r w:rsidR="007D1E0E">
        <w:t xml:space="preserve"> et configuration</w:t>
      </w:r>
      <w:r>
        <w:t xml:space="preserve"> de Spring Tool</w:t>
      </w:r>
      <w:r w:rsidR="007D1E0E">
        <w:t xml:space="preserve"> Suite</w:t>
      </w:r>
    </w:p>
    <w:p w14:paraId="31FD3075" w14:textId="3161BC89" w:rsidR="000150A7" w:rsidRPr="0067609F" w:rsidRDefault="000150A7" w:rsidP="000150A7">
      <w:pPr>
        <w:pStyle w:val="Titre1"/>
      </w:pPr>
      <w:r w:rsidRPr="0067609F">
        <w:t xml:space="preserve">Démonstration </w:t>
      </w:r>
      <w:r w:rsidR="00A06ACA">
        <w:t>2</w:t>
      </w:r>
      <w:r w:rsidRPr="0067609F">
        <w:t xml:space="preserve"> du module </w:t>
      </w:r>
      <w:r w:rsidR="00D90329">
        <w:t>1</w:t>
      </w:r>
    </w:p>
    <w:p w14:paraId="5938D2DE" w14:textId="77777777" w:rsidR="000150A7" w:rsidRPr="0067609F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475A94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1FD2047" w:rsidR="000150A7" w:rsidRPr="0067609F" w:rsidRDefault="0048505C" w:rsidP="00AA4F6E">
            <w:pPr>
              <w:pStyle w:val="TPnormal"/>
            </w:pPr>
            <w:r w:rsidRPr="0067609F">
              <w:t>L’objectif de ce</w:t>
            </w:r>
            <w:r w:rsidR="00A96851" w:rsidRPr="0067609F">
              <w:t xml:space="preserve">tte démonstration est </w:t>
            </w:r>
            <w:r w:rsidR="000F0E32" w:rsidRPr="0067609F">
              <w:t>d’installer le plugin Spring Tool</w:t>
            </w:r>
            <w:r w:rsidR="007D1E0E">
              <w:t xml:space="preserve"> Suite</w:t>
            </w:r>
            <w:r w:rsidR="000F0E32" w:rsidRPr="0067609F">
              <w:t xml:space="preserve"> dans Eclipse. </w:t>
            </w:r>
          </w:p>
        </w:tc>
      </w:tr>
    </w:tbl>
    <w:p w14:paraId="044A4A7A" w14:textId="77777777" w:rsidR="007D1E0E" w:rsidRDefault="007D1E0E" w:rsidP="007D1E0E">
      <w:pPr>
        <w:pStyle w:val="TPTitre"/>
      </w:pPr>
      <w:proofErr w:type="spellStart"/>
      <w:r>
        <w:t>Pré-requis</w:t>
      </w:r>
      <w:proofErr w:type="spellEnd"/>
    </w:p>
    <w:p w14:paraId="68331239" w14:textId="2879F65F" w:rsidR="00A550FE" w:rsidRDefault="007D1E0E" w:rsidP="00CB62A3">
      <w:pPr>
        <w:pStyle w:val="TPnormalpuce1"/>
      </w:pPr>
      <w:r>
        <w:t xml:space="preserve">Installation d’un JDK </w:t>
      </w:r>
      <w:r w:rsidR="002F03A9">
        <w:t xml:space="preserve">&gt;= </w:t>
      </w:r>
      <w:r>
        <w:t>1</w:t>
      </w:r>
      <w:r w:rsidR="0003360C">
        <w:t>7</w:t>
      </w:r>
      <w:r>
        <w:t xml:space="preserve"> sur votre machine</w:t>
      </w:r>
      <w:r w:rsidR="0075644B">
        <w:t>.</w:t>
      </w:r>
    </w:p>
    <w:p w14:paraId="209C35D6" w14:textId="387E097C" w:rsidR="0075644B" w:rsidRDefault="004659AB" w:rsidP="00CB62A3">
      <w:pPr>
        <w:pStyle w:val="TPnormalpuce1"/>
      </w:pPr>
      <w:r>
        <w:t>Configuration</w:t>
      </w:r>
      <w:r w:rsidR="0075644B">
        <w:t xml:space="preserve"> de </w:t>
      </w:r>
      <w:proofErr w:type="spellStart"/>
      <w:r w:rsidR="0075644B">
        <w:t>Gradle</w:t>
      </w:r>
      <w:proofErr w:type="spellEnd"/>
      <w:r w:rsidR="0075644B">
        <w:t xml:space="preserve"> au minimum 7.</w:t>
      </w:r>
      <w:r w:rsidR="00FB6BAC">
        <w:t>6</w:t>
      </w:r>
      <w:r w:rsidR="0075644B">
        <w:t xml:space="preserve"> sur votre machine.</w:t>
      </w:r>
    </w:p>
    <w:p w14:paraId="10E885B5" w14:textId="112A4A58" w:rsidR="0076143E" w:rsidRPr="007D1E0E" w:rsidRDefault="00A550FE" w:rsidP="00431ACA">
      <w:pPr>
        <w:pStyle w:val="TPnormalpuce1"/>
      </w:pPr>
      <w:r>
        <w:t>Installation d’un Eclipse Java EE (minimum décembre 202</w:t>
      </w:r>
      <w:r w:rsidR="00D214FF">
        <w:t>2</w:t>
      </w:r>
      <w:r>
        <w:t>) (</w:t>
      </w:r>
      <w:hyperlink r:id="rId12" w:history="1">
        <w:r w:rsidR="00D214FF" w:rsidRPr="00B5483A">
          <w:rPr>
            <w:rStyle w:val="Lienhypertexte"/>
            <w:sz w:val="17"/>
            <w:szCs w:val="17"/>
          </w:rPr>
          <w:t>https://www.eclipse.org/downloads/packages/release/2022-12/r/eclipse-ide-enterprise-java-and-web-developers</w:t>
        </w:r>
      </w:hyperlink>
      <w:r>
        <w:t>)</w:t>
      </w:r>
    </w:p>
    <w:p w14:paraId="0E3C48BE" w14:textId="5BD31C63" w:rsidR="000150A7" w:rsidRDefault="000150A7" w:rsidP="000150A7">
      <w:pPr>
        <w:pStyle w:val="TPTitre"/>
      </w:pPr>
      <w:r w:rsidRPr="0067609F">
        <w:t>Déroulement</w:t>
      </w:r>
    </w:p>
    <w:p w14:paraId="681561A6" w14:textId="21F568A1" w:rsidR="00740FF3" w:rsidRPr="007D1E0E" w:rsidRDefault="00095A02" w:rsidP="007D1E0E">
      <w:pPr>
        <w:pStyle w:val="Titre1"/>
      </w:pPr>
      <w:r w:rsidRPr="007D1E0E">
        <w:t>Contexte</w:t>
      </w:r>
    </w:p>
    <w:p w14:paraId="466E4EA0" w14:textId="752BAAAC" w:rsidR="00BD2089" w:rsidRDefault="00095A02" w:rsidP="00A14C1B">
      <w:pPr>
        <w:pStyle w:val="TPnormalpuce1"/>
        <w:jc w:val="left"/>
      </w:pPr>
      <w:r w:rsidRPr="0067609F">
        <w:rPr>
          <w:rStyle w:val="lev"/>
          <w:b w:val="0"/>
          <w:color w:val="4FB8C1" w:themeColor="text2" w:themeTint="99"/>
        </w:rPr>
        <w:t>Spring Tool Suite</w:t>
      </w:r>
      <w:r w:rsidRPr="0067609F">
        <w:t xml:space="preserve"> (STS) est un </w:t>
      </w:r>
      <w:r w:rsidRPr="0067609F">
        <w:rPr>
          <w:rStyle w:val="lev"/>
          <w:b w:val="0"/>
          <w:color w:val="4FB8C1" w:themeColor="text2" w:themeTint="99"/>
        </w:rPr>
        <w:t>IDE</w:t>
      </w:r>
      <w:r w:rsidRPr="0067609F">
        <w:rPr>
          <w:rStyle w:val="lev"/>
          <w:color w:val="4FB8C1" w:themeColor="text2" w:themeTint="99"/>
        </w:rPr>
        <w:t xml:space="preserve"> </w:t>
      </w:r>
      <w:r w:rsidRPr="0067609F">
        <w:rPr>
          <w:color w:val="4FB8C1" w:themeColor="text2" w:themeTint="99"/>
        </w:rPr>
        <w:t>étendu</w:t>
      </w:r>
      <w:r w:rsidRPr="0067609F">
        <w:t xml:space="preserve"> pour </w:t>
      </w:r>
      <w:r w:rsidRPr="0067609F">
        <w:rPr>
          <w:rStyle w:val="lev"/>
          <w:b w:val="0"/>
        </w:rPr>
        <w:t>Eclipse</w:t>
      </w:r>
      <w:r w:rsidRPr="0067609F">
        <w:t xml:space="preserve">. Il se spécialise dans le développement des applications </w:t>
      </w:r>
      <w:r w:rsidRPr="0067609F">
        <w:rPr>
          <w:rStyle w:val="lev"/>
          <w:b w:val="0"/>
          <w:color w:val="4FB8C1" w:themeColor="text2" w:themeTint="99"/>
        </w:rPr>
        <w:t>Spring</w:t>
      </w:r>
      <w:r w:rsidRPr="0067609F">
        <w:t xml:space="preserve">. </w:t>
      </w:r>
    </w:p>
    <w:p w14:paraId="54A94A5C" w14:textId="77777777" w:rsidR="007D1E0E" w:rsidRPr="0067609F" w:rsidRDefault="007D1E0E" w:rsidP="007D1E0E">
      <w:pPr>
        <w:pStyle w:val="TPnormalpuce1"/>
        <w:numPr>
          <w:ilvl w:val="0"/>
          <w:numId w:val="0"/>
        </w:numPr>
        <w:ind w:left="357" w:hanging="357"/>
        <w:jc w:val="left"/>
      </w:pPr>
    </w:p>
    <w:p w14:paraId="0E8277A1" w14:textId="736AD911" w:rsidR="00AB49B4" w:rsidRPr="0067609F" w:rsidRDefault="00095A02" w:rsidP="007D1E0E">
      <w:pPr>
        <w:pStyle w:val="Titre1"/>
      </w:pPr>
      <w:r w:rsidRPr="0067609F">
        <w:t>Installation dans Eclipse</w:t>
      </w:r>
      <w:r w:rsidR="007D1E0E">
        <w:t xml:space="preserve"> </w:t>
      </w:r>
      <w:r w:rsidR="004A3990">
        <w:t>du Spring Tool Suite</w:t>
      </w:r>
    </w:p>
    <w:p w14:paraId="4407CE74" w14:textId="65165B62" w:rsidR="009F00C7" w:rsidRPr="0067609F" w:rsidRDefault="008616D6" w:rsidP="00A14C1B">
      <w:pPr>
        <w:pStyle w:val="TPnormalpuce1"/>
        <w:jc w:val="left"/>
      </w:pPr>
      <w:r>
        <w:t>Sélectionner le menu</w:t>
      </w:r>
      <w:r w:rsidR="0067609F" w:rsidRPr="0067609F">
        <w:t> </w:t>
      </w:r>
      <w:r w:rsidR="0067609F" w:rsidRPr="008616D6">
        <w:rPr>
          <w:i/>
        </w:rPr>
        <w:t>Help</w:t>
      </w:r>
      <w:r w:rsidR="0067609F" w:rsidRPr="0067609F">
        <w:t xml:space="preserve"> </w:t>
      </w:r>
      <w:r w:rsidR="0067609F" w:rsidRPr="0067609F">
        <w:sym w:font="Wingdings" w:char="F0E0"/>
      </w:r>
      <w:r w:rsidR="0067609F" w:rsidRPr="0067609F">
        <w:t xml:space="preserve"> </w:t>
      </w:r>
      <w:r w:rsidR="0067609F" w:rsidRPr="008616D6">
        <w:rPr>
          <w:i/>
        </w:rPr>
        <w:t>Eclipse Marketplace…</w:t>
      </w:r>
    </w:p>
    <w:p w14:paraId="4A0A9CF5" w14:textId="0C20C720" w:rsidR="0067609F" w:rsidRDefault="0067609F" w:rsidP="007D1E0E">
      <w:pPr>
        <w:pStyle w:val="TPnormalpuce1"/>
        <w:numPr>
          <w:ilvl w:val="0"/>
          <w:numId w:val="0"/>
        </w:numPr>
        <w:jc w:val="left"/>
      </w:pPr>
      <w:r w:rsidRPr="0067609F">
        <w:rPr>
          <w:noProof/>
          <w:lang w:eastAsia="fr-FR" w:bidi="ar-SA"/>
        </w:rPr>
        <w:drawing>
          <wp:inline distT="0" distB="0" distL="0" distR="0" wp14:anchorId="1A0AAEC5" wp14:editId="59A1F891">
            <wp:extent cx="3063223" cy="2680607"/>
            <wp:effectExtent l="19050" t="19050" r="23495" b="247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56" cy="2692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3D018" w14:textId="77777777" w:rsidR="00AB17C6" w:rsidRPr="0067609F" w:rsidRDefault="00AB17C6" w:rsidP="007D1E0E">
      <w:pPr>
        <w:pStyle w:val="TPnormalpuce1"/>
        <w:numPr>
          <w:ilvl w:val="0"/>
          <w:numId w:val="0"/>
        </w:numPr>
        <w:jc w:val="left"/>
      </w:pPr>
    </w:p>
    <w:p w14:paraId="2DAC5811" w14:textId="4CAD57BB" w:rsidR="00425FA5" w:rsidRPr="00094EAB" w:rsidRDefault="00153344" w:rsidP="00425FA5">
      <w:pPr>
        <w:pStyle w:val="TPnormalpuce1"/>
      </w:pPr>
      <w:r w:rsidRPr="00094EAB">
        <w:t>Recherche</w:t>
      </w:r>
      <w:r w:rsidR="00425FA5" w:rsidRPr="00094EAB">
        <w:t>r</w:t>
      </w:r>
      <w:r w:rsidRPr="00094EAB">
        <w:t xml:space="preserve"> </w:t>
      </w:r>
      <w:r w:rsidRPr="00094EAB">
        <w:rPr>
          <w:i/>
        </w:rPr>
        <w:t>Spring</w:t>
      </w:r>
      <w:r w:rsidR="007D1E0E" w:rsidRPr="00094EAB">
        <w:rPr>
          <w:i/>
        </w:rPr>
        <w:t xml:space="preserve"> Tool</w:t>
      </w:r>
      <w:r w:rsidRPr="00094EAB">
        <w:t> et installer </w:t>
      </w:r>
      <w:r w:rsidR="00425FA5" w:rsidRPr="00094EAB">
        <w:t>Spring Tools 4</w:t>
      </w:r>
    </w:p>
    <w:p w14:paraId="32E36714" w14:textId="77A27976" w:rsidR="00153344" w:rsidRPr="0067609F" w:rsidRDefault="00425FA5" w:rsidP="00425FA5">
      <w:pPr>
        <w:pStyle w:val="TPnormalpuce1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01FBE566" wp14:editId="24160427">
            <wp:extent cx="4646930" cy="4169410"/>
            <wp:effectExtent l="19050" t="19050" r="20320" b="215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416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5345BA" w14:textId="5AE212A6" w:rsidR="00392CE7" w:rsidRDefault="00392CE7" w:rsidP="00A14C1B">
      <w:pPr>
        <w:pStyle w:val="TPnormalpuce1"/>
        <w:jc w:val="left"/>
      </w:pPr>
      <w:r w:rsidRPr="0067609F">
        <w:t xml:space="preserve">Redémarrer </w:t>
      </w:r>
      <w:r w:rsidR="00153344">
        <w:t>Eclipse pour valider l’installation..</w:t>
      </w:r>
      <w:r w:rsidRPr="0067609F">
        <w:t>.</w:t>
      </w:r>
    </w:p>
    <w:p w14:paraId="2DF25C32" w14:textId="77777777" w:rsidR="007D1E0E" w:rsidRDefault="007D1E0E" w:rsidP="007D1E0E">
      <w:pPr>
        <w:pStyle w:val="TPnormalpuce1"/>
        <w:numPr>
          <w:ilvl w:val="0"/>
          <w:numId w:val="0"/>
        </w:numPr>
        <w:ind w:left="357"/>
        <w:jc w:val="left"/>
      </w:pPr>
    </w:p>
    <w:p w14:paraId="1DABF7B5" w14:textId="23726982" w:rsidR="007D1E0E" w:rsidRPr="007D1E0E" w:rsidRDefault="007D1E0E" w:rsidP="007D1E0E">
      <w:pPr>
        <w:pStyle w:val="Titre1"/>
      </w:pPr>
      <w:r w:rsidRPr="007D1E0E">
        <w:t>Configur</w:t>
      </w:r>
      <w:r>
        <w:t>ation de</w:t>
      </w:r>
      <w:r w:rsidRPr="007D1E0E">
        <w:t xml:space="preserve"> </w:t>
      </w:r>
      <w:r>
        <w:t>J</w:t>
      </w:r>
      <w:r w:rsidRPr="007D1E0E">
        <w:t>ava</w:t>
      </w:r>
    </w:p>
    <w:p w14:paraId="4E227BF5" w14:textId="5E2BE582" w:rsidR="007D1E0E" w:rsidRDefault="007D1E0E" w:rsidP="00B10D26">
      <w:pPr>
        <w:pStyle w:val="TPTitre"/>
      </w:pPr>
      <w:r>
        <w:rPr>
          <w:noProof/>
        </w:rPr>
        <w:drawing>
          <wp:inline distT="0" distB="0" distL="0" distR="0" wp14:anchorId="21268601" wp14:editId="3BB65D73">
            <wp:extent cx="4794885" cy="2193290"/>
            <wp:effectExtent l="19050" t="19050" r="24765" b="165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193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0E92B" w14:textId="5D7F21E5" w:rsidR="00514A00" w:rsidRDefault="00FA53BE" w:rsidP="00C13176">
      <w:pPr>
        <w:pStyle w:val="TPnormalpuce1"/>
      </w:pPr>
      <w:r>
        <w:t xml:space="preserve">Sélectionner Java </w:t>
      </w:r>
      <w:r>
        <w:sym w:font="Wingdings" w:char="F0E0"/>
      </w:r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JREs</w:t>
      </w:r>
      <w:proofErr w:type="spellEnd"/>
      <w:r>
        <w:t xml:space="preserve"> </w:t>
      </w:r>
      <w:r>
        <w:sym w:font="Wingdings" w:char="F0E0"/>
      </w:r>
      <w:r w:rsidR="00514A00" w:rsidRPr="00514A00">
        <w:t xml:space="preserve"> </w:t>
      </w:r>
      <w:proofErr w:type="spellStart"/>
      <w:r w:rsidR="00514A00" w:rsidRPr="00514A00">
        <w:t>Add</w:t>
      </w:r>
      <w:proofErr w:type="spellEnd"/>
      <w:r w:rsidR="00514A00" w:rsidRPr="00514A00">
        <w:t xml:space="preserve"> </w:t>
      </w:r>
      <w:r w:rsidR="00514A00">
        <w:sym w:font="Wingdings" w:char="F0E0"/>
      </w:r>
      <w:r w:rsidR="00514A00" w:rsidRPr="00514A00">
        <w:t xml:space="preserve"> Standard VM et sélectionner votre JDK.</w:t>
      </w:r>
    </w:p>
    <w:p w14:paraId="71444147" w14:textId="628940FE" w:rsidR="00FA53BE" w:rsidRDefault="00FA53BE" w:rsidP="00FA53BE">
      <w:pPr>
        <w:pStyle w:val="TPnormalpuce1"/>
        <w:numPr>
          <w:ilvl w:val="0"/>
          <w:numId w:val="0"/>
        </w:numPr>
        <w:ind w:left="357" w:hanging="357"/>
      </w:pPr>
    </w:p>
    <w:p w14:paraId="468F4862" w14:textId="01D8B7F7" w:rsidR="00FA53BE" w:rsidRDefault="00FA53BE" w:rsidP="00FA53BE">
      <w:pPr>
        <w:pStyle w:val="TPnormalpuce1"/>
        <w:numPr>
          <w:ilvl w:val="0"/>
          <w:numId w:val="0"/>
        </w:numPr>
        <w:ind w:left="357" w:hanging="357"/>
      </w:pPr>
    </w:p>
    <w:p w14:paraId="72162278" w14:textId="77777777" w:rsidR="00FA53BE" w:rsidRPr="00514A00" w:rsidRDefault="00FA53BE" w:rsidP="00FA53BE">
      <w:pPr>
        <w:pStyle w:val="TPnormalpuce1"/>
        <w:numPr>
          <w:ilvl w:val="0"/>
          <w:numId w:val="0"/>
        </w:numPr>
        <w:ind w:left="357" w:hanging="357"/>
      </w:pPr>
    </w:p>
    <w:p w14:paraId="046DE2AD" w14:textId="5F26EB7B" w:rsidR="00514A00" w:rsidRDefault="00514A00" w:rsidP="00514A00">
      <w:pPr>
        <w:pStyle w:val="TPnormalpuce1"/>
      </w:pPr>
      <w:r w:rsidRPr="00514A00">
        <w:t xml:space="preserve">Puis sélectionner le </w:t>
      </w:r>
      <w:r w:rsidR="00D54832">
        <w:t>JDK</w:t>
      </w:r>
      <w:r w:rsidRPr="00514A00">
        <w:t xml:space="preserve"> ajouté comme JRE par défaut : </w:t>
      </w:r>
    </w:p>
    <w:p w14:paraId="7324B262" w14:textId="70543BD1" w:rsidR="00FA53BE" w:rsidRDefault="004B4C70" w:rsidP="00FA53BE">
      <w:pPr>
        <w:pStyle w:val="TPnormalpuce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EE0BC6B" wp14:editId="146F5C7C">
            <wp:extent cx="3909212" cy="3312892"/>
            <wp:effectExtent l="19050" t="19050" r="15240" b="209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30" cy="33427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F59B8" w14:textId="621806AC" w:rsidR="00FA53BE" w:rsidRDefault="00FA53BE" w:rsidP="00FA53BE">
      <w:pPr>
        <w:pStyle w:val="TPnormalpuce1"/>
      </w:pPr>
      <w:r>
        <w:t>Configurer la compilation de Java ; sélectionner</w:t>
      </w:r>
      <w:r w:rsidRPr="00514A00">
        <w:t xml:space="preserve"> : </w:t>
      </w:r>
      <w:r>
        <w:t xml:space="preserve"> Compiler </w:t>
      </w:r>
      <w:r>
        <w:sym w:font="Wingdings" w:char="F0E0"/>
      </w:r>
      <w:r>
        <w:t xml:space="preserve"> </w:t>
      </w:r>
      <w:proofErr w:type="spellStart"/>
      <w:r>
        <w:t>Compiler</w:t>
      </w:r>
      <w:proofErr w:type="spellEnd"/>
      <w:r>
        <w:t xml:space="preserve"> compliance </w:t>
      </w:r>
      <w:proofErr w:type="spellStart"/>
      <w:r>
        <w:t>level</w:t>
      </w:r>
      <w:proofErr w:type="spellEnd"/>
      <w:r>
        <w:t> : 1</w:t>
      </w:r>
      <w:r w:rsidR="00475A94">
        <w:t>7</w:t>
      </w:r>
    </w:p>
    <w:p w14:paraId="0EE7C5BE" w14:textId="272D3E5F" w:rsidR="00FA53BE" w:rsidRDefault="00512E3D" w:rsidP="00FA53BE">
      <w:pPr>
        <w:pStyle w:val="TPnormalpuce1"/>
        <w:numPr>
          <w:ilvl w:val="0"/>
          <w:numId w:val="0"/>
        </w:numPr>
        <w:ind w:left="357" w:hanging="357"/>
      </w:pPr>
      <w:r>
        <w:rPr>
          <w:noProof/>
        </w:rPr>
        <w:drawing>
          <wp:inline distT="0" distB="0" distL="0" distR="0" wp14:anchorId="7FEF29FD" wp14:editId="481D3AE4">
            <wp:extent cx="3930328" cy="3923843"/>
            <wp:effectExtent l="19050" t="19050" r="13335" b="196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31" cy="3951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1B81C" w14:textId="77777777" w:rsidR="00FA53BE" w:rsidRPr="00514A00" w:rsidRDefault="00FA53BE" w:rsidP="00FA53BE">
      <w:pPr>
        <w:pStyle w:val="TPnormalpuce1"/>
        <w:numPr>
          <w:ilvl w:val="0"/>
          <w:numId w:val="0"/>
        </w:numPr>
      </w:pPr>
    </w:p>
    <w:p w14:paraId="0B809CF7" w14:textId="5599E130" w:rsidR="007E6D91" w:rsidRPr="007E6D91" w:rsidRDefault="007E6D91" w:rsidP="007E6D91">
      <w:pPr>
        <w:pStyle w:val="Titre1"/>
      </w:pPr>
      <w:r w:rsidRPr="007E6D91">
        <w:lastRenderedPageBreak/>
        <w:t>Configur</w:t>
      </w:r>
      <w:r>
        <w:t>ation de</w:t>
      </w:r>
      <w:r w:rsidRPr="007E6D91">
        <w:t xml:space="preserve"> l’encodage des fichiers en utf-8 : </w:t>
      </w:r>
    </w:p>
    <w:p w14:paraId="601263BB" w14:textId="77777777" w:rsidR="007E6D91" w:rsidRPr="007E6D91" w:rsidRDefault="007E6D91" w:rsidP="007E6D91">
      <w:pPr>
        <w:rPr>
          <w:noProof/>
          <w:lang w:val="fr-FR" w:eastAsia="fr-FR"/>
        </w:rPr>
      </w:pPr>
    </w:p>
    <w:p w14:paraId="3C88D905" w14:textId="26053F82" w:rsidR="007E6D91" w:rsidRDefault="007E6D91" w:rsidP="007E6D9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87BABF5" wp14:editId="464DFC06">
            <wp:extent cx="4962525" cy="4593411"/>
            <wp:effectExtent l="19050" t="19050" r="9525" b="171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50" cy="46109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FA77B8" w14:textId="31F2DBFD" w:rsidR="007E6D91" w:rsidRPr="007E6D91" w:rsidRDefault="007E6D91" w:rsidP="007E6D91">
      <w:pPr>
        <w:pStyle w:val="TPnormalpuce1"/>
      </w:pPr>
      <w:r w:rsidRPr="007E6D91">
        <w:t xml:space="preserve">Dans la partie </w:t>
      </w:r>
      <w:r>
        <w:t>« </w:t>
      </w:r>
      <w:proofErr w:type="spellStart"/>
      <w:r w:rsidRPr="007E6D91">
        <w:t>Text</w:t>
      </w:r>
      <w:proofErr w:type="spellEnd"/>
      <w:r w:rsidRPr="007E6D91">
        <w:t xml:space="preserve"> file </w:t>
      </w:r>
      <w:proofErr w:type="spellStart"/>
      <w:r w:rsidRPr="007E6D91">
        <w:t>encoding</w:t>
      </w:r>
      <w:proofErr w:type="spellEnd"/>
      <w:r>
        <w:t> »</w:t>
      </w:r>
      <w:r w:rsidRPr="007E6D91">
        <w:t xml:space="preserve">, sélectionner </w:t>
      </w:r>
      <w:r>
        <w:t>« </w:t>
      </w:r>
      <w:proofErr w:type="spellStart"/>
      <w:r w:rsidRPr="007E6D91">
        <w:t>Other</w:t>
      </w:r>
      <w:proofErr w:type="spellEnd"/>
      <w:r>
        <w:t> »</w:t>
      </w:r>
      <w:r w:rsidRPr="007E6D91">
        <w:t xml:space="preserve"> puis utf-8</w:t>
      </w:r>
    </w:p>
    <w:p w14:paraId="6BCFC50D" w14:textId="3FE3C267" w:rsidR="007E6D91" w:rsidRPr="007E6D91" w:rsidRDefault="007E6D91" w:rsidP="007E6D91">
      <w:pPr>
        <w:pStyle w:val="TPnormalpuce1"/>
      </w:pPr>
      <w:r w:rsidRPr="007E6D91">
        <w:t xml:space="preserve">Faire la même chose pour les </w:t>
      </w:r>
      <w:r>
        <w:t>CSS</w:t>
      </w:r>
      <w:r w:rsidRPr="007E6D91">
        <w:t xml:space="preserve"> files, </w:t>
      </w:r>
      <w:r>
        <w:t>HTML</w:t>
      </w:r>
      <w:r w:rsidRPr="007E6D91">
        <w:t xml:space="preserve"> files et </w:t>
      </w:r>
      <w:r>
        <w:t>XML</w:t>
      </w:r>
      <w:r w:rsidRPr="007E6D91">
        <w:t xml:space="preserve"> files</w:t>
      </w:r>
    </w:p>
    <w:p w14:paraId="017D1F8C" w14:textId="0F95B246" w:rsidR="00CB62A3" w:rsidRDefault="00CB62A3">
      <w:pPr>
        <w:rPr>
          <w:color w:val="A6A6A6" w:themeColor="background1" w:themeShade="A6"/>
          <w:sz w:val="40"/>
          <w:szCs w:val="40"/>
          <w:lang w:val="fr-FR"/>
        </w:rPr>
      </w:pPr>
    </w:p>
    <w:sectPr w:rsidR="00CB62A3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E098F" w14:textId="77777777" w:rsidR="0009334F" w:rsidRDefault="0009334F" w:rsidP="006C7E58">
      <w:r>
        <w:separator/>
      </w:r>
    </w:p>
  </w:endnote>
  <w:endnote w:type="continuationSeparator" w:id="0">
    <w:p w14:paraId="38514C42" w14:textId="77777777" w:rsidR="0009334F" w:rsidRDefault="0009334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2F03A9" w14:paraId="6C9E9820" w14:textId="77777777" w:rsidTr="00B06AC2">
      <w:tc>
        <w:tcPr>
          <w:tcW w:w="2500" w:type="pct"/>
          <w:vAlign w:val="bottom"/>
        </w:tcPr>
        <w:p w14:paraId="5BDDA62B" w14:textId="77777777" w:rsidR="002F03A9" w:rsidRDefault="002F03A9" w:rsidP="002F03A9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613C97F6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3BD2E654" wp14:editId="24DAEDB9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F03A9" w14:paraId="59BE1E86" w14:textId="77777777" w:rsidTr="00B06AC2">
      <w:tc>
        <w:tcPr>
          <w:tcW w:w="2500" w:type="pct"/>
          <w:vAlign w:val="bottom"/>
        </w:tcPr>
        <w:p w14:paraId="1B3EE2B6" w14:textId="77777777" w:rsidR="002F03A9" w:rsidRDefault="002F03A9" w:rsidP="002F03A9">
          <w:pPr>
            <w:pStyle w:val="Pieddepage"/>
          </w:pPr>
        </w:p>
      </w:tc>
      <w:tc>
        <w:tcPr>
          <w:tcW w:w="2500" w:type="pct"/>
        </w:tcPr>
        <w:p w14:paraId="568C26EC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  <w:rPr>
              <w:sz w:val="22"/>
            </w:rPr>
          </w:pPr>
        </w:p>
      </w:tc>
    </w:tr>
    <w:tr w:rsidR="002F03A9" w14:paraId="0F6931E3" w14:textId="77777777" w:rsidTr="00B06AC2">
      <w:tc>
        <w:tcPr>
          <w:tcW w:w="1" w:type="pct"/>
          <w:gridSpan w:val="2"/>
          <w:vAlign w:val="bottom"/>
        </w:tcPr>
        <w:p w14:paraId="6DA5DF02" w14:textId="77777777" w:rsidR="002F03A9" w:rsidRDefault="002F03A9" w:rsidP="002F03A9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1EE5F5F1" w:rsidR="002A2662" w:rsidRPr="002F03A9" w:rsidRDefault="002A2662" w:rsidP="002F03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E648" w14:textId="77777777" w:rsidR="0009334F" w:rsidRDefault="0009334F" w:rsidP="006C7E58">
      <w:r>
        <w:separator/>
      </w:r>
    </w:p>
  </w:footnote>
  <w:footnote w:type="continuationSeparator" w:id="0">
    <w:p w14:paraId="2E2C94F0" w14:textId="77777777" w:rsidR="0009334F" w:rsidRDefault="0009334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0AD2875B" w:rsidR="00590AA9" w:rsidRPr="002F03A9" w:rsidRDefault="002F03A9" w:rsidP="002F03A9">
    <w:pPr>
      <w:pStyle w:val="En-tte"/>
      <w:jc w:val="right"/>
      <w:rPr>
        <w:sz w:val="22"/>
        <w:lang w:val="fr-FR"/>
      </w:rPr>
    </w:pPr>
    <w:r w:rsidRPr="004052C0">
      <w:rPr>
        <w:sz w:val="22"/>
        <w:szCs w:val="22"/>
        <w:lang w:val="fr-FR"/>
      </w:rPr>
      <w:t>Java</w:t>
    </w:r>
    <w:r w:rsidR="00D90329">
      <w:rPr>
        <w:sz w:val="22"/>
        <w:szCs w:val="22"/>
        <w:lang w:val="fr-FR"/>
      </w:rPr>
      <w:t xml:space="preserve"> </w:t>
    </w:r>
    <w:proofErr w:type="spellStart"/>
    <w:r w:rsidR="00D90329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D1E16"/>
    <w:multiLevelType w:val="hybridMultilevel"/>
    <w:tmpl w:val="D82C8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0159B"/>
    <w:multiLevelType w:val="hybridMultilevel"/>
    <w:tmpl w:val="6ECE3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5306">
    <w:abstractNumId w:val="43"/>
  </w:num>
  <w:num w:numId="2" w16cid:durableId="844129248">
    <w:abstractNumId w:val="44"/>
  </w:num>
  <w:num w:numId="3" w16cid:durableId="806775083">
    <w:abstractNumId w:val="7"/>
  </w:num>
  <w:num w:numId="4" w16cid:durableId="1879202202">
    <w:abstractNumId w:val="18"/>
  </w:num>
  <w:num w:numId="5" w16cid:durableId="790788828">
    <w:abstractNumId w:val="12"/>
  </w:num>
  <w:num w:numId="6" w16cid:durableId="896941106">
    <w:abstractNumId w:val="33"/>
  </w:num>
  <w:num w:numId="7" w16cid:durableId="82845126">
    <w:abstractNumId w:val="23"/>
  </w:num>
  <w:num w:numId="8" w16cid:durableId="1089889077">
    <w:abstractNumId w:val="1"/>
  </w:num>
  <w:num w:numId="9" w16cid:durableId="649330999">
    <w:abstractNumId w:val="27"/>
  </w:num>
  <w:num w:numId="10" w16cid:durableId="501940472">
    <w:abstractNumId w:val="17"/>
  </w:num>
  <w:num w:numId="11" w16cid:durableId="1348749321">
    <w:abstractNumId w:val="2"/>
  </w:num>
  <w:num w:numId="12" w16cid:durableId="1394156653">
    <w:abstractNumId w:val="28"/>
  </w:num>
  <w:num w:numId="13" w16cid:durableId="451293362">
    <w:abstractNumId w:val="16"/>
  </w:num>
  <w:num w:numId="14" w16cid:durableId="721027983">
    <w:abstractNumId w:val="15"/>
  </w:num>
  <w:num w:numId="15" w16cid:durableId="909576081">
    <w:abstractNumId w:val="32"/>
  </w:num>
  <w:num w:numId="16" w16cid:durableId="1483082537">
    <w:abstractNumId w:val="4"/>
  </w:num>
  <w:num w:numId="17" w16cid:durableId="2077362117">
    <w:abstractNumId w:val="30"/>
  </w:num>
  <w:num w:numId="18" w16cid:durableId="1095370369">
    <w:abstractNumId w:val="10"/>
  </w:num>
  <w:num w:numId="19" w16cid:durableId="573975524">
    <w:abstractNumId w:val="34"/>
  </w:num>
  <w:num w:numId="20" w16cid:durableId="1013848858">
    <w:abstractNumId w:val="5"/>
  </w:num>
  <w:num w:numId="21" w16cid:durableId="1379863769">
    <w:abstractNumId w:val="3"/>
  </w:num>
  <w:num w:numId="22" w16cid:durableId="764885207">
    <w:abstractNumId w:val="21"/>
  </w:num>
  <w:num w:numId="23" w16cid:durableId="1263874154">
    <w:abstractNumId w:val="41"/>
  </w:num>
  <w:num w:numId="24" w16cid:durableId="816724990">
    <w:abstractNumId w:val="26"/>
  </w:num>
  <w:num w:numId="25" w16cid:durableId="1600945396">
    <w:abstractNumId w:val="38"/>
  </w:num>
  <w:num w:numId="26" w16cid:durableId="1190725057">
    <w:abstractNumId w:val="14"/>
  </w:num>
  <w:num w:numId="27" w16cid:durableId="52774657">
    <w:abstractNumId w:val="8"/>
  </w:num>
  <w:num w:numId="28" w16cid:durableId="37051612">
    <w:abstractNumId w:val="29"/>
  </w:num>
  <w:num w:numId="29" w16cid:durableId="1407147688">
    <w:abstractNumId w:val="0"/>
  </w:num>
  <w:num w:numId="30" w16cid:durableId="563029083">
    <w:abstractNumId w:val="25"/>
  </w:num>
  <w:num w:numId="31" w16cid:durableId="2033603850">
    <w:abstractNumId w:val="36"/>
  </w:num>
  <w:num w:numId="32" w16cid:durableId="1241987519">
    <w:abstractNumId w:val="9"/>
  </w:num>
  <w:num w:numId="33" w16cid:durableId="2037458948">
    <w:abstractNumId w:val="31"/>
  </w:num>
  <w:num w:numId="34" w16cid:durableId="339165390">
    <w:abstractNumId w:val="39"/>
  </w:num>
  <w:num w:numId="35" w16cid:durableId="2039696687">
    <w:abstractNumId w:val="24"/>
  </w:num>
  <w:num w:numId="36" w16cid:durableId="1071080448">
    <w:abstractNumId w:val="22"/>
  </w:num>
  <w:num w:numId="37" w16cid:durableId="1285964029">
    <w:abstractNumId w:val="11"/>
  </w:num>
  <w:num w:numId="38" w16cid:durableId="275684">
    <w:abstractNumId w:val="19"/>
  </w:num>
  <w:num w:numId="39" w16cid:durableId="1781296631">
    <w:abstractNumId w:val="13"/>
  </w:num>
  <w:num w:numId="40" w16cid:durableId="868419659">
    <w:abstractNumId w:val="35"/>
  </w:num>
  <w:num w:numId="41" w16cid:durableId="36317134">
    <w:abstractNumId w:val="42"/>
  </w:num>
  <w:num w:numId="42" w16cid:durableId="1418476101">
    <w:abstractNumId w:val="6"/>
  </w:num>
  <w:num w:numId="43" w16cid:durableId="5064877">
    <w:abstractNumId w:val="20"/>
  </w:num>
  <w:num w:numId="44" w16cid:durableId="387843862">
    <w:abstractNumId w:val="32"/>
  </w:num>
  <w:num w:numId="45" w16cid:durableId="782111314">
    <w:abstractNumId w:val="37"/>
  </w:num>
  <w:num w:numId="46" w16cid:durableId="180993322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3360C"/>
    <w:rsid w:val="000417F6"/>
    <w:rsid w:val="000504C9"/>
    <w:rsid w:val="00062FC0"/>
    <w:rsid w:val="000753A7"/>
    <w:rsid w:val="0009334F"/>
    <w:rsid w:val="00094EAB"/>
    <w:rsid w:val="00095A02"/>
    <w:rsid w:val="00097F0B"/>
    <w:rsid w:val="000A1582"/>
    <w:rsid w:val="000B5825"/>
    <w:rsid w:val="000D0A8C"/>
    <w:rsid w:val="000E5CCE"/>
    <w:rsid w:val="000F0864"/>
    <w:rsid w:val="000F096C"/>
    <w:rsid w:val="000F0E32"/>
    <w:rsid w:val="000F50AF"/>
    <w:rsid w:val="00125DCA"/>
    <w:rsid w:val="0013536A"/>
    <w:rsid w:val="00136790"/>
    <w:rsid w:val="001447F2"/>
    <w:rsid w:val="001465BB"/>
    <w:rsid w:val="00151AA0"/>
    <w:rsid w:val="00153344"/>
    <w:rsid w:val="00162A21"/>
    <w:rsid w:val="00171036"/>
    <w:rsid w:val="00180858"/>
    <w:rsid w:val="00192825"/>
    <w:rsid w:val="001A0D7C"/>
    <w:rsid w:val="001B4DA8"/>
    <w:rsid w:val="001B6E57"/>
    <w:rsid w:val="001C739D"/>
    <w:rsid w:val="001D3BFC"/>
    <w:rsid w:val="001F18FA"/>
    <w:rsid w:val="002020E8"/>
    <w:rsid w:val="002029F0"/>
    <w:rsid w:val="002117F1"/>
    <w:rsid w:val="00225D2C"/>
    <w:rsid w:val="002263D9"/>
    <w:rsid w:val="00241941"/>
    <w:rsid w:val="00241BEE"/>
    <w:rsid w:val="00261F4C"/>
    <w:rsid w:val="00270A58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E03D7"/>
    <w:rsid w:val="002E1C14"/>
    <w:rsid w:val="002F03A9"/>
    <w:rsid w:val="002F78BE"/>
    <w:rsid w:val="00301257"/>
    <w:rsid w:val="0030656D"/>
    <w:rsid w:val="00320D08"/>
    <w:rsid w:val="003548A0"/>
    <w:rsid w:val="003659AB"/>
    <w:rsid w:val="003709F1"/>
    <w:rsid w:val="00377559"/>
    <w:rsid w:val="00382C06"/>
    <w:rsid w:val="00387206"/>
    <w:rsid w:val="00392CE7"/>
    <w:rsid w:val="003A098F"/>
    <w:rsid w:val="003C6A4C"/>
    <w:rsid w:val="003C6EFC"/>
    <w:rsid w:val="003C7784"/>
    <w:rsid w:val="003E676A"/>
    <w:rsid w:val="004203A9"/>
    <w:rsid w:val="00425FA5"/>
    <w:rsid w:val="00431ACA"/>
    <w:rsid w:val="004343CE"/>
    <w:rsid w:val="00450C5E"/>
    <w:rsid w:val="00456F22"/>
    <w:rsid w:val="00461EC0"/>
    <w:rsid w:val="004659AB"/>
    <w:rsid w:val="00475A94"/>
    <w:rsid w:val="0048505C"/>
    <w:rsid w:val="00492FCA"/>
    <w:rsid w:val="0049415E"/>
    <w:rsid w:val="00494DCF"/>
    <w:rsid w:val="004A3990"/>
    <w:rsid w:val="004B4C70"/>
    <w:rsid w:val="004C2502"/>
    <w:rsid w:val="004F2C2E"/>
    <w:rsid w:val="005056C3"/>
    <w:rsid w:val="00512E3D"/>
    <w:rsid w:val="00514A00"/>
    <w:rsid w:val="00536EF3"/>
    <w:rsid w:val="00544157"/>
    <w:rsid w:val="00554FC1"/>
    <w:rsid w:val="0057306B"/>
    <w:rsid w:val="00590AA9"/>
    <w:rsid w:val="005949EC"/>
    <w:rsid w:val="005A2146"/>
    <w:rsid w:val="005A36E5"/>
    <w:rsid w:val="005B4B25"/>
    <w:rsid w:val="005C684C"/>
    <w:rsid w:val="005C68D3"/>
    <w:rsid w:val="005D1943"/>
    <w:rsid w:val="005E3B89"/>
    <w:rsid w:val="005F2EFB"/>
    <w:rsid w:val="00603AF5"/>
    <w:rsid w:val="0063306A"/>
    <w:rsid w:val="006367DA"/>
    <w:rsid w:val="00675D38"/>
    <w:rsid w:val="0067609F"/>
    <w:rsid w:val="006900A1"/>
    <w:rsid w:val="006939F9"/>
    <w:rsid w:val="006B3B13"/>
    <w:rsid w:val="006C573C"/>
    <w:rsid w:val="006C7E58"/>
    <w:rsid w:val="006E5033"/>
    <w:rsid w:val="006F2B63"/>
    <w:rsid w:val="007007CE"/>
    <w:rsid w:val="00707B85"/>
    <w:rsid w:val="00713863"/>
    <w:rsid w:val="00723176"/>
    <w:rsid w:val="00723883"/>
    <w:rsid w:val="007327B9"/>
    <w:rsid w:val="00734C79"/>
    <w:rsid w:val="00734DBF"/>
    <w:rsid w:val="00740FF3"/>
    <w:rsid w:val="00742224"/>
    <w:rsid w:val="00743993"/>
    <w:rsid w:val="0075644B"/>
    <w:rsid w:val="0076143E"/>
    <w:rsid w:val="00764007"/>
    <w:rsid w:val="007729E2"/>
    <w:rsid w:val="007740FE"/>
    <w:rsid w:val="007868D7"/>
    <w:rsid w:val="007910EE"/>
    <w:rsid w:val="007A1C97"/>
    <w:rsid w:val="007A21D7"/>
    <w:rsid w:val="007C301D"/>
    <w:rsid w:val="007C3CC4"/>
    <w:rsid w:val="007D1155"/>
    <w:rsid w:val="007D1E0E"/>
    <w:rsid w:val="007E6D91"/>
    <w:rsid w:val="007E7D3C"/>
    <w:rsid w:val="007F02F5"/>
    <w:rsid w:val="007F1242"/>
    <w:rsid w:val="00805BCC"/>
    <w:rsid w:val="008065FD"/>
    <w:rsid w:val="008130F1"/>
    <w:rsid w:val="00814575"/>
    <w:rsid w:val="00827858"/>
    <w:rsid w:val="0083499D"/>
    <w:rsid w:val="00845605"/>
    <w:rsid w:val="00851C1E"/>
    <w:rsid w:val="008616D6"/>
    <w:rsid w:val="00863103"/>
    <w:rsid w:val="008672FD"/>
    <w:rsid w:val="00867E02"/>
    <w:rsid w:val="008A4F86"/>
    <w:rsid w:val="008A78BE"/>
    <w:rsid w:val="008B220B"/>
    <w:rsid w:val="008C4915"/>
    <w:rsid w:val="008D1D2F"/>
    <w:rsid w:val="008D35C2"/>
    <w:rsid w:val="008E5DAD"/>
    <w:rsid w:val="008E6D1D"/>
    <w:rsid w:val="00922F94"/>
    <w:rsid w:val="00924F5F"/>
    <w:rsid w:val="0093556E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D3839"/>
    <w:rsid w:val="009F00C7"/>
    <w:rsid w:val="009F29F3"/>
    <w:rsid w:val="00A055CF"/>
    <w:rsid w:val="00A06ACA"/>
    <w:rsid w:val="00A14C1B"/>
    <w:rsid w:val="00A361C9"/>
    <w:rsid w:val="00A550FE"/>
    <w:rsid w:val="00A6293D"/>
    <w:rsid w:val="00A7105E"/>
    <w:rsid w:val="00A93073"/>
    <w:rsid w:val="00A96851"/>
    <w:rsid w:val="00AA4F6E"/>
    <w:rsid w:val="00AB17C6"/>
    <w:rsid w:val="00AB49B4"/>
    <w:rsid w:val="00AB63E2"/>
    <w:rsid w:val="00AC11BF"/>
    <w:rsid w:val="00AD4046"/>
    <w:rsid w:val="00AE5B33"/>
    <w:rsid w:val="00AF1914"/>
    <w:rsid w:val="00B027AA"/>
    <w:rsid w:val="00B04A1E"/>
    <w:rsid w:val="00B10465"/>
    <w:rsid w:val="00B10D26"/>
    <w:rsid w:val="00B15FF6"/>
    <w:rsid w:val="00B1718A"/>
    <w:rsid w:val="00B3158B"/>
    <w:rsid w:val="00B43E3B"/>
    <w:rsid w:val="00B70292"/>
    <w:rsid w:val="00B707E8"/>
    <w:rsid w:val="00B71A2E"/>
    <w:rsid w:val="00B73331"/>
    <w:rsid w:val="00B75A86"/>
    <w:rsid w:val="00B7614C"/>
    <w:rsid w:val="00BA4E30"/>
    <w:rsid w:val="00BA7CFA"/>
    <w:rsid w:val="00BB5E5B"/>
    <w:rsid w:val="00BD2089"/>
    <w:rsid w:val="00BD3C4E"/>
    <w:rsid w:val="00BF077F"/>
    <w:rsid w:val="00BF1534"/>
    <w:rsid w:val="00BF55F7"/>
    <w:rsid w:val="00C16564"/>
    <w:rsid w:val="00C33697"/>
    <w:rsid w:val="00C40D5D"/>
    <w:rsid w:val="00C41B0B"/>
    <w:rsid w:val="00C62D79"/>
    <w:rsid w:val="00C71C4F"/>
    <w:rsid w:val="00C87756"/>
    <w:rsid w:val="00CA51F5"/>
    <w:rsid w:val="00CA5C15"/>
    <w:rsid w:val="00CB0B02"/>
    <w:rsid w:val="00CB307B"/>
    <w:rsid w:val="00CB62A3"/>
    <w:rsid w:val="00CB6767"/>
    <w:rsid w:val="00CC4730"/>
    <w:rsid w:val="00CD5B0B"/>
    <w:rsid w:val="00CD6D6E"/>
    <w:rsid w:val="00CE2F19"/>
    <w:rsid w:val="00CF60AF"/>
    <w:rsid w:val="00D14314"/>
    <w:rsid w:val="00D2004D"/>
    <w:rsid w:val="00D214FF"/>
    <w:rsid w:val="00D31AF1"/>
    <w:rsid w:val="00D54832"/>
    <w:rsid w:val="00D85BA4"/>
    <w:rsid w:val="00D90329"/>
    <w:rsid w:val="00D909BB"/>
    <w:rsid w:val="00D93B6E"/>
    <w:rsid w:val="00D96678"/>
    <w:rsid w:val="00DB4B72"/>
    <w:rsid w:val="00DB6463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920B2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16F8"/>
    <w:rsid w:val="00F120A8"/>
    <w:rsid w:val="00F1776E"/>
    <w:rsid w:val="00F36C1E"/>
    <w:rsid w:val="00F41C09"/>
    <w:rsid w:val="00F41ECC"/>
    <w:rsid w:val="00F7597C"/>
    <w:rsid w:val="00F80A19"/>
    <w:rsid w:val="00F866C1"/>
    <w:rsid w:val="00F93EC4"/>
    <w:rsid w:val="00F976CC"/>
    <w:rsid w:val="00FA53BE"/>
    <w:rsid w:val="00FB202A"/>
    <w:rsid w:val="00FB27DA"/>
    <w:rsid w:val="00FB6BAC"/>
    <w:rsid w:val="00FD5D6A"/>
    <w:rsid w:val="00FE02FA"/>
    <w:rsid w:val="00FF18F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eclipse.org/downloads/packages/release/2022-12/r/eclipse-ide-enterprise-java-and-web-developers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8D5695-AFBB-4208-8E38-5C5F7932893F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</TotalTime>
  <Pages>4</Pages>
  <Words>213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74</cp:revision>
  <cp:lastPrinted>2023-02-14T07:46:00Z</cp:lastPrinted>
  <dcterms:created xsi:type="dcterms:W3CDTF">2017-11-17T14:15:00Z</dcterms:created>
  <dcterms:modified xsi:type="dcterms:W3CDTF">2023-06-12T12:15:00Z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