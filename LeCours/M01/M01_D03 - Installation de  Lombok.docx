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E4B5BB1" w:rsidR="007D1E0E" w:rsidRPr="007D1E0E" w:rsidRDefault="00AA4F6E" w:rsidP="007D1E0E">
      <w:pPr>
        <w:pStyle w:val="Titre"/>
      </w:pPr>
      <w:r>
        <w:t>Installation</w:t>
      </w:r>
      <w:r w:rsidR="007D1E0E">
        <w:t xml:space="preserve"> </w:t>
      </w:r>
      <w:r>
        <w:t xml:space="preserve">de </w:t>
      </w:r>
      <w:r w:rsidR="00312B25">
        <w:t>Lombok sous Eclipse</w:t>
      </w:r>
    </w:p>
    <w:p w14:paraId="31FD3075" w14:textId="5DD47BAC" w:rsidR="000150A7" w:rsidRPr="0067609F" w:rsidRDefault="000150A7" w:rsidP="000150A7">
      <w:pPr>
        <w:pStyle w:val="Titre1"/>
      </w:pPr>
      <w:r w:rsidRPr="0067609F">
        <w:t xml:space="preserve">Démonstration </w:t>
      </w:r>
      <w:r w:rsidR="008B3228">
        <w:t>3</w:t>
      </w:r>
      <w:r w:rsidRPr="0067609F">
        <w:t xml:space="preserve"> du module </w:t>
      </w:r>
      <w:r w:rsidR="00D90329">
        <w:t>1</w:t>
      </w:r>
    </w:p>
    <w:p w14:paraId="5938D2DE" w14:textId="77777777" w:rsidR="000150A7" w:rsidRPr="0067609F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475A94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ABADFB4" w:rsidR="000150A7" w:rsidRPr="0067609F" w:rsidRDefault="0048505C" w:rsidP="00AA4F6E">
            <w:pPr>
              <w:pStyle w:val="TPnormal"/>
            </w:pPr>
            <w:r w:rsidRPr="0067609F">
              <w:t>L’objectif de ce</w:t>
            </w:r>
            <w:r w:rsidR="00A96851" w:rsidRPr="0067609F">
              <w:t xml:space="preserve">tte démonstration est </w:t>
            </w:r>
            <w:r w:rsidR="000F0E32" w:rsidRPr="0067609F">
              <w:t xml:space="preserve">d’installer le plugin </w:t>
            </w:r>
            <w:r w:rsidR="008B3228">
              <w:t>Lombok</w:t>
            </w:r>
            <w:r w:rsidR="000F0E32" w:rsidRPr="0067609F">
              <w:t xml:space="preserve"> dans Eclipse. </w:t>
            </w:r>
          </w:p>
        </w:tc>
      </w:tr>
    </w:tbl>
    <w:p w14:paraId="044A4A7A" w14:textId="77777777" w:rsidR="007D1E0E" w:rsidRDefault="007D1E0E" w:rsidP="007D1E0E">
      <w:pPr>
        <w:pStyle w:val="TPTitre"/>
      </w:pPr>
      <w:r>
        <w:t>Pré-requis</w:t>
      </w:r>
    </w:p>
    <w:p w14:paraId="68331239" w14:textId="642E38FC" w:rsidR="00A550FE" w:rsidRDefault="007D1E0E" w:rsidP="00CB62A3">
      <w:pPr>
        <w:pStyle w:val="TPnormalpuce1"/>
      </w:pPr>
      <w:r>
        <w:t xml:space="preserve">Installation d’un JDK </w:t>
      </w:r>
      <w:r w:rsidR="002F03A9">
        <w:t xml:space="preserve">&gt;= </w:t>
      </w:r>
      <w:r>
        <w:t>1</w:t>
      </w:r>
      <w:r w:rsidR="0003360C">
        <w:t>7</w:t>
      </w:r>
      <w:r>
        <w:t xml:space="preserve"> sur votre machine</w:t>
      </w:r>
    </w:p>
    <w:p w14:paraId="3B37C234" w14:textId="5D02F2E8" w:rsidR="00664731" w:rsidRDefault="00A550FE" w:rsidP="005E0743">
      <w:pPr>
        <w:pStyle w:val="TPnormalpuce1"/>
      </w:pPr>
      <w:r>
        <w:t>Installation d’un Eclipse Java EE (minimum décembre 202</w:t>
      </w:r>
      <w:r w:rsidR="00D214FF">
        <w:t>2</w:t>
      </w:r>
      <w:r>
        <w:t>) (</w:t>
      </w:r>
      <w:hyperlink r:id="rId12" w:history="1">
        <w:r w:rsidR="00D214FF" w:rsidRPr="00B5483A">
          <w:rPr>
            <w:rStyle w:val="Lienhypertexte"/>
            <w:sz w:val="17"/>
            <w:szCs w:val="17"/>
          </w:rPr>
          <w:t>https://www.eclipse.org/downloads/packages/release/2022-12/r/eclipse-ide-enterprise-java-and-web-developers</w:t>
        </w:r>
      </w:hyperlink>
      <w:r>
        <w:t>)</w:t>
      </w:r>
    </w:p>
    <w:p w14:paraId="2D13D795" w14:textId="38721681" w:rsidR="00200A0F" w:rsidRPr="007D1E0E" w:rsidRDefault="00200A0F" w:rsidP="005E0743">
      <w:pPr>
        <w:pStyle w:val="TPnormalpuce1"/>
      </w:pPr>
      <w:r>
        <w:t>Il faut installer avant le plugin Spring Tools Suite</w:t>
      </w:r>
    </w:p>
    <w:p w14:paraId="0E3C48BE" w14:textId="5BD31C63" w:rsidR="000150A7" w:rsidRDefault="000150A7" w:rsidP="000150A7">
      <w:pPr>
        <w:pStyle w:val="TPTitre"/>
      </w:pPr>
      <w:r w:rsidRPr="0067609F">
        <w:t>Déroulement</w:t>
      </w:r>
    </w:p>
    <w:p w14:paraId="681561A6" w14:textId="037060D4" w:rsidR="00740FF3" w:rsidRPr="007D1E0E" w:rsidRDefault="00FB2CB9" w:rsidP="007D1E0E">
      <w:pPr>
        <w:pStyle w:val="Titre1"/>
      </w:pPr>
      <w:r>
        <w:t>Téléchargement de la librairie Lombok</w:t>
      </w:r>
    </w:p>
    <w:p w14:paraId="6F38811F" w14:textId="5878C0E0" w:rsidR="00DE2176" w:rsidRDefault="00FB2CB9" w:rsidP="00DE2176">
      <w:pPr>
        <w:pStyle w:val="TPnormalpuce1"/>
      </w:pPr>
      <w:r w:rsidRPr="00200A0F">
        <w:t>Allez sur le site officiel de Lombok :</w:t>
      </w:r>
      <w:r w:rsidR="00095A02" w:rsidRPr="00200A0F">
        <w:t xml:space="preserve"> </w:t>
      </w:r>
      <w:hyperlink r:id="rId13" w:history="1">
        <w:r w:rsidRPr="00200A0F">
          <w:rPr>
            <w:rStyle w:val="Lienhypertexte"/>
            <w:color w:val="auto"/>
            <w:u w:val="none"/>
          </w:rPr>
          <w:t>https://projectlombok.org/download</w:t>
        </w:r>
      </w:hyperlink>
    </w:p>
    <w:p w14:paraId="3C376515" w14:textId="01D2C4EE" w:rsidR="00DE2176" w:rsidRPr="00200A0F" w:rsidRDefault="00DE2176" w:rsidP="00DE2176">
      <w:pPr>
        <w:pStyle w:val="TPnormalpuce1"/>
      </w:pPr>
      <w:r>
        <w:t>Vous obtiendrez un jar ; déplacer le dans un répertoire du type c:/outils</w:t>
      </w:r>
    </w:p>
    <w:p w14:paraId="4AC6747D" w14:textId="77777777" w:rsidR="00FB2CB9" w:rsidRPr="0067609F" w:rsidRDefault="00FB2CB9" w:rsidP="00924725"/>
    <w:p w14:paraId="16B91983" w14:textId="4BCF4487" w:rsidR="002A4665" w:rsidRDefault="00095A02" w:rsidP="002A4665">
      <w:pPr>
        <w:pStyle w:val="Titre1"/>
      </w:pPr>
      <w:r w:rsidRPr="0067609F">
        <w:t xml:space="preserve">Installation </w:t>
      </w:r>
      <w:r w:rsidR="00924725">
        <w:t>pour</w:t>
      </w:r>
      <w:r w:rsidRPr="0067609F">
        <w:t xml:space="preserve"> Eclipse</w:t>
      </w:r>
    </w:p>
    <w:p w14:paraId="4407CE74" w14:textId="3E3732CA" w:rsidR="009F00C7" w:rsidRDefault="002A4665" w:rsidP="00A14C1B">
      <w:pPr>
        <w:pStyle w:val="TPnormalpuce1"/>
        <w:jc w:val="left"/>
      </w:pPr>
      <w:r>
        <w:t>Il faut exécuter le jar pour qu’il puisse s’installer sous Eclipse</w:t>
      </w:r>
    </w:p>
    <w:p w14:paraId="487A174B" w14:textId="2194ACCE" w:rsidR="002A4665" w:rsidRDefault="002A4665" w:rsidP="00A14C1B">
      <w:pPr>
        <w:pStyle w:val="TPnormalpuce1"/>
        <w:jc w:val="left"/>
      </w:pPr>
      <w:r>
        <w:t>Ouvrez une fenêtre de commande dos : cmd sous Windows</w:t>
      </w:r>
    </w:p>
    <w:p w14:paraId="41C2A46A" w14:textId="6170D639" w:rsidR="002A4665" w:rsidRDefault="002A4665" w:rsidP="002A4665">
      <w:pPr>
        <w:pStyle w:val="TPnormalpuce1"/>
        <w:numPr>
          <w:ilvl w:val="1"/>
          <w:numId w:val="15"/>
        </w:numPr>
        <w:jc w:val="left"/>
      </w:pPr>
      <w:r>
        <w:t>Placez-vous dans le répertoire du jar avec la commande cd</w:t>
      </w:r>
      <w:r w:rsidR="00F76448">
        <w:t xml:space="preserve"> (voir image suivante)</w:t>
      </w:r>
    </w:p>
    <w:p w14:paraId="18130982" w14:textId="69118F5B" w:rsidR="00F76448" w:rsidRDefault="00F76448" w:rsidP="002A4665">
      <w:pPr>
        <w:pStyle w:val="TPnormalpuce1"/>
        <w:numPr>
          <w:ilvl w:val="1"/>
          <w:numId w:val="15"/>
        </w:numPr>
        <w:jc w:val="left"/>
      </w:pPr>
      <w:r>
        <w:t>Et exécuter le jar avec la commande java -jar lombok.jar</w:t>
      </w:r>
    </w:p>
    <w:p w14:paraId="7A261230" w14:textId="26F721EC" w:rsidR="002A4665" w:rsidRDefault="002A4665" w:rsidP="002A4665">
      <w:r>
        <w:rPr>
          <w:noProof/>
        </w:rPr>
        <w:drawing>
          <wp:inline distT="0" distB="0" distL="0" distR="0" wp14:anchorId="7633C4CD" wp14:editId="31B22194">
            <wp:extent cx="6646545" cy="1541780"/>
            <wp:effectExtent l="19050" t="19050" r="20955" b="20320"/>
            <wp:docPr id="95179977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9770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4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750A0" w14:textId="77777777" w:rsidR="008807FD" w:rsidRDefault="008807FD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7646042" w14:textId="52FE9F6F" w:rsidR="002A01DA" w:rsidRDefault="008807FD" w:rsidP="008807FD">
      <w:pPr>
        <w:pStyle w:val="TPnormalpuce1"/>
      </w:pPr>
      <w:r>
        <w:lastRenderedPageBreak/>
        <w:t>Il essayera de trouver un Eclipse sous l’OS</w:t>
      </w:r>
    </w:p>
    <w:p w14:paraId="50438760" w14:textId="262D23E4" w:rsidR="008807FD" w:rsidRDefault="008807FD" w:rsidP="008807FD">
      <w:pPr>
        <w:pStyle w:val="TPnormalpuce1"/>
        <w:numPr>
          <w:ilvl w:val="1"/>
          <w:numId w:val="15"/>
        </w:numPr>
      </w:pPr>
      <w:r>
        <w:t>S’il le trouve, et que c’est la bonne version sélectionnez le</w:t>
      </w:r>
    </w:p>
    <w:p w14:paraId="266D7E1B" w14:textId="1E1CC1CD" w:rsidR="008807FD" w:rsidRDefault="008807FD" w:rsidP="008807FD">
      <w:pPr>
        <w:pStyle w:val="TPnormalpuce1"/>
      </w:pPr>
      <w:r>
        <w:t>Dans notre cas, nous avons privilégié d’installer un Eclipse sous un répertoire déterminé</w:t>
      </w:r>
    </w:p>
    <w:p w14:paraId="36F42EF3" w14:textId="49FAFA25" w:rsidR="008807FD" w:rsidRDefault="008807FD" w:rsidP="008807FD">
      <w:pPr>
        <w:pStyle w:val="TPnormalpuce1"/>
        <w:numPr>
          <w:ilvl w:val="1"/>
          <w:numId w:val="15"/>
        </w:numPr>
      </w:pPr>
      <w:r>
        <w:t>Il faut donc aller chercher le répertoire de notre Eclipse avec « Specify location… »</w:t>
      </w:r>
    </w:p>
    <w:p w14:paraId="54023F27" w14:textId="606CCEFA" w:rsidR="008807FD" w:rsidRDefault="008807FD" w:rsidP="008807FD">
      <w:r>
        <w:rPr>
          <w:noProof/>
        </w:rPr>
        <w:drawing>
          <wp:inline distT="0" distB="0" distL="0" distR="0" wp14:anchorId="1CF03547" wp14:editId="1E6F2805">
            <wp:extent cx="6646545" cy="3220720"/>
            <wp:effectExtent l="19050" t="19050" r="20955" b="17780"/>
            <wp:docPr id="702643556" name="Image 2" descr="Une image contenant capture d’écran, texte, légu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3556" name="Image 2" descr="Une image contenant capture d’écran, texte, légu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3FF653" w14:textId="453D7C1D" w:rsidR="00B21D8C" w:rsidRDefault="00B21D8C" w:rsidP="00B21D8C">
      <w:pPr>
        <w:pStyle w:val="TPnormalpuce1"/>
      </w:pPr>
      <w:r>
        <w:t xml:space="preserve">Une fois l’Eclipse sélectionné, </w:t>
      </w:r>
      <w:r w:rsidR="00E67E55">
        <w:t>cliquez sur « Install / Update »</w:t>
      </w:r>
      <w:r>
        <w:t> :</w:t>
      </w:r>
    </w:p>
    <w:p w14:paraId="69AB4DFF" w14:textId="4908CA3A" w:rsidR="00B21D8C" w:rsidRPr="0067609F" w:rsidRDefault="00B21D8C" w:rsidP="00B21D8C">
      <w:r>
        <w:rPr>
          <w:noProof/>
        </w:rPr>
        <w:drawing>
          <wp:inline distT="0" distB="0" distL="0" distR="0" wp14:anchorId="7DEE98A4" wp14:editId="7D9E2116">
            <wp:extent cx="6646545" cy="3433445"/>
            <wp:effectExtent l="19050" t="19050" r="20955" b="14605"/>
            <wp:docPr id="392213820" name="Image 3" descr="Une image contenant légume, texte, poiv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3820" name="Image 3" descr="Une image contenant légume, texte, poiv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3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7D2F4" w14:textId="77777777" w:rsidR="00830BAC" w:rsidRDefault="00830BAC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601263BB" w14:textId="4E57AF95" w:rsidR="007E6D91" w:rsidRDefault="00E67E55" w:rsidP="00E67E55">
      <w:pPr>
        <w:pStyle w:val="TPnormalpuce1"/>
        <w:rPr>
          <w:noProof/>
        </w:rPr>
      </w:pPr>
      <w:r>
        <w:lastRenderedPageBreak/>
        <w:t>Il</w:t>
      </w:r>
      <w:r>
        <w:t xml:space="preserve"> va s’installer et vous devez obtenir</w:t>
      </w:r>
      <w:r w:rsidR="00830BAC">
        <w:t> :</w:t>
      </w:r>
    </w:p>
    <w:p w14:paraId="5FE84C2A" w14:textId="545D94EB" w:rsidR="00830BAC" w:rsidRPr="007E6D91" w:rsidRDefault="00830BAC" w:rsidP="00830BAC">
      <w:pPr>
        <w:rPr>
          <w:noProof/>
        </w:rPr>
      </w:pPr>
      <w:r>
        <w:rPr>
          <w:noProof/>
        </w:rPr>
        <w:drawing>
          <wp:inline distT="0" distB="0" distL="0" distR="0" wp14:anchorId="63D2100F" wp14:editId="742519B2">
            <wp:extent cx="6646545" cy="3804920"/>
            <wp:effectExtent l="19050" t="19050" r="20955" b="24130"/>
            <wp:docPr id="917475072" name="Image 4" descr="Une image contenant légume, poivre, texte, chil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5072" name="Image 4" descr="Une image contenant légume, poivre, texte, chili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80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3F8CD" w14:textId="77777777" w:rsidR="006B2F7D" w:rsidRDefault="006B2F7D" w:rsidP="006B2F7D"/>
    <w:p w14:paraId="5FE781EC" w14:textId="16A0ECEB" w:rsidR="006B2F7D" w:rsidRDefault="006B2F7D" w:rsidP="006B2F7D">
      <w:pPr>
        <w:pStyle w:val="Titre1"/>
      </w:pPr>
      <w:r>
        <w:t>Vérification dans</w:t>
      </w:r>
      <w:r w:rsidRPr="0067609F">
        <w:t xml:space="preserve"> Eclipse</w:t>
      </w:r>
    </w:p>
    <w:p w14:paraId="017D1F8C" w14:textId="5FA8A297" w:rsidR="00CB62A3" w:rsidRDefault="006B2F7D" w:rsidP="006B2F7D">
      <w:pPr>
        <w:pStyle w:val="TPnormalpuce1"/>
      </w:pPr>
      <w:r>
        <w:t>Ouvrez votre Eclipse</w:t>
      </w:r>
    </w:p>
    <w:p w14:paraId="3416D5D6" w14:textId="77777777" w:rsidR="006B2F7D" w:rsidRDefault="006B2F7D" w:rsidP="006B2F7D">
      <w:pPr>
        <w:pStyle w:val="TPnormalpuce1"/>
        <w:numPr>
          <w:ilvl w:val="1"/>
          <w:numId w:val="15"/>
        </w:numPr>
      </w:pPr>
      <w:r>
        <w:t xml:space="preserve">Cliquez sur « Help » </w:t>
      </w:r>
    </w:p>
    <w:p w14:paraId="2E86071D" w14:textId="32BCD5C8" w:rsidR="006B2F7D" w:rsidRDefault="006B2F7D" w:rsidP="006B2F7D">
      <w:pPr>
        <w:pStyle w:val="TPnormalpuce1"/>
        <w:numPr>
          <w:ilvl w:val="1"/>
          <w:numId w:val="15"/>
        </w:numPr>
      </w:pPr>
      <w:r>
        <w:t>Et puis sur « About Eclipse IDE »</w:t>
      </w:r>
    </w:p>
    <w:p w14:paraId="7D281A48" w14:textId="0FD22C16" w:rsidR="006B2F7D" w:rsidRDefault="006B2F7D" w:rsidP="006B2F7D">
      <w:pPr>
        <w:pStyle w:val="TPnormalpuce1"/>
        <w:numPr>
          <w:ilvl w:val="1"/>
          <w:numId w:val="15"/>
        </w:numPr>
      </w:pPr>
      <w:r>
        <w:t>Vous devez voir à la fin Lombok installé</w:t>
      </w:r>
    </w:p>
    <w:p w14:paraId="3AF85461" w14:textId="21FE38F6" w:rsidR="006B2F7D" w:rsidRDefault="00251655" w:rsidP="006B2F7D">
      <w:r>
        <w:rPr>
          <w:noProof/>
        </w:rPr>
        <w:drawing>
          <wp:inline distT="0" distB="0" distL="0" distR="0" wp14:anchorId="75228B4D" wp14:editId="00B4214F">
            <wp:extent cx="5054600" cy="2955290"/>
            <wp:effectExtent l="19050" t="19050" r="12700" b="16510"/>
            <wp:docPr id="1388628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95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B2F7D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A419" w14:textId="77777777" w:rsidR="00994F81" w:rsidRDefault="00994F81" w:rsidP="006C7E58">
      <w:r>
        <w:separator/>
      </w:r>
    </w:p>
  </w:endnote>
  <w:endnote w:type="continuationSeparator" w:id="0">
    <w:p w14:paraId="0CA5A2CE" w14:textId="77777777" w:rsidR="00994F81" w:rsidRDefault="00994F8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2F03A9" w14:paraId="6C9E9820" w14:textId="77777777" w:rsidTr="00B06AC2">
      <w:tc>
        <w:tcPr>
          <w:tcW w:w="2500" w:type="pct"/>
          <w:vAlign w:val="bottom"/>
        </w:tcPr>
        <w:p w14:paraId="5BDDA62B" w14:textId="77777777" w:rsidR="002F03A9" w:rsidRDefault="002F03A9" w:rsidP="002F03A9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613C97F6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3BD2E654" wp14:editId="24DAEDB9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F03A9" w14:paraId="59BE1E86" w14:textId="77777777" w:rsidTr="00B06AC2">
      <w:tc>
        <w:tcPr>
          <w:tcW w:w="2500" w:type="pct"/>
          <w:vAlign w:val="bottom"/>
        </w:tcPr>
        <w:p w14:paraId="1B3EE2B6" w14:textId="77777777" w:rsidR="002F03A9" w:rsidRDefault="002F03A9" w:rsidP="002F03A9">
          <w:pPr>
            <w:pStyle w:val="Pieddepage"/>
          </w:pPr>
        </w:p>
      </w:tc>
      <w:tc>
        <w:tcPr>
          <w:tcW w:w="2500" w:type="pct"/>
        </w:tcPr>
        <w:p w14:paraId="568C26EC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  <w:rPr>
              <w:sz w:val="22"/>
            </w:rPr>
          </w:pPr>
        </w:p>
      </w:tc>
    </w:tr>
    <w:tr w:rsidR="002F03A9" w14:paraId="0F6931E3" w14:textId="77777777" w:rsidTr="00B06AC2">
      <w:tc>
        <w:tcPr>
          <w:tcW w:w="1" w:type="pct"/>
          <w:gridSpan w:val="2"/>
          <w:vAlign w:val="bottom"/>
        </w:tcPr>
        <w:p w14:paraId="6DA5DF02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1EE5F5F1" w:rsidR="002A2662" w:rsidRPr="002F03A9" w:rsidRDefault="002A2662" w:rsidP="002F03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6804" w14:textId="77777777" w:rsidR="00994F81" w:rsidRDefault="00994F81" w:rsidP="006C7E58">
      <w:r>
        <w:separator/>
      </w:r>
    </w:p>
  </w:footnote>
  <w:footnote w:type="continuationSeparator" w:id="0">
    <w:p w14:paraId="50B6BA18" w14:textId="77777777" w:rsidR="00994F81" w:rsidRDefault="00994F8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0AD2875B" w:rsidR="00590AA9" w:rsidRPr="002F03A9" w:rsidRDefault="002F03A9" w:rsidP="002F03A9">
    <w:pPr>
      <w:pStyle w:val="En-tte"/>
      <w:jc w:val="right"/>
      <w:rPr>
        <w:sz w:val="22"/>
        <w:lang w:val="fr-FR"/>
      </w:rPr>
    </w:pPr>
    <w:r w:rsidRPr="004052C0">
      <w:rPr>
        <w:sz w:val="22"/>
        <w:szCs w:val="22"/>
        <w:lang w:val="fr-FR"/>
      </w:rPr>
      <w:t>Java</w:t>
    </w:r>
    <w:r w:rsidR="00D90329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A3901"/>
    <w:multiLevelType w:val="hybridMultilevel"/>
    <w:tmpl w:val="3BCEA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D1E16"/>
    <w:multiLevelType w:val="hybridMultilevel"/>
    <w:tmpl w:val="D82C8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0159B"/>
    <w:multiLevelType w:val="hybridMultilevel"/>
    <w:tmpl w:val="6ECE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5306">
    <w:abstractNumId w:val="44"/>
  </w:num>
  <w:num w:numId="2" w16cid:durableId="844129248">
    <w:abstractNumId w:val="45"/>
  </w:num>
  <w:num w:numId="3" w16cid:durableId="806775083">
    <w:abstractNumId w:val="7"/>
  </w:num>
  <w:num w:numId="4" w16cid:durableId="1879202202">
    <w:abstractNumId w:val="18"/>
  </w:num>
  <w:num w:numId="5" w16cid:durableId="790788828">
    <w:abstractNumId w:val="12"/>
  </w:num>
  <w:num w:numId="6" w16cid:durableId="896941106">
    <w:abstractNumId w:val="34"/>
  </w:num>
  <w:num w:numId="7" w16cid:durableId="82845126">
    <w:abstractNumId w:val="23"/>
  </w:num>
  <w:num w:numId="8" w16cid:durableId="1089889077">
    <w:abstractNumId w:val="1"/>
  </w:num>
  <w:num w:numId="9" w16cid:durableId="649330999">
    <w:abstractNumId w:val="27"/>
  </w:num>
  <w:num w:numId="10" w16cid:durableId="501940472">
    <w:abstractNumId w:val="17"/>
  </w:num>
  <w:num w:numId="11" w16cid:durableId="1348749321">
    <w:abstractNumId w:val="2"/>
  </w:num>
  <w:num w:numId="12" w16cid:durableId="1394156653">
    <w:abstractNumId w:val="28"/>
  </w:num>
  <w:num w:numId="13" w16cid:durableId="451293362">
    <w:abstractNumId w:val="16"/>
  </w:num>
  <w:num w:numId="14" w16cid:durableId="721027983">
    <w:abstractNumId w:val="15"/>
  </w:num>
  <w:num w:numId="15" w16cid:durableId="909576081">
    <w:abstractNumId w:val="33"/>
  </w:num>
  <w:num w:numId="16" w16cid:durableId="1483082537">
    <w:abstractNumId w:val="4"/>
  </w:num>
  <w:num w:numId="17" w16cid:durableId="2077362117">
    <w:abstractNumId w:val="30"/>
  </w:num>
  <w:num w:numId="18" w16cid:durableId="1095370369">
    <w:abstractNumId w:val="10"/>
  </w:num>
  <w:num w:numId="19" w16cid:durableId="573975524">
    <w:abstractNumId w:val="35"/>
  </w:num>
  <w:num w:numId="20" w16cid:durableId="1013848858">
    <w:abstractNumId w:val="5"/>
  </w:num>
  <w:num w:numId="21" w16cid:durableId="1379863769">
    <w:abstractNumId w:val="3"/>
  </w:num>
  <w:num w:numId="22" w16cid:durableId="764885207">
    <w:abstractNumId w:val="21"/>
  </w:num>
  <w:num w:numId="23" w16cid:durableId="1263874154">
    <w:abstractNumId w:val="42"/>
  </w:num>
  <w:num w:numId="24" w16cid:durableId="816724990">
    <w:abstractNumId w:val="26"/>
  </w:num>
  <w:num w:numId="25" w16cid:durableId="1600945396">
    <w:abstractNumId w:val="39"/>
  </w:num>
  <w:num w:numId="26" w16cid:durableId="1190725057">
    <w:abstractNumId w:val="14"/>
  </w:num>
  <w:num w:numId="27" w16cid:durableId="52774657">
    <w:abstractNumId w:val="8"/>
  </w:num>
  <w:num w:numId="28" w16cid:durableId="37051612">
    <w:abstractNumId w:val="29"/>
  </w:num>
  <w:num w:numId="29" w16cid:durableId="1407147688">
    <w:abstractNumId w:val="0"/>
  </w:num>
  <w:num w:numId="30" w16cid:durableId="563029083">
    <w:abstractNumId w:val="25"/>
  </w:num>
  <w:num w:numId="31" w16cid:durableId="2033603850">
    <w:abstractNumId w:val="37"/>
  </w:num>
  <w:num w:numId="32" w16cid:durableId="1241987519">
    <w:abstractNumId w:val="9"/>
  </w:num>
  <w:num w:numId="33" w16cid:durableId="2037458948">
    <w:abstractNumId w:val="31"/>
  </w:num>
  <w:num w:numId="34" w16cid:durableId="339165390">
    <w:abstractNumId w:val="40"/>
  </w:num>
  <w:num w:numId="35" w16cid:durableId="2039696687">
    <w:abstractNumId w:val="24"/>
  </w:num>
  <w:num w:numId="36" w16cid:durableId="1071080448">
    <w:abstractNumId w:val="22"/>
  </w:num>
  <w:num w:numId="37" w16cid:durableId="1285964029">
    <w:abstractNumId w:val="11"/>
  </w:num>
  <w:num w:numId="38" w16cid:durableId="275684">
    <w:abstractNumId w:val="19"/>
  </w:num>
  <w:num w:numId="39" w16cid:durableId="1781296631">
    <w:abstractNumId w:val="13"/>
  </w:num>
  <w:num w:numId="40" w16cid:durableId="868419659">
    <w:abstractNumId w:val="36"/>
  </w:num>
  <w:num w:numId="41" w16cid:durableId="36317134">
    <w:abstractNumId w:val="43"/>
  </w:num>
  <w:num w:numId="42" w16cid:durableId="1418476101">
    <w:abstractNumId w:val="6"/>
  </w:num>
  <w:num w:numId="43" w16cid:durableId="5064877">
    <w:abstractNumId w:val="20"/>
  </w:num>
  <w:num w:numId="44" w16cid:durableId="387843862">
    <w:abstractNumId w:val="33"/>
  </w:num>
  <w:num w:numId="45" w16cid:durableId="782111314">
    <w:abstractNumId w:val="38"/>
  </w:num>
  <w:num w:numId="46" w16cid:durableId="1809933228">
    <w:abstractNumId w:val="41"/>
  </w:num>
  <w:num w:numId="47" w16cid:durableId="8008023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3360C"/>
    <w:rsid w:val="000417F6"/>
    <w:rsid w:val="000504C9"/>
    <w:rsid w:val="00062FC0"/>
    <w:rsid w:val="000753A7"/>
    <w:rsid w:val="0009334F"/>
    <w:rsid w:val="00094EAB"/>
    <w:rsid w:val="00095A02"/>
    <w:rsid w:val="00097F0B"/>
    <w:rsid w:val="000A1582"/>
    <w:rsid w:val="000B5825"/>
    <w:rsid w:val="000D0A8C"/>
    <w:rsid w:val="000E5CCE"/>
    <w:rsid w:val="000F0864"/>
    <w:rsid w:val="000F096C"/>
    <w:rsid w:val="000F0E32"/>
    <w:rsid w:val="000F50AF"/>
    <w:rsid w:val="00125DCA"/>
    <w:rsid w:val="0013536A"/>
    <w:rsid w:val="00136790"/>
    <w:rsid w:val="001447F2"/>
    <w:rsid w:val="001465BB"/>
    <w:rsid w:val="00151AA0"/>
    <w:rsid w:val="00153344"/>
    <w:rsid w:val="00162A21"/>
    <w:rsid w:val="00171036"/>
    <w:rsid w:val="00180858"/>
    <w:rsid w:val="00192825"/>
    <w:rsid w:val="001A0D7C"/>
    <w:rsid w:val="001B4DA8"/>
    <w:rsid w:val="001B6E57"/>
    <w:rsid w:val="001C739D"/>
    <w:rsid w:val="001D3BFC"/>
    <w:rsid w:val="001F18FA"/>
    <w:rsid w:val="00200A0F"/>
    <w:rsid w:val="002020E8"/>
    <w:rsid w:val="002029F0"/>
    <w:rsid w:val="002117F1"/>
    <w:rsid w:val="00225D2C"/>
    <w:rsid w:val="002263D9"/>
    <w:rsid w:val="00241941"/>
    <w:rsid w:val="00241BEE"/>
    <w:rsid w:val="00251655"/>
    <w:rsid w:val="00261F4C"/>
    <w:rsid w:val="00270A58"/>
    <w:rsid w:val="00277014"/>
    <w:rsid w:val="00277CDD"/>
    <w:rsid w:val="002835C6"/>
    <w:rsid w:val="00287D81"/>
    <w:rsid w:val="00293E9F"/>
    <w:rsid w:val="002A01DA"/>
    <w:rsid w:val="002A2662"/>
    <w:rsid w:val="002A28BA"/>
    <w:rsid w:val="002A4665"/>
    <w:rsid w:val="002B04EA"/>
    <w:rsid w:val="002C4936"/>
    <w:rsid w:val="002C5032"/>
    <w:rsid w:val="002D2B64"/>
    <w:rsid w:val="002E03D7"/>
    <w:rsid w:val="002E1C14"/>
    <w:rsid w:val="002F03A9"/>
    <w:rsid w:val="002F78BE"/>
    <w:rsid w:val="00301257"/>
    <w:rsid w:val="0030656D"/>
    <w:rsid w:val="00312B25"/>
    <w:rsid w:val="00320D08"/>
    <w:rsid w:val="003548A0"/>
    <w:rsid w:val="003659AB"/>
    <w:rsid w:val="003709F1"/>
    <w:rsid w:val="00377559"/>
    <w:rsid w:val="00382C06"/>
    <w:rsid w:val="00387206"/>
    <w:rsid w:val="00392CE7"/>
    <w:rsid w:val="003A098F"/>
    <w:rsid w:val="003C6A4C"/>
    <w:rsid w:val="003C6EFC"/>
    <w:rsid w:val="003C7784"/>
    <w:rsid w:val="003D2BB2"/>
    <w:rsid w:val="003E676A"/>
    <w:rsid w:val="004203A9"/>
    <w:rsid w:val="00425FA5"/>
    <w:rsid w:val="00431ACA"/>
    <w:rsid w:val="004343CE"/>
    <w:rsid w:val="00450C5E"/>
    <w:rsid w:val="00456F22"/>
    <w:rsid w:val="00461EC0"/>
    <w:rsid w:val="004659AB"/>
    <w:rsid w:val="00475A94"/>
    <w:rsid w:val="0048505C"/>
    <w:rsid w:val="00492FCA"/>
    <w:rsid w:val="0049415E"/>
    <w:rsid w:val="00494DCF"/>
    <w:rsid w:val="004A3990"/>
    <w:rsid w:val="004B4C70"/>
    <w:rsid w:val="004C2502"/>
    <w:rsid w:val="004F2C2E"/>
    <w:rsid w:val="005056C3"/>
    <w:rsid w:val="00512E3D"/>
    <w:rsid w:val="00514A00"/>
    <w:rsid w:val="00536EF3"/>
    <w:rsid w:val="00544157"/>
    <w:rsid w:val="00554FC1"/>
    <w:rsid w:val="0057306B"/>
    <w:rsid w:val="00590AA9"/>
    <w:rsid w:val="005949EC"/>
    <w:rsid w:val="005A2146"/>
    <w:rsid w:val="005A36E5"/>
    <w:rsid w:val="005B4B25"/>
    <w:rsid w:val="005C684C"/>
    <w:rsid w:val="005C68D3"/>
    <w:rsid w:val="005D1943"/>
    <w:rsid w:val="005E0743"/>
    <w:rsid w:val="005E3B89"/>
    <w:rsid w:val="005F2EFB"/>
    <w:rsid w:val="00603AF5"/>
    <w:rsid w:val="0063306A"/>
    <w:rsid w:val="006367DA"/>
    <w:rsid w:val="00664731"/>
    <w:rsid w:val="00675D38"/>
    <w:rsid w:val="0067609F"/>
    <w:rsid w:val="006900A1"/>
    <w:rsid w:val="006939F9"/>
    <w:rsid w:val="006B2F7D"/>
    <w:rsid w:val="006B3B13"/>
    <w:rsid w:val="006C573C"/>
    <w:rsid w:val="006C7E58"/>
    <w:rsid w:val="006E5033"/>
    <w:rsid w:val="006F2B63"/>
    <w:rsid w:val="007007CE"/>
    <w:rsid w:val="00707B85"/>
    <w:rsid w:val="00713863"/>
    <w:rsid w:val="00723176"/>
    <w:rsid w:val="00723883"/>
    <w:rsid w:val="007327B9"/>
    <w:rsid w:val="00734C79"/>
    <w:rsid w:val="00734DBF"/>
    <w:rsid w:val="00740FF3"/>
    <w:rsid w:val="00742224"/>
    <w:rsid w:val="00743993"/>
    <w:rsid w:val="0075644B"/>
    <w:rsid w:val="0076143E"/>
    <w:rsid w:val="00764007"/>
    <w:rsid w:val="007729E2"/>
    <w:rsid w:val="007740FE"/>
    <w:rsid w:val="007868D7"/>
    <w:rsid w:val="007910EE"/>
    <w:rsid w:val="007A1C97"/>
    <w:rsid w:val="007A21D7"/>
    <w:rsid w:val="007C301D"/>
    <w:rsid w:val="007C3CC4"/>
    <w:rsid w:val="007D1155"/>
    <w:rsid w:val="007D1E0E"/>
    <w:rsid w:val="007E6D91"/>
    <w:rsid w:val="007E7D3C"/>
    <w:rsid w:val="007F02F5"/>
    <w:rsid w:val="007F1242"/>
    <w:rsid w:val="00805BCC"/>
    <w:rsid w:val="008065FD"/>
    <w:rsid w:val="008130F1"/>
    <w:rsid w:val="00814575"/>
    <w:rsid w:val="00827858"/>
    <w:rsid w:val="00830BAC"/>
    <w:rsid w:val="0083499D"/>
    <w:rsid w:val="00845605"/>
    <w:rsid w:val="00851C1E"/>
    <w:rsid w:val="008616D6"/>
    <w:rsid w:val="00863103"/>
    <w:rsid w:val="008672FD"/>
    <w:rsid w:val="00867E02"/>
    <w:rsid w:val="008807FD"/>
    <w:rsid w:val="008A4F86"/>
    <w:rsid w:val="008A78BE"/>
    <w:rsid w:val="008B220B"/>
    <w:rsid w:val="008B3228"/>
    <w:rsid w:val="008C4915"/>
    <w:rsid w:val="008D1D2F"/>
    <w:rsid w:val="008D35C2"/>
    <w:rsid w:val="008E5DAD"/>
    <w:rsid w:val="008E6D1D"/>
    <w:rsid w:val="00922F94"/>
    <w:rsid w:val="00924725"/>
    <w:rsid w:val="00924F5F"/>
    <w:rsid w:val="0093556E"/>
    <w:rsid w:val="00937048"/>
    <w:rsid w:val="00954E03"/>
    <w:rsid w:val="00964B34"/>
    <w:rsid w:val="0096503B"/>
    <w:rsid w:val="009731EA"/>
    <w:rsid w:val="00982EF0"/>
    <w:rsid w:val="009862DE"/>
    <w:rsid w:val="00990B02"/>
    <w:rsid w:val="00994F81"/>
    <w:rsid w:val="009C09D3"/>
    <w:rsid w:val="009C2AC3"/>
    <w:rsid w:val="009D1251"/>
    <w:rsid w:val="009D3839"/>
    <w:rsid w:val="009F00C7"/>
    <w:rsid w:val="009F29F3"/>
    <w:rsid w:val="00A055CF"/>
    <w:rsid w:val="00A06ACA"/>
    <w:rsid w:val="00A14C1B"/>
    <w:rsid w:val="00A361C9"/>
    <w:rsid w:val="00A550FE"/>
    <w:rsid w:val="00A6293D"/>
    <w:rsid w:val="00A7105E"/>
    <w:rsid w:val="00A93073"/>
    <w:rsid w:val="00A96851"/>
    <w:rsid w:val="00AA4F6E"/>
    <w:rsid w:val="00AB17C6"/>
    <w:rsid w:val="00AB49B4"/>
    <w:rsid w:val="00AB63E2"/>
    <w:rsid w:val="00AC11BF"/>
    <w:rsid w:val="00AD4046"/>
    <w:rsid w:val="00AE5B33"/>
    <w:rsid w:val="00AF1914"/>
    <w:rsid w:val="00B027AA"/>
    <w:rsid w:val="00B04A1E"/>
    <w:rsid w:val="00B10465"/>
    <w:rsid w:val="00B10D26"/>
    <w:rsid w:val="00B15FF6"/>
    <w:rsid w:val="00B1718A"/>
    <w:rsid w:val="00B21D8C"/>
    <w:rsid w:val="00B3158B"/>
    <w:rsid w:val="00B43E3B"/>
    <w:rsid w:val="00B70292"/>
    <w:rsid w:val="00B707E8"/>
    <w:rsid w:val="00B71A2E"/>
    <w:rsid w:val="00B73331"/>
    <w:rsid w:val="00B75A86"/>
    <w:rsid w:val="00B7614C"/>
    <w:rsid w:val="00BA4E30"/>
    <w:rsid w:val="00BA7CFA"/>
    <w:rsid w:val="00BB5E5B"/>
    <w:rsid w:val="00BD2089"/>
    <w:rsid w:val="00BD3C4E"/>
    <w:rsid w:val="00BF077F"/>
    <w:rsid w:val="00BF1534"/>
    <w:rsid w:val="00BF55F7"/>
    <w:rsid w:val="00C16564"/>
    <w:rsid w:val="00C33697"/>
    <w:rsid w:val="00C40D5D"/>
    <w:rsid w:val="00C41B0B"/>
    <w:rsid w:val="00C62D79"/>
    <w:rsid w:val="00C71C4F"/>
    <w:rsid w:val="00C87756"/>
    <w:rsid w:val="00CA51F5"/>
    <w:rsid w:val="00CA5C15"/>
    <w:rsid w:val="00CB0B02"/>
    <w:rsid w:val="00CB307B"/>
    <w:rsid w:val="00CB62A3"/>
    <w:rsid w:val="00CB6767"/>
    <w:rsid w:val="00CC4730"/>
    <w:rsid w:val="00CD5B0B"/>
    <w:rsid w:val="00CD6D6E"/>
    <w:rsid w:val="00CE2F19"/>
    <w:rsid w:val="00CF60AF"/>
    <w:rsid w:val="00D14314"/>
    <w:rsid w:val="00D2004D"/>
    <w:rsid w:val="00D214FF"/>
    <w:rsid w:val="00D31AF1"/>
    <w:rsid w:val="00D4118C"/>
    <w:rsid w:val="00D54832"/>
    <w:rsid w:val="00D85BA4"/>
    <w:rsid w:val="00D90329"/>
    <w:rsid w:val="00D909BB"/>
    <w:rsid w:val="00D93B6E"/>
    <w:rsid w:val="00D96678"/>
    <w:rsid w:val="00DB4B72"/>
    <w:rsid w:val="00DB6463"/>
    <w:rsid w:val="00DD47B3"/>
    <w:rsid w:val="00DE116D"/>
    <w:rsid w:val="00DE2176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67E55"/>
    <w:rsid w:val="00E7188C"/>
    <w:rsid w:val="00E920B2"/>
    <w:rsid w:val="00EA0653"/>
    <w:rsid w:val="00EA5D3D"/>
    <w:rsid w:val="00EB53D2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16F8"/>
    <w:rsid w:val="00F120A8"/>
    <w:rsid w:val="00F1776E"/>
    <w:rsid w:val="00F36C1E"/>
    <w:rsid w:val="00F41C09"/>
    <w:rsid w:val="00F41ECC"/>
    <w:rsid w:val="00F7597C"/>
    <w:rsid w:val="00F76448"/>
    <w:rsid w:val="00F80A19"/>
    <w:rsid w:val="00F866C1"/>
    <w:rsid w:val="00F93EC4"/>
    <w:rsid w:val="00F976CC"/>
    <w:rsid w:val="00FA53BE"/>
    <w:rsid w:val="00FB202A"/>
    <w:rsid w:val="00FB27DA"/>
    <w:rsid w:val="00FB2CB9"/>
    <w:rsid w:val="00FB6BAC"/>
    <w:rsid w:val="00FD5D6A"/>
    <w:rsid w:val="00FE02FA"/>
    <w:rsid w:val="00FF18F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rojectlombok.org/download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eclipse.org/downloads/packages/release/2022-12/r/eclipse-ide-enterprise-java-and-web-developers" TargetMode="External"/><Relationship Id="rId17" Type="http://schemas.openxmlformats.org/officeDocument/2006/relationships/image" Target="media/image4.png"/><Relationship Id="rId20" Type="http://schemas.openxmlformats.org/officeDocument/2006/relationships/footer" Target="footer1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6FCFD4-4C48-4EFF-A2A3-7549B372C802}"/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20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93</cp:revision>
  <cp:lastPrinted>2023-02-14T07:46:00Z</cp:lastPrinted>
  <dcterms:created xsi:type="dcterms:W3CDTF">2017-11-17T14:15:00Z</dcterms:created>
  <dcterms:modified xsi:type="dcterms:W3CDTF">2023-06-12T13:11:00Z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