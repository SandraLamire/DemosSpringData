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708DF90F" w:rsidR="007D1E0E" w:rsidRPr="006D675F" w:rsidRDefault="008E21B4" w:rsidP="007D1E0E">
      <w:pPr>
        <w:pStyle w:val="Titre"/>
      </w:pPr>
      <w:r w:rsidRPr="006D675F">
        <w:t>Spring Data Jpa et une</w:t>
      </w:r>
      <w:r w:rsidR="006A1870" w:rsidRPr="006D675F">
        <w:t xml:space="preserve"> première</w:t>
      </w:r>
      <w:r w:rsidRPr="006D675F">
        <w:t xml:space="preserve"> entité JPA</w:t>
      </w:r>
    </w:p>
    <w:p w14:paraId="31FD3075" w14:textId="0BD0EF7E" w:rsidR="000150A7" w:rsidRPr="006D675F" w:rsidRDefault="000150A7" w:rsidP="000150A7">
      <w:pPr>
        <w:pStyle w:val="Titre1"/>
      </w:pPr>
      <w:r w:rsidRPr="006D675F">
        <w:t xml:space="preserve">Démonstration </w:t>
      </w:r>
      <w:r w:rsidR="00B23BB7" w:rsidRPr="006D675F">
        <w:t>1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AF1D95" w:rsidRPr="006D675F">
              <w:t xml:space="preserve">es </w:t>
            </w:r>
            <w:r w:rsidRPr="006D675F">
              <w:t>objectif</w:t>
            </w:r>
            <w:r w:rsidR="00AF1D95" w:rsidRPr="006D675F">
              <w:t>s de cette démonstration :</w:t>
            </w:r>
          </w:p>
          <w:p w14:paraId="42895168" w14:textId="66E2F284" w:rsidR="00B23BB7" w:rsidRPr="006D675F" w:rsidRDefault="00B23BB7" w:rsidP="00655DB6">
            <w:pPr>
              <w:pStyle w:val="TPnormalpuce1"/>
            </w:pPr>
            <w:r w:rsidRPr="006D675F">
              <w:t>Déclaration d’une source de données</w:t>
            </w:r>
          </w:p>
          <w:p w14:paraId="6D6FB237" w14:textId="09981292" w:rsidR="00B23BB7" w:rsidRPr="006D675F" w:rsidRDefault="00FE068B" w:rsidP="00655DB6">
            <w:pPr>
              <w:pStyle w:val="TPnormalpuce1"/>
            </w:pPr>
            <w:r w:rsidRPr="006D675F">
              <w:t>Déclaration</w:t>
            </w:r>
            <w:r w:rsidR="00B23BB7" w:rsidRPr="006D675F">
              <w:t xml:space="preserve"> d’une entité JPA</w:t>
            </w:r>
          </w:p>
          <w:p w14:paraId="6BF006B2" w14:textId="77777777" w:rsidR="004F5AC8" w:rsidRPr="006D675F" w:rsidRDefault="00B23BB7" w:rsidP="00655DB6">
            <w:pPr>
              <w:pStyle w:val="TPnormalpuce1"/>
            </w:pPr>
            <w:r w:rsidRPr="006D675F">
              <w:t>Création d’un Repository</w:t>
            </w:r>
          </w:p>
          <w:p w14:paraId="73FE6ABC" w14:textId="3D088389" w:rsidR="00AA6238" w:rsidRPr="006D675F" w:rsidRDefault="00AA6238" w:rsidP="00655DB6">
            <w:pPr>
              <w:pStyle w:val="TPnormalpuce1"/>
            </w:pPr>
            <w:r w:rsidRPr="006D675F">
              <w:t>Validation par les tests unitaires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0AB599D0" w14:textId="40ADA43D" w:rsidR="009A5D9A" w:rsidRPr="006D675F" w:rsidRDefault="009A5D9A" w:rsidP="009A5D9A">
      <w:pPr>
        <w:pStyle w:val="TPnormalpuce1"/>
      </w:pPr>
      <w:r w:rsidRPr="006D675F">
        <w:t>Notre application va se compléter au fil des démonstrations, en représentant une partie du cœur de métier de l’ENI Ecole.</w:t>
      </w:r>
    </w:p>
    <w:p w14:paraId="124BF999" w14:textId="0ED2DDFF" w:rsidR="009A5D9A" w:rsidRPr="006D675F" w:rsidRDefault="009A5D9A" w:rsidP="009A5D9A">
      <w:pPr>
        <w:pStyle w:val="TPnormalpuce1"/>
      </w:pPr>
      <w:r w:rsidRPr="006D675F">
        <w:t>Dans cette itération</w:t>
      </w:r>
      <w:r w:rsidR="00CE7ACF" w:rsidRPr="006D675F">
        <w:t>, il faut mettre en place la base de données</w:t>
      </w:r>
      <w:r w:rsidR="00420690" w:rsidRPr="006D675F">
        <w:t> :</w:t>
      </w:r>
    </w:p>
    <w:p w14:paraId="086D61D3" w14:textId="4B63A981" w:rsidR="000717C4" w:rsidRPr="006D675F" w:rsidRDefault="00CE7ACF" w:rsidP="00CE7ACF">
      <w:pPr>
        <w:pStyle w:val="TPnormalpuce1"/>
        <w:numPr>
          <w:ilvl w:val="1"/>
          <w:numId w:val="1"/>
        </w:numPr>
      </w:pPr>
      <w:r w:rsidRPr="006D675F">
        <w:t>Configuration de la source de données</w:t>
      </w:r>
    </w:p>
    <w:p w14:paraId="16ABC958" w14:textId="095B377D" w:rsidR="00CE7ACF" w:rsidRPr="006D675F" w:rsidRDefault="00CE7ACF" w:rsidP="00CE7ACF">
      <w:pPr>
        <w:pStyle w:val="TPnormalpuce1"/>
        <w:numPr>
          <w:ilvl w:val="1"/>
          <w:numId w:val="1"/>
        </w:numPr>
      </w:pPr>
      <w:r w:rsidRPr="006D675F">
        <w:t>Mise en place des annotations JPA pour que la classe Employe devienne une entité</w:t>
      </w:r>
    </w:p>
    <w:p w14:paraId="7D611F87" w14:textId="0E14A7EA" w:rsidR="009A5D9A" w:rsidRPr="006D675F" w:rsidRDefault="00CE7ACF" w:rsidP="00CE7ACF">
      <w:pPr>
        <w:pStyle w:val="TPnormalpuce1"/>
        <w:numPr>
          <w:ilvl w:val="1"/>
          <w:numId w:val="1"/>
        </w:numPr>
      </w:pPr>
      <w:r w:rsidRPr="006D675F">
        <w:t>Déclaration d</w:t>
      </w:r>
      <w:r w:rsidR="00C60BE6" w:rsidRPr="006D675F">
        <w:t>e l’interface EmployeRepository qui hérite de JpaRepository</w:t>
      </w:r>
    </w:p>
    <w:p w14:paraId="7AC8A60F" w14:textId="2717A691" w:rsidR="00C60BE6" w:rsidRPr="006D675F" w:rsidRDefault="00C60BE6" w:rsidP="00C60BE6">
      <w:pPr>
        <w:pStyle w:val="TPnormalpuce1"/>
        <w:numPr>
          <w:ilvl w:val="1"/>
          <w:numId w:val="1"/>
        </w:numPr>
      </w:pPr>
      <w:r w:rsidRPr="006D675F">
        <w:t>Validation des comportements avec des tests unitaires</w:t>
      </w:r>
    </w:p>
    <w:p w14:paraId="7A3EB4F1" w14:textId="77777777" w:rsidR="00C60BE6" w:rsidRPr="006D675F" w:rsidRDefault="00C60BE6" w:rsidP="00C60BE6">
      <w:pPr>
        <w:pStyle w:val="TPnormalpuce1"/>
      </w:pPr>
      <w:r w:rsidRPr="006D675F">
        <w:t>Spring Boot utilise une base de données embarquées pour faire tourner les tests unitaires : H2</w:t>
      </w:r>
    </w:p>
    <w:p w14:paraId="63064EFE" w14:textId="77777777" w:rsidR="00A750DF" w:rsidRPr="006D675F" w:rsidRDefault="00DB6DC8" w:rsidP="00A750DF">
      <w:pPr>
        <w:pStyle w:val="TPnormalpuce1"/>
      </w:pPr>
      <w:r w:rsidRPr="006D675F">
        <w:t>La déclaration des classes métiers, BO, Repository et RestController est en français par défaut.</w:t>
      </w:r>
    </w:p>
    <w:p w14:paraId="7844279E" w14:textId="77777777" w:rsidR="00A750DF" w:rsidRPr="006D675F" w:rsidRDefault="00DB6DC8" w:rsidP="00A750DF">
      <w:pPr>
        <w:pStyle w:val="TPnormalpuce1"/>
        <w:numPr>
          <w:ilvl w:val="1"/>
          <w:numId w:val="1"/>
        </w:numPr>
      </w:pPr>
      <w:r w:rsidRPr="006D675F">
        <w:t>Pour la base de données, nous faisons le choix de mettre les informations en anglais</w:t>
      </w:r>
    </w:p>
    <w:p w14:paraId="6F98E4B4" w14:textId="260DBE24" w:rsidR="00DB6DC8" w:rsidRPr="006D675F" w:rsidRDefault="00DB6DC8" w:rsidP="00A750DF">
      <w:pPr>
        <w:pStyle w:val="TPnormalpuce1"/>
        <w:numPr>
          <w:ilvl w:val="1"/>
          <w:numId w:val="1"/>
        </w:numPr>
      </w:pPr>
      <w:r w:rsidRPr="006D675F">
        <w:t>Voici le schéma de la table qui sera créée :</w:t>
      </w:r>
    </w:p>
    <w:p w14:paraId="5D1142D6" w14:textId="2E770BC7" w:rsidR="0069588A" w:rsidRPr="006D675F" w:rsidRDefault="00A750DF" w:rsidP="0069588A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24FA2BB5" wp14:editId="7F49892E">
            <wp:extent cx="3089031" cy="1557155"/>
            <wp:effectExtent l="0" t="0" r="0" b="5080"/>
            <wp:docPr id="169888240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56" cy="15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999E" w14:textId="77777777" w:rsidR="00A750DF" w:rsidRPr="006D675F" w:rsidRDefault="00A750DF" w:rsidP="0069588A">
      <w:pPr>
        <w:rPr>
          <w:lang w:val="fr-FR"/>
        </w:rPr>
      </w:pPr>
    </w:p>
    <w:p w14:paraId="539C6458" w14:textId="724A024D" w:rsidR="00BD3BCC" w:rsidRPr="006D675F" w:rsidRDefault="007E7163" w:rsidP="00BD3BCC">
      <w:pPr>
        <w:pStyle w:val="Titre1"/>
      </w:pPr>
      <w:r w:rsidRPr="006D675F">
        <w:t>Configuration du projet Spring Boot</w:t>
      </w:r>
    </w:p>
    <w:p w14:paraId="766C1D00" w14:textId="002CD765" w:rsidR="000460E8" w:rsidRPr="006D675F" w:rsidRDefault="000460E8" w:rsidP="000460E8">
      <w:pPr>
        <w:pStyle w:val="TPnormalpuce1"/>
      </w:pPr>
      <w:r w:rsidRPr="006D675F">
        <w:t>Il faut ajouter les starters :</w:t>
      </w:r>
    </w:p>
    <w:p w14:paraId="39C4B43F" w14:textId="64F3E75E" w:rsidR="000460E8" w:rsidRPr="006D675F" w:rsidRDefault="000460E8" w:rsidP="000460E8">
      <w:pPr>
        <w:pStyle w:val="TPnormalpuce1"/>
        <w:numPr>
          <w:ilvl w:val="1"/>
          <w:numId w:val="1"/>
        </w:numPr>
      </w:pPr>
      <w:r w:rsidRPr="006D675F">
        <w:t>Pour Spring Data Jpa</w:t>
      </w:r>
    </w:p>
    <w:p w14:paraId="24105019" w14:textId="7DACF43C" w:rsidR="000460E8" w:rsidRPr="006D675F" w:rsidRDefault="000460E8" w:rsidP="000460E8">
      <w:pPr>
        <w:pStyle w:val="TPnormalpuce1"/>
        <w:numPr>
          <w:ilvl w:val="1"/>
          <w:numId w:val="1"/>
        </w:numPr>
      </w:pPr>
      <w:r w:rsidRPr="006D675F">
        <w:t>Pour la base de données officielles : Microsoft SQL Server</w:t>
      </w:r>
    </w:p>
    <w:p w14:paraId="1C8B8452" w14:textId="07ED85DF" w:rsidR="000460E8" w:rsidRPr="006D675F" w:rsidRDefault="000460E8" w:rsidP="000460E8">
      <w:pPr>
        <w:pStyle w:val="TPnormalpuce1"/>
        <w:numPr>
          <w:ilvl w:val="1"/>
          <w:numId w:val="1"/>
        </w:numPr>
      </w:pPr>
      <w:r w:rsidRPr="006D675F">
        <w:t>Il faudra configurer aussi la base de données embarquées : H2 pour les tests unitaires.</w:t>
      </w:r>
    </w:p>
    <w:p w14:paraId="6559820B" w14:textId="2C1C259A" w:rsidR="00200DF0" w:rsidRPr="006D675F" w:rsidRDefault="00200DF0" w:rsidP="00200DF0">
      <w:pPr>
        <w:pStyle w:val="TPnormalpuce1"/>
      </w:pPr>
      <w:r w:rsidRPr="006D675F">
        <w:t>Dans Eclipse ; faire :</w:t>
      </w:r>
    </w:p>
    <w:p w14:paraId="4F1B2A59" w14:textId="2A96E2E4" w:rsidR="00200DF0" w:rsidRPr="006D675F" w:rsidRDefault="00200DF0" w:rsidP="00200DF0">
      <w:pPr>
        <w:pStyle w:val="TPnormalpuce1"/>
        <w:numPr>
          <w:ilvl w:val="1"/>
          <w:numId w:val="1"/>
        </w:numPr>
      </w:pPr>
      <w:r w:rsidRPr="006D675F">
        <w:t>Clic droit sur le projet</w:t>
      </w:r>
    </w:p>
    <w:p w14:paraId="683B8244" w14:textId="7D2D82CE" w:rsidR="00200DF0" w:rsidRPr="006D675F" w:rsidRDefault="00200DF0" w:rsidP="00200DF0">
      <w:pPr>
        <w:pStyle w:val="TPnormalpuce1"/>
        <w:numPr>
          <w:ilvl w:val="1"/>
          <w:numId w:val="1"/>
        </w:numPr>
      </w:pPr>
      <w:r w:rsidRPr="006D675F">
        <w:t xml:space="preserve">Sélectionner Spring </w:t>
      </w:r>
      <w:r w:rsidRPr="006D675F">
        <w:sym w:font="Wingdings" w:char="F0E0"/>
      </w:r>
      <w:r w:rsidRPr="006D675F">
        <w:t xml:space="preserve"> Add Starters</w:t>
      </w:r>
    </w:p>
    <w:p w14:paraId="75EA0608" w14:textId="41067A63" w:rsidR="00200DF0" w:rsidRPr="006D675F" w:rsidRDefault="00200DF0" w:rsidP="00200DF0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7EFBDE4A" wp14:editId="1E768B6C">
            <wp:extent cx="4732020" cy="5448300"/>
            <wp:effectExtent l="19050" t="19050" r="11430" b="19050"/>
            <wp:docPr id="448236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44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AB472" w14:textId="77777777" w:rsidR="00B10AFE" w:rsidRPr="006D675F" w:rsidRDefault="00B10AFE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D675F">
        <w:rPr>
          <w:lang w:val="fr-FR"/>
        </w:rPr>
        <w:br w:type="page"/>
      </w:r>
    </w:p>
    <w:p w14:paraId="626758CC" w14:textId="57AC371A" w:rsidR="0060479D" w:rsidRPr="006D675F" w:rsidRDefault="0060479D" w:rsidP="0060479D">
      <w:pPr>
        <w:pStyle w:val="TPnormalpuce1"/>
      </w:pPr>
      <w:r w:rsidRPr="006D675F">
        <w:lastRenderedPageBreak/>
        <w:t>Commencer à filtrer sur Spring Data</w:t>
      </w:r>
    </w:p>
    <w:p w14:paraId="531EEBA5" w14:textId="05D7F112" w:rsidR="0060479D" w:rsidRPr="006D675F" w:rsidRDefault="0060479D" w:rsidP="0060479D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5350DFBD" wp14:editId="63DEEA59">
            <wp:extent cx="5334000" cy="5036820"/>
            <wp:effectExtent l="19050" t="19050" r="19050" b="11430"/>
            <wp:docPr id="14741939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EA7F3" w14:textId="392CE484" w:rsidR="0060479D" w:rsidRPr="006D675F" w:rsidRDefault="00B10AFE" w:rsidP="0060479D">
      <w:pPr>
        <w:pStyle w:val="TPnormalpuce1"/>
        <w:numPr>
          <w:ilvl w:val="1"/>
          <w:numId w:val="1"/>
        </w:numPr>
      </w:pPr>
      <w:r w:rsidRPr="006D675F">
        <w:t>Remarquer que cela expose tous les starters de Spring Data pour les sources de données : NoSQL, SQL et Web</w:t>
      </w:r>
    </w:p>
    <w:p w14:paraId="6FD85CF0" w14:textId="7D4DA65C" w:rsidR="00B10AFE" w:rsidRPr="006D675F" w:rsidRDefault="00B10AFE" w:rsidP="0060479D">
      <w:pPr>
        <w:pStyle w:val="TPnormalpuce1"/>
        <w:numPr>
          <w:ilvl w:val="1"/>
          <w:numId w:val="1"/>
        </w:numPr>
      </w:pPr>
      <w:r w:rsidRPr="006D675F">
        <w:t>Dans ce premier cas, il faut sélectionner SQL : Spring Data JPA</w:t>
      </w:r>
    </w:p>
    <w:p w14:paraId="7C49B1BB" w14:textId="00A9C141" w:rsidR="00B10AFE" w:rsidRPr="006D675F" w:rsidRDefault="00B10AFE" w:rsidP="00B10AFE">
      <w:pPr>
        <w:pStyle w:val="TPnormalpuce1"/>
      </w:pPr>
      <w:r w:rsidRPr="006D675F">
        <w:t>Sélectionner aussi, le driver JDBC de la base de données : MS SQL Server</w:t>
      </w:r>
      <w:r w:rsidR="00A27EE5" w:rsidRPr="006D675F">
        <w:t xml:space="preserve"> Driver</w:t>
      </w:r>
    </w:p>
    <w:p w14:paraId="57063EBB" w14:textId="77777777" w:rsidR="00414A12" w:rsidRPr="006D675F" w:rsidRDefault="00414A1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D675F">
        <w:rPr>
          <w:lang w:val="fr-FR"/>
        </w:rPr>
        <w:br w:type="page"/>
      </w:r>
    </w:p>
    <w:p w14:paraId="6A544691" w14:textId="64BD8E3A" w:rsidR="005C6ABF" w:rsidRPr="006D675F" w:rsidRDefault="005C6ABF" w:rsidP="00B10AFE">
      <w:pPr>
        <w:pStyle w:val="TPnormalpuce1"/>
      </w:pPr>
      <w:r w:rsidRPr="006D675F">
        <w:lastRenderedPageBreak/>
        <w:t>Recocher les starters précédents, pour qu’ils ne soient pas supprimés du fichier build.gradle</w:t>
      </w:r>
    </w:p>
    <w:p w14:paraId="5D690717" w14:textId="3AF77591" w:rsidR="00197FED" w:rsidRPr="006D675F" w:rsidRDefault="00197FED" w:rsidP="00197FED">
      <w:pPr>
        <w:pStyle w:val="TPnormalpuce1"/>
        <w:numPr>
          <w:ilvl w:val="1"/>
          <w:numId w:val="1"/>
        </w:numPr>
      </w:pPr>
      <w:r w:rsidRPr="006D675F">
        <w:t>Spring Boot Dev Tools</w:t>
      </w:r>
    </w:p>
    <w:p w14:paraId="60C1A138" w14:textId="42208A5C" w:rsidR="00197FED" w:rsidRPr="006D675F" w:rsidRDefault="00197FED" w:rsidP="00197FED">
      <w:pPr>
        <w:pStyle w:val="TPnormalpuce1"/>
        <w:numPr>
          <w:ilvl w:val="1"/>
          <w:numId w:val="1"/>
        </w:numPr>
      </w:pPr>
      <w:r w:rsidRPr="006D675F">
        <w:t>Lombok</w:t>
      </w:r>
    </w:p>
    <w:p w14:paraId="70323D90" w14:textId="2DD0BFA5" w:rsidR="005C6ABF" w:rsidRPr="006D675F" w:rsidRDefault="005C6ABF" w:rsidP="005C6ABF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7BF8F2FC" wp14:editId="0FBE7A5C">
            <wp:extent cx="5143500" cy="3086100"/>
            <wp:effectExtent l="19050" t="19050" r="19050" b="19050"/>
            <wp:docPr id="5365258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92961D" w14:textId="708BD54A" w:rsidR="005C6ABF" w:rsidRPr="006D675F" w:rsidRDefault="005C6ABF" w:rsidP="005C6ABF">
      <w:pPr>
        <w:pStyle w:val="TPnormalpuce1"/>
      </w:pPr>
      <w:r w:rsidRPr="006D675F">
        <w:t>Enfin, clic droit sur le projet</w:t>
      </w:r>
    </w:p>
    <w:p w14:paraId="09C48712" w14:textId="4528F5AA" w:rsidR="005C6ABF" w:rsidRPr="006D675F" w:rsidRDefault="005C6ABF" w:rsidP="005C6ABF">
      <w:pPr>
        <w:pStyle w:val="TPnormalpuce1"/>
        <w:numPr>
          <w:ilvl w:val="1"/>
          <w:numId w:val="1"/>
        </w:numPr>
      </w:pPr>
      <w:r w:rsidRPr="006D675F">
        <w:t>Gradle</w:t>
      </w:r>
      <w:r w:rsidR="004476B8" w:rsidRPr="006D675F">
        <w:t xml:space="preserve"> </w:t>
      </w:r>
      <w:r w:rsidR="004476B8" w:rsidRPr="006D675F">
        <w:sym w:font="Wingdings" w:char="F0E0"/>
      </w:r>
      <w:r w:rsidR="004476B8" w:rsidRPr="006D675F">
        <w:t xml:space="preserve"> Refresh Gradle Project</w:t>
      </w:r>
    </w:p>
    <w:p w14:paraId="7E788FA8" w14:textId="7FF0DF2B" w:rsidR="004476B8" w:rsidRPr="006D675F" w:rsidRDefault="004476B8" w:rsidP="004476B8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4B059FA6" wp14:editId="61318C58">
            <wp:extent cx="4511040" cy="297180"/>
            <wp:effectExtent l="19050" t="19050" r="22860" b="26670"/>
            <wp:docPr id="12364127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97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938F9" w14:textId="77777777" w:rsidR="00EE07F6" w:rsidRPr="006D675F" w:rsidRDefault="00EE07F6">
      <w:pPr>
        <w:rPr>
          <w:lang w:val="fr-FR"/>
        </w:rPr>
      </w:pPr>
    </w:p>
    <w:p w14:paraId="07E17687" w14:textId="77777777" w:rsidR="00EE07F6" w:rsidRPr="006D675F" w:rsidRDefault="00EE07F6">
      <w:pPr>
        <w:rPr>
          <w:lang w:val="fr-FR"/>
        </w:rPr>
      </w:pPr>
    </w:p>
    <w:p w14:paraId="65986BC9" w14:textId="77777777" w:rsidR="005F02B6" w:rsidRPr="006D675F" w:rsidRDefault="005F02B6" w:rsidP="005F02B6">
      <w:pPr>
        <w:pStyle w:val="Titre2"/>
        <w:rPr>
          <w:lang w:val="fr-FR"/>
        </w:rPr>
      </w:pPr>
      <w:r w:rsidRPr="006D675F">
        <w:rPr>
          <w:lang w:val="fr-FR"/>
        </w:rPr>
        <w:t>Configuration H2 dans build.gradle</w:t>
      </w:r>
    </w:p>
    <w:p w14:paraId="2BA13280" w14:textId="77777777" w:rsidR="005F02B6" w:rsidRPr="006D675F" w:rsidRDefault="005F02B6" w:rsidP="005F02B6">
      <w:pPr>
        <w:pStyle w:val="TPnormalpuce1"/>
      </w:pPr>
      <w:r w:rsidRPr="006D675F">
        <w:t xml:space="preserve">Ajout du driver JDBC de H2 </w:t>
      </w:r>
    </w:p>
    <w:p w14:paraId="4547BF22" w14:textId="255C2D69" w:rsidR="005F02B6" w:rsidRPr="006D675F" w:rsidRDefault="005F02B6" w:rsidP="005F02B6">
      <w:pPr>
        <w:pStyle w:val="TPnormalpuce1"/>
      </w:pPr>
      <w:r w:rsidRPr="006D675F">
        <w:t>Déclaration de cette source de données pour les tests unitaires</w:t>
      </w:r>
    </w:p>
    <w:p w14:paraId="3EA29B17" w14:textId="78960CC5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7F0055"/>
          <w:sz w:val="18"/>
          <w:szCs w:val="18"/>
        </w:rPr>
      </w:pPr>
      <w:r w:rsidRPr="006D675F">
        <w:rPr>
          <w:rFonts w:ascii="Consolas" w:hAnsi="Consolas"/>
          <w:color w:val="7F0055"/>
          <w:sz w:val="18"/>
          <w:szCs w:val="18"/>
        </w:rPr>
        <w:t>…</w:t>
      </w:r>
    </w:p>
    <w:p w14:paraId="523E8089" w14:textId="152EC75B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7F0055"/>
          <w:sz w:val="18"/>
          <w:szCs w:val="18"/>
        </w:rPr>
        <w:t>dependencies</w:t>
      </w:r>
      <w:r w:rsidRPr="006D675F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2D5F038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implementation </w:t>
      </w:r>
      <w:r w:rsidRPr="006D675F">
        <w:rPr>
          <w:rFonts w:ascii="Consolas" w:hAnsi="Consolas"/>
          <w:color w:val="2A00FF"/>
          <w:sz w:val="18"/>
          <w:szCs w:val="18"/>
        </w:rPr>
        <w:t>'org.springframework.boot:spring-boot-starter-data-jpa'</w:t>
      </w:r>
    </w:p>
    <w:p w14:paraId="246D7621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compileOnly </w:t>
      </w:r>
      <w:r w:rsidRPr="006D675F">
        <w:rPr>
          <w:rFonts w:ascii="Consolas" w:hAnsi="Consolas"/>
          <w:color w:val="2A00FF"/>
          <w:sz w:val="18"/>
          <w:szCs w:val="18"/>
        </w:rPr>
        <w:t>'org.projectlombok:lombok'</w:t>
      </w:r>
    </w:p>
    <w:p w14:paraId="1659850A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developmentOnly </w:t>
      </w:r>
      <w:r w:rsidRPr="006D675F">
        <w:rPr>
          <w:rFonts w:ascii="Consolas" w:hAnsi="Consolas"/>
          <w:color w:val="2A00FF"/>
          <w:sz w:val="18"/>
          <w:szCs w:val="18"/>
        </w:rPr>
        <w:t>'org.springframework.boot:spring-boot-devtools'</w:t>
      </w:r>
    </w:p>
    <w:p w14:paraId="03519B31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runtimeOnly </w:t>
      </w:r>
      <w:r w:rsidRPr="006D675F">
        <w:rPr>
          <w:rFonts w:ascii="Consolas" w:hAnsi="Consolas"/>
          <w:color w:val="2A00FF"/>
          <w:sz w:val="18"/>
          <w:szCs w:val="18"/>
        </w:rPr>
        <w:t>'com.microsoft.sqlserver:mssql-jdbc'</w:t>
      </w:r>
    </w:p>
    <w:p w14:paraId="6CBB5002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annotationProcessor </w:t>
      </w:r>
      <w:r w:rsidRPr="006D675F">
        <w:rPr>
          <w:rFonts w:ascii="Consolas" w:hAnsi="Consolas"/>
          <w:color w:val="2A00FF"/>
          <w:sz w:val="18"/>
          <w:szCs w:val="18"/>
        </w:rPr>
        <w:t>'org.projectlombok:lombok'</w:t>
      </w:r>
    </w:p>
    <w:p w14:paraId="68F9592F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testImplementation </w:t>
      </w:r>
      <w:r w:rsidRPr="006D675F">
        <w:rPr>
          <w:rFonts w:ascii="Consolas" w:hAnsi="Consolas"/>
          <w:color w:val="2A00FF"/>
          <w:sz w:val="18"/>
          <w:szCs w:val="18"/>
        </w:rPr>
        <w:t>'org.springframework.boot:spring-boot-starter-test'</w:t>
      </w:r>
    </w:p>
    <w:p w14:paraId="40DF459A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507E0381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//Ajout de la dépendance de la datasource H2 pour les tests unitaires sur JPA</w:t>
      </w:r>
    </w:p>
    <w:p w14:paraId="0D594E8C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testImplementation </w:t>
      </w:r>
      <w:r w:rsidRPr="006D675F">
        <w:rPr>
          <w:rFonts w:ascii="Consolas" w:hAnsi="Consolas"/>
          <w:color w:val="2A00FF"/>
          <w:sz w:val="18"/>
          <w:szCs w:val="18"/>
        </w:rPr>
        <w:t>'com.h2database:h2'</w:t>
      </w:r>
    </w:p>
    <w:p w14:paraId="36270CCE" w14:textId="77777777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>}</w:t>
      </w:r>
    </w:p>
    <w:p w14:paraId="31FD74A1" w14:textId="1BC7E406" w:rsidR="001E0B2C" w:rsidRPr="006D675F" w:rsidRDefault="001E0B2C" w:rsidP="001E0B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>…</w:t>
      </w:r>
    </w:p>
    <w:p w14:paraId="20774B4A" w14:textId="477473D1" w:rsidR="00B45738" w:rsidRPr="006D675F" w:rsidRDefault="00B45738" w:rsidP="00B45738">
      <w:pPr>
        <w:pStyle w:val="TPnormalpuce1"/>
      </w:pPr>
      <w:r w:rsidRPr="006D675F">
        <w:t>Clic droit sur le projet</w:t>
      </w:r>
    </w:p>
    <w:p w14:paraId="1B901487" w14:textId="77777777" w:rsidR="00B45738" w:rsidRPr="006D675F" w:rsidRDefault="00B45738" w:rsidP="00B45738">
      <w:pPr>
        <w:pStyle w:val="TPnormalpuce1"/>
        <w:numPr>
          <w:ilvl w:val="1"/>
          <w:numId w:val="1"/>
        </w:numPr>
      </w:pPr>
      <w:r w:rsidRPr="006D675F">
        <w:t xml:space="preserve">Gradle </w:t>
      </w:r>
      <w:r w:rsidRPr="006D675F">
        <w:sym w:font="Wingdings" w:char="F0E0"/>
      </w:r>
      <w:r w:rsidRPr="006D675F">
        <w:t xml:space="preserve"> Refresh Gradle Project</w:t>
      </w:r>
    </w:p>
    <w:p w14:paraId="54EF53DE" w14:textId="77777777" w:rsidR="001E0B2C" w:rsidRPr="006D675F" w:rsidRDefault="001E0B2C" w:rsidP="005F02B6">
      <w:pPr>
        <w:rPr>
          <w:lang w:val="fr-FR"/>
        </w:rPr>
      </w:pPr>
    </w:p>
    <w:p w14:paraId="722F2870" w14:textId="3E733A82" w:rsidR="008C010D" w:rsidRPr="006D675F" w:rsidRDefault="008C010D" w:rsidP="005F02B6">
      <w:pPr>
        <w:pStyle w:val="TPnormalpuce1"/>
      </w:pPr>
      <w:r w:rsidRPr="006D675F">
        <w:br w:type="page"/>
      </w:r>
    </w:p>
    <w:p w14:paraId="44492EB7" w14:textId="7FF0561F" w:rsidR="008C010D" w:rsidRPr="006D675F" w:rsidRDefault="008C010D" w:rsidP="008C010D">
      <w:pPr>
        <w:pStyle w:val="Titre1"/>
      </w:pPr>
      <w:r w:rsidRPr="006D675F">
        <w:lastRenderedPageBreak/>
        <w:t>Configuration de la source de données</w:t>
      </w:r>
    </w:p>
    <w:p w14:paraId="1DAFAD1D" w14:textId="0ADC1A4B" w:rsidR="008C010D" w:rsidRPr="006D675F" w:rsidRDefault="008C010D" w:rsidP="008C010D">
      <w:pPr>
        <w:pStyle w:val="TPnormalpuce1"/>
      </w:pPr>
      <w:r w:rsidRPr="006D675F">
        <w:t>Pour le moment, nous allons surtout manipuler notre couche d’accès aux données au travers des tests unitaires et donc de la base de données embarquées H2</w:t>
      </w:r>
    </w:p>
    <w:p w14:paraId="6C6EC586" w14:textId="548A0A88" w:rsidR="008C010D" w:rsidRPr="006D675F" w:rsidRDefault="008C010D" w:rsidP="008C010D">
      <w:pPr>
        <w:pStyle w:val="TPnormalpuce1"/>
      </w:pPr>
      <w:r w:rsidRPr="006D675F">
        <w:t>Mais en prévision de la mise en place de la couche métier et des API, nous allons configurer dès maintenant l’utilisation de la base de données relationnelles Microsoft SQL Server</w:t>
      </w:r>
    </w:p>
    <w:p w14:paraId="27212F5E" w14:textId="77777777" w:rsidR="008C010D" w:rsidRPr="006D675F" w:rsidRDefault="008C010D" w:rsidP="008C010D">
      <w:pPr>
        <w:pStyle w:val="TPnormalpuce1"/>
        <w:numPr>
          <w:ilvl w:val="0"/>
          <w:numId w:val="0"/>
        </w:numPr>
        <w:ind w:left="720" w:hanging="360"/>
      </w:pPr>
    </w:p>
    <w:p w14:paraId="28B3574F" w14:textId="77777777" w:rsidR="00050ACC" w:rsidRPr="006D675F" w:rsidRDefault="00F718D4" w:rsidP="00F718D4">
      <w:pPr>
        <w:pStyle w:val="TPnormalpuce1"/>
      </w:pPr>
      <w:r w:rsidRPr="006D675F">
        <w:t xml:space="preserve">Il est possible de la configurer </w:t>
      </w:r>
      <w:r w:rsidR="00050ACC" w:rsidRPr="006D675F">
        <w:t xml:space="preserve">la source de données </w:t>
      </w:r>
      <w:r w:rsidRPr="006D675F">
        <w:t>via</w:t>
      </w:r>
      <w:r w:rsidR="00050ACC" w:rsidRPr="006D675F">
        <w:t> :</w:t>
      </w:r>
    </w:p>
    <w:p w14:paraId="57425599" w14:textId="32B4C8B6" w:rsidR="00F718D4" w:rsidRPr="006D675F" w:rsidRDefault="00050ACC" w:rsidP="00050ACC">
      <w:pPr>
        <w:pStyle w:val="TPnormalpuce1"/>
        <w:numPr>
          <w:ilvl w:val="1"/>
          <w:numId w:val="1"/>
        </w:numPr>
      </w:pPr>
      <w:r w:rsidRPr="006D675F">
        <w:t>L</w:t>
      </w:r>
      <w:r w:rsidR="00F718D4" w:rsidRPr="006D675F">
        <w:t>e fichier application.properties qui est le choix par défaut</w:t>
      </w:r>
    </w:p>
    <w:p w14:paraId="5B90ED9E" w14:textId="45F0FB46" w:rsidR="00F718D4" w:rsidRPr="006D675F" w:rsidRDefault="00F718D4" w:rsidP="00050ACC">
      <w:pPr>
        <w:pStyle w:val="TPnormalpuce1"/>
        <w:numPr>
          <w:ilvl w:val="1"/>
          <w:numId w:val="1"/>
        </w:numPr>
      </w:pPr>
      <w:r w:rsidRPr="006D675F">
        <w:t>Ou via le fichier application.yml avec la grammaire</w:t>
      </w:r>
      <w:r w:rsidR="00D23006">
        <w:t xml:space="preserve"> YAML</w:t>
      </w:r>
      <w:r w:rsidRPr="006D675F">
        <w:t xml:space="preserve"> correspondante</w:t>
      </w:r>
    </w:p>
    <w:p w14:paraId="16948A78" w14:textId="35E02EAD" w:rsidR="00F718D4" w:rsidRPr="006D675F" w:rsidRDefault="00F718D4" w:rsidP="00050ACC">
      <w:pPr>
        <w:pStyle w:val="TPnormalpuce1"/>
        <w:numPr>
          <w:ilvl w:val="1"/>
          <w:numId w:val="1"/>
        </w:numPr>
      </w:pPr>
      <w:r w:rsidRPr="006D675F">
        <w:t>Pour cette démonstration, nous vous fournissons les 2 choix</w:t>
      </w:r>
    </w:p>
    <w:p w14:paraId="376896E5" w14:textId="576B7326" w:rsidR="00176104" w:rsidRPr="006D675F" w:rsidRDefault="00176104" w:rsidP="00176104">
      <w:pPr>
        <w:pStyle w:val="Titre2"/>
        <w:rPr>
          <w:lang w:val="fr-FR"/>
        </w:rPr>
      </w:pPr>
      <w:r w:rsidRPr="006D675F">
        <w:rPr>
          <w:lang w:val="fr-FR"/>
        </w:rPr>
        <w:t>Déclaration dans application.properties</w:t>
      </w:r>
    </w:p>
    <w:p w14:paraId="38980E0B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93A1A1"/>
          <w:sz w:val="15"/>
          <w:szCs w:val="15"/>
        </w:rPr>
        <w:t>#Connexion à la base de données</w:t>
      </w:r>
    </w:p>
    <w:p w14:paraId="3C5F7AF0" w14:textId="1BAECAF0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6D675F">
        <w:rPr>
          <w:rFonts w:ascii="Consolas" w:hAnsi="Consolas"/>
          <w:color w:val="000000"/>
          <w:sz w:val="13"/>
          <w:szCs w:val="13"/>
        </w:rPr>
        <w:t>spring.datasource.url=</w:t>
      </w:r>
      <w:r w:rsidRPr="006D675F">
        <w:rPr>
          <w:rFonts w:ascii="Consolas" w:hAnsi="Consolas"/>
          <w:color w:val="2AA198"/>
          <w:sz w:val="13"/>
          <w:szCs w:val="13"/>
        </w:rPr>
        <w:t>jdbc:sqlserver://localhost;databasename=</w:t>
      </w:r>
      <w:r w:rsidR="00883C7F" w:rsidRPr="006D675F">
        <w:rPr>
          <w:rFonts w:ascii="Consolas" w:hAnsi="Consolas"/>
          <w:color w:val="2AA198"/>
          <w:sz w:val="13"/>
          <w:szCs w:val="13"/>
        </w:rPr>
        <w:t>DEMO_ENI_ECOLE</w:t>
      </w:r>
      <w:r w:rsidRPr="006D675F">
        <w:rPr>
          <w:rFonts w:ascii="Consolas" w:hAnsi="Consolas"/>
          <w:color w:val="2AA198"/>
          <w:sz w:val="13"/>
          <w:szCs w:val="13"/>
        </w:rPr>
        <w:t>;integratedSecurity=false;encrypt=false;trustServerCertificate=false</w:t>
      </w:r>
    </w:p>
    <w:p w14:paraId="35FC12D8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>spring.datasource.username=</w:t>
      </w:r>
      <w:r w:rsidRPr="006D675F">
        <w:rPr>
          <w:rFonts w:ascii="Consolas" w:hAnsi="Consolas"/>
          <w:color w:val="2AA198"/>
          <w:sz w:val="15"/>
          <w:szCs w:val="15"/>
        </w:rPr>
        <w:t>sa</w:t>
      </w:r>
    </w:p>
    <w:p w14:paraId="226BB127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>spring.datasource.password=</w:t>
      </w:r>
      <w:r w:rsidRPr="006D675F">
        <w:rPr>
          <w:rFonts w:ascii="Consolas" w:hAnsi="Consolas"/>
          <w:color w:val="2AA198"/>
          <w:sz w:val="15"/>
          <w:szCs w:val="15"/>
        </w:rPr>
        <w:t>Pa$$w0rd</w:t>
      </w:r>
    </w:p>
    <w:p w14:paraId="1877DFFD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</w:p>
    <w:p w14:paraId="49D8B6F0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93A1A1"/>
          <w:sz w:val="15"/>
          <w:szCs w:val="15"/>
        </w:rPr>
        <w:t>#Détail des requêtes pour le développement</w:t>
      </w:r>
    </w:p>
    <w:p w14:paraId="19EF00B6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>spring.jpa.show-sql=</w:t>
      </w:r>
      <w:r w:rsidRPr="006D675F">
        <w:rPr>
          <w:rFonts w:ascii="Consolas" w:hAnsi="Consolas"/>
          <w:color w:val="2AA198"/>
          <w:sz w:val="15"/>
          <w:szCs w:val="15"/>
        </w:rPr>
        <w:t>true</w:t>
      </w:r>
    </w:p>
    <w:p w14:paraId="00FB12B3" w14:textId="77777777" w:rsidR="00B9666D" w:rsidRPr="006D675F" w:rsidRDefault="00B9666D" w:rsidP="00B966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>spring.jpa.hibernate.ddl-auto=</w:t>
      </w:r>
      <w:r w:rsidRPr="006D675F">
        <w:rPr>
          <w:rFonts w:ascii="Consolas" w:hAnsi="Consolas"/>
          <w:color w:val="2AA198"/>
          <w:sz w:val="15"/>
          <w:szCs w:val="15"/>
        </w:rPr>
        <w:t>create</w:t>
      </w:r>
    </w:p>
    <w:p w14:paraId="280D9F9F" w14:textId="54AFFB18" w:rsidR="0051374B" w:rsidRPr="006D675F" w:rsidRDefault="0051374B" w:rsidP="0051374B">
      <w:pPr>
        <w:pStyle w:val="Titre2"/>
        <w:rPr>
          <w:lang w:val="fr-FR"/>
        </w:rPr>
      </w:pPr>
      <w:r w:rsidRPr="006D675F">
        <w:rPr>
          <w:lang w:val="fr-FR"/>
        </w:rPr>
        <w:t>Déclaration dans application.yml</w:t>
      </w:r>
    </w:p>
    <w:p w14:paraId="4EDD1AD2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93A1A1"/>
          <w:sz w:val="15"/>
          <w:szCs w:val="15"/>
        </w:rPr>
        <w:t>#Connection to DB</w:t>
      </w:r>
    </w:p>
    <w:p w14:paraId="135AD4EA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268BD2"/>
          <w:sz w:val="15"/>
          <w:szCs w:val="15"/>
        </w:rPr>
        <w:t>spring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</w:p>
    <w:p w14:paraId="1EA6DAB2" w14:textId="77777777" w:rsidR="00FA7CB3" w:rsidRPr="006D675F" w:rsidRDefault="00FA7CB3" w:rsidP="006F7A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</w:t>
      </w:r>
      <w:r w:rsidRPr="006D675F">
        <w:rPr>
          <w:rFonts w:ascii="Consolas" w:hAnsi="Consolas"/>
          <w:color w:val="268BD2"/>
          <w:sz w:val="15"/>
          <w:szCs w:val="15"/>
        </w:rPr>
        <w:t>datasource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</w:p>
    <w:p w14:paraId="02208F4C" w14:textId="58BFACDC" w:rsidR="00FA7CB3" w:rsidRPr="006D675F" w:rsidRDefault="00FA7CB3" w:rsidP="006F7A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  <w:r w:rsidRPr="006D675F">
        <w:rPr>
          <w:rFonts w:ascii="Consolas" w:hAnsi="Consolas"/>
          <w:color w:val="268BD2"/>
          <w:sz w:val="14"/>
          <w:szCs w:val="14"/>
        </w:rPr>
        <w:t>url</w:t>
      </w:r>
      <w:r w:rsidRPr="006D675F">
        <w:rPr>
          <w:rFonts w:ascii="Consolas" w:hAnsi="Consolas"/>
          <w:color w:val="000000"/>
          <w:sz w:val="14"/>
          <w:szCs w:val="14"/>
        </w:rPr>
        <w:t xml:space="preserve">: </w:t>
      </w:r>
      <w:r w:rsidRPr="006D675F">
        <w:rPr>
          <w:rFonts w:ascii="Consolas" w:hAnsi="Consolas"/>
          <w:color w:val="2AA198"/>
          <w:sz w:val="14"/>
          <w:szCs w:val="14"/>
        </w:rPr>
        <w:t>jdbc:sqlserver://localhost;databasename=</w:t>
      </w:r>
      <w:r w:rsidR="006F7A6B" w:rsidRPr="006D675F">
        <w:rPr>
          <w:rFonts w:ascii="Consolas" w:hAnsi="Consolas"/>
          <w:color w:val="2AA198"/>
          <w:sz w:val="14"/>
          <w:szCs w:val="14"/>
        </w:rPr>
        <w:t>DEMO_ENI_ECOLE</w:t>
      </w:r>
      <w:r w:rsidRPr="006D675F">
        <w:rPr>
          <w:rFonts w:ascii="Consolas" w:hAnsi="Consolas"/>
          <w:color w:val="2AA198"/>
          <w:sz w:val="14"/>
          <w:szCs w:val="14"/>
        </w:rPr>
        <w:t>;integratedSecurity=false;encrypt=false;trustServerCertificate=false</w:t>
      </w:r>
    </w:p>
    <w:p w14:paraId="362605AA" w14:textId="77777777" w:rsidR="00FA7CB3" w:rsidRPr="006D675F" w:rsidRDefault="00FA7CB3" w:rsidP="006F7A6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  <w:r w:rsidRPr="006D675F">
        <w:rPr>
          <w:rFonts w:ascii="Consolas" w:hAnsi="Consolas"/>
          <w:color w:val="268BD2"/>
          <w:sz w:val="15"/>
          <w:szCs w:val="15"/>
        </w:rPr>
        <w:t>username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  <w:r w:rsidRPr="006D675F">
        <w:rPr>
          <w:rFonts w:ascii="Consolas" w:hAnsi="Consolas"/>
          <w:color w:val="2AA198"/>
          <w:sz w:val="15"/>
          <w:szCs w:val="15"/>
        </w:rPr>
        <w:t>sa</w:t>
      </w:r>
    </w:p>
    <w:p w14:paraId="6BB4274B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  <w:r w:rsidRPr="006D675F">
        <w:rPr>
          <w:rFonts w:ascii="Consolas" w:hAnsi="Consolas"/>
          <w:color w:val="268BD2"/>
          <w:sz w:val="15"/>
          <w:szCs w:val="15"/>
        </w:rPr>
        <w:t>password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  <w:r w:rsidRPr="006D675F">
        <w:rPr>
          <w:rFonts w:ascii="Consolas" w:hAnsi="Consolas"/>
          <w:color w:val="2AA198"/>
          <w:sz w:val="15"/>
          <w:szCs w:val="15"/>
        </w:rPr>
        <w:t>Pa$$w0rd</w:t>
      </w:r>
    </w:p>
    <w:p w14:paraId="79546599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</w:p>
    <w:p w14:paraId="35CA9A70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93A1A1"/>
          <w:sz w:val="15"/>
          <w:szCs w:val="15"/>
        </w:rPr>
        <w:t>#Options to DB</w:t>
      </w:r>
    </w:p>
    <w:p w14:paraId="38939E45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</w:t>
      </w:r>
      <w:r w:rsidRPr="006D675F">
        <w:rPr>
          <w:rFonts w:ascii="Consolas" w:hAnsi="Consolas"/>
          <w:color w:val="268BD2"/>
          <w:sz w:val="15"/>
          <w:szCs w:val="15"/>
        </w:rPr>
        <w:t>jpa</w:t>
      </w:r>
      <w:r w:rsidRPr="006D675F">
        <w:rPr>
          <w:rFonts w:ascii="Consolas" w:hAnsi="Consolas"/>
          <w:color w:val="000000"/>
          <w:sz w:val="15"/>
          <w:szCs w:val="15"/>
        </w:rPr>
        <w:t>:</w:t>
      </w:r>
    </w:p>
    <w:p w14:paraId="122B7FE8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  <w:r w:rsidRPr="006D675F">
        <w:rPr>
          <w:rFonts w:ascii="Consolas" w:hAnsi="Consolas"/>
          <w:color w:val="268BD2"/>
          <w:sz w:val="15"/>
          <w:szCs w:val="15"/>
        </w:rPr>
        <w:t>show-sql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  <w:r w:rsidRPr="006D675F">
        <w:rPr>
          <w:rFonts w:ascii="Consolas" w:hAnsi="Consolas"/>
          <w:color w:val="B58900"/>
          <w:sz w:val="15"/>
          <w:szCs w:val="15"/>
        </w:rPr>
        <w:t>true</w:t>
      </w:r>
    </w:p>
    <w:p w14:paraId="29D69BA8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</w:t>
      </w:r>
      <w:r w:rsidRPr="006D675F">
        <w:rPr>
          <w:rFonts w:ascii="Consolas" w:hAnsi="Consolas"/>
          <w:color w:val="268BD2"/>
          <w:sz w:val="15"/>
          <w:szCs w:val="15"/>
        </w:rPr>
        <w:t>hibernate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</w:p>
    <w:p w14:paraId="291E5499" w14:textId="77777777" w:rsidR="00FA7CB3" w:rsidRPr="006D675F" w:rsidRDefault="00FA7CB3" w:rsidP="00FA7CB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6D675F">
        <w:rPr>
          <w:rFonts w:ascii="Consolas" w:hAnsi="Consolas"/>
          <w:color w:val="000000"/>
          <w:sz w:val="15"/>
          <w:szCs w:val="15"/>
        </w:rPr>
        <w:t xml:space="preserve">      </w:t>
      </w:r>
      <w:r w:rsidRPr="006D675F">
        <w:rPr>
          <w:rFonts w:ascii="Consolas" w:hAnsi="Consolas"/>
          <w:color w:val="268BD2"/>
          <w:sz w:val="15"/>
          <w:szCs w:val="15"/>
        </w:rPr>
        <w:t>ddl-auto</w:t>
      </w:r>
      <w:r w:rsidRPr="006D675F">
        <w:rPr>
          <w:rFonts w:ascii="Consolas" w:hAnsi="Consolas"/>
          <w:color w:val="000000"/>
          <w:sz w:val="15"/>
          <w:szCs w:val="15"/>
        </w:rPr>
        <w:t xml:space="preserve">: </w:t>
      </w:r>
      <w:r w:rsidRPr="006D675F">
        <w:rPr>
          <w:rFonts w:ascii="Consolas" w:hAnsi="Consolas"/>
          <w:color w:val="2AA198"/>
          <w:sz w:val="15"/>
          <w:szCs w:val="15"/>
        </w:rPr>
        <w:t>create</w:t>
      </w:r>
    </w:p>
    <w:p w14:paraId="7360345A" w14:textId="77777777" w:rsidR="00B9666D" w:rsidRPr="006D675F" w:rsidRDefault="00B9666D" w:rsidP="00B9666D">
      <w:pPr>
        <w:rPr>
          <w:lang w:val="fr-FR"/>
        </w:rPr>
      </w:pPr>
    </w:p>
    <w:p w14:paraId="71154C63" w14:textId="68CA978B" w:rsidR="005A54F3" w:rsidRPr="006D675F" w:rsidRDefault="005A54F3" w:rsidP="00A708D1">
      <w:pPr>
        <w:pStyle w:val="Citationintense"/>
        <w:rPr>
          <w:lang w:val="fr-FR"/>
        </w:rPr>
      </w:pPr>
      <w:r w:rsidRPr="006D675F">
        <w:rPr>
          <w:lang w:val="fr-FR"/>
        </w:rPr>
        <w:t>Pour Spring Boot</w:t>
      </w:r>
      <w:r w:rsidR="00BC72DA" w:rsidRPr="006D675F">
        <w:rPr>
          <w:lang w:val="fr-FR"/>
        </w:rPr>
        <w:t>;</w:t>
      </w:r>
      <w:r w:rsidRPr="006D675F">
        <w:rPr>
          <w:lang w:val="fr-FR"/>
        </w:rPr>
        <w:t xml:space="preserve"> il n’y a pas de différence entre ces 2 configurations.</w:t>
      </w:r>
    </w:p>
    <w:p w14:paraId="33EBB927" w14:textId="6826EDDF" w:rsidR="00B254B3" w:rsidRPr="006D675F" w:rsidRDefault="005A54F3" w:rsidP="00B254B3">
      <w:pPr>
        <w:pStyle w:val="Citationintense"/>
        <w:rPr>
          <w:lang w:val="fr-FR"/>
        </w:rPr>
      </w:pPr>
      <w:r w:rsidRPr="006D675F">
        <w:rPr>
          <w:lang w:val="fr-FR"/>
        </w:rPr>
        <w:t xml:space="preserve">Il s’agit plus </w:t>
      </w:r>
      <w:r w:rsidR="009314BA" w:rsidRPr="006D675F">
        <w:rPr>
          <w:lang w:val="fr-FR"/>
        </w:rPr>
        <w:t xml:space="preserve">d’un choix de développeur entre la grammaire des fichiers de properties et de </w:t>
      </w:r>
      <w:r w:rsidR="00FE1FE8">
        <w:rPr>
          <w:lang w:val="fr-FR"/>
        </w:rPr>
        <w:t>YAML</w:t>
      </w:r>
    </w:p>
    <w:p w14:paraId="183CDC02" w14:textId="6A224810" w:rsidR="00BC72DA" w:rsidRPr="006D675F" w:rsidRDefault="00BC72DA" w:rsidP="00BC72DA">
      <w:pPr>
        <w:pStyle w:val="Citationintense"/>
        <w:rPr>
          <w:lang w:val="fr-FR"/>
        </w:rPr>
      </w:pPr>
      <w:r w:rsidRPr="006D675F">
        <w:rPr>
          <w:lang w:val="fr-FR"/>
        </w:rPr>
        <w:t>Par défaut, si vous définissez les 2 fichiers, il utilisera application.properties</w:t>
      </w:r>
    </w:p>
    <w:p w14:paraId="37A1B12C" w14:textId="77777777" w:rsidR="00AC5CC0" w:rsidRPr="006D675F" w:rsidRDefault="00AC5CC0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D675F">
        <w:rPr>
          <w:lang w:val="fr-FR"/>
        </w:rPr>
        <w:br w:type="page"/>
      </w:r>
    </w:p>
    <w:p w14:paraId="4E87E5D8" w14:textId="7ADAD170" w:rsidR="006F7A6B" w:rsidRPr="006D675F" w:rsidRDefault="00750299" w:rsidP="00750299">
      <w:pPr>
        <w:pStyle w:val="TPnormalpuce1"/>
      </w:pPr>
      <w:r w:rsidRPr="006D675F">
        <w:lastRenderedPageBreak/>
        <w:t>Lancer votre Microsoft SQL Server Management Studio</w:t>
      </w:r>
    </w:p>
    <w:p w14:paraId="7EC74004" w14:textId="2F1D470B" w:rsidR="00750299" w:rsidRPr="006D675F" w:rsidRDefault="00750299" w:rsidP="00750299">
      <w:pPr>
        <w:pStyle w:val="TPnormalpuce1"/>
        <w:numPr>
          <w:ilvl w:val="1"/>
          <w:numId w:val="1"/>
        </w:numPr>
      </w:pPr>
      <w:r w:rsidRPr="006D675F">
        <w:t>Créer une nouvelle base de données : DEMO_ENI_ECOLE</w:t>
      </w:r>
    </w:p>
    <w:p w14:paraId="1C36A3CA" w14:textId="663571DF" w:rsidR="00553216" w:rsidRPr="006D675F" w:rsidRDefault="00553216" w:rsidP="00553216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33499CC5" wp14:editId="61E90B24">
            <wp:extent cx="2239010" cy="2784475"/>
            <wp:effectExtent l="19050" t="19050" r="27940" b="15875"/>
            <wp:docPr id="4372931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78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8A282" w14:textId="77777777" w:rsidR="00D80A8A" w:rsidRPr="006D675F" w:rsidRDefault="00D80A8A" w:rsidP="00553216">
      <w:pPr>
        <w:rPr>
          <w:lang w:val="fr-FR"/>
        </w:rPr>
      </w:pPr>
    </w:p>
    <w:p w14:paraId="126CCF1D" w14:textId="784CFE2B" w:rsidR="00D80A8A" w:rsidRPr="006D675F" w:rsidRDefault="00552E4C" w:rsidP="00552E4C">
      <w:pPr>
        <w:pStyle w:val="Titre1"/>
      </w:pPr>
      <w:r w:rsidRPr="006D675F">
        <w:t>Déclaration d’une entité JPA : Employe</w:t>
      </w:r>
    </w:p>
    <w:p w14:paraId="79F2B8C1" w14:textId="3F857E71" w:rsidR="00820D63" w:rsidRPr="006D675F" w:rsidRDefault="00820D63" w:rsidP="00820D63">
      <w:pPr>
        <w:pStyle w:val="TPnormalpuce1"/>
      </w:pPr>
      <w:r w:rsidRPr="006D675F">
        <w:t>Ajouter les annotations de JPA pour que la classe métier Employe devienne une entité</w:t>
      </w:r>
    </w:p>
    <w:p w14:paraId="2DFF8B2D" w14:textId="6FD7CB65" w:rsidR="00FC605E" w:rsidRPr="006D675F" w:rsidRDefault="00FC605E" w:rsidP="00FC605E">
      <w:pPr>
        <w:pStyle w:val="TPnormalpuce1"/>
        <w:numPr>
          <w:ilvl w:val="1"/>
          <w:numId w:val="1"/>
        </w:numPr>
      </w:pPr>
      <w:r w:rsidRPr="006D675F">
        <w:t xml:space="preserve">Il faut qu’elle corresponde à la table : </w:t>
      </w:r>
    </w:p>
    <w:p w14:paraId="380B9C94" w14:textId="65ED7065" w:rsidR="00FC605E" w:rsidRPr="006D675F" w:rsidRDefault="00FC605E" w:rsidP="00FC605E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60FDD058" wp14:editId="042EB144">
            <wp:extent cx="3089031" cy="1557155"/>
            <wp:effectExtent l="0" t="0" r="0" b="5080"/>
            <wp:docPr id="1422792580" name="Image 142279258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2580" name="Image 1422792580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56" cy="15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A98D" w14:textId="77777777" w:rsidR="00FC605E" w:rsidRPr="006D675F" w:rsidRDefault="00FC605E" w:rsidP="00820D63">
      <w:pPr>
        <w:pStyle w:val="TPnormalpuce1"/>
        <w:numPr>
          <w:ilvl w:val="1"/>
          <w:numId w:val="1"/>
        </w:numPr>
      </w:pPr>
      <w:r w:rsidRPr="006D675F">
        <w:t>Les annotations nécessaires sont :</w:t>
      </w:r>
    </w:p>
    <w:p w14:paraId="504A3537" w14:textId="4D1DBBEF" w:rsidR="00820D63" w:rsidRPr="006D675F" w:rsidRDefault="00820D63" w:rsidP="00FC605E">
      <w:pPr>
        <w:pStyle w:val="TPnormalpuce1"/>
        <w:numPr>
          <w:ilvl w:val="2"/>
          <w:numId w:val="1"/>
        </w:numPr>
      </w:pPr>
      <w:r w:rsidRPr="006D675F">
        <w:t xml:space="preserve">@ </w:t>
      </w:r>
      <w:hyperlink r:id="rId18" w:history="1">
        <w:r w:rsidRPr="006D675F">
          <w:rPr>
            <w:rStyle w:val="Lienhypertexte"/>
            <w:color w:val="auto"/>
            <w:u w:val="none"/>
          </w:rPr>
          <w:t>jakarta</w:t>
        </w:r>
      </w:hyperlink>
      <w:r w:rsidRPr="006D675F">
        <w:t>.</w:t>
      </w:r>
      <w:hyperlink r:id="rId19" w:history="1">
        <w:r w:rsidRPr="006D675F">
          <w:rPr>
            <w:rStyle w:val="Lienhypertexte"/>
            <w:color w:val="auto"/>
            <w:u w:val="none"/>
          </w:rPr>
          <w:t>persistence</w:t>
        </w:r>
      </w:hyperlink>
      <w:r w:rsidRPr="006D675F">
        <w:t>.Entity</w:t>
      </w:r>
    </w:p>
    <w:p w14:paraId="429523C0" w14:textId="51481A03" w:rsidR="00820D63" w:rsidRPr="006D675F" w:rsidRDefault="00820D63" w:rsidP="00FC605E">
      <w:pPr>
        <w:pStyle w:val="TPnormalpuce1"/>
        <w:numPr>
          <w:ilvl w:val="2"/>
          <w:numId w:val="1"/>
        </w:numPr>
      </w:pPr>
      <w:r w:rsidRPr="006D675F">
        <w:t>@</w:t>
      </w:r>
      <w:hyperlink r:id="rId20" w:history="1">
        <w:r w:rsidRPr="006D675F">
          <w:rPr>
            <w:rStyle w:val="Lienhypertexte"/>
            <w:color w:val="auto"/>
            <w:u w:val="none"/>
          </w:rPr>
          <w:t>jakarta</w:t>
        </w:r>
      </w:hyperlink>
      <w:r w:rsidRPr="006D675F">
        <w:t>.</w:t>
      </w:r>
      <w:hyperlink r:id="rId21" w:history="1">
        <w:r w:rsidRPr="006D675F">
          <w:rPr>
            <w:rStyle w:val="Lienhypertexte"/>
            <w:color w:val="auto"/>
            <w:u w:val="none"/>
          </w:rPr>
          <w:t>persistence</w:t>
        </w:r>
      </w:hyperlink>
      <w:r w:rsidRPr="006D675F">
        <w:t xml:space="preserve">.Table </w:t>
      </w:r>
      <w:r w:rsidRPr="006D675F">
        <w:sym w:font="Wingdings" w:char="F0E0"/>
      </w:r>
      <w:r w:rsidRPr="006D675F">
        <w:t xml:space="preserve"> pour préciser le nom de la table en base de données</w:t>
      </w:r>
    </w:p>
    <w:p w14:paraId="46E00BBE" w14:textId="561ABA5B" w:rsidR="00820D63" w:rsidRPr="006D675F" w:rsidRDefault="00820D63" w:rsidP="00FC605E">
      <w:pPr>
        <w:pStyle w:val="TPnormalpuce1"/>
        <w:numPr>
          <w:ilvl w:val="2"/>
          <w:numId w:val="1"/>
        </w:numPr>
      </w:pPr>
      <w:r w:rsidRPr="006D675F">
        <w:t>@</w:t>
      </w:r>
      <w:hyperlink r:id="rId22" w:history="1">
        <w:r w:rsidRPr="006D675F">
          <w:rPr>
            <w:rStyle w:val="Lienhypertexte"/>
            <w:color w:val="auto"/>
            <w:u w:val="none"/>
          </w:rPr>
          <w:t>jakarta</w:t>
        </w:r>
      </w:hyperlink>
      <w:r w:rsidRPr="006D675F">
        <w:t>.</w:t>
      </w:r>
      <w:hyperlink r:id="rId23" w:history="1">
        <w:r w:rsidRPr="006D675F">
          <w:rPr>
            <w:rStyle w:val="Lienhypertexte"/>
            <w:color w:val="auto"/>
            <w:u w:val="none"/>
          </w:rPr>
          <w:t>persistence</w:t>
        </w:r>
      </w:hyperlink>
      <w:r w:rsidRPr="006D675F">
        <w:t xml:space="preserve">.Id </w:t>
      </w:r>
      <w:r w:rsidRPr="006D675F">
        <w:sym w:font="Wingdings" w:char="F0E0"/>
      </w:r>
      <w:r w:rsidRPr="006D675F">
        <w:t xml:space="preserve"> pour préciser la clef primaire</w:t>
      </w:r>
    </w:p>
    <w:p w14:paraId="48AAA988" w14:textId="7D1165CE" w:rsidR="00820D63" w:rsidRPr="006D675F" w:rsidRDefault="00820D63" w:rsidP="00FC605E">
      <w:pPr>
        <w:pStyle w:val="TPnormalpuce1"/>
        <w:numPr>
          <w:ilvl w:val="2"/>
          <w:numId w:val="1"/>
        </w:numPr>
      </w:pPr>
      <w:r w:rsidRPr="006D675F">
        <w:t>@</w:t>
      </w:r>
      <w:hyperlink r:id="rId24" w:history="1">
        <w:r w:rsidRPr="006D675F">
          <w:rPr>
            <w:rStyle w:val="Lienhypertexte"/>
            <w:color w:val="auto"/>
            <w:u w:val="none"/>
          </w:rPr>
          <w:t>jakarta</w:t>
        </w:r>
      </w:hyperlink>
      <w:r w:rsidRPr="006D675F">
        <w:t>.</w:t>
      </w:r>
      <w:hyperlink r:id="rId25" w:history="1">
        <w:r w:rsidRPr="006D675F">
          <w:rPr>
            <w:rStyle w:val="Lienhypertexte"/>
            <w:color w:val="auto"/>
            <w:u w:val="none"/>
          </w:rPr>
          <w:t>persistence</w:t>
        </w:r>
      </w:hyperlink>
      <w:r w:rsidRPr="006D675F">
        <w:t>.GeneratedValue</w:t>
      </w:r>
      <w:r w:rsidR="00296567" w:rsidRPr="006D675F">
        <w:t xml:space="preserve"> </w:t>
      </w:r>
      <w:r w:rsidR="00296567" w:rsidRPr="006D675F">
        <w:sym w:font="Wingdings" w:char="F0E0"/>
      </w:r>
      <w:r w:rsidR="00296567" w:rsidRPr="006D675F">
        <w:t xml:space="preserve"> pour préciser la stratégie de génération. IDENTITY pour notre cas</w:t>
      </w:r>
    </w:p>
    <w:p w14:paraId="5A324746" w14:textId="36D94B80" w:rsidR="00AD6399" w:rsidRPr="006D675F" w:rsidRDefault="00AD6399" w:rsidP="00AD6399">
      <w:pPr>
        <w:pStyle w:val="TPnormalpuce1"/>
        <w:numPr>
          <w:ilvl w:val="2"/>
          <w:numId w:val="1"/>
        </w:numPr>
      </w:pPr>
      <w:r w:rsidRPr="006D675F">
        <w:t>@</w:t>
      </w:r>
      <w:hyperlink r:id="rId26" w:history="1">
        <w:r w:rsidRPr="006D675F">
          <w:rPr>
            <w:rStyle w:val="Lienhypertexte"/>
            <w:color w:val="auto"/>
            <w:u w:val="none"/>
          </w:rPr>
          <w:t>jakarta</w:t>
        </w:r>
      </w:hyperlink>
      <w:r w:rsidRPr="006D675F">
        <w:t>.</w:t>
      </w:r>
      <w:hyperlink r:id="rId27" w:history="1">
        <w:r w:rsidRPr="006D675F">
          <w:rPr>
            <w:rStyle w:val="Lienhypertexte"/>
            <w:color w:val="auto"/>
            <w:u w:val="none"/>
          </w:rPr>
          <w:t>persistence</w:t>
        </w:r>
      </w:hyperlink>
      <w:r w:rsidRPr="006D675F">
        <w:t xml:space="preserve">.Column </w:t>
      </w:r>
      <w:r w:rsidRPr="006D675F">
        <w:sym w:font="Wingdings" w:char="F0E0"/>
      </w:r>
      <w:r w:rsidRPr="006D675F">
        <w:t xml:space="preserve"> pour préciser le nom des colonnes, l’unicité ou non</w:t>
      </w:r>
      <w:r w:rsidR="005D57E0" w:rsidRPr="006D675F">
        <w:t xml:space="preserve">, la nullité ou non </w:t>
      </w:r>
      <w:r w:rsidRPr="006D675F">
        <w:t>et la taille</w:t>
      </w:r>
    </w:p>
    <w:p w14:paraId="11F9FC3B" w14:textId="57F47B54" w:rsidR="00C9205D" w:rsidRPr="006D675F" w:rsidRDefault="00C9205D">
      <w:pPr>
        <w:rPr>
          <w:lang w:val="fr-FR"/>
        </w:rPr>
      </w:pPr>
      <w:r w:rsidRPr="006D675F">
        <w:rPr>
          <w:lang w:val="fr-FR"/>
        </w:rPr>
        <w:br w:type="page"/>
      </w:r>
    </w:p>
    <w:p w14:paraId="592C1E28" w14:textId="77777777" w:rsidR="00C9205D" w:rsidRPr="006D675F" w:rsidRDefault="00C9205D" w:rsidP="00C9205D">
      <w:pPr>
        <w:rPr>
          <w:lang w:val="fr-FR"/>
        </w:rPr>
      </w:pPr>
    </w:p>
    <w:p w14:paraId="0B897E92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34C950B3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FDCAE7" w14:textId="73662370" w:rsidR="002719FB" w:rsidRPr="006D675F" w:rsidRDefault="002719FB" w:rsidP="009C1D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jakarta.persistence.</w:t>
      </w:r>
      <w:r w:rsidR="009C1D6E" w:rsidRPr="006D675F">
        <w:rPr>
          <w:rFonts w:ascii="Consolas" w:hAnsi="Consolas"/>
          <w:color w:val="000000"/>
          <w:sz w:val="18"/>
          <w:szCs w:val="18"/>
        </w:rPr>
        <w:t>*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4A662E99" w14:textId="77777777" w:rsidR="009C1D6E" w:rsidRPr="006D675F" w:rsidRDefault="009C1D6E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16A9AC" w14:textId="1B3989AD" w:rsidR="002719FB" w:rsidRPr="006D675F" w:rsidRDefault="002719FB" w:rsidP="00B737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lombok.</w:t>
      </w:r>
      <w:r w:rsidR="00B737C4" w:rsidRPr="006D675F">
        <w:rPr>
          <w:rFonts w:ascii="Consolas" w:hAnsi="Consolas"/>
          <w:color w:val="000000"/>
          <w:sz w:val="18"/>
          <w:szCs w:val="18"/>
        </w:rPr>
        <w:t>*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6B7825FD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565A6F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@NoArgsConstructor</w:t>
      </w:r>
    </w:p>
    <w:p w14:paraId="3AD85A85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@AllArgsConstructor</w:t>
      </w:r>
    </w:p>
    <w:p w14:paraId="19158672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@Getter</w:t>
      </w:r>
    </w:p>
    <w:p w14:paraId="69D38CFE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@Setter</w:t>
      </w:r>
    </w:p>
    <w:p w14:paraId="73D4D459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  <w:shd w:val="clear" w:color="auto" w:fill="F0D8A8"/>
        </w:rPr>
        <w:t>@</w:t>
      </w:r>
      <w:r w:rsidRPr="006D675F">
        <w:rPr>
          <w:rFonts w:ascii="Consolas" w:hAnsi="Consolas"/>
          <w:color w:val="646464"/>
          <w:sz w:val="18"/>
          <w:szCs w:val="18"/>
        </w:rPr>
        <w:t>EqualsAndHashCode</w:t>
      </w:r>
      <w:r w:rsidRPr="006D675F">
        <w:rPr>
          <w:rFonts w:ascii="Consolas" w:hAnsi="Consolas"/>
          <w:color w:val="000000"/>
          <w:sz w:val="18"/>
          <w:szCs w:val="18"/>
        </w:rPr>
        <w:t>(of= {</w:t>
      </w:r>
      <w:r w:rsidRPr="006D675F">
        <w:rPr>
          <w:rFonts w:ascii="Consolas" w:hAnsi="Consolas"/>
          <w:color w:val="2A00FF"/>
          <w:sz w:val="18"/>
          <w:szCs w:val="18"/>
        </w:rPr>
        <w:t>"immatriculation"</w:t>
      </w:r>
      <w:r w:rsidRPr="006D675F">
        <w:rPr>
          <w:rFonts w:ascii="Consolas" w:hAnsi="Consolas"/>
          <w:color w:val="000000"/>
          <w:sz w:val="18"/>
          <w:szCs w:val="18"/>
        </w:rPr>
        <w:t>})</w:t>
      </w:r>
    </w:p>
    <w:p w14:paraId="170D19DF" w14:textId="681B9CDD" w:rsidR="002719FB" w:rsidRPr="006D675F" w:rsidRDefault="002719FB" w:rsidP="00886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@ToString</w:t>
      </w:r>
    </w:p>
    <w:p w14:paraId="3FB7A3E3" w14:textId="77777777" w:rsidR="00627805" w:rsidRPr="006D675F" w:rsidRDefault="00627805" w:rsidP="0062780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@Builder</w:t>
      </w:r>
    </w:p>
    <w:p w14:paraId="2C5B256D" w14:textId="77777777" w:rsidR="00627805" w:rsidRPr="006D675F" w:rsidRDefault="00627805" w:rsidP="00886F8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A648B1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>/**</w:t>
      </w:r>
    </w:p>
    <w:p w14:paraId="423F8F7C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1B705227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 </w:t>
      </w:r>
      <w:r w:rsidRPr="006D675F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6D675F">
        <w:rPr>
          <w:rFonts w:ascii="Consolas" w:hAnsi="Consolas"/>
          <w:color w:val="3F5FBF"/>
          <w:sz w:val="18"/>
          <w:szCs w:val="18"/>
        </w:rPr>
        <w:t xml:space="preserve"> Eni Ecole</w:t>
      </w:r>
    </w:p>
    <w:p w14:paraId="3F0C6E4C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 Voici une classe BO (Business Object)</w:t>
      </w:r>
    </w:p>
    <w:p w14:paraId="5AF0221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 Respectant le design pattern POJO (Plained Old Java Object)</w:t>
      </w:r>
    </w:p>
    <w:p w14:paraId="3C93FF9E" w14:textId="14C23135" w:rsidR="00C30801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5FBF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 Définie avec Lombok</w:t>
      </w:r>
    </w:p>
    <w:p w14:paraId="4465E288" w14:textId="577EE8D9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</w:t>
      </w:r>
      <w:r w:rsidR="00C30801" w:rsidRPr="006D675F">
        <w:rPr>
          <w:rFonts w:ascii="Consolas" w:hAnsi="Consolas"/>
          <w:color w:val="3F5FBF"/>
          <w:sz w:val="18"/>
          <w:szCs w:val="18"/>
        </w:rPr>
        <w:t xml:space="preserve"> Elle est maintenant déclarée comme une entité JPA</w:t>
      </w:r>
    </w:p>
    <w:p w14:paraId="13B065CF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0B065ACC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@Entity</w:t>
      </w:r>
    </w:p>
    <w:p w14:paraId="0DD5EC6D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@Table</w:t>
      </w:r>
      <w:r w:rsidRPr="006D675F">
        <w:rPr>
          <w:rFonts w:ascii="Consolas" w:hAnsi="Consolas"/>
          <w:color w:val="000000"/>
          <w:sz w:val="18"/>
          <w:szCs w:val="18"/>
        </w:rPr>
        <w:t>(name=</w:t>
      </w:r>
      <w:r w:rsidRPr="006D675F">
        <w:rPr>
          <w:rFonts w:ascii="Consolas" w:hAnsi="Consolas"/>
          <w:color w:val="2A00FF"/>
          <w:sz w:val="18"/>
          <w:szCs w:val="18"/>
        </w:rPr>
        <w:t>"EMPLOYEE"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62DBD16D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{</w:t>
      </w:r>
    </w:p>
    <w:p w14:paraId="25FE2A43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//Attributs</w:t>
      </w:r>
    </w:p>
    <w:p w14:paraId="22A81E77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//Clef primaire -- générée par la base avec IDENTITY</w:t>
      </w:r>
    </w:p>
    <w:p w14:paraId="26A571B5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@Id</w:t>
      </w:r>
    </w:p>
    <w:p w14:paraId="3407E241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@GeneratedValue</w:t>
      </w:r>
      <w:r w:rsidRPr="006D675F">
        <w:rPr>
          <w:rFonts w:ascii="Consolas" w:hAnsi="Consolas"/>
          <w:color w:val="000000"/>
          <w:sz w:val="18"/>
          <w:szCs w:val="18"/>
        </w:rPr>
        <w:t>(strategy = GenerationType.</w:t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D7FA59D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D675F">
        <w:rPr>
          <w:rFonts w:ascii="Consolas" w:hAnsi="Consolas"/>
          <w:color w:val="2A00FF"/>
          <w:sz w:val="18"/>
          <w:szCs w:val="18"/>
        </w:rPr>
        <w:t>"EMPLOYEE_ID"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501554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Integer </w:t>
      </w:r>
      <w:r w:rsidRPr="006D675F">
        <w:rPr>
          <w:rFonts w:ascii="Consolas" w:hAnsi="Consolas"/>
          <w:color w:val="0000C0"/>
          <w:sz w:val="18"/>
          <w:szCs w:val="18"/>
        </w:rPr>
        <w:t>id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6F302A3A" w14:textId="77777777" w:rsidR="002719FB" w:rsidRPr="006D675F" w:rsidRDefault="002719FB" w:rsidP="00E516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22FC51FE" w14:textId="46CF5C78" w:rsidR="00E51639" w:rsidRPr="006D675F" w:rsidRDefault="00E51639" w:rsidP="00E516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 xml:space="preserve">//Précision sur le nom de la colonne </w:t>
      </w:r>
      <w:r w:rsidR="000C15F1" w:rsidRPr="006D675F">
        <w:rPr>
          <w:rFonts w:ascii="Consolas" w:hAnsi="Consolas"/>
          <w:color w:val="3F7F5F"/>
          <w:sz w:val="18"/>
          <w:szCs w:val="18"/>
        </w:rPr>
        <w:t>-&gt;</w:t>
      </w:r>
      <w:r w:rsidRPr="006D675F">
        <w:rPr>
          <w:rFonts w:ascii="Consolas" w:hAnsi="Consolas"/>
          <w:color w:val="3F7F5F"/>
          <w:sz w:val="18"/>
          <w:szCs w:val="18"/>
        </w:rPr>
        <w:t xml:space="preserve"> name=</w:t>
      </w:r>
    </w:p>
    <w:p w14:paraId="44E24428" w14:textId="05C2C0C1" w:rsidR="00E51639" w:rsidRPr="006D675F" w:rsidRDefault="00E51639" w:rsidP="00E516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 xml:space="preserve">//Cette colonne est non nulle </w:t>
      </w:r>
      <w:r w:rsidR="000C15F1" w:rsidRPr="006D675F">
        <w:rPr>
          <w:rFonts w:ascii="Consolas" w:hAnsi="Consolas"/>
          <w:color w:val="3F7F5F"/>
          <w:sz w:val="18"/>
          <w:szCs w:val="18"/>
        </w:rPr>
        <w:t>-&gt;</w:t>
      </w:r>
      <w:r w:rsidRPr="006D675F">
        <w:rPr>
          <w:rFonts w:ascii="Consolas" w:hAnsi="Consolas"/>
          <w:color w:val="3F7F5F"/>
          <w:sz w:val="18"/>
          <w:szCs w:val="18"/>
        </w:rPr>
        <w:t xml:space="preserve"> nullable = false</w:t>
      </w:r>
    </w:p>
    <w:p w14:paraId="375D85ED" w14:textId="47CBE5B5" w:rsidR="00E51639" w:rsidRPr="006D675F" w:rsidRDefault="00E51639" w:rsidP="00E5163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//La taille de la colonne en base est de 90</w:t>
      </w:r>
      <w:r w:rsidR="000C15F1" w:rsidRPr="006D675F">
        <w:rPr>
          <w:rFonts w:ascii="Consolas" w:hAnsi="Consolas"/>
          <w:color w:val="3F7F5F"/>
          <w:sz w:val="18"/>
          <w:szCs w:val="18"/>
        </w:rPr>
        <w:t xml:space="preserve"> -&gt; length = 90</w:t>
      </w:r>
    </w:p>
    <w:p w14:paraId="25D0D2D5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D675F">
        <w:rPr>
          <w:rFonts w:ascii="Consolas" w:hAnsi="Consolas"/>
          <w:color w:val="2A00FF"/>
          <w:sz w:val="18"/>
          <w:szCs w:val="18"/>
        </w:rPr>
        <w:t>"LAST_NAME"</w:t>
      </w:r>
      <w:r w:rsidRPr="006D675F">
        <w:rPr>
          <w:rFonts w:ascii="Consolas" w:hAnsi="Consolas"/>
          <w:color w:val="000000"/>
          <w:sz w:val="18"/>
          <w:szCs w:val="18"/>
        </w:rPr>
        <w:t xml:space="preserve">,nullable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6D675F">
        <w:rPr>
          <w:rFonts w:ascii="Consolas" w:hAnsi="Consolas"/>
          <w:color w:val="000000"/>
          <w:sz w:val="18"/>
          <w:szCs w:val="18"/>
        </w:rPr>
        <w:t>, length = 90)</w:t>
      </w:r>
    </w:p>
    <w:p w14:paraId="5734EE4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nom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24A4E1EC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647BD7F3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 xml:space="preserve">(name = </w:t>
      </w:r>
      <w:r w:rsidRPr="006D675F">
        <w:rPr>
          <w:rFonts w:ascii="Consolas" w:hAnsi="Consolas"/>
          <w:color w:val="2A00FF"/>
          <w:sz w:val="18"/>
          <w:szCs w:val="18"/>
        </w:rPr>
        <w:t>"FIRST_NAME"</w:t>
      </w:r>
      <w:r w:rsidRPr="006D675F">
        <w:rPr>
          <w:rFonts w:ascii="Consolas" w:hAnsi="Consolas"/>
          <w:color w:val="000000"/>
          <w:sz w:val="18"/>
          <w:szCs w:val="18"/>
        </w:rPr>
        <w:t xml:space="preserve">,nullable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6D675F">
        <w:rPr>
          <w:rFonts w:ascii="Consolas" w:hAnsi="Consolas"/>
          <w:color w:val="000000"/>
          <w:sz w:val="18"/>
          <w:szCs w:val="18"/>
        </w:rPr>
        <w:t>, length = 150)</w:t>
      </w:r>
    </w:p>
    <w:p w14:paraId="7E186E79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prenom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0A53191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618038A6" w14:textId="46DA4171" w:rsidR="000C15F1" w:rsidRPr="006D675F" w:rsidRDefault="000C15F1" w:rsidP="000C15F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7F5F"/>
          <w:sz w:val="18"/>
          <w:szCs w:val="18"/>
        </w:rPr>
        <w:t xml:space="preserve">//La </w:t>
      </w:r>
      <w:r w:rsidR="00A27583" w:rsidRPr="006D675F">
        <w:rPr>
          <w:rFonts w:ascii="Consolas" w:hAnsi="Consolas"/>
          <w:color w:val="3F7F5F"/>
          <w:sz w:val="18"/>
          <w:szCs w:val="18"/>
        </w:rPr>
        <w:t>valeur de l’email est unique -&gt; unique = true</w:t>
      </w:r>
    </w:p>
    <w:p w14:paraId="30F52D17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 xml:space="preserve">(nullable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6D675F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6D675F">
        <w:rPr>
          <w:rFonts w:ascii="Consolas" w:hAnsi="Consolas"/>
          <w:color w:val="000000"/>
          <w:sz w:val="18"/>
          <w:szCs w:val="18"/>
        </w:rPr>
        <w:t>, length = 255)</w:t>
      </w:r>
    </w:p>
    <w:p w14:paraId="48CFA0A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email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6051E8B9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4159EFCD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>(name=</w:t>
      </w:r>
      <w:r w:rsidRPr="006D675F">
        <w:rPr>
          <w:rFonts w:ascii="Consolas" w:hAnsi="Consolas"/>
          <w:color w:val="2A00FF"/>
          <w:sz w:val="18"/>
          <w:szCs w:val="18"/>
        </w:rPr>
        <w:t>"EMPLOYEE_REGISTRATION"</w:t>
      </w:r>
      <w:r w:rsidRPr="006D675F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6D675F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6D675F">
        <w:rPr>
          <w:rFonts w:ascii="Consolas" w:hAnsi="Consolas"/>
          <w:color w:val="000000"/>
          <w:sz w:val="18"/>
          <w:szCs w:val="18"/>
        </w:rPr>
        <w:t>, length = 100)</w:t>
      </w:r>
    </w:p>
    <w:p w14:paraId="32516936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immatriculation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783DF902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7C86AAFF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>(name=</w:t>
      </w:r>
      <w:r w:rsidRPr="006D675F">
        <w:rPr>
          <w:rFonts w:ascii="Consolas" w:hAnsi="Consolas"/>
          <w:color w:val="2A00FF"/>
          <w:sz w:val="18"/>
          <w:szCs w:val="18"/>
        </w:rPr>
        <w:t>"HOME_PHONE_NUMBER"</w:t>
      </w:r>
      <w:r w:rsidRPr="006D675F">
        <w:rPr>
          <w:rFonts w:ascii="Consolas" w:hAnsi="Consolas"/>
          <w:color w:val="000000"/>
          <w:sz w:val="18"/>
          <w:szCs w:val="18"/>
        </w:rPr>
        <w:t>, length = 12)</w:t>
      </w:r>
    </w:p>
    <w:p w14:paraId="555B00C8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numDom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1F39D425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088C60F8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@Column</w:t>
      </w:r>
      <w:r w:rsidRPr="006D675F">
        <w:rPr>
          <w:rFonts w:ascii="Consolas" w:hAnsi="Consolas"/>
          <w:color w:val="000000"/>
          <w:sz w:val="18"/>
          <w:szCs w:val="18"/>
        </w:rPr>
        <w:t>(name=</w:t>
      </w:r>
      <w:r w:rsidRPr="006D675F">
        <w:rPr>
          <w:rFonts w:ascii="Consolas" w:hAnsi="Consolas"/>
          <w:color w:val="2A00FF"/>
          <w:sz w:val="18"/>
          <w:szCs w:val="18"/>
        </w:rPr>
        <w:t>"CELL_NUMBER"</w:t>
      </w:r>
      <w:r w:rsidRPr="006D675F">
        <w:rPr>
          <w:rFonts w:ascii="Consolas" w:hAnsi="Consolas"/>
          <w:color w:val="000000"/>
          <w:sz w:val="18"/>
          <w:szCs w:val="18"/>
        </w:rPr>
        <w:t>, length = 12)</w:t>
      </w:r>
    </w:p>
    <w:p w14:paraId="0C70AF30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675F">
        <w:rPr>
          <w:rFonts w:ascii="Consolas" w:hAnsi="Consolas"/>
          <w:color w:val="0000C0"/>
          <w:sz w:val="18"/>
          <w:szCs w:val="18"/>
        </w:rPr>
        <w:t>numPortable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59FD748A" w14:textId="77777777" w:rsidR="002719FB" w:rsidRPr="006D675F" w:rsidRDefault="002719FB" w:rsidP="0027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>}</w:t>
      </w:r>
    </w:p>
    <w:p w14:paraId="6B6CC37F" w14:textId="77777777" w:rsidR="002719FB" w:rsidRPr="006D675F" w:rsidRDefault="002719FB" w:rsidP="00271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2F0EA1" w14:textId="77777777" w:rsidR="00EF760E" w:rsidRPr="006D675F" w:rsidRDefault="00EF760E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D675F">
        <w:rPr>
          <w:lang w:val="fr-FR"/>
        </w:rPr>
        <w:br w:type="page"/>
      </w:r>
    </w:p>
    <w:p w14:paraId="2D3D4E3A" w14:textId="38BF9E77" w:rsidR="00C8692F" w:rsidRPr="006D675F" w:rsidRDefault="00C8692F" w:rsidP="00C8692F">
      <w:pPr>
        <w:pStyle w:val="Titre1"/>
      </w:pPr>
      <w:r w:rsidRPr="006D675F">
        <w:lastRenderedPageBreak/>
        <w:t>Création de EmployeRepository</w:t>
      </w:r>
    </w:p>
    <w:p w14:paraId="3E20CF69" w14:textId="6C5C361E" w:rsidR="00EF760E" w:rsidRPr="006D675F" w:rsidRDefault="00EF760E" w:rsidP="00EF760E">
      <w:pPr>
        <w:pStyle w:val="TPnormalpuce1"/>
      </w:pPr>
      <w:r w:rsidRPr="006D675F">
        <w:t>A présent, dans la couche DAL, nous n’avons plus besoin de déclarer des interfaces DAO et leurs implémentations</w:t>
      </w:r>
    </w:p>
    <w:p w14:paraId="7AA44A89" w14:textId="759747D3" w:rsidR="00EF760E" w:rsidRPr="006D675F" w:rsidRDefault="00EF760E" w:rsidP="00EF760E">
      <w:pPr>
        <w:pStyle w:val="TPnormalpuce1"/>
      </w:pPr>
      <w:r w:rsidRPr="006D675F">
        <w:t>Il nous suffit de déclarer des interfaces héritant de JpaRepository</w:t>
      </w:r>
    </w:p>
    <w:p w14:paraId="17421A23" w14:textId="6D582901" w:rsidR="00EF760E" w:rsidRPr="006D675F" w:rsidRDefault="00EF760E" w:rsidP="00EF760E">
      <w:pPr>
        <w:pStyle w:val="TPnormalpuce1"/>
        <w:numPr>
          <w:ilvl w:val="1"/>
          <w:numId w:val="1"/>
        </w:numPr>
      </w:pPr>
      <w:r w:rsidRPr="006D675F">
        <w:t>Et préciser l’entité JPA associée et son type de clef primaire</w:t>
      </w:r>
    </w:p>
    <w:p w14:paraId="6F3DBB69" w14:textId="196373F8" w:rsidR="00E054CC" w:rsidRPr="006D675F" w:rsidRDefault="00DA6F26" w:rsidP="00E054CC">
      <w:pPr>
        <w:pStyle w:val="TPnormalpuce1"/>
      </w:pPr>
      <w:r w:rsidRPr="006D675F">
        <w:t>Supprimer l’interface et la classe d’implémentation du package DAL</w:t>
      </w:r>
    </w:p>
    <w:p w14:paraId="459CDC29" w14:textId="059D3B69" w:rsidR="00EC1A3C" w:rsidRPr="006D675F" w:rsidRDefault="00EC1A3C" w:rsidP="00E054CC">
      <w:pPr>
        <w:pStyle w:val="TPnormalpuce1"/>
      </w:pPr>
      <w:r w:rsidRPr="006D675F">
        <w:t>Créer l’interface EmployeRepository qui hérite de JpaRepository&lt;Employe,Integer&gt;</w:t>
      </w:r>
    </w:p>
    <w:p w14:paraId="386B453F" w14:textId="3887B55A" w:rsidR="002719FB" w:rsidRPr="006D675F" w:rsidRDefault="000C6A7D" w:rsidP="000C6A7D">
      <w:pPr>
        <w:pStyle w:val="Citationintense"/>
        <w:rPr>
          <w:lang w:val="fr-FR"/>
        </w:rPr>
      </w:pPr>
      <w:r w:rsidRPr="006D675F">
        <w:rPr>
          <w:lang w:val="fr-FR"/>
        </w:rPr>
        <w:t>Il n’est pas nécessaire de poser d’annotation sur ces interfaces</w:t>
      </w:r>
    </w:p>
    <w:p w14:paraId="7B9069D5" w14:textId="44A447BD" w:rsidR="000C6A7D" w:rsidRPr="006D675F" w:rsidRDefault="000C6A7D" w:rsidP="000C6A7D">
      <w:pPr>
        <w:pStyle w:val="Citationintense"/>
        <w:rPr>
          <w:lang w:val="fr-FR"/>
        </w:rPr>
      </w:pPr>
      <w:r w:rsidRPr="006D675F">
        <w:rPr>
          <w:lang w:val="fr-FR"/>
        </w:rPr>
        <w:t>Spring Boot détermine qu’il faut créer l’implémentation et injecter une instance dans le contexte de Spring</w:t>
      </w:r>
    </w:p>
    <w:p w14:paraId="09807DA1" w14:textId="77777777" w:rsidR="000C6A7D" w:rsidRPr="006D675F" w:rsidRDefault="000C6A7D" w:rsidP="000C6A7D">
      <w:pPr>
        <w:rPr>
          <w:lang w:val="fr-FR"/>
        </w:rPr>
      </w:pPr>
    </w:p>
    <w:p w14:paraId="40100974" w14:textId="77777777" w:rsidR="00D81C7D" w:rsidRPr="006D675F" w:rsidRDefault="00D81C7D" w:rsidP="000C6A7D">
      <w:pPr>
        <w:rPr>
          <w:lang w:val="fr-FR"/>
        </w:rPr>
      </w:pPr>
    </w:p>
    <w:p w14:paraId="4BF27171" w14:textId="1623D561" w:rsidR="00D81C7D" w:rsidRPr="006D675F" w:rsidRDefault="00D81C7D" w:rsidP="00E063DB">
      <w:pPr>
        <w:pStyle w:val="Titre1"/>
      </w:pPr>
      <w:r w:rsidRPr="006D675F">
        <w:t>Création de tests unitaires pour valider le Repository</w:t>
      </w:r>
    </w:p>
    <w:p w14:paraId="43864373" w14:textId="77777777" w:rsidR="00144925" w:rsidRPr="006D675F" w:rsidRDefault="00144925" w:rsidP="00144925">
      <w:pPr>
        <w:pStyle w:val="TPnormal"/>
      </w:pPr>
      <w:r w:rsidRPr="006D675F">
        <w:t xml:space="preserve">Spring Boot nous fournit un contexte de tests unitaires pour les JpaRepository. </w:t>
      </w:r>
    </w:p>
    <w:p w14:paraId="659552A4" w14:textId="77777777" w:rsidR="00144925" w:rsidRPr="006D675F" w:rsidRDefault="00144925" w:rsidP="00144925">
      <w:pPr>
        <w:pStyle w:val="TPnormalpuce1"/>
      </w:pPr>
      <w:r w:rsidRPr="006D675F">
        <w:t>Pour cela, il faut utiliser l’annotation :</w:t>
      </w:r>
    </w:p>
    <w:p w14:paraId="54FD15B4" w14:textId="77777777" w:rsidR="00144925" w:rsidRPr="006D675F" w:rsidRDefault="00144925" w:rsidP="000B54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D675F">
        <w:rPr>
          <w:rFonts w:ascii="Consolas" w:hAnsi="Consolas"/>
          <w:sz w:val="22"/>
          <w:szCs w:val="22"/>
        </w:rPr>
        <w:t>@</w:t>
      </w:r>
      <w:r w:rsidRPr="006D675F">
        <w:rPr>
          <w:rFonts w:ascii="Consolas" w:hAnsi="Consolas"/>
          <w:color w:val="000000"/>
          <w:sz w:val="22"/>
          <w:szCs w:val="22"/>
        </w:rPr>
        <w:t>org.springframework.boot.test.autoconfigure.orm.jpa.DataJpaTest</w:t>
      </w:r>
    </w:p>
    <w:p w14:paraId="390FD88B" w14:textId="70883E5E" w:rsidR="00144925" w:rsidRPr="006D675F" w:rsidRDefault="00144925" w:rsidP="00144925">
      <w:pPr>
        <w:pStyle w:val="TPnormalpuce1"/>
      </w:pPr>
      <w:r w:rsidRPr="006D675F">
        <w:t>Et utiliser un « mock » de l’EntityManager de JPA qui est :</w:t>
      </w:r>
    </w:p>
    <w:p w14:paraId="7F1E10C2" w14:textId="77777777" w:rsidR="002C1D2C" w:rsidRPr="006D675F" w:rsidRDefault="002C1D2C" w:rsidP="002C1D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D675F">
        <w:rPr>
          <w:rFonts w:ascii="Consolas" w:hAnsi="Consolas"/>
          <w:color w:val="000000"/>
          <w:sz w:val="22"/>
          <w:szCs w:val="22"/>
        </w:rPr>
        <w:t>org.springframework.boot.test.autoconfigure.orm.jpa.TestEntityManager</w:t>
      </w:r>
    </w:p>
    <w:p w14:paraId="3BE30DB1" w14:textId="77777777" w:rsidR="002C1D2C" w:rsidRPr="006D675F" w:rsidRDefault="002C1D2C" w:rsidP="002C1D2C">
      <w:pPr>
        <w:rPr>
          <w:lang w:val="fr-FR"/>
        </w:rPr>
      </w:pPr>
    </w:p>
    <w:p w14:paraId="192A5E27" w14:textId="38C623D2" w:rsidR="00144925" w:rsidRPr="006D675F" w:rsidRDefault="00130656" w:rsidP="00144925">
      <w:pPr>
        <w:pStyle w:val="TPnormal"/>
      </w:pPr>
      <w:r w:rsidRPr="006D675F">
        <w:t>Dans les tests unitaires, nous allons v</w:t>
      </w:r>
      <w:r w:rsidR="00E213C0" w:rsidRPr="006D675F">
        <w:t>é</w:t>
      </w:r>
      <w:r w:rsidRPr="006D675F">
        <w:t>rifier les comportements de base :</w:t>
      </w:r>
    </w:p>
    <w:p w14:paraId="282BCE13" w14:textId="6ACABFD4" w:rsidR="00130656" w:rsidRPr="006D675F" w:rsidRDefault="00536EA6" w:rsidP="00536EA6">
      <w:pPr>
        <w:pStyle w:val="TPnormalpuce1"/>
      </w:pPr>
      <w:r w:rsidRPr="006D675F">
        <w:t>Création d’un employé</w:t>
      </w:r>
    </w:p>
    <w:p w14:paraId="242C532C" w14:textId="36E074CB" w:rsidR="00536EA6" w:rsidRPr="006D675F" w:rsidRDefault="00536EA6" w:rsidP="00536EA6">
      <w:pPr>
        <w:pStyle w:val="TPnormalpuce1"/>
      </w:pPr>
      <w:r w:rsidRPr="006D675F">
        <w:t>Trouver un employé par son identifiant</w:t>
      </w:r>
    </w:p>
    <w:p w14:paraId="3D5D3826" w14:textId="0E23A79B" w:rsidR="00536EA6" w:rsidRPr="006D675F" w:rsidRDefault="00536EA6" w:rsidP="00536EA6">
      <w:pPr>
        <w:pStyle w:val="TPnormalpuce1"/>
      </w:pPr>
      <w:r w:rsidRPr="006D675F">
        <w:t>Mise à jour d’un employé</w:t>
      </w:r>
    </w:p>
    <w:p w14:paraId="537B1400" w14:textId="08788548" w:rsidR="00536EA6" w:rsidRPr="006D675F" w:rsidRDefault="00C75C15" w:rsidP="00536EA6">
      <w:pPr>
        <w:pStyle w:val="TPnormalpuce1"/>
      </w:pPr>
      <w:r w:rsidRPr="006D675F">
        <w:t>Suppression de l’employé</w:t>
      </w:r>
    </w:p>
    <w:p w14:paraId="48A2EA54" w14:textId="0F058082" w:rsidR="00C75C15" w:rsidRPr="006D675F" w:rsidRDefault="00C75C15" w:rsidP="00536EA6">
      <w:pPr>
        <w:pStyle w:val="TPnormalpuce1"/>
      </w:pPr>
      <w:r w:rsidRPr="006D675F">
        <w:t>Récupération de tous les employés</w:t>
      </w:r>
    </w:p>
    <w:p w14:paraId="11D6A6B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72C739E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0581A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4E4BAD9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4850915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E3A11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java.util.ArrayList;</w:t>
      </w:r>
    </w:p>
    <w:p w14:paraId="18A9142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2976F99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52763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7A8D093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0FA6A36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06D6560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14:paraId="67AFB85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40B5D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5C8D65E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5E1023CB" w14:textId="77777777" w:rsidR="00DC000C" w:rsidRPr="006D675F" w:rsidRDefault="00DC000C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8A41F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11FA7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lastRenderedPageBreak/>
        <w:t>@Slf4j</w:t>
      </w:r>
    </w:p>
    <w:p w14:paraId="22C2C7F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@DataJpaTest</w:t>
      </w:r>
    </w:p>
    <w:p w14:paraId="257DA6D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TestEmployeRepository {</w:t>
      </w:r>
    </w:p>
    <w:p w14:paraId="60777A9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A630C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@Autowired</w:t>
      </w:r>
    </w:p>
    <w:p w14:paraId="1CA9C77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3855E82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B8551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@Autowired</w:t>
      </w:r>
    </w:p>
    <w:p w14:paraId="04A6532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 xml:space="preserve">EmployeRepository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7BD04D7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39A43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1B5D390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6261AF1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entiteASauver</w:t>
      </w:r>
      <w:r w:rsidRPr="006D675F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5886D9C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485CEC4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"BAILLE"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FE027F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"Anne-Lise"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56B25D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"abaille@campus-eni.fr"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3A96CE5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"ENI_ECOLE_12398"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677C74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.numDom(</w:t>
      </w:r>
      <w:r w:rsidRPr="006D675F">
        <w:rPr>
          <w:rFonts w:ascii="Consolas" w:hAnsi="Consolas"/>
          <w:color w:val="2A00FF"/>
          <w:sz w:val="18"/>
          <w:szCs w:val="18"/>
        </w:rPr>
        <w:t>"02XXXXXXXX"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7C242A6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27AD1A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CCA152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F99CA4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.save(</w:t>
      </w:r>
      <w:r w:rsidRPr="006D675F">
        <w:rPr>
          <w:rFonts w:ascii="Consolas" w:hAnsi="Consolas"/>
          <w:color w:val="6A3E3E"/>
          <w:sz w:val="18"/>
          <w:szCs w:val="18"/>
        </w:rPr>
        <w:t>entiteASauver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09F1516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09CD50F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24A8A89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755888E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894D9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0E72E9A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6979B9C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test_findById() {</w:t>
      </w:r>
    </w:p>
    <w:p w14:paraId="7DD8DD8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03B7AD3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387D8FF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4408E74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"DAUTAIS"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49D3B8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"Servane"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3F016E6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"sdautais@campus-eni.fr"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34F44BE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"ENI_ECOLE_09397"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B103CB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.numPortable(</w:t>
      </w:r>
      <w:r w:rsidRPr="006D675F">
        <w:rPr>
          <w:rFonts w:ascii="Consolas" w:hAnsi="Consolas"/>
          <w:color w:val="2A00FF"/>
          <w:sz w:val="18"/>
          <w:szCs w:val="18"/>
        </w:rPr>
        <w:t>"06XXXXXXXX"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58F574D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B8F754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94031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2E471CF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.persist(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792FE00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.flush();</w:t>
      </w:r>
    </w:p>
    <w:p w14:paraId="3CB1C59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0AF5AD97" w14:textId="77777777" w:rsidR="006D2C65" w:rsidRPr="006D675F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0E111FC6" w14:textId="77777777" w:rsidR="006D2C65" w:rsidRPr="006D675F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E4F889" w14:textId="77777777" w:rsidR="00B34DFB" w:rsidRPr="006D675F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="00B34DFB" w:rsidRPr="006D675F">
        <w:rPr>
          <w:rFonts w:ascii="Consolas" w:hAnsi="Consolas"/>
          <w:color w:val="3F7F5F"/>
          <w:sz w:val="18"/>
          <w:szCs w:val="18"/>
        </w:rPr>
        <w:t>// Appel du traitement</w:t>
      </w:r>
    </w:p>
    <w:p w14:paraId="1F1F781D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color w:val="6A3E3E"/>
          <w:sz w:val="18"/>
          <w:szCs w:val="18"/>
        </w:rPr>
        <w:t>id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.getId();</w:t>
      </w:r>
    </w:p>
    <w:p w14:paraId="154FA9EF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Optional&lt;Employe&gt; </w:t>
      </w:r>
      <w:r w:rsidRPr="006D675F">
        <w:rPr>
          <w:rFonts w:ascii="Consolas" w:hAnsi="Consolas"/>
          <w:color w:val="6A3E3E"/>
          <w:sz w:val="18"/>
          <w:szCs w:val="18"/>
        </w:rPr>
        <w:t>op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.findById(</w:t>
      </w:r>
      <w:r w:rsidRPr="006D675F">
        <w:rPr>
          <w:rFonts w:ascii="Consolas" w:hAnsi="Consolas"/>
          <w:color w:val="6A3E3E"/>
          <w:sz w:val="18"/>
          <w:szCs w:val="18"/>
        </w:rPr>
        <w:t>id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2C36EE8C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//Vérification que l'Optional contienne une entité</w:t>
      </w:r>
    </w:p>
    <w:p w14:paraId="526A3797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op</w:t>
      </w:r>
      <w:r w:rsidRPr="006D675F">
        <w:rPr>
          <w:rFonts w:ascii="Consolas" w:hAnsi="Consolas"/>
          <w:color w:val="000000"/>
          <w:sz w:val="18"/>
          <w:szCs w:val="18"/>
        </w:rPr>
        <w:t>.isPresent()).isTrue();</w:t>
      </w:r>
    </w:p>
    <w:p w14:paraId="4FE387AD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//Récupération de l'entité</w:t>
      </w:r>
    </w:p>
    <w:p w14:paraId="66D8E04C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6A3E3E"/>
          <w:sz w:val="18"/>
          <w:szCs w:val="18"/>
        </w:rPr>
        <w:t>op</w:t>
      </w:r>
      <w:r w:rsidRPr="006D675F">
        <w:rPr>
          <w:rFonts w:ascii="Consolas" w:hAnsi="Consolas"/>
          <w:color w:val="000000"/>
          <w:sz w:val="18"/>
          <w:szCs w:val="18"/>
        </w:rPr>
        <w:t>.get();</w:t>
      </w:r>
    </w:p>
    <w:p w14:paraId="2921A564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0AD2C8BF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//Validation de l'entité</w:t>
      </w:r>
    </w:p>
    <w:p w14:paraId="536BEB94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.getId()).isEqualTo(</w:t>
      </w:r>
      <w:r w:rsidRPr="006D675F">
        <w:rPr>
          <w:rFonts w:ascii="Consolas" w:hAnsi="Consolas"/>
          <w:color w:val="6A3E3E"/>
          <w:sz w:val="18"/>
          <w:szCs w:val="18"/>
        </w:rPr>
        <w:t>id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6E395C56" w14:textId="77777777" w:rsidR="00B34DFB" w:rsidRPr="006D675F" w:rsidRDefault="00B34DFB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).isEqualTo(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03C0DD4D" w14:textId="29984BB3" w:rsidR="006D2C65" w:rsidRPr="006D675F" w:rsidRDefault="006D2C65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09EC0F43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5A3768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EAC3E3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355BD6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F09DA8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C5BD14" w14:textId="77777777" w:rsidR="002B404F" w:rsidRPr="006D675F" w:rsidRDefault="002B404F" w:rsidP="00B34D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F6857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6B5D2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65E0A39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test_update() {</w:t>
      </w:r>
    </w:p>
    <w:p w14:paraId="75F0A13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2B6567C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6C4B7BD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26DA973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"LACHESNAIS"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AE7BDC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"Frédéric"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7680F8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"fdelachesnais@campus-eni.fr"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0E28632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"ENI_ECOLE_15009"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3E713A2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.numDom(</w:t>
      </w:r>
      <w:r w:rsidRPr="006D675F">
        <w:rPr>
          <w:rFonts w:ascii="Consolas" w:hAnsi="Consolas"/>
          <w:color w:val="2A00FF"/>
          <w:sz w:val="18"/>
          <w:szCs w:val="18"/>
        </w:rPr>
        <w:t>"02XXXXXXXX"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8D068E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.numPortable(</w:t>
      </w:r>
      <w:r w:rsidRPr="006D675F">
        <w:rPr>
          <w:rFonts w:ascii="Consolas" w:hAnsi="Consolas"/>
          <w:color w:val="2A00FF"/>
          <w:sz w:val="18"/>
          <w:szCs w:val="18"/>
        </w:rPr>
        <w:t>"06XXXXXXXX"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0E54EFA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6B7AF16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8BA91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16E221A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.persist(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7C31149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.flush();</w:t>
      </w:r>
    </w:p>
    <w:p w14:paraId="01F110A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18177D2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2A00FF"/>
          <w:sz w:val="18"/>
          <w:szCs w:val="18"/>
        </w:rPr>
        <w:t>"ORIGINE : "</w:t>
      </w:r>
      <w:r w:rsidRPr="006D675F">
        <w:rPr>
          <w:rFonts w:ascii="Consolas" w:hAnsi="Consolas"/>
          <w:color w:val="000000"/>
          <w:sz w:val="18"/>
          <w:szCs w:val="18"/>
        </w:rPr>
        <w:t xml:space="preserve"> +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58290F6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40787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.setNom(</w:t>
      </w:r>
      <w:r w:rsidRPr="006D675F">
        <w:rPr>
          <w:rFonts w:ascii="Consolas" w:hAnsi="Consolas"/>
          <w:color w:val="2A00FF"/>
          <w:sz w:val="18"/>
          <w:szCs w:val="18"/>
        </w:rPr>
        <w:t>"DELACHESNAIS"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565996B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F6BFA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Appel du traitement</w:t>
      </w:r>
    </w:p>
    <w:p w14:paraId="2622F16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.save(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259331A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.getId()).isEqualTo(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.getId());</w:t>
      </w:r>
    </w:p>
    <w:p w14:paraId="1AE42FC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.getNom()).isEqualTo(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.getNom());</w:t>
      </w:r>
    </w:p>
    <w:p w14:paraId="3F09BEE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2A00FF"/>
          <w:sz w:val="18"/>
          <w:szCs w:val="18"/>
        </w:rPr>
        <w:t>"MISE A JOUR : "</w:t>
      </w:r>
      <w:r w:rsidRPr="006D675F">
        <w:rPr>
          <w:rFonts w:ascii="Consolas" w:hAnsi="Consolas"/>
          <w:color w:val="000000"/>
          <w:sz w:val="18"/>
          <w:szCs w:val="18"/>
        </w:rPr>
        <w:t xml:space="preserve"> + </w:t>
      </w:r>
      <w:r w:rsidRPr="006D675F">
        <w:rPr>
          <w:rFonts w:ascii="Consolas" w:hAnsi="Consolas"/>
          <w:color w:val="6A3E3E"/>
          <w:sz w:val="18"/>
          <w:szCs w:val="18"/>
        </w:rPr>
        <w:t>entiteDB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73EDAD6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00227AE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45D196C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1493411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14:paraId="7034F8E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3B3E99A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6B9A6C2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"BAILLE"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E34A42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"Anne-Lise"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648A7A2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"abaille@campus-eni.fr"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F7D326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"ENI_ECOLE_12398"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7102E258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.numDom(</w:t>
      </w:r>
      <w:r w:rsidRPr="006D675F">
        <w:rPr>
          <w:rFonts w:ascii="Consolas" w:hAnsi="Consolas"/>
          <w:color w:val="2A00FF"/>
          <w:sz w:val="18"/>
          <w:szCs w:val="18"/>
        </w:rPr>
        <w:t>"02XXXXXXXX"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6B236C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DEBCD2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2A23B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6DA9E9F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.persist(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2A80AC0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.flush();</w:t>
      </w:r>
    </w:p>
    <w:p w14:paraId="25553EF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525D9E8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.getId()).isGreaterThan(0);</w:t>
      </w:r>
    </w:p>
    <w:p w14:paraId="6C97E3E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100C7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74BACD0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.delete(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3D586E4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</w:p>
    <w:p w14:paraId="048C0AB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0B82DAC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6D675F">
        <w:rPr>
          <w:rFonts w:ascii="Consolas" w:hAnsi="Consolas"/>
          <w:color w:val="6A3E3E"/>
          <w:sz w:val="18"/>
          <w:szCs w:val="18"/>
        </w:rPr>
        <w:t>entityDB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.getEntityManager().find(Employe.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D675F">
        <w:rPr>
          <w:rFonts w:ascii="Consolas" w:hAnsi="Consolas"/>
          <w:color w:val="000000"/>
          <w:sz w:val="18"/>
          <w:szCs w:val="18"/>
        </w:rPr>
        <w:t xml:space="preserve">, </w:t>
      </w:r>
      <w:r w:rsidRPr="006D675F">
        <w:rPr>
          <w:rFonts w:ascii="Consolas" w:hAnsi="Consolas"/>
          <w:color w:val="6A3E3E"/>
          <w:sz w:val="18"/>
          <w:szCs w:val="18"/>
        </w:rPr>
        <w:t>entite</w:t>
      </w:r>
      <w:r w:rsidRPr="006D675F">
        <w:rPr>
          <w:rFonts w:ascii="Consolas" w:hAnsi="Consolas"/>
          <w:color w:val="000000"/>
          <w:sz w:val="18"/>
          <w:szCs w:val="18"/>
        </w:rPr>
        <w:t>.getId());</w:t>
      </w:r>
    </w:p>
    <w:p w14:paraId="3610D4A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entityDB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3EBAA68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1993EBD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CBDD5D" w14:textId="2C9C335A" w:rsidR="006D2C65" w:rsidRPr="006D675F" w:rsidRDefault="00052079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Vérifier que s’il n’y a pas d’enregistrement en base, nous remontons vide</w:t>
      </w:r>
    </w:p>
    <w:p w14:paraId="59F82A7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20816CA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test_find_all_is_empty() {</w:t>
      </w:r>
    </w:p>
    <w:p w14:paraId="2032D5B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.findAll();</w:t>
      </w:r>
    </w:p>
    <w:p w14:paraId="593E393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).isEmpty();</w:t>
      </w:r>
    </w:p>
    <w:p w14:paraId="43256AA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0D79CF6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379CEF" w14:textId="77777777" w:rsidR="00EB5625" w:rsidRPr="006D675F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C3367E" w14:textId="77777777" w:rsidR="00EB5625" w:rsidRPr="006D675F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A21871" w14:textId="77777777" w:rsidR="00EB5625" w:rsidRPr="006D675F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2382B6" w14:textId="77777777" w:rsidR="00EB5625" w:rsidRPr="006D675F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4ED652" w14:textId="77777777" w:rsidR="00EB5625" w:rsidRPr="006D675F" w:rsidRDefault="00EB562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A72582" w14:textId="3441B943" w:rsidR="00052079" w:rsidRPr="006D675F" w:rsidRDefault="00052079" w:rsidP="0005207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7F5F"/>
          <w:sz w:val="18"/>
          <w:szCs w:val="18"/>
        </w:rPr>
        <w:lastRenderedPageBreak/>
        <w:t>// Retrouver l’ensemble du jeu de données</w:t>
      </w:r>
    </w:p>
    <w:p w14:paraId="15158AF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@Test</w:t>
      </w:r>
    </w:p>
    <w:p w14:paraId="7681E213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test_findAll() {</w:t>
      </w:r>
    </w:p>
    <w:p w14:paraId="6FCAEEC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57366C0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jeuDeDonnees();</w:t>
      </w:r>
    </w:p>
    <w:p w14:paraId="5DDC3E5C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51312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color w:val="0000C0"/>
          <w:sz w:val="18"/>
          <w:szCs w:val="18"/>
        </w:rPr>
        <w:t>repository</w:t>
      </w:r>
      <w:r w:rsidRPr="006D675F">
        <w:rPr>
          <w:rFonts w:ascii="Consolas" w:hAnsi="Consolas"/>
          <w:color w:val="000000"/>
          <w:sz w:val="18"/>
          <w:szCs w:val="18"/>
        </w:rPr>
        <w:t>.findAll();</w:t>
      </w:r>
    </w:p>
    <w:p w14:paraId="76D6936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D675F">
        <w:rPr>
          <w:rFonts w:ascii="Consolas" w:hAnsi="Consolas"/>
          <w:color w:val="000000"/>
          <w:sz w:val="18"/>
          <w:szCs w:val="18"/>
        </w:rPr>
        <w:t>(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.size()).isGreaterThan(0);</w:t>
      </w:r>
    </w:p>
    <w:p w14:paraId="20E2D80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D675F">
        <w:rPr>
          <w:rFonts w:ascii="Consolas" w:hAnsi="Consolas"/>
          <w:color w:val="000000"/>
          <w:sz w:val="18"/>
          <w:szCs w:val="18"/>
        </w:rPr>
        <w:t>.info(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.toString());</w:t>
      </w:r>
    </w:p>
    <w:p w14:paraId="3985475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490F08E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D4A0FD" w14:textId="02223866" w:rsidR="006D2C65" w:rsidRPr="006D675F" w:rsidRDefault="00077D28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Création d’un jeu de données pour simuler la base</w:t>
      </w:r>
    </w:p>
    <w:p w14:paraId="5830F06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jeuDeDonnees() {</w:t>
      </w:r>
    </w:p>
    <w:p w14:paraId="6883D89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D675F">
        <w:rPr>
          <w:rFonts w:ascii="Consolas" w:hAnsi="Consolas"/>
          <w:color w:val="000000"/>
          <w:sz w:val="18"/>
          <w:szCs w:val="18"/>
        </w:rPr>
        <w:t xml:space="preserve"> List&lt;Employe&gt; </w:t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D675F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2518062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.add(Employe</w:t>
      </w:r>
    </w:p>
    <w:p w14:paraId="25B0A09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040EABD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"BAILLE"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1E1F8F1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"Anne-Lise"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518201A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"abaille@campus-eni.fr"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5994442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"ENI_ECOLE_12398"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807B40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.numDom(</w:t>
      </w:r>
      <w:r w:rsidRPr="006D675F">
        <w:rPr>
          <w:rFonts w:ascii="Consolas" w:hAnsi="Consolas"/>
          <w:color w:val="2A00FF"/>
          <w:sz w:val="18"/>
          <w:szCs w:val="18"/>
        </w:rPr>
        <w:t>"02XXXXXXXX"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A9185C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4BC5B6A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.add(Employe</w:t>
      </w:r>
    </w:p>
    <w:p w14:paraId="7AFBECB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2DB52B75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"DAUTAIS"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A50EE77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"Servane"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DD8FF3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"sdautais@campus-eni.fr"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78C45684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"ENI_ECOLE_09397"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F380F3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.numPortable(</w:t>
      </w:r>
      <w:r w:rsidRPr="006D675F">
        <w:rPr>
          <w:rFonts w:ascii="Consolas" w:hAnsi="Consolas"/>
          <w:color w:val="2A00FF"/>
          <w:sz w:val="18"/>
          <w:szCs w:val="18"/>
        </w:rPr>
        <w:t>"06XXXXXXXX"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4ACCE8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347CF70D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.add(Employe</w:t>
      </w:r>
    </w:p>
    <w:p w14:paraId="391E82E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</w:t>
      </w:r>
      <w:r w:rsidRPr="006D675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D675F">
        <w:rPr>
          <w:rFonts w:ascii="Consolas" w:hAnsi="Consolas"/>
          <w:color w:val="000000"/>
          <w:sz w:val="18"/>
          <w:szCs w:val="18"/>
        </w:rPr>
        <w:t>()</w:t>
      </w:r>
    </w:p>
    <w:p w14:paraId="62913900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.nom(</w:t>
      </w:r>
      <w:r w:rsidRPr="006D675F">
        <w:rPr>
          <w:rFonts w:ascii="Consolas" w:hAnsi="Consolas"/>
          <w:color w:val="2A00FF"/>
          <w:sz w:val="18"/>
          <w:szCs w:val="18"/>
        </w:rPr>
        <w:t>"DELACHESNAIS"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7844A7B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.prenom(</w:t>
      </w:r>
      <w:r w:rsidRPr="006D675F">
        <w:rPr>
          <w:rFonts w:ascii="Consolas" w:hAnsi="Consolas"/>
          <w:color w:val="2A00FF"/>
          <w:sz w:val="18"/>
          <w:szCs w:val="18"/>
        </w:rPr>
        <w:t>"Frédéric"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7CE2F4D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.email(</w:t>
      </w:r>
      <w:r w:rsidRPr="006D675F">
        <w:rPr>
          <w:rFonts w:ascii="Consolas" w:hAnsi="Consolas"/>
          <w:color w:val="2A00FF"/>
          <w:sz w:val="18"/>
          <w:szCs w:val="18"/>
        </w:rPr>
        <w:t>"fdelachesnais@campus-eni.fr"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29D7C28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D675F">
        <w:rPr>
          <w:rFonts w:ascii="Consolas" w:hAnsi="Consolas"/>
          <w:color w:val="2A00FF"/>
          <w:sz w:val="18"/>
          <w:szCs w:val="18"/>
        </w:rPr>
        <w:t>"ENI_ECOLE_15009"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554EC0EF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.numDom(</w:t>
      </w:r>
      <w:r w:rsidRPr="006D675F">
        <w:rPr>
          <w:rFonts w:ascii="Consolas" w:hAnsi="Consolas"/>
          <w:color w:val="2A00FF"/>
          <w:sz w:val="18"/>
          <w:szCs w:val="18"/>
        </w:rPr>
        <w:t>"02XXXXXXXX"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494C6F6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.numPortable(</w:t>
      </w:r>
      <w:r w:rsidRPr="006D675F">
        <w:rPr>
          <w:rFonts w:ascii="Consolas" w:hAnsi="Consolas"/>
          <w:color w:val="2A00FF"/>
          <w:sz w:val="18"/>
          <w:szCs w:val="18"/>
        </w:rPr>
        <w:t>"06XXXXXXXX"</w:t>
      </w:r>
      <w:r w:rsidRPr="006D675F">
        <w:rPr>
          <w:rFonts w:ascii="Consolas" w:hAnsi="Consolas"/>
          <w:color w:val="000000"/>
          <w:sz w:val="18"/>
          <w:szCs w:val="18"/>
        </w:rPr>
        <w:t>)</w:t>
      </w:r>
    </w:p>
    <w:p w14:paraId="1459E549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57BDDD76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E5DDB2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Contexte de la DB</w:t>
      </w:r>
    </w:p>
    <w:p w14:paraId="7276C9BB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A3E3E"/>
          <w:sz w:val="18"/>
          <w:szCs w:val="18"/>
        </w:rPr>
        <w:t>lstEntites</w:t>
      </w:r>
      <w:r w:rsidRPr="006D675F">
        <w:rPr>
          <w:rFonts w:ascii="Consolas" w:hAnsi="Consolas"/>
          <w:color w:val="000000"/>
          <w:sz w:val="18"/>
          <w:szCs w:val="18"/>
        </w:rPr>
        <w:t>.forEach(</w:t>
      </w:r>
      <w:r w:rsidRPr="006D675F">
        <w:rPr>
          <w:rFonts w:ascii="Consolas" w:hAnsi="Consolas"/>
          <w:color w:val="6A3E3E"/>
          <w:sz w:val="18"/>
          <w:szCs w:val="18"/>
        </w:rPr>
        <w:t>e</w:t>
      </w:r>
      <w:r w:rsidRPr="006D675F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226037E" w14:textId="77777777" w:rsidR="006D2C65" w:rsidRPr="006D675F" w:rsidRDefault="006D2C65" w:rsidP="006D2C6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.persist(</w:t>
      </w:r>
      <w:r w:rsidRPr="006D675F">
        <w:rPr>
          <w:rFonts w:ascii="Consolas" w:hAnsi="Consolas"/>
          <w:color w:val="6A3E3E"/>
          <w:sz w:val="18"/>
          <w:szCs w:val="18"/>
        </w:rPr>
        <w:t>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1760DCA8" w14:textId="77777777" w:rsidR="006D2C65" w:rsidRPr="006D675F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});</w:t>
      </w:r>
    </w:p>
    <w:p w14:paraId="79FDD160" w14:textId="77777777" w:rsidR="006D2C65" w:rsidRPr="006D675F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entityManager</w:t>
      </w:r>
      <w:r w:rsidRPr="006D675F">
        <w:rPr>
          <w:rFonts w:ascii="Consolas" w:hAnsi="Consolas"/>
          <w:color w:val="000000"/>
          <w:sz w:val="18"/>
          <w:szCs w:val="18"/>
        </w:rPr>
        <w:t>.flush();</w:t>
      </w:r>
    </w:p>
    <w:p w14:paraId="1956407F" w14:textId="77777777" w:rsidR="006D2C65" w:rsidRPr="006D675F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7D710730" w14:textId="25D0B546" w:rsidR="006D2C65" w:rsidRPr="006D675F" w:rsidRDefault="006D2C65" w:rsidP="00F327F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>}</w:t>
      </w:r>
    </w:p>
    <w:p w14:paraId="0904910E" w14:textId="77777777" w:rsidR="006D2C65" w:rsidRPr="006D675F" w:rsidRDefault="006D2C65" w:rsidP="006D2C65">
      <w:pPr>
        <w:rPr>
          <w:lang w:val="fr-FR"/>
        </w:rPr>
      </w:pPr>
    </w:p>
    <w:p w14:paraId="681F9A84" w14:textId="48620951" w:rsidR="006D2C65" w:rsidRPr="006D675F" w:rsidRDefault="007A43B7" w:rsidP="007A43B7">
      <w:pPr>
        <w:pStyle w:val="TPnormal"/>
      </w:pPr>
      <w:r w:rsidRPr="006D675F">
        <w:t>Les tests fonctionnent indépendamment les uns des autres.</w:t>
      </w:r>
    </w:p>
    <w:p w14:paraId="4CC2B80E" w14:textId="1689AF40" w:rsidR="007A43B7" w:rsidRPr="006D675F" w:rsidRDefault="007A43B7" w:rsidP="00DB7A5B">
      <w:pPr>
        <w:pStyle w:val="TPnormalpuce1"/>
      </w:pPr>
      <w:r w:rsidRPr="006D675F">
        <w:t>Si vous les exécuter, ils seront tous verts.</w:t>
      </w:r>
    </w:p>
    <w:p w14:paraId="5417D4B0" w14:textId="77777777" w:rsidR="00144925" w:rsidRPr="006D675F" w:rsidRDefault="00144925" w:rsidP="00144925">
      <w:pPr>
        <w:rPr>
          <w:lang w:val="fr-FR"/>
        </w:rPr>
      </w:pPr>
    </w:p>
    <w:p w14:paraId="01CAFB88" w14:textId="77777777" w:rsidR="000C6A7D" w:rsidRPr="006D675F" w:rsidRDefault="000C6A7D" w:rsidP="000C6A7D">
      <w:pPr>
        <w:rPr>
          <w:lang w:val="fr-FR"/>
        </w:rPr>
      </w:pPr>
    </w:p>
    <w:p w14:paraId="40D034D5" w14:textId="77777777" w:rsidR="002A4702" w:rsidRPr="006D675F" w:rsidRDefault="002A470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D675F">
        <w:rPr>
          <w:lang w:val="fr-FR"/>
        </w:rPr>
        <w:br w:type="page"/>
      </w:r>
    </w:p>
    <w:p w14:paraId="6AA1641A" w14:textId="7C1EB344" w:rsidR="002A2BFE" w:rsidRPr="006D675F" w:rsidRDefault="002A2BFE" w:rsidP="002A2BFE">
      <w:pPr>
        <w:pStyle w:val="Titre1"/>
      </w:pPr>
      <w:r w:rsidRPr="006D675F">
        <w:lastRenderedPageBreak/>
        <w:t>Modification de la couche métier (BLL)</w:t>
      </w:r>
    </w:p>
    <w:p w14:paraId="3402B7B2" w14:textId="6C1E6906" w:rsidR="002A2BFE" w:rsidRPr="006D675F" w:rsidRDefault="002A2BFE" w:rsidP="002A2BFE">
      <w:pPr>
        <w:pStyle w:val="TPnormal"/>
      </w:pPr>
      <w:r w:rsidRPr="006D675F">
        <w:t>En supprimant l’interface et la classe DAO de la couche DAL. Nous avons mis en erreur la couche métier.</w:t>
      </w:r>
    </w:p>
    <w:p w14:paraId="2BEE34BB" w14:textId="3E6A4D84" w:rsidR="002A2BFE" w:rsidRPr="006D675F" w:rsidRDefault="002A2BFE" w:rsidP="002A2BFE">
      <w:pPr>
        <w:pStyle w:val="TPnormalpuce1"/>
      </w:pPr>
      <w:r w:rsidRPr="006D675F">
        <w:t>Les services de la couche métier doivent utiliser les repository de la couche DAL</w:t>
      </w:r>
    </w:p>
    <w:p w14:paraId="3A8F0E33" w14:textId="1100B253" w:rsidR="002A2BFE" w:rsidRPr="006D675F" w:rsidRDefault="002A2BFE" w:rsidP="002A2BFE">
      <w:pPr>
        <w:pStyle w:val="TPnormalpuce1"/>
      </w:pPr>
      <w:r w:rsidRPr="006D675F">
        <w:t>Dans EmployeServiceImpl injecter EmployeRepository au lieu du EmployeDAO</w:t>
      </w:r>
    </w:p>
    <w:p w14:paraId="25FF2346" w14:textId="23881E19" w:rsidR="00006031" w:rsidRPr="006D675F" w:rsidRDefault="00006031" w:rsidP="00006031">
      <w:pPr>
        <w:pStyle w:val="TPnormal"/>
      </w:pPr>
      <w:r w:rsidRPr="006D675F">
        <w:t>Voici les correspond</w:t>
      </w:r>
      <w:r w:rsidR="008624F6" w:rsidRPr="006D675F">
        <w:t>a</w:t>
      </w:r>
      <w:r w:rsidRPr="006D675F">
        <w:t>nces entre les méthodes du DAO (CRUD) et celles du Repository de Spring Data JPA</w:t>
      </w:r>
      <w:r w:rsidR="00ED2811" w:rsidRPr="006D675F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E848B6" w:rsidRPr="006D675F" w14:paraId="4D092C1F" w14:textId="77777777" w:rsidTr="00221D19">
        <w:tc>
          <w:tcPr>
            <w:tcW w:w="5228" w:type="dxa"/>
            <w:shd w:val="clear" w:color="auto" w:fill="D9D9D9" w:themeFill="background1" w:themeFillShade="D9"/>
          </w:tcPr>
          <w:p w14:paraId="4ABD7174" w14:textId="088B411C" w:rsidR="00E848B6" w:rsidRPr="006D675F" w:rsidRDefault="00E848B6" w:rsidP="00221D19">
            <w:pPr>
              <w:pStyle w:val="TPnormal"/>
              <w:jc w:val="center"/>
            </w:pPr>
            <w:r w:rsidRPr="006D675F">
              <w:t>DAO (CRUD)</w:t>
            </w:r>
          </w:p>
        </w:tc>
        <w:tc>
          <w:tcPr>
            <w:tcW w:w="5229" w:type="dxa"/>
            <w:shd w:val="clear" w:color="auto" w:fill="D9D9D9" w:themeFill="background1" w:themeFillShade="D9"/>
          </w:tcPr>
          <w:p w14:paraId="60B64F32" w14:textId="05C25222" w:rsidR="00E848B6" w:rsidRPr="006D675F" w:rsidRDefault="00E848B6" w:rsidP="00221D19">
            <w:pPr>
              <w:pStyle w:val="TPnormal"/>
              <w:jc w:val="center"/>
            </w:pPr>
            <w:r w:rsidRPr="006D675F">
              <w:t>Repository (Spring Data JPA)</w:t>
            </w:r>
          </w:p>
        </w:tc>
      </w:tr>
      <w:tr w:rsidR="00E848B6" w:rsidRPr="006D675F" w14:paraId="3788B451" w14:textId="77777777" w:rsidTr="00E848B6">
        <w:tc>
          <w:tcPr>
            <w:tcW w:w="5228" w:type="dxa"/>
          </w:tcPr>
          <w:p w14:paraId="73EE7DDF" w14:textId="1B69AD73" w:rsidR="00E848B6" w:rsidRPr="006D675F" w:rsidRDefault="00E17996" w:rsidP="00006031">
            <w:pPr>
              <w:pStyle w:val="TPnormal"/>
            </w:pPr>
            <w:r w:rsidRPr="006D675F">
              <w:t>create</w:t>
            </w:r>
          </w:p>
        </w:tc>
        <w:tc>
          <w:tcPr>
            <w:tcW w:w="5229" w:type="dxa"/>
          </w:tcPr>
          <w:p w14:paraId="1F5FC156" w14:textId="5720A1A8" w:rsidR="00E848B6" w:rsidRPr="006D675F" w:rsidRDefault="00F25B94" w:rsidP="00006031">
            <w:pPr>
              <w:pStyle w:val="TPnormal"/>
            </w:pPr>
            <w:r w:rsidRPr="006D675F">
              <w:t>save</w:t>
            </w:r>
          </w:p>
        </w:tc>
      </w:tr>
      <w:tr w:rsidR="00E848B6" w:rsidRPr="006D675F" w14:paraId="134AFFD2" w14:textId="77777777" w:rsidTr="00E848B6">
        <w:tc>
          <w:tcPr>
            <w:tcW w:w="5228" w:type="dxa"/>
          </w:tcPr>
          <w:p w14:paraId="127A6A7C" w14:textId="5FDA8903" w:rsidR="00E848B6" w:rsidRPr="006D675F" w:rsidRDefault="00D87989" w:rsidP="00006031">
            <w:pPr>
              <w:pStyle w:val="TPnormal"/>
            </w:pPr>
            <w:r w:rsidRPr="006D675F">
              <w:t>r</w:t>
            </w:r>
            <w:r w:rsidR="00C93DCA" w:rsidRPr="006D675F">
              <w:t>ead</w:t>
            </w:r>
          </w:p>
        </w:tc>
        <w:tc>
          <w:tcPr>
            <w:tcW w:w="5229" w:type="dxa"/>
          </w:tcPr>
          <w:p w14:paraId="7D53CF77" w14:textId="52DB6577" w:rsidR="00E848B6" w:rsidRPr="006D675F" w:rsidRDefault="00C93DCA" w:rsidP="00006031">
            <w:pPr>
              <w:pStyle w:val="TPnormal"/>
            </w:pPr>
            <w:r w:rsidRPr="006D675F">
              <w:t>findById</w:t>
            </w:r>
            <w:r w:rsidR="0027089F" w:rsidRPr="006D675F">
              <w:t>(Entite.class, ID) : Optional&lt;Entite.class&gt;</w:t>
            </w:r>
          </w:p>
        </w:tc>
      </w:tr>
      <w:tr w:rsidR="00C93DCA" w:rsidRPr="006D675F" w14:paraId="01701674" w14:textId="77777777" w:rsidTr="00E848B6">
        <w:tc>
          <w:tcPr>
            <w:tcW w:w="5228" w:type="dxa"/>
          </w:tcPr>
          <w:p w14:paraId="3F44CADE" w14:textId="3EEDDA15" w:rsidR="00C93DCA" w:rsidRPr="006D675F" w:rsidRDefault="00C93DCA" w:rsidP="00C93DCA">
            <w:pPr>
              <w:pStyle w:val="TPnormal"/>
            </w:pPr>
            <w:r w:rsidRPr="006D675F">
              <w:t>findAll</w:t>
            </w:r>
          </w:p>
        </w:tc>
        <w:tc>
          <w:tcPr>
            <w:tcW w:w="5229" w:type="dxa"/>
          </w:tcPr>
          <w:p w14:paraId="4D278D99" w14:textId="45D440AE" w:rsidR="00C93DCA" w:rsidRPr="006D675F" w:rsidRDefault="00C93DCA" w:rsidP="00C93DCA">
            <w:pPr>
              <w:pStyle w:val="TPnormal"/>
            </w:pPr>
            <w:r w:rsidRPr="006D675F">
              <w:t>findAll</w:t>
            </w:r>
          </w:p>
        </w:tc>
      </w:tr>
      <w:tr w:rsidR="00C93DCA" w:rsidRPr="006D675F" w14:paraId="1059C4CA" w14:textId="77777777" w:rsidTr="00E848B6">
        <w:tc>
          <w:tcPr>
            <w:tcW w:w="5228" w:type="dxa"/>
          </w:tcPr>
          <w:p w14:paraId="441A1AE2" w14:textId="78F1AF54" w:rsidR="00C93DCA" w:rsidRPr="006D675F" w:rsidRDefault="00D87989" w:rsidP="00C93DCA">
            <w:pPr>
              <w:pStyle w:val="TPnormal"/>
            </w:pPr>
            <w:r w:rsidRPr="006D675F">
              <w:t>update</w:t>
            </w:r>
          </w:p>
        </w:tc>
        <w:tc>
          <w:tcPr>
            <w:tcW w:w="5229" w:type="dxa"/>
          </w:tcPr>
          <w:p w14:paraId="38863987" w14:textId="36C8A150" w:rsidR="00C93DCA" w:rsidRPr="006D675F" w:rsidRDefault="00D87989" w:rsidP="00C93DCA">
            <w:pPr>
              <w:pStyle w:val="TPnormal"/>
            </w:pPr>
            <w:r w:rsidRPr="006D675F">
              <w:t>save</w:t>
            </w:r>
          </w:p>
        </w:tc>
      </w:tr>
      <w:tr w:rsidR="00C93DCA" w:rsidRPr="006D675F" w14:paraId="6AA76F39" w14:textId="77777777" w:rsidTr="00E848B6">
        <w:tc>
          <w:tcPr>
            <w:tcW w:w="5228" w:type="dxa"/>
          </w:tcPr>
          <w:p w14:paraId="5EDF3D91" w14:textId="3EC140DD" w:rsidR="00C93DCA" w:rsidRPr="006D675F" w:rsidRDefault="00D87989" w:rsidP="00C93DCA">
            <w:pPr>
              <w:pStyle w:val="TPnormal"/>
            </w:pPr>
            <w:r w:rsidRPr="006D675F">
              <w:t>delete</w:t>
            </w:r>
          </w:p>
        </w:tc>
        <w:tc>
          <w:tcPr>
            <w:tcW w:w="5229" w:type="dxa"/>
          </w:tcPr>
          <w:p w14:paraId="3549C8C1" w14:textId="0B842598" w:rsidR="00C93DCA" w:rsidRPr="006D675F" w:rsidRDefault="00D87989" w:rsidP="00C93DCA">
            <w:pPr>
              <w:pStyle w:val="TPnormal"/>
            </w:pPr>
            <w:r w:rsidRPr="006D675F">
              <w:t>delete</w:t>
            </w:r>
          </w:p>
        </w:tc>
      </w:tr>
    </w:tbl>
    <w:p w14:paraId="29CA9811" w14:textId="276D2221" w:rsidR="00ED2811" w:rsidRPr="006D675F" w:rsidRDefault="000D77F3" w:rsidP="000D77F3">
      <w:pPr>
        <w:pStyle w:val="Citationintense"/>
        <w:rPr>
          <w:lang w:val="fr-FR"/>
        </w:rPr>
      </w:pPr>
      <w:r w:rsidRPr="006D675F">
        <w:rPr>
          <w:lang w:val="fr-FR"/>
        </w:rPr>
        <w:t>A cette étape nous ne savons pas encore comment gérer la récupération d’un employé par son immatriculation</w:t>
      </w:r>
    </w:p>
    <w:p w14:paraId="10295BC4" w14:textId="01C0A1FF" w:rsidR="000D77F3" w:rsidRPr="006D675F" w:rsidRDefault="000D77F3" w:rsidP="000D77F3">
      <w:pPr>
        <w:pStyle w:val="Citationintense"/>
        <w:rPr>
          <w:lang w:val="fr-FR"/>
        </w:rPr>
      </w:pPr>
      <w:r w:rsidRPr="006D675F">
        <w:rPr>
          <w:lang w:val="fr-FR"/>
        </w:rPr>
        <w:t>L’immatriculation est une spécificité du métier. Il nous faudra voir comment ajouter ce type de requête particulière avec Spring Data JPA</w:t>
      </w:r>
    </w:p>
    <w:p w14:paraId="2DE4BF21" w14:textId="56582CCD" w:rsidR="000D77F3" w:rsidRPr="006D675F" w:rsidRDefault="000D77F3" w:rsidP="00FD6E21">
      <w:pPr>
        <w:pStyle w:val="Citationintense"/>
        <w:rPr>
          <w:lang w:val="fr-FR"/>
        </w:rPr>
      </w:pPr>
      <w:r w:rsidRPr="006D675F">
        <w:rPr>
          <w:lang w:val="fr-FR"/>
        </w:rPr>
        <w:t xml:space="preserve">Nous le verrons dans la suite du cours. </w:t>
      </w:r>
      <w:r w:rsidR="004A198E" w:rsidRPr="006D675F">
        <w:rPr>
          <w:lang w:val="fr-FR"/>
        </w:rPr>
        <w:t>Pour que les tests unitaires nous servent de vérification, nous allons forcer celui-ci à tomber en erreur en retournant l’employé en paramètre par défaut. Nous pourrons ainsi vérifier son bon fonctionnement, lorsque nous aurons la solution</w:t>
      </w:r>
      <w:r w:rsidR="00893473" w:rsidRPr="006D675F">
        <w:rPr>
          <w:lang w:val="fr-FR"/>
        </w:rPr>
        <w:t>. Nous indiquons aussi un TODO pour nous rappeler ce qu’il reste à faire</w:t>
      </w:r>
    </w:p>
    <w:p w14:paraId="44698143" w14:textId="77777777" w:rsidR="008A0FDC" w:rsidRPr="006D675F" w:rsidRDefault="008A0FDC" w:rsidP="008A0FDC">
      <w:pPr>
        <w:rPr>
          <w:lang w:val="fr-FR"/>
        </w:rPr>
      </w:pPr>
    </w:p>
    <w:p w14:paraId="692984D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fr.eni.demo.bll;</w:t>
      </w:r>
    </w:p>
    <w:p w14:paraId="78D9C68D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A313FF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6C42F261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595DC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org.springframework.stereotype.Service;</w:t>
      </w:r>
    </w:p>
    <w:p w14:paraId="026FCD40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21D2F0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2AA60DFE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fr.eni.demo.dal.EmployeRepository;</w:t>
      </w:r>
    </w:p>
    <w:p w14:paraId="3F739AB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675F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51036FB1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E0B3E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3F7F5F"/>
          <w:sz w:val="18"/>
          <w:szCs w:val="18"/>
        </w:rPr>
        <w:lastRenderedPageBreak/>
        <w:t>//Permet de faire injecter la couche DAL associée</w:t>
      </w:r>
    </w:p>
    <w:p w14:paraId="4661FC7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@AllArgsConstructor</w:t>
      </w:r>
    </w:p>
    <w:p w14:paraId="381EEB0C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646464"/>
          <w:sz w:val="18"/>
          <w:szCs w:val="18"/>
        </w:rPr>
        <w:t>@Service</w:t>
      </w:r>
    </w:p>
    <w:p w14:paraId="152BFD5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EmployeServiceImpl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EmployeService {</w:t>
      </w:r>
    </w:p>
    <w:p w14:paraId="53A274C7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66DA66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EmployeRepository </w:t>
      </w:r>
      <w:r w:rsidRPr="006D675F">
        <w:rPr>
          <w:rFonts w:ascii="Consolas" w:hAnsi="Consolas"/>
          <w:color w:val="0000C0"/>
          <w:sz w:val="18"/>
          <w:szCs w:val="18"/>
        </w:rPr>
        <w:t>employeRepository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76D5484E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43BC96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@Override</w:t>
      </w:r>
    </w:p>
    <w:p w14:paraId="14A6C832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ajouter(Employe 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>) {</w:t>
      </w:r>
    </w:p>
    <w:p w14:paraId="5D5AE9D3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Validation des données de l'employé avant sauvegarde</w:t>
      </w:r>
    </w:p>
    <w:p w14:paraId="03C91E52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6D675F">
        <w:rPr>
          <w:rFonts w:ascii="Consolas" w:hAnsi="Consolas"/>
          <w:color w:val="000000"/>
          <w:sz w:val="18"/>
          <w:szCs w:val="18"/>
        </w:rPr>
        <w:t xml:space="preserve"> 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 xml:space="preserve"> ==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6D675F">
        <w:rPr>
          <w:rFonts w:ascii="Consolas" w:hAnsi="Consolas"/>
          <w:color w:val="000000"/>
          <w:sz w:val="18"/>
          <w:szCs w:val="18"/>
        </w:rPr>
        <w:t>) {</w:t>
      </w:r>
    </w:p>
    <w:p w14:paraId="559CDB06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D675F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6D675F">
        <w:rPr>
          <w:rFonts w:ascii="Consolas" w:hAnsi="Consolas"/>
          <w:color w:val="2A00FF"/>
          <w:sz w:val="18"/>
          <w:szCs w:val="18"/>
        </w:rPr>
        <w:t>"L'employé n'est pas renseigné"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7D8B479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6346B14A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validerImmatriculation(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2A0C55B3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 xml:space="preserve">.getNom(), </w:t>
      </w:r>
      <w:r w:rsidRPr="006D675F">
        <w:rPr>
          <w:rFonts w:ascii="Consolas" w:hAnsi="Consolas"/>
          <w:color w:val="2A00FF"/>
          <w:sz w:val="18"/>
          <w:szCs w:val="18"/>
        </w:rPr>
        <w:t>"Vous devez renseigner le nom"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36408A7F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 xml:space="preserve">.getPrenom(), </w:t>
      </w:r>
      <w:r w:rsidRPr="006D675F">
        <w:rPr>
          <w:rFonts w:ascii="Consolas" w:hAnsi="Consolas"/>
          <w:color w:val="2A00FF"/>
          <w:sz w:val="18"/>
          <w:szCs w:val="18"/>
        </w:rPr>
        <w:t>"Vous devez renseigner le prénom"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650DF523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validerChaineNonNulle(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 xml:space="preserve">.getEmail(), </w:t>
      </w:r>
      <w:r w:rsidRPr="006D675F">
        <w:rPr>
          <w:rFonts w:ascii="Consolas" w:hAnsi="Consolas"/>
          <w:color w:val="2A00FF"/>
          <w:sz w:val="18"/>
          <w:szCs w:val="18"/>
        </w:rPr>
        <w:t>"Vous devez renseigner un email"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6382391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D557D1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C0"/>
          <w:sz w:val="18"/>
          <w:szCs w:val="18"/>
        </w:rPr>
        <w:t>employeRepository</w:t>
      </w:r>
      <w:r w:rsidRPr="006D675F">
        <w:rPr>
          <w:rFonts w:ascii="Consolas" w:hAnsi="Consolas"/>
          <w:color w:val="000000"/>
          <w:sz w:val="18"/>
          <w:szCs w:val="18"/>
        </w:rPr>
        <w:t>.save(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34969756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103890BE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157BF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646464"/>
          <w:sz w:val="18"/>
          <w:szCs w:val="18"/>
        </w:rPr>
        <w:t>@Override</w:t>
      </w:r>
    </w:p>
    <w:p w14:paraId="0441ED1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675F">
        <w:rPr>
          <w:rFonts w:ascii="Consolas" w:hAnsi="Consolas"/>
          <w:color w:val="000000"/>
          <w:sz w:val="18"/>
          <w:szCs w:val="18"/>
        </w:rPr>
        <w:t xml:space="preserve"> List&lt;Employe&gt; chargerTousEmployes() {</w:t>
      </w:r>
    </w:p>
    <w:p w14:paraId="7030E823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color w:val="0000C0"/>
          <w:sz w:val="18"/>
          <w:szCs w:val="18"/>
        </w:rPr>
        <w:t>employeRepository</w:t>
      </w:r>
      <w:r w:rsidRPr="006D675F">
        <w:rPr>
          <w:rFonts w:ascii="Consolas" w:hAnsi="Consolas"/>
          <w:color w:val="000000"/>
          <w:sz w:val="18"/>
          <w:szCs w:val="18"/>
        </w:rPr>
        <w:t>.findAll();</w:t>
      </w:r>
    </w:p>
    <w:p w14:paraId="1F4678AF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6D908FB0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E54307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validerChaineNonNulle(String </w:t>
      </w:r>
      <w:r w:rsidRPr="006D675F">
        <w:rPr>
          <w:rFonts w:ascii="Consolas" w:hAnsi="Consolas"/>
          <w:color w:val="6A3E3E"/>
          <w:sz w:val="18"/>
          <w:szCs w:val="18"/>
        </w:rPr>
        <w:t>chaine</w:t>
      </w:r>
      <w:r w:rsidRPr="006D675F">
        <w:rPr>
          <w:rFonts w:ascii="Consolas" w:hAnsi="Consolas"/>
          <w:color w:val="000000"/>
          <w:sz w:val="18"/>
          <w:szCs w:val="18"/>
        </w:rPr>
        <w:t xml:space="preserve">, String </w:t>
      </w:r>
      <w:r w:rsidRPr="006D675F">
        <w:rPr>
          <w:rFonts w:ascii="Consolas" w:hAnsi="Consolas"/>
          <w:color w:val="6A3E3E"/>
          <w:sz w:val="18"/>
          <w:szCs w:val="18"/>
        </w:rPr>
        <w:t>msgErreur</w:t>
      </w:r>
      <w:r w:rsidRPr="006D675F">
        <w:rPr>
          <w:rFonts w:ascii="Consolas" w:hAnsi="Consolas"/>
          <w:color w:val="000000"/>
          <w:sz w:val="18"/>
          <w:szCs w:val="18"/>
        </w:rPr>
        <w:t>) {</w:t>
      </w:r>
    </w:p>
    <w:p w14:paraId="3F49598E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6D675F">
        <w:rPr>
          <w:rFonts w:ascii="Consolas" w:hAnsi="Consolas"/>
          <w:color w:val="000000"/>
          <w:sz w:val="18"/>
          <w:szCs w:val="18"/>
        </w:rPr>
        <w:t xml:space="preserve"> (</w:t>
      </w:r>
      <w:r w:rsidRPr="006D675F">
        <w:rPr>
          <w:rFonts w:ascii="Consolas" w:hAnsi="Consolas"/>
          <w:color w:val="6A3E3E"/>
          <w:sz w:val="18"/>
          <w:szCs w:val="18"/>
        </w:rPr>
        <w:t>chaine</w:t>
      </w:r>
      <w:r w:rsidRPr="006D675F">
        <w:rPr>
          <w:rFonts w:ascii="Consolas" w:hAnsi="Consolas"/>
          <w:color w:val="000000"/>
          <w:sz w:val="18"/>
          <w:szCs w:val="18"/>
        </w:rPr>
        <w:t xml:space="preserve"> ==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6D675F">
        <w:rPr>
          <w:rFonts w:ascii="Consolas" w:hAnsi="Consolas"/>
          <w:color w:val="000000"/>
          <w:sz w:val="18"/>
          <w:szCs w:val="18"/>
        </w:rPr>
        <w:t xml:space="preserve"> || </w:t>
      </w:r>
      <w:r w:rsidRPr="006D675F">
        <w:rPr>
          <w:rFonts w:ascii="Consolas" w:hAnsi="Consolas"/>
          <w:color w:val="6A3E3E"/>
          <w:sz w:val="18"/>
          <w:szCs w:val="18"/>
        </w:rPr>
        <w:t>chaine</w:t>
      </w:r>
      <w:r w:rsidRPr="006D675F">
        <w:rPr>
          <w:rFonts w:ascii="Consolas" w:hAnsi="Consolas"/>
          <w:color w:val="000000"/>
          <w:sz w:val="18"/>
          <w:szCs w:val="18"/>
        </w:rPr>
        <w:t>.isBlank())</w:t>
      </w:r>
    </w:p>
    <w:p w14:paraId="7BFD79A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D675F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6D675F">
        <w:rPr>
          <w:rFonts w:ascii="Consolas" w:hAnsi="Consolas"/>
          <w:color w:val="6A3E3E"/>
          <w:sz w:val="18"/>
          <w:szCs w:val="18"/>
        </w:rPr>
        <w:t>msgErreur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46309FB5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526BCAD4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C510C52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D675F">
        <w:rPr>
          <w:rFonts w:ascii="Consolas" w:hAnsi="Consolas"/>
          <w:color w:val="000000"/>
          <w:sz w:val="18"/>
          <w:szCs w:val="18"/>
        </w:rPr>
        <w:t xml:space="preserve"> validerImmatriculation(Employe </w:t>
      </w:r>
      <w:r w:rsidRPr="006D675F">
        <w:rPr>
          <w:rFonts w:ascii="Consolas" w:hAnsi="Consolas"/>
          <w:color w:val="6A3E3E"/>
          <w:sz w:val="18"/>
          <w:szCs w:val="18"/>
        </w:rPr>
        <w:t>employe</w:t>
      </w:r>
      <w:r w:rsidRPr="006D675F">
        <w:rPr>
          <w:rFonts w:ascii="Consolas" w:hAnsi="Consolas"/>
          <w:color w:val="000000"/>
          <w:sz w:val="18"/>
          <w:szCs w:val="18"/>
        </w:rPr>
        <w:t>) {</w:t>
      </w:r>
    </w:p>
    <w:p w14:paraId="1C526F72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Valider que l'immatriculation n'est pas nule ou vide</w:t>
      </w:r>
    </w:p>
    <w:p w14:paraId="218A311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6"/>
          <w:szCs w:val="16"/>
        </w:rPr>
        <w:t>validerChaineNonNulle(</w:t>
      </w:r>
      <w:r w:rsidRPr="006D675F">
        <w:rPr>
          <w:rFonts w:ascii="Consolas" w:hAnsi="Consolas"/>
          <w:color w:val="6A3E3E"/>
          <w:sz w:val="16"/>
          <w:szCs w:val="16"/>
        </w:rPr>
        <w:t>employe</w:t>
      </w:r>
      <w:r w:rsidRPr="006D675F">
        <w:rPr>
          <w:rFonts w:ascii="Consolas" w:hAnsi="Consolas"/>
          <w:color w:val="000000"/>
          <w:sz w:val="16"/>
          <w:szCs w:val="16"/>
        </w:rPr>
        <w:t xml:space="preserve">.getImmatriculation(), </w:t>
      </w:r>
      <w:r w:rsidRPr="006D675F">
        <w:rPr>
          <w:rFonts w:ascii="Consolas" w:hAnsi="Consolas"/>
          <w:color w:val="2A00FF"/>
          <w:sz w:val="16"/>
          <w:szCs w:val="16"/>
        </w:rPr>
        <w:t>"L'immatriculation n'a pas été renseignée"</w:t>
      </w:r>
      <w:r w:rsidRPr="006D675F">
        <w:rPr>
          <w:rFonts w:ascii="Consolas" w:hAnsi="Consolas"/>
          <w:color w:val="000000"/>
          <w:sz w:val="16"/>
          <w:szCs w:val="16"/>
        </w:rPr>
        <w:t>);</w:t>
      </w:r>
    </w:p>
    <w:p w14:paraId="4D8A46E6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 Immatriculation doit être unique</w:t>
      </w:r>
    </w:p>
    <w:p w14:paraId="4CCED5F2" w14:textId="72416CAF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3F7F5F"/>
          <w:sz w:val="18"/>
          <w:szCs w:val="18"/>
        </w:rPr>
        <w:t>//</w:t>
      </w:r>
      <w:r w:rsidRPr="006D675F">
        <w:rPr>
          <w:rFonts w:ascii="Consolas" w:hAnsi="Consolas"/>
          <w:b/>
          <w:bCs/>
          <w:color w:val="7F9FBF"/>
          <w:sz w:val="18"/>
          <w:szCs w:val="18"/>
        </w:rPr>
        <w:t>TODO</w:t>
      </w:r>
      <w:r w:rsidRPr="006D675F">
        <w:rPr>
          <w:rFonts w:ascii="Consolas" w:hAnsi="Consolas"/>
          <w:color w:val="3F7F5F"/>
          <w:sz w:val="18"/>
          <w:szCs w:val="18"/>
        </w:rPr>
        <w:t xml:space="preserve"> A compléter quand nous serons cré</w:t>
      </w:r>
      <w:r w:rsidR="00A2634D" w:rsidRPr="006D675F">
        <w:rPr>
          <w:rFonts w:ascii="Consolas" w:hAnsi="Consolas"/>
          <w:color w:val="3F7F5F"/>
          <w:sz w:val="18"/>
          <w:szCs w:val="18"/>
        </w:rPr>
        <w:t>é</w:t>
      </w:r>
      <w:r w:rsidR="003810CA" w:rsidRPr="006D675F">
        <w:rPr>
          <w:rFonts w:ascii="Consolas" w:hAnsi="Consolas"/>
          <w:color w:val="3F7F5F"/>
          <w:sz w:val="18"/>
          <w:szCs w:val="18"/>
        </w:rPr>
        <w:t>s</w:t>
      </w:r>
      <w:r w:rsidRPr="006D675F">
        <w:rPr>
          <w:rFonts w:ascii="Consolas" w:hAnsi="Consolas"/>
          <w:color w:val="3F7F5F"/>
          <w:sz w:val="18"/>
          <w:szCs w:val="18"/>
        </w:rPr>
        <w:t xml:space="preserve"> une requête spécifique pour Spring Data Jpa</w:t>
      </w:r>
    </w:p>
    <w:p w14:paraId="35F29070" w14:textId="5B9067C2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6D675F">
        <w:rPr>
          <w:rFonts w:ascii="Consolas" w:hAnsi="Consolas"/>
          <w:color w:val="6A3E3E"/>
          <w:sz w:val="18"/>
          <w:szCs w:val="18"/>
        </w:rPr>
        <w:t>employeDB</w:t>
      </w:r>
      <w:r w:rsidRPr="006D675F">
        <w:rPr>
          <w:rFonts w:ascii="Consolas" w:hAnsi="Consolas"/>
          <w:color w:val="000000"/>
          <w:sz w:val="18"/>
          <w:szCs w:val="18"/>
        </w:rPr>
        <w:t xml:space="preserve"> = </w:t>
      </w:r>
      <w:r w:rsidR="00267D31" w:rsidRPr="006D675F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6D675F">
        <w:rPr>
          <w:rFonts w:ascii="Consolas" w:hAnsi="Consolas"/>
          <w:color w:val="000000"/>
          <w:sz w:val="18"/>
          <w:szCs w:val="18"/>
        </w:rPr>
        <w:t>;</w:t>
      </w:r>
    </w:p>
    <w:p w14:paraId="359BE544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6D675F">
        <w:rPr>
          <w:rFonts w:ascii="Consolas" w:hAnsi="Consolas"/>
          <w:color w:val="000000"/>
          <w:sz w:val="18"/>
          <w:szCs w:val="18"/>
        </w:rPr>
        <w:t xml:space="preserve"> (</w:t>
      </w:r>
      <w:r w:rsidRPr="006D675F">
        <w:rPr>
          <w:rFonts w:ascii="Consolas" w:hAnsi="Consolas"/>
          <w:color w:val="6A3E3E"/>
          <w:sz w:val="18"/>
          <w:szCs w:val="18"/>
        </w:rPr>
        <w:t>employeDB</w:t>
      </w:r>
      <w:r w:rsidRPr="006D675F">
        <w:rPr>
          <w:rFonts w:ascii="Consolas" w:hAnsi="Consolas"/>
          <w:color w:val="000000"/>
          <w:sz w:val="18"/>
          <w:szCs w:val="18"/>
        </w:rPr>
        <w:t xml:space="preserve"> !=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6D675F">
        <w:rPr>
          <w:rFonts w:ascii="Consolas" w:hAnsi="Consolas"/>
          <w:color w:val="000000"/>
          <w:sz w:val="18"/>
          <w:szCs w:val="18"/>
        </w:rPr>
        <w:t>) {</w:t>
      </w:r>
    </w:p>
    <w:p w14:paraId="38B72D9B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throw</w:t>
      </w:r>
      <w:r w:rsidRPr="006D675F">
        <w:rPr>
          <w:rFonts w:ascii="Consolas" w:hAnsi="Consolas"/>
          <w:color w:val="000000"/>
          <w:sz w:val="18"/>
          <w:szCs w:val="18"/>
        </w:rPr>
        <w:t xml:space="preserve"> </w:t>
      </w:r>
      <w:r w:rsidRPr="006D675F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D675F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6D675F">
        <w:rPr>
          <w:rFonts w:ascii="Consolas" w:hAnsi="Consolas"/>
          <w:color w:val="2A00FF"/>
          <w:sz w:val="18"/>
          <w:szCs w:val="18"/>
        </w:rPr>
        <w:t>"L'immatriculation doit être unique"</w:t>
      </w:r>
      <w:r w:rsidRPr="006D675F">
        <w:rPr>
          <w:rFonts w:ascii="Consolas" w:hAnsi="Consolas"/>
          <w:color w:val="000000"/>
          <w:sz w:val="18"/>
          <w:szCs w:val="18"/>
        </w:rPr>
        <w:t>);</w:t>
      </w:r>
    </w:p>
    <w:p w14:paraId="665D6D38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</w: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2933FC59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ab/>
        <w:t>}</w:t>
      </w:r>
    </w:p>
    <w:p w14:paraId="4A64B79A" w14:textId="77777777" w:rsidR="00542987" w:rsidRPr="006D675F" w:rsidRDefault="00542987" w:rsidP="0054298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675F">
        <w:rPr>
          <w:rFonts w:ascii="Consolas" w:hAnsi="Consolas"/>
          <w:color w:val="000000"/>
          <w:sz w:val="18"/>
          <w:szCs w:val="18"/>
        </w:rPr>
        <w:t>}</w:t>
      </w:r>
    </w:p>
    <w:p w14:paraId="0E14D597" w14:textId="3A187F16" w:rsidR="00267D31" w:rsidRPr="006D675F" w:rsidRDefault="00267D31" w:rsidP="00267D31">
      <w:pPr>
        <w:pStyle w:val="Citationintense"/>
        <w:rPr>
          <w:lang w:val="fr-FR"/>
        </w:rPr>
      </w:pPr>
      <w:r w:rsidRPr="006D675F">
        <w:rPr>
          <w:lang w:val="fr-FR"/>
        </w:rPr>
        <w:t>Eclipse vous indique que le bloc if devient inutile. Nous le laissons comme ça pour le moment.</w:t>
      </w:r>
    </w:p>
    <w:p w14:paraId="48C6FFF3" w14:textId="77777777" w:rsidR="00AB7446" w:rsidRPr="006D675F" w:rsidRDefault="00AB7446">
      <w:pPr>
        <w:rPr>
          <w:rStyle w:val="Rfrenceintense"/>
          <w:lang w:val="fr-FR"/>
        </w:rPr>
      </w:pPr>
      <w:r w:rsidRPr="006D675F">
        <w:rPr>
          <w:rStyle w:val="Rfrenceintense"/>
          <w:lang w:val="fr-FR"/>
        </w:rPr>
        <w:br w:type="page"/>
      </w:r>
    </w:p>
    <w:p w14:paraId="048616F9" w14:textId="77A9D115" w:rsidR="00262DB7" w:rsidRPr="006D675F" w:rsidRDefault="001A4B5B" w:rsidP="00262DB7">
      <w:pPr>
        <w:rPr>
          <w:rStyle w:val="Rfrenceintense"/>
          <w:lang w:val="fr-FR"/>
        </w:rPr>
      </w:pPr>
      <w:r w:rsidRPr="006D675F">
        <w:rPr>
          <w:rStyle w:val="Rfrenceintense"/>
          <w:lang w:val="fr-FR"/>
        </w:rPr>
        <w:lastRenderedPageBreak/>
        <w:t>Avanta</w:t>
      </w:r>
      <w:r w:rsidR="00262DB7" w:rsidRPr="006D675F">
        <w:rPr>
          <w:rStyle w:val="Rfrenceintense"/>
          <w:lang w:val="fr-FR"/>
        </w:rPr>
        <w:t>g</w:t>
      </w:r>
      <w:r w:rsidRPr="006D675F">
        <w:rPr>
          <w:rStyle w:val="Rfrenceintense"/>
          <w:lang w:val="fr-FR"/>
        </w:rPr>
        <w:t>e du TODO</w:t>
      </w:r>
    </w:p>
    <w:p w14:paraId="14E45D8C" w14:textId="61708E91" w:rsidR="00542987" w:rsidRPr="006D675F" w:rsidRDefault="001A4B5B" w:rsidP="00262DB7">
      <w:pPr>
        <w:pStyle w:val="TPnormalpuce1"/>
      </w:pPr>
      <w:r w:rsidRPr="006D675F">
        <w:t xml:space="preserve">Nous pouvons les faire afficher </w:t>
      </w:r>
      <w:r w:rsidR="00262DB7" w:rsidRPr="006D675F">
        <w:t>en sélectionnant l’onglet : Tasks</w:t>
      </w:r>
    </w:p>
    <w:p w14:paraId="2733C0BA" w14:textId="51135F82" w:rsidR="00262DB7" w:rsidRPr="006D675F" w:rsidRDefault="00262DB7" w:rsidP="00262DB7">
      <w:pPr>
        <w:pStyle w:val="TPnormalpuce1"/>
      </w:pPr>
      <w:r w:rsidRPr="006D675F">
        <w:t xml:space="preserve">Window </w:t>
      </w:r>
      <w:r w:rsidRPr="006D675F">
        <w:sym w:font="Wingdings" w:char="F0E0"/>
      </w:r>
      <w:r w:rsidRPr="006D675F">
        <w:t xml:space="preserve"> Show View </w:t>
      </w:r>
      <w:r w:rsidRPr="006D675F">
        <w:sym w:font="Wingdings" w:char="F0E0"/>
      </w:r>
      <w:r w:rsidRPr="006D675F">
        <w:t xml:space="preserve"> Other …</w:t>
      </w:r>
    </w:p>
    <w:p w14:paraId="603EF322" w14:textId="18C228D4" w:rsidR="00262DB7" w:rsidRPr="006D675F" w:rsidRDefault="00262DB7" w:rsidP="00262DB7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52FD3B3C" wp14:editId="29C7B954">
            <wp:extent cx="2840688" cy="2394585"/>
            <wp:effectExtent l="19050" t="19050" r="17145" b="24765"/>
            <wp:docPr id="9361002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71" cy="2430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93E2AB" w14:textId="05830FA9" w:rsidR="00C5692E" w:rsidRPr="006D675F" w:rsidRDefault="009425F5" w:rsidP="00BF619D">
      <w:pPr>
        <w:pStyle w:val="TPnormalpuce1"/>
      </w:pPr>
      <w:r w:rsidRPr="006D675F">
        <w:t xml:space="preserve">General </w:t>
      </w:r>
      <w:r w:rsidRPr="006D675F">
        <w:sym w:font="Wingdings" w:char="F0E0"/>
      </w:r>
      <w:r w:rsidRPr="006D675F">
        <w:t xml:space="preserve"> Tasks</w:t>
      </w:r>
    </w:p>
    <w:p w14:paraId="65F5B97F" w14:textId="77777777" w:rsidR="009425F5" w:rsidRPr="006D675F" w:rsidRDefault="00262DB7" w:rsidP="000C6A7D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38E7EA1D" wp14:editId="02C5501F">
            <wp:extent cx="2842895" cy="3716020"/>
            <wp:effectExtent l="19050" t="19050" r="14605" b="17780"/>
            <wp:docPr id="17108214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7A15C1" w14:textId="60772C2B" w:rsidR="002A2BFE" w:rsidRPr="006D675F" w:rsidRDefault="009425F5" w:rsidP="009425F5">
      <w:pPr>
        <w:pStyle w:val="TPnormalpuce1"/>
      </w:pPr>
      <w:r w:rsidRPr="006D675F">
        <w:t>Vous avez un nouvel onglet, qui permet de voir et d’accéder aux TODOs</w:t>
      </w:r>
    </w:p>
    <w:p w14:paraId="5E278AD1" w14:textId="3DEC7523" w:rsidR="009425F5" w:rsidRPr="006D675F" w:rsidRDefault="009425F5" w:rsidP="009425F5">
      <w:pPr>
        <w:rPr>
          <w:lang w:val="fr-FR"/>
        </w:rPr>
      </w:pPr>
      <w:r w:rsidRPr="006D675F">
        <w:rPr>
          <w:noProof/>
          <w:lang w:val="fr-FR"/>
        </w:rPr>
        <w:drawing>
          <wp:inline distT="0" distB="0" distL="0" distR="0" wp14:anchorId="33569B0E" wp14:editId="496BE513">
            <wp:extent cx="6640830" cy="486410"/>
            <wp:effectExtent l="19050" t="19050" r="26670" b="27940"/>
            <wp:docPr id="16216518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6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FA19BF" w14:textId="617B7C98" w:rsidR="009425F5" w:rsidRPr="006D675F" w:rsidRDefault="001D173E" w:rsidP="001D173E">
      <w:pPr>
        <w:pStyle w:val="Citationintense"/>
        <w:rPr>
          <w:lang w:val="fr-FR"/>
        </w:rPr>
      </w:pPr>
      <w:r w:rsidRPr="006D675F">
        <w:rPr>
          <w:lang w:val="fr-FR"/>
        </w:rPr>
        <w:t>Lors d’un livrable au client, il ne doit plus avoir de TODO</w:t>
      </w:r>
    </w:p>
    <w:p w14:paraId="36C3A1CD" w14:textId="77777777" w:rsidR="003D0C24" w:rsidRPr="006D675F" w:rsidRDefault="003D0C24" w:rsidP="003D0C24">
      <w:pPr>
        <w:rPr>
          <w:lang w:val="fr-FR"/>
        </w:rPr>
      </w:pPr>
    </w:p>
    <w:p w14:paraId="7E355D26" w14:textId="6B37EF76" w:rsidR="004A1F02" w:rsidRPr="006D675F" w:rsidRDefault="004A1F02" w:rsidP="004A1F02">
      <w:pPr>
        <w:pStyle w:val="Titre1"/>
      </w:pPr>
      <w:r w:rsidRPr="006D675F">
        <w:lastRenderedPageBreak/>
        <w:t>Modification de</w:t>
      </w:r>
      <w:r w:rsidR="00792818" w:rsidRPr="006D675F">
        <w:t>s</w:t>
      </w:r>
      <w:r w:rsidRPr="006D675F">
        <w:t xml:space="preserve"> tests unitaires du service</w:t>
      </w:r>
    </w:p>
    <w:p w14:paraId="19E45ACA" w14:textId="12B40E18" w:rsidR="004A1F02" w:rsidRPr="006D675F" w:rsidRDefault="004A1F02" w:rsidP="004A1F02">
      <w:pPr>
        <w:pStyle w:val="TPnormalpuce1"/>
      </w:pPr>
      <w:r w:rsidRPr="006D675F">
        <w:t>Dès qu’une mise à jour d’une méthode est faite ; il faut mettre à jour le test unitaire associé</w:t>
      </w:r>
    </w:p>
    <w:p w14:paraId="5CCFA701" w14:textId="1AD94544" w:rsidR="00F82AA5" w:rsidRPr="006D675F" w:rsidRDefault="00F82AA5" w:rsidP="00F82AA5">
      <w:pPr>
        <w:pStyle w:val="TPnormalpuce1"/>
        <w:numPr>
          <w:ilvl w:val="1"/>
          <w:numId w:val="1"/>
        </w:numPr>
      </w:pPr>
      <w:r w:rsidRPr="006D675F">
        <w:t xml:space="preserve">Il faut aussi par défaut les faire retourner pour valider les </w:t>
      </w:r>
      <w:r w:rsidR="00F50E3D" w:rsidRPr="006D675F">
        <w:t>non-régression</w:t>
      </w:r>
    </w:p>
    <w:p w14:paraId="6FDB691E" w14:textId="350B61CE" w:rsidR="004A1F02" w:rsidRPr="006D675F" w:rsidRDefault="004A1F02" w:rsidP="004A1F02">
      <w:pPr>
        <w:pStyle w:val="TPnormalpuce1"/>
      </w:pPr>
      <w:r w:rsidRPr="006D675F">
        <w:t>Les tests doivent refléter les mises à jour et continuer à prouver le fonctionnement</w:t>
      </w:r>
    </w:p>
    <w:p w14:paraId="46576C32" w14:textId="265FCA24" w:rsidR="00BB5942" w:rsidRPr="006D675F" w:rsidRDefault="00BB5942" w:rsidP="004A1F02">
      <w:pPr>
        <w:pStyle w:val="TPnormalpuce1"/>
      </w:pPr>
      <w:r w:rsidRPr="006D675F">
        <w:t>Dans l’itération précédente, la couche d’accès aux données était un bouchon</w:t>
      </w:r>
    </w:p>
    <w:p w14:paraId="34CC6F83" w14:textId="72BFC7DB" w:rsidR="00BB5942" w:rsidRPr="006D675F" w:rsidRDefault="00BB5942" w:rsidP="00BB5942">
      <w:pPr>
        <w:pStyle w:val="TPnormalpuce1"/>
        <w:numPr>
          <w:ilvl w:val="1"/>
          <w:numId w:val="1"/>
        </w:numPr>
      </w:pPr>
      <w:r w:rsidRPr="006D675F">
        <w:t>Nous devons donc reprendre les tests unitaires et utiliser Mockito pour gérer le bouchon du EmployeRepository</w:t>
      </w:r>
    </w:p>
    <w:p w14:paraId="61AB6D9D" w14:textId="4CFDF972" w:rsidR="004A1F02" w:rsidRPr="006D675F" w:rsidRDefault="004A1F02" w:rsidP="004A1F02">
      <w:pPr>
        <w:pStyle w:val="TPnormalpuce1"/>
      </w:pPr>
      <w:r w:rsidRPr="006D675F">
        <w:t>Nous aurons pour le moment un test qui sera en échec celui de la recherche d’un employé par son immatriculation</w:t>
      </w:r>
    </w:p>
    <w:p w14:paraId="58F7EA1A" w14:textId="4457B451" w:rsidR="00F82AA5" w:rsidRPr="006D675F" w:rsidRDefault="00F82AA5" w:rsidP="00F82AA5">
      <w:pPr>
        <w:pStyle w:val="TPnormalpuce1"/>
        <w:numPr>
          <w:ilvl w:val="1"/>
          <w:numId w:val="1"/>
        </w:numPr>
      </w:pPr>
      <w:r w:rsidRPr="006D675F">
        <w:t>Il permettra de confirmer qu’il faut mettre à jour ce code</w:t>
      </w:r>
    </w:p>
    <w:p w14:paraId="1412EC12" w14:textId="77777777" w:rsidR="00B34DFB" w:rsidRPr="006D675F" w:rsidRDefault="00B34DFB" w:rsidP="00B34DFB">
      <w:pPr>
        <w:rPr>
          <w:lang w:val="fr-FR"/>
        </w:rPr>
      </w:pPr>
    </w:p>
    <w:p w14:paraId="4D383284" w14:textId="787D7B30" w:rsidR="00F82AA5" w:rsidRPr="006D675F" w:rsidRDefault="00EA4D07" w:rsidP="00EA4D07">
      <w:pPr>
        <w:pStyle w:val="TPnormalpuce1"/>
      </w:pPr>
      <w:r w:rsidRPr="006D675F">
        <w:t>Il faut injecter EmployerRepository à la place d’EmployeDAO</w:t>
      </w:r>
    </w:p>
    <w:p w14:paraId="7191E24B" w14:textId="2AC1758C" w:rsidR="00EA4D07" w:rsidRPr="006D675F" w:rsidRDefault="00EA4D07" w:rsidP="00EA4D07">
      <w:pPr>
        <w:pStyle w:val="TPnormalpuce1"/>
      </w:pPr>
      <w:r w:rsidRPr="006D675F">
        <w:t>Et changer les méthodes du CRUD d’origine par les méthodes de CrudRepository et JpaRepository</w:t>
      </w:r>
    </w:p>
    <w:p w14:paraId="563946C0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F180E">
        <w:rPr>
          <w:rFonts w:ascii="Consolas" w:hAnsi="Consolas"/>
          <w:color w:val="000000"/>
          <w:sz w:val="18"/>
          <w:szCs w:val="18"/>
        </w:rPr>
        <w:t xml:space="preserve"> fr.eni.demo.bll;</w:t>
      </w:r>
    </w:p>
    <w:p w14:paraId="6E5C2843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41A898" w14:textId="6A4FB92E" w:rsidR="007F180E" w:rsidRPr="007F180E" w:rsidRDefault="00341693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00EDBC65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F180E">
        <w:rPr>
          <w:rFonts w:ascii="Consolas" w:hAnsi="Consolas"/>
          <w:color w:val="000000"/>
          <w:sz w:val="18"/>
          <w:szCs w:val="18"/>
        </w:rPr>
        <w:t xml:space="preserve"> java.util.Optional;</w:t>
      </w:r>
    </w:p>
    <w:p w14:paraId="091F5831" w14:textId="77777777" w:rsidR="006E56BB" w:rsidRDefault="006E56BB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DF3306" w14:textId="72498279" w:rsidR="007F180E" w:rsidRPr="007F180E" w:rsidRDefault="006E56BB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28B55196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07AA41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F180E">
        <w:rPr>
          <w:rFonts w:ascii="Consolas" w:hAnsi="Consolas"/>
          <w:color w:val="000000"/>
          <w:sz w:val="18"/>
          <w:szCs w:val="18"/>
        </w:rPr>
        <w:t xml:space="preserve"> fr.eni.demo.bo.Employe;</w:t>
      </w:r>
    </w:p>
    <w:p w14:paraId="741B5361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F180E">
        <w:rPr>
          <w:rFonts w:ascii="Consolas" w:hAnsi="Consolas"/>
          <w:color w:val="000000"/>
          <w:sz w:val="18"/>
          <w:szCs w:val="18"/>
        </w:rPr>
        <w:t xml:space="preserve"> fr.eni.demo.dal.EmployeRepository;</w:t>
      </w:r>
    </w:p>
    <w:p w14:paraId="575AB349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9CEBE2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F180E">
        <w:rPr>
          <w:rFonts w:ascii="Consolas" w:hAnsi="Consolas"/>
          <w:color w:val="000000"/>
          <w:sz w:val="18"/>
          <w:szCs w:val="18"/>
        </w:rPr>
        <w:t xml:space="preserve"> TestEmployeService {</w:t>
      </w:r>
    </w:p>
    <w:p w14:paraId="18121A51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F180E">
        <w:rPr>
          <w:rFonts w:ascii="Consolas" w:hAnsi="Consolas"/>
          <w:color w:val="000000"/>
          <w:sz w:val="18"/>
          <w:szCs w:val="18"/>
        </w:rPr>
        <w:t xml:space="preserve"> EmployeService </w:t>
      </w:r>
      <w:r w:rsidRPr="007F180E">
        <w:rPr>
          <w:rFonts w:ascii="Consolas" w:hAnsi="Consolas"/>
          <w:color w:val="0000C0"/>
          <w:sz w:val="18"/>
          <w:szCs w:val="18"/>
        </w:rPr>
        <w:t>employeService</w:t>
      </w:r>
      <w:r w:rsidRPr="007F180E">
        <w:rPr>
          <w:rFonts w:ascii="Consolas" w:hAnsi="Consolas"/>
          <w:color w:val="000000"/>
          <w:sz w:val="18"/>
          <w:szCs w:val="18"/>
        </w:rPr>
        <w:t>;</w:t>
      </w:r>
    </w:p>
    <w:p w14:paraId="09884768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281A2D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646464"/>
          <w:sz w:val="18"/>
          <w:szCs w:val="18"/>
        </w:rPr>
        <w:t>@Mock</w:t>
      </w:r>
      <w:r w:rsidRPr="007F180E">
        <w:rPr>
          <w:rFonts w:ascii="Consolas" w:hAnsi="Consolas"/>
          <w:color w:val="000000"/>
          <w:sz w:val="18"/>
          <w:szCs w:val="18"/>
        </w:rPr>
        <w:t xml:space="preserve"> </w:t>
      </w:r>
      <w:r w:rsidRPr="007F180E">
        <w:rPr>
          <w:rFonts w:ascii="Consolas" w:hAnsi="Consolas"/>
          <w:color w:val="3F7F5F"/>
          <w:sz w:val="18"/>
          <w:szCs w:val="18"/>
        </w:rPr>
        <w:t>// Injection d'un Mock du EmployeRepository</w:t>
      </w:r>
    </w:p>
    <w:p w14:paraId="39810F6F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F180E">
        <w:rPr>
          <w:rFonts w:ascii="Consolas" w:hAnsi="Consolas"/>
          <w:color w:val="000000"/>
          <w:sz w:val="18"/>
          <w:szCs w:val="18"/>
        </w:rPr>
        <w:t xml:space="preserve"> EmployeRepository </w:t>
      </w:r>
      <w:r w:rsidRPr="007F180E">
        <w:rPr>
          <w:rFonts w:ascii="Consolas" w:hAnsi="Consolas"/>
          <w:color w:val="0000C0"/>
          <w:sz w:val="18"/>
          <w:szCs w:val="18"/>
        </w:rPr>
        <w:t>employeRepository</w:t>
      </w:r>
      <w:r w:rsidRPr="007F180E">
        <w:rPr>
          <w:rFonts w:ascii="Consolas" w:hAnsi="Consolas"/>
          <w:color w:val="000000"/>
          <w:sz w:val="18"/>
          <w:szCs w:val="18"/>
        </w:rPr>
        <w:t>;</w:t>
      </w:r>
    </w:p>
    <w:p w14:paraId="2739DC0F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BBF0E8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646464"/>
          <w:sz w:val="18"/>
          <w:szCs w:val="18"/>
        </w:rPr>
        <w:t>@BeforeEach</w:t>
      </w:r>
    </w:p>
    <w:p w14:paraId="5215DCBB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F180E">
        <w:rPr>
          <w:rFonts w:ascii="Consolas" w:hAnsi="Consolas"/>
          <w:color w:val="000000"/>
          <w:sz w:val="18"/>
          <w:szCs w:val="18"/>
        </w:rPr>
        <w:t xml:space="preserve"> init() {</w:t>
      </w:r>
    </w:p>
    <w:p w14:paraId="2BC1D3DE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MockitoAnnotations.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openMocks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45E9AEA2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C0"/>
          <w:sz w:val="18"/>
          <w:szCs w:val="18"/>
        </w:rPr>
        <w:t>employeService</w:t>
      </w:r>
      <w:r w:rsidRPr="007F180E">
        <w:rPr>
          <w:rFonts w:ascii="Consolas" w:hAnsi="Consolas"/>
          <w:color w:val="000000"/>
          <w:sz w:val="18"/>
          <w:szCs w:val="18"/>
        </w:rPr>
        <w:t xml:space="preserve"> = </w:t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7F180E">
        <w:rPr>
          <w:rFonts w:ascii="Consolas" w:hAnsi="Consolas"/>
          <w:color w:val="000000"/>
          <w:sz w:val="18"/>
          <w:szCs w:val="18"/>
        </w:rPr>
        <w:t xml:space="preserve"> EmployeServiceImpl(</w:t>
      </w:r>
      <w:r w:rsidRPr="007F180E">
        <w:rPr>
          <w:rFonts w:ascii="Consolas" w:hAnsi="Consolas"/>
          <w:color w:val="0000C0"/>
          <w:sz w:val="18"/>
          <w:szCs w:val="18"/>
        </w:rPr>
        <w:t>employeRepository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30DD6587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  <w:t>}</w:t>
      </w:r>
    </w:p>
    <w:p w14:paraId="388CBC5E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233134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646464"/>
          <w:sz w:val="18"/>
          <w:szCs w:val="18"/>
        </w:rPr>
        <w:t>@Test</w:t>
      </w:r>
    </w:p>
    <w:p w14:paraId="03233D35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F180E">
        <w:rPr>
          <w:rFonts w:ascii="Consolas" w:hAnsi="Consolas"/>
          <w:color w:val="000000"/>
          <w:sz w:val="18"/>
          <w:szCs w:val="18"/>
        </w:rPr>
        <w:t xml:space="preserve"> test01_ajouter_tousParametresValides() {</w:t>
      </w:r>
    </w:p>
    <w:p w14:paraId="79EFDF42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7F180E">
        <w:rPr>
          <w:rFonts w:ascii="Consolas" w:hAnsi="Consolas"/>
          <w:color w:val="000000"/>
          <w:sz w:val="18"/>
          <w:szCs w:val="18"/>
        </w:rPr>
        <w:t xml:space="preserve"> </w:t>
      </w:r>
      <w:r w:rsidRPr="007F180E">
        <w:rPr>
          <w:rFonts w:ascii="Consolas" w:hAnsi="Consolas"/>
          <w:color w:val="6A3E3E"/>
          <w:sz w:val="18"/>
          <w:szCs w:val="18"/>
        </w:rPr>
        <w:t>id</w:t>
      </w:r>
      <w:r w:rsidRPr="007F180E">
        <w:rPr>
          <w:rFonts w:ascii="Consolas" w:hAnsi="Consolas"/>
          <w:color w:val="000000"/>
          <w:sz w:val="18"/>
          <w:szCs w:val="18"/>
        </w:rPr>
        <w:t xml:space="preserve"> = 1;</w:t>
      </w:r>
    </w:p>
    <w:p w14:paraId="0254F25A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0FE20532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F180E">
        <w:rPr>
          <w:rFonts w:ascii="Consolas" w:hAnsi="Consolas"/>
          <w:color w:val="000000"/>
          <w:sz w:val="18"/>
          <w:szCs w:val="18"/>
        </w:rPr>
        <w:t>()</w:t>
      </w:r>
    </w:p>
    <w:p w14:paraId="6CEDFFDE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.id(</w:t>
      </w:r>
      <w:r w:rsidRPr="007F180E">
        <w:rPr>
          <w:rFonts w:ascii="Consolas" w:hAnsi="Consolas"/>
          <w:color w:val="6A3E3E"/>
          <w:sz w:val="18"/>
          <w:szCs w:val="18"/>
        </w:rPr>
        <w:t>id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017DDB0B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.nom(</w:t>
      </w:r>
      <w:r w:rsidRPr="007F180E">
        <w:rPr>
          <w:rFonts w:ascii="Consolas" w:hAnsi="Consolas"/>
          <w:color w:val="2A00FF"/>
          <w:sz w:val="18"/>
          <w:szCs w:val="18"/>
        </w:rPr>
        <w:t>"BAILLE"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5448DDFB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.prenom(</w:t>
      </w:r>
      <w:r w:rsidRPr="007F180E">
        <w:rPr>
          <w:rFonts w:ascii="Consolas" w:hAnsi="Consolas"/>
          <w:color w:val="2A00FF"/>
          <w:sz w:val="18"/>
          <w:szCs w:val="18"/>
        </w:rPr>
        <w:t>"Anne-Lise"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0A78CDBD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.email(</w:t>
      </w:r>
      <w:r w:rsidRPr="007F180E">
        <w:rPr>
          <w:rFonts w:ascii="Consolas" w:hAnsi="Consolas"/>
          <w:color w:val="2A00FF"/>
          <w:sz w:val="18"/>
          <w:szCs w:val="18"/>
        </w:rPr>
        <w:t>"abaille@campus-eni.fr"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57798BA6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7F180E">
        <w:rPr>
          <w:rFonts w:ascii="Consolas" w:hAnsi="Consolas"/>
          <w:color w:val="2A00FF"/>
          <w:sz w:val="18"/>
          <w:szCs w:val="18"/>
        </w:rPr>
        <w:t>"ENI_Ecole_012892"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6CEF3DC9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.numDom(</w:t>
      </w:r>
      <w:r w:rsidRPr="007F180E">
        <w:rPr>
          <w:rFonts w:ascii="Consolas" w:hAnsi="Consolas"/>
          <w:color w:val="2A00FF"/>
          <w:sz w:val="18"/>
          <w:szCs w:val="18"/>
        </w:rPr>
        <w:t>"0299XXXXXX"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31224A19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.numPortable(</w:t>
      </w:r>
      <w:r w:rsidRPr="007F180E">
        <w:rPr>
          <w:rFonts w:ascii="Consolas" w:hAnsi="Consolas"/>
          <w:color w:val="2A00FF"/>
          <w:sz w:val="18"/>
          <w:szCs w:val="18"/>
        </w:rPr>
        <w:t>"0699XXXXXX"</w:t>
      </w:r>
      <w:r w:rsidRPr="007F180E">
        <w:rPr>
          <w:rFonts w:ascii="Consolas" w:hAnsi="Consolas"/>
          <w:color w:val="000000"/>
          <w:sz w:val="18"/>
          <w:szCs w:val="18"/>
        </w:rPr>
        <w:t>)</w:t>
      </w:r>
    </w:p>
    <w:p w14:paraId="0B816126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7D78ADE4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B401C9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3F7F5F"/>
          <w:sz w:val="18"/>
          <w:szCs w:val="18"/>
        </w:rPr>
        <w:t>// Définir le comportement du Repository mocké</w:t>
      </w:r>
    </w:p>
    <w:p w14:paraId="29B53C89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 xml:space="preserve"> 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0000C0"/>
          <w:sz w:val="18"/>
          <w:szCs w:val="18"/>
        </w:rPr>
        <w:t>employeRepository</w:t>
      </w:r>
      <w:r w:rsidRPr="007F180E">
        <w:rPr>
          <w:rFonts w:ascii="Consolas" w:hAnsi="Consolas"/>
          <w:color w:val="000000"/>
          <w:sz w:val="18"/>
          <w:szCs w:val="18"/>
        </w:rPr>
        <w:t>.findById(</w:t>
      </w:r>
      <w:r w:rsidRPr="007F180E">
        <w:rPr>
          <w:rFonts w:ascii="Consolas" w:hAnsi="Consolas"/>
          <w:color w:val="6A3E3E"/>
          <w:sz w:val="18"/>
          <w:szCs w:val="18"/>
        </w:rPr>
        <w:t>id</w:t>
      </w:r>
      <w:r w:rsidRPr="007F180E">
        <w:rPr>
          <w:rFonts w:ascii="Consolas" w:hAnsi="Consolas"/>
          <w:color w:val="000000"/>
          <w:sz w:val="18"/>
          <w:szCs w:val="18"/>
        </w:rPr>
        <w:t>)).thenReturn(Optional.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of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));</w:t>
      </w:r>
    </w:p>
    <w:p w14:paraId="28E0164F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  <w:t xml:space="preserve"> </w:t>
      </w:r>
    </w:p>
    <w:p w14:paraId="37C49391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3F7F5F"/>
          <w:sz w:val="18"/>
          <w:szCs w:val="18"/>
        </w:rPr>
        <w:t>// Comportemnet à valider</w:t>
      </w:r>
    </w:p>
    <w:p w14:paraId="0B5DE45E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C0"/>
          <w:sz w:val="18"/>
          <w:szCs w:val="18"/>
        </w:rPr>
        <w:t>employeService</w:t>
      </w:r>
      <w:r w:rsidRPr="007F180E">
        <w:rPr>
          <w:rFonts w:ascii="Consolas" w:hAnsi="Consolas"/>
          <w:color w:val="000000"/>
          <w:sz w:val="18"/>
          <w:szCs w:val="18"/>
        </w:rPr>
        <w:t>.ajouter(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2C0E9097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CDAB4D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3F7F5F"/>
          <w:sz w:val="18"/>
          <w:szCs w:val="18"/>
        </w:rPr>
        <w:t>// Vérification de l'ajout dans la liste des employés</w:t>
      </w:r>
    </w:p>
    <w:p w14:paraId="7E317685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  <w:t xml:space="preserve">    Optional&lt;Employe&gt; </w:t>
      </w:r>
      <w:r w:rsidRPr="007F180E">
        <w:rPr>
          <w:rFonts w:ascii="Consolas" w:hAnsi="Consolas"/>
          <w:color w:val="6A3E3E"/>
          <w:sz w:val="18"/>
          <w:szCs w:val="18"/>
        </w:rPr>
        <w:t>op</w:t>
      </w:r>
      <w:r w:rsidRPr="007F180E">
        <w:rPr>
          <w:rFonts w:ascii="Consolas" w:hAnsi="Consolas"/>
          <w:color w:val="000000"/>
          <w:sz w:val="18"/>
          <w:szCs w:val="18"/>
        </w:rPr>
        <w:t xml:space="preserve"> = </w:t>
      </w:r>
      <w:r w:rsidRPr="007F180E">
        <w:rPr>
          <w:rFonts w:ascii="Consolas" w:hAnsi="Consolas"/>
          <w:color w:val="0000C0"/>
          <w:sz w:val="18"/>
          <w:szCs w:val="18"/>
        </w:rPr>
        <w:t>employeRepository</w:t>
      </w:r>
      <w:r w:rsidRPr="007F180E">
        <w:rPr>
          <w:rFonts w:ascii="Consolas" w:hAnsi="Consolas"/>
          <w:color w:val="000000"/>
          <w:sz w:val="18"/>
          <w:szCs w:val="18"/>
        </w:rPr>
        <w:t>.findById(</w:t>
      </w:r>
      <w:r w:rsidRPr="007F180E">
        <w:rPr>
          <w:rFonts w:ascii="Consolas" w:hAnsi="Consolas"/>
          <w:color w:val="6A3E3E"/>
          <w:sz w:val="18"/>
          <w:szCs w:val="18"/>
        </w:rPr>
        <w:t>id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4A9CCC72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op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7C5BFC44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op</w:t>
      </w:r>
      <w:r w:rsidRPr="007F180E">
        <w:rPr>
          <w:rFonts w:ascii="Consolas" w:hAnsi="Consolas"/>
          <w:color w:val="000000"/>
          <w:sz w:val="18"/>
          <w:szCs w:val="18"/>
        </w:rPr>
        <w:t>.isPresent()).isTrue();</w:t>
      </w:r>
    </w:p>
    <w:p w14:paraId="6FE9A826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  <w:t xml:space="preserve">    </w:t>
      </w:r>
      <w:r w:rsidRPr="007F180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F180E">
        <w:rPr>
          <w:rFonts w:ascii="Consolas" w:hAnsi="Consolas"/>
          <w:color w:val="000000"/>
          <w:sz w:val="18"/>
          <w:szCs w:val="18"/>
        </w:rPr>
        <w:t xml:space="preserve"> Employe 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 xml:space="preserve"> = </w:t>
      </w:r>
      <w:r w:rsidRPr="007F180E">
        <w:rPr>
          <w:rFonts w:ascii="Consolas" w:hAnsi="Consolas"/>
          <w:color w:val="6A3E3E"/>
          <w:sz w:val="18"/>
          <w:szCs w:val="18"/>
        </w:rPr>
        <w:t>op</w:t>
      </w:r>
      <w:r w:rsidRPr="007F180E">
        <w:rPr>
          <w:rFonts w:ascii="Consolas" w:hAnsi="Consolas"/>
          <w:color w:val="000000"/>
          <w:sz w:val="18"/>
          <w:szCs w:val="18"/>
        </w:rPr>
        <w:t>.get();</w:t>
      </w:r>
    </w:p>
    <w:p w14:paraId="71E4A5EC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assertNotNull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);</w:t>
      </w:r>
    </w:p>
    <w:p w14:paraId="6BBE5321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7F8817B0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.getEmail()).isEqualTo(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.getEmail());</w:t>
      </w:r>
    </w:p>
    <w:p w14:paraId="2301C123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.getNom()).isEqualTo(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.getNom());</w:t>
      </w:r>
    </w:p>
    <w:p w14:paraId="155B1B7B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.getPrenom()).isEqualTo(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.getPrenom());</w:t>
      </w:r>
    </w:p>
    <w:p w14:paraId="633A0743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.getNumDom()).isEqualTo(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.getNumDom());</w:t>
      </w:r>
    </w:p>
    <w:p w14:paraId="44357D6A" w14:textId="77777777" w:rsidR="007F180E" w:rsidRPr="007F180E" w:rsidRDefault="007F180E" w:rsidP="007F180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color w:val="000000"/>
          <w:sz w:val="18"/>
          <w:szCs w:val="18"/>
        </w:rPr>
        <w:tab/>
      </w:r>
      <w:r w:rsidRPr="007F180E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F180E">
        <w:rPr>
          <w:rFonts w:ascii="Consolas" w:hAnsi="Consolas"/>
          <w:color w:val="000000"/>
          <w:sz w:val="18"/>
          <w:szCs w:val="18"/>
        </w:rPr>
        <w:t>(</w:t>
      </w:r>
      <w:r w:rsidRPr="007F180E">
        <w:rPr>
          <w:rFonts w:ascii="Consolas" w:hAnsi="Consolas"/>
          <w:color w:val="6A3E3E"/>
          <w:sz w:val="18"/>
          <w:szCs w:val="18"/>
        </w:rPr>
        <w:t>employe</w:t>
      </w:r>
      <w:r w:rsidRPr="007F180E">
        <w:rPr>
          <w:rFonts w:ascii="Consolas" w:hAnsi="Consolas"/>
          <w:color w:val="000000"/>
          <w:sz w:val="18"/>
          <w:szCs w:val="18"/>
        </w:rPr>
        <w:t>.getNumPortable()).isEqualTo(</w:t>
      </w:r>
      <w:r w:rsidRPr="002D1C5C">
        <w:rPr>
          <w:rFonts w:ascii="Consolas" w:hAnsi="Consolas"/>
          <w:color w:val="6A3E3E"/>
          <w:sz w:val="18"/>
          <w:szCs w:val="18"/>
        </w:rPr>
        <w:t>employeDB</w:t>
      </w:r>
      <w:r w:rsidRPr="007F180E">
        <w:rPr>
          <w:rFonts w:ascii="Consolas" w:hAnsi="Consolas"/>
          <w:color w:val="000000"/>
          <w:sz w:val="18"/>
          <w:szCs w:val="18"/>
        </w:rPr>
        <w:t>.getNumPortable());</w:t>
      </w:r>
    </w:p>
    <w:p w14:paraId="531930CF" w14:textId="77777777" w:rsidR="007F180E" w:rsidRPr="00317843" w:rsidRDefault="007F180E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F180E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>}</w:t>
      </w:r>
    </w:p>
    <w:p w14:paraId="3C905312" w14:textId="490EA243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>…</w:t>
      </w:r>
    </w:p>
    <w:p w14:paraId="5E5CB303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C016E3" w14:textId="77777777" w:rsidR="00317843" w:rsidRPr="00317843" w:rsidRDefault="00317843" w:rsidP="00A30B7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3F7F5F"/>
          <w:sz w:val="18"/>
          <w:szCs w:val="18"/>
        </w:rPr>
        <w:t>// Immatriculation Unique - la validation métier l'interdit</w:t>
      </w:r>
    </w:p>
    <w:p w14:paraId="723AEB83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646464"/>
          <w:sz w:val="18"/>
          <w:szCs w:val="18"/>
        </w:rPr>
        <w:t>@Test</w:t>
      </w:r>
    </w:p>
    <w:p w14:paraId="5969F3C1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317843">
        <w:rPr>
          <w:rFonts w:ascii="Consolas" w:hAnsi="Consolas"/>
          <w:color w:val="000000"/>
          <w:sz w:val="18"/>
          <w:szCs w:val="18"/>
        </w:rPr>
        <w:t xml:space="preserve"> test_ajouter_immatriculationUnique() {</w:t>
      </w:r>
    </w:p>
    <w:p w14:paraId="50B913FF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317843">
        <w:rPr>
          <w:rFonts w:ascii="Consolas" w:hAnsi="Consolas"/>
          <w:color w:val="6A3E3E"/>
          <w:sz w:val="18"/>
          <w:szCs w:val="18"/>
        </w:rPr>
        <w:t>employe1</w:t>
      </w:r>
      <w:r w:rsidRPr="00317843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6740F227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</w:t>
      </w:r>
      <w:r w:rsidRPr="00317843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17843">
        <w:rPr>
          <w:rFonts w:ascii="Consolas" w:hAnsi="Consolas"/>
          <w:color w:val="000000"/>
          <w:sz w:val="18"/>
          <w:szCs w:val="18"/>
        </w:rPr>
        <w:t>()</w:t>
      </w:r>
    </w:p>
    <w:p w14:paraId="4196BE2D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.id(1)</w:t>
      </w:r>
    </w:p>
    <w:p w14:paraId="4F0A8F6D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.nom(</w:t>
      </w:r>
      <w:r w:rsidRPr="00317843">
        <w:rPr>
          <w:rFonts w:ascii="Consolas" w:hAnsi="Consolas"/>
          <w:color w:val="2A00FF"/>
          <w:sz w:val="18"/>
          <w:szCs w:val="18"/>
        </w:rPr>
        <w:t>"BAILLE"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632D2296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.prenom(</w:t>
      </w:r>
      <w:r w:rsidRPr="00317843">
        <w:rPr>
          <w:rFonts w:ascii="Consolas" w:hAnsi="Consolas"/>
          <w:color w:val="2A00FF"/>
          <w:sz w:val="18"/>
          <w:szCs w:val="18"/>
        </w:rPr>
        <w:t>"Anne-Lise"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5594B41A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.email(</w:t>
      </w:r>
      <w:r w:rsidRPr="00317843">
        <w:rPr>
          <w:rFonts w:ascii="Consolas" w:hAnsi="Consolas"/>
          <w:color w:val="2A00FF"/>
          <w:sz w:val="18"/>
          <w:szCs w:val="18"/>
        </w:rPr>
        <w:t>"abaille@campus-eni.fr"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44CE1A98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17843">
        <w:rPr>
          <w:rFonts w:ascii="Consolas" w:hAnsi="Consolas"/>
          <w:color w:val="2A00FF"/>
          <w:sz w:val="18"/>
          <w:szCs w:val="18"/>
        </w:rPr>
        <w:t>"ENI_Ecole_012892"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31DF0832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.numDom(</w:t>
      </w:r>
      <w:r w:rsidRPr="00317843">
        <w:rPr>
          <w:rFonts w:ascii="Consolas" w:hAnsi="Consolas"/>
          <w:color w:val="2A00FF"/>
          <w:sz w:val="18"/>
          <w:szCs w:val="18"/>
        </w:rPr>
        <w:t>"0299XXXXXX"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544A2ADF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.numPortable(</w:t>
      </w:r>
      <w:r w:rsidRPr="00317843">
        <w:rPr>
          <w:rFonts w:ascii="Consolas" w:hAnsi="Consolas"/>
          <w:color w:val="2A00FF"/>
          <w:sz w:val="18"/>
          <w:szCs w:val="18"/>
        </w:rPr>
        <w:t>"0699XXXXXX"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3C5B9C81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218FE57F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C0"/>
          <w:sz w:val="18"/>
          <w:szCs w:val="18"/>
        </w:rPr>
        <w:t>employeService</w:t>
      </w:r>
      <w:r w:rsidRPr="00317843">
        <w:rPr>
          <w:rFonts w:ascii="Consolas" w:hAnsi="Consolas"/>
          <w:color w:val="000000"/>
          <w:sz w:val="18"/>
          <w:szCs w:val="18"/>
        </w:rPr>
        <w:t>.ajouter(</w:t>
      </w:r>
      <w:r w:rsidRPr="00317843">
        <w:rPr>
          <w:rFonts w:ascii="Consolas" w:hAnsi="Consolas"/>
          <w:color w:val="6A3E3E"/>
          <w:sz w:val="18"/>
          <w:szCs w:val="18"/>
        </w:rPr>
        <w:t>employe1</w:t>
      </w:r>
      <w:r w:rsidRPr="00317843">
        <w:rPr>
          <w:rFonts w:ascii="Consolas" w:hAnsi="Consolas"/>
          <w:color w:val="000000"/>
          <w:sz w:val="18"/>
          <w:szCs w:val="18"/>
        </w:rPr>
        <w:t>);</w:t>
      </w:r>
    </w:p>
    <w:p w14:paraId="2863EA71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25B876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3F7F5F"/>
          <w:sz w:val="18"/>
          <w:szCs w:val="18"/>
        </w:rPr>
        <w:t>// Définir le comportement du Repository avec findByImmatriculation</w:t>
      </w:r>
    </w:p>
    <w:p w14:paraId="6E223E50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3F7F5F"/>
          <w:sz w:val="18"/>
          <w:szCs w:val="18"/>
        </w:rPr>
        <w:t>//</w:t>
      </w:r>
      <w:r w:rsidRPr="00317843">
        <w:rPr>
          <w:rFonts w:ascii="Consolas" w:hAnsi="Consolas"/>
          <w:b/>
          <w:bCs/>
          <w:color w:val="7F9FBF"/>
          <w:sz w:val="18"/>
          <w:szCs w:val="18"/>
        </w:rPr>
        <w:t>TODO</w:t>
      </w:r>
      <w:r w:rsidRPr="00317843">
        <w:rPr>
          <w:rFonts w:ascii="Consolas" w:hAnsi="Consolas"/>
          <w:color w:val="3F7F5F"/>
          <w:sz w:val="18"/>
          <w:szCs w:val="18"/>
        </w:rPr>
        <w:t xml:space="preserve"> A compléter quand nous serons créés une requête spécifique pour Spring Data Jpa</w:t>
      </w:r>
    </w:p>
    <w:p w14:paraId="32BD6CCA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3F7F5F"/>
          <w:sz w:val="18"/>
          <w:szCs w:val="18"/>
        </w:rPr>
        <w:t>//when(employeRepository.findByImmatriculation("ENI_Ecole_012892")).thenReturn(employe1);</w:t>
      </w:r>
    </w:p>
    <w:p w14:paraId="28034040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C499F0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 xml:space="preserve">Employe </w:t>
      </w:r>
      <w:r w:rsidRPr="00317843">
        <w:rPr>
          <w:rFonts w:ascii="Consolas" w:hAnsi="Consolas"/>
          <w:color w:val="6A3E3E"/>
          <w:sz w:val="18"/>
          <w:szCs w:val="18"/>
        </w:rPr>
        <w:t>employe2</w:t>
      </w:r>
      <w:r w:rsidRPr="00317843">
        <w:rPr>
          <w:rFonts w:ascii="Consolas" w:hAnsi="Consolas"/>
          <w:color w:val="000000"/>
          <w:sz w:val="18"/>
          <w:szCs w:val="18"/>
        </w:rPr>
        <w:t xml:space="preserve"> = Employe</w:t>
      </w:r>
    </w:p>
    <w:p w14:paraId="545258FD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</w:t>
      </w:r>
      <w:r w:rsidRPr="00317843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317843">
        <w:rPr>
          <w:rFonts w:ascii="Consolas" w:hAnsi="Consolas"/>
          <w:color w:val="000000"/>
          <w:sz w:val="18"/>
          <w:szCs w:val="18"/>
        </w:rPr>
        <w:t>()</w:t>
      </w:r>
    </w:p>
    <w:p w14:paraId="762CC2B7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2E36DA65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.nom(</w:t>
      </w:r>
      <w:r w:rsidRPr="00317843">
        <w:rPr>
          <w:rFonts w:ascii="Consolas" w:hAnsi="Consolas"/>
          <w:color w:val="2A00FF"/>
          <w:sz w:val="18"/>
          <w:szCs w:val="18"/>
        </w:rPr>
        <w:t>"GOBIN"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09652E89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.prenom(</w:t>
      </w:r>
      <w:r w:rsidRPr="00317843">
        <w:rPr>
          <w:rFonts w:ascii="Consolas" w:hAnsi="Consolas"/>
          <w:color w:val="2A00FF"/>
          <w:sz w:val="18"/>
          <w:szCs w:val="18"/>
        </w:rPr>
        <w:t>"Stephane"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09B6E915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.email(</w:t>
      </w:r>
      <w:r w:rsidRPr="00317843">
        <w:rPr>
          <w:rFonts w:ascii="Consolas" w:hAnsi="Consolas"/>
          <w:color w:val="2A00FF"/>
          <w:sz w:val="18"/>
          <w:szCs w:val="18"/>
        </w:rPr>
        <w:t>"sgobin@campus-eni.fr"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49187DA8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317843">
        <w:rPr>
          <w:rFonts w:ascii="Consolas" w:hAnsi="Consolas"/>
          <w:color w:val="2A00FF"/>
          <w:sz w:val="18"/>
          <w:szCs w:val="18"/>
        </w:rPr>
        <w:t>"ENI_Ecole_012892"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4B996442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.numDom(</w:t>
      </w:r>
      <w:r w:rsidRPr="00317843">
        <w:rPr>
          <w:rFonts w:ascii="Consolas" w:hAnsi="Consolas"/>
          <w:color w:val="2A00FF"/>
          <w:sz w:val="18"/>
          <w:szCs w:val="18"/>
        </w:rPr>
        <w:t>"0288XXXXXX"</w:t>
      </w:r>
      <w:r w:rsidRPr="00317843">
        <w:rPr>
          <w:rFonts w:ascii="Consolas" w:hAnsi="Consolas"/>
          <w:color w:val="000000"/>
          <w:sz w:val="18"/>
          <w:szCs w:val="18"/>
        </w:rPr>
        <w:t>)</w:t>
      </w:r>
    </w:p>
    <w:p w14:paraId="56A803BA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06A3E8EA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color w:val="000000"/>
          <w:sz w:val="18"/>
          <w:szCs w:val="18"/>
        </w:rPr>
        <w:tab/>
      </w:r>
      <w:r w:rsidRPr="00317843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r w:rsidRPr="00317843">
        <w:rPr>
          <w:rFonts w:ascii="Consolas" w:hAnsi="Consolas"/>
          <w:color w:val="000000"/>
          <w:sz w:val="18"/>
          <w:szCs w:val="18"/>
        </w:rPr>
        <w:t>(RuntimeException.</w:t>
      </w:r>
      <w:r w:rsidRPr="0031784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17843">
        <w:rPr>
          <w:rFonts w:ascii="Consolas" w:hAnsi="Consolas"/>
          <w:color w:val="000000"/>
          <w:sz w:val="18"/>
          <w:szCs w:val="18"/>
        </w:rPr>
        <w:t xml:space="preserve">, () -&gt; </w:t>
      </w:r>
      <w:r w:rsidRPr="00317843">
        <w:rPr>
          <w:rFonts w:ascii="Consolas" w:hAnsi="Consolas"/>
          <w:color w:val="0000C0"/>
          <w:sz w:val="18"/>
          <w:szCs w:val="18"/>
        </w:rPr>
        <w:t>employeService</w:t>
      </w:r>
      <w:r w:rsidRPr="00317843">
        <w:rPr>
          <w:rFonts w:ascii="Consolas" w:hAnsi="Consolas"/>
          <w:color w:val="000000"/>
          <w:sz w:val="18"/>
          <w:szCs w:val="18"/>
        </w:rPr>
        <w:t>.ajouter(</w:t>
      </w:r>
      <w:r w:rsidRPr="00317843">
        <w:rPr>
          <w:rFonts w:ascii="Consolas" w:hAnsi="Consolas"/>
          <w:color w:val="6A3E3E"/>
          <w:sz w:val="18"/>
          <w:szCs w:val="18"/>
        </w:rPr>
        <w:t>employe2</w:t>
      </w:r>
      <w:r w:rsidRPr="00317843">
        <w:rPr>
          <w:rFonts w:ascii="Consolas" w:hAnsi="Consolas"/>
          <w:color w:val="000000"/>
          <w:sz w:val="18"/>
          <w:szCs w:val="18"/>
        </w:rPr>
        <w:t>));</w:t>
      </w:r>
    </w:p>
    <w:p w14:paraId="592B1387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ab/>
        <w:t>}</w:t>
      </w:r>
    </w:p>
    <w:p w14:paraId="5776523C" w14:textId="77777777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C30F05" w14:textId="4B30B8DD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>…</w:t>
      </w:r>
    </w:p>
    <w:p w14:paraId="1867D962" w14:textId="630B4929" w:rsidR="00317843" w:rsidRPr="00317843" w:rsidRDefault="00317843" w:rsidP="0031784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7843">
        <w:rPr>
          <w:rFonts w:ascii="Consolas" w:hAnsi="Consolas"/>
          <w:color w:val="000000"/>
          <w:sz w:val="18"/>
          <w:szCs w:val="18"/>
        </w:rPr>
        <w:t>}</w:t>
      </w:r>
    </w:p>
    <w:p w14:paraId="4F98802E" w14:textId="77777777" w:rsidR="006745BC" w:rsidRDefault="006745B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12FDB9B3" w14:textId="687AF1BB" w:rsidR="007F180E" w:rsidRDefault="000C4826" w:rsidP="000C4826">
      <w:pPr>
        <w:pStyle w:val="TPnormalpuce1"/>
      </w:pPr>
      <w:r>
        <w:lastRenderedPageBreak/>
        <w:t>Lors de l’exécution, les tests passent sauf celui de l’unicité de l’immatriculation</w:t>
      </w:r>
    </w:p>
    <w:p w14:paraId="388910F7" w14:textId="04859CDC" w:rsidR="00317843" w:rsidRDefault="00317843" w:rsidP="003D0C2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7C0663" wp14:editId="73C74404">
            <wp:extent cx="3560445" cy="2632075"/>
            <wp:effectExtent l="19050" t="19050" r="20955" b="15875"/>
            <wp:docPr id="37360933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2AAFE" w14:textId="70FC9AC8" w:rsidR="006745BC" w:rsidRDefault="00601623" w:rsidP="00601623">
      <w:pPr>
        <w:pStyle w:val="TPnormalpuce1"/>
      </w:pPr>
      <w:r>
        <w:t>Dans Tasks nous voyons nos 2 TODOs</w:t>
      </w:r>
    </w:p>
    <w:p w14:paraId="1985ABC3" w14:textId="31BCFEE9" w:rsidR="000264A1" w:rsidRDefault="000264A1" w:rsidP="000264A1">
      <w:r>
        <w:rPr>
          <w:noProof/>
        </w:rPr>
        <w:drawing>
          <wp:inline distT="0" distB="0" distL="0" distR="0" wp14:anchorId="4193C572" wp14:editId="27D4972F">
            <wp:extent cx="6643370" cy="630555"/>
            <wp:effectExtent l="19050" t="19050" r="24130" b="17145"/>
            <wp:docPr id="206375869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3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27B31" w14:textId="77777777" w:rsidR="007F249B" w:rsidRPr="006D675F" w:rsidRDefault="007F249B" w:rsidP="000264A1"/>
    <w:sectPr w:rsidR="007F249B" w:rsidRPr="006D675F" w:rsidSect="002029F0">
      <w:headerReference w:type="default" r:id="rId33"/>
      <w:footerReference w:type="default" r:id="rId3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38BE" w14:textId="77777777" w:rsidR="00193592" w:rsidRDefault="00193592" w:rsidP="006C7E58">
      <w:r>
        <w:separator/>
      </w:r>
    </w:p>
  </w:endnote>
  <w:endnote w:type="continuationSeparator" w:id="0">
    <w:p w14:paraId="01DE24EA" w14:textId="77777777" w:rsidR="00193592" w:rsidRDefault="0019359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6C76" w14:textId="77777777" w:rsidR="00193592" w:rsidRDefault="00193592" w:rsidP="006C7E58">
      <w:r>
        <w:separator/>
      </w:r>
    </w:p>
  </w:footnote>
  <w:footnote w:type="continuationSeparator" w:id="0">
    <w:p w14:paraId="39F9D28B" w14:textId="77777777" w:rsidR="00193592" w:rsidRDefault="0019359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5"/>
  </w:num>
  <w:num w:numId="2" w16cid:durableId="1303773605">
    <w:abstractNumId w:val="7"/>
  </w:num>
  <w:num w:numId="3" w16cid:durableId="1765147961">
    <w:abstractNumId w:val="8"/>
  </w:num>
  <w:num w:numId="4" w16cid:durableId="52966048">
    <w:abstractNumId w:val="18"/>
  </w:num>
  <w:num w:numId="5" w16cid:durableId="1054431358">
    <w:abstractNumId w:val="16"/>
  </w:num>
  <w:num w:numId="6" w16cid:durableId="47657577">
    <w:abstractNumId w:val="19"/>
  </w:num>
  <w:num w:numId="7" w16cid:durableId="1937521838">
    <w:abstractNumId w:val="10"/>
  </w:num>
  <w:num w:numId="8" w16cid:durableId="1905526787">
    <w:abstractNumId w:val="14"/>
  </w:num>
  <w:num w:numId="9" w16cid:durableId="747456935">
    <w:abstractNumId w:val="2"/>
  </w:num>
  <w:num w:numId="10" w16cid:durableId="254680455">
    <w:abstractNumId w:val="4"/>
  </w:num>
  <w:num w:numId="11" w16cid:durableId="1467116020">
    <w:abstractNumId w:val="6"/>
  </w:num>
  <w:num w:numId="12" w16cid:durableId="620916257">
    <w:abstractNumId w:val="9"/>
  </w:num>
  <w:num w:numId="13" w16cid:durableId="394276172">
    <w:abstractNumId w:val="17"/>
  </w:num>
  <w:num w:numId="14" w16cid:durableId="1386101343">
    <w:abstractNumId w:val="20"/>
  </w:num>
  <w:num w:numId="15" w16cid:durableId="376124357">
    <w:abstractNumId w:val="13"/>
  </w:num>
  <w:num w:numId="16" w16cid:durableId="1964653792">
    <w:abstractNumId w:val="5"/>
  </w:num>
  <w:num w:numId="17" w16cid:durableId="544872654">
    <w:abstractNumId w:val="11"/>
  </w:num>
  <w:num w:numId="18" w16cid:durableId="1521502676">
    <w:abstractNumId w:val="1"/>
  </w:num>
  <w:num w:numId="19" w16cid:durableId="1032463315">
    <w:abstractNumId w:val="3"/>
  </w:num>
  <w:num w:numId="20" w16cid:durableId="1524858703">
    <w:abstractNumId w:val="12"/>
  </w:num>
  <w:num w:numId="21" w16cid:durableId="101688245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20946"/>
    <w:rsid w:val="00023DBA"/>
    <w:rsid w:val="000264A1"/>
    <w:rsid w:val="00034B2F"/>
    <w:rsid w:val="0003794C"/>
    <w:rsid w:val="000417F6"/>
    <w:rsid w:val="0004377B"/>
    <w:rsid w:val="000460E8"/>
    <w:rsid w:val="000478F3"/>
    <w:rsid w:val="000504C9"/>
    <w:rsid w:val="00050ACC"/>
    <w:rsid w:val="00051A24"/>
    <w:rsid w:val="00052079"/>
    <w:rsid w:val="0005527E"/>
    <w:rsid w:val="00055365"/>
    <w:rsid w:val="00062FC0"/>
    <w:rsid w:val="000717C4"/>
    <w:rsid w:val="000753A7"/>
    <w:rsid w:val="0007773E"/>
    <w:rsid w:val="00077D28"/>
    <w:rsid w:val="00082FD3"/>
    <w:rsid w:val="00086EB6"/>
    <w:rsid w:val="00095A02"/>
    <w:rsid w:val="00097F0B"/>
    <w:rsid w:val="000A1582"/>
    <w:rsid w:val="000A5D8B"/>
    <w:rsid w:val="000B5430"/>
    <w:rsid w:val="000B5825"/>
    <w:rsid w:val="000C047F"/>
    <w:rsid w:val="000C15F1"/>
    <w:rsid w:val="000C25A9"/>
    <w:rsid w:val="000C4826"/>
    <w:rsid w:val="000C6A7D"/>
    <w:rsid w:val="000D0A8C"/>
    <w:rsid w:val="000D77F3"/>
    <w:rsid w:val="000E15F6"/>
    <w:rsid w:val="000E5CCE"/>
    <w:rsid w:val="000F0864"/>
    <w:rsid w:val="000F096C"/>
    <w:rsid w:val="000F0E32"/>
    <w:rsid w:val="000F4215"/>
    <w:rsid w:val="000F50AF"/>
    <w:rsid w:val="00105605"/>
    <w:rsid w:val="00110294"/>
    <w:rsid w:val="001111BE"/>
    <w:rsid w:val="00122B4E"/>
    <w:rsid w:val="00125DCA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926DB"/>
    <w:rsid w:val="00192825"/>
    <w:rsid w:val="00192E77"/>
    <w:rsid w:val="00193592"/>
    <w:rsid w:val="00194408"/>
    <w:rsid w:val="001962C7"/>
    <w:rsid w:val="00197AF3"/>
    <w:rsid w:val="00197FED"/>
    <w:rsid w:val="001A0D7C"/>
    <w:rsid w:val="001A4B5B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43AD"/>
    <w:rsid w:val="00225D2C"/>
    <w:rsid w:val="002263D9"/>
    <w:rsid w:val="0023135E"/>
    <w:rsid w:val="00232ABB"/>
    <w:rsid w:val="00241941"/>
    <w:rsid w:val="00241BEE"/>
    <w:rsid w:val="00242C6A"/>
    <w:rsid w:val="00250151"/>
    <w:rsid w:val="0025054F"/>
    <w:rsid w:val="002516A8"/>
    <w:rsid w:val="002524E7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3E9F"/>
    <w:rsid w:val="00296567"/>
    <w:rsid w:val="002A18FE"/>
    <w:rsid w:val="002A2662"/>
    <w:rsid w:val="002A28BA"/>
    <w:rsid w:val="002A2BFE"/>
    <w:rsid w:val="002A4702"/>
    <w:rsid w:val="002A6A5C"/>
    <w:rsid w:val="002B04EA"/>
    <w:rsid w:val="002B404F"/>
    <w:rsid w:val="002C11FF"/>
    <w:rsid w:val="002C1D2C"/>
    <w:rsid w:val="002C301E"/>
    <w:rsid w:val="002C4936"/>
    <w:rsid w:val="002C5032"/>
    <w:rsid w:val="002D1C5C"/>
    <w:rsid w:val="002D2B64"/>
    <w:rsid w:val="002E05B0"/>
    <w:rsid w:val="002E078E"/>
    <w:rsid w:val="002E1C14"/>
    <w:rsid w:val="002E7E7C"/>
    <w:rsid w:val="002F0A74"/>
    <w:rsid w:val="002F13A6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693"/>
    <w:rsid w:val="0034440A"/>
    <w:rsid w:val="00346E6C"/>
    <w:rsid w:val="003548A0"/>
    <w:rsid w:val="003637F8"/>
    <w:rsid w:val="003659AB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5B73"/>
    <w:rsid w:val="00414A12"/>
    <w:rsid w:val="004203A9"/>
    <w:rsid w:val="00420690"/>
    <w:rsid w:val="00425FA5"/>
    <w:rsid w:val="004301BB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AAA"/>
    <w:rsid w:val="004A198E"/>
    <w:rsid w:val="004A1F02"/>
    <w:rsid w:val="004A3990"/>
    <w:rsid w:val="004A41BC"/>
    <w:rsid w:val="004A4B27"/>
    <w:rsid w:val="004A5E0E"/>
    <w:rsid w:val="004B1D35"/>
    <w:rsid w:val="004C2502"/>
    <w:rsid w:val="004D6D14"/>
    <w:rsid w:val="004E67B9"/>
    <w:rsid w:val="004E79BD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709EF"/>
    <w:rsid w:val="0057306B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7805"/>
    <w:rsid w:val="00627AE5"/>
    <w:rsid w:val="006302A7"/>
    <w:rsid w:val="0063306A"/>
    <w:rsid w:val="00633B1F"/>
    <w:rsid w:val="006367DA"/>
    <w:rsid w:val="0064222C"/>
    <w:rsid w:val="00653FD4"/>
    <w:rsid w:val="00655DB6"/>
    <w:rsid w:val="00660438"/>
    <w:rsid w:val="006745BC"/>
    <w:rsid w:val="00675D38"/>
    <w:rsid w:val="0067609F"/>
    <w:rsid w:val="00685AB6"/>
    <w:rsid w:val="006900A1"/>
    <w:rsid w:val="00690CA2"/>
    <w:rsid w:val="0069172F"/>
    <w:rsid w:val="00693053"/>
    <w:rsid w:val="006939F9"/>
    <w:rsid w:val="0069588A"/>
    <w:rsid w:val="006A1870"/>
    <w:rsid w:val="006A23AF"/>
    <w:rsid w:val="006B3A7A"/>
    <w:rsid w:val="006B3B13"/>
    <w:rsid w:val="006C3286"/>
    <w:rsid w:val="006C573C"/>
    <w:rsid w:val="006C7E58"/>
    <w:rsid w:val="006D1C51"/>
    <w:rsid w:val="006D26EB"/>
    <w:rsid w:val="006D2C65"/>
    <w:rsid w:val="006D675F"/>
    <w:rsid w:val="006D6F04"/>
    <w:rsid w:val="006E205A"/>
    <w:rsid w:val="006E20F8"/>
    <w:rsid w:val="006E56BB"/>
    <w:rsid w:val="006F1B40"/>
    <w:rsid w:val="006F2B63"/>
    <w:rsid w:val="006F7A6B"/>
    <w:rsid w:val="007007CE"/>
    <w:rsid w:val="007060B5"/>
    <w:rsid w:val="00707B85"/>
    <w:rsid w:val="00710DD3"/>
    <w:rsid w:val="007131E3"/>
    <w:rsid w:val="00713863"/>
    <w:rsid w:val="00723176"/>
    <w:rsid w:val="00723883"/>
    <w:rsid w:val="007327B9"/>
    <w:rsid w:val="007352A2"/>
    <w:rsid w:val="00740FF3"/>
    <w:rsid w:val="00742224"/>
    <w:rsid w:val="00742334"/>
    <w:rsid w:val="00743993"/>
    <w:rsid w:val="00750299"/>
    <w:rsid w:val="00764007"/>
    <w:rsid w:val="00765582"/>
    <w:rsid w:val="00767640"/>
    <w:rsid w:val="00767B49"/>
    <w:rsid w:val="007729E2"/>
    <w:rsid w:val="007740FE"/>
    <w:rsid w:val="00785814"/>
    <w:rsid w:val="007910EE"/>
    <w:rsid w:val="00792818"/>
    <w:rsid w:val="007A0C15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E0E"/>
    <w:rsid w:val="007D3376"/>
    <w:rsid w:val="007D466B"/>
    <w:rsid w:val="007D4A7E"/>
    <w:rsid w:val="007D4C83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6A48"/>
    <w:rsid w:val="00883C7F"/>
    <w:rsid w:val="00886F89"/>
    <w:rsid w:val="00892B01"/>
    <w:rsid w:val="00893473"/>
    <w:rsid w:val="00895308"/>
    <w:rsid w:val="00896FEF"/>
    <w:rsid w:val="008A0FDC"/>
    <w:rsid w:val="008A78BE"/>
    <w:rsid w:val="008B1A67"/>
    <w:rsid w:val="008B220B"/>
    <w:rsid w:val="008B38A0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F18E2"/>
    <w:rsid w:val="008F7F3E"/>
    <w:rsid w:val="00901029"/>
    <w:rsid w:val="00901CDD"/>
    <w:rsid w:val="0091679D"/>
    <w:rsid w:val="00920BAE"/>
    <w:rsid w:val="00922F94"/>
    <w:rsid w:val="00924F5F"/>
    <w:rsid w:val="009314BA"/>
    <w:rsid w:val="00932793"/>
    <w:rsid w:val="00937048"/>
    <w:rsid w:val="009407D4"/>
    <w:rsid w:val="009425F5"/>
    <w:rsid w:val="00945F7A"/>
    <w:rsid w:val="00946D77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1D6E"/>
    <w:rsid w:val="009C2AC3"/>
    <w:rsid w:val="009D1251"/>
    <w:rsid w:val="009D15E7"/>
    <w:rsid w:val="009E1419"/>
    <w:rsid w:val="009E5D19"/>
    <w:rsid w:val="009F00C7"/>
    <w:rsid w:val="009F1904"/>
    <w:rsid w:val="009F2046"/>
    <w:rsid w:val="009F256A"/>
    <w:rsid w:val="009F29E9"/>
    <w:rsid w:val="00A055CF"/>
    <w:rsid w:val="00A14C1B"/>
    <w:rsid w:val="00A2634D"/>
    <w:rsid w:val="00A27583"/>
    <w:rsid w:val="00A27EE5"/>
    <w:rsid w:val="00A30B7C"/>
    <w:rsid w:val="00A3201F"/>
    <w:rsid w:val="00A361C9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4046"/>
    <w:rsid w:val="00AD6399"/>
    <w:rsid w:val="00AE30E2"/>
    <w:rsid w:val="00AE5B33"/>
    <w:rsid w:val="00AF1914"/>
    <w:rsid w:val="00AF1D95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F7E"/>
    <w:rsid w:val="00B4292E"/>
    <w:rsid w:val="00B43E3B"/>
    <w:rsid w:val="00B45738"/>
    <w:rsid w:val="00B51BE8"/>
    <w:rsid w:val="00B6101B"/>
    <w:rsid w:val="00B62819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14314"/>
    <w:rsid w:val="00D1752A"/>
    <w:rsid w:val="00D2004D"/>
    <w:rsid w:val="00D23006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D47B3"/>
    <w:rsid w:val="00DE116D"/>
    <w:rsid w:val="00DF1F3D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7E49"/>
    <w:rsid w:val="00E6110F"/>
    <w:rsid w:val="00E615EA"/>
    <w:rsid w:val="00E61C27"/>
    <w:rsid w:val="00E621C7"/>
    <w:rsid w:val="00E638DF"/>
    <w:rsid w:val="00E7188C"/>
    <w:rsid w:val="00E727A2"/>
    <w:rsid w:val="00E740F0"/>
    <w:rsid w:val="00E75489"/>
    <w:rsid w:val="00E8332B"/>
    <w:rsid w:val="00E848B6"/>
    <w:rsid w:val="00E9032B"/>
    <w:rsid w:val="00E90B91"/>
    <w:rsid w:val="00E94011"/>
    <w:rsid w:val="00E965A0"/>
    <w:rsid w:val="00EA0653"/>
    <w:rsid w:val="00EA4D07"/>
    <w:rsid w:val="00EA5D3D"/>
    <w:rsid w:val="00EB0B57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F01C24"/>
    <w:rsid w:val="00F028ED"/>
    <w:rsid w:val="00F034FB"/>
    <w:rsid w:val="00F03C92"/>
    <w:rsid w:val="00F0457F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1FE8"/>
    <w:rsid w:val="00FE3222"/>
    <w:rsid w:val="00FE5113"/>
    <w:rsid w:val="00FF1243"/>
    <w:rsid w:val="00FF18F4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26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33" Type="http://schemas.openxmlformats.org/officeDocument/2006/relationships/header" Target="header1.xml"/><Relationship Id="rId29" Type="http://schemas.openxmlformats.org/officeDocument/2006/relationships/image" Target="media/image8.png"/><Relationship Id="rId16" Type="http://schemas.openxmlformats.org/officeDocument/2006/relationships/image" Target="media/image5.png"/><Relationship Id="rId20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32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" TargetMode="External"/><Relationship Id="rId27" Type="http://schemas.openxmlformats.org/officeDocument/2006/relationships/hyperlink" Target="eclipse-javadoc:%E2%98%82=demo-spring-jpa/C:%5C/Users%5C/abaille%5C/.gradle%5C/caches%5C/modules-2%5C/files-2.1%5C/jakarta.persistence%5C/jakarta.persistence-api%5C/3.1.0%5C/66901fa1c373c6aff65c13791cc11da72060a8d6%5C/jakarta.persistence-api-3.1.0.jar=/gradle_used_by_scope=/main,test=/%3Cjakarta.persistence" TargetMode="External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CE394-06E4-4E35-A6B8-061896A54BE2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675</TotalTime>
  <Pages>17</Pages>
  <Words>3399</Words>
  <Characters>18700</Characters>
  <Application>Microsoft Office Word</Application>
  <DocSecurity>0</DocSecurity>
  <Lines>155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527</cp:revision>
  <cp:lastPrinted>2022-03-28T15:37:00Z</cp:lastPrinted>
  <dcterms:created xsi:type="dcterms:W3CDTF">2017-11-17T14:15:00Z</dcterms:created>
  <dcterms:modified xsi:type="dcterms:W3CDTF">2023-07-12T08:37:00Z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