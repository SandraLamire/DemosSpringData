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E215" w14:textId="71AFAF0F" w:rsidR="007D1E0E" w:rsidRPr="006D675F" w:rsidRDefault="00496177" w:rsidP="007D1E0E">
      <w:pPr>
        <w:pStyle w:val="Titre"/>
      </w:pPr>
      <w:r>
        <w:t>Clefs primaires composites (méthode 1)</w:t>
      </w:r>
    </w:p>
    <w:p w14:paraId="31FD3075" w14:textId="2F4654B5" w:rsidR="000150A7" w:rsidRPr="006D675F" w:rsidRDefault="000150A7" w:rsidP="000150A7">
      <w:pPr>
        <w:pStyle w:val="Titre1"/>
      </w:pPr>
      <w:r w:rsidRPr="006D675F">
        <w:t xml:space="preserve">Démonstration </w:t>
      </w:r>
      <w:r w:rsidR="004D472D">
        <w:t>3</w:t>
      </w:r>
      <w:r w:rsidRPr="006D675F">
        <w:t xml:space="preserve"> du module </w:t>
      </w:r>
      <w:r w:rsidR="00B23BB7" w:rsidRPr="006D675F">
        <w:t>2</w:t>
      </w:r>
    </w:p>
    <w:p w14:paraId="5938D2DE" w14:textId="77777777" w:rsidR="000150A7" w:rsidRPr="006D675F" w:rsidRDefault="000150A7" w:rsidP="000150A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6D675F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5BD2EA66" w14:textId="14252F18" w:rsidR="00AF1D95" w:rsidRPr="006D675F" w:rsidRDefault="0048505C" w:rsidP="00AA4F6E">
            <w:pPr>
              <w:pStyle w:val="TPnormal"/>
            </w:pPr>
            <w:r w:rsidRPr="006D675F">
              <w:t>L</w:t>
            </w:r>
            <w:r w:rsidR="00CC34CC">
              <w:t>’</w:t>
            </w:r>
            <w:r w:rsidRPr="006D675F">
              <w:t>objectif</w:t>
            </w:r>
            <w:r w:rsidR="00AF1D95" w:rsidRPr="006D675F">
              <w:t xml:space="preserve"> de cette démonstration :</w:t>
            </w:r>
          </w:p>
          <w:p w14:paraId="73FE6ABC" w14:textId="0B044796" w:rsidR="00AA6238" w:rsidRPr="006D675F" w:rsidRDefault="00FF19AB" w:rsidP="00655DB6">
            <w:pPr>
              <w:pStyle w:val="TPnormalpuce1"/>
            </w:pPr>
            <w:r>
              <w:t>Déclaration d’une clef primaire composite</w:t>
            </w:r>
          </w:p>
        </w:tc>
      </w:tr>
    </w:tbl>
    <w:p w14:paraId="044A4A7A" w14:textId="69DAC755" w:rsidR="007D1E0E" w:rsidRPr="006D675F" w:rsidRDefault="007C0A41" w:rsidP="007D1E0E">
      <w:pPr>
        <w:pStyle w:val="TPTitre"/>
      </w:pPr>
      <w:r w:rsidRPr="006D675F">
        <w:t>Déroulement</w:t>
      </w:r>
    </w:p>
    <w:p w14:paraId="2D8A3774" w14:textId="087E225E" w:rsidR="007C0A41" w:rsidRPr="006D675F" w:rsidRDefault="00594338" w:rsidP="007C0A41">
      <w:pPr>
        <w:pStyle w:val="Titre1"/>
      </w:pPr>
      <w:r w:rsidRPr="006D675F">
        <w:t>Contexte</w:t>
      </w:r>
    </w:p>
    <w:p w14:paraId="60828D0D" w14:textId="77777777" w:rsidR="00420690" w:rsidRPr="006D675F" w:rsidRDefault="00420690" w:rsidP="009A5D9A">
      <w:pPr>
        <w:pStyle w:val="TPnormalpuce1"/>
      </w:pPr>
      <w:r w:rsidRPr="006D675F">
        <w:t>Continuer l’application précédente</w:t>
      </w:r>
    </w:p>
    <w:p w14:paraId="124BF999" w14:textId="69889192" w:rsidR="009A5D9A" w:rsidRPr="006D675F" w:rsidRDefault="009A5D9A" w:rsidP="009A5D9A">
      <w:pPr>
        <w:pStyle w:val="TPnormalpuce1"/>
      </w:pPr>
      <w:r w:rsidRPr="006D675F">
        <w:t>Dans cette itération</w:t>
      </w:r>
      <w:r w:rsidR="00CE7ACF" w:rsidRPr="006D675F">
        <w:t xml:space="preserve">, </w:t>
      </w:r>
      <w:r w:rsidR="007F6D01">
        <w:t>nous allons ajouter la notion de stagiaire</w:t>
      </w:r>
      <w:r w:rsidR="00420690" w:rsidRPr="006D675F">
        <w:t> :</w:t>
      </w:r>
    </w:p>
    <w:p w14:paraId="7AC8A60F" w14:textId="011D6513" w:rsidR="00C60BE6" w:rsidRDefault="007F6D01" w:rsidP="00C60BE6">
      <w:pPr>
        <w:pStyle w:val="TPnormalpuce1"/>
        <w:numPr>
          <w:ilvl w:val="1"/>
          <w:numId w:val="1"/>
        </w:numPr>
      </w:pPr>
      <w:r>
        <w:t>Voici la table en base de données désirées</w:t>
      </w:r>
    </w:p>
    <w:p w14:paraId="53678593" w14:textId="4F1B9510" w:rsidR="007F6D01" w:rsidRPr="006D675F" w:rsidRDefault="007F6D01" w:rsidP="007F6D01">
      <w:r>
        <w:rPr>
          <w:noProof/>
          <w:lang w:val="fr-FR"/>
        </w:rPr>
        <w:drawing>
          <wp:inline distT="0" distB="0" distL="0" distR="0" wp14:anchorId="70326572" wp14:editId="50091E7E">
            <wp:extent cx="4662055" cy="2075743"/>
            <wp:effectExtent l="0" t="0" r="5715" b="1270"/>
            <wp:docPr id="190004158" name="Image 2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4158" name="Image 2" descr="Une image contenant texte, capture d’écran, Polic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45" cy="208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3D905" w14:textId="40420C1E" w:rsidR="007F6D01" w:rsidRDefault="007F6D01" w:rsidP="00A750DF">
      <w:pPr>
        <w:pStyle w:val="TPnormalpuce1"/>
        <w:numPr>
          <w:ilvl w:val="1"/>
          <w:numId w:val="1"/>
        </w:numPr>
      </w:pPr>
      <w:r>
        <w:t xml:space="preserve">Un stagiaire a </w:t>
      </w:r>
    </w:p>
    <w:p w14:paraId="4C353E66" w14:textId="2E7705BF" w:rsidR="007F6D01" w:rsidRDefault="007F6D01" w:rsidP="007F6D01">
      <w:pPr>
        <w:pStyle w:val="TPnormalpuce1"/>
        <w:numPr>
          <w:ilvl w:val="2"/>
          <w:numId w:val="1"/>
        </w:numPr>
      </w:pPr>
      <w:r>
        <w:t>Une clef primaire composée de son email ENI et son numéro d’étudiant ENI</w:t>
      </w:r>
    </w:p>
    <w:p w14:paraId="09680022" w14:textId="65B7D2B4" w:rsidR="007F6D01" w:rsidRDefault="007F6D01" w:rsidP="007F6D01">
      <w:pPr>
        <w:pStyle w:val="TPnormalpuce1"/>
        <w:numPr>
          <w:ilvl w:val="2"/>
          <w:numId w:val="1"/>
        </w:numPr>
      </w:pPr>
      <w:r>
        <w:t>Un nom et un prénom</w:t>
      </w:r>
      <w:r w:rsidR="002132B5">
        <w:t xml:space="preserve"> obligatoires</w:t>
      </w:r>
    </w:p>
    <w:p w14:paraId="10A9370C" w14:textId="0208168E" w:rsidR="007F6D01" w:rsidRDefault="007F6D01" w:rsidP="007F6D01">
      <w:pPr>
        <w:pStyle w:val="TPnormalpuce1"/>
        <w:numPr>
          <w:ilvl w:val="2"/>
          <w:numId w:val="1"/>
        </w:numPr>
      </w:pPr>
      <w:r>
        <w:t>Un numéro de téléphone de domicile et/ou de portable</w:t>
      </w:r>
    </w:p>
    <w:p w14:paraId="79440EE2" w14:textId="58FB34D6" w:rsidR="007F6D01" w:rsidRPr="006D675F" w:rsidRDefault="007F6D01" w:rsidP="007F6D01">
      <w:pPr>
        <w:pStyle w:val="TPnormalpuce1"/>
        <w:numPr>
          <w:ilvl w:val="2"/>
          <w:numId w:val="1"/>
        </w:numPr>
      </w:pPr>
      <w:r>
        <w:t>Un email personnel obligatoire</w:t>
      </w:r>
    </w:p>
    <w:p w14:paraId="5D1142D6" w14:textId="68BA5A5A" w:rsidR="0069588A" w:rsidRDefault="0069588A" w:rsidP="0069588A">
      <w:pPr>
        <w:rPr>
          <w:lang w:val="fr-FR"/>
        </w:rPr>
      </w:pPr>
    </w:p>
    <w:p w14:paraId="564D76EA" w14:textId="77777777" w:rsidR="00D01AEA" w:rsidRDefault="00D01AEA">
      <w:pPr>
        <w:rPr>
          <w:rFonts w:asciiTheme="majorHAnsi" w:eastAsiaTheme="majorEastAsia" w:hAnsiTheme="majorHAnsi" w:cstheme="majorBidi"/>
          <w:color w:val="962D3E"/>
          <w:sz w:val="28"/>
          <w:szCs w:val="28"/>
          <w:lang w:val="fr-FR"/>
        </w:rPr>
      </w:pPr>
      <w:r>
        <w:br w:type="page"/>
      </w:r>
    </w:p>
    <w:p w14:paraId="5BD7573C" w14:textId="3152F353" w:rsidR="00361D39" w:rsidRDefault="00361D39" w:rsidP="006A157E">
      <w:pPr>
        <w:pStyle w:val="Titre1"/>
      </w:pPr>
      <w:r>
        <w:lastRenderedPageBreak/>
        <w:t xml:space="preserve">Création de la classe gérant la clé primaire </w:t>
      </w:r>
      <w:r w:rsidRPr="00E246FE">
        <w:t>:</w:t>
      </w:r>
      <w:r w:rsidRPr="00882400">
        <w:rPr>
          <w:b/>
          <w:noProof/>
          <w:lang w:eastAsia="fr-FR"/>
        </w:rPr>
        <w:t xml:space="preserve"> </w:t>
      </w:r>
    </w:p>
    <w:p w14:paraId="549BDE92" w14:textId="77777777" w:rsidR="006D51D6" w:rsidRDefault="006D51D6" w:rsidP="006D51D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51D6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6D51D6">
        <w:rPr>
          <w:rFonts w:ascii="Consolas" w:hAnsi="Consolas"/>
          <w:color w:val="000000"/>
          <w:sz w:val="18"/>
          <w:szCs w:val="18"/>
        </w:rPr>
        <w:t xml:space="preserve"> fr.eni.demo.bo.pk;</w:t>
      </w:r>
    </w:p>
    <w:p w14:paraId="73E9646C" w14:textId="77777777" w:rsidR="009224C8" w:rsidRDefault="009224C8" w:rsidP="006D51D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C37704D" w14:textId="77777777" w:rsidR="009224C8" w:rsidRPr="00A06EF4" w:rsidRDefault="009224C8" w:rsidP="009224C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06EF4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06EF4">
        <w:rPr>
          <w:rFonts w:ascii="Consolas" w:hAnsi="Consolas"/>
          <w:color w:val="000000"/>
          <w:sz w:val="18"/>
          <w:szCs w:val="18"/>
        </w:rPr>
        <w:t xml:space="preserve"> java.io.Serializable;</w:t>
      </w:r>
    </w:p>
    <w:p w14:paraId="7AB65855" w14:textId="77777777" w:rsidR="006D51D6" w:rsidRPr="006D51D6" w:rsidRDefault="006D51D6" w:rsidP="006D51D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1340552" w14:textId="417E30CC" w:rsidR="006D51D6" w:rsidRPr="006D51D6" w:rsidRDefault="006D51D6" w:rsidP="00A83D6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51D6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D51D6">
        <w:rPr>
          <w:rFonts w:ascii="Consolas" w:hAnsi="Consolas"/>
          <w:color w:val="000000"/>
          <w:sz w:val="18"/>
          <w:szCs w:val="18"/>
        </w:rPr>
        <w:t xml:space="preserve"> lombok.</w:t>
      </w:r>
      <w:r w:rsidR="00A83D6D">
        <w:rPr>
          <w:rFonts w:ascii="Consolas" w:hAnsi="Consolas"/>
          <w:color w:val="000000"/>
          <w:sz w:val="18"/>
          <w:szCs w:val="18"/>
        </w:rPr>
        <w:t>*</w:t>
      </w:r>
      <w:r w:rsidRPr="006D51D6">
        <w:rPr>
          <w:rFonts w:ascii="Consolas" w:hAnsi="Consolas"/>
          <w:color w:val="000000"/>
          <w:sz w:val="18"/>
          <w:szCs w:val="18"/>
        </w:rPr>
        <w:t>;</w:t>
      </w:r>
    </w:p>
    <w:p w14:paraId="23BD15F9" w14:textId="77777777" w:rsidR="006D51D6" w:rsidRPr="006D51D6" w:rsidRDefault="006D51D6" w:rsidP="006D51D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800BC9D" w14:textId="77777777" w:rsidR="006D51D6" w:rsidRPr="006D51D6" w:rsidRDefault="006D51D6" w:rsidP="006D51D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51D6">
        <w:rPr>
          <w:rFonts w:ascii="Consolas" w:hAnsi="Consolas"/>
          <w:color w:val="646464"/>
          <w:sz w:val="18"/>
          <w:szCs w:val="18"/>
        </w:rPr>
        <w:t>@Data</w:t>
      </w:r>
    </w:p>
    <w:p w14:paraId="3F508DA1" w14:textId="77777777" w:rsidR="006D51D6" w:rsidRPr="006D51D6" w:rsidRDefault="006D51D6" w:rsidP="006D51D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51D6">
        <w:rPr>
          <w:rFonts w:ascii="Consolas" w:hAnsi="Consolas"/>
          <w:color w:val="646464"/>
          <w:sz w:val="18"/>
          <w:szCs w:val="18"/>
        </w:rPr>
        <w:t>@NoArgsConstructor</w:t>
      </w:r>
    </w:p>
    <w:p w14:paraId="105634FB" w14:textId="77777777" w:rsidR="006D51D6" w:rsidRPr="006D51D6" w:rsidRDefault="006D51D6" w:rsidP="006D51D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51D6">
        <w:rPr>
          <w:rFonts w:ascii="Consolas" w:hAnsi="Consolas"/>
          <w:color w:val="646464"/>
          <w:sz w:val="18"/>
          <w:szCs w:val="18"/>
        </w:rPr>
        <w:t>@AllArgsConstructor</w:t>
      </w:r>
    </w:p>
    <w:p w14:paraId="563B2C57" w14:textId="77777777" w:rsidR="006D51D6" w:rsidRPr="006D51D6" w:rsidRDefault="006D51D6" w:rsidP="006D51D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51D6">
        <w:rPr>
          <w:rFonts w:ascii="Consolas" w:hAnsi="Consolas"/>
          <w:color w:val="646464"/>
          <w:sz w:val="18"/>
          <w:szCs w:val="18"/>
        </w:rPr>
        <w:t>@Builder</w:t>
      </w:r>
    </w:p>
    <w:p w14:paraId="33B4506E" w14:textId="77777777" w:rsidR="009224C8" w:rsidRPr="00AF18A3" w:rsidRDefault="006D51D6" w:rsidP="009224C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51D6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6D51D6">
        <w:rPr>
          <w:rFonts w:ascii="Consolas" w:hAnsi="Consolas"/>
          <w:color w:val="000000"/>
          <w:sz w:val="18"/>
          <w:szCs w:val="18"/>
        </w:rPr>
        <w:t xml:space="preserve"> </w:t>
      </w:r>
      <w:r w:rsidRPr="006D51D6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6D51D6">
        <w:rPr>
          <w:rFonts w:ascii="Consolas" w:hAnsi="Consolas"/>
          <w:color w:val="000000"/>
          <w:sz w:val="18"/>
          <w:szCs w:val="18"/>
        </w:rPr>
        <w:t xml:space="preserve"> EtudiantPK </w:t>
      </w:r>
      <w:r w:rsidR="009224C8" w:rsidRPr="00DC5C4D">
        <w:rPr>
          <w:rFonts w:ascii="Consolas" w:hAnsi="Consolas"/>
          <w:b/>
          <w:bCs/>
          <w:color w:val="7F0055"/>
          <w:sz w:val="18"/>
          <w:szCs w:val="18"/>
        </w:rPr>
        <w:t>implements</w:t>
      </w:r>
      <w:r w:rsidR="009224C8" w:rsidRPr="00DC5C4D">
        <w:rPr>
          <w:rFonts w:ascii="Consolas" w:hAnsi="Consolas"/>
          <w:color w:val="000000"/>
          <w:sz w:val="18"/>
          <w:szCs w:val="18"/>
        </w:rPr>
        <w:t xml:space="preserve"> Serializable{</w:t>
      </w:r>
    </w:p>
    <w:p w14:paraId="277E602F" w14:textId="77777777" w:rsidR="009224C8" w:rsidRPr="00AF18A3" w:rsidRDefault="009224C8" w:rsidP="009224C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AF18A3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AF18A3">
        <w:rPr>
          <w:rFonts w:ascii="Consolas" w:hAnsi="Consolas"/>
          <w:color w:val="000000"/>
          <w:sz w:val="18"/>
          <w:szCs w:val="18"/>
        </w:rPr>
        <w:t xml:space="preserve"> </w:t>
      </w:r>
      <w:r w:rsidRPr="00AF18A3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AF18A3">
        <w:rPr>
          <w:rFonts w:ascii="Consolas" w:hAnsi="Consolas"/>
          <w:color w:val="000000"/>
          <w:sz w:val="18"/>
          <w:szCs w:val="18"/>
        </w:rPr>
        <w:t xml:space="preserve"> </w:t>
      </w:r>
      <w:r w:rsidRPr="00AF18A3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AF18A3">
        <w:rPr>
          <w:rFonts w:ascii="Consolas" w:hAnsi="Consolas"/>
          <w:color w:val="000000"/>
          <w:sz w:val="18"/>
          <w:szCs w:val="18"/>
        </w:rPr>
        <w:t xml:space="preserve"> </w:t>
      </w:r>
      <w:r w:rsidRPr="00AF18A3">
        <w:rPr>
          <w:rFonts w:ascii="Consolas" w:hAnsi="Consolas"/>
          <w:b/>
          <w:bCs/>
          <w:color w:val="7F0055"/>
          <w:sz w:val="18"/>
          <w:szCs w:val="18"/>
        </w:rPr>
        <w:t>long</w:t>
      </w:r>
      <w:r w:rsidRPr="00AF18A3">
        <w:rPr>
          <w:rFonts w:ascii="Consolas" w:hAnsi="Consolas"/>
          <w:color w:val="000000"/>
          <w:sz w:val="18"/>
          <w:szCs w:val="18"/>
        </w:rPr>
        <w:t xml:space="preserve"> </w:t>
      </w:r>
      <w:r w:rsidRPr="00AF18A3">
        <w:rPr>
          <w:rFonts w:ascii="Consolas" w:hAnsi="Consolas"/>
          <w:b/>
          <w:bCs/>
          <w:i/>
          <w:iCs/>
          <w:color w:val="0000C0"/>
          <w:sz w:val="18"/>
          <w:szCs w:val="18"/>
        </w:rPr>
        <w:t>serialVersionUID</w:t>
      </w:r>
      <w:r w:rsidRPr="00AF18A3">
        <w:rPr>
          <w:rFonts w:ascii="Consolas" w:hAnsi="Consolas"/>
          <w:color w:val="000000"/>
          <w:sz w:val="18"/>
          <w:szCs w:val="18"/>
        </w:rPr>
        <w:t xml:space="preserve"> = 1L;</w:t>
      </w:r>
    </w:p>
    <w:p w14:paraId="06C0C0B5" w14:textId="77777777" w:rsidR="006D51D6" w:rsidRPr="006D51D6" w:rsidRDefault="006D51D6" w:rsidP="006D51D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BAD8465" w14:textId="77777777" w:rsidR="006D51D6" w:rsidRPr="006D51D6" w:rsidRDefault="006D51D6" w:rsidP="006D51D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51D6">
        <w:rPr>
          <w:rFonts w:ascii="Consolas" w:hAnsi="Consolas"/>
          <w:color w:val="000000"/>
          <w:sz w:val="18"/>
          <w:szCs w:val="18"/>
        </w:rPr>
        <w:tab/>
      </w:r>
      <w:r w:rsidRPr="006D51D6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6D51D6">
        <w:rPr>
          <w:rFonts w:ascii="Consolas" w:hAnsi="Consolas"/>
          <w:color w:val="000000"/>
          <w:sz w:val="18"/>
          <w:szCs w:val="18"/>
        </w:rPr>
        <w:t xml:space="preserve"> String </w:t>
      </w:r>
      <w:r w:rsidRPr="006D51D6">
        <w:rPr>
          <w:rFonts w:ascii="Consolas" w:hAnsi="Consolas"/>
          <w:color w:val="0000C0"/>
          <w:sz w:val="18"/>
          <w:szCs w:val="18"/>
        </w:rPr>
        <w:t>email</w:t>
      </w:r>
      <w:r w:rsidRPr="006D51D6">
        <w:rPr>
          <w:rFonts w:ascii="Consolas" w:hAnsi="Consolas"/>
          <w:color w:val="000000"/>
          <w:sz w:val="18"/>
          <w:szCs w:val="18"/>
        </w:rPr>
        <w:t>;</w:t>
      </w:r>
    </w:p>
    <w:p w14:paraId="3ABCE9B6" w14:textId="77777777" w:rsidR="006D51D6" w:rsidRPr="006D51D6" w:rsidRDefault="006D51D6" w:rsidP="006D51D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C5ECED8" w14:textId="77777777" w:rsidR="006D51D6" w:rsidRPr="006D51D6" w:rsidRDefault="006D51D6" w:rsidP="006D51D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51D6">
        <w:rPr>
          <w:rFonts w:ascii="Consolas" w:hAnsi="Consolas"/>
          <w:color w:val="000000"/>
          <w:sz w:val="18"/>
          <w:szCs w:val="18"/>
        </w:rPr>
        <w:tab/>
      </w:r>
      <w:r w:rsidRPr="006D51D6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6D51D6">
        <w:rPr>
          <w:rFonts w:ascii="Consolas" w:hAnsi="Consolas"/>
          <w:color w:val="000000"/>
          <w:sz w:val="18"/>
          <w:szCs w:val="18"/>
        </w:rPr>
        <w:t xml:space="preserve"> String </w:t>
      </w:r>
      <w:r w:rsidRPr="006D51D6">
        <w:rPr>
          <w:rFonts w:ascii="Consolas" w:hAnsi="Consolas"/>
          <w:color w:val="0000C0"/>
          <w:sz w:val="18"/>
          <w:szCs w:val="18"/>
        </w:rPr>
        <w:t>immatriculation</w:t>
      </w:r>
      <w:r w:rsidRPr="006D51D6">
        <w:rPr>
          <w:rFonts w:ascii="Consolas" w:hAnsi="Consolas"/>
          <w:color w:val="000000"/>
          <w:sz w:val="18"/>
          <w:szCs w:val="18"/>
        </w:rPr>
        <w:t>;</w:t>
      </w:r>
    </w:p>
    <w:p w14:paraId="5C322B9A" w14:textId="77777777" w:rsidR="006D51D6" w:rsidRPr="006D51D6" w:rsidRDefault="006D51D6" w:rsidP="006D51D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D51D6">
        <w:rPr>
          <w:rFonts w:ascii="Consolas" w:hAnsi="Consolas"/>
          <w:color w:val="000000"/>
          <w:sz w:val="18"/>
          <w:szCs w:val="18"/>
        </w:rPr>
        <w:t>}</w:t>
      </w:r>
    </w:p>
    <w:p w14:paraId="0BBFABF5" w14:textId="2C50289B" w:rsidR="006D51D6" w:rsidRDefault="006D51D6" w:rsidP="006D51D6">
      <w:pPr>
        <w:pStyle w:val="TPnormalpuce1"/>
      </w:pPr>
      <w:r>
        <w:t>Elle déclare les 2 attributs de la clef primaire</w:t>
      </w:r>
    </w:p>
    <w:p w14:paraId="210501D8" w14:textId="025CB4A8" w:rsidR="006D51D6" w:rsidRDefault="006D51D6" w:rsidP="006D51D6">
      <w:pPr>
        <w:pStyle w:val="TPnormalpuce1"/>
      </w:pPr>
      <w:r>
        <w:t>Il faut qu’elle respecte le design pattern POJO</w:t>
      </w:r>
    </w:p>
    <w:p w14:paraId="2F2BFCC3" w14:textId="436BE67A" w:rsidR="006D51D6" w:rsidRDefault="006D51D6" w:rsidP="006D51D6">
      <w:pPr>
        <w:pStyle w:val="TPnormalpuce1"/>
        <w:numPr>
          <w:ilvl w:val="1"/>
          <w:numId w:val="1"/>
        </w:numPr>
      </w:pPr>
      <w:r>
        <w:t xml:space="preserve">Pour cela ajout des annotations de Lombok : </w:t>
      </w:r>
    </w:p>
    <w:p w14:paraId="18349A76" w14:textId="77777777" w:rsidR="006D51D6" w:rsidRPr="006D51D6" w:rsidRDefault="006D51D6" w:rsidP="006D51D6">
      <w:pPr>
        <w:pStyle w:val="TPnormalpuce1"/>
        <w:numPr>
          <w:ilvl w:val="1"/>
          <w:numId w:val="1"/>
        </w:numPr>
        <w:rPr>
          <w:color w:val="000000"/>
        </w:rPr>
      </w:pPr>
      <w:r w:rsidRPr="006D51D6">
        <w:t>@Data</w:t>
      </w:r>
    </w:p>
    <w:p w14:paraId="35166CB2" w14:textId="77777777" w:rsidR="006D51D6" w:rsidRPr="006D51D6" w:rsidRDefault="006D51D6" w:rsidP="006D51D6">
      <w:pPr>
        <w:pStyle w:val="TPnormalpuce1"/>
        <w:numPr>
          <w:ilvl w:val="1"/>
          <w:numId w:val="1"/>
        </w:numPr>
        <w:rPr>
          <w:color w:val="000000"/>
        </w:rPr>
      </w:pPr>
      <w:r w:rsidRPr="006D51D6">
        <w:t>@NoArgsConstructor</w:t>
      </w:r>
    </w:p>
    <w:p w14:paraId="3854BB9C" w14:textId="77777777" w:rsidR="006D51D6" w:rsidRPr="006D51D6" w:rsidRDefault="006D51D6" w:rsidP="006D51D6">
      <w:pPr>
        <w:pStyle w:val="TPnormalpuce1"/>
        <w:numPr>
          <w:ilvl w:val="1"/>
          <w:numId w:val="1"/>
        </w:numPr>
        <w:rPr>
          <w:color w:val="000000"/>
        </w:rPr>
      </w:pPr>
      <w:r w:rsidRPr="006D51D6">
        <w:t>@AllArgsConstructor</w:t>
      </w:r>
    </w:p>
    <w:p w14:paraId="3A4C325B" w14:textId="0B01365F" w:rsidR="006D51D6" w:rsidRDefault="006D51D6" w:rsidP="00592440">
      <w:pPr>
        <w:pStyle w:val="TPnormalpuce1"/>
        <w:numPr>
          <w:ilvl w:val="1"/>
          <w:numId w:val="1"/>
        </w:numPr>
      </w:pPr>
      <w:r w:rsidRPr="006D51D6">
        <w:t>@Builder</w:t>
      </w:r>
    </w:p>
    <w:p w14:paraId="77FF07A6" w14:textId="49DB87AF" w:rsidR="005066F8" w:rsidRDefault="005066F8" w:rsidP="005066F8">
      <w:pPr>
        <w:pStyle w:val="TPnormalpuce1"/>
      </w:pPr>
      <w:r>
        <w:t>Elle doit implémenter Serializable pour être embarquée</w:t>
      </w:r>
    </w:p>
    <w:p w14:paraId="0C91D293" w14:textId="77777777" w:rsidR="006D51D6" w:rsidRDefault="006D51D6" w:rsidP="006D51D6"/>
    <w:p w14:paraId="3AE02A74" w14:textId="2FDFA9F9" w:rsidR="008C3C49" w:rsidRDefault="008C3C49" w:rsidP="008C3C49">
      <w:pPr>
        <w:pStyle w:val="Titre1"/>
      </w:pPr>
      <w:r>
        <w:t xml:space="preserve">Création de la classe d’entité (BO) </w:t>
      </w:r>
      <w:r w:rsidRPr="00E246FE">
        <w:t>:</w:t>
      </w:r>
      <w:r w:rsidRPr="00882400">
        <w:rPr>
          <w:b/>
          <w:noProof/>
          <w:lang w:eastAsia="fr-FR"/>
        </w:rPr>
        <w:t xml:space="preserve"> </w:t>
      </w:r>
    </w:p>
    <w:p w14:paraId="2F729A43" w14:textId="3F3AE9A3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46CC1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246CC1">
        <w:rPr>
          <w:rFonts w:ascii="Consolas" w:hAnsi="Consolas"/>
          <w:color w:val="000000"/>
          <w:sz w:val="18"/>
          <w:szCs w:val="18"/>
        </w:rPr>
        <w:t xml:space="preserve"> fr.eni.demo.bo</w:t>
      </w:r>
      <w:r w:rsidR="00113D19">
        <w:rPr>
          <w:rFonts w:ascii="Consolas" w:hAnsi="Consolas"/>
          <w:color w:val="000000"/>
          <w:sz w:val="18"/>
          <w:szCs w:val="18"/>
        </w:rPr>
        <w:t>.pk</w:t>
      </w:r>
      <w:r w:rsidRPr="00246CC1">
        <w:rPr>
          <w:rFonts w:ascii="Consolas" w:hAnsi="Consolas"/>
          <w:color w:val="000000"/>
          <w:sz w:val="18"/>
          <w:szCs w:val="18"/>
        </w:rPr>
        <w:t>;</w:t>
      </w:r>
    </w:p>
    <w:p w14:paraId="7B441CED" w14:textId="77777777" w:rsidR="00113D19" w:rsidRDefault="00113D19" w:rsidP="0009398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18"/>
          <w:szCs w:val="18"/>
        </w:rPr>
      </w:pPr>
    </w:p>
    <w:p w14:paraId="29186C48" w14:textId="5221F1BF" w:rsidR="00246CC1" w:rsidRPr="00246CC1" w:rsidRDefault="00246CC1" w:rsidP="0009398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46CC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246CC1">
        <w:rPr>
          <w:rFonts w:ascii="Consolas" w:hAnsi="Consolas"/>
          <w:color w:val="000000"/>
          <w:sz w:val="18"/>
          <w:szCs w:val="18"/>
        </w:rPr>
        <w:t xml:space="preserve"> jakarta.persistence.</w:t>
      </w:r>
      <w:r w:rsidR="00093981">
        <w:rPr>
          <w:rFonts w:ascii="Consolas" w:hAnsi="Consolas"/>
          <w:color w:val="000000"/>
          <w:sz w:val="18"/>
          <w:szCs w:val="18"/>
        </w:rPr>
        <w:t>*</w:t>
      </w:r>
      <w:r w:rsidRPr="00246CC1">
        <w:rPr>
          <w:rFonts w:ascii="Consolas" w:hAnsi="Consolas"/>
          <w:color w:val="000000"/>
          <w:sz w:val="18"/>
          <w:szCs w:val="18"/>
        </w:rPr>
        <w:t>;</w:t>
      </w:r>
    </w:p>
    <w:p w14:paraId="375B3B2D" w14:textId="096F2024" w:rsidR="00246CC1" w:rsidRPr="00246CC1" w:rsidRDefault="00246CC1" w:rsidP="0009398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46CC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246CC1">
        <w:rPr>
          <w:rFonts w:ascii="Consolas" w:hAnsi="Consolas"/>
          <w:color w:val="000000"/>
          <w:sz w:val="18"/>
          <w:szCs w:val="18"/>
        </w:rPr>
        <w:t xml:space="preserve"> lombok.</w:t>
      </w:r>
      <w:r w:rsidR="00093981">
        <w:rPr>
          <w:rFonts w:ascii="Consolas" w:hAnsi="Consolas"/>
          <w:color w:val="000000"/>
          <w:sz w:val="18"/>
          <w:szCs w:val="18"/>
        </w:rPr>
        <w:t>*</w:t>
      </w:r>
      <w:r w:rsidRPr="00246CC1">
        <w:rPr>
          <w:rFonts w:ascii="Consolas" w:hAnsi="Consolas"/>
          <w:color w:val="000000"/>
          <w:sz w:val="18"/>
          <w:szCs w:val="18"/>
        </w:rPr>
        <w:t>;</w:t>
      </w:r>
    </w:p>
    <w:p w14:paraId="41F9FA00" w14:textId="77777777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DF8A4DF" w14:textId="77777777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46CC1">
        <w:rPr>
          <w:rFonts w:ascii="Consolas" w:hAnsi="Consolas"/>
          <w:color w:val="646464"/>
          <w:sz w:val="18"/>
          <w:szCs w:val="18"/>
        </w:rPr>
        <w:t>@Data</w:t>
      </w:r>
    </w:p>
    <w:p w14:paraId="36D9D4CE" w14:textId="77777777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46CC1">
        <w:rPr>
          <w:rFonts w:ascii="Consolas" w:hAnsi="Consolas"/>
          <w:color w:val="646464"/>
          <w:sz w:val="18"/>
          <w:szCs w:val="18"/>
        </w:rPr>
        <w:t>@NoArgsConstructor</w:t>
      </w:r>
    </w:p>
    <w:p w14:paraId="5DC5BBD9" w14:textId="77777777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46CC1">
        <w:rPr>
          <w:rFonts w:ascii="Consolas" w:hAnsi="Consolas"/>
          <w:color w:val="646464"/>
          <w:sz w:val="18"/>
          <w:szCs w:val="18"/>
        </w:rPr>
        <w:t>@AllArgsConstructor</w:t>
      </w:r>
    </w:p>
    <w:p w14:paraId="05C46BF2" w14:textId="77777777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46CC1">
        <w:rPr>
          <w:rFonts w:ascii="Consolas" w:hAnsi="Consolas"/>
          <w:color w:val="646464"/>
          <w:sz w:val="18"/>
          <w:szCs w:val="18"/>
        </w:rPr>
        <w:t>@Builder</w:t>
      </w:r>
    </w:p>
    <w:p w14:paraId="5B6DDCE8" w14:textId="77777777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46CC1">
        <w:rPr>
          <w:rFonts w:ascii="Consolas" w:hAnsi="Consolas"/>
          <w:color w:val="3F5FBF"/>
          <w:sz w:val="18"/>
          <w:szCs w:val="18"/>
        </w:rPr>
        <w:t>/**</w:t>
      </w:r>
    </w:p>
    <w:p w14:paraId="20C0A0C0" w14:textId="77777777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46CC1">
        <w:rPr>
          <w:rFonts w:ascii="Consolas" w:hAnsi="Consolas"/>
          <w:color w:val="3F5FBF"/>
          <w:sz w:val="18"/>
          <w:szCs w:val="18"/>
        </w:rPr>
        <w:t xml:space="preserve"> * </w:t>
      </w:r>
    </w:p>
    <w:p w14:paraId="18E3B1E1" w14:textId="77777777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46CC1">
        <w:rPr>
          <w:rFonts w:ascii="Consolas" w:hAnsi="Consolas"/>
          <w:color w:val="3F5FBF"/>
          <w:sz w:val="18"/>
          <w:szCs w:val="18"/>
        </w:rPr>
        <w:t xml:space="preserve"> * </w:t>
      </w:r>
      <w:r w:rsidRPr="00246CC1">
        <w:rPr>
          <w:rFonts w:ascii="Consolas" w:hAnsi="Consolas"/>
          <w:b/>
          <w:bCs/>
          <w:color w:val="7F9FBF"/>
          <w:sz w:val="18"/>
          <w:szCs w:val="18"/>
        </w:rPr>
        <w:t>@author</w:t>
      </w:r>
      <w:r w:rsidRPr="00246CC1">
        <w:rPr>
          <w:rFonts w:ascii="Consolas" w:hAnsi="Consolas"/>
          <w:color w:val="3F5FBF"/>
          <w:sz w:val="18"/>
          <w:szCs w:val="18"/>
        </w:rPr>
        <w:t xml:space="preserve"> Eni Ecole</w:t>
      </w:r>
    </w:p>
    <w:p w14:paraId="722BCD31" w14:textId="77777777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46CC1">
        <w:rPr>
          <w:rFonts w:ascii="Consolas" w:hAnsi="Consolas"/>
          <w:color w:val="3F5FBF"/>
          <w:sz w:val="18"/>
          <w:szCs w:val="18"/>
        </w:rPr>
        <w:t xml:space="preserve"> * </w:t>
      </w:r>
    </w:p>
    <w:p w14:paraId="156BC372" w14:textId="77777777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46CC1">
        <w:rPr>
          <w:rFonts w:ascii="Consolas" w:hAnsi="Consolas"/>
          <w:color w:val="3F5FBF"/>
          <w:sz w:val="18"/>
          <w:szCs w:val="18"/>
        </w:rPr>
        <w:t xml:space="preserve"> * </w:t>
      </w:r>
      <w:r w:rsidRPr="00246CC1">
        <w:rPr>
          <w:rFonts w:ascii="Consolas" w:hAnsi="Consolas"/>
          <w:b/>
          <w:bCs/>
          <w:color w:val="7F9FBF"/>
          <w:sz w:val="18"/>
          <w:szCs w:val="18"/>
        </w:rPr>
        <w:t>@category</w:t>
      </w:r>
      <w:r w:rsidRPr="00246CC1">
        <w:rPr>
          <w:rFonts w:ascii="Consolas" w:hAnsi="Consolas"/>
          <w:color w:val="3F5FBF"/>
          <w:sz w:val="18"/>
          <w:szCs w:val="18"/>
        </w:rPr>
        <w:t xml:space="preserve"> Voici une entité avec une clef composite correspondant à l'email et</w:t>
      </w:r>
    </w:p>
    <w:p w14:paraId="62359C97" w14:textId="77777777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46CC1">
        <w:rPr>
          <w:rFonts w:ascii="Consolas" w:hAnsi="Consolas"/>
          <w:color w:val="3F5FBF"/>
          <w:sz w:val="18"/>
          <w:szCs w:val="18"/>
        </w:rPr>
        <w:t xml:space="preserve"> *           l'immatriculation</w:t>
      </w:r>
    </w:p>
    <w:p w14:paraId="3DC54531" w14:textId="77777777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46CC1">
        <w:rPr>
          <w:rFonts w:ascii="Consolas" w:hAnsi="Consolas"/>
          <w:color w:val="3F5FBF"/>
          <w:sz w:val="18"/>
          <w:szCs w:val="18"/>
        </w:rPr>
        <w:t xml:space="preserve"> */</w:t>
      </w:r>
    </w:p>
    <w:p w14:paraId="53FC37B3" w14:textId="77777777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46CC1">
        <w:rPr>
          <w:rFonts w:ascii="Consolas" w:hAnsi="Consolas"/>
          <w:color w:val="646464"/>
          <w:sz w:val="18"/>
          <w:szCs w:val="18"/>
        </w:rPr>
        <w:t>@Entity</w:t>
      </w:r>
    </w:p>
    <w:p w14:paraId="0DF1B223" w14:textId="77777777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46CC1">
        <w:rPr>
          <w:rFonts w:ascii="Consolas" w:hAnsi="Consolas"/>
          <w:color w:val="646464"/>
          <w:sz w:val="18"/>
          <w:szCs w:val="18"/>
        </w:rPr>
        <w:t>@Table</w:t>
      </w:r>
      <w:r w:rsidRPr="00246CC1">
        <w:rPr>
          <w:rFonts w:ascii="Consolas" w:hAnsi="Consolas"/>
          <w:color w:val="000000"/>
          <w:sz w:val="18"/>
          <w:szCs w:val="18"/>
        </w:rPr>
        <w:t xml:space="preserve">(name = </w:t>
      </w:r>
      <w:r w:rsidRPr="00246CC1">
        <w:rPr>
          <w:rFonts w:ascii="Consolas" w:hAnsi="Consolas"/>
          <w:color w:val="2A00FF"/>
          <w:sz w:val="18"/>
          <w:szCs w:val="18"/>
        </w:rPr>
        <w:t>"STUDENT"</w:t>
      </w:r>
      <w:r w:rsidRPr="00246CC1">
        <w:rPr>
          <w:rFonts w:ascii="Consolas" w:hAnsi="Consolas"/>
          <w:color w:val="000000"/>
          <w:sz w:val="18"/>
          <w:szCs w:val="18"/>
        </w:rPr>
        <w:t>)</w:t>
      </w:r>
    </w:p>
    <w:p w14:paraId="0C4B8F9B" w14:textId="77777777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46CC1">
        <w:rPr>
          <w:rFonts w:ascii="Consolas" w:hAnsi="Consolas"/>
          <w:color w:val="3F7F5F"/>
          <w:sz w:val="18"/>
          <w:szCs w:val="18"/>
        </w:rPr>
        <w:t>//Définir la classe de la clef composite</w:t>
      </w:r>
    </w:p>
    <w:p w14:paraId="49D0EB33" w14:textId="77777777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46CC1">
        <w:rPr>
          <w:rFonts w:ascii="Consolas" w:hAnsi="Consolas"/>
          <w:color w:val="646464"/>
          <w:sz w:val="18"/>
          <w:szCs w:val="18"/>
        </w:rPr>
        <w:t>@IdClass</w:t>
      </w:r>
      <w:r w:rsidRPr="00246CC1">
        <w:rPr>
          <w:rFonts w:ascii="Consolas" w:hAnsi="Consolas"/>
          <w:color w:val="000000"/>
          <w:sz w:val="18"/>
          <w:szCs w:val="18"/>
        </w:rPr>
        <w:t>(EtudiantPK.</w:t>
      </w:r>
      <w:r w:rsidRPr="00246CC1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246CC1">
        <w:rPr>
          <w:rFonts w:ascii="Consolas" w:hAnsi="Consolas"/>
          <w:color w:val="000000"/>
          <w:sz w:val="18"/>
          <w:szCs w:val="18"/>
        </w:rPr>
        <w:t>)</w:t>
      </w:r>
    </w:p>
    <w:p w14:paraId="6EDBDEB6" w14:textId="77777777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46CC1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246CC1">
        <w:rPr>
          <w:rFonts w:ascii="Consolas" w:hAnsi="Consolas"/>
          <w:color w:val="000000"/>
          <w:sz w:val="18"/>
          <w:szCs w:val="18"/>
        </w:rPr>
        <w:t xml:space="preserve"> </w:t>
      </w:r>
      <w:r w:rsidRPr="00246CC1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246CC1">
        <w:rPr>
          <w:rFonts w:ascii="Consolas" w:hAnsi="Consolas"/>
          <w:color w:val="000000"/>
          <w:sz w:val="18"/>
          <w:szCs w:val="18"/>
        </w:rPr>
        <w:t xml:space="preserve"> Etudiant {</w:t>
      </w:r>
    </w:p>
    <w:p w14:paraId="03FBEE7F" w14:textId="77777777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46CC1">
        <w:rPr>
          <w:rFonts w:ascii="Consolas" w:hAnsi="Consolas"/>
          <w:color w:val="000000"/>
          <w:sz w:val="18"/>
          <w:szCs w:val="18"/>
        </w:rPr>
        <w:tab/>
      </w:r>
      <w:r w:rsidRPr="00246CC1">
        <w:rPr>
          <w:rFonts w:ascii="Consolas" w:hAnsi="Consolas"/>
          <w:color w:val="646464"/>
          <w:sz w:val="18"/>
          <w:szCs w:val="18"/>
        </w:rPr>
        <w:t>@Id</w:t>
      </w:r>
    </w:p>
    <w:p w14:paraId="72F933B5" w14:textId="77777777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46CC1">
        <w:rPr>
          <w:rFonts w:ascii="Consolas" w:hAnsi="Consolas"/>
          <w:color w:val="000000"/>
          <w:sz w:val="18"/>
          <w:szCs w:val="18"/>
        </w:rPr>
        <w:tab/>
      </w:r>
      <w:r w:rsidRPr="00246CC1">
        <w:rPr>
          <w:rFonts w:ascii="Consolas" w:hAnsi="Consolas"/>
          <w:color w:val="646464"/>
          <w:sz w:val="18"/>
          <w:szCs w:val="18"/>
        </w:rPr>
        <w:t>@Column</w:t>
      </w:r>
      <w:r w:rsidRPr="00246CC1">
        <w:rPr>
          <w:rFonts w:ascii="Consolas" w:hAnsi="Consolas"/>
          <w:color w:val="000000"/>
          <w:sz w:val="18"/>
          <w:szCs w:val="18"/>
        </w:rPr>
        <w:t xml:space="preserve">(nullable = </w:t>
      </w:r>
      <w:r w:rsidRPr="00246CC1">
        <w:rPr>
          <w:rFonts w:ascii="Consolas" w:hAnsi="Consolas"/>
          <w:b/>
          <w:bCs/>
          <w:color w:val="7F0055"/>
          <w:sz w:val="18"/>
          <w:szCs w:val="18"/>
        </w:rPr>
        <w:t>false</w:t>
      </w:r>
      <w:r w:rsidRPr="00246CC1">
        <w:rPr>
          <w:rFonts w:ascii="Consolas" w:hAnsi="Consolas"/>
          <w:color w:val="000000"/>
          <w:sz w:val="18"/>
          <w:szCs w:val="18"/>
        </w:rPr>
        <w:t xml:space="preserve">, unique = </w:t>
      </w:r>
      <w:r w:rsidRPr="00246CC1">
        <w:rPr>
          <w:rFonts w:ascii="Consolas" w:hAnsi="Consolas"/>
          <w:b/>
          <w:bCs/>
          <w:color w:val="7F0055"/>
          <w:sz w:val="18"/>
          <w:szCs w:val="18"/>
        </w:rPr>
        <w:t>true</w:t>
      </w:r>
      <w:r w:rsidRPr="00246CC1">
        <w:rPr>
          <w:rFonts w:ascii="Consolas" w:hAnsi="Consolas"/>
          <w:color w:val="000000"/>
          <w:sz w:val="18"/>
          <w:szCs w:val="18"/>
        </w:rPr>
        <w:t>, length = 255)</w:t>
      </w:r>
    </w:p>
    <w:p w14:paraId="5D41A216" w14:textId="77777777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46CC1">
        <w:rPr>
          <w:rFonts w:ascii="Consolas" w:hAnsi="Consolas"/>
          <w:color w:val="000000"/>
          <w:sz w:val="18"/>
          <w:szCs w:val="18"/>
        </w:rPr>
        <w:tab/>
      </w:r>
      <w:r w:rsidRPr="00246CC1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246CC1">
        <w:rPr>
          <w:rFonts w:ascii="Consolas" w:hAnsi="Consolas"/>
          <w:color w:val="000000"/>
          <w:sz w:val="18"/>
          <w:szCs w:val="18"/>
        </w:rPr>
        <w:t xml:space="preserve"> String </w:t>
      </w:r>
      <w:r w:rsidRPr="00246CC1">
        <w:rPr>
          <w:rFonts w:ascii="Consolas" w:hAnsi="Consolas"/>
          <w:color w:val="0000C0"/>
          <w:sz w:val="18"/>
          <w:szCs w:val="18"/>
        </w:rPr>
        <w:t>email</w:t>
      </w:r>
      <w:r w:rsidRPr="00246CC1">
        <w:rPr>
          <w:rFonts w:ascii="Consolas" w:hAnsi="Consolas"/>
          <w:color w:val="000000"/>
          <w:sz w:val="18"/>
          <w:szCs w:val="18"/>
        </w:rPr>
        <w:t>;</w:t>
      </w:r>
    </w:p>
    <w:p w14:paraId="39F3FF3C" w14:textId="77777777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0936115" w14:textId="77777777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46CC1">
        <w:rPr>
          <w:rFonts w:ascii="Consolas" w:hAnsi="Consolas"/>
          <w:color w:val="000000"/>
          <w:sz w:val="18"/>
          <w:szCs w:val="18"/>
        </w:rPr>
        <w:tab/>
      </w:r>
      <w:r w:rsidRPr="00246CC1">
        <w:rPr>
          <w:rFonts w:ascii="Consolas" w:hAnsi="Consolas"/>
          <w:color w:val="646464"/>
          <w:sz w:val="18"/>
          <w:szCs w:val="18"/>
        </w:rPr>
        <w:t>@Id</w:t>
      </w:r>
    </w:p>
    <w:p w14:paraId="11005CFD" w14:textId="77777777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46CC1">
        <w:rPr>
          <w:rFonts w:ascii="Consolas" w:hAnsi="Consolas"/>
          <w:color w:val="000000"/>
          <w:sz w:val="18"/>
          <w:szCs w:val="18"/>
        </w:rPr>
        <w:tab/>
      </w:r>
      <w:r w:rsidRPr="00246CC1">
        <w:rPr>
          <w:rFonts w:ascii="Consolas" w:hAnsi="Consolas"/>
          <w:color w:val="646464"/>
          <w:sz w:val="18"/>
          <w:szCs w:val="18"/>
        </w:rPr>
        <w:t>@Column</w:t>
      </w:r>
      <w:r w:rsidRPr="00246CC1">
        <w:rPr>
          <w:rFonts w:ascii="Consolas" w:hAnsi="Consolas"/>
          <w:color w:val="000000"/>
          <w:sz w:val="18"/>
          <w:szCs w:val="18"/>
        </w:rPr>
        <w:t xml:space="preserve">(name = </w:t>
      </w:r>
      <w:r w:rsidRPr="00246CC1">
        <w:rPr>
          <w:rFonts w:ascii="Consolas" w:hAnsi="Consolas"/>
          <w:color w:val="2A00FF"/>
          <w:sz w:val="18"/>
          <w:szCs w:val="18"/>
        </w:rPr>
        <w:t>"STUDENT_REGISTRATION"</w:t>
      </w:r>
      <w:r w:rsidRPr="00246CC1">
        <w:rPr>
          <w:rFonts w:ascii="Consolas" w:hAnsi="Consolas"/>
          <w:color w:val="000000"/>
          <w:sz w:val="18"/>
          <w:szCs w:val="18"/>
        </w:rPr>
        <w:t xml:space="preserve">, nullable = </w:t>
      </w:r>
      <w:r w:rsidRPr="00246CC1">
        <w:rPr>
          <w:rFonts w:ascii="Consolas" w:hAnsi="Consolas"/>
          <w:b/>
          <w:bCs/>
          <w:color w:val="7F0055"/>
          <w:sz w:val="18"/>
          <w:szCs w:val="18"/>
        </w:rPr>
        <w:t>false</w:t>
      </w:r>
      <w:r w:rsidRPr="00246CC1">
        <w:rPr>
          <w:rFonts w:ascii="Consolas" w:hAnsi="Consolas"/>
          <w:color w:val="000000"/>
          <w:sz w:val="18"/>
          <w:szCs w:val="18"/>
        </w:rPr>
        <w:t xml:space="preserve">, unique = </w:t>
      </w:r>
      <w:r w:rsidRPr="00246CC1">
        <w:rPr>
          <w:rFonts w:ascii="Consolas" w:hAnsi="Consolas"/>
          <w:b/>
          <w:bCs/>
          <w:color w:val="7F0055"/>
          <w:sz w:val="18"/>
          <w:szCs w:val="18"/>
        </w:rPr>
        <w:t>true</w:t>
      </w:r>
      <w:r w:rsidRPr="00246CC1">
        <w:rPr>
          <w:rFonts w:ascii="Consolas" w:hAnsi="Consolas"/>
          <w:color w:val="000000"/>
          <w:sz w:val="18"/>
          <w:szCs w:val="18"/>
        </w:rPr>
        <w:t>, length = 100)</w:t>
      </w:r>
    </w:p>
    <w:p w14:paraId="55FC2123" w14:textId="77777777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46CC1">
        <w:rPr>
          <w:rFonts w:ascii="Consolas" w:hAnsi="Consolas"/>
          <w:color w:val="000000"/>
          <w:sz w:val="18"/>
          <w:szCs w:val="18"/>
        </w:rPr>
        <w:tab/>
      </w:r>
      <w:r w:rsidRPr="00246CC1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246CC1">
        <w:rPr>
          <w:rFonts w:ascii="Consolas" w:hAnsi="Consolas"/>
          <w:color w:val="000000"/>
          <w:sz w:val="18"/>
          <w:szCs w:val="18"/>
        </w:rPr>
        <w:t xml:space="preserve"> String </w:t>
      </w:r>
      <w:r w:rsidRPr="00246CC1">
        <w:rPr>
          <w:rFonts w:ascii="Consolas" w:hAnsi="Consolas"/>
          <w:color w:val="0000C0"/>
          <w:sz w:val="18"/>
          <w:szCs w:val="18"/>
        </w:rPr>
        <w:t>immatriculation</w:t>
      </w:r>
      <w:r w:rsidRPr="00246CC1">
        <w:rPr>
          <w:rFonts w:ascii="Consolas" w:hAnsi="Consolas"/>
          <w:color w:val="000000"/>
          <w:sz w:val="18"/>
          <w:szCs w:val="18"/>
        </w:rPr>
        <w:t>;</w:t>
      </w:r>
    </w:p>
    <w:p w14:paraId="449023A4" w14:textId="77777777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8B421F1" w14:textId="77777777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46CC1">
        <w:rPr>
          <w:rFonts w:ascii="Consolas" w:hAnsi="Consolas"/>
          <w:color w:val="000000"/>
          <w:sz w:val="18"/>
          <w:szCs w:val="18"/>
        </w:rPr>
        <w:tab/>
      </w:r>
      <w:r w:rsidRPr="00246CC1">
        <w:rPr>
          <w:rFonts w:ascii="Consolas" w:hAnsi="Consolas"/>
          <w:color w:val="646464"/>
          <w:sz w:val="18"/>
          <w:szCs w:val="18"/>
        </w:rPr>
        <w:t>@Column</w:t>
      </w:r>
      <w:r w:rsidRPr="00246CC1">
        <w:rPr>
          <w:rFonts w:ascii="Consolas" w:hAnsi="Consolas"/>
          <w:color w:val="000000"/>
          <w:sz w:val="18"/>
          <w:szCs w:val="18"/>
        </w:rPr>
        <w:t xml:space="preserve">(name = </w:t>
      </w:r>
      <w:r w:rsidRPr="00246CC1">
        <w:rPr>
          <w:rFonts w:ascii="Consolas" w:hAnsi="Consolas"/>
          <w:color w:val="2A00FF"/>
          <w:sz w:val="18"/>
          <w:szCs w:val="18"/>
        </w:rPr>
        <w:t>"LAST_NAME"</w:t>
      </w:r>
      <w:r w:rsidRPr="00246CC1">
        <w:rPr>
          <w:rFonts w:ascii="Consolas" w:hAnsi="Consolas"/>
          <w:color w:val="000000"/>
          <w:sz w:val="18"/>
          <w:szCs w:val="18"/>
        </w:rPr>
        <w:t xml:space="preserve">, nullable = </w:t>
      </w:r>
      <w:r w:rsidRPr="00246CC1">
        <w:rPr>
          <w:rFonts w:ascii="Consolas" w:hAnsi="Consolas"/>
          <w:b/>
          <w:bCs/>
          <w:color w:val="7F0055"/>
          <w:sz w:val="18"/>
          <w:szCs w:val="18"/>
        </w:rPr>
        <w:t>false</w:t>
      </w:r>
      <w:r w:rsidRPr="00246CC1">
        <w:rPr>
          <w:rFonts w:ascii="Consolas" w:hAnsi="Consolas"/>
          <w:color w:val="000000"/>
          <w:sz w:val="18"/>
          <w:szCs w:val="18"/>
        </w:rPr>
        <w:t>, length = 90)</w:t>
      </w:r>
    </w:p>
    <w:p w14:paraId="618712CF" w14:textId="77777777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46CC1">
        <w:rPr>
          <w:rFonts w:ascii="Consolas" w:hAnsi="Consolas"/>
          <w:color w:val="000000"/>
          <w:sz w:val="18"/>
          <w:szCs w:val="18"/>
        </w:rPr>
        <w:tab/>
      </w:r>
      <w:r w:rsidRPr="00246CC1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246CC1">
        <w:rPr>
          <w:rFonts w:ascii="Consolas" w:hAnsi="Consolas"/>
          <w:color w:val="000000"/>
          <w:sz w:val="18"/>
          <w:szCs w:val="18"/>
        </w:rPr>
        <w:t xml:space="preserve"> String </w:t>
      </w:r>
      <w:r w:rsidRPr="00246CC1">
        <w:rPr>
          <w:rFonts w:ascii="Consolas" w:hAnsi="Consolas"/>
          <w:color w:val="0000C0"/>
          <w:sz w:val="18"/>
          <w:szCs w:val="18"/>
        </w:rPr>
        <w:t>nom</w:t>
      </w:r>
      <w:r w:rsidRPr="00246CC1">
        <w:rPr>
          <w:rFonts w:ascii="Consolas" w:hAnsi="Consolas"/>
          <w:color w:val="000000"/>
          <w:sz w:val="18"/>
          <w:szCs w:val="18"/>
        </w:rPr>
        <w:t>;</w:t>
      </w:r>
    </w:p>
    <w:p w14:paraId="15E97D7F" w14:textId="77777777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9803300" w14:textId="77777777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46CC1">
        <w:rPr>
          <w:rFonts w:ascii="Consolas" w:hAnsi="Consolas"/>
          <w:color w:val="000000"/>
          <w:sz w:val="18"/>
          <w:szCs w:val="18"/>
        </w:rPr>
        <w:tab/>
      </w:r>
      <w:r w:rsidRPr="00246CC1">
        <w:rPr>
          <w:rFonts w:ascii="Consolas" w:hAnsi="Consolas"/>
          <w:color w:val="646464"/>
          <w:sz w:val="18"/>
          <w:szCs w:val="18"/>
        </w:rPr>
        <w:t>@Column</w:t>
      </w:r>
      <w:r w:rsidRPr="00246CC1">
        <w:rPr>
          <w:rFonts w:ascii="Consolas" w:hAnsi="Consolas"/>
          <w:color w:val="000000"/>
          <w:sz w:val="18"/>
          <w:szCs w:val="18"/>
        </w:rPr>
        <w:t xml:space="preserve">(name = </w:t>
      </w:r>
      <w:r w:rsidRPr="00246CC1">
        <w:rPr>
          <w:rFonts w:ascii="Consolas" w:hAnsi="Consolas"/>
          <w:color w:val="2A00FF"/>
          <w:sz w:val="18"/>
          <w:szCs w:val="18"/>
        </w:rPr>
        <w:t>"FIRST_NAME"</w:t>
      </w:r>
      <w:r w:rsidRPr="00246CC1">
        <w:rPr>
          <w:rFonts w:ascii="Consolas" w:hAnsi="Consolas"/>
          <w:color w:val="000000"/>
          <w:sz w:val="18"/>
          <w:szCs w:val="18"/>
        </w:rPr>
        <w:t xml:space="preserve">, nullable = </w:t>
      </w:r>
      <w:r w:rsidRPr="00246CC1">
        <w:rPr>
          <w:rFonts w:ascii="Consolas" w:hAnsi="Consolas"/>
          <w:b/>
          <w:bCs/>
          <w:color w:val="7F0055"/>
          <w:sz w:val="18"/>
          <w:szCs w:val="18"/>
        </w:rPr>
        <w:t>false</w:t>
      </w:r>
      <w:r w:rsidRPr="00246CC1">
        <w:rPr>
          <w:rFonts w:ascii="Consolas" w:hAnsi="Consolas"/>
          <w:color w:val="000000"/>
          <w:sz w:val="18"/>
          <w:szCs w:val="18"/>
        </w:rPr>
        <w:t>, length = 150)</w:t>
      </w:r>
    </w:p>
    <w:p w14:paraId="063153E1" w14:textId="77777777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46CC1">
        <w:rPr>
          <w:rFonts w:ascii="Consolas" w:hAnsi="Consolas"/>
          <w:color w:val="000000"/>
          <w:sz w:val="18"/>
          <w:szCs w:val="18"/>
        </w:rPr>
        <w:tab/>
      </w:r>
      <w:r w:rsidRPr="00246CC1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246CC1">
        <w:rPr>
          <w:rFonts w:ascii="Consolas" w:hAnsi="Consolas"/>
          <w:color w:val="000000"/>
          <w:sz w:val="18"/>
          <w:szCs w:val="18"/>
        </w:rPr>
        <w:t xml:space="preserve"> String </w:t>
      </w:r>
      <w:r w:rsidRPr="00246CC1">
        <w:rPr>
          <w:rFonts w:ascii="Consolas" w:hAnsi="Consolas"/>
          <w:color w:val="0000C0"/>
          <w:sz w:val="18"/>
          <w:szCs w:val="18"/>
        </w:rPr>
        <w:t>prenom</w:t>
      </w:r>
      <w:r w:rsidRPr="00246CC1">
        <w:rPr>
          <w:rFonts w:ascii="Consolas" w:hAnsi="Consolas"/>
          <w:color w:val="000000"/>
          <w:sz w:val="18"/>
          <w:szCs w:val="18"/>
        </w:rPr>
        <w:t>;</w:t>
      </w:r>
    </w:p>
    <w:p w14:paraId="2D6BA027" w14:textId="77777777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4EBC19A" w14:textId="77777777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46CC1">
        <w:rPr>
          <w:rFonts w:ascii="Consolas" w:hAnsi="Consolas"/>
          <w:color w:val="000000"/>
          <w:sz w:val="18"/>
          <w:szCs w:val="18"/>
        </w:rPr>
        <w:tab/>
      </w:r>
      <w:r w:rsidRPr="00246CC1">
        <w:rPr>
          <w:rFonts w:ascii="Consolas" w:hAnsi="Consolas"/>
          <w:color w:val="646464"/>
          <w:sz w:val="18"/>
          <w:szCs w:val="18"/>
        </w:rPr>
        <w:t>@Column</w:t>
      </w:r>
      <w:r w:rsidRPr="00246CC1">
        <w:rPr>
          <w:rFonts w:ascii="Consolas" w:hAnsi="Consolas"/>
          <w:color w:val="000000"/>
          <w:sz w:val="18"/>
          <w:szCs w:val="18"/>
        </w:rPr>
        <w:t xml:space="preserve">(name = </w:t>
      </w:r>
      <w:r w:rsidRPr="00246CC1">
        <w:rPr>
          <w:rFonts w:ascii="Consolas" w:hAnsi="Consolas"/>
          <w:color w:val="2A00FF"/>
          <w:sz w:val="18"/>
          <w:szCs w:val="18"/>
        </w:rPr>
        <w:t>"HOME_PHONE_NUMBER"</w:t>
      </w:r>
      <w:r w:rsidRPr="00246CC1">
        <w:rPr>
          <w:rFonts w:ascii="Consolas" w:hAnsi="Consolas"/>
          <w:color w:val="000000"/>
          <w:sz w:val="18"/>
          <w:szCs w:val="18"/>
        </w:rPr>
        <w:t>, length = 12)</w:t>
      </w:r>
    </w:p>
    <w:p w14:paraId="336EE4B9" w14:textId="77777777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46CC1">
        <w:rPr>
          <w:rFonts w:ascii="Consolas" w:hAnsi="Consolas"/>
          <w:color w:val="000000"/>
          <w:sz w:val="18"/>
          <w:szCs w:val="18"/>
        </w:rPr>
        <w:tab/>
      </w:r>
      <w:r w:rsidRPr="00246CC1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246CC1">
        <w:rPr>
          <w:rFonts w:ascii="Consolas" w:hAnsi="Consolas"/>
          <w:color w:val="000000"/>
          <w:sz w:val="18"/>
          <w:szCs w:val="18"/>
        </w:rPr>
        <w:t xml:space="preserve"> String </w:t>
      </w:r>
      <w:r w:rsidRPr="00246CC1">
        <w:rPr>
          <w:rFonts w:ascii="Consolas" w:hAnsi="Consolas"/>
          <w:color w:val="0000C0"/>
          <w:sz w:val="18"/>
          <w:szCs w:val="18"/>
        </w:rPr>
        <w:t>numDom</w:t>
      </w:r>
      <w:r w:rsidRPr="00246CC1">
        <w:rPr>
          <w:rFonts w:ascii="Consolas" w:hAnsi="Consolas"/>
          <w:color w:val="000000"/>
          <w:sz w:val="18"/>
          <w:szCs w:val="18"/>
        </w:rPr>
        <w:t>;</w:t>
      </w:r>
    </w:p>
    <w:p w14:paraId="40495464" w14:textId="77777777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837493B" w14:textId="77777777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46CC1">
        <w:rPr>
          <w:rFonts w:ascii="Consolas" w:hAnsi="Consolas"/>
          <w:color w:val="000000"/>
          <w:sz w:val="18"/>
          <w:szCs w:val="18"/>
        </w:rPr>
        <w:tab/>
      </w:r>
      <w:r w:rsidRPr="00246CC1">
        <w:rPr>
          <w:rFonts w:ascii="Consolas" w:hAnsi="Consolas"/>
          <w:color w:val="646464"/>
          <w:sz w:val="18"/>
          <w:szCs w:val="18"/>
        </w:rPr>
        <w:t>@Column</w:t>
      </w:r>
      <w:r w:rsidRPr="00246CC1">
        <w:rPr>
          <w:rFonts w:ascii="Consolas" w:hAnsi="Consolas"/>
          <w:color w:val="000000"/>
          <w:sz w:val="18"/>
          <w:szCs w:val="18"/>
        </w:rPr>
        <w:t xml:space="preserve">(name = </w:t>
      </w:r>
      <w:r w:rsidRPr="00246CC1">
        <w:rPr>
          <w:rFonts w:ascii="Consolas" w:hAnsi="Consolas"/>
          <w:color w:val="2A00FF"/>
          <w:sz w:val="18"/>
          <w:szCs w:val="18"/>
        </w:rPr>
        <w:t>"CELL_NUMBER"</w:t>
      </w:r>
      <w:r w:rsidRPr="00246CC1">
        <w:rPr>
          <w:rFonts w:ascii="Consolas" w:hAnsi="Consolas"/>
          <w:color w:val="000000"/>
          <w:sz w:val="18"/>
          <w:szCs w:val="18"/>
        </w:rPr>
        <w:t>, length = 12)</w:t>
      </w:r>
    </w:p>
    <w:p w14:paraId="5C015285" w14:textId="77777777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46CC1">
        <w:rPr>
          <w:rFonts w:ascii="Consolas" w:hAnsi="Consolas"/>
          <w:color w:val="000000"/>
          <w:sz w:val="18"/>
          <w:szCs w:val="18"/>
        </w:rPr>
        <w:tab/>
      </w:r>
      <w:r w:rsidRPr="00246CC1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246CC1">
        <w:rPr>
          <w:rFonts w:ascii="Consolas" w:hAnsi="Consolas"/>
          <w:color w:val="000000"/>
          <w:sz w:val="18"/>
          <w:szCs w:val="18"/>
        </w:rPr>
        <w:t xml:space="preserve"> String </w:t>
      </w:r>
      <w:r w:rsidRPr="00246CC1">
        <w:rPr>
          <w:rFonts w:ascii="Consolas" w:hAnsi="Consolas"/>
          <w:color w:val="0000C0"/>
          <w:sz w:val="18"/>
          <w:szCs w:val="18"/>
        </w:rPr>
        <w:t>numPortable</w:t>
      </w:r>
      <w:r w:rsidRPr="00246CC1">
        <w:rPr>
          <w:rFonts w:ascii="Consolas" w:hAnsi="Consolas"/>
          <w:color w:val="000000"/>
          <w:sz w:val="18"/>
          <w:szCs w:val="18"/>
        </w:rPr>
        <w:t>;</w:t>
      </w:r>
    </w:p>
    <w:p w14:paraId="39C79C59" w14:textId="77777777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46CC1">
        <w:rPr>
          <w:rFonts w:ascii="Consolas" w:hAnsi="Consolas"/>
          <w:color w:val="000000"/>
          <w:sz w:val="18"/>
          <w:szCs w:val="18"/>
        </w:rPr>
        <w:tab/>
      </w:r>
    </w:p>
    <w:p w14:paraId="39C5C89E" w14:textId="77777777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46CC1">
        <w:rPr>
          <w:rFonts w:ascii="Consolas" w:hAnsi="Consolas"/>
          <w:color w:val="000000"/>
          <w:sz w:val="18"/>
          <w:szCs w:val="18"/>
        </w:rPr>
        <w:tab/>
      </w:r>
      <w:r w:rsidRPr="00246CC1">
        <w:rPr>
          <w:rFonts w:ascii="Consolas" w:hAnsi="Consolas"/>
          <w:color w:val="646464"/>
          <w:sz w:val="18"/>
          <w:szCs w:val="18"/>
        </w:rPr>
        <w:t>@Column</w:t>
      </w:r>
      <w:r w:rsidRPr="00246CC1">
        <w:rPr>
          <w:rFonts w:ascii="Consolas" w:hAnsi="Consolas"/>
          <w:color w:val="000000"/>
          <w:sz w:val="18"/>
          <w:szCs w:val="18"/>
        </w:rPr>
        <w:t>(name=</w:t>
      </w:r>
      <w:r w:rsidRPr="00246CC1">
        <w:rPr>
          <w:rFonts w:ascii="Consolas" w:hAnsi="Consolas"/>
          <w:color w:val="2A00FF"/>
          <w:sz w:val="18"/>
          <w:szCs w:val="18"/>
        </w:rPr>
        <w:t>"PERSONAL_EMAIL"</w:t>
      </w:r>
      <w:r w:rsidRPr="00246CC1">
        <w:rPr>
          <w:rFonts w:ascii="Consolas" w:hAnsi="Consolas"/>
          <w:color w:val="000000"/>
          <w:sz w:val="18"/>
          <w:szCs w:val="18"/>
        </w:rPr>
        <w:t xml:space="preserve">, nullable = </w:t>
      </w:r>
      <w:r w:rsidRPr="00246CC1">
        <w:rPr>
          <w:rFonts w:ascii="Consolas" w:hAnsi="Consolas"/>
          <w:b/>
          <w:bCs/>
          <w:color w:val="7F0055"/>
          <w:sz w:val="18"/>
          <w:szCs w:val="18"/>
        </w:rPr>
        <w:t>false</w:t>
      </w:r>
      <w:r w:rsidRPr="00246CC1">
        <w:rPr>
          <w:rFonts w:ascii="Consolas" w:hAnsi="Consolas"/>
          <w:color w:val="000000"/>
          <w:sz w:val="18"/>
          <w:szCs w:val="18"/>
        </w:rPr>
        <w:t xml:space="preserve">, unique = </w:t>
      </w:r>
      <w:r w:rsidRPr="00246CC1">
        <w:rPr>
          <w:rFonts w:ascii="Consolas" w:hAnsi="Consolas"/>
          <w:b/>
          <w:bCs/>
          <w:color w:val="7F0055"/>
          <w:sz w:val="18"/>
          <w:szCs w:val="18"/>
        </w:rPr>
        <w:t>true</w:t>
      </w:r>
      <w:r w:rsidRPr="00246CC1">
        <w:rPr>
          <w:rFonts w:ascii="Consolas" w:hAnsi="Consolas"/>
          <w:color w:val="000000"/>
          <w:sz w:val="18"/>
          <w:szCs w:val="18"/>
        </w:rPr>
        <w:t>, length = 255)</w:t>
      </w:r>
    </w:p>
    <w:p w14:paraId="73AE1768" w14:textId="77777777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46CC1">
        <w:rPr>
          <w:rFonts w:ascii="Consolas" w:hAnsi="Consolas"/>
          <w:color w:val="000000"/>
          <w:sz w:val="18"/>
          <w:szCs w:val="18"/>
        </w:rPr>
        <w:tab/>
      </w:r>
      <w:r w:rsidRPr="00246CC1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246CC1">
        <w:rPr>
          <w:rFonts w:ascii="Consolas" w:hAnsi="Consolas"/>
          <w:color w:val="000000"/>
          <w:sz w:val="18"/>
          <w:szCs w:val="18"/>
        </w:rPr>
        <w:t xml:space="preserve"> String </w:t>
      </w:r>
      <w:r w:rsidRPr="00246CC1">
        <w:rPr>
          <w:rFonts w:ascii="Consolas" w:hAnsi="Consolas"/>
          <w:color w:val="0000C0"/>
          <w:sz w:val="18"/>
          <w:szCs w:val="18"/>
        </w:rPr>
        <w:t>emailPersonnel</w:t>
      </w:r>
      <w:r w:rsidRPr="00246CC1">
        <w:rPr>
          <w:rFonts w:ascii="Consolas" w:hAnsi="Consolas"/>
          <w:color w:val="000000"/>
          <w:sz w:val="18"/>
          <w:szCs w:val="18"/>
        </w:rPr>
        <w:t>;</w:t>
      </w:r>
    </w:p>
    <w:p w14:paraId="78C4F1F4" w14:textId="77777777" w:rsidR="00246CC1" w:rsidRPr="00246CC1" w:rsidRDefault="00246CC1" w:rsidP="00246CC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46CC1">
        <w:rPr>
          <w:rFonts w:ascii="Consolas" w:hAnsi="Consolas"/>
          <w:color w:val="000000"/>
          <w:sz w:val="18"/>
          <w:szCs w:val="18"/>
        </w:rPr>
        <w:t>}</w:t>
      </w:r>
    </w:p>
    <w:p w14:paraId="3683238A" w14:textId="1DF09B7A" w:rsidR="00246CC1" w:rsidRDefault="008F08B4" w:rsidP="008F08B4">
      <w:pPr>
        <w:pStyle w:val="TPnormalpuce1"/>
      </w:pPr>
      <w:r>
        <w:t>Cette classe est très similaire à la classe Employe</w:t>
      </w:r>
    </w:p>
    <w:p w14:paraId="19FE24E0" w14:textId="7E7C685E" w:rsidR="00D15A88" w:rsidRDefault="008F08B4" w:rsidP="008F08B4">
      <w:pPr>
        <w:pStyle w:val="TPnormalpuce1"/>
      </w:pPr>
      <w:r>
        <w:t>L</w:t>
      </w:r>
      <w:r w:rsidR="00D15A88">
        <w:t>es</w:t>
      </w:r>
      <w:r>
        <w:t xml:space="preserve"> différence</w:t>
      </w:r>
      <w:r w:rsidR="00D15A88">
        <w:t>s sont</w:t>
      </w:r>
    </w:p>
    <w:p w14:paraId="76A90173" w14:textId="4C0CFD46" w:rsidR="008F08B4" w:rsidRDefault="00D15A88" w:rsidP="00D15A88">
      <w:pPr>
        <w:pStyle w:val="TPnormalpuce1"/>
        <w:numPr>
          <w:ilvl w:val="1"/>
          <w:numId w:val="1"/>
        </w:numPr>
      </w:pPr>
      <w:r>
        <w:t>L</w:t>
      </w:r>
      <w:r w:rsidR="008F08B4">
        <w:t xml:space="preserve">’annotation @Id est placée sur 2 attributs : </w:t>
      </w:r>
    </w:p>
    <w:p w14:paraId="19B513EE" w14:textId="27255A6A" w:rsidR="008F08B4" w:rsidRDefault="008F08B4" w:rsidP="00D15A88">
      <w:pPr>
        <w:pStyle w:val="TPnormalpuce1"/>
        <w:numPr>
          <w:ilvl w:val="2"/>
          <w:numId w:val="1"/>
        </w:numPr>
      </w:pPr>
      <w:r>
        <w:t>email</w:t>
      </w:r>
    </w:p>
    <w:p w14:paraId="02ECC4EC" w14:textId="34B15495" w:rsidR="008F08B4" w:rsidRDefault="008F08B4" w:rsidP="00D15A88">
      <w:pPr>
        <w:pStyle w:val="TPnormalpuce1"/>
        <w:numPr>
          <w:ilvl w:val="2"/>
          <w:numId w:val="1"/>
        </w:numPr>
      </w:pPr>
      <w:r>
        <w:t>immatriculation</w:t>
      </w:r>
    </w:p>
    <w:p w14:paraId="741510A4" w14:textId="37B0EC8B" w:rsidR="00246CC1" w:rsidRDefault="00E62E0F" w:rsidP="00D15A88">
      <w:pPr>
        <w:pStyle w:val="TPnormalpuce1"/>
        <w:numPr>
          <w:ilvl w:val="1"/>
          <w:numId w:val="1"/>
        </w:numPr>
      </w:pPr>
      <w:r>
        <w:t xml:space="preserve">Ajout de l’annotation </w:t>
      </w:r>
      <w:r w:rsidR="001A79F8">
        <w:t>@IdClass pour préciser la classe de la clef composite</w:t>
      </w:r>
    </w:p>
    <w:p w14:paraId="72BA010A" w14:textId="77777777" w:rsidR="00654226" w:rsidRDefault="00654226" w:rsidP="00654226"/>
    <w:p w14:paraId="26515656" w14:textId="075C89A0" w:rsidR="00654226" w:rsidRPr="006D675F" w:rsidRDefault="00654226" w:rsidP="00654226">
      <w:pPr>
        <w:pStyle w:val="Titre1"/>
      </w:pPr>
      <w:r w:rsidRPr="006D675F">
        <w:t>Création de E</w:t>
      </w:r>
      <w:r w:rsidR="00DC7313">
        <w:t>tudiant</w:t>
      </w:r>
      <w:r w:rsidRPr="006D675F">
        <w:t>Repository</w:t>
      </w:r>
    </w:p>
    <w:p w14:paraId="4D060937" w14:textId="4FDDD1BF" w:rsidR="00654226" w:rsidRDefault="00654226" w:rsidP="00654226">
      <w:pPr>
        <w:pStyle w:val="TPnormalpuce1"/>
      </w:pPr>
      <w:r w:rsidRPr="006D675F">
        <w:t>Créer l’interface E</w:t>
      </w:r>
      <w:r w:rsidR="008F49A5">
        <w:t>tudiant</w:t>
      </w:r>
      <w:r w:rsidRPr="006D675F">
        <w:t>Repository qui hérite de JpaRepository&lt;</w:t>
      </w:r>
      <w:r w:rsidR="008F49A5">
        <w:t>Etudiant</w:t>
      </w:r>
      <w:r w:rsidRPr="006D675F">
        <w:t>,</w:t>
      </w:r>
      <w:r w:rsidR="005853BE">
        <w:t xml:space="preserve"> </w:t>
      </w:r>
      <w:r w:rsidR="008F49A5">
        <w:t>EtudiantPK</w:t>
      </w:r>
      <w:r w:rsidRPr="006D675F">
        <w:t>&gt;</w:t>
      </w:r>
    </w:p>
    <w:p w14:paraId="5305D572" w14:textId="338E1247" w:rsidR="008F49A5" w:rsidRPr="006D675F" w:rsidRDefault="008F49A5" w:rsidP="00654226">
      <w:pPr>
        <w:pStyle w:val="TPnormalpuce1"/>
      </w:pPr>
      <w:r>
        <w:t>La complexité est de bien faire attention d’utiliser la classe de la clef composite comme classe pour l’identifiant</w:t>
      </w:r>
    </w:p>
    <w:p w14:paraId="0F90E1A9" w14:textId="77777777" w:rsidR="000362F2" w:rsidRPr="000362F2" w:rsidRDefault="000362F2" w:rsidP="000362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362F2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0362F2">
        <w:rPr>
          <w:rFonts w:ascii="Consolas" w:hAnsi="Consolas"/>
          <w:color w:val="000000"/>
          <w:sz w:val="18"/>
          <w:szCs w:val="18"/>
        </w:rPr>
        <w:t xml:space="preserve"> fr.eni.demo.dal;</w:t>
      </w:r>
    </w:p>
    <w:p w14:paraId="442DBC3A" w14:textId="77777777" w:rsidR="000362F2" w:rsidRPr="000362F2" w:rsidRDefault="000362F2" w:rsidP="000362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99AE0E0" w14:textId="77777777" w:rsidR="000362F2" w:rsidRPr="000362F2" w:rsidRDefault="000362F2" w:rsidP="000362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362F2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0362F2">
        <w:rPr>
          <w:rFonts w:ascii="Consolas" w:hAnsi="Consolas"/>
          <w:color w:val="000000"/>
          <w:sz w:val="18"/>
          <w:szCs w:val="18"/>
        </w:rPr>
        <w:t xml:space="preserve"> org.springframework.data.jpa.repository.JpaRepository;</w:t>
      </w:r>
    </w:p>
    <w:p w14:paraId="35B1C91E" w14:textId="77777777" w:rsidR="000362F2" w:rsidRPr="000362F2" w:rsidRDefault="000362F2" w:rsidP="000362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07D5247" w14:textId="2698CE98" w:rsidR="000362F2" w:rsidRPr="000362F2" w:rsidRDefault="000362F2" w:rsidP="000362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362F2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0362F2">
        <w:rPr>
          <w:rFonts w:ascii="Consolas" w:hAnsi="Consolas"/>
          <w:color w:val="000000"/>
          <w:sz w:val="18"/>
          <w:szCs w:val="18"/>
        </w:rPr>
        <w:t xml:space="preserve"> fr.eni.demo.bo.</w:t>
      </w:r>
      <w:r w:rsidR="00F973A2">
        <w:rPr>
          <w:rFonts w:ascii="Consolas" w:hAnsi="Consolas"/>
          <w:color w:val="000000"/>
          <w:sz w:val="18"/>
          <w:szCs w:val="18"/>
        </w:rPr>
        <w:t>pk.</w:t>
      </w:r>
      <w:r w:rsidRPr="000362F2">
        <w:rPr>
          <w:rFonts w:ascii="Consolas" w:hAnsi="Consolas"/>
          <w:color w:val="000000"/>
          <w:sz w:val="18"/>
          <w:szCs w:val="18"/>
        </w:rPr>
        <w:t>Etudiant;</w:t>
      </w:r>
    </w:p>
    <w:p w14:paraId="62CA211E" w14:textId="77777777" w:rsidR="000362F2" w:rsidRPr="000362F2" w:rsidRDefault="000362F2" w:rsidP="000362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362F2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0362F2">
        <w:rPr>
          <w:rFonts w:ascii="Consolas" w:hAnsi="Consolas"/>
          <w:color w:val="000000"/>
          <w:sz w:val="18"/>
          <w:szCs w:val="18"/>
        </w:rPr>
        <w:t xml:space="preserve"> fr.eni.demo.bo.pk.EtudiantPK;</w:t>
      </w:r>
    </w:p>
    <w:p w14:paraId="7F6565FF" w14:textId="77777777" w:rsidR="000362F2" w:rsidRPr="000362F2" w:rsidRDefault="000362F2" w:rsidP="000362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006D4BB" w14:textId="77777777" w:rsidR="000362F2" w:rsidRPr="000362F2" w:rsidRDefault="000362F2" w:rsidP="000362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362F2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0362F2">
        <w:rPr>
          <w:rFonts w:ascii="Consolas" w:hAnsi="Consolas"/>
          <w:color w:val="000000"/>
          <w:sz w:val="18"/>
          <w:szCs w:val="18"/>
        </w:rPr>
        <w:t xml:space="preserve"> </w:t>
      </w:r>
      <w:r w:rsidRPr="000362F2">
        <w:rPr>
          <w:rFonts w:ascii="Consolas" w:hAnsi="Consolas"/>
          <w:b/>
          <w:bCs/>
          <w:color w:val="7F0055"/>
          <w:sz w:val="18"/>
          <w:szCs w:val="18"/>
        </w:rPr>
        <w:t>interface</w:t>
      </w:r>
      <w:r w:rsidRPr="000362F2">
        <w:rPr>
          <w:rFonts w:ascii="Consolas" w:hAnsi="Consolas"/>
          <w:color w:val="000000"/>
          <w:sz w:val="18"/>
          <w:szCs w:val="18"/>
        </w:rPr>
        <w:t xml:space="preserve"> </w:t>
      </w:r>
      <w:r w:rsidRPr="00DE5882">
        <w:rPr>
          <w:rFonts w:ascii="Consolas" w:hAnsi="Consolas"/>
          <w:color w:val="000000" w:themeColor="text1"/>
          <w:sz w:val="18"/>
          <w:szCs w:val="18"/>
        </w:rPr>
        <w:t>EtudiantRepository</w:t>
      </w:r>
      <w:r w:rsidRPr="000362F2">
        <w:rPr>
          <w:rFonts w:ascii="Consolas" w:hAnsi="Consolas"/>
          <w:color w:val="000000"/>
          <w:sz w:val="18"/>
          <w:szCs w:val="18"/>
        </w:rPr>
        <w:t xml:space="preserve"> </w:t>
      </w:r>
      <w:r w:rsidRPr="000362F2">
        <w:rPr>
          <w:rFonts w:ascii="Consolas" w:hAnsi="Consolas"/>
          <w:b/>
          <w:bCs/>
          <w:color w:val="7F0055"/>
          <w:sz w:val="18"/>
          <w:szCs w:val="18"/>
        </w:rPr>
        <w:t>extends</w:t>
      </w:r>
      <w:r w:rsidRPr="000362F2">
        <w:rPr>
          <w:rFonts w:ascii="Consolas" w:hAnsi="Consolas"/>
          <w:color w:val="000000"/>
          <w:sz w:val="18"/>
          <w:szCs w:val="18"/>
        </w:rPr>
        <w:t xml:space="preserve"> JpaRepository&lt;Etudiant, EtudiantPK&gt;{</w:t>
      </w:r>
    </w:p>
    <w:p w14:paraId="511BF5C1" w14:textId="77777777" w:rsidR="000362F2" w:rsidRPr="000362F2" w:rsidRDefault="000362F2" w:rsidP="000362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8AFD5A4" w14:textId="77777777" w:rsidR="000362F2" w:rsidRPr="000362F2" w:rsidRDefault="000362F2" w:rsidP="000362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362F2">
        <w:rPr>
          <w:rFonts w:ascii="Consolas" w:hAnsi="Consolas"/>
          <w:color w:val="000000"/>
          <w:sz w:val="18"/>
          <w:szCs w:val="18"/>
        </w:rPr>
        <w:t>}</w:t>
      </w:r>
    </w:p>
    <w:p w14:paraId="0A97F9F6" w14:textId="77777777" w:rsidR="000362F2" w:rsidRDefault="000362F2" w:rsidP="00361D39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</w:p>
    <w:p w14:paraId="77E64E69" w14:textId="59490AAD" w:rsidR="004B2B1A" w:rsidRPr="006D675F" w:rsidRDefault="004B2B1A" w:rsidP="004B2B1A">
      <w:pPr>
        <w:pStyle w:val="Titre1"/>
      </w:pPr>
      <w:r w:rsidRPr="006D675F">
        <w:t>Création d</w:t>
      </w:r>
      <w:r>
        <w:t>’un</w:t>
      </w:r>
      <w:r w:rsidRPr="006D675F">
        <w:t xml:space="preserve"> test unitaire pour valider </w:t>
      </w:r>
      <w:r>
        <w:t>la clef composite</w:t>
      </w:r>
    </w:p>
    <w:p w14:paraId="0AAB937A" w14:textId="77777777" w:rsidR="00680026" w:rsidRPr="00680026" w:rsidRDefault="00680026" w:rsidP="006800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0026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680026">
        <w:rPr>
          <w:rFonts w:ascii="Consolas" w:hAnsi="Consolas"/>
          <w:color w:val="000000"/>
          <w:sz w:val="18"/>
          <w:szCs w:val="18"/>
        </w:rPr>
        <w:t xml:space="preserve"> fr.eni.demo.dal;</w:t>
      </w:r>
    </w:p>
    <w:p w14:paraId="734557EE" w14:textId="77777777" w:rsidR="00680026" w:rsidRPr="00680026" w:rsidRDefault="00680026" w:rsidP="006800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64B3089" w14:textId="77777777" w:rsidR="00680026" w:rsidRPr="00680026" w:rsidRDefault="00680026" w:rsidP="006800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0026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80026">
        <w:rPr>
          <w:rFonts w:ascii="Consolas" w:hAnsi="Consolas"/>
          <w:color w:val="000000"/>
          <w:sz w:val="18"/>
          <w:szCs w:val="18"/>
        </w:rPr>
        <w:t xml:space="preserve"> </w:t>
      </w:r>
      <w:r w:rsidRPr="00680026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680026">
        <w:rPr>
          <w:rFonts w:ascii="Consolas" w:hAnsi="Consolas"/>
          <w:color w:val="000000"/>
          <w:sz w:val="18"/>
          <w:szCs w:val="18"/>
        </w:rPr>
        <w:t xml:space="preserve"> org.assertj.core.api.Assertions.</w:t>
      </w:r>
      <w:r w:rsidRPr="00680026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680026">
        <w:rPr>
          <w:rFonts w:ascii="Consolas" w:hAnsi="Consolas"/>
          <w:color w:val="000000"/>
          <w:sz w:val="18"/>
          <w:szCs w:val="18"/>
        </w:rPr>
        <w:t>;</w:t>
      </w:r>
    </w:p>
    <w:p w14:paraId="4D91C0F9" w14:textId="77777777" w:rsidR="00680026" w:rsidRPr="00680026" w:rsidRDefault="00680026" w:rsidP="006800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BA4FC0D" w14:textId="77777777" w:rsidR="00680026" w:rsidRPr="00680026" w:rsidRDefault="00680026" w:rsidP="006800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0026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80026">
        <w:rPr>
          <w:rFonts w:ascii="Consolas" w:hAnsi="Consolas"/>
          <w:color w:val="000000"/>
          <w:sz w:val="18"/>
          <w:szCs w:val="18"/>
        </w:rPr>
        <w:t xml:space="preserve"> org.junit.jupiter.api.Test;</w:t>
      </w:r>
    </w:p>
    <w:p w14:paraId="336678A2" w14:textId="77777777" w:rsidR="00680026" w:rsidRPr="00680026" w:rsidRDefault="00680026" w:rsidP="006800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0026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80026">
        <w:rPr>
          <w:rFonts w:ascii="Consolas" w:hAnsi="Consolas"/>
          <w:color w:val="000000"/>
          <w:sz w:val="18"/>
          <w:szCs w:val="18"/>
        </w:rPr>
        <w:t xml:space="preserve"> org.springframework.beans.factory.annotation.Autowired;</w:t>
      </w:r>
    </w:p>
    <w:p w14:paraId="7D2EA6B4" w14:textId="77777777" w:rsidR="00680026" w:rsidRPr="00680026" w:rsidRDefault="00680026" w:rsidP="006800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0026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80026">
        <w:rPr>
          <w:rFonts w:ascii="Consolas" w:hAnsi="Consolas"/>
          <w:color w:val="000000"/>
          <w:sz w:val="18"/>
          <w:szCs w:val="18"/>
        </w:rPr>
        <w:t xml:space="preserve"> org.springframework.boot.test.autoconfigure.orm.jpa.DataJpaTest;</w:t>
      </w:r>
    </w:p>
    <w:p w14:paraId="01BE4F04" w14:textId="77777777" w:rsidR="00680026" w:rsidRPr="00680026" w:rsidRDefault="00680026" w:rsidP="006800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0026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80026">
        <w:rPr>
          <w:rFonts w:ascii="Consolas" w:hAnsi="Consolas"/>
          <w:color w:val="000000"/>
          <w:sz w:val="18"/>
          <w:szCs w:val="18"/>
        </w:rPr>
        <w:t xml:space="preserve"> org.springframework.boot.test.autoconfigure.orm.jpa.TestEntityManager;</w:t>
      </w:r>
    </w:p>
    <w:p w14:paraId="7CE9F73C" w14:textId="77777777" w:rsidR="00680026" w:rsidRPr="00680026" w:rsidRDefault="00680026" w:rsidP="006800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6BEAE23" w14:textId="52899125" w:rsidR="00680026" w:rsidRPr="00680026" w:rsidRDefault="00680026" w:rsidP="006800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0026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80026">
        <w:rPr>
          <w:rFonts w:ascii="Consolas" w:hAnsi="Consolas"/>
          <w:color w:val="000000"/>
          <w:sz w:val="18"/>
          <w:szCs w:val="18"/>
        </w:rPr>
        <w:t xml:space="preserve"> fr.eni.demo.bo.</w:t>
      </w:r>
      <w:r w:rsidR="001A2272">
        <w:rPr>
          <w:rFonts w:ascii="Consolas" w:hAnsi="Consolas"/>
          <w:color w:val="000000"/>
          <w:sz w:val="18"/>
          <w:szCs w:val="18"/>
        </w:rPr>
        <w:t>pk.</w:t>
      </w:r>
      <w:r w:rsidRPr="00680026">
        <w:rPr>
          <w:rFonts w:ascii="Consolas" w:hAnsi="Consolas"/>
          <w:color w:val="000000"/>
          <w:sz w:val="18"/>
          <w:szCs w:val="18"/>
        </w:rPr>
        <w:t>Etudiant;</w:t>
      </w:r>
    </w:p>
    <w:p w14:paraId="4C2B5080" w14:textId="77777777" w:rsidR="00680026" w:rsidRPr="00680026" w:rsidRDefault="00680026" w:rsidP="006800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0026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80026">
        <w:rPr>
          <w:rFonts w:ascii="Consolas" w:hAnsi="Consolas"/>
          <w:color w:val="000000"/>
          <w:sz w:val="18"/>
          <w:szCs w:val="18"/>
        </w:rPr>
        <w:t xml:space="preserve"> fr.eni.demo.bo.pk.EtudiantPK;</w:t>
      </w:r>
    </w:p>
    <w:p w14:paraId="34BC2BE5" w14:textId="77777777" w:rsidR="00680026" w:rsidRPr="00680026" w:rsidRDefault="00680026" w:rsidP="006800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0026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80026">
        <w:rPr>
          <w:rFonts w:ascii="Consolas" w:hAnsi="Consolas"/>
          <w:color w:val="000000"/>
          <w:sz w:val="18"/>
          <w:szCs w:val="18"/>
        </w:rPr>
        <w:t xml:space="preserve"> lombok.extern.slf4j.Slf4j;</w:t>
      </w:r>
    </w:p>
    <w:p w14:paraId="31ECD186" w14:textId="77777777" w:rsidR="00680026" w:rsidRPr="00680026" w:rsidRDefault="00680026" w:rsidP="006800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52ED9A5" w14:textId="77777777" w:rsidR="00680026" w:rsidRPr="00680026" w:rsidRDefault="00680026" w:rsidP="006800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0026">
        <w:rPr>
          <w:rFonts w:ascii="Consolas" w:hAnsi="Consolas"/>
          <w:color w:val="646464"/>
          <w:sz w:val="18"/>
          <w:szCs w:val="18"/>
        </w:rPr>
        <w:t>@Slf4j</w:t>
      </w:r>
    </w:p>
    <w:p w14:paraId="51607238" w14:textId="77777777" w:rsidR="00680026" w:rsidRPr="00680026" w:rsidRDefault="00680026" w:rsidP="006800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0026">
        <w:rPr>
          <w:rFonts w:ascii="Consolas" w:hAnsi="Consolas"/>
          <w:color w:val="646464"/>
          <w:sz w:val="18"/>
          <w:szCs w:val="18"/>
        </w:rPr>
        <w:t>@DataJpaTest</w:t>
      </w:r>
    </w:p>
    <w:p w14:paraId="7C0AC208" w14:textId="77777777" w:rsidR="00680026" w:rsidRPr="00680026" w:rsidRDefault="00680026" w:rsidP="006800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0026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680026">
        <w:rPr>
          <w:rFonts w:ascii="Consolas" w:hAnsi="Consolas"/>
          <w:color w:val="000000"/>
          <w:sz w:val="18"/>
          <w:szCs w:val="18"/>
        </w:rPr>
        <w:t xml:space="preserve"> </w:t>
      </w:r>
      <w:r w:rsidRPr="00680026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680026">
        <w:rPr>
          <w:rFonts w:ascii="Consolas" w:hAnsi="Consolas"/>
          <w:color w:val="000000"/>
          <w:sz w:val="18"/>
          <w:szCs w:val="18"/>
        </w:rPr>
        <w:t xml:space="preserve"> TestEtudiantRepository {</w:t>
      </w:r>
    </w:p>
    <w:p w14:paraId="43C29821" w14:textId="77777777" w:rsidR="00680026" w:rsidRPr="00680026" w:rsidRDefault="00680026" w:rsidP="006800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B530122" w14:textId="77777777" w:rsidR="00680026" w:rsidRPr="00680026" w:rsidRDefault="00680026" w:rsidP="006800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0026">
        <w:rPr>
          <w:rFonts w:ascii="Consolas" w:hAnsi="Consolas"/>
          <w:color w:val="000000"/>
          <w:sz w:val="18"/>
          <w:szCs w:val="18"/>
        </w:rPr>
        <w:tab/>
      </w:r>
      <w:r w:rsidRPr="00680026">
        <w:rPr>
          <w:rFonts w:ascii="Consolas" w:hAnsi="Consolas"/>
          <w:color w:val="646464"/>
          <w:sz w:val="18"/>
          <w:szCs w:val="18"/>
        </w:rPr>
        <w:t>@Autowired</w:t>
      </w:r>
    </w:p>
    <w:p w14:paraId="5A5F3258" w14:textId="77777777" w:rsidR="00680026" w:rsidRPr="00680026" w:rsidRDefault="00680026" w:rsidP="006800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0026">
        <w:rPr>
          <w:rFonts w:ascii="Consolas" w:hAnsi="Consolas"/>
          <w:color w:val="000000"/>
          <w:sz w:val="18"/>
          <w:szCs w:val="18"/>
        </w:rPr>
        <w:tab/>
      </w:r>
      <w:r w:rsidRPr="00680026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680026">
        <w:rPr>
          <w:rFonts w:ascii="Consolas" w:hAnsi="Consolas"/>
          <w:color w:val="000000"/>
          <w:sz w:val="18"/>
          <w:szCs w:val="18"/>
        </w:rPr>
        <w:t xml:space="preserve"> TestEntityManager </w:t>
      </w:r>
      <w:r w:rsidRPr="00680026">
        <w:rPr>
          <w:rFonts w:ascii="Consolas" w:hAnsi="Consolas"/>
          <w:color w:val="0000C0"/>
          <w:sz w:val="18"/>
          <w:szCs w:val="18"/>
        </w:rPr>
        <w:t>entityManager</w:t>
      </w:r>
      <w:r w:rsidRPr="00680026">
        <w:rPr>
          <w:rFonts w:ascii="Consolas" w:hAnsi="Consolas"/>
          <w:color w:val="000000"/>
          <w:sz w:val="18"/>
          <w:szCs w:val="18"/>
        </w:rPr>
        <w:t>;</w:t>
      </w:r>
    </w:p>
    <w:p w14:paraId="111B2E44" w14:textId="77777777" w:rsidR="00680026" w:rsidRPr="00680026" w:rsidRDefault="00680026" w:rsidP="006800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ACAA771" w14:textId="77777777" w:rsidR="00680026" w:rsidRPr="00680026" w:rsidRDefault="00680026" w:rsidP="006800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0026">
        <w:rPr>
          <w:rFonts w:ascii="Consolas" w:hAnsi="Consolas"/>
          <w:color w:val="000000"/>
          <w:sz w:val="18"/>
          <w:szCs w:val="18"/>
        </w:rPr>
        <w:tab/>
      </w:r>
      <w:r w:rsidRPr="00680026">
        <w:rPr>
          <w:rFonts w:ascii="Consolas" w:hAnsi="Consolas"/>
          <w:color w:val="646464"/>
          <w:sz w:val="18"/>
          <w:szCs w:val="18"/>
        </w:rPr>
        <w:t>@Autowired</w:t>
      </w:r>
    </w:p>
    <w:p w14:paraId="2B86717E" w14:textId="77777777" w:rsidR="00680026" w:rsidRPr="00680026" w:rsidRDefault="00680026" w:rsidP="006800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0026">
        <w:rPr>
          <w:rFonts w:ascii="Consolas" w:hAnsi="Consolas"/>
          <w:color w:val="000000"/>
          <w:sz w:val="18"/>
          <w:szCs w:val="18"/>
        </w:rPr>
        <w:tab/>
        <w:t xml:space="preserve">EtudiantRepository </w:t>
      </w:r>
      <w:r w:rsidRPr="00680026">
        <w:rPr>
          <w:rFonts w:ascii="Consolas" w:hAnsi="Consolas"/>
          <w:color w:val="0000C0"/>
          <w:sz w:val="18"/>
          <w:szCs w:val="18"/>
        </w:rPr>
        <w:t>repository</w:t>
      </w:r>
      <w:r w:rsidRPr="00680026">
        <w:rPr>
          <w:rFonts w:ascii="Consolas" w:hAnsi="Consolas"/>
          <w:color w:val="000000"/>
          <w:sz w:val="18"/>
          <w:szCs w:val="18"/>
        </w:rPr>
        <w:t>;</w:t>
      </w:r>
    </w:p>
    <w:p w14:paraId="5FBCC7A3" w14:textId="77777777" w:rsidR="00680026" w:rsidRPr="00680026" w:rsidRDefault="00680026" w:rsidP="006800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843A263" w14:textId="77777777" w:rsidR="00680026" w:rsidRPr="00680026" w:rsidRDefault="00680026" w:rsidP="006800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0026">
        <w:rPr>
          <w:rFonts w:ascii="Consolas" w:hAnsi="Consolas"/>
          <w:color w:val="000000"/>
          <w:sz w:val="18"/>
          <w:szCs w:val="18"/>
        </w:rPr>
        <w:tab/>
      </w:r>
      <w:r w:rsidRPr="00680026">
        <w:rPr>
          <w:rFonts w:ascii="Consolas" w:hAnsi="Consolas"/>
          <w:color w:val="646464"/>
          <w:sz w:val="18"/>
          <w:szCs w:val="18"/>
        </w:rPr>
        <w:t>@Test</w:t>
      </w:r>
    </w:p>
    <w:p w14:paraId="05B99892" w14:textId="77777777" w:rsidR="00680026" w:rsidRPr="00680026" w:rsidRDefault="00680026" w:rsidP="006800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0026">
        <w:rPr>
          <w:rFonts w:ascii="Consolas" w:hAnsi="Consolas"/>
          <w:color w:val="000000"/>
          <w:sz w:val="18"/>
          <w:szCs w:val="18"/>
        </w:rPr>
        <w:tab/>
      </w:r>
      <w:r w:rsidRPr="00680026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680026">
        <w:rPr>
          <w:rFonts w:ascii="Consolas" w:hAnsi="Consolas"/>
          <w:color w:val="000000"/>
          <w:sz w:val="18"/>
          <w:szCs w:val="18"/>
        </w:rPr>
        <w:t xml:space="preserve"> </w:t>
      </w:r>
      <w:r w:rsidRPr="00680026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680026">
        <w:rPr>
          <w:rFonts w:ascii="Consolas" w:hAnsi="Consolas"/>
          <w:color w:val="000000"/>
          <w:sz w:val="18"/>
          <w:szCs w:val="18"/>
        </w:rPr>
        <w:t xml:space="preserve"> test_save() {</w:t>
      </w:r>
    </w:p>
    <w:p w14:paraId="3C1EBC08" w14:textId="77777777" w:rsidR="00680026" w:rsidRPr="00680026" w:rsidRDefault="00680026" w:rsidP="006800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0026">
        <w:rPr>
          <w:rFonts w:ascii="Consolas" w:hAnsi="Consolas"/>
          <w:color w:val="000000"/>
          <w:sz w:val="18"/>
          <w:szCs w:val="18"/>
        </w:rPr>
        <w:tab/>
      </w:r>
      <w:r w:rsidRPr="00680026">
        <w:rPr>
          <w:rFonts w:ascii="Consolas" w:hAnsi="Consolas"/>
          <w:color w:val="000000"/>
          <w:sz w:val="18"/>
          <w:szCs w:val="18"/>
        </w:rPr>
        <w:tab/>
      </w:r>
      <w:r w:rsidRPr="00680026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680026">
        <w:rPr>
          <w:rFonts w:ascii="Consolas" w:hAnsi="Consolas"/>
          <w:color w:val="000000"/>
          <w:sz w:val="18"/>
          <w:szCs w:val="18"/>
        </w:rPr>
        <w:t xml:space="preserve"> Etudiant </w:t>
      </w:r>
      <w:r w:rsidRPr="00680026">
        <w:rPr>
          <w:rFonts w:ascii="Consolas" w:hAnsi="Consolas"/>
          <w:color w:val="6A3E3E"/>
          <w:sz w:val="18"/>
          <w:szCs w:val="18"/>
        </w:rPr>
        <w:t>entiteASauver</w:t>
      </w:r>
      <w:r w:rsidRPr="00680026">
        <w:rPr>
          <w:rFonts w:ascii="Consolas" w:hAnsi="Consolas"/>
          <w:color w:val="000000"/>
          <w:sz w:val="18"/>
          <w:szCs w:val="18"/>
        </w:rPr>
        <w:t xml:space="preserve"> = Etudiant</w:t>
      </w:r>
    </w:p>
    <w:p w14:paraId="02205215" w14:textId="77777777" w:rsidR="00680026" w:rsidRPr="00680026" w:rsidRDefault="00680026" w:rsidP="006800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0026">
        <w:rPr>
          <w:rFonts w:ascii="Consolas" w:hAnsi="Consolas"/>
          <w:color w:val="000000"/>
          <w:sz w:val="18"/>
          <w:szCs w:val="18"/>
        </w:rPr>
        <w:tab/>
      </w:r>
      <w:r w:rsidRPr="00680026">
        <w:rPr>
          <w:rFonts w:ascii="Consolas" w:hAnsi="Consolas"/>
          <w:color w:val="000000"/>
          <w:sz w:val="18"/>
          <w:szCs w:val="18"/>
        </w:rPr>
        <w:tab/>
      </w:r>
      <w:r w:rsidRPr="00680026">
        <w:rPr>
          <w:rFonts w:ascii="Consolas" w:hAnsi="Consolas"/>
          <w:color w:val="000000"/>
          <w:sz w:val="18"/>
          <w:szCs w:val="18"/>
        </w:rPr>
        <w:tab/>
      </w:r>
      <w:r w:rsidRPr="00680026">
        <w:rPr>
          <w:rFonts w:ascii="Consolas" w:hAnsi="Consolas"/>
          <w:color w:val="000000"/>
          <w:sz w:val="18"/>
          <w:szCs w:val="18"/>
        </w:rPr>
        <w:tab/>
        <w:t>.</w:t>
      </w:r>
      <w:r w:rsidRPr="00680026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680026">
        <w:rPr>
          <w:rFonts w:ascii="Consolas" w:hAnsi="Consolas"/>
          <w:color w:val="000000"/>
          <w:sz w:val="18"/>
          <w:szCs w:val="18"/>
        </w:rPr>
        <w:t>()</w:t>
      </w:r>
    </w:p>
    <w:p w14:paraId="2CF99492" w14:textId="77777777" w:rsidR="00680026" w:rsidRPr="00680026" w:rsidRDefault="00680026" w:rsidP="006800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0026">
        <w:rPr>
          <w:rFonts w:ascii="Consolas" w:hAnsi="Consolas"/>
          <w:color w:val="000000"/>
          <w:sz w:val="18"/>
          <w:szCs w:val="18"/>
        </w:rPr>
        <w:tab/>
      </w:r>
      <w:r w:rsidRPr="00680026">
        <w:rPr>
          <w:rFonts w:ascii="Consolas" w:hAnsi="Consolas"/>
          <w:color w:val="000000"/>
          <w:sz w:val="18"/>
          <w:szCs w:val="18"/>
        </w:rPr>
        <w:tab/>
      </w:r>
      <w:r w:rsidRPr="00680026">
        <w:rPr>
          <w:rFonts w:ascii="Consolas" w:hAnsi="Consolas"/>
          <w:color w:val="000000"/>
          <w:sz w:val="18"/>
          <w:szCs w:val="18"/>
        </w:rPr>
        <w:tab/>
      </w:r>
      <w:r w:rsidRPr="00680026">
        <w:rPr>
          <w:rFonts w:ascii="Consolas" w:hAnsi="Consolas"/>
          <w:color w:val="000000"/>
          <w:sz w:val="18"/>
          <w:szCs w:val="18"/>
        </w:rPr>
        <w:tab/>
        <w:t>.nom(</w:t>
      </w:r>
      <w:r w:rsidRPr="00680026">
        <w:rPr>
          <w:rFonts w:ascii="Consolas" w:hAnsi="Consolas"/>
          <w:color w:val="2A00FF"/>
          <w:sz w:val="18"/>
          <w:szCs w:val="18"/>
        </w:rPr>
        <w:t>"SOPRANO"</w:t>
      </w:r>
      <w:r w:rsidRPr="00680026">
        <w:rPr>
          <w:rFonts w:ascii="Consolas" w:hAnsi="Consolas"/>
          <w:color w:val="000000"/>
          <w:sz w:val="18"/>
          <w:szCs w:val="18"/>
        </w:rPr>
        <w:t>)</w:t>
      </w:r>
    </w:p>
    <w:p w14:paraId="7DC56D92" w14:textId="77777777" w:rsidR="00680026" w:rsidRPr="00680026" w:rsidRDefault="00680026" w:rsidP="006800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0026">
        <w:rPr>
          <w:rFonts w:ascii="Consolas" w:hAnsi="Consolas"/>
          <w:color w:val="000000"/>
          <w:sz w:val="18"/>
          <w:szCs w:val="18"/>
        </w:rPr>
        <w:tab/>
      </w:r>
      <w:r w:rsidRPr="00680026">
        <w:rPr>
          <w:rFonts w:ascii="Consolas" w:hAnsi="Consolas"/>
          <w:color w:val="000000"/>
          <w:sz w:val="18"/>
          <w:szCs w:val="18"/>
        </w:rPr>
        <w:tab/>
      </w:r>
      <w:r w:rsidRPr="00680026">
        <w:rPr>
          <w:rFonts w:ascii="Consolas" w:hAnsi="Consolas"/>
          <w:color w:val="000000"/>
          <w:sz w:val="18"/>
          <w:szCs w:val="18"/>
        </w:rPr>
        <w:tab/>
      </w:r>
      <w:r w:rsidRPr="00680026">
        <w:rPr>
          <w:rFonts w:ascii="Consolas" w:hAnsi="Consolas"/>
          <w:color w:val="000000"/>
          <w:sz w:val="18"/>
          <w:szCs w:val="18"/>
        </w:rPr>
        <w:tab/>
        <w:t>.prenom(</w:t>
      </w:r>
      <w:r w:rsidRPr="00680026">
        <w:rPr>
          <w:rFonts w:ascii="Consolas" w:hAnsi="Consolas"/>
          <w:color w:val="2A00FF"/>
          <w:sz w:val="18"/>
          <w:szCs w:val="18"/>
        </w:rPr>
        <w:t>"Camille"</w:t>
      </w:r>
      <w:r w:rsidRPr="00680026">
        <w:rPr>
          <w:rFonts w:ascii="Consolas" w:hAnsi="Consolas"/>
          <w:color w:val="000000"/>
          <w:sz w:val="18"/>
          <w:szCs w:val="18"/>
        </w:rPr>
        <w:t>)</w:t>
      </w:r>
    </w:p>
    <w:p w14:paraId="1A09644A" w14:textId="77777777" w:rsidR="00680026" w:rsidRPr="00680026" w:rsidRDefault="00680026" w:rsidP="006800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0026">
        <w:rPr>
          <w:rFonts w:ascii="Consolas" w:hAnsi="Consolas"/>
          <w:color w:val="000000"/>
          <w:sz w:val="18"/>
          <w:szCs w:val="18"/>
        </w:rPr>
        <w:tab/>
      </w:r>
      <w:r w:rsidRPr="00680026">
        <w:rPr>
          <w:rFonts w:ascii="Consolas" w:hAnsi="Consolas"/>
          <w:color w:val="000000"/>
          <w:sz w:val="18"/>
          <w:szCs w:val="18"/>
        </w:rPr>
        <w:tab/>
      </w:r>
      <w:r w:rsidRPr="00680026">
        <w:rPr>
          <w:rFonts w:ascii="Consolas" w:hAnsi="Consolas"/>
          <w:color w:val="000000"/>
          <w:sz w:val="18"/>
          <w:szCs w:val="18"/>
        </w:rPr>
        <w:tab/>
      </w:r>
      <w:r w:rsidRPr="00680026">
        <w:rPr>
          <w:rFonts w:ascii="Consolas" w:hAnsi="Consolas"/>
          <w:color w:val="000000"/>
          <w:sz w:val="18"/>
          <w:szCs w:val="18"/>
        </w:rPr>
        <w:tab/>
        <w:t>.email(</w:t>
      </w:r>
      <w:r w:rsidRPr="00680026">
        <w:rPr>
          <w:rFonts w:ascii="Consolas" w:hAnsi="Consolas"/>
          <w:color w:val="2A00FF"/>
          <w:sz w:val="18"/>
          <w:szCs w:val="18"/>
        </w:rPr>
        <w:t>"csoprano@campus-eni.fr"</w:t>
      </w:r>
      <w:r w:rsidRPr="00680026">
        <w:rPr>
          <w:rFonts w:ascii="Consolas" w:hAnsi="Consolas"/>
          <w:color w:val="000000"/>
          <w:sz w:val="18"/>
          <w:szCs w:val="18"/>
        </w:rPr>
        <w:t>)</w:t>
      </w:r>
    </w:p>
    <w:p w14:paraId="7559343C" w14:textId="77777777" w:rsidR="00680026" w:rsidRPr="00680026" w:rsidRDefault="00680026" w:rsidP="006800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0026">
        <w:rPr>
          <w:rFonts w:ascii="Consolas" w:hAnsi="Consolas"/>
          <w:color w:val="000000"/>
          <w:sz w:val="18"/>
          <w:szCs w:val="18"/>
        </w:rPr>
        <w:tab/>
      </w:r>
      <w:r w:rsidRPr="00680026">
        <w:rPr>
          <w:rFonts w:ascii="Consolas" w:hAnsi="Consolas"/>
          <w:color w:val="000000"/>
          <w:sz w:val="18"/>
          <w:szCs w:val="18"/>
        </w:rPr>
        <w:tab/>
      </w:r>
      <w:r w:rsidRPr="00680026">
        <w:rPr>
          <w:rFonts w:ascii="Consolas" w:hAnsi="Consolas"/>
          <w:color w:val="000000"/>
          <w:sz w:val="18"/>
          <w:szCs w:val="18"/>
        </w:rPr>
        <w:tab/>
      </w:r>
      <w:r w:rsidRPr="00680026">
        <w:rPr>
          <w:rFonts w:ascii="Consolas" w:hAnsi="Consolas"/>
          <w:color w:val="000000"/>
          <w:sz w:val="18"/>
          <w:szCs w:val="18"/>
        </w:rPr>
        <w:tab/>
        <w:t>.immatriculation(</w:t>
      </w:r>
      <w:r w:rsidRPr="00680026">
        <w:rPr>
          <w:rFonts w:ascii="Consolas" w:hAnsi="Consolas"/>
          <w:color w:val="2A00FF"/>
          <w:sz w:val="18"/>
          <w:szCs w:val="18"/>
        </w:rPr>
        <w:t>"ENI_CAMPUS_202311872"</w:t>
      </w:r>
      <w:r w:rsidRPr="00680026">
        <w:rPr>
          <w:rFonts w:ascii="Consolas" w:hAnsi="Consolas"/>
          <w:color w:val="000000"/>
          <w:sz w:val="18"/>
          <w:szCs w:val="18"/>
        </w:rPr>
        <w:t>)</w:t>
      </w:r>
    </w:p>
    <w:p w14:paraId="7A35DB54" w14:textId="77777777" w:rsidR="00680026" w:rsidRPr="00680026" w:rsidRDefault="00680026" w:rsidP="006800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0026">
        <w:rPr>
          <w:rFonts w:ascii="Consolas" w:hAnsi="Consolas"/>
          <w:color w:val="000000"/>
          <w:sz w:val="18"/>
          <w:szCs w:val="18"/>
        </w:rPr>
        <w:tab/>
      </w:r>
      <w:r w:rsidRPr="00680026">
        <w:rPr>
          <w:rFonts w:ascii="Consolas" w:hAnsi="Consolas"/>
          <w:color w:val="000000"/>
          <w:sz w:val="18"/>
          <w:szCs w:val="18"/>
        </w:rPr>
        <w:tab/>
      </w:r>
      <w:r w:rsidRPr="00680026">
        <w:rPr>
          <w:rFonts w:ascii="Consolas" w:hAnsi="Consolas"/>
          <w:color w:val="000000"/>
          <w:sz w:val="18"/>
          <w:szCs w:val="18"/>
        </w:rPr>
        <w:tab/>
      </w:r>
      <w:r w:rsidRPr="00680026">
        <w:rPr>
          <w:rFonts w:ascii="Consolas" w:hAnsi="Consolas"/>
          <w:color w:val="000000"/>
          <w:sz w:val="18"/>
          <w:szCs w:val="18"/>
        </w:rPr>
        <w:tab/>
        <w:t>.numDom(</w:t>
      </w:r>
      <w:r w:rsidRPr="00680026">
        <w:rPr>
          <w:rFonts w:ascii="Consolas" w:hAnsi="Consolas"/>
          <w:color w:val="2A00FF"/>
          <w:sz w:val="18"/>
          <w:szCs w:val="18"/>
        </w:rPr>
        <w:t>"02XXXXXXXX"</w:t>
      </w:r>
      <w:r w:rsidRPr="00680026">
        <w:rPr>
          <w:rFonts w:ascii="Consolas" w:hAnsi="Consolas"/>
          <w:color w:val="000000"/>
          <w:sz w:val="18"/>
          <w:szCs w:val="18"/>
        </w:rPr>
        <w:t>)</w:t>
      </w:r>
    </w:p>
    <w:p w14:paraId="7F2C1754" w14:textId="77777777" w:rsidR="00680026" w:rsidRPr="00680026" w:rsidRDefault="00680026" w:rsidP="006800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0026">
        <w:rPr>
          <w:rFonts w:ascii="Consolas" w:hAnsi="Consolas"/>
          <w:color w:val="000000"/>
          <w:sz w:val="18"/>
          <w:szCs w:val="18"/>
        </w:rPr>
        <w:tab/>
      </w:r>
      <w:r w:rsidRPr="00680026">
        <w:rPr>
          <w:rFonts w:ascii="Consolas" w:hAnsi="Consolas"/>
          <w:color w:val="000000"/>
          <w:sz w:val="18"/>
          <w:szCs w:val="18"/>
        </w:rPr>
        <w:tab/>
      </w:r>
      <w:r w:rsidRPr="00680026">
        <w:rPr>
          <w:rFonts w:ascii="Consolas" w:hAnsi="Consolas"/>
          <w:color w:val="000000"/>
          <w:sz w:val="18"/>
          <w:szCs w:val="18"/>
        </w:rPr>
        <w:tab/>
      </w:r>
      <w:r w:rsidRPr="00680026">
        <w:rPr>
          <w:rFonts w:ascii="Consolas" w:hAnsi="Consolas"/>
          <w:color w:val="000000"/>
          <w:sz w:val="18"/>
          <w:szCs w:val="18"/>
        </w:rPr>
        <w:tab/>
        <w:t>.emailPersonnel(</w:t>
      </w:r>
      <w:r w:rsidRPr="00680026">
        <w:rPr>
          <w:rFonts w:ascii="Consolas" w:hAnsi="Consolas"/>
          <w:color w:val="2A00FF"/>
          <w:sz w:val="18"/>
          <w:szCs w:val="18"/>
        </w:rPr>
        <w:t>"camille.soprano@perso.fr"</w:t>
      </w:r>
      <w:r w:rsidRPr="00680026">
        <w:rPr>
          <w:rFonts w:ascii="Consolas" w:hAnsi="Consolas"/>
          <w:color w:val="000000"/>
          <w:sz w:val="18"/>
          <w:szCs w:val="18"/>
        </w:rPr>
        <w:t>)</w:t>
      </w:r>
    </w:p>
    <w:p w14:paraId="5987EE6B" w14:textId="77777777" w:rsidR="00680026" w:rsidRPr="00680026" w:rsidRDefault="00680026" w:rsidP="006800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0026">
        <w:rPr>
          <w:rFonts w:ascii="Consolas" w:hAnsi="Consolas"/>
          <w:color w:val="000000"/>
          <w:sz w:val="18"/>
          <w:szCs w:val="18"/>
        </w:rPr>
        <w:tab/>
      </w:r>
      <w:r w:rsidRPr="00680026">
        <w:rPr>
          <w:rFonts w:ascii="Consolas" w:hAnsi="Consolas"/>
          <w:color w:val="000000"/>
          <w:sz w:val="18"/>
          <w:szCs w:val="18"/>
        </w:rPr>
        <w:tab/>
      </w:r>
      <w:r w:rsidRPr="00680026">
        <w:rPr>
          <w:rFonts w:ascii="Consolas" w:hAnsi="Consolas"/>
          <w:color w:val="000000"/>
          <w:sz w:val="18"/>
          <w:szCs w:val="18"/>
        </w:rPr>
        <w:tab/>
      </w:r>
      <w:r w:rsidRPr="00680026">
        <w:rPr>
          <w:rFonts w:ascii="Consolas" w:hAnsi="Consolas"/>
          <w:color w:val="000000"/>
          <w:sz w:val="18"/>
          <w:szCs w:val="18"/>
        </w:rPr>
        <w:tab/>
        <w:t>.build();</w:t>
      </w:r>
    </w:p>
    <w:p w14:paraId="4ED27748" w14:textId="77777777" w:rsidR="00680026" w:rsidRPr="00680026" w:rsidRDefault="00680026" w:rsidP="006800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0026">
        <w:rPr>
          <w:rFonts w:ascii="Consolas" w:hAnsi="Consolas"/>
          <w:color w:val="000000"/>
          <w:sz w:val="18"/>
          <w:szCs w:val="18"/>
        </w:rPr>
        <w:tab/>
      </w:r>
      <w:r w:rsidRPr="00680026">
        <w:rPr>
          <w:rFonts w:ascii="Consolas" w:hAnsi="Consolas"/>
          <w:color w:val="000000"/>
          <w:sz w:val="18"/>
          <w:szCs w:val="18"/>
        </w:rPr>
        <w:tab/>
      </w:r>
    </w:p>
    <w:p w14:paraId="7B36DB05" w14:textId="77777777" w:rsidR="00680026" w:rsidRPr="00680026" w:rsidRDefault="00680026" w:rsidP="006800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0026">
        <w:rPr>
          <w:rFonts w:ascii="Consolas" w:hAnsi="Consolas"/>
          <w:color w:val="000000"/>
          <w:sz w:val="18"/>
          <w:szCs w:val="18"/>
        </w:rPr>
        <w:tab/>
      </w:r>
      <w:r w:rsidRPr="00680026">
        <w:rPr>
          <w:rFonts w:ascii="Consolas" w:hAnsi="Consolas"/>
          <w:color w:val="000000"/>
          <w:sz w:val="18"/>
          <w:szCs w:val="18"/>
        </w:rPr>
        <w:tab/>
      </w:r>
      <w:r w:rsidRPr="00680026">
        <w:rPr>
          <w:rFonts w:ascii="Consolas" w:hAnsi="Consolas"/>
          <w:color w:val="3F7F5F"/>
          <w:sz w:val="18"/>
          <w:szCs w:val="18"/>
        </w:rPr>
        <w:t xml:space="preserve">// </w:t>
      </w:r>
      <w:r w:rsidRPr="0003156B">
        <w:rPr>
          <w:rFonts w:ascii="Consolas" w:hAnsi="Consolas"/>
          <w:color w:val="3F7F5F"/>
          <w:sz w:val="18"/>
          <w:szCs w:val="18"/>
        </w:rPr>
        <w:t>Appel du comportement</w:t>
      </w:r>
    </w:p>
    <w:p w14:paraId="027D552B" w14:textId="77777777" w:rsidR="00680026" w:rsidRPr="00680026" w:rsidRDefault="00680026" w:rsidP="006800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0026">
        <w:rPr>
          <w:rFonts w:ascii="Consolas" w:hAnsi="Consolas"/>
          <w:color w:val="000000"/>
          <w:sz w:val="18"/>
          <w:szCs w:val="18"/>
        </w:rPr>
        <w:tab/>
      </w:r>
      <w:r w:rsidRPr="00680026">
        <w:rPr>
          <w:rFonts w:ascii="Consolas" w:hAnsi="Consolas"/>
          <w:color w:val="000000"/>
          <w:sz w:val="18"/>
          <w:szCs w:val="18"/>
        </w:rPr>
        <w:tab/>
      </w:r>
      <w:r w:rsidRPr="00680026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680026">
        <w:rPr>
          <w:rFonts w:ascii="Consolas" w:hAnsi="Consolas"/>
          <w:color w:val="000000"/>
          <w:sz w:val="18"/>
          <w:szCs w:val="18"/>
        </w:rPr>
        <w:t xml:space="preserve"> Etudiant </w:t>
      </w:r>
      <w:r w:rsidRPr="00680026">
        <w:rPr>
          <w:rFonts w:ascii="Consolas" w:hAnsi="Consolas"/>
          <w:color w:val="6A3E3E"/>
          <w:sz w:val="18"/>
          <w:szCs w:val="18"/>
        </w:rPr>
        <w:t>entite</w:t>
      </w:r>
      <w:r w:rsidRPr="00680026">
        <w:rPr>
          <w:rFonts w:ascii="Consolas" w:hAnsi="Consolas"/>
          <w:color w:val="000000"/>
          <w:sz w:val="18"/>
          <w:szCs w:val="18"/>
        </w:rPr>
        <w:t xml:space="preserve"> = </w:t>
      </w:r>
      <w:r w:rsidRPr="00680026">
        <w:rPr>
          <w:rFonts w:ascii="Consolas" w:hAnsi="Consolas"/>
          <w:color w:val="0000C0"/>
          <w:sz w:val="18"/>
          <w:szCs w:val="18"/>
        </w:rPr>
        <w:t>repository</w:t>
      </w:r>
      <w:r w:rsidRPr="00680026">
        <w:rPr>
          <w:rFonts w:ascii="Consolas" w:hAnsi="Consolas"/>
          <w:color w:val="000000"/>
          <w:sz w:val="18"/>
          <w:szCs w:val="18"/>
        </w:rPr>
        <w:t>.save(</w:t>
      </w:r>
      <w:r w:rsidRPr="00680026">
        <w:rPr>
          <w:rFonts w:ascii="Consolas" w:hAnsi="Consolas"/>
          <w:color w:val="6A3E3E"/>
          <w:sz w:val="18"/>
          <w:szCs w:val="18"/>
        </w:rPr>
        <w:t>entiteASauver</w:t>
      </w:r>
      <w:r w:rsidRPr="00680026">
        <w:rPr>
          <w:rFonts w:ascii="Consolas" w:hAnsi="Consolas"/>
          <w:color w:val="000000"/>
          <w:sz w:val="18"/>
          <w:szCs w:val="18"/>
        </w:rPr>
        <w:t>);</w:t>
      </w:r>
    </w:p>
    <w:p w14:paraId="1D38F9F6" w14:textId="77777777" w:rsidR="00680026" w:rsidRPr="00680026" w:rsidRDefault="00680026" w:rsidP="006800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0026">
        <w:rPr>
          <w:rFonts w:ascii="Consolas" w:hAnsi="Consolas"/>
          <w:color w:val="000000"/>
          <w:sz w:val="18"/>
          <w:szCs w:val="18"/>
        </w:rPr>
        <w:tab/>
      </w:r>
      <w:r w:rsidRPr="00680026">
        <w:rPr>
          <w:rFonts w:ascii="Consolas" w:hAnsi="Consolas"/>
          <w:color w:val="000000"/>
          <w:sz w:val="18"/>
          <w:szCs w:val="18"/>
        </w:rPr>
        <w:tab/>
      </w:r>
      <w:r w:rsidRPr="00680026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680026">
        <w:rPr>
          <w:rFonts w:ascii="Consolas" w:hAnsi="Consolas"/>
          <w:color w:val="000000"/>
          <w:sz w:val="18"/>
          <w:szCs w:val="18"/>
        </w:rPr>
        <w:t>(</w:t>
      </w:r>
      <w:r w:rsidRPr="00680026">
        <w:rPr>
          <w:rFonts w:ascii="Consolas" w:hAnsi="Consolas"/>
          <w:color w:val="6A3E3E"/>
          <w:sz w:val="18"/>
          <w:szCs w:val="18"/>
        </w:rPr>
        <w:t>entite</w:t>
      </w:r>
      <w:r w:rsidRPr="00680026">
        <w:rPr>
          <w:rFonts w:ascii="Consolas" w:hAnsi="Consolas"/>
          <w:color w:val="000000"/>
          <w:sz w:val="18"/>
          <w:szCs w:val="18"/>
        </w:rPr>
        <w:t>).isNotNull();</w:t>
      </w:r>
      <w:r w:rsidRPr="00680026">
        <w:rPr>
          <w:rFonts w:ascii="Consolas" w:hAnsi="Consolas"/>
          <w:color w:val="000000"/>
          <w:sz w:val="18"/>
          <w:szCs w:val="18"/>
        </w:rPr>
        <w:tab/>
      </w:r>
      <w:r w:rsidRPr="00680026">
        <w:rPr>
          <w:rFonts w:ascii="Consolas" w:hAnsi="Consolas"/>
          <w:color w:val="000000"/>
          <w:sz w:val="18"/>
          <w:szCs w:val="18"/>
        </w:rPr>
        <w:tab/>
      </w:r>
    </w:p>
    <w:p w14:paraId="2DDA13B5" w14:textId="77777777" w:rsidR="00680026" w:rsidRPr="00680026" w:rsidRDefault="00680026" w:rsidP="006800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0026">
        <w:rPr>
          <w:rFonts w:ascii="Consolas" w:hAnsi="Consolas"/>
          <w:color w:val="000000"/>
          <w:sz w:val="18"/>
          <w:szCs w:val="18"/>
        </w:rPr>
        <w:tab/>
      </w:r>
      <w:r w:rsidRPr="00680026">
        <w:rPr>
          <w:rFonts w:ascii="Consolas" w:hAnsi="Consolas"/>
          <w:color w:val="000000"/>
          <w:sz w:val="18"/>
          <w:szCs w:val="18"/>
        </w:rPr>
        <w:tab/>
      </w:r>
      <w:r w:rsidRPr="00680026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680026">
        <w:rPr>
          <w:rFonts w:ascii="Consolas" w:hAnsi="Consolas"/>
          <w:color w:val="000000"/>
          <w:sz w:val="18"/>
          <w:szCs w:val="18"/>
        </w:rPr>
        <w:t>.info(</w:t>
      </w:r>
      <w:r w:rsidRPr="00680026">
        <w:rPr>
          <w:rFonts w:ascii="Consolas" w:hAnsi="Consolas"/>
          <w:color w:val="6A3E3E"/>
          <w:sz w:val="18"/>
          <w:szCs w:val="18"/>
        </w:rPr>
        <w:t>entite</w:t>
      </w:r>
      <w:r w:rsidRPr="00680026">
        <w:rPr>
          <w:rFonts w:ascii="Consolas" w:hAnsi="Consolas"/>
          <w:color w:val="000000"/>
          <w:sz w:val="18"/>
          <w:szCs w:val="18"/>
        </w:rPr>
        <w:t>.toString());</w:t>
      </w:r>
    </w:p>
    <w:p w14:paraId="2232E038" w14:textId="77777777" w:rsidR="00680026" w:rsidRPr="00680026" w:rsidRDefault="00680026" w:rsidP="006800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4D0998A" w14:textId="77777777" w:rsidR="00680026" w:rsidRPr="00680026" w:rsidRDefault="00680026" w:rsidP="006800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0026">
        <w:rPr>
          <w:rFonts w:ascii="Consolas" w:hAnsi="Consolas"/>
          <w:color w:val="000000"/>
          <w:sz w:val="18"/>
          <w:szCs w:val="18"/>
        </w:rPr>
        <w:tab/>
      </w:r>
      <w:r w:rsidRPr="00680026">
        <w:rPr>
          <w:rFonts w:ascii="Consolas" w:hAnsi="Consolas"/>
          <w:color w:val="000000"/>
          <w:sz w:val="18"/>
          <w:szCs w:val="18"/>
        </w:rPr>
        <w:tab/>
      </w:r>
      <w:r w:rsidRPr="00680026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680026">
        <w:rPr>
          <w:rFonts w:ascii="Consolas" w:hAnsi="Consolas"/>
          <w:color w:val="000000"/>
          <w:sz w:val="18"/>
          <w:szCs w:val="18"/>
        </w:rPr>
        <w:t xml:space="preserve"> EtudiantPK </w:t>
      </w:r>
      <w:r w:rsidRPr="00680026">
        <w:rPr>
          <w:rFonts w:ascii="Consolas" w:hAnsi="Consolas"/>
          <w:color w:val="6A3E3E"/>
          <w:sz w:val="18"/>
          <w:szCs w:val="18"/>
        </w:rPr>
        <w:t>pk</w:t>
      </w:r>
      <w:r w:rsidRPr="00680026">
        <w:rPr>
          <w:rFonts w:ascii="Consolas" w:hAnsi="Consolas"/>
          <w:color w:val="000000"/>
          <w:sz w:val="18"/>
          <w:szCs w:val="18"/>
        </w:rPr>
        <w:t xml:space="preserve"> = EtudiantPK</w:t>
      </w:r>
    </w:p>
    <w:p w14:paraId="219F0AC4" w14:textId="77777777" w:rsidR="00680026" w:rsidRPr="00680026" w:rsidRDefault="00680026" w:rsidP="006800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0026">
        <w:rPr>
          <w:rFonts w:ascii="Consolas" w:hAnsi="Consolas"/>
          <w:color w:val="000000"/>
          <w:sz w:val="18"/>
          <w:szCs w:val="18"/>
        </w:rPr>
        <w:tab/>
      </w:r>
      <w:r w:rsidRPr="00680026">
        <w:rPr>
          <w:rFonts w:ascii="Consolas" w:hAnsi="Consolas"/>
          <w:color w:val="000000"/>
          <w:sz w:val="18"/>
          <w:szCs w:val="18"/>
        </w:rPr>
        <w:tab/>
      </w:r>
      <w:r w:rsidRPr="00680026">
        <w:rPr>
          <w:rFonts w:ascii="Consolas" w:hAnsi="Consolas"/>
          <w:color w:val="000000"/>
          <w:sz w:val="18"/>
          <w:szCs w:val="18"/>
        </w:rPr>
        <w:tab/>
      </w:r>
      <w:r w:rsidRPr="00680026">
        <w:rPr>
          <w:rFonts w:ascii="Consolas" w:hAnsi="Consolas"/>
          <w:color w:val="000000"/>
          <w:sz w:val="18"/>
          <w:szCs w:val="18"/>
        </w:rPr>
        <w:tab/>
        <w:t>.</w:t>
      </w:r>
      <w:r w:rsidRPr="00680026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680026">
        <w:rPr>
          <w:rFonts w:ascii="Consolas" w:hAnsi="Consolas"/>
          <w:color w:val="000000"/>
          <w:sz w:val="18"/>
          <w:szCs w:val="18"/>
        </w:rPr>
        <w:t>()</w:t>
      </w:r>
    </w:p>
    <w:p w14:paraId="6D6CCD8D" w14:textId="77777777" w:rsidR="00680026" w:rsidRPr="00680026" w:rsidRDefault="00680026" w:rsidP="006800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0026">
        <w:rPr>
          <w:rFonts w:ascii="Consolas" w:hAnsi="Consolas"/>
          <w:color w:val="000000"/>
          <w:sz w:val="18"/>
          <w:szCs w:val="18"/>
        </w:rPr>
        <w:tab/>
      </w:r>
      <w:r w:rsidRPr="00680026">
        <w:rPr>
          <w:rFonts w:ascii="Consolas" w:hAnsi="Consolas"/>
          <w:color w:val="000000"/>
          <w:sz w:val="18"/>
          <w:szCs w:val="18"/>
        </w:rPr>
        <w:tab/>
      </w:r>
      <w:r w:rsidRPr="00680026">
        <w:rPr>
          <w:rFonts w:ascii="Consolas" w:hAnsi="Consolas"/>
          <w:color w:val="000000"/>
          <w:sz w:val="18"/>
          <w:szCs w:val="18"/>
        </w:rPr>
        <w:tab/>
      </w:r>
      <w:r w:rsidRPr="00680026">
        <w:rPr>
          <w:rFonts w:ascii="Consolas" w:hAnsi="Consolas"/>
          <w:color w:val="000000"/>
          <w:sz w:val="18"/>
          <w:szCs w:val="18"/>
        </w:rPr>
        <w:tab/>
        <w:t>.email(</w:t>
      </w:r>
      <w:r w:rsidRPr="00680026">
        <w:rPr>
          <w:rFonts w:ascii="Consolas" w:hAnsi="Consolas"/>
          <w:color w:val="6A3E3E"/>
          <w:sz w:val="18"/>
          <w:szCs w:val="18"/>
        </w:rPr>
        <w:t>entiteASauver</w:t>
      </w:r>
      <w:r w:rsidRPr="00680026">
        <w:rPr>
          <w:rFonts w:ascii="Consolas" w:hAnsi="Consolas"/>
          <w:color w:val="000000"/>
          <w:sz w:val="18"/>
          <w:szCs w:val="18"/>
        </w:rPr>
        <w:t>.getEmail())</w:t>
      </w:r>
    </w:p>
    <w:p w14:paraId="02169DF3" w14:textId="77777777" w:rsidR="00680026" w:rsidRPr="00680026" w:rsidRDefault="00680026" w:rsidP="006800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0026">
        <w:rPr>
          <w:rFonts w:ascii="Consolas" w:hAnsi="Consolas"/>
          <w:color w:val="000000"/>
          <w:sz w:val="18"/>
          <w:szCs w:val="18"/>
        </w:rPr>
        <w:tab/>
      </w:r>
      <w:r w:rsidRPr="00680026">
        <w:rPr>
          <w:rFonts w:ascii="Consolas" w:hAnsi="Consolas"/>
          <w:color w:val="000000"/>
          <w:sz w:val="18"/>
          <w:szCs w:val="18"/>
        </w:rPr>
        <w:tab/>
      </w:r>
      <w:r w:rsidRPr="00680026">
        <w:rPr>
          <w:rFonts w:ascii="Consolas" w:hAnsi="Consolas"/>
          <w:color w:val="000000"/>
          <w:sz w:val="18"/>
          <w:szCs w:val="18"/>
        </w:rPr>
        <w:tab/>
      </w:r>
      <w:r w:rsidRPr="00680026">
        <w:rPr>
          <w:rFonts w:ascii="Consolas" w:hAnsi="Consolas"/>
          <w:color w:val="000000"/>
          <w:sz w:val="18"/>
          <w:szCs w:val="18"/>
        </w:rPr>
        <w:tab/>
        <w:t>.immatriculation(</w:t>
      </w:r>
      <w:r w:rsidRPr="00680026">
        <w:rPr>
          <w:rFonts w:ascii="Consolas" w:hAnsi="Consolas"/>
          <w:color w:val="6A3E3E"/>
          <w:sz w:val="18"/>
          <w:szCs w:val="18"/>
        </w:rPr>
        <w:t>entiteASauver</w:t>
      </w:r>
      <w:r w:rsidRPr="00680026">
        <w:rPr>
          <w:rFonts w:ascii="Consolas" w:hAnsi="Consolas"/>
          <w:color w:val="000000"/>
          <w:sz w:val="18"/>
          <w:szCs w:val="18"/>
        </w:rPr>
        <w:t>.getImmatriculation())</w:t>
      </w:r>
    </w:p>
    <w:p w14:paraId="38B63358" w14:textId="77777777" w:rsidR="00680026" w:rsidRPr="00680026" w:rsidRDefault="00680026" w:rsidP="006800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0026">
        <w:rPr>
          <w:rFonts w:ascii="Consolas" w:hAnsi="Consolas"/>
          <w:color w:val="000000"/>
          <w:sz w:val="18"/>
          <w:szCs w:val="18"/>
        </w:rPr>
        <w:tab/>
      </w:r>
      <w:r w:rsidRPr="00680026">
        <w:rPr>
          <w:rFonts w:ascii="Consolas" w:hAnsi="Consolas"/>
          <w:color w:val="000000"/>
          <w:sz w:val="18"/>
          <w:szCs w:val="18"/>
        </w:rPr>
        <w:tab/>
      </w:r>
      <w:r w:rsidRPr="00680026">
        <w:rPr>
          <w:rFonts w:ascii="Consolas" w:hAnsi="Consolas"/>
          <w:color w:val="000000"/>
          <w:sz w:val="18"/>
          <w:szCs w:val="18"/>
        </w:rPr>
        <w:tab/>
      </w:r>
      <w:r w:rsidRPr="00680026">
        <w:rPr>
          <w:rFonts w:ascii="Consolas" w:hAnsi="Consolas"/>
          <w:color w:val="000000"/>
          <w:sz w:val="18"/>
          <w:szCs w:val="18"/>
        </w:rPr>
        <w:tab/>
        <w:t>.build();</w:t>
      </w:r>
    </w:p>
    <w:p w14:paraId="40DC7610" w14:textId="77777777" w:rsidR="00680026" w:rsidRPr="00680026" w:rsidRDefault="00680026" w:rsidP="006800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0026">
        <w:rPr>
          <w:rFonts w:ascii="Consolas" w:hAnsi="Consolas"/>
          <w:color w:val="000000"/>
          <w:sz w:val="18"/>
          <w:szCs w:val="18"/>
        </w:rPr>
        <w:tab/>
      </w:r>
      <w:r w:rsidRPr="00680026">
        <w:rPr>
          <w:rFonts w:ascii="Consolas" w:hAnsi="Consolas"/>
          <w:color w:val="000000"/>
          <w:sz w:val="18"/>
          <w:szCs w:val="18"/>
        </w:rPr>
        <w:tab/>
      </w:r>
      <w:r w:rsidRPr="00680026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680026">
        <w:rPr>
          <w:rFonts w:ascii="Consolas" w:hAnsi="Consolas"/>
          <w:color w:val="000000"/>
          <w:sz w:val="18"/>
          <w:szCs w:val="18"/>
        </w:rPr>
        <w:t xml:space="preserve"> Etudiant </w:t>
      </w:r>
      <w:r w:rsidRPr="00680026">
        <w:rPr>
          <w:rFonts w:ascii="Consolas" w:hAnsi="Consolas"/>
          <w:color w:val="6A3E3E"/>
          <w:sz w:val="18"/>
          <w:szCs w:val="18"/>
        </w:rPr>
        <w:t>entiteDB</w:t>
      </w:r>
      <w:r w:rsidRPr="00680026">
        <w:rPr>
          <w:rFonts w:ascii="Consolas" w:hAnsi="Consolas"/>
          <w:color w:val="000000"/>
          <w:sz w:val="18"/>
          <w:szCs w:val="18"/>
        </w:rPr>
        <w:t xml:space="preserve"> = </w:t>
      </w:r>
      <w:r w:rsidRPr="00680026">
        <w:rPr>
          <w:rFonts w:ascii="Consolas" w:hAnsi="Consolas"/>
          <w:color w:val="0000C0"/>
          <w:sz w:val="18"/>
          <w:szCs w:val="18"/>
        </w:rPr>
        <w:t>entityManager</w:t>
      </w:r>
      <w:r w:rsidRPr="00680026">
        <w:rPr>
          <w:rFonts w:ascii="Consolas" w:hAnsi="Consolas"/>
          <w:color w:val="000000"/>
          <w:sz w:val="18"/>
          <w:szCs w:val="18"/>
        </w:rPr>
        <w:t>.find(Etudiant.</w:t>
      </w:r>
      <w:r w:rsidRPr="00680026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680026">
        <w:rPr>
          <w:rFonts w:ascii="Consolas" w:hAnsi="Consolas"/>
          <w:color w:val="000000"/>
          <w:sz w:val="18"/>
          <w:szCs w:val="18"/>
        </w:rPr>
        <w:t xml:space="preserve">, </w:t>
      </w:r>
      <w:r w:rsidRPr="00680026">
        <w:rPr>
          <w:rFonts w:ascii="Consolas" w:hAnsi="Consolas"/>
          <w:color w:val="6A3E3E"/>
          <w:sz w:val="18"/>
          <w:szCs w:val="18"/>
        </w:rPr>
        <w:t>pk</w:t>
      </w:r>
      <w:r w:rsidRPr="00680026">
        <w:rPr>
          <w:rFonts w:ascii="Consolas" w:hAnsi="Consolas"/>
          <w:color w:val="000000"/>
          <w:sz w:val="18"/>
          <w:szCs w:val="18"/>
        </w:rPr>
        <w:t>);</w:t>
      </w:r>
    </w:p>
    <w:p w14:paraId="64AA0C0B" w14:textId="77777777" w:rsidR="00680026" w:rsidRPr="00680026" w:rsidRDefault="00680026" w:rsidP="006800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0026">
        <w:rPr>
          <w:rFonts w:ascii="Consolas" w:hAnsi="Consolas"/>
          <w:color w:val="000000"/>
          <w:sz w:val="18"/>
          <w:szCs w:val="18"/>
        </w:rPr>
        <w:tab/>
      </w:r>
      <w:r w:rsidRPr="00680026">
        <w:rPr>
          <w:rFonts w:ascii="Consolas" w:hAnsi="Consolas"/>
          <w:color w:val="000000"/>
          <w:sz w:val="18"/>
          <w:szCs w:val="18"/>
        </w:rPr>
        <w:tab/>
      </w:r>
      <w:r w:rsidRPr="00680026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680026">
        <w:rPr>
          <w:rFonts w:ascii="Consolas" w:hAnsi="Consolas"/>
          <w:color w:val="000000"/>
          <w:sz w:val="18"/>
          <w:szCs w:val="18"/>
        </w:rPr>
        <w:t>(</w:t>
      </w:r>
      <w:r w:rsidRPr="00680026">
        <w:rPr>
          <w:rFonts w:ascii="Consolas" w:hAnsi="Consolas"/>
          <w:color w:val="6A3E3E"/>
          <w:sz w:val="18"/>
          <w:szCs w:val="18"/>
        </w:rPr>
        <w:t>entiteDB</w:t>
      </w:r>
      <w:r w:rsidRPr="00680026">
        <w:rPr>
          <w:rFonts w:ascii="Consolas" w:hAnsi="Consolas"/>
          <w:color w:val="000000"/>
          <w:sz w:val="18"/>
          <w:szCs w:val="18"/>
        </w:rPr>
        <w:t>).isNotNull();</w:t>
      </w:r>
    </w:p>
    <w:p w14:paraId="6A9CDFBB" w14:textId="77777777" w:rsidR="00680026" w:rsidRPr="00680026" w:rsidRDefault="00680026" w:rsidP="006800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0026">
        <w:rPr>
          <w:rFonts w:ascii="Consolas" w:hAnsi="Consolas"/>
          <w:color w:val="000000"/>
          <w:sz w:val="18"/>
          <w:szCs w:val="18"/>
        </w:rPr>
        <w:tab/>
      </w:r>
      <w:r w:rsidRPr="00680026">
        <w:rPr>
          <w:rFonts w:ascii="Consolas" w:hAnsi="Consolas"/>
          <w:color w:val="000000"/>
          <w:sz w:val="18"/>
          <w:szCs w:val="18"/>
        </w:rPr>
        <w:tab/>
      </w:r>
      <w:r w:rsidRPr="00680026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680026">
        <w:rPr>
          <w:rFonts w:ascii="Consolas" w:hAnsi="Consolas"/>
          <w:color w:val="000000"/>
          <w:sz w:val="18"/>
          <w:szCs w:val="18"/>
        </w:rPr>
        <w:t>(</w:t>
      </w:r>
      <w:r w:rsidRPr="00680026">
        <w:rPr>
          <w:rFonts w:ascii="Consolas" w:hAnsi="Consolas"/>
          <w:color w:val="6A3E3E"/>
          <w:sz w:val="18"/>
          <w:szCs w:val="18"/>
        </w:rPr>
        <w:t>entite</w:t>
      </w:r>
      <w:r w:rsidRPr="00680026">
        <w:rPr>
          <w:rFonts w:ascii="Consolas" w:hAnsi="Consolas"/>
          <w:color w:val="000000"/>
          <w:sz w:val="18"/>
          <w:szCs w:val="18"/>
        </w:rPr>
        <w:t>).isEqualTo(</w:t>
      </w:r>
      <w:r w:rsidRPr="00680026">
        <w:rPr>
          <w:rFonts w:ascii="Consolas" w:hAnsi="Consolas"/>
          <w:color w:val="6A3E3E"/>
          <w:sz w:val="18"/>
          <w:szCs w:val="18"/>
        </w:rPr>
        <w:t>entiteDB</w:t>
      </w:r>
      <w:r w:rsidRPr="00680026">
        <w:rPr>
          <w:rFonts w:ascii="Consolas" w:hAnsi="Consolas"/>
          <w:color w:val="000000"/>
          <w:sz w:val="18"/>
          <w:szCs w:val="18"/>
        </w:rPr>
        <w:t>);</w:t>
      </w:r>
    </w:p>
    <w:p w14:paraId="1F3FEBB1" w14:textId="77777777" w:rsidR="00680026" w:rsidRPr="00680026" w:rsidRDefault="00680026" w:rsidP="006800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0026">
        <w:rPr>
          <w:rFonts w:ascii="Consolas" w:hAnsi="Consolas"/>
          <w:color w:val="000000"/>
          <w:sz w:val="18"/>
          <w:szCs w:val="18"/>
        </w:rPr>
        <w:tab/>
        <w:t>}</w:t>
      </w:r>
    </w:p>
    <w:p w14:paraId="5BDF0153" w14:textId="77777777" w:rsidR="00680026" w:rsidRPr="00680026" w:rsidRDefault="00680026" w:rsidP="006800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0026">
        <w:rPr>
          <w:rFonts w:ascii="Consolas" w:hAnsi="Consolas"/>
          <w:color w:val="000000"/>
          <w:sz w:val="18"/>
          <w:szCs w:val="18"/>
        </w:rPr>
        <w:t>}</w:t>
      </w:r>
    </w:p>
    <w:p w14:paraId="1542A199" w14:textId="77777777" w:rsidR="00680026" w:rsidRDefault="00680026" w:rsidP="00426C10"/>
    <w:p w14:paraId="74402F26" w14:textId="6E870218" w:rsidR="00361D39" w:rsidRDefault="00426C10" w:rsidP="00426C10">
      <w:pPr>
        <w:pStyle w:val="Titre2"/>
        <w:rPr>
          <w:b/>
        </w:rPr>
      </w:pPr>
      <w:r>
        <w:t>E</w:t>
      </w:r>
      <w:r w:rsidR="00361D39" w:rsidRPr="00AD42F4">
        <w:t xml:space="preserve">xécution </w:t>
      </w:r>
      <w:r>
        <w:t>:</w:t>
      </w:r>
    </w:p>
    <w:p w14:paraId="5D5DB738" w14:textId="6CF06E1B" w:rsidR="00361D39" w:rsidRPr="00284927" w:rsidRDefault="00284927" w:rsidP="00284927">
      <w:pPr>
        <w:pStyle w:val="TPnormalpuce1"/>
      </w:pPr>
      <w:r w:rsidRPr="00284927">
        <w:t>Spring Data JPA a créé </w:t>
      </w:r>
      <w:r>
        <w:t xml:space="preserve">le script SQL suivant pour la génération de la table </w:t>
      </w:r>
      <w:r w:rsidRPr="00284927">
        <w:t>:</w:t>
      </w:r>
    </w:p>
    <w:p w14:paraId="0465D2D8" w14:textId="77777777" w:rsidR="00284927" w:rsidRPr="00713166" w:rsidRDefault="00284927" w:rsidP="0028492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13166">
        <w:rPr>
          <w:rFonts w:ascii="Consolas" w:hAnsi="Consolas"/>
          <w:color w:val="000000"/>
          <w:sz w:val="18"/>
          <w:szCs w:val="18"/>
        </w:rPr>
        <w:t>create table student (</w:t>
      </w:r>
    </w:p>
    <w:p w14:paraId="7BCCA528" w14:textId="77777777" w:rsidR="00284927" w:rsidRPr="00713166" w:rsidRDefault="00284927" w:rsidP="0028492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713166">
        <w:rPr>
          <w:rFonts w:ascii="Consolas" w:hAnsi="Consolas"/>
          <w:color w:val="000000"/>
          <w:sz w:val="18"/>
          <w:szCs w:val="18"/>
        </w:rPr>
        <w:t xml:space="preserve">cell_number varchar(12), </w:t>
      </w:r>
    </w:p>
    <w:p w14:paraId="2698389A" w14:textId="77777777" w:rsidR="00284927" w:rsidRPr="00713166" w:rsidRDefault="00284927" w:rsidP="0028492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713166">
        <w:rPr>
          <w:rFonts w:ascii="Consolas" w:hAnsi="Consolas"/>
          <w:color w:val="000000"/>
          <w:sz w:val="18"/>
          <w:szCs w:val="18"/>
        </w:rPr>
        <w:t xml:space="preserve">home_phone_number varchar(12), </w:t>
      </w:r>
    </w:p>
    <w:p w14:paraId="3F652E2E" w14:textId="77777777" w:rsidR="00284927" w:rsidRPr="00713166" w:rsidRDefault="00284927" w:rsidP="0028492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713166">
        <w:rPr>
          <w:rFonts w:ascii="Consolas" w:hAnsi="Consolas"/>
          <w:color w:val="000000"/>
          <w:sz w:val="18"/>
          <w:szCs w:val="18"/>
        </w:rPr>
        <w:t xml:space="preserve">last_name varchar(90) not null, </w:t>
      </w:r>
    </w:p>
    <w:p w14:paraId="2A92DAC7" w14:textId="77777777" w:rsidR="00284927" w:rsidRPr="00713166" w:rsidRDefault="00284927" w:rsidP="0028492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713166">
        <w:rPr>
          <w:rFonts w:ascii="Consolas" w:hAnsi="Consolas"/>
          <w:color w:val="000000"/>
          <w:sz w:val="18"/>
          <w:szCs w:val="18"/>
        </w:rPr>
        <w:t xml:space="preserve">student_registration varchar(100) not null unique, </w:t>
      </w:r>
    </w:p>
    <w:p w14:paraId="48D04445" w14:textId="77777777" w:rsidR="00284927" w:rsidRPr="00713166" w:rsidRDefault="00284927" w:rsidP="0028492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713166">
        <w:rPr>
          <w:rFonts w:ascii="Consolas" w:hAnsi="Consolas"/>
          <w:color w:val="000000"/>
          <w:sz w:val="18"/>
          <w:szCs w:val="18"/>
        </w:rPr>
        <w:t xml:space="preserve">first_name varchar(150) not null, </w:t>
      </w:r>
    </w:p>
    <w:p w14:paraId="0FAE905A" w14:textId="77777777" w:rsidR="00284927" w:rsidRPr="00713166" w:rsidRDefault="00284927" w:rsidP="0028492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713166">
        <w:rPr>
          <w:rFonts w:ascii="Consolas" w:hAnsi="Consolas"/>
          <w:color w:val="000000"/>
          <w:sz w:val="18"/>
          <w:szCs w:val="18"/>
        </w:rPr>
        <w:t xml:space="preserve">email varchar(255) not null unique, </w:t>
      </w:r>
    </w:p>
    <w:p w14:paraId="7577FC47" w14:textId="77777777" w:rsidR="00284927" w:rsidRPr="00713166" w:rsidRDefault="00284927" w:rsidP="0028492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713166">
        <w:rPr>
          <w:rFonts w:ascii="Consolas" w:hAnsi="Consolas"/>
          <w:color w:val="000000"/>
          <w:sz w:val="18"/>
          <w:szCs w:val="18"/>
        </w:rPr>
        <w:t xml:space="preserve">personal_email varchar(255) not null unique, </w:t>
      </w:r>
    </w:p>
    <w:p w14:paraId="5923A159" w14:textId="635BFCC2" w:rsidR="00284927" w:rsidRDefault="00284927" w:rsidP="007131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</w:pPr>
      <w:r w:rsidRPr="00713166">
        <w:rPr>
          <w:rFonts w:ascii="Consolas" w:hAnsi="Consolas"/>
          <w:color w:val="000000"/>
          <w:sz w:val="18"/>
          <w:szCs w:val="18"/>
        </w:rPr>
        <w:t>primary key (student_registration, email))</w:t>
      </w:r>
    </w:p>
    <w:p w14:paraId="7E075E1F" w14:textId="639C03BC" w:rsidR="007D3D23" w:rsidRDefault="007D3D23" w:rsidP="007D3D23">
      <w:pPr>
        <w:pStyle w:val="TPnormalpuce1"/>
      </w:pPr>
      <w:r>
        <w:t xml:space="preserve">Au niveau des traces </w:t>
      </w:r>
      <w:r w:rsidRPr="00284927">
        <w:t>:</w:t>
      </w:r>
    </w:p>
    <w:p w14:paraId="4120A607" w14:textId="77777777" w:rsidR="00713166" w:rsidRPr="00713166" w:rsidRDefault="00713166" w:rsidP="0071316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13166">
        <w:rPr>
          <w:rFonts w:ascii="Consolas" w:hAnsi="Consolas"/>
          <w:color w:val="000000"/>
          <w:sz w:val="18"/>
          <w:szCs w:val="18"/>
        </w:rPr>
        <w:t>Etudiant(email=csoprano@campus-eni.fr, immatriculation=ENI_CAMPUS_202311872, nom=SOPRANO, prenom=Camille, numDom=02XXXXXXXX, numPortable=null, emailPersonnel=camille.soprano@perso.fr)</w:t>
      </w:r>
    </w:p>
    <w:p w14:paraId="6F4AC744" w14:textId="60FC320A" w:rsidR="00361D39" w:rsidRPr="005011C1" w:rsidRDefault="00361D39" w:rsidP="00E87520">
      <w:pPr>
        <w:pStyle w:val="TPnormalpuce1"/>
        <w:numPr>
          <w:ilvl w:val="0"/>
          <w:numId w:val="0"/>
        </w:numPr>
        <w:rPr>
          <w:b/>
        </w:rPr>
      </w:pPr>
    </w:p>
    <w:p w14:paraId="552AE72C" w14:textId="77777777" w:rsidR="00361D39" w:rsidRPr="006D675F" w:rsidRDefault="00361D39" w:rsidP="0069588A">
      <w:pPr>
        <w:rPr>
          <w:lang w:val="fr-FR"/>
        </w:rPr>
      </w:pPr>
    </w:p>
    <w:sectPr w:rsidR="00361D39" w:rsidRPr="006D675F" w:rsidSect="002029F0">
      <w:headerReference w:type="default" r:id="rId13"/>
      <w:footerReference w:type="default" r:id="rId14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9B703" w14:textId="77777777" w:rsidR="00E904B0" w:rsidRDefault="00E904B0" w:rsidP="006C7E58">
      <w:r>
        <w:separator/>
      </w:r>
    </w:p>
  </w:endnote>
  <w:endnote w:type="continuationSeparator" w:id="0">
    <w:p w14:paraId="0BE8E658" w14:textId="77777777" w:rsidR="00E904B0" w:rsidRDefault="00E904B0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895AB" w14:textId="77777777" w:rsidR="00D3348B" w:rsidRPr="00D3348B" w:rsidRDefault="002A2662" w:rsidP="00D3348B">
    <w:pPr>
      <w:pStyle w:val="Pieddepage"/>
    </w:pPr>
    <w:r w:rsidRPr="00D3348B">
      <w:t xml:space="preserve"> </w:t>
    </w:r>
  </w:p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4"/>
    </w:tblGrid>
    <w:tr w:rsidR="00D3348B" w14:paraId="5BE03324" w14:textId="77777777" w:rsidTr="008A1859">
      <w:tc>
        <w:tcPr>
          <w:tcW w:w="2500" w:type="pct"/>
          <w:vAlign w:val="bottom"/>
        </w:tcPr>
        <w:p w14:paraId="3C9291F8" w14:textId="77777777" w:rsidR="00D3348B" w:rsidRDefault="00D3348B" w:rsidP="00D3348B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14:paraId="5DF6B08E" w14:textId="77777777" w:rsidR="00D3348B" w:rsidRDefault="00D3348B" w:rsidP="00D3348B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7426B5F9" wp14:editId="0C1FF7BD">
                <wp:extent cx="514350" cy="514350"/>
                <wp:effectExtent l="0" t="0" r="0" b="0"/>
                <wp:docPr id="20" name="Image 20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3348B" w14:paraId="5EB8D741" w14:textId="77777777" w:rsidTr="008A1859">
      <w:tc>
        <w:tcPr>
          <w:tcW w:w="1" w:type="pct"/>
          <w:gridSpan w:val="2"/>
          <w:vAlign w:val="bottom"/>
        </w:tcPr>
        <w:p w14:paraId="4316DA13" w14:textId="77777777" w:rsidR="00D3348B" w:rsidRDefault="00D3348B" w:rsidP="00D3348B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>© ENI – Tous droits réservés</w:t>
          </w:r>
        </w:p>
      </w:tc>
    </w:tr>
  </w:tbl>
  <w:p w14:paraId="1345E95B" w14:textId="6CF389C1" w:rsidR="002A2662" w:rsidRPr="00D3348B" w:rsidRDefault="002A2662" w:rsidP="00D3348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62D6F" w14:textId="77777777" w:rsidR="00E904B0" w:rsidRDefault="00E904B0" w:rsidP="006C7E58">
      <w:r>
        <w:separator/>
      </w:r>
    </w:p>
  </w:footnote>
  <w:footnote w:type="continuationSeparator" w:id="0">
    <w:p w14:paraId="4EE1AD86" w14:textId="77777777" w:rsidR="00E904B0" w:rsidRDefault="00E904B0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AC1FC" w14:textId="50F871BA" w:rsidR="00590AA9" w:rsidRPr="000150A7" w:rsidRDefault="00D3348B" w:rsidP="00590AA9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 w:rsidR="0007773E">
      <w:rPr>
        <w:sz w:val="22"/>
        <w:szCs w:val="22"/>
        <w:lang w:val="fr-FR"/>
      </w:rPr>
      <w:t xml:space="preserve"> Frameworks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136C"/>
    <w:multiLevelType w:val="hybridMultilevel"/>
    <w:tmpl w:val="7AEE8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95F48"/>
    <w:multiLevelType w:val="hybridMultilevel"/>
    <w:tmpl w:val="44D296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F1A91"/>
    <w:multiLevelType w:val="hybridMultilevel"/>
    <w:tmpl w:val="E5A8DEAE"/>
    <w:lvl w:ilvl="0" w:tplc="44EEB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285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C8859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DC43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C62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280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02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A20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A2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DB017C2"/>
    <w:multiLevelType w:val="hybridMultilevel"/>
    <w:tmpl w:val="6A2467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23E02"/>
    <w:multiLevelType w:val="hybridMultilevel"/>
    <w:tmpl w:val="44FAB312"/>
    <w:lvl w:ilvl="0" w:tplc="44EEB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D724A"/>
    <w:multiLevelType w:val="hybridMultilevel"/>
    <w:tmpl w:val="C4161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B0C13"/>
    <w:multiLevelType w:val="hybridMultilevel"/>
    <w:tmpl w:val="2B0604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693A5E"/>
    <w:multiLevelType w:val="hybridMultilevel"/>
    <w:tmpl w:val="976ED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464C9"/>
    <w:multiLevelType w:val="hybridMultilevel"/>
    <w:tmpl w:val="C98EEB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C95CEF"/>
    <w:multiLevelType w:val="hybridMultilevel"/>
    <w:tmpl w:val="2B0CEB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DF1AFB"/>
    <w:multiLevelType w:val="hybridMultilevel"/>
    <w:tmpl w:val="6FC670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4405A5"/>
    <w:multiLevelType w:val="hybridMultilevel"/>
    <w:tmpl w:val="52D295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346830"/>
    <w:multiLevelType w:val="hybridMultilevel"/>
    <w:tmpl w:val="6D8029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053B10"/>
    <w:multiLevelType w:val="hybridMultilevel"/>
    <w:tmpl w:val="6ECE4F76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14E32"/>
    <w:multiLevelType w:val="hybridMultilevel"/>
    <w:tmpl w:val="42E01D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2312EE"/>
    <w:multiLevelType w:val="hybridMultilevel"/>
    <w:tmpl w:val="B9A6B6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A918C3"/>
    <w:multiLevelType w:val="hybridMultilevel"/>
    <w:tmpl w:val="6862F4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E0248C"/>
    <w:multiLevelType w:val="hybridMultilevel"/>
    <w:tmpl w:val="9A182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164BD4"/>
    <w:multiLevelType w:val="hybridMultilevel"/>
    <w:tmpl w:val="6388D6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064416">
    <w:abstractNumId w:val="15"/>
  </w:num>
  <w:num w:numId="2" w16cid:durableId="1303773605">
    <w:abstractNumId w:val="7"/>
  </w:num>
  <w:num w:numId="3" w16cid:durableId="1765147961">
    <w:abstractNumId w:val="8"/>
  </w:num>
  <w:num w:numId="4" w16cid:durableId="52966048">
    <w:abstractNumId w:val="18"/>
  </w:num>
  <w:num w:numId="5" w16cid:durableId="1054431358">
    <w:abstractNumId w:val="16"/>
  </w:num>
  <w:num w:numId="6" w16cid:durableId="47657577">
    <w:abstractNumId w:val="19"/>
  </w:num>
  <w:num w:numId="7" w16cid:durableId="1937521838">
    <w:abstractNumId w:val="10"/>
  </w:num>
  <w:num w:numId="8" w16cid:durableId="1905526787">
    <w:abstractNumId w:val="14"/>
  </w:num>
  <w:num w:numId="9" w16cid:durableId="747456935">
    <w:abstractNumId w:val="2"/>
  </w:num>
  <w:num w:numId="10" w16cid:durableId="254680455">
    <w:abstractNumId w:val="4"/>
  </w:num>
  <w:num w:numId="11" w16cid:durableId="1467116020">
    <w:abstractNumId w:val="6"/>
  </w:num>
  <w:num w:numId="12" w16cid:durableId="620916257">
    <w:abstractNumId w:val="9"/>
  </w:num>
  <w:num w:numId="13" w16cid:durableId="394276172">
    <w:abstractNumId w:val="17"/>
  </w:num>
  <w:num w:numId="14" w16cid:durableId="1386101343">
    <w:abstractNumId w:val="20"/>
  </w:num>
  <w:num w:numId="15" w16cid:durableId="376124357">
    <w:abstractNumId w:val="13"/>
  </w:num>
  <w:num w:numId="16" w16cid:durableId="1964653792">
    <w:abstractNumId w:val="5"/>
  </w:num>
  <w:num w:numId="17" w16cid:durableId="544872654">
    <w:abstractNumId w:val="11"/>
  </w:num>
  <w:num w:numId="18" w16cid:durableId="1521502676">
    <w:abstractNumId w:val="1"/>
  </w:num>
  <w:num w:numId="19" w16cid:durableId="1032463315">
    <w:abstractNumId w:val="3"/>
  </w:num>
  <w:num w:numId="20" w16cid:durableId="1524858703">
    <w:abstractNumId w:val="12"/>
  </w:num>
  <w:num w:numId="21" w16cid:durableId="101688245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0" w:nlCheck="1" w:checkStyle="0"/>
  <w:activeWritingStyle w:appName="MSWord" w:lang="en-US" w:vendorID="64" w:dllVersion="0" w:nlCheck="1" w:checkStyle="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06031"/>
    <w:rsid w:val="0001073D"/>
    <w:rsid w:val="000122A5"/>
    <w:rsid w:val="00012F84"/>
    <w:rsid w:val="000150A7"/>
    <w:rsid w:val="000150C3"/>
    <w:rsid w:val="00015214"/>
    <w:rsid w:val="00020946"/>
    <w:rsid w:val="00023DBA"/>
    <w:rsid w:val="000264A1"/>
    <w:rsid w:val="0003156B"/>
    <w:rsid w:val="00034B2F"/>
    <w:rsid w:val="000362F2"/>
    <w:rsid w:val="0003794C"/>
    <w:rsid w:val="0004142A"/>
    <w:rsid w:val="000417F6"/>
    <w:rsid w:val="000460E8"/>
    <w:rsid w:val="000478F3"/>
    <w:rsid w:val="000504C9"/>
    <w:rsid w:val="00050ACC"/>
    <w:rsid w:val="00051A24"/>
    <w:rsid w:val="00052079"/>
    <w:rsid w:val="0005527E"/>
    <w:rsid w:val="00055365"/>
    <w:rsid w:val="00062FC0"/>
    <w:rsid w:val="000717C4"/>
    <w:rsid w:val="000753A7"/>
    <w:rsid w:val="0007773E"/>
    <w:rsid w:val="00077D28"/>
    <w:rsid w:val="00082FD3"/>
    <w:rsid w:val="00086EB6"/>
    <w:rsid w:val="00093981"/>
    <w:rsid w:val="00095A02"/>
    <w:rsid w:val="00097F0B"/>
    <w:rsid w:val="000A1582"/>
    <w:rsid w:val="000A5D8B"/>
    <w:rsid w:val="000B5430"/>
    <w:rsid w:val="000B5825"/>
    <w:rsid w:val="000C047F"/>
    <w:rsid w:val="000C15F1"/>
    <w:rsid w:val="000C25A9"/>
    <w:rsid w:val="000C4826"/>
    <w:rsid w:val="000C6A7D"/>
    <w:rsid w:val="000D0A8C"/>
    <w:rsid w:val="000D77F3"/>
    <w:rsid w:val="000E15F6"/>
    <w:rsid w:val="000E5CCE"/>
    <w:rsid w:val="000F0864"/>
    <w:rsid w:val="000F096C"/>
    <w:rsid w:val="000F0E32"/>
    <w:rsid w:val="000F4053"/>
    <w:rsid w:val="000F4215"/>
    <w:rsid w:val="000F50AF"/>
    <w:rsid w:val="00105605"/>
    <w:rsid w:val="00110294"/>
    <w:rsid w:val="001111BE"/>
    <w:rsid w:val="00113D19"/>
    <w:rsid w:val="00122B4E"/>
    <w:rsid w:val="00125DCA"/>
    <w:rsid w:val="00130656"/>
    <w:rsid w:val="00133150"/>
    <w:rsid w:val="0013536A"/>
    <w:rsid w:val="00136790"/>
    <w:rsid w:val="001447F2"/>
    <w:rsid w:val="00144925"/>
    <w:rsid w:val="001465BB"/>
    <w:rsid w:val="0015155D"/>
    <w:rsid w:val="00151AA0"/>
    <w:rsid w:val="00153344"/>
    <w:rsid w:val="001658FD"/>
    <w:rsid w:val="00165FF1"/>
    <w:rsid w:val="00171036"/>
    <w:rsid w:val="00176104"/>
    <w:rsid w:val="00180858"/>
    <w:rsid w:val="00182DD6"/>
    <w:rsid w:val="001926DB"/>
    <w:rsid w:val="00192825"/>
    <w:rsid w:val="00192E77"/>
    <w:rsid w:val="00194408"/>
    <w:rsid w:val="001962C7"/>
    <w:rsid w:val="00197AF3"/>
    <w:rsid w:val="00197FED"/>
    <w:rsid w:val="001A0D7C"/>
    <w:rsid w:val="001A2272"/>
    <w:rsid w:val="001A4B5B"/>
    <w:rsid w:val="001A79F8"/>
    <w:rsid w:val="001B4DA8"/>
    <w:rsid w:val="001C6550"/>
    <w:rsid w:val="001C739D"/>
    <w:rsid w:val="001D173E"/>
    <w:rsid w:val="001D2462"/>
    <w:rsid w:val="001D3BFC"/>
    <w:rsid w:val="001E0B2C"/>
    <w:rsid w:val="001E3826"/>
    <w:rsid w:val="001E3AB7"/>
    <w:rsid w:val="001F18FA"/>
    <w:rsid w:val="001F476F"/>
    <w:rsid w:val="00200DF0"/>
    <w:rsid w:val="002020E8"/>
    <w:rsid w:val="002029F0"/>
    <w:rsid w:val="00205674"/>
    <w:rsid w:val="00207D97"/>
    <w:rsid w:val="0021168C"/>
    <w:rsid w:val="002117F1"/>
    <w:rsid w:val="00211CB3"/>
    <w:rsid w:val="00213164"/>
    <w:rsid w:val="002132B5"/>
    <w:rsid w:val="00217F93"/>
    <w:rsid w:val="00221D19"/>
    <w:rsid w:val="00225D2C"/>
    <w:rsid w:val="002263D9"/>
    <w:rsid w:val="0023135E"/>
    <w:rsid w:val="00232ABB"/>
    <w:rsid w:val="00241941"/>
    <w:rsid w:val="00241BEE"/>
    <w:rsid w:val="00242C6A"/>
    <w:rsid w:val="00246CC1"/>
    <w:rsid w:val="00250151"/>
    <w:rsid w:val="0025054F"/>
    <w:rsid w:val="002516A8"/>
    <w:rsid w:val="002524E7"/>
    <w:rsid w:val="00261F4C"/>
    <w:rsid w:val="00262DB7"/>
    <w:rsid w:val="00265024"/>
    <w:rsid w:val="00267D31"/>
    <w:rsid w:val="0027089F"/>
    <w:rsid w:val="00270A58"/>
    <w:rsid w:val="002719FB"/>
    <w:rsid w:val="00275701"/>
    <w:rsid w:val="00277014"/>
    <w:rsid w:val="00277CDD"/>
    <w:rsid w:val="002835C6"/>
    <w:rsid w:val="00284927"/>
    <w:rsid w:val="00287D81"/>
    <w:rsid w:val="00293E9F"/>
    <w:rsid w:val="00296567"/>
    <w:rsid w:val="002A18FE"/>
    <w:rsid w:val="002A2662"/>
    <w:rsid w:val="002A28BA"/>
    <w:rsid w:val="002A2BFE"/>
    <w:rsid w:val="002A4702"/>
    <w:rsid w:val="002A6A5C"/>
    <w:rsid w:val="002B04EA"/>
    <w:rsid w:val="002B404F"/>
    <w:rsid w:val="002C11FF"/>
    <w:rsid w:val="002C1D2C"/>
    <w:rsid w:val="002C301E"/>
    <w:rsid w:val="002C4936"/>
    <w:rsid w:val="002C5032"/>
    <w:rsid w:val="002D1C5C"/>
    <w:rsid w:val="002D2B64"/>
    <w:rsid w:val="002E05B0"/>
    <w:rsid w:val="002E078E"/>
    <w:rsid w:val="002E1C14"/>
    <w:rsid w:val="002E7E7C"/>
    <w:rsid w:val="002F0A74"/>
    <w:rsid w:val="002F13A6"/>
    <w:rsid w:val="002F75F0"/>
    <w:rsid w:val="002F78BE"/>
    <w:rsid w:val="00301257"/>
    <w:rsid w:val="00304888"/>
    <w:rsid w:val="00305B8F"/>
    <w:rsid w:val="0030656D"/>
    <w:rsid w:val="00317843"/>
    <w:rsid w:val="003207B0"/>
    <w:rsid w:val="00320C11"/>
    <w:rsid w:val="00320D08"/>
    <w:rsid w:val="003236D6"/>
    <w:rsid w:val="00341693"/>
    <w:rsid w:val="0034440A"/>
    <w:rsid w:val="00346E6C"/>
    <w:rsid w:val="003548A0"/>
    <w:rsid w:val="00361D39"/>
    <w:rsid w:val="003637F8"/>
    <w:rsid w:val="003659AB"/>
    <w:rsid w:val="0036717A"/>
    <w:rsid w:val="003709F1"/>
    <w:rsid w:val="00371F07"/>
    <w:rsid w:val="00377559"/>
    <w:rsid w:val="003810CA"/>
    <w:rsid w:val="00382C06"/>
    <w:rsid w:val="003842F2"/>
    <w:rsid w:val="003851F8"/>
    <w:rsid w:val="0038651C"/>
    <w:rsid w:val="003871A3"/>
    <w:rsid w:val="00387206"/>
    <w:rsid w:val="00387847"/>
    <w:rsid w:val="00392CE7"/>
    <w:rsid w:val="003A098F"/>
    <w:rsid w:val="003A5E8B"/>
    <w:rsid w:val="003A75E8"/>
    <w:rsid w:val="003B05BE"/>
    <w:rsid w:val="003B4D1B"/>
    <w:rsid w:val="003C0390"/>
    <w:rsid w:val="003C06C2"/>
    <w:rsid w:val="003C6A4C"/>
    <w:rsid w:val="003C6EFC"/>
    <w:rsid w:val="003C7784"/>
    <w:rsid w:val="003D0C24"/>
    <w:rsid w:val="003D6B13"/>
    <w:rsid w:val="003E676A"/>
    <w:rsid w:val="003F057A"/>
    <w:rsid w:val="003F5A3F"/>
    <w:rsid w:val="00400DE3"/>
    <w:rsid w:val="00401B2D"/>
    <w:rsid w:val="00405B73"/>
    <w:rsid w:val="00414A12"/>
    <w:rsid w:val="004203A9"/>
    <w:rsid w:val="00420690"/>
    <w:rsid w:val="00425FA5"/>
    <w:rsid w:val="00426C10"/>
    <w:rsid w:val="004301BB"/>
    <w:rsid w:val="00433F64"/>
    <w:rsid w:val="004343CE"/>
    <w:rsid w:val="004476B8"/>
    <w:rsid w:val="00450C5E"/>
    <w:rsid w:val="004517E2"/>
    <w:rsid w:val="0045421E"/>
    <w:rsid w:val="00456F22"/>
    <w:rsid w:val="00474EA2"/>
    <w:rsid w:val="00476B81"/>
    <w:rsid w:val="0048505C"/>
    <w:rsid w:val="00486004"/>
    <w:rsid w:val="00492FCA"/>
    <w:rsid w:val="0049346A"/>
    <w:rsid w:val="0049415E"/>
    <w:rsid w:val="00494DCF"/>
    <w:rsid w:val="00496177"/>
    <w:rsid w:val="00496AAA"/>
    <w:rsid w:val="004A198E"/>
    <w:rsid w:val="004A1F02"/>
    <w:rsid w:val="004A3990"/>
    <w:rsid w:val="004A41BC"/>
    <w:rsid w:val="004A4B27"/>
    <w:rsid w:val="004A5E0E"/>
    <w:rsid w:val="004B1D35"/>
    <w:rsid w:val="004B2B1A"/>
    <w:rsid w:val="004C2502"/>
    <w:rsid w:val="004D472D"/>
    <w:rsid w:val="004D6D14"/>
    <w:rsid w:val="004E67B9"/>
    <w:rsid w:val="004E79BD"/>
    <w:rsid w:val="004F160F"/>
    <w:rsid w:val="004F2C2E"/>
    <w:rsid w:val="004F45F2"/>
    <w:rsid w:val="004F5516"/>
    <w:rsid w:val="004F5AC8"/>
    <w:rsid w:val="005025EB"/>
    <w:rsid w:val="005056C3"/>
    <w:rsid w:val="005066F8"/>
    <w:rsid w:val="0051079F"/>
    <w:rsid w:val="0051374B"/>
    <w:rsid w:val="00514A00"/>
    <w:rsid w:val="00523EC6"/>
    <w:rsid w:val="005244B5"/>
    <w:rsid w:val="00524D1E"/>
    <w:rsid w:val="00531952"/>
    <w:rsid w:val="00536C5E"/>
    <w:rsid w:val="00536EA6"/>
    <w:rsid w:val="00536EF3"/>
    <w:rsid w:val="0053797D"/>
    <w:rsid w:val="00541770"/>
    <w:rsid w:val="00542987"/>
    <w:rsid w:val="00544157"/>
    <w:rsid w:val="00552E4C"/>
    <w:rsid w:val="00553073"/>
    <w:rsid w:val="00553216"/>
    <w:rsid w:val="00554FC1"/>
    <w:rsid w:val="005709EF"/>
    <w:rsid w:val="0057306B"/>
    <w:rsid w:val="005853BE"/>
    <w:rsid w:val="00590AA9"/>
    <w:rsid w:val="00591596"/>
    <w:rsid w:val="00591C1B"/>
    <w:rsid w:val="00594338"/>
    <w:rsid w:val="00595A5B"/>
    <w:rsid w:val="005A0D13"/>
    <w:rsid w:val="005A2146"/>
    <w:rsid w:val="005A36E5"/>
    <w:rsid w:val="005A54F3"/>
    <w:rsid w:val="005B2177"/>
    <w:rsid w:val="005B2B03"/>
    <w:rsid w:val="005B4641"/>
    <w:rsid w:val="005C424C"/>
    <w:rsid w:val="005C684C"/>
    <w:rsid w:val="005C68D3"/>
    <w:rsid w:val="005C6ABF"/>
    <w:rsid w:val="005D1943"/>
    <w:rsid w:val="005D2F9C"/>
    <w:rsid w:val="005D57E0"/>
    <w:rsid w:val="005E3B89"/>
    <w:rsid w:val="005F02B6"/>
    <w:rsid w:val="005F040F"/>
    <w:rsid w:val="005F2752"/>
    <w:rsid w:val="005F2EFB"/>
    <w:rsid w:val="005F6F8E"/>
    <w:rsid w:val="00601623"/>
    <w:rsid w:val="006039F1"/>
    <w:rsid w:val="00603AF5"/>
    <w:rsid w:val="0060479D"/>
    <w:rsid w:val="00627805"/>
    <w:rsid w:val="00627AE5"/>
    <w:rsid w:val="006302A7"/>
    <w:rsid w:val="0063306A"/>
    <w:rsid w:val="00633B1F"/>
    <w:rsid w:val="006367DA"/>
    <w:rsid w:val="0064222C"/>
    <w:rsid w:val="00653FD4"/>
    <w:rsid w:val="00654226"/>
    <w:rsid w:val="00655DB6"/>
    <w:rsid w:val="00660438"/>
    <w:rsid w:val="006745BC"/>
    <w:rsid w:val="00675D38"/>
    <w:rsid w:val="0067609F"/>
    <w:rsid w:val="00680026"/>
    <w:rsid w:val="00685AB6"/>
    <w:rsid w:val="006900A1"/>
    <w:rsid w:val="00690CA2"/>
    <w:rsid w:val="0069172F"/>
    <w:rsid w:val="00693053"/>
    <w:rsid w:val="006939F9"/>
    <w:rsid w:val="0069588A"/>
    <w:rsid w:val="006A157E"/>
    <w:rsid w:val="006A1870"/>
    <w:rsid w:val="006A23AF"/>
    <w:rsid w:val="006B3A7A"/>
    <w:rsid w:val="006B3B13"/>
    <w:rsid w:val="006C3286"/>
    <w:rsid w:val="006C573C"/>
    <w:rsid w:val="006C7E58"/>
    <w:rsid w:val="006D1C51"/>
    <w:rsid w:val="006D26EB"/>
    <w:rsid w:val="006D2C65"/>
    <w:rsid w:val="006D51D6"/>
    <w:rsid w:val="006D675F"/>
    <w:rsid w:val="006D6F04"/>
    <w:rsid w:val="006E205A"/>
    <w:rsid w:val="006E20F8"/>
    <w:rsid w:val="006E56BB"/>
    <w:rsid w:val="006F1B40"/>
    <w:rsid w:val="006F2B63"/>
    <w:rsid w:val="006F7A6B"/>
    <w:rsid w:val="007007CE"/>
    <w:rsid w:val="007060B5"/>
    <w:rsid w:val="00707B85"/>
    <w:rsid w:val="00710DD3"/>
    <w:rsid w:val="00713166"/>
    <w:rsid w:val="007131E3"/>
    <w:rsid w:val="00713863"/>
    <w:rsid w:val="00723176"/>
    <w:rsid w:val="00723883"/>
    <w:rsid w:val="007327B9"/>
    <w:rsid w:val="007352A2"/>
    <w:rsid w:val="00740FF3"/>
    <w:rsid w:val="00742224"/>
    <w:rsid w:val="00742334"/>
    <w:rsid w:val="00743993"/>
    <w:rsid w:val="00750299"/>
    <w:rsid w:val="00764007"/>
    <w:rsid w:val="00765582"/>
    <w:rsid w:val="00767640"/>
    <w:rsid w:val="00767B49"/>
    <w:rsid w:val="007729E2"/>
    <w:rsid w:val="007740FE"/>
    <w:rsid w:val="00785814"/>
    <w:rsid w:val="007910EE"/>
    <w:rsid w:val="00792818"/>
    <w:rsid w:val="007A0C15"/>
    <w:rsid w:val="007A1C97"/>
    <w:rsid w:val="007A21D7"/>
    <w:rsid w:val="007A43B7"/>
    <w:rsid w:val="007A7FB9"/>
    <w:rsid w:val="007B2D87"/>
    <w:rsid w:val="007B379E"/>
    <w:rsid w:val="007B69B9"/>
    <w:rsid w:val="007C015E"/>
    <w:rsid w:val="007C0A41"/>
    <w:rsid w:val="007C24D9"/>
    <w:rsid w:val="007C301D"/>
    <w:rsid w:val="007C3CC4"/>
    <w:rsid w:val="007C4923"/>
    <w:rsid w:val="007C6414"/>
    <w:rsid w:val="007D1155"/>
    <w:rsid w:val="007D1E0E"/>
    <w:rsid w:val="007D3376"/>
    <w:rsid w:val="007D3D23"/>
    <w:rsid w:val="007D466B"/>
    <w:rsid w:val="007D4A7E"/>
    <w:rsid w:val="007D4C83"/>
    <w:rsid w:val="007E042C"/>
    <w:rsid w:val="007E3B6A"/>
    <w:rsid w:val="007E4ACB"/>
    <w:rsid w:val="007E6D91"/>
    <w:rsid w:val="007E7163"/>
    <w:rsid w:val="007E7D3C"/>
    <w:rsid w:val="007F02F5"/>
    <w:rsid w:val="007F1242"/>
    <w:rsid w:val="007F180E"/>
    <w:rsid w:val="007F249B"/>
    <w:rsid w:val="007F30ED"/>
    <w:rsid w:val="007F55F2"/>
    <w:rsid w:val="007F6D01"/>
    <w:rsid w:val="00805BCC"/>
    <w:rsid w:val="008065FD"/>
    <w:rsid w:val="008129F7"/>
    <w:rsid w:val="008130F1"/>
    <w:rsid w:val="00814575"/>
    <w:rsid w:val="00817341"/>
    <w:rsid w:val="00820D63"/>
    <w:rsid w:val="0083499D"/>
    <w:rsid w:val="00837C05"/>
    <w:rsid w:val="00840EDB"/>
    <w:rsid w:val="00845605"/>
    <w:rsid w:val="008459CA"/>
    <w:rsid w:val="00851C1E"/>
    <w:rsid w:val="00853E39"/>
    <w:rsid w:val="008546B4"/>
    <w:rsid w:val="008616D6"/>
    <w:rsid w:val="008624F6"/>
    <w:rsid w:val="00863103"/>
    <w:rsid w:val="008663D1"/>
    <w:rsid w:val="008672FD"/>
    <w:rsid w:val="00867E02"/>
    <w:rsid w:val="008731E6"/>
    <w:rsid w:val="00874B66"/>
    <w:rsid w:val="00876A48"/>
    <w:rsid w:val="00883C7F"/>
    <w:rsid w:val="00886F89"/>
    <w:rsid w:val="00892B01"/>
    <w:rsid w:val="00893473"/>
    <w:rsid w:val="00895308"/>
    <w:rsid w:val="00896FEF"/>
    <w:rsid w:val="008A0FDC"/>
    <w:rsid w:val="008A78BE"/>
    <w:rsid w:val="008B1A67"/>
    <w:rsid w:val="008B220B"/>
    <w:rsid w:val="008B38A0"/>
    <w:rsid w:val="008C010D"/>
    <w:rsid w:val="008C1D18"/>
    <w:rsid w:val="008C33FF"/>
    <w:rsid w:val="008C3C49"/>
    <w:rsid w:val="008C4915"/>
    <w:rsid w:val="008C5323"/>
    <w:rsid w:val="008C78B7"/>
    <w:rsid w:val="008D1D2F"/>
    <w:rsid w:val="008D35C2"/>
    <w:rsid w:val="008E21B4"/>
    <w:rsid w:val="008E54F8"/>
    <w:rsid w:val="008E5DAD"/>
    <w:rsid w:val="008E6D1D"/>
    <w:rsid w:val="008E77A7"/>
    <w:rsid w:val="008F08B4"/>
    <w:rsid w:val="008F18E2"/>
    <w:rsid w:val="008F49A5"/>
    <w:rsid w:val="008F7F3E"/>
    <w:rsid w:val="00901029"/>
    <w:rsid w:val="00901CDD"/>
    <w:rsid w:val="0091679D"/>
    <w:rsid w:val="00920BAE"/>
    <w:rsid w:val="009224C8"/>
    <w:rsid w:val="00922F94"/>
    <w:rsid w:val="00924F5F"/>
    <w:rsid w:val="009314BA"/>
    <w:rsid w:val="00932793"/>
    <w:rsid w:val="00937048"/>
    <w:rsid w:val="009407D4"/>
    <w:rsid w:val="009425F5"/>
    <w:rsid w:val="00945F7A"/>
    <w:rsid w:val="00946D77"/>
    <w:rsid w:val="00952CB1"/>
    <w:rsid w:val="00954E03"/>
    <w:rsid w:val="00962B05"/>
    <w:rsid w:val="00964B34"/>
    <w:rsid w:val="0096503B"/>
    <w:rsid w:val="00966940"/>
    <w:rsid w:val="009731EA"/>
    <w:rsid w:val="00973B85"/>
    <w:rsid w:val="00982EF0"/>
    <w:rsid w:val="00983D95"/>
    <w:rsid w:val="0098474F"/>
    <w:rsid w:val="009862DE"/>
    <w:rsid w:val="0098709E"/>
    <w:rsid w:val="00990B02"/>
    <w:rsid w:val="009A5D9A"/>
    <w:rsid w:val="009A66AA"/>
    <w:rsid w:val="009A750D"/>
    <w:rsid w:val="009B2371"/>
    <w:rsid w:val="009C09D3"/>
    <w:rsid w:val="009C1D6E"/>
    <w:rsid w:val="009C2AC3"/>
    <w:rsid w:val="009D1251"/>
    <w:rsid w:val="009D15E7"/>
    <w:rsid w:val="009E1419"/>
    <w:rsid w:val="009E5D19"/>
    <w:rsid w:val="009F00C7"/>
    <w:rsid w:val="009F1904"/>
    <w:rsid w:val="009F2046"/>
    <w:rsid w:val="009F256A"/>
    <w:rsid w:val="009F29E9"/>
    <w:rsid w:val="00A055CF"/>
    <w:rsid w:val="00A14C1B"/>
    <w:rsid w:val="00A2634D"/>
    <w:rsid w:val="00A27583"/>
    <w:rsid w:val="00A27EE5"/>
    <w:rsid w:val="00A30B7C"/>
    <w:rsid w:val="00A3201F"/>
    <w:rsid w:val="00A361C9"/>
    <w:rsid w:val="00A440F2"/>
    <w:rsid w:val="00A44FBE"/>
    <w:rsid w:val="00A4724C"/>
    <w:rsid w:val="00A550FE"/>
    <w:rsid w:val="00A6293D"/>
    <w:rsid w:val="00A6318A"/>
    <w:rsid w:val="00A642A3"/>
    <w:rsid w:val="00A64713"/>
    <w:rsid w:val="00A708D1"/>
    <w:rsid w:val="00A7105E"/>
    <w:rsid w:val="00A72A8D"/>
    <w:rsid w:val="00A750DF"/>
    <w:rsid w:val="00A83D6D"/>
    <w:rsid w:val="00A841DC"/>
    <w:rsid w:val="00A93073"/>
    <w:rsid w:val="00A96586"/>
    <w:rsid w:val="00A96851"/>
    <w:rsid w:val="00AA05AB"/>
    <w:rsid w:val="00AA3FDE"/>
    <w:rsid w:val="00AA4F6E"/>
    <w:rsid w:val="00AA6238"/>
    <w:rsid w:val="00AB17C6"/>
    <w:rsid w:val="00AB4866"/>
    <w:rsid w:val="00AB49B4"/>
    <w:rsid w:val="00AB6748"/>
    <w:rsid w:val="00AB707E"/>
    <w:rsid w:val="00AB7446"/>
    <w:rsid w:val="00AC36BB"/>
    <w:rsid w:val="00AC5CC0"/>
    <w:rsid w:val="00AD14BF"/>
    <w:rsid w:val="00AD4046"/>
    <w:rsid w:val="00AD42F4"/>
    <w:rsid w:val="00AD6399"/>
    <w:rsid w:val="00AE30E2"/>
    <w:rsid w:val="00AE5B33"/>
    <w:rsid w:val="00AF1914"/>
    <w:rsid w:val="00AF1D95"/>
    <w:rsid w:val="00B027AA"/>
    <w:rsid w:val="00B04238"/>
    <w:rsid w:val="00B0484E"/>
    <w:rsid w:val="00B04A1E"/>
    <w:rsid w:val="00B10465"/>
    <w:rsid w:val="00B10AFE"/>
    <w:rsid w:val="00B10D26"/>
    <w:rsid w:val="00B125BE"/>
    <w:rsid w:val="00B15FF6"/>
    <w:rsid w:val="00B1718A"/>
    <w:rsid w:val="00B2280B"/>
    <w:rsid w:val="00B22B70"/>
    <w:rsid w:val="00B233AD"/>
    <w:rsid w:val="00B23BB7"/>
    <w:rsid w:val="00B246E7"/>
    <w:rsid w:val="00B254B3"/>
    <w:rsid w:val="00B3066D"/>
    <w:rsid w:val="00B3158B"/>
    <w:rsid w:val="00B34DFB"/>
    <w:rsid w:val="00B41F7E"/>
    <w:rsid w:val="00B4292E"/>
    <w:rsid w:val="00B43E3B"/>
    <w:rsid w:val="00B45738"/>
    <w:rsid w:val="00B51BE8"/>
    <w:rsid w:val="00B6101B"/>
    <w:rsid w:val="00B62819"/>
    <w:rsid w:val="00B64C60"/>
    <w:rsid w:val="00B67B22"/>
    <w:rsid w:val="00B70292"/>
    <w:rsid w:val="00B70575"/>
    <w:rsid w:val="00B707E8"/>
    <w:rsid w:val="00B71A2E"/>
    <w:rsid w:val="00B73331"/>
    <w:rsid w:val="00B737C4"/>
    <w:rsid w:val="00B75A86"/>
    <w:rsid w:val="00B7614C"/>
    <w:rsid w:val="00B9666D"/>
    <w:rsid w:val="00BA0B10"/>
    <w:rsid w:val="00BA4E30"/>
    <w:rsid w:val="00BA7604"/>
    <w:rsid w:val="00BA7CFA"/>
    <w:rsid w:val="00BB1115"/>
    <w:rsid w:val="00BB3593"/>
    <w:rsid w:val="00BB5942"/>
    <w:rsid w:val="00BB5E5B"/>
    <w:rsid w:val="00BB639C"/>
    <w:rsid w:val="00BC2B3F"/>
    <w:rsid w:val="00BC5089"/>
    <w:rsid w:val="00BC72DA"/>
    <w:rsid w:val="00BD1733"/>
    <w:rsid w:val="00BD2089"/>
    <w:rsid w:val="00BD34CF"/>
    <w:rsid w:val="00BD3BCC"/>
    <w:rsid w:val="00BD3C4E"/>
    <w:rsid w:val="00BE4219"/>
    <w:rsid w:val="00BF077F"/>
    <w:rsid w:val="00BF3699"/>
    <w:rsid w:val="00BF382D"/>
    <w:rsid w:val="00BF55F7"/>
    <w:rsid w:val="00C03AC1"/>
    <w:rsid w:val="00C10E66"/>
    <w:rsid w:val="00C16564"/>
    <w:rsid w:val="00C166D0"/>
    <w:rsid w:val="00C22552"/>
    <w:rsid w:val="00C24A6A"/>
    <w:rsid w:val="00C30801"/>
    <w:rsid w:val="00C33697"/>
    <w:rsid w:val="00C40D5D"/>
    <w:rsid w:val="00C41B0B"/>
    <w:rsid w:val="00C53DBB"/>
    <w:rsid w:val="00C5692E"/>
    <w:rsid w:val="00C60BE6"/>
    <w:rsid w:val="00C62D79"/>
    <w:rsid w:val="00C63F7B"/>
    <w:rsid w:val="00C711E0"/>
    <w:rsid w:val="00C73713"/>
    <w:rsid w:val="00C75C15"/>
    <w:rsid w:val="00C8692F"/>
    <w:rsid w:val="00C87756"/>
    <w:rsid w:val="00C9205D"/>
    <w:rsid w:val="00C93DCA"/>
    <w:rsid w:val="00C9428D"/>
    <w:rsid w:val="00C961F0"/>
    <w:rsid w:val="00CA01FD"/>
    <w:rsid w:val="00CA16A8"/>
    <w:rsid w:val="00CA51F5"/>
    <w:rsid w:val="00CA5482"/>
    <w:rsid w:val="00CA5C15"/>
    <w:rsid w:val="00CB0B02"/>
    <w:rsid w:val="00CB307B"/>
    <w:rsid w:val="00CB499E"/>
    <w:rsid w:val="00CB62A3"/>
    <w:rsid w:val="00CB6767"/>
    <w:rsid w:val="00CC34CC"/>
    <w:rsid w:val="00CC39BD"/>
    <w:rsid w:val="00CC4730"/>
    <w:rsid w:val="00CC4971"/>
    <w:rsid w:val="00CC65BF"/>
    <w:rsid w:val="00CD5B0B"/>
    <w:rsid w:val="00CD6D6E"/>
    <w:rsid w:val="00CE2680"/>
    <w:rsid w:val="00CE2F19"/>
    <w:rsid w:val="00CE36EA"/>
    <w:rsid w:val="00CE4FB6"/>
    <w:rsid w:val="00CE67BA"/>
    <w:rsid w:val="00CE7ACF"/>
    <w:rsid w:val="00CF197C"/>
    <w:rsid w:val="00CF60AF"/>
    <w:rsid w:val="00CF7CA8"/>
    <w:rsid w:val="00D01AEA"/>
    <w:rsid w:val="00D14314"/>
    <w:rsid w:val="00D15A88"/>
    <w:rsid w:val="00D1752A"/>
    <w:rsid w:val="00D2004D"/>
    <w:rsid w:val="00D23490"/>
    <w:rsid w:val="00D275E1"/>
    <w:rsid w:val="00D27826"/>
    <w:rsid w:val="00D31AF1"/>
    <w:rsid w:val="00D3348B"/>
    <w:rsid w:val="00D365DA"/>
    <w:rsid w:val="00D4113D"/>
    <w:rsid w:val="00D52EC1"/>
    <w:rsid w:val="00D54832"/>
    <w:rsid w:val="00D80A8A"/>
    <w:rsid w:val="00D81C7D"/>
    <w:rsid w:val="00D85BA4"/>
    <w:rsid w:val="00D87989"/>
    <w:rsid w:val="00D909BB"/>
    <w:rsid w:val="00D9276B"/>
    <w:rsid w:val="00D93B6E"/>
    <w:rsid w:val="00D95074"/>
    <w:rsid w:val="00D950C1"/>
    <w:rsid w:val="00D96678"/>
    <w:rsid w:val="00D969BA"/>
    <w:rsid w:val="00DA59B4"/>
    <w:rsid w:val="00DA6F26"/>
    <w:rsid w:val="00DB4A42"/>
    <w:rsid w:val="00DB4B72"/>
    <w:rsid w:val="00DB6ACE"/>
    <w:rsid w:val="00DB6DC8"/>
    <w:rsid w:val="00DB7A5B"/>
    <w:rsid w:val="00DC000C"/>
    <w:rsid w:val="00DC7313"/>
    <w:rsid w:val="00DD47B3"/>
    <w:rsid w:val="00DE116D"/>
    <w:rsid w:val="00DE5882"/>
    <w:rsid w:val="00DF1F3D"/>
    <w:rsid w:val="00DF78E7"/>
    <w:rsid w:val="00E01A63"/>
    <w:rsid w:val="00E01FDD"/>
    <w:rsid w:val="00E054CC"/>
    <w:rsid w:val="00E063DB"/>
    <w:rsid w:val="00E12233"/>
    <w:rsid w:val="00E16EDF"/>
    <w:rsid w:val="00E17996"/>
    <w:rsid w:val="00E2073C"/>
    <w:rsid w:val="00E213C0"/>
    <w:rsid w:val="00E246FE"/>
    <w:rsid w:val="00E26F52"/>
    <w:rsid w:val="00E3020F"/>
    <w:rsid w:val="00E34680"/>
    <w:rsid w:val="00E3594E"/>
    <w:rsid w:val="00E367A6"/>
    <w:rsid w:val="00E36F60"/>
    <w:rsid w:val="00E40C1D"/>
    <w:rsid w:val="00E4477C"/>
    <w:rsid w:val="00E50249"/>
    <w:rsid w:val="00E50491"/>
    <w:rsid w:val="00E51639"/>
    <w:rsid w:val="00E52CA9"/>
    <w:rsid w:val="00E57E49"/>
    <w:rsid w:val="00E6110F"/>
    <w:rsid w:val="00E615EA"/>
    <w:rsid w:val="00E61C27"/>
    <w:rsid w:val="00E621C7"/>
    <w:rsid w:val="00E6282D"/>
    <w:rsid w:val="00E62E0F"/>
    <w:rsid w:val="00E638DF"/>
    <w:rsid w:val="00E7188C"/>
    <w:rsid w:val="00E727A2"/>
    <w:rsid w:val="00E740F0"/>
    <w:rsid w:val="00E75489"/>
    <w:rsid w:val="00E8332B"/>
    <w:rsid w:val="00E848B6"/>
    <w:rsid w:val="00E87520"/>
    <w:rsid w:val="00E9032B"/>
    <w:rsid w:val="00E904B0"/>
    <w:rsid w:val="00E90B91"/>
    <w:rsid w:val="00E94011"/>
    <w:rsid w:val="00E965A0"/>
    <w:rsid w:val="00EA0653"/>
    <w:rsid w:val="00EA122C"/>
    <w:rsid w:val="00EA4D07"/>
    <w:rsid w:val="00EA5D3D"/>
    <w:rsid w:val="00EB0B57"/>
    <w:rsid w:val="00EB5625"/>
    <w:rsid w:val="00EB6FCE"/>
    <w:rsid w:val="00EC0E0D"/>
    <w:rsid w:val="00EC1882"/>
    <w:rsid w:val="00EC1A3C"/>
    <w:rsid w:val="00EC2A1C"/>
    <w:rsid w:val="00EC3EBA"/>
    <w:rsid w:val="00EC4998"/>
    <w:rsid w:val="00EC4F09"/>
    <w:rsid w:val="00ED20EC"/>
    <w:rsid w:val="00ED2811"/>
    <w:rsid w:val="00ED3432"/>
    <w:rsid w:val="00ED391D"/>
    <w:rsid w:val="00ED7AAA"/>
    <w:rsid w:val="00EE07F6"/>
    <w:rsid w:val="00EE0C81"/>
    <w:rsid w:val="00EE4AA9"/>
    <w:rsid w:val="00EE74D1"/>
    <w:rsid w:val="00EF0131"/>
    <w:rsid w:val="00EF0B47"/>
    <w:rsid w:val="00EF5801"/>
    <w:rsid w:val="00EF760E"/>
    <w:rsid w:val="00F01C24"/>
    <w:rsid w:val="00F026E5"/>
    <w:rsid w:val="00F028ED"/>
    <w:rsid w:val="00F034FB"/>
    <w:rsid w:val="00F03C92"/>
    <w:rsid w:val="00F0457F"/>
    <w:rsid w:val="00F05745"/>
    <w:rsid w:val="00F06797"/>
    <w:rsid w:val="00F108F2"/>
    <w:rsid w:val="00F120A8"/>
    <w:rsid w:val="00F1776E"/>
    <w:rsid w:val="00F25B94"/>
    <w:rsid w:val="00F303A8"/>
    <w:rsid w:val="00F327FF"/>
    <w:rsid w:val="00F36C1E"/>
    <w:rsid w:val="00F41C09"/>
    <w:rsid w:val="00F41ECC"/>
    <w:rsid w:val="00F448D6"/>
    <w:rsid w:val="00F50E3D"/>
    <w:rsid w:val="00F54B2B"/>
    <w:rsid w:val="00F56FB2"/>
    <w:rsid w:val="00F60208"/>
    <w:rsid w:val="00F60740"/>
    <w:rsid w:val="00F64A6E"/>
    <w:rsid w:val="00F66F8F"/>
    <w:rsid w:val="00F718D4"/>
    <w:rsid w:val="00F7597C"/>
    <w:rsid w:val="00F76C17"/>
    <w:rsid w:val="00F80A19"/>
    <w:rsid w:val="00F82AA5"/>
    <w:rsid w:val="00F82FB1"/>
    <w:rsid w:val="00F85798"/>
    <w:rsid w:val="00F866C1"/>
    <w:rsid w:val="00F866EE"/>
    <w:rsid w:val="00F86F5C"/>
    <w:rsid w:val="00F93014"/>
    <w:rsid w:val="00F973A2"/>
    <w:rsid w:val="00F976CC"/>
    <w:rsid w:val="00FA0C50"/>
    <w:rsid w:val="00FA53BE"/>
    <w:rsid w:val="00FA5632"/>
    <w:rsid w:val="00FA5AA6"/>
    <w:rsid w:val="00FA7CB3"/>
    <w:rsid w:val="00FB202A"/>
    <w:rsid w:val="00FB27DA"/>
    <w:rsid w:val="00FC2A96"/>
    <w:rsid w:val="00FC5D51"/>
    <w:rsid w:val="00FC605E"/>
    <w:rsid w:val="00FD295C"/>
    <w:rsid w:val="00FD5D6A"/>
    <w:rsid w:val="00FD61EC"/>
    <w:rsid w:val="00FD6E21"/>
    <w:rsid w:val="00FE02FA"/>
    <w:rsid w:val="00FE068B"/>
    <w:rsid w:val="00FE188F"/>
    <w:rsid w:val="00FE3222"/>
    <w:rsid w:val="00FE5113"/>
    <w:rsid w:val="00FF1243"/>
    <w:rsid w:val="00FF18F4"/>
    <w:rsid w:val="00FF19AB"/>
    <w:rsid w:val="00FF6285"/>
    <w:rsid w:val="00FF7FF5"/>
    <w:rsid w:val="3803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7D1E0E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7D1E0E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"/>
      </w:numPr>
      <w:spacing w:before="120" w:after="40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2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Mentionnonrsolue1">
    <w:name w:val="Mention non résolue1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  <w:style w:type="character" w:styleId="Mentionnonrsolue">
    <w:name w:val="Unresolved Mention"/>
    <w:basedOn w:val="Policepardfaut"/>
    <w:uiPriority w:val="99"/>
    <w:semiHidden/>
    <w:unhideWhenUsed/>
    <w:rsid w:val="004A3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1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4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9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3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1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6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7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95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2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63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2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EC4097-F36E-4A89-9F12-09E84BB55B2B}"/>
</file>

<file path=customXml/itemProps4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3ADC3F6-7CAD-4559-8D38-2C8B8095D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726</TotalTime>
  <Pages>4</Pages>
  <Words>762</Words>
  <Characters>4191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571</cp:revision>
  <cp:lastPrinted>2022-03-28T15:37:00Z</cp:lastPrinted>
  <dcterms:created xsi:type="dcterms:W3CDTF">2017-11-17T14:15:00Z</dcterms:created>
  <dcterms:modified xsi:type="dcterms:W3CDTF">2023-08-03T07:33:00Z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7b233a20-bbdf-4ca7-ab04-e267dca5622e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