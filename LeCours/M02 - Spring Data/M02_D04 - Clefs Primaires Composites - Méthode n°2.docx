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802C203" w:rsidR="007D1E0E" w:rsidRPr="006D675F" w:rsidRDefault="00496177" w:rsidP="007D1E0E">
      <w:pPr>
        <w:pStyle w:val="Titre"/>
      </w:pPr>
      <w:r>
        <w:t xml:space="preserve">Clefs primaires composites (méthode </w:t>
      </w:r>
      <w:r w:rsidR="002B4568">
        <w:t>2</w:t>
      </w:r>
      <w:r>
        <w:t>)</w:t>
      </w:r>
    </w:p>
    <w:p w14:paraId="31FD3075" w14:textId="2F7CFCBC" w:rsidR="000150A7" w:rsidRPr="006D675F" w:rsidRDefault="000150A7" w:rsidP="000150A7">
      <w:pPr>
        <w:pStyle w:val="Titre1"/>
      </w:pPr>
      <w:r w:rsidRPr="006D675F">
        <w:t xml:space="preserve">Démonstration </w:t>
      </w:r>
      <w:r w:rsidR="000114CF">
        <w:t>4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3B153B14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9C627F">
              <w:t>’</w:t>
            </w:r>
            <w:r w:rsidRPr="006D675F">
              <w:t>objectif</w:t>
            </w:r>
            <w:r w:rsidR="00AF1D95" w:rsidRPr="006D675F">
              <w:t xml:space="preserve"> de cette démonstration :</w:t>
            </w:r>
          </w:p>
          <w:p w14:paraId="73FE6ABC" w14:textId="0B044796" w:rsidR="00AA6238" w:rsidRPr="006D675F" w:rsidRDefault="00FF19AB" w:rsidP="00655DB6">
            <w:pPr>
              <w:pStyle w:val="TPnormalpuce1"/>
            </w:pPr>
            <w:r>
              <w:t>Déclaration d’une clef primaire composite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124BF999" w14:textId="69889192" w:rsidR="009A5D9A" w:rsidRPr="006D675F" w:rsidRDefault="009A5D9A" w:rsidP="009A5D9A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7F6D01">
        <w:t>nous allons ajouter la notion de stagiaire</w:t>
      </w:r>
      <w:r w:rsidR="00420690" w:rsidRPr="006D675F">
        <w:t> :</w:t>
      </w:r>
    </w:p>
    <w:p w14:paraId="7AC8A60F" w14:textId="011D6513" w:rsidR="00C60BE6" w:rsidRDefault="007F6D01" w:rsidP="00C60BE6">
      <w:pPr>
        <w:pStyle w:val="TPnormalpuce1"/>
        <w:numPr>
          <w:ilvl w:val="1"/>
          <w:numId w:val="1"/>
        </w:numPr>
      </w:pPr>
      <w:r>
        <w:t>Voici la table en base de données désirées</w:t>
      </w:r>
    </w:p>
    <w:p w14:paraId="53678593" w14:textId="0360D6A8" w:rsidR="007F6D01" w:rsidRPr="006D675F" w:rsidRDefault="00F6546E" w:rsidP="007F6D01">
      <w:r>
        <w:rPr>
          <w:noProof/>
        </w:rPr>
        <w:drawing>
          <wp:inline distT="0" distB="0" distL="0" distR="0" wp14:anchorId="2FEDC4C2" wp14:editId="6598F95D">
            <wp:extent cx="3943350" cy="1828800"/>
            <wp:effectExtent l="19050" t="19050" r="19050" b="19050"/>
            <wp:docPr id="16357042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04280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93D905" w14:textId="40420C1E" w:rsidR="007F6D01" w:rsidRDefault="007F6D01" w:rsidP="00A750DF">
      <w:pPr>
        <w:pStyle w:val="TPnormalpuce1"/>
        <w:numPr>
          <w:ilvl w:val="1"/>
          <w:numId w:val="1"/>
        </w:numPr>
      </w:pPr>
      <w:r>
        <w:t xml:space="preserve">Un stagiaire a </w:t>
      </w:r>
    </w:p>
    <w:p w14:paraId="4C353E66" w14:textId="2E7705BF" w:rsidR="007F6D01" w:rsidRDefault="007F6D01" w:rsidP="007F6D01">
      <w:pPr>
        <w:pStyle w:val="TPnormalpuce1"/>
        <w:numPr>
          <w:ilvl w:val="2"/>
          <w:numId w:val="1"/>
        </w:numPr>
      </w:pPr>
      <w:r>
        <w:t>Une clef primaire composée de son email ENI et son numéro d’étudiant ENI</w:t>
      </w:r>
    </w:p>
    <w:p w14:paraId="09680022" w14:textId="65B7D2B4" w:rsidR="007F6D01" w:rsidRDefault="007F6D01" w:rsidP="007F6D01">
      <w:pPr>
        <w:pStyle w:val="TPnormalpuce1"/>
        <w:numPr>
          <w:ilvl w:val="2"/>
          <w:numId w:val="1"/>
        </w:numPr>
      </w:pPr>
      <w:r>
        <w:t>Un nom et un prénom</w:t>
      </w:r>
      <w:r w:rsidR="002132B5">
        <w:t xml:space="preserve"> obligatoires</w:t>
      </w:r>
    </w:p>
    <w:p w14:paraId="10A9370C" w14:textId="0208168E" w:rsidR="007F6D01" w:rsidRDefault="007F6D01" w:rsidP="007F6D01">
      <w:pPr>
        <w:pStyle w:val="TPnormalpuce1"/>
        <w:numPr>
          <w:ilvl w:val="2"/>
          <w:numId w:val="1"/>
        </w:numPr>
      </w:pPr>
      <w:r>
        <w:t>Un numéro de téléphone de domicile et/ou de portable</w:t>
      </w:r>
    </w:p>
    <w:p w14:paraId="79440EE2" w14:textId="58FB34D6" w:rsidR="007F6D01" w:rsidRPr="006D675F" w:rsidRDefault="007F6D01" w:rsidP="007F6D01">
      <w:pPr>
        <w:pStyle w:val="TPnormalpuce1"/>
        <w:numPr>
          <w:ilvl w:val="2"/>
          <w:numId w:val="1"/>
        </w:numPr>
      </w:pPr>
      <w:r>
        <w:t>Un email personnel obligatoire</w:t>
      </w:r>
    </w:p>
    <w:p w14:paraId="5D1142D6" w14:textId="68BA5A5A" w:rsidR="0069588A" w:rsidRDefault="0069588A" w:rsidP="0069588A">
      <w:pPr>
        <w:rPr>
          <w:lang w:val="fr-FR"/>
        </w:rPr>
      </w:pPr>
    </w:p>
    <w:p w14:paraId="564D76EA" w14:textId="77777777" w:rsidR="00D01AEA" w:rsidRDefault="00D01AEA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5352A7C5" w:rsidR="00361D39" w:rsidRDefault="007C4E74" w:rsidP="006A157E">
      <w:pPr>
        <w:pStyle w:val="Titre1"/>
        <w:rPr>
          <w:b/>
          <w:noProof/>
          <w:lang w:eastAsia="fr-FR"/>
        </w:rPr>
      </w:pPr>
      <w:r>
        <w:lastRenderedPageBreak/>
        <w:t>Modification</w:t>
      </w:r>
      <w:r w:rsidR="00361D39">
        <w:t xml:space="preserve"> de la classe gérant la clé primaire </w:t>
      </w:r>
      <w:r w:rsidR="00361D39" w:rsidRPr="00E246FE">
        <w:t>:</w:t>
      </w:r>
      <w:r w:rsidR="00361D39" w:rsidRPr="00882400">
        <w:rPr>
          <w:b/>
          <w:noProof/>
          <w:lang w:eastAsia="fr-FR"/>
        </w:rPr>
        <w:t xml:space="preserve"> </w:t>
      </w:r>
    </w:p>
    <w:p w14:paraId="625A59FD" w14:textId="0A4E9C5D" w:rsidR="007C4E74" w:rsidRDefault="007C4E74" w:rsidP="00EA44D0">
      <w:pPr>
        <w:pStyle w:val="TPnormalpuce1"/>
      </w:pPr>
      <w:r>
        <w:t>Dupliquer le package fr.eni.demo.bo.pk en fr.en.demo.bo.pk2</w:t>
      </w:r>
    </w:p>
    <w:p w14:paraId="44DED9CC" w14:textId="1C1A1E25" w:rsidR="007C4E74" w:rsidRDefault="007C4E74" w:rsidP="007C4E74">
      <w:pPr>
        <w:pStyle w:val="TPnormalpuce1"/>
      </w:pPr>
      <w:r>
        <w:t>Renommer les 2 classes en EtudiantPK2 et Etudiant2</w:t>
      </w:r>
    </w:p>
    <w:p w14:paraId="712D7747" w14:textId="060515ED" w:rsidR="00F15458" w:rsidRDefault="00F15458" w:rsidP="00F15458">
      <w:pPr>
        <w:pStyle w:val="TPnormalpuce1"/>
        <w:numPr>
          <w:ilvl w:val="1"/>
          <w:numId w:val="1"/>
        </w:numPr>
      </w:pPr>
      <w:r>
        <w:t>Pour permettre de conserver les 2 versions</w:t>
      </w:r>
    </w:p>
    <w:p w14:paraId="3C9652BB" w14:textId="77777777" w:rsidR="00125F42" w:rsidRDefault="00125F42" w:rsidP="00125F42">
      <w:pPr>
        <w:pStyle w:val="TPnormalpuce1"/>
      </w:pPr>
      <w:r>
        <w:t>Elle déclare les 2 attributs de la clef primaire</w:t>
      </w:r>
    </w:p>
    <w:p w14:paraId="16454947" w14:textId="7753E42D" w:rsidR="00125F42" w:rsidRDefault="00125F42" w:rsidP="00125F42">
      <w:pPr>
        <w:pStyle w:val="TPnormalpuce1"/>
        <w:numPr>
          <w:ilvl w:val="1"/>
          <w:numId w:val="1"/>
        </w:numPr>
      </w:pPr>
      <w:r>
        <w:t>Elle a la charge de préciser les colonnes et contraintes en base avec l’annotation @Column</w:t>
      </w:r>
    </w:p>
    <w:p w14:paraId="294A1BB8" w14:textId="30FC237F" w:rsidR="00125F42" w:rsidRDefault="00125F42" w:rsidP="00125F42">
      <w:pPr>
        <w:pStyle w:val="TPnormalpuce1"/>
      </w:pPr>
      <w:r>
        <w:t>Et ajout de l’annotation @Embeddable</w:t>
      </w:r>
    </w:p>
    <w:p w14:paraId="1FAFBDC1" w14:textId="590B6BB6" w:rsidR="0078793B" w:rsidRPr="007C4E74" w:rsidRDefault="0078793B" w:rsidP="0069280D">
      <w:pPr>
        <w:pStyle w:val="TPnormalpuce1"/>
      </w:pPr>
      <w:r w:rsidRPr="0078793B">
        <w:t>Elle doit implémenter Serializable</w:t>
      </w:r>
    </w:p>
    <w:p w14:paraId="549BDE92" w14:textId="72AA702C" w:rsidR="006D51D6" w:rsidRPr="00A06EF4" w:rsidRDefault="006D51D6" w:rsidP="00A06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D51D6">
        <w:rPr>
          <w:rFonts w:ascii="Consolas" w:hAnsi="Consolas"/>
          <w:color w:val="000000"/>
          <w:sz w:val="18"/>
          <w:szCs w:val="18"/>
        </w:rPr>
        <w:t xml:space="preserve"> fr.eni.demo.</w:t>
      </w:r>
      <w:r w:rsidRPr="00A06EF4">
        <w:rPr>
          <w:rFonts w:ascii="Consolas" w:hAnsi="Consolas"/>
          <w:color w:val="000000"/>
          <w:sz w:val="18"/>
          <w:szCs w:val="18"/>
        </w:rPr>
        <w:t>bo.pk</w:t>
      </w:r>
      <w:r w:rsidR="007416A5" w:rsidRPr="00A06EF4">
        <w:rPr>
          <w:rFonts w:ascii="Consolas" w:hAnsi="Consolas"/>
          <w:color w:val="000000"/>
          <w:sz w:val="18"/>
          <w:szCs w:val="18"/>
        </w:rPr>
        <w:t>2</w:t>
      </w:r>
      <w:r w:rsidRPr="00A06EF4">
        <w:rPr>
          <w:rFonts w:ascii="Consolas" w:hAnsi="Consolas"/>
          <w:color w:val="000000"/>
          <w:sz w:val="18"/>
          <w:szCs w:val="18"/>
        </w:rPr>
        <w:t>;</w:t>
      </w:r>
    </w:p>
    <w:p w14:paraId="7AB65855" w14:textId="77777777" w:rsidR="006D51D6" w:rsidRPr="00A06EF4" w:rsidRDefault="006D51D6" w:rsidP="00A06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503C9F" w14:textId="77777777" w:rsidR="00A06EF4" w:rsidRPr="00A06EF4" w:rsidRDefault="00A06EF4" w:rsidP="00A06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06EF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06EF4">
        <w:rPr>
          <w:rFonts w:ascii="Consolas" w:hAnsi="Consolas"/>
          <w:color w:val="000000"/>
          <w:sz w:val="18"/>
          <w:szCs w:val="18"/>
        </w:rPr>
        <w:t xml:space="preserve"> java.io.Serializable;</w:t>
      </w:r>
    </w:p>
    <w:p w14:paraId="52EBE0F9" w14:textId="77777777" w:rsidR="00A06EF4" w:rsidRPr="00A06EF4" w:rsidRDefault="00A06EF4" w:rsidP="00A06E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BD0F63" w14:textId="4ABED8EE" w:rsidR="00493F90" w:rsidRPr="00493F90" w:rsidRDefault="00493F90" w:rsidP="00493F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3F9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93F90">
        <w:rPr>
          <w:rFonts w:ascii="Consolas" w:hAnsi="Consolas"/>
          <w:color w:val="000000"/>
          <w:sz w:val="18"/>
          <w:szCs w:val="18"/>
        </w:rPr>
        <w:t xml:space="preserve"> jakarta.persistence.</w:t>
      </w:r>
      <w:r w:rsidR="00256C66">
        <w:rPr>
          <w:rFonts w:ascii="Consolas" w:hAnsi="Consolas"/>
          <w:color w:val="000000"/>
          <w:sz w:val="18"/>
          <w:szCs w:val="18"/>
        </w:rPr>
        <w:t>*</w:t>
      </w:r>
      <w:r w:rsidRPr="00493F90">
        <w:rPr>
          <w:rFonts w:ascii="Consolas" w:hAnsi="Consolas"/>
          <w:color w:val="000000"/>
          <w:sz w:val="18"/>
          <w:szCs w:val="18"/>
        </w:rPr>
        <w:t>;</w:t>
      </w:r>
    </w:p>
    <w:p w14:paraId="61340552" w14:textId="417E30CC" w:rsidR="006D51D6" w:rsidRPr="00493F90" w:rsidRDefault="006D51D6" w:rsidP="00493F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3F9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93F90">
        <w:rPr>
          <w:rFonts w:ascii="Consolas" w:hAnsi="Consolas"/>
          <w:color w:val="000000"/>
          <w:sz w:val="18"/>
          <w:szCs w:val="18"/>
        </w:rPr>
        <w:t xml:space="preserve"> lombok.</w:t>
      </w:r>
      <w:r w:rsidR="00A83D6D" w:rsidRPr="00493F90">
        <w:rPr>
          <w:rFonts w:ascii="Consolas" w:hAnsi="Consolas"/>
          <w:color w:val="000000"/>
          <w:sz w:val="18"/>
          <w:szCs w:val="18"/>
        </w:rPr>
        <w:t>*</w:t>
      </w:r>
      <w:r w:rsidRPr="00493F90">
        <w:rPr>
          <w:rFonts w:ascii="Consolas" w:hAnsi="Consolas"/>
          <w:color w:val="000000"/>
          <w:sz w:val="18"/>
          <w:szCs w:val="18"/>
        </w:rPr>
        <w:t>;</w:t>
      </w:r>
    </w:p>
    <w:p w14:paraId="23BD15F9" w14:textId="77777777" w:rsidR="006D51D6" w:rsidRPr="00493F90" w:rsidRDefault="006D51D6" w:rsidP="00493F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00BC9D" w14:textId="77777777" w:rsidR="006D51D6" w:rsidRPr="00DC5C4D" w:rsidRDefault="006D51D6" w:rsidP="00DC5C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93F90">
        <w:rPr>
          <w:rFonts w:ascii="Consolas" w:hAnsi="Consolas"/>
          <w:color w:val="646464"/>
          <w:sz w:val="18"/>
          <w:szCs w:val="18"/>
        </w:rPr>
        <w:t>@Data</w:t>
      </w:r>
    </w:p>
    <w:p w14:paraId="3F508DA1" w14:textId="77777777" w:rsidR="006D51D6" w:rsidRPr="00DC5C4D" w:rsidRDefault="006D51D6" w:rsidP="00DC5C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C4D">
        <w:rPr>
          <w:rFonts w:ascii="Consolas" w:hAnsi="Consolas"/>
          <w:color w:val="646464"/>
          <w:sz w:val="18"/>
          <w:szCs w:val="18"/>
        </w:rPr>
        <w:t>@NoArgsConstructor</w:t>
      </w:r>
    </w:p>
    <w:p w14:paraId="105634FB" w14:textId="77777777" w:rsidR="006D51D6" w:rsidRPr="00DC5C4D" w:rsidRDefault="006D51D6" w:rsidP="00DC5C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C4D">
        <w:rPr>
          <w:rFonts w:ascii="Consolas" w:hAnsi="Consolas"/>
          <w:color w:val="646464"/>
          <w:sz w:val="18"/>
          <w:szCs w:val="18"/>
        </w:rPr>
        <w:t>@AllArgsConstructor</w:t>
      </w:r>
    </w:p>
    <w:p w14:paraId="563B2C57" w14:textId="77777777" w:rsidR="006D51D6" w:rsidRPr="00DC5C4D" w:rsidRDefault="006D51D6" w:rsidP="00DC5C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DC5C4D">
        <w:rPr>
          <w:rFonts w:ascii="Consolas" w:hAnsi="Consolas"/>
          <w:color w:val="646464"/>
          <w:sz w:val="18"/>
          <w:szCs w:val="18"/>
        </w:rPr>
        <w:t>@Builder</w:t>
      </w:r>
    </w:p>
    <w:p w14:paraId="7FCB4455" w14:textId="7355C1B5" w:rsidR="00493F90" w:rsidRPr="00DC5C4D" w:rsidRDefault="00493F90" w:rsidP="00DC5C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C4D">
        <w:rPr>
          <w:rFonts w:ascii="Consolas" w:hAnsi="Consolas"/>
          <w:color w:val="646464"/>
          <w:sz w:val="18"/>
          <w:szCs w:val="18"/>
        </w:rPr>
        <w:t>@Embeddable</w:t>
      </w:r>
    </w:p>
    <w:p w14:paraId="3720F76C" w14:textId="541B7AEC" w:rsidR="006D51D6" w:rsidRPr="00AF18A3" w:rsidRDefault="006D51D6" w:rsidP="00AF18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C4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C5C4D">
        <w:rPr>
          <w:rFonts w:ascii="Consolas" w:hAnsi="Consolas"/>
          <w:color w:val="000000"/>
          <w:sz w:val="18"/>
          <w:szCs w:val="18"/>
        </w:rPr>
        <w:t xml:space="preserve"> </w:t>
      </w:r>
      <w:r w:rsidRPr="00DC5C4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C5C4D">
        <w:rPr>
          <w:rFonts w:ascii="Consolas" w:hAnsi="Consolas"/>
          <w:color w:val="000000"/>
          <w:sz w:val="18"/>
          <w:szCs w:val="18"/>
        </w:rPr>
        <w:t xml:space="preserve"> EtudiantPK</w:t>
      </w:r>
      <w:r w:rsidR="00EB15CF" w:rsidRPr="00DC5C4D">
        <w:rPr>
          <w:rFonts w:ascii="Consolas" w:hAnsi="Consolas"/>
          <w:color w:val="000000"/>
          <w:sz w:val="18"/>
          <w:szCs w:val="18"/>
        </w:rPr>
        <w:t>2</w:t>
      </w:r>
      <w:r w:rsidRPr="00DC5C4D">
        <w:rPr>
          <w:rFonts w:ascii="Consolas" w:hAnsi="Consolas"/>
          <w:color w:val="000000"/>
          <w:sz w:val="18"/>
          <w:szCs w:val="18"/>
        </w:rPr>
        <w:t xml:space="preserve"> </w:t>
      </w:r>
      <w:r w:rsidR="00DC5C4D" w:rsidRPr="00DC5C4D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="00DC5C4D" w:rsidRPr="00DC5C4D">
        <w:rPr>
          <w:rFonts w:ascii="Consolas" w:hAnsi="Consolas"/>
          <w:color w:val="000000"/>
          <w:sz w:val="18"/>
          <w:szCs w:val="18"/>
        </w:rPr>
        <w:t xml:space="preserve"> Serializable</w:t>
      </w:r>
      <w:r w:rsidRPr="00DC5C4D">
        <w:rPr>
          <w:rFonts w:ascii="Consolas" w:hAnsi="Consolas"/>
          <w:color w:val="000000"/>
          <w:sz w:val="18"/>
          <w:szCs w:val="18"/>
        </w:rPr>
        <w:t>{</w:t>
      </w:r>
    </w:p>
    <w:p w14:paraId="7E0DCBB5" w14:textId="07BEEB2B" w:rsidR="00AF18A3" w:rsidRPr="00AF18A3" w:rsidRDefault="00AF18A3" w:rsidP="00AF18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F18A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AF18A3">
        <w:rPr>
          <w:rFonts w:ascii="Consolas" w:hAnsi="Consolas"/>
          <w:color w:val="000000"/>
          <w:sz w:val="18"/>
          <w:szCs w:val="18"/>
        </w:rPr>
        <w:t xml:space="preserve"> = 1L;</w:t>
      </w:r>
    </w:p>
    <w:p w14:paraId="06C0C0B5" w14:textId="77777777" w:rsidR="006D51D6" w:rsidRPr="00AF18A3" w:rsidRDefault="006D51D6" w:rsidP="00AF18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3144AE" w14:textId="77777777" w:rsidR="00EB12D0" w:rsidRPr="00EB12D0" w:rsidRDefault="006D51D6" w:rsidP="00AF18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F18A3">
        <w:rPr>
          <w:rFonts w:ascii="Consolas" w:hAnsi="Consolas"/>
          <w:color w:val="000000"/>
          <w:sz w:val="18"/>
          <w:szCs w:val="18"/>
        </w:rPr>
        <w:tab/>
      </w:r>
      <w:r w:rsidR="00EB12D0" w:rsidRPr="00AF18A3">
        <w:rPr>
          <w:rFonts w:ascii="Consolas" w:hAnsi="Consolas"/>
          <w:color w:val="646464"/>
          <w:sz w:val="18"/>
          <w:szCs w:val="18"/>
        </w:rPr>
        <w:t>@Column</w:t>
      </w:r>
      <w:r w:rsidR="00EB12D0" w:rsidRPr="00AF18A3">
        <w:rPr>
          <w:rFonts w:ascii="Consolas" w:hAnsi="Consolas"/>
          <w:color w:val="000000"/>
          <w:sz w:val="18"/>
          <w:szCs w:val="18"/>
        </w:rPr>
        <w:t xml:space="preserve">(nullable = </w:t>
      </w:r>
      <w:r w:rsidR="00EB12D0" w:rsidRPr="00AF18A3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="00EB12D0" w:rsidRPr="00AF18A3">
        <w:rPr>
          <w:rFonts w:ascii="Consolas" w:hAnsi="Consolas"/>
          <w:color w:val="000000"/>
          <w:sz w:val="18"/>
          <w:szCs w:val="18"/>
        </w:rPr>
        <w:t xml:space="preserve">, unique = </w:t>
      </w:r>
      <w:r w:rsidR="00EB12D0" w:rsidRPr="00AF18A3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="00EB12D0" w:rsidRPr="00AF18A3">
        <w:rPr>
          <w:rFonts w:ascii="Consolas" w:hAnsi="Consolas"/>
          <w:color w:val="000000"/>
          <w:sz w:val="18"/>
          <w:szCs w:val="18"/>
        </w:rPr>
        <w:t>, len</w:t>
      </w:r>
      <w:r w:rsidR="00EB12D0" w:rsidRPr="00EB12D0">
        <w:rPr>
          <w:rFonts w:ascii="Consolas" w:hAnsi="Consolas"/>
          <w:color w:val="000000"/>
          <w:sz w:val="18"/>
          <w:szCs w:val="18"/>
        </w:rPr>
        <w:t>gth = 255)</w:t>
      </w:r>
    </w:p>
    <w:p w14:paraId="2F24A70C" w14:textId="77777777" w:rsidR="00EB12D0" w:rsidRPr="00EB12D0" w:rsidRDefault="00EB12D0" w:rsidP="00EB12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B12D0">
        <w:rPr>
          <w:rFonts w:ascii="Consolas" w:hAnsi="Consolas"/>
          <w:color w:val="000000"/>
          <w:sz w:val="18"/>
          <w:szCs w:val="18"/>
        </w:rPr>
        <w:tab/>
      </w:r>
      <w:r w:rsidRPr="00EB12D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B12D0">
        <w:rPr>
          <w:rFonts w:ascii="Consolas" w:hAnsi="Consolas"/>
          <w:color w:val="000000"/>
          <w:sz w:val="18"/>
          <w:szCs w:val="18"/>
        </w:rPr>
        <w:t xml:space="preserve"> String </w:t>
      </w:r>
      <w:r w:rsidRPr="00EB12D0">
        <w:rPr>
          <w:rFonts w:ascii="Consolas" w:hAnsi="Consolas"/>
          <w:color w:val="0000C0"/>
          <w:sz w:val="18"/>
          <w:szCs w:val="18"/>
        </w:rPr>
        <w:t>email</w:t>
      </w:r>
      <w:r w:rsidRPr="00EB12D0">
        <w:rPr>
          <w:rFonts w:ascii="Consolas" w:hAnsi="Consolas"/>
          <w:color w:val="000000"/>
          <w:sz w:val="18"/>
          <w:szCs w:val="18"/>
        </w:rPr>
        <w:t>;</w:t>
      </w:r>
    </w:p>
    <w:p w14:paraId="2C29370D" w14:textId="77777777" w:rsidR="00EB12D0" w:rsidRPr="00EB12D0" w:rsidRDefault="00EB12D0" w:rsidP="00EB12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31B055" w14:textId="77777777" w:rsidR="00EB12D0" w:rsidRPr="00EB12D0" w:rsidRDefault="00EB12D0" w:rsidP="00EB12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B12D0">
        <w:rPr>
          <w:rFonts w:ascii="Consolas" w:hAnsi="Consolas"/>
          <w:color w:val="000000"/>
          <w:sz w:val="18"/>
          <w:szCs w:val="18"/>
        </w:rPr>
        <w:tab/>
      </w:r>
      <w:r w:rsidRPr="00EB12D0">
        <w:rPr>
          <w:rFonts w:ascii="Consolas" w:hAnsi="Consolas"/>
          <w:color w:val="646464"/>
          <w:sz w:val="18"/>
          <w:szCs w:val="18"/>
        </w:rPr>
        <w:t>@Column</w:t>
      </w:r>
      <w:r w:rsidRPr="00EB12D0">
        <w:rPr>
          <w:rFonts w:ascii="Consolas" w:hAnsi="Consolas"/>
          <w:color w:val="000000"/>
          <w:sz w:val="18"/>
          <w:szCs w:val="18"/>
        </w:rPr>
        <w:t xml:space="preserve">(name = </w:t>
      </w:r>
      <w:r w:rsidRPr="00EB12D0">
        <w:rPr>
          <w:rFonts w:ascii="Consolas" w:hAnsi="Consolas"/>
          <w:color w:val="2A00FF"/>
          <w:sz w:val="18"/>
          <w:szCs w:val="18"/>
        </w:rPr>
        <w:t>"STUDENT_REGISTRATION"</w:t>
      </w:r>
      <w:r w:rsidRPr="00EB12D0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EB12D0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EB12D0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EB12D0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EB12D0">
        <w:rPr>
          <w:rFonts w:ascii="Consolas" w:hAnsi="Consolas"/>
          <w:color w:val="000000"/>
          <w:sz w:val="18"/>
          <w:szCs w:val="18"/>
        </w:rPr>
        <w:t>, length = 100)</w:t>
      </w:r>
    </w:p>
    <w:p w14:paraId="41469913" w14:textId="77777777" w:rsidR="00EB12D0" w:rsidRPr="00EB12D0" w:rsidRDefault="00EB12D0" w:rsidP="00EB12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B12D0">
        <w:rPr>
          <w:rFonts w:ascii="Consolas" w:hAnsi="Consolas"/>
          <w:color w:val="000000"/>
          <w:sz w:val="18"/>
          <w:szCs w:val="18"/>
        </w:rPr>
        <w:tab/>
      </w:r>
      <w:r w:rsidRPr="00EB12D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B12D0">
        <w:rPr>
          <w:rFonts w:ascii="Consolas" w:hAnsi="Consolas"/>
          <w:color w:val="000000"/>
          <w:sz w:val="18"/>
          <w:szCs w:val="18"/>
        </w:rPr>
        <w:t xml:space="preserve"> String </w:t>
      </w:r>
      <w:r w:rsidRPr="00EB12D0">
        <w:rPr>
          <w:rFonts w:ascii="Consolas" w:hAnsi="Consolas"/>
          <w:color w:val="0000C0"/>
          <w:sz w:val="18"/>
          <w:szCs w:val="18"/>
        </w:rPr>
        <w:t>immatriculation</w:t>
      </w:r>
      <w:r w:rsidRPr="00EB12D0">
        <w:rPr>
          <w:rFonts w:ascii="Consolas" w:hAnsi="Consolas"/>
          <w:color w:val="000000"/>
          <w:sz w:val="18"/>
          <w:szCs w:val="18"/>
        </w:rPr>
        <w:t>;</w:t>
      </w:r>
    </w:p>
    <w:p w14:paraId="5C322B9A" w14:textId="4C6B52D5" w:rsidR="006D51D6" w:rsidRPr="00EB12D0" w:rsidRDefault="006D51D6" w:rsidP="00EB12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B12D0">
        <w:rPr>
          <w:rFonts w:ascii="Consolas" w:hAnsi="Consolas"/>
          <w:color w:val="000000"/>
          <w:sz w:val="18"/>
          <w:szCs w:val="18"/>
        </w:rPr>
        <w:t>}</w:t>
      </w:r>
    </w:p>
    <w:p w14:paraId="0C91D293" w14:textId="77777777" w:rsidR="006D51D6" w:rsidRDefault="006D51D6" w:rsidP="006D51D6"/>
    <w:p w14:paraId="3AE02A74" w14:textId="5C89FEFE" w:rsidR="008C3C49" w:rsidRDefault="00A745E8" w:rsidP="008C3C49">
      <w:pPr>
        <w:pStyle w:val="Titre1"/>
        <w:rPr>
          <w:b/>
          <w:noProof/>
          <w:lang w:eastAsia="fr-FR"/>
        </w:rPr>
      </w:pPr>
      <w:r>
        <w:t xml:space="preserve">Modification </w:t>
      </w:r>
      <w:r w:rsidR="008C3C49">
        <w:t xml:space="preserve">de la classe d’entité (BO) </w:t>
      </w:r>
      <w:r w:rsidR="008C3C49" w:rsidRPr="00E246FE">
        <w:t>:</w:t>
      </w:r>
      <w:r w:rsidR="008C3C49" w:rsidRPr="00882400">
        <w:rPr>
          <w:b/>
          <w:noProof/>
          <w:lang w:eastAsia="fr-FR"/>
        </w:rPr>
        <w:t xml:space="preserve"> </w:t>
      </w:r>
    </w:p>
    <w:p w14:paraId="6BB73A00" w14:textId="213AAB10" w:rsidR="00F6546E" w:rsidRDefault="00F6546E" w:rsidP="007A3493">
      <w:pPr>
        <w:pStyle w:val="TPnormalpuce1"/>
      </w:pPr>
      <w:r>
        <w:t>Renommer le nom de la table en STUDENT2</w:t>
      </w:r>
    </w:p>
    <w:p w14:paraId="6582B138" w14:textId="38A34C69" w:rsidR="007A3493" w:rsidRDefault="00A745E8" w:rsidP="007A3493">
      <w:pPr>
        <w:pStyle w:val="TPnormalpuce1"/>
      </w:pPr>
      <w:r>
        <w:t>Supprimer les 2</w:t>
      </w:r>
      <w:r w:rsidR="007A3493">
        <w:t xml:space="preserve"> attributs représentant la clef composite</w:t>
      </w:r>
    </w:p>
    <w:p w14:paraId="47A3F80A" w14:textId="19101D5D" w:rsidR="008F3196" w:rsidRDefault="00A745E8" w:rsidP="007A3493">
      <w:pPr>
        <w:pStyle w:val="TPnormalpuce1"/>
      </w:pPr>
      <w:r>
        <w:t>Supprimer</w:t>
      </w:r>
      <w:r w:rsidR="008F3196">
        <w:t xml:space="preserve"> l’annotation @IdClass</w:t>
      </w:r>
    </w:p>
    <w:p w14:paraId="166347FC" w14:textId="12269D54" w:rsidR="00D116DB" w:rsidRDefault="00D116DB" w:rsidP="007A3493">
      <w:pPr>
        <w:pStyle w:val="TPnormalpuce1"/>
      </w:pPr>
      <w:r>
        <w:t>Ajout d’un attribut du type de la classe de la clef composite</w:t>
      </w:r>
    </w:p>
    <w:p w14:paraId="1989AAEA" w14:textId="3BB634BC" w:rsidR="00D116DB" w:rsidRPr="007A3493" w:rsidRDefault="00D116DB" w:rsidP="00D116DB">
      <w:pPr>
        <w:pStyle w:val="TPnormalpuce1"/>
        <w:numPr>
          <w:ilvl w:val="1"/>
          <w:numId w:val="1"/>
        </w:numPr>
      </w:pPr>
      <w:r>
        <w:t>Et l’annotation @EmbeddedId</w:t>
      </w:r>
    </w:p>
    <w:p w14:paraId="2F729A43" w14:textId="6B62E82F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46CC1">
        <w:rPr>
          <w:rFonts w:ascii="Consolas" w:hAnsi="Consolas"/>
          <w:color w:val="000000"/>
          <w:sz w:val="18"/>
          <w:szCs w:val="18"/>
        </w:rPr>
        <w:t xml:space="preserve"> fr.eni.demo.bo</w:t>
      </w:r>
      <w:r w:rsidR="00AF286F">
        <w:rPr>
          <w:rFonts w:ascii="Consolas" w:hAnsi="Consolas"/>
          <w:color w:val="000000"/>
          <w:sz w:val="18"/>
          <w:szCs w:val="18"/>
        </w:rPr>
        <w:t>.pk2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21F13A9B" w14:textId="77777777" w:rsidR="007046DE" w:rsidRDefault="007046DE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29186C48" w14:textId="7E6C75D4" w:rsidR="00246CC1" w:rsidRPr="00246CC1" w:rsidRDefault="00246CC1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46CC1">
        <w:rPr>
          <w:rFonts w:ascii="Consolas" w:hAnsi="Consolas"/>
          <w:color w:val="000000"/>
          <w:sz w:val="18"/>
          <w:szCs w:val="18"/>
        </w:rPr>
        <w:t xml:space="preserve"> jakarta.persistence.</w:t>
      </w:r>
      <w:r w:rsidR="00093981">
        <w:rPr>
          <w:rFonts w:ascii="Consolas" w:hAnsi="Consolas"/>
          <w:color w:val="000000"/>
          <w:sz w:val="18"/>
          <w:szCs w:val="18"/>
        </w:rPr>
        <w:t>*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375B3B2D" w14:textId="096F2024" w:rsidR="00246CC1" w:rsidRPr="00246CC1" w:rsidRDefault="00246CC1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46CC1">
        <w:rPr>
          <w:rFonts w:ascii="Consolas" w:hAnsi="Consolas"/>
          <w:color w:val="000000"/>
          <w:sz w:val="18"/>
          <w:szCs w:val="18"/>
        </w:rPr>
        <w:t xml:space="preserve"> lombok.</w:t>
      </w:r>
      <w:r w:rsidR="00093981">
        <w:rPr>
          <w:rFonts w:ascii="Consolas" w:hAnsi="Consolas"/>
          <w:color w:val="000000"/>
          <w:sz w:val="18"/>
          <w:szCs w:val="18"/>
        </w:rPr>
        <w:t>*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41F9FA0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F8A4D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@Data</w:t>
      </w:r>
    </w:p>
    <w:p w14:paraId="36D9D4CE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@NoArgsConstructor</w:t>
      </w:r>
    </w:p>
    <w:p w14:paraId="5DC5BBD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@AllArgsConstructor</w:t>
      </w:r>
    </w:p>
    <w:p w14:paraId="05C46BF2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@Builder</w:t>
      </w:r>
    </w:p>
    <w:p w14:paraId="5B6DDCE8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>/**</w:t>
      </w:r>
    </w:p>
    <w:p w14:paraId="20C0A0C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18E3B1E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  <w:r w:rsidRPr="00246CC1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246CC1">
        <w:rPr>
          <w:rFonts w:ascii="Consolas" w:hAnsi="Consolas"/>
          <w:color w:val="3F5FBF"/>
          <w:sz w:val="18"/>
          <w:szCs w:val="18"/>
        </w:rPr>
        <w:t xml:space="preserve"> Eni Ecole</w:t>
      </w:r>
    </w:p>
    <w:p w14:paraId="722BCD3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156BC372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  <w:r w:rsidRPr="00246CC1">
        <w:rPr>
          <w:rFonts w:ascii="Consolas" w:hAnsi="Consolas"/>
          <w:b/>
          <w:bCs/>
          <w:color w:val="7F9FBF"/>
          <w:sz w:val="18"/>
          <w:szCs w:val="18"/>
        </w:rPr>
        <w:t>@category</w:t>
      </w:r>
      <w:r w:rsidRPr="00246CC1">
        <w:rPr>
          <w:rFonts w:ascii="Consolas" w:hAnsi="Consolas"/>
          <w:color w:val="3F5FBF"/>
          <w:sz w:val="18"/>
          <w:szCs w:val="18"/>
        </w:rPr>
        <w:t xml:space="preserve"> Voici une entité avec une clef composite correspondant à l'email et</w:t>
      </w:r>
    </w:p>
    <w:p w14:paraId="62359C97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          l'immatriculation</w:t>
      </w:r>
    </w:p>
    <w:p w14:paraId="3DC5453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lastRenderedPageBreak/>
        <w:t xml:space="preserve"> */</w:t>
      </w:r>
    </w:p>
    <w:p w14:paraId="53FC37B3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@Entity</w:t>
      </w:r>
    </w:p>
    <w:p w14:paraId="0DF1B223" w14:textId="6A3763A4" w:rsidR="00246CC1" w:rsidRPr="000D0E31" w:rsidRDefault="00246CC1" w:rsidP="000D0E3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@Table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"STUDENT</w:t>
      </w:r>
      <w:r w:rsidR="006F335E">
        <w:rPr>
          <w:rFonts w:ascii="Consolas" w:hAnsi="Consolas"/>
          <w:color w:val="2A00FF"/>
          <w:sz w:val="18"/>
          <w:szCs w:val="18"/>
        </w:rPr>
        <w:t>2</w:t>
      </w:r>
      <w:r w:rsidRPr="00246CC1">
        <w:rPr>
          <w:rFonts w:ascii="Consolas" w:hAnsi="Consolas"/>
          <w:color w:val="2A00FF"/>
          <w:sz w:val="18"/>
          <w:szCs w:val="18"/>
        </w:rPr>
        <w:t>"</w:t>
      </w:r>
      <w:r w:rsidRPr="00246CC1">
        <w:rPr>
          <w:rFonts w:ascii="Consolas" w:hAnsi="Consolas"/>
          <w:color w:val="000000"/>
          <w:sz w:val="18"/>
          <w:szCs w:val="18"/>
        </w:rPr>
        <w:t>)</w:t>
      </w:r>
    </w:p>
    <w:p w14:paraId="7C08445E" w14:textId="77777777" w:rsidR="00A53729" w:rsidRDefault="00246CC1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</w:rPr>
      </w:pPr>
      <w:r w:rsidRPr="000D0E3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D0E31">
        <w:rPr>
          <w:rFonts w:ascii="Consolas" w:hAnsi="Consolas"/>
          <w:color w:val="000000"/>
          <w:sz w:val="18"/>
          <w:szCs w:val="18"/>
        </w:rPr>
        <w:t xml:space="preserve"> </w:t>
      </w:r>
      <w:r w:rsidRPr="000D0E3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D0E31">
        <w:rPr>
          <w:rFonts w:ascii="Consolas" w:hAnsi="Consolas"/>
          <w:color w:val="000000"/>
          <w:sz w:val="18"/>
          <w:szCs w:val="18"/>
        </w:rPr>
        <w:t xml:space="preserve"> Etudiant</w:t>
      </w:r>
      <w:r w:rsidR="00EE33A4">
        <w:rPr>
          <w:rFonts w:ascii="Consolas" w:hAnsi="Consolas"/>
          <w:color w:val="000000"/>
          <w:sz w:val="18"/>
          <w:szCs w:val="18"/>
        </w:rPr>
        <w:t>2</w:t>
      </w:r>
      <w:r w:rsidRPr="000D0E31">
        <w:rPr>
          <w:rFonts w:ascii="Consolas" w:hAnsi="Consolas"/>
          <w:color w:val="000000"/>
          <w:sz w:val="18"/>
          <w:szCs w:val="18"/>
        </w:rPr>
        <w:t xml:space="preserve"> {</w:t>
      </w:r>
      <w:r w:rsidR="00A53729" w:rsidRPr="00A53729">
        <w:rPr>
          <w:rFonts w:ascii="Consolas" w:hAnsi="Consolas"/>
          <w:color w:val="3F7F5F"/>
          <w:sz w:val="28"/>
          <w:szCs w:val="28"/>
        </w:rPr>
        <w:t xml:space="preserve"> </w:t>
      </w:r>
    </w:p>
    <w:p w14:paraId="2EE4531A" w14:textId="77777777" w:rsidR="00A53729" w:rsidRDefault="00A53729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</w:rPr>
      </w:pPr>
    </w:p>
    <w:p w14:paraId="491D1F33" w14:textId="6433B645" w:rsidR="00A53729" w:rsidRPr="00A53729" w:rsidRDefault="00A53729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53729">
        <w:rPr>
          <w:rFonts w:ascii="Consolas" w:hAnsi="Consolas"/>
          <w:color w:val="3F7F5F"/>
          <w:sz w:val="18"/>
          <w:szCs w:val="18"/>
        </w:rPr>
        <w:t>//Définir l'attribut de la clef composite</w:t>
      </w:r>
      <w:r w:rsidRPr="00A53729">
        <w:rPr>
          <w:rFonts w:ascii="Consolas" w:hAnsi="Consolas"/>
          <w:color w:val="3F7F5F"/>
          <w:sz w:val="18"/>
          <w:szCs w:val="18"/>
        </w:rPr>
        <w:tab/>
      </w:r>
    </w:p>
    <w:p w14:paraId="7D42BFCB" w14:textId="77777777" w:rsidR="00A53729" w:rsidRPr="00A53729" w:rsidRDefault="00A53729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3729">
        <w:rPr>
          <w:rFonts w:ascii="Consolas" w:hAnsi="Consolas"/>
          <w:color w:val="000000"/>
          <w:sz w:val="18"/>
          <w:szCs w:val="18"/>
        </w:rPr>
        <w:tab/>
      </w:r>
      <w:r w:rsidRPr="00A53729">
        <w:rPr>
          <w:rFonts w:ascii="Consolas" w:hAnsi="Consolas"/>
          <w:color w:val="646464"/>
          <w:sz w:val="18"/>
          <w:szCs w:val="18"/>
        </w:rPr>
        <w:t>@EmbeddedId</w:t>
      </w:r>
    </w:p>
    <w:p w14:paraId="04C4BE8B" w14:textId="77777777" w:rsidR="00A53729" w:rsidRPr="00A53729" w:rsidRDefault="00A53729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3729">
        <w:rPr>
          <w:rFonts w:ascii="Consolas" w:hAnsi="Consolas"/>
          <w:color w:val="000000"/>
          <w:sz w:val="18"/>
          <w:szCs w:val="18"/>
        </w:rPr>
        <w:tab/>
      </w:r>
      <w:r w:rsidRPr="00A5372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53729">
        <w:rPr>
          <w:rFonts w:ascii="Consolas" w:hAnsi="Consolas"/>
          <w:color w:val="000000"/>
          <w:sz w:val="18"/>
          <w:szCs w:val="18"/>
        </w:rPr>
        <w:t xml:space="preserve"> EtudiantPK2 </w:t>
      </w:r>
      <w:r w:rsidRPr="00A53729">
        <w:rPr>
          <w:rFonts w:ascii="Consolas" w:hAnsi="Consolas"/>
          <w:color w:val="0000C0"/>
          <w:sz w:val="18"/>
          <w:szCs w:val="18"/>
        </w:rPr>
        <w:t>pk</w:t>
      </w:r>
      <w:r w:rsidRPr="00A53729">
        <w:rPr>
          <w:rFonts w:ascii="Consolas" w:hAnsi="Consolas"/>
          <w:color w:val="000000"/>
          <w:sz w:val="18"/>
          <w:szCs w:val="18"/>
        </w:rPr>
        <w:t>;</w:t>
      </w:r>
    </w:p>
    <w:p w14:paraId="1C276B6B" w14:textId="0ACE8E46" w:rsidR="002A10F1" w:rsidRPr="00A53729" w:rsidRDefault="002A10F1" w:rsidP="00A5372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B421F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"LAST_NAME"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>, length = 90)</w:t>
      </w:r>
    </w:p>
    <w:p w14:paraId="618712C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15E97D7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80330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"FIRST_NAME"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>, length = 150)</w:t>
      </w:r>
    </w:p>
    <w:p w14:paraId="063153E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prenom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2D6BA027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EBC19A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"HOME_PHONE_NUMBER"</w:t>
      </w:r>
      <w:r w:rsidRPr="00246CC1">
        <w:rPr>
          <w:rFonts w:ascii="Consolas" w:hAnsi="Consolas"/>
          <w:color w:val="000000"/>
          <w:sz w:val="18"/>
          <w:szCs w:val="18"/>
        </w:rPr>
        <w:t>, length = 12)</w:t>
      </w:r>
    </w:p>
    <w:p w14:paraId="336EE4B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numDom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40495464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37493B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"CELL_NUMBER"</w:t>
      </w:r>
      <w:r w:rsidRPr="00246CC1">
        <w:rPr>
          <w:rFonts w:ascii="Consolas" w:hAnsi="Consolas"/>
          <w:color w:val="000000"/>
          <w:sz w:val="18"/>
          <w:szCs w:val="18"/>
        </w:rPr>
        <w:t>, length = 12)</w:t>
      </w:r>
    </w:p>
    <w:p w14:paraId="5C015285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numPortable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39C79C5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</w:p>
    <w:p w14:paraId="39C5C89E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>(name=</w:t>
      </w:r>
      <w:r w:rsidRPr="00246CC1">
        <w:rPr>
          <w:rFonts w:ascii="Consolas" w:hAnsi="Consolas"/>
          <w:color w:val="2A00FF"/>
          <w:sz w:val="18"/>
          <w:szCs w:val="18"/>
        </w:rPr>
        <w:t>"PERSONAL_EMAIL"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246CC1">
        <w:rPr>
          <w:rFonts w:ascii="Consolas" w:hAnsi="Consolas"/>
          <w:color w:val="000000"/>
          <w:sz w:val="18"/>
          <w:szCs w:val="18"/>
        </w:rPr>
        <w:t>, length = 255)</w:t>
      </w:r>
    </w:p>
    <w:p w14:paraId="73AE1768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emailPersonnel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78C4F1F4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>}</w:t>
      </w:r>
    </w:p>
    <w:p w14:paraId="72BA010A" w14:textId="77777777" w:rsidR="00654226" w:rsidRDefault="00654226" w:rsidP="00654226"/>
    <w:p w14:paraId="26515656" w14:textId="054D0266" w:rsidR="00654226" w:rsidRPr="006D675F" w:rsidRDefault="00654226" w:rsidP="00654226">
      <w:pPr>
        <w:pStyle w:val="Titre1"/>
      </w:pPr>
      <w:r w:rsidRPr="006D675F">
        <w:t>Création de E</w:t>
      </w:r>
      <w:r w:rsidR="00DC7313">
        <w:t>tudiant</w:t>
      </w:r>
      <w:r w:rsidR="00477ACB">
        <w:t>2</w:t>
      </w:r>
      <w:r w:rsidRPr="006D675F">
        <w:t>Repository</w:t>
      </w:r>
    </w:p>
    <w:p w14:paraId="4D060937" w14:textId="07C809C8" w:rsidR="00654226" w:rsidRDefault="00654226" w:rsidP="00654226">
      <w:pPr>
        <w:pStyle w:val="TPnormalpuce1"/>
      </w:pPr>
      <w:r w:rsidRPr="006D675F">
        <w:t>Créer l’interface E</w:t>
      </w:r>
      <w:r w:rsidR="008F49A5">
        <w:t>tudiant</w:t>
      </w:r>
      <w:r w:rsidR="000D4DA9">
        <w:t>2</w:t>
      </w:r>
      <w:r w:rsidRPr="006D675F">
        <w:t>Repository qui hérite de JpaRepository&lt;</w:t>
      </w:r>
      <w:r w:rsidR="008F49A5">
        <w:t>Etudiant</w:t>
      </w:r>
      <w:r w:rsidR="006B5D7E">
        <w:t>2</w:t>
      </w:r>
      <w:r w:rsidRPr="006D675F">
        <w:t>,</w:t>
      </w:r>
      <w:r w:rsidR="00E90199">
        <w:t xml:space="preserve"> </w:t>
      </w:r>
      <w:r w:rsidR="008F49A5">
        <w:t>EtudiantPK</w:t>
      </w:r>
      <w:r w:rsidR="006B5D7E">
        <w:t>2</w:t>
      </w:r>
      <w:r w:rsidRPr="006D675F">
        <w:t>&gt;</w:t>
      </w:r>
    </w:p>
    <w:p w14:paraId="5305D572" w14:textId="338E1247" w:rsidR="008F49A5" w:rsidRPr="006D675F" w:rsidRDefault="008F49A5" w:rsidP="00654226">
      <w:pPr>
        <w:pStyle w:val="TPnormalpuce1"/>
      </w:pPr>
      <w:r>
        <w:t>La complexité est de bien faire attention d’utiliser la classe de la clef composite comme classe pour l’identifiant</w:t>
      </w:r>
    </w:p>
    <w:p w14:paraId="53982FE5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74BA4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107242D4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7A824E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74BA4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18E5A229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C8ABEBC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74BA4">
        <w:rPr>
          <w:rFonts w:ascii="Consolas" w:hAnsi="Consolas"/>
          <w:color w:val="000000"/>
          <w:sz w:val="18"/>
          <w:szCs w:val="18"/>
        </w:rPr>
        <w:t xml:space="preserve"> fr.eni.demo.bo.pk2.Etudiant2;</w:t>
      </w:r>
    </w:p>
    <w:p w14:paraId="31C402D9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74BA4">
        <w:rPr>
          <w:rFonts w:ascii="Consolas" w:hAnsi="Consolas"/>
          <w:color w:val="000000"/>
          <w:sz w:val="18"/>
          <w:szCs w:val="18"/>
        </w:rPr>
        <w:t xml:space="preserve"> fr.eni.demo.bo.pk2.EtudiantPK2;</w:t>
      </w:r>
    </w:p>
    <w:p w14:paraId="47ADFC6C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B9A0E9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74BA4">
        <w:rPr>
          <w:rFonts w:ascii="Consolas" w:hAnsi="Consolas"/>
          <w:color w:val="000000"/>
          <w:sz w:val="18"/>
          <w:szCs w:val="18"/>
        </w:rPr>
        <w:t xml:space="preserve"> </w:t>
      </w:r>
      <w:r w:rsidRPr="00674BA4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74BA4">
        <w:rPr>
          <w:rFonts w:ascii="Consolas" w:hAnsi="Consolas"/>
          <w:color w:val="000000"/>
          <w:sz w:val="18"/>
          <w:szCs w:val="18"/>
        </w:rPr>
        <w:t xml:space="preserve"> Etudiant2Repository </w:t>
      </w:r>
      <w:r w:rsidRPr="00674BA4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674BA4">
        <w:rPr>
          <w:rFonts w:ascii="Consolas" w:hAnsi="Consolas"/>
          <w:color w:val="000000"/>
          <w:sz w:val="18"/>
          <w:szCs w:val="18"/>
        </w:rPr>
        <w:t xml:space="preserve"> JpaRepository&lt;Etudiant2, EtudiantPK2&gt;{</w:t>
      </w:r>
    </w:p>
    <w:p w14:paraId="045EF725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3BFA84" w14:textId="77777777" w:rsidR="00674BA4" w:rsidRPr="00674BA4" w:rsidRDefault="00674BA4" w:rsidP="00674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74BA4">
        <w:rPr>
          <w:rFonts w:ascii="Consolas" w:hAnsi="Consolas"/>
          <w:color w:val="000000"/>
          <w:sz w:val="18"/>
          <w:szCs w:val="18"/>
        </w:rPr>
        <w:t>}</w:t>
      </w:r>
    </w:p>
    <w:p w14:paraId="54E63CFE" w14:textId="77777777" w:rsidR="00674BA4" w:rsidRDefault="00674BA4" w:rsidP="00361D3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4709B1C8" w14:textId="77777777" w:rsidR="00674BA4" w:rsidRDefault="00674BA4" w:rsidP="00361D3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6DDBAA83" w14:textId="77777777" w:rsidR="005E53A9" w:rsidRDefault="005E53A9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77E64E69" w14:textId="4652B44C" w:rsidR="004B2B1A" w:rsidRDefault="004B2B1A" w:rsidP="004B2B1A">
      <w:pPr>
        <w:pStyle w:val="Titre1"/>
      </w:pPr>
      <w:r w:rsidRPr="006D675F">
        <w:lastRenderedPageBreak/>
        <w:t>Création d</w:t>
      </w:r>
      <w:r>
        <w:t>’un</w:t>
      </w:r>
      <w:r w:rsidRPr="006D675F">
        <w:t xml:space="preserve"> test unitaire pour valider </w:t>
      </w:r>
      <w:r>
        <w:t>la clef composite</w:t>
      </w:r>
    </w:p>
    <w:p w14:paraId="5C670C71" w14:textId="4414D97E" w:rsidR="00706CB2" w:rsidRDefault="00B930E8" w:rsidP="00362420">
      <w:pPr>
        <w:pStyle w:val="TPnormalpuce1"/>
      </w:pPr>
      <w:r>
        <w:t>Le test est très similaire au précédent</w:t>
      </w:r>
    </w:p>
    <w:p w14:paraId="6B17A7AC" w14:textId="6B3473C7" w:rsidR="00B930E8" w:rsidRPr="009457E2" w:rsidRDefault="00B930E8" w:rsidP="00362420">
      <w:pPr>
        <w:pStyle w:val="TPnormalpuce1"/>
      </w:pPr>
      <w:r>
        <w:t>Il met en avant la contrainte que les attributs de la clef composite ne sont plus dans la classe entité principale</w:t>
      </w:r>
    </w:p>
    <w:p w14:paraId="260B71DE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E53A9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201C247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AEF83C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</w:t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E53A9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E53A9">
        <w:rPr>
          <w:rFonts w:ascii="Consolas" w:hAnsi="Consolas"/>
          <w:color w:val="000000"/>
          <w:sz w:val="18"/>
          <w:szCs w:val="18"/>
        </w:rPr>
        <w:t>;</w:t>
      </w:r>
    </w:p>
    <w:p w14:paraId="3D76194C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B54A0E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23E6E5F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6C0FDC8F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378D58E1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14:paraId="44977E3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D0D81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fr.eni.demo.bo.pk2.Etudiant2;</w:t>
      </w:r>
    </w:p>
    <w:p w14:paraId="20FEF6B3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fr.eni.demo.bo.pk2.EtudiantPK2;</w:t>
      </w:r>
    </w:p>
    <w:p w14:paraId="704AECAC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E53A9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0566637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01C1B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646464"/>
          <w:sz w:val="18"/>
          <w:szCs w:val="18"/>
        </w:rPr>
        <w:t>@Slf4j</w:t>
      </w:r>
    </w:p>
    <w:p w14:paraId="12705C66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646464"/>
          <w:sz w:val="18"/>
          <w:szCs w:val="18"/>
        </w:rPr>
        <w:t>@DataJpaTest</w:t>
      </w:r>
    </w:p>
    <w:p w14:paraId="7B957843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E53A9">
        <w:rPr>
          <w:rFonts w:ascii="Consolas" w:hAnsi="Consolas"/>
          <w:color w:val="000000"/>
          <w:sz w:val="18"/>
          <w:szCs w:val="18"/>
        </w:rPr>
        <w:t xml:space="preserve"> </w:t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E53A9">
        <w:rPr>
          <w:rFonts w:ascii="Consolas" w:hAnsi="Consolas"/>
          <w:color w:val="000000"/>
          <w:sz w:val="18"/>
          <w:szCs w:val="18"/>
        </w:rPr>
        <w:t xml:space="preserve"> TestEtudiant2Repository {</w:t>
      </w:r>
    </w:p>
    <w:p w14:paraId="30339FEC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8AE4B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646464"/>
          <w:sz w:val="18"/>
          <w:szCs w:val="18"/>
        </w:rPr>
        <w:t>@Autowired</w:t>
      </w:r>
    </w:p>
    <w:p w14:paraId="367450D7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E53A9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5E53A9">
        <w:rPr>
          <w:rFonts w:ascii="Consolas" w:hAnsi="Consolas"/>
          <w:color w:val="0000C0"/>
          <w:sz w:val="18"/>
          <w:szCs w:val="18"/>
        </w:rPr>
        <w:t>entityManager</w:t>
      </w:r>
      <w:r w:rsidRPr="005E53A9">
        <w:rPr>
          <w:rFonts w:ascii="Consolas" w:hAnsi="Consolas"/>
          <w:color w:val="000000"/>
          <w:sz w:val="18"/>
          <w:szCs w:val="18"/>
        </w:rPr>
        <w:t>;</w:t>
      </w:r>
    </w:p>
    <w:p w14:paraId="274E0938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C47D43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646464"/>
          <w:sz w:val="18"/>
          <w:szCs w:val="18"/>
        </w:rPr>
        <w:t>@Autowired</w:t>
      </w:r>
    </w:p>
    <w:p w14:paraId="48065DF6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  <w:t xml:space="preserve">Etudiant2Repository </w:t>
      </w:r>
      <w:r w:rsidRPr="005E53A9">
        <w:rPr>
          <w:rFonts w:ascii="Consolas" w:hAnsi="Consolas"/>
          <w:color w:val="0000C0"/>
          <w:sz w:val="18"/>
          <w:szCs w:val="18"/>
        </w:rPr>
        <w:t>repository</w:t>
      </w:r>
      <w:r w:rsidRPr="005E53A9">
        <w:rPr>
          <w:rFonts w:ascii="Consolas" w:hAnsi="Consolas"/>
          <w:color w:val="000000"/>
          <w:sz w:val="18"/>
          <w:szCs w:val="18"/>
        </w:rPr>
        <w:t>;</w:t>
      </w:r>
    </w:p>
    <w:p w14:paraId="374F927D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B3A36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646464"/>
          <w:sz w:val="18"/>
          <w:szCs w:val="18"/>
        </w:rPr>
        <w:t>@Test</w:t>
      </w:r>
    </w:p>
    <w:p w14:paraId="408F44CF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E53A9">
        <w:rPr>
          <w:rFonts w:ascii="Consolas" w:hAnsi="Consolas"/>
          <w:color w:val="000000"/>
          <w:sz w:val="18"/>
          <w:szCs w:val="18"/>
        </w:rPr>
        <w:t xml:space="preserve"> </w:t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E53A9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534F961D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E53A9">
        <w:rPr>
          <w:rFonts w:ascii="Consolas" w:hAnsi="Consolas"/>
          <w:color w:val="000000"/>
          <w:sz w:val="18"/>
          <w:szCs w:val="18"/>
        </w:rPr>
        <w:t xml:space="preserve"> EtudiantPK2 </w:t>
      </w:r>
      <w:r w:rsidRPr="005E53A9">
        <w:rPr>
          <w:rFonts w:ascii="Consolas" w:hAnsi="Consolas"/>
          <w:color w:val="6A3E3E"/>
          <w:sz w:val="18"/>
          <w:szCs w:val="18"/>
        </w:rPr>
        <w:t>pk</w:t>
      </w:r>
      <w:r w:rsidRPr="005E53A9">
        <w:rPr>
          <w:rFonts w:ascii="Consolas" w:hAnsi="Consolas"/>
          <w:color w:val="000000"/>
          <w:sz w:val="18"/>
          <w:szCs w:val="18"/>
        </w:rPr>
        <w:t xml:space="preserve"> = EtudiantPK2</w:t>
      </w:r>
    </w:p>
    <w:p w14:paraId="2F3EAA0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</w:t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E53A9">
        <w:rPr>
          <w:rFonts w:ascii="Consolas" w:hAnsi="Consolas"/>
          <w:color w:val="000000"/>
          <w:sz w:val="18"/>
          <w:szCs w:val="18"/>
        </w:rPr>
        <w:t>()</w:t>
      </w:r>
    </w:p>
    <w:p w14:paraId="120CCF8B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.email(</w:t>
      </w:r>
      <w:r w:rsidRPr="005E53A9">
        <w:rPr>
          <w:rFonts w:ascii="Consolas" w:hAnsi="Consolas"/>
          <w:color w:val="2A00FF"/>
          <w:sz w:val="18"/>
          <w:szCs w:val="18"/>
        </w:rPr>
        <w:t>"csoprano@campus-eni.fr"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1082BF8C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5E53A9">
        <w:rPr>
          <w:rFonts w:ascii="Consolas" w:hAnsi="Consolas"/>
          <w:color w:val="2A00FF"/>
          <w:sz w:val="18"/>
          <w:szCs w:val="18"/>
        </w:rPr>
        <w:t>"ENI_CAMPUS_202311872"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02FB0C3E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74116AB5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</w:p>
    <w:p w14:paraId="5B3786D5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E53A9">
        <w:rPr>
          <w:rFonts w:ascii="Consolas" w:hAnsi="Consolas"/>
          <w:color w:val="000000"/>
          <w:sz w:val="18"/>
          <w:szCs w:val="18"/>
        </w:rPr>
        <w:t xml:space="preserve"> Etudiant2 </w:t>
      </w:r>
      <w:r w:rsidRPr="005E53A9">
        <w:rPr>
          <w:rFonts w:ascii="Consolas" w:hAnsi="Consolas"/>
          <w:color w:val="6A3E3E"/>
          <w:sz w:val="18"/>
          <w:szCs w:val="18"/>
        </w:rPr>
        <w:t>entiteASauver</w:t>
      </w:r>
      <w:r w:rsidRPr="005E53A9">
        <w:rPr>
          <w:rFonts w:ascii="Consolas" w:hAnsi="Consolas"/>
          <w:color w:val="000000"/>
          <w:sz w:val="18"/>
          <w:szCs w:val="18"/>
        </w:rPr>
        <w:t xml:space="preserve"> = Etudiant2</w:t>
      </w:r>
    </w:p>
    <w:p w14:paraId="7C3C8B7E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</w:t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E53A9">
        <w:rPr>
          <w:rFonts w:ascii="Consolas" w:hAnsi="Consolas"/>
          <w:color w:val="000000"/>
          <w:sz w:val="18"/>
          <w:szCs w:val="18"/>
        </w:rPr>
        <w:t>()</w:t>
      </w:r>
    </w:p>
    <w:p w14:paraId="39C0531D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.pk(</w:t>
      </w:r>
      <w:r w:rsidRPr="005E53A9">
        <w:rPr>
          <w:rFonts w:ascii="Consolas" w:hAnsi="Consolas"/>
          <w:color w:val="6A3E3E"/>
          <w:sz w:val="18"/>
          <w:szCs w:val="18"/>
        </w:rPr>
        <w:t>pk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2241609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.nom(</w:t>
      </w:r>
      <w:r w:rsidRPr="005E53A9">
        <w:rPr>
          <w:rFonts w:ascii="Consolas" w:hAnsi="Consolas"/>
          <w:color w:val="2A00FF"/>
          <w:sz w:val="18"/>
          <w:szCs w:val="18"/>
        </w:rPr>
        <w:t>"SOPRANO"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41227D2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.prenom(</w:t>
      </w:r>
      <w:r w:rsidRPr="005E53A9">
        <w:rPr>
          <w:rFonts w:ascii="Consolas" w:hAnsi="Consolas"/>
          <w:color w:val="2A00FF"/>
          <w:sz w:val="18"/>
          <w:szCs w:val="18"/>
        </w:rPr>
        <w:t>"Camille"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63274EC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.numDom(</w:t>
      </w:r>
      <w:r w:rsidRPr="005E53A9">
        <w:rPr>
          <w:rFonts w:ascii="Consolas" w:hAnsi="Consolas"/>
          <w:color w:val="2A00FF"/>
          <w:sz w:val="18"/>
          <w:szCs w:val="18"/>
        </w:rPr>
        <w:t>"02XXXXXXXX"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76050DF0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5E53A9">
        <w:rPr>
          <w:rFonts w:ascii="Consolas" w:hAnsi="Consolas"/>
          <w:color w:val="2A00FF"/>
          <w:sz w:val="18"/>
          <w:szCs w:val="18"/>
        </w:rPr>
        <w:t>"camille.soprano@perso.fr"</w:t>
      </w:r>
      <w:r w:rsidRPr="005E53A9">
        <w:rPr>
          <w:rFonts w:ascii="Consolas" w:hAnsi="Consolas"/>
          <w:color w:val="000000"/>
          <w:sz w:val="18"/>
          <w:szCs w:val="18"/>
        </w:rPr>
        <w:t>)</w:t>
      </w:r>
    </w:p>
    <w:p w14:paraId="3AF4A97F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71749F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7DB152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780864C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E53A9">
        <w:rPr>
          <w:rFonts w:ascii="Consolas" w:hAnsi="Consolas"/>
          <w:color w:val="000000"/>
          <w:sz w:val="18"/>
          <w:szCs w:val="18"/>
        </w:rPr>
        <w:t xml:space="preserve"> Etudiant2 </w:t>
      </w:r>
      <w:r w:rsidRPr="005E53A9">
        <w:rPr>
          <w:rFonts w:ascii="Consolas" w:hAnsi="Consolas"/>
          <w:color w:val="6A3E3E"/>
          <w:sz w:val="18"/>
          <w:szCs w:val="18"/>
        </w:rPr>
        <w:t>entite</w:t>
      </w:r>
      <w:r w:rsidRPr="005E53A9">
        <w:rPr>
          <w:rFonts w:ascii="Consolas" w:hAnsi="Consolas"/>
          <w:color w:val="000000"/>
          <w:sz w:val="18"/>
          <w:szCs w:val="18"/>
        </w:rPr>
        <w:t xml:space="preserve"> = </w:t>
      </w:r>
      <w:r w:rsidRPr="005E53A9">
        <w:rPr>
          <w:rFonts w:ascii="Consolas" w:hAnsi="Consolas"/>
          <w:color w:val="0000C0"/>
          <w:sz w:val="18"/>
          <w:szCs w:val="18"/>
        </w:rPr>
        <w:t>repository</w:t>
      </w:r>
      <w:r w:rsidRPr="005E53A9">
        <w:rPr>
          <w:rFonts w:ascii="Consolas" w:hAnsi="Consolas"/>
          <w:color w:val="000000"/>
          <w:sz w:val="18"/>
          <w:szCs w:val="18"/>
        </w:rPr>
        <w:t>.save(</w:t>
      </w:r>
      <w:r w:rsidRPr="005E53A9">
        <w:rPr>
          <w:rFonts w:ascii="Consolas" w:hAnsi="Consolas"/>
          <w:color w:val="6A3E3E"/>
          <w:sz w:val="18"/>
          <w:szCs w:val="18"/>
        </w:rPr>
        <w:t>entiteASauver</w:t>
      </w:r>
      <w:r w:rsidRPr="005E53A9">
        <w:rPr>
          <w:rFonts w:ascii="Consolas" w:hAnsi="Consolas"/>
          <w:color w:val="000000"/>
          <w:sz w:val="18"/>
          <w:szCs w:val="18"/>
        </w:rPr>
        <w:t>);</w:t>
      </w:r>
    </w:p>
    <w:p w14:paraId="750F7697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E53A9">
        <w:rPr>
          <w:rFonts w:ascii="Consolas" w:hAnsi="Consolas"/>
          <w:color w:val="000000"/>
          <w:sz w:val="18"/>
          <w:szCs w:val="18"/>
        </w:rPr>
        <w:t>(</w:t>
      </w:r>
      <w:r w:rsidRPr="005E53A9">
        <w:rPr>
          <w:rFonts w:ascii="Consolas" w:hAnsi="Consolas"/>
          <w:color w:val="6A3E3E"/>
          <w:sz w:val="18"/>
          <w:szCs w:val="18"/>
        </w:rPr>
        <w:t>entite</w:t>
      </w:r>
      <w:r w:rsidRPr="005E53A9">
        <w:rPr>
          <w:rFonts w:ascii="Consolas" w:hAnsi="Consolas"/>
          <w:color w:val="000000"/>
          <w:sz w:val="18"/>
          <w:szCs w:val="18"/>
        </w:rPr>
        <w:t>).isNotNull();</w:t>
      </w:r>
    </w:p>
    <w:p w14:paraId="6D457D8F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E53A9">
        <w:rPr>
          <w:rFonts w:ascii="Consolas" w:hAnsi="Consolas"/>
          <w:color w:val="000000"/>
          <w:sz w:val="18"/>
          <w:szCs w:val="18"/>
        </w:rPr>
        <w:t>.info(</w:t>
      </w:r>
      <w:r w:rsidRPr="005E53A9">
        <w:rPr>
          <w:rFonts w:ascii="Consolas" w:hAnsi="Consolas"/>
          <w:color w:val="6A3E3E"/>
          <w:sz w:val="18"/>
          <w:szCs w:val="18"/>
        </w:rPr>
        <w:t>entite</w:t>
      </w:r>
      <w:r w:rsidRPr="005E53A9">
        <w:rPr>
          <w:rFonts w:ascii="Consolas" w:hAnsi="Consolas"/>
          <w:color w:val="000000"/>
          <w:sz w:val="18"/>
          <w:szCs w:val="18"/>
        </w:rPr>
        <w:t>.toString());</w:t>
      </w:r>
    </w:p>
    <w:p w14:paraId="1DEEB6C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E6FCC8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E53A9">
        <w:rPr>
          <w:rFonts w:ascii="Consolas" w:hAnsi="Consolas"/>
          <w:color w:val="000000"/>
          <w:sz w:val="18"/>
          <w:szCs w:val="18"/>
        </w:rPr>
        <w:t xml:space="preserve"> Etudiant2 </w:t>
      </w:r>
      <w:r w:rsidRPr="005E53A9">
        <w:rPr>
          <w:rFonts w:ascii="Consolas" w:hAnsi="Consolas"/>
          <w:color w:val="6A3E3E"/>
          <w:sz w:val="18"/>
          <w:szCs w:val="18"/>
        </w:rPr>
        <w:t>entiteDB</w:t>
      </w:r>
      <w:r w:rsidRPr="005E53A9">
        <w:rPr>
          <w:rFonts w:ascii="Consolas" w:hAnsi="Consolas"/>
          <w:color w:val="000000"/>
          <w:sz w:val="18"/>
          <w:szCs w:val="18"/>
        </w:rPr>
        <w:t xml:space="preserve"> = </w:t>
      </w:r>
      <w:r w:rsidRPr="005E53A9">
        <w:rPr>
          <w:rFonts w:ascii="Consolas" w:hAnsi="Consolas"/>
          <w:color w:val="0000C0"/>
          <w:sz w:val="18"/>
          <w:szCs w:val="18"/>
        </w:rPr>
        <w:t>entityManager</w:t>
      </w:r>
      <w:r w:rsidRPr="005E53A9">
        <w:rPr>
          <w:rFonts w:ascii="Consolas" w:hAnsi="Consolas"/>
          <w:color w:val="000000"/>
          <w:sz w:val="18"/>
          <w:szCs w:val="18"/>
        </w:rPr>
        <w:t>.find(Etudiant2.</w:t>
      </w:r>
      <w:r w:rsidRPr="005E53A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E53A9">
        <w:rPr>
          <w:rFonts w:ascii="Consolas" w:hAnsi="Consolas"/>
          <w:color w:val="000000"/>
          <w:sz w:val="18"/>
          <w:szCs w:val="18"/>
        </w:rPr>
        <w:t xml:space="preserve">, </w:t>
      </w:r>
      <w:r w:rsidRPr="005E53A9">
        <w:rPr>
          <w:rFonts w:ascii="Consolas" w:hAnsi="Consolas"/>
          <w:color w:val="6A3E3E"/>
          <w:sz w:val="18"/>
          <w:szCs w:val="18"/>
        </w:rPr>
        <w:t>pk</w:t>
      </w:r>
      <w:r w:rsidRPr="005E53A9">
        <w:rPr>
          <w:rFonts w:ascii="Consolas" w:hAnsi="Consolas"/>
          <w:color w:val="000000"/>
          <w:sz w:val="18"/>
          <w:szCs w:val="18"/>
        </w:rPr>
        <w:t>);</w:t>
      </w:r>
    </w:p>
    <w:p w14:paraId="5D7C749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E53A9">
        <w:rPr>
          <w:rFonts w:ascii="Consolas" w:hAnsi="Consolas"/>
          <w:color w:val="000000"/>
          <w:sz w:val="18"/>
          <w:szCs w:val="18"/>
        </w:rPr>
        <w:t>(</w:t>
      </w:r>
      <w:r w:rsidRPr="005E53A9">
        <w:rPr>
          <w:rFonts w:ascii="Consolas" w:hAnsi="Consolas"/>
          <w:color w:val="6A3E3E"/>
          <w:sz w:val="18"/>
          <w:szCs w:val="18"/>
        </w:rPr>
        <w:t>entiteDB</w:t>
      </w:r>
      <w:r w:rsidRPr="005E53A9">
        <w:rPr>
          <w:rFonts w:ascii="Consolas" w:hAnsi="Consolas"/>
          <w:color w:val="000000"/>
          <w:sz w:val="18"/>
          <w:szCs w:val="18"/>
        </w:rPr>
        <w:t>).isNotNull();</w:t>
      </w:r>
    </w:p>
    <w:p w14:paraId="0A91F9A9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color w:val="000000"/>
          <w:sz w:val="18"/>
          <w:szCs w:val="18"/>
        </w:rPr>
        <w:tab/>
      </w:r>
      <w:r w:rsidRPr="005E53A9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E53A9">
        <w:rPr>
          <w:rFonts w:ascii="Consolas" w:hAnsi="Consolas"/>
          <w:color w:val="000000"/>
          <w:sz w:val="18"/>
          <w:szCs w:val="18"/>
        </w:rPr>
        <w:t>(</w:t>
      </w:r>
      <w:r w:rsidRPr="005E53A9">
        <w:rPr>
          <w:rFonts w:ascii="Consolas" w:hAnsi="Consolas"/>
          <w:color w:val="6A3E3E"/>
          <w:sz w:val="18"/>
          <w:szCs w:val="18"/>
        </w:rPr>
        <w:t>entite</w:t>
      </w:r>
      <w:r w:rsidRPr="005E53A9">
        <w:rPr>
          <w:rFonts w:ascii="Consolas" w:hAnsi="Consolas"/>
          <w:color w:val="000000"/>
          <w:sz w:val="18"/>
          <w:szCs w:val="18"/>
        </w:rPr>
        <w:t>).isEqualTo(</w:t>
      </w:r>
      <w:r w:rsidRPr="005E53A9">
        <w:rPr>
          <w:rFonts w:ascii="Consolas" w:hAnsi="Consolas"/>
          <w:color w:val="6A3E3E"/>
          <w:sz w:val="18"/>
          <w:szCs w:val="18"/>
        </w:rPr>
        <w:t>entiteDB</w:t>
      </w:r>
      <w:r w:rsidRPr="005E53A9">
        <w:rPr>
          <w:rFonts w:ascii="Consolas" w:hAnsi="Consolas"/>
          <w:color w:val="000000"/>
          <w:sz w:val="18"/>
          <w:szCs w:val="18"/>
        </w:rPr>
        <w:t>);</w:t>
      </w:r>
    </w:p>
    <w:p w14:paraId="1D238756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ab/>
        <w:t>}</w:t>
      </w:r>
    </w:p>
    <w:p w14:paraId="770BB7E5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9ABB3D" w14:textId="77777777" w:rsidR="005E53A9" w:rsidRPr="005E53A9" w:rsidRDefault="005E53A9" w:rsidP="005E53A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E53A9">
        <w:rPr>
          <w:rFonts w:ascii="Consolas" w:hAnsi="Consolas"/>
          <w:color w:val="000000"/>
          <w:sz w:val="18"/>
          <w:szCs w:val="18"/>
        </w:rPr>
        <w:t>}</w:t>
      </w:r>
    </w:p>
    <w:p w14:paraId="260DCE21" w14:textId="77777777" w:rsidR="005E53A9" w:rsidRDefault="005E53A9" w:rsidP="005E5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47702E2" w14:textId="77777777" w:rsidR="005E53A9" w:rsidRDefault="005E53A9" w:rsidP="00426C10"/>
    <w:p w14:paraId="26A297B3" w14:textId="77777777" w:rsidR="005E53A9" w:rsidRDefault="005E53A9" w:rsidP="00426C10"/>
    <w:p w14:paraId="74402F26" w14:textId="6E870218" w:rsidR="00361D39" w:rsidRDefault="00426C10" w:rsidP="00426C10">
      <w:pPr>
        <w:pStyle w:val="Titre2"/>
        <w:rPr>
          <w:b/>
        </w:rPr>
      </w:pPr>
      <w:r>
        <w:lastRenderedPageBreak/>
        <w:t>E</w:t>
      </w:r>
      <w:r w:rsidR="00361D39" w:rsidRPr="00AD42F4">
        <w:t xml:space="preserve">xécution </w:t>
      </w:r>
      <w:r>
        <w:t>:</w:t>
      </w:r>
    </w:p>
    <w:p w14:paraId="5D5DB738" w14:textId="6CF06E1B" w:rsidR="00361D39" w:rsidRPr="00284927" w:rsidRDefault="00284927" w:rsidP="00284927">
      <w:pPr>
        <w:pStyle w:val="TPnormalpuce1"/>
      </w:pPr>
      <w:r w:rsidRPr="00284927">
        <w:t>Spring Data JPA a créé </w:t>
      </w:r>
      <w:r>
        <w:t xml:space="preserve">le script SQL suivant pour la génération de la table </w:t>
      </w:r>
      <w:r w:rsidRPr="00284927">
        <w:t>:</w:t>
      </w:r>
    </w:p>
    <w:p w14:paraId="0465D2D8" w14:textId="67EC27D0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>create table student</w:t>
      </w:r>
      <w:r w:rsidR="005B2E35">
        <w:rPr>
          <w:rFonts w:ascii="Consolas" w:hAnsi="Consolas"/>
          <w:color w:val="000000"/>
          <w:sz w:val="18"/>
          <w:szCs w:val="18"/>
        </w:rPr>
        <w:t>2</w:t>
      </w:r>
      <w:r w:rsidRPr="00713166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7BCCA528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cell_number varchar(12), </w:t>
      </w:r>
    </w:p>
    <w:p w14:paraId="2698389A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home_phone_number varchar(12), </w:t>
      </w:r>
    </w:p>
    <w:p w14:paraId="3F652E2E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last_name varchar(90) not null, </w:t>
      </w:r>
    </w:p>
    <w:p w14:paraId="2A92DAC7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student_registration varchar(100) not null unique, </w:t>
      </w:r>
    </w:p>
    <w:p w14:paraId="48D04445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first_name varchar(150) not null, </w:t>
      </w:r>
    </w:p>
    <w:p w14:paraId="0FAE905A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email varchar(255) not null unique, </w:t>
      </w:r>
    </w:p>
    <w:p w14:paraId="7577FC47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personal_email varchar(255) not null unique, </w:t>
      </w:r>
    </w:p>
    <w:p w14:paraId="5923A159" w14:textId="635BFCC2" w:rsidR="00284927" w:rsidRDefault="00284927" w:rsidP="007131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>primary key (student_registration, email))</w:t>
      </w:r>
    </w:p>
    <w:p w14:paraId="741C7BD8" w14:textId="39ED1B01" w:rsidR="002B1DD0" w:rsidRDefault="002B1DD0" w:rsidP="002B1DD0">
      <w:pPr>
        <w:pStyle w:val="TPnormalpuce1"/>
        <w:numPr>
          <w:ilvl w:val="1"/>
          <w:numId w:val="1"/>
        </w:numPr>
      </w:pPr>
      <w:r>
        <w:t>Il est identique au précédent</w:t>
      </w:r>
      <w:r w:rsidR="005A1A21">
        <w:t xml:space="preserve"> sauf le nom de la table</w:t>
      </w:r>
    </w:p>
    <w:p w14:paraId="7E075E1F" w14:textId="639C03BC" w:rsidR="007D3D23" w:rsidRDefault="007D3D23" w:rsidP="007D3D23">
      <w:pPr>
        <w:pStyle w:val="TPnormalpuce1"/>
      </w:pPr>
      <w:r>
        <w:t xml:space="preserve">Au niveau des traces </w:t>
      </w:r>
      <w:r w:rsidRPr="00284927">
        <w:t>:</w:t>
      </w:r>
    </w:p>
    <w:p w14:paraId="1F476F0E" w14:textId="32007CC1" w:rsidR="00660801" w:rsidRPr="00660801" w:rsidRDefault="00660801" w:rsidP="0066080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60801">
        <w:rPr>
          <w:rFonts w:ascii="Consolas" w:hAnsi="Consolas"/>
          <w:color w:val="000000"/>
          <w:sz w:val="18"/>
          <w:szCs w:val="18"/>
        </w:rPr>
        <w:t>Etudiant2(pk=EtudiantPK2(email=csoprano@campus-eni.fr, immatriculation=ENI_CAMPUS_202311872), nom=SOPRANO, prenom=Camille, numDom=02XXXXXXXX, numPortable=null, emailPersonnel=camille.soprano@perso.fr)</w:t>
      </w:r>
    </w:p>
    <w:p w14:paraId="4C11BB8A" w14:textId="5B882899" w:rsidR="00713166" w:rsidRDefault="00660801" w:rsidP="00660801">
      <w:pPr>
        <w:pStyle w:val="TPnormalpuce1"/>
        <w:numPr>
          <w:ilvl w:val="1"/>
          <w:numId w:val="1"/>
        </w:numPr>
      </w:pPr>
      <w:r>
        <w:t>C’est là que nous constatons toujours la complexité de la clef composite externe</w:t>
      </w:r>
    </w:p>
    <w:p w14:paraId="04A5166D" w14:textId="23237B7A" w:rsidR="00660801" w:rsidRDefault="00660801" w:rsidP="00660801">
      <w:pPr>
        <w:pStyle w:val="TPnormalpuce1"/>
        <w:numPr>
          <w:ilvl w:val="1"/>
          <w:numId w:val="1"/>
        </w:numPr>
      </w:pPr>
      <w:r>
        <w:t>Les attributs sont sous la classe EtudiantPK2</w:t>
      </w:r>
    </w:p>
    <w:p w14:paraId="4F3BB63C" w14:textId="77777777" w:rsidR="00565555" w:rsidRDefault="00565555" w:rsidP="00565555">
      <w:pPr>
        <w:pStyle w:val="TPnormalpuce1"/>
        <w:numPr>
          <w:ilvl w:val="0"/>
          <w:numId w:val="0"/>
        </w:numPr>
        <w:ind w:left="720" w:hanging="360"/>
      </w:pPr>
    </w:p>
    <w:p w14:paraId="35EE3F61" w14:textId="77777777" w:rsidR="002D49F6" w:rsidRPr="002D49F6" w:rsidRDefault="002D49F6" w:rsidP="002D49F6">
      <w:pPr>
        <w:pStyle w:val="Citationintense"/>
        <w:rPr>
          <w:lang w:val="fr-FR"/>
        </w:rPr>
      </w:pPr>
      <w:r w:rsidRPr="002D49F6">
        <w:rPr>
          <w:lang w:val="fr-FR"/>
        </w:rPr>
        <w:t>Cette deuxième solution est souvent présente. Car c’est la première implémentée.</w:t>
      </w:r>
    </w:p>
    <w:p w14:paraId="444A2B4C" w14:textId="7A0FF4DE" w:rsidR="00565555" w:rsidRPr="002D49F6" w:rsidRDefault="002D49F6" w:rsidP="002D49F6">
      <w:pPr>
        <w:pStyle w:val="Citationintense"/>
        <w:rPr>
          <w:lang w:val="fr-FR"/>
        </w:rPr>
      </w:pPr>
      <w:r w:rsidRPr="002D49F6">
        <w:rPr>
          <w:lang w:val="fr-FR"/>
        </w:rPr>
        <w:t>Mais, il vaut mieux l’éviter car la structure déportée des attributs n’est pas souhaitable</w:t>
      </w:r>
    </w:p>
    <w:sectPr w:rsidR="00565555" w:rsidRPr="002D49F6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F38F" w14:textId="77777777" w:rsidR="00E16DE3" w:rsidRDefault="00E16DE3" w:rsidP="006C7E58">
      <w:r>
        <w:separator/>
      </w:r>
    </w:p>
  </w:endnote>
  <w:endnote w:type="continuationSeparator" w:id="0">
    <w:p w14:paraId="105B5E34" w14:textId="77777777" w:rsidR="00E16DE3" w:rsidRDefault="00E16DE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66AF" w14:textId="77777777" w:rsidR="00E16DE3" w:rsidRDefault="00E16DE3" w:rsidP="006C7E58">
      <w:r>
        <w:separator/>
      </w:r>
    </w:p>
  </w:footnote>
  <w:footnote w:type="continuationSeparator" w:id="0">
    <w:p w14:paraId="3B6D87CC" w14:textId="77777777" w:rsidR="00E16DE3" w:rsidRDefault="00E16DE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F22DD"/>
    <w:multiLevelType w:val="hybridMultilevel"/>
    <w:tmpl w:val="5372AEBC"/>
    <w:lvl w:ilvl="0" w:tplc="1188E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37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8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45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4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42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8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0F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C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8"/>
  </w:num>
  <w:num w:numId="2" w16cid:durableId="1303773605">
    <w:abstractNumId w:val="9"/>
  </w:num>
  <w:num w:numId="3" w16cid:durableId="1765147961">
    <w:abstractNumId w:val="10"/>
  </w:num>
  <w:num w:numId="4" w16cid:durableId="52966048">
    <w:abstractNumId w:val="21"/>
  </w:num>
  <w:num w:numId="5" w16cid:durableId="1054431358">
    <w:abstractNumId w:val="19"/>
  </w:num>
  <w:num w:numId="6" w16cid:durableId="47657577">
    <w:abstractNumId w:val="22"/>
  </w:num>
  <w:num w:numId="7" w16cid:durableId="1937521838">
    <w:abstractNumId w:val="12"/>
  </w:num>
  <w:num w:numId="8" w16cid:durableId="1905526787">
    <w:abstractNumId w:val="17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8"/>
  </w:num>
  <w:num w:numId="12" w16cid:durableId="620916257">
    <w:abstractNumId w:val="11"/>
  </w:num>
  <w:num w:numId="13" w16cid:durableId="394276172">
    <w:abstractNumId w:val="20"/>
  </w:num>
  <w:num w:numId="14" w16cid:durableId="1386101343">
    <w:abstractNumId w:val="23"/>
  </w:num>
  <w:num w:numId="15" w16cid:durableId="376124357">
    <w:abstractNumId w:val="16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5"/>
  </w:num>
  <w:num w:numId="21" w16cid:durableId="1016882455">
    <w:abstractNumId w:val="0"/>
  </w:num>
  <w:num w:numId="22" w16cid:durableId="1190488852">
    <w:abstractNumId w:val="7"/>
  </w:num>
  <w:num w:numId="23" w16cid:durableId="500703534">
    <w:abstractNumId w:val="2"/>
  </w:num>
  <w:num w:numId="24" w16cid:durableId="50521852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14CF"/>
    <w:rsid w:val="000122A5"/>
    <w:rsid w:val="00012F84"/>
    <w:rsid w:val="000150A7"/>
    <w:rsid w:val="000150C3"/>
    <w:rsid w:val="00015214"/>
    <w:rsid w:val="00020946"/>
    <w:rsid w:val="00023DBA"/>
    <w:rsid w:val="000264A1"/>
    <w:rsid w:val="0003156B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62FC0"/>
    <w:rsid w:val="000717C4"/>
    <w:rsid w:val="000753A7"/>
    <w:rsid w:val="0007773E"/>
    <w:rsid w:val="00077D28"/>
    <w:rsid w:val="00082FD3"/>
    <w:rsid w:val="00086EB6"/>
    <w:rsid w:val="00093981"/>
    <w:rsid w:val="00095A02"/>
    <w:rsid w:val="00097F0B"/>
    <w:rsid w:val="000A1582"/>
    <w:rsid w:val="000A5D8B"/>
    <w:rsid w:val="000B5430"/>
    <w:rsid w:val="000B5825"/>
    <w:rsid w:val="000C047F"/>
    <w:rsid w:val="000C15F1"/>
    <w:rsid w:val="000C25A9"/>
    <w:rsid w:val="000C4826"/>
    <w:rsid w:val="000C6A7D"/>
    <w:rsid w:val="000D0A8C"/>
    <w:rsid w:val="000D0E31"/>
    <w:rsid w:val="000D4DA9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A79F8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32B5"/>
    <w:rsid w:val="00217F93"/>
    <w:rsid w:val="00221D19"/>
    <w:rsid w:val="00225D2C"/>
    <w:rsid w:val="002263D9"/>
    <w:rsid w:val="0023135E"/>
    <w:rsid w:val="00232ABB"/>
    <w:rsid w:val="00241941"/>
    <w:rsid w:val="00241BEE"/>
    <w:rsid w:val="00242C6A"/>
    <w:rsid w:val="00246CC1"/>
    <w:rsid w:val="00250151"/>
    <w:rsid w:val="0025054F"/>
    <w:rsid w:val="002516A8"/>
    <w:rsid w:val="002524E7"/>
    <w:rsid w:val="00256C66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5032"/>
    <w:rsid w:val="002D1C5C"/>
    <w:rsid w:val="002D2B64"/>
    <w:rsid w:val="002D49F6"/>
    <w:rsid w:val="002E05B0"/>
    <w:rsid w:val="002E078E"/>
    <w:rsid w:val="002E1C14"/>
    <w:rsid w:val="002E7E7C"/>
    <w:rsid w:val="002F0A74"/>
    <w:rsid w:val="002F13A6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693"/>
    <w:rsid w:val="0034440A"/>
    <w:rsid w:val="00346E6C"/>
    <w:rsid w:val="003548A0"/>
    <w:rsid w:val="00361D39"/>
    <w:rsid w:val="00362420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77ACB"/>
    <w:rsid w:val="0048505C"/>
    <w:rsid w:val="00486004"/>
    <w:rsid w:val="00492FCA"/>
    <w:rsid w:val="0049346A"/>
    <w:rsid w:val="00493F90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C2502"/>
    <w:rsid w:val="004D6D14"/>
    <w:rsid w:val="004E67B9"/>
    <w:rsid w:val="004E79BD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2987"/>
    <w:rsid w:val="00544157"/>
    <w:rsid w:val="0054507C"/>
    <w:rsid w:val="00552E4C"/>
    <w:rsid w:val="00553073"/>
    <w:rsid w:val="00553216"/>
    <w:rsid w:val="00554FC1"/>
    <w:rsid w:val="00565555"/>
    <w:rsid w:val="005709EF"/>
    <w:rsid w:val="0057306B"/>
    <w:rsid w:val="00590AA9"/>
    <w:rsid w:val="00591596"/>
    <w:rsid w:val="00591C1B"/>
    <w:rsid w:val="00594338"/>
    <w:rsid w:val="00595A5B"/>
    <w:rsid w:val="005A0D13"/>
    <w:rsid w:val="005A1A21"/>
    <w:rsid w:val="005A2146"/>
    <w:rsid w:val="005A36E5"/>
    <w:rsid w:val="005A54F3"/>
    <w:rsid w:val="005B2177"/>
    <w:rsid w:val="005B2B03"/>
    <w:rsid w:val="005B2E35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E53A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7805"/>
    <w:rsid w:val="00627AE5"/>
    <w:rsid w:val="006302A7"/>
    <w:rsid w:val="0063306A"/>
    <w:rsid w:val="00633B1F"/>
    <w:rsid w:val="006367DA"/>
    <w:rsid w:val="0064222C"/>
    <w:rsid w:val="00653FD4"/>
    <w:rsid w:val="00654226"/>
    <w:rsid w:val="00655DB6"/>
    <w:rsid w:val="00660438"/>
    <w:rsid w:val="00660801"/>
    <w:rsid w:val="006745BC"/>
    <w:rsid w:val="00674BA4"/>
    <w:rsid w:val="00675D38"/>
    <w:rsid w:val="0067609F"/>
    <w:rsid w:val="00680026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B5D7E"/>
    <w:rsid w:val="006C3286"/>
    <w:rsid w:val="006C573C"/>
    <w:rsid w:val="006C7E58"/>
    <w:rsid w:val="006D1C51"/>
    <w:rsid w:val="006D26EB"/>
    <w:rsid w:val="006D2C65"/>
    <w:rsid w:val="006D51D6"/>
    <w:rsid w:val="006D675F"/>
    <w:rsid w:val="006D6F04"/>
    <w:rsid w:val="006E205A"/>
    <w:rsid w:val="006E20F8"/>
    <w:rsid w:val="006E56BB"/>
    <w:rsid w:val="006F1B40"/>
    <w:rsid w:val="006F2B63"/>
    <w:rsid w:val="006F335E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3176"/>
    <w:rsid w:val="00723883"/>
    <w:rsid w:val="007327B9"/>
    <w:rsid w:val="007352A2"/>
    <w:rsid w:val="00740FF3"/>
    <w:rsid w:val="007416A5"/>
    <w:rsid w:val="00742224"/>
    <w:rsid w:val="00742334"/>
    <w:rsid w:val="00743993"/>
    <w:rsid w:val="00750299"/>
    <w:rsid w:val="00764007"/>
    <w:rsid w:val="00765582"/>
    <w:rsid w:val="00767640"/>
    <w:rsid w:val="00767B49"/>
    <w:rsid w:val="007729E2"/>
    <w:rsid w:val="007740FE"/>
    <w:rsid w:val="00785814"/>
    <w:rsid w:val="0078793B"/>
    <w:rsid w:val="007910EE"/>
    <w:rsid w:val="00792818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4E74"/>
    <w:rsid w:val="007C6414"/>
    <w:rsid w:val="007D1155"/>
    <w:rsid w:val="007D1E0E"/>
    <w:rsid w:val="007D3376"/>
    <w:rsid w:val="007D3D23"/>
    <w:rsid w:val="007D466B"/>
    <w:rsid w:val="007D4A7E"/>
    <w:rsid w:val="007D4C83"/>
    <w:rsid w:val="007E042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6A48"/>
    <w:rsid w:val="00883C7F"/>
    <w:rsid w:val="00886F89"/>
    <w:rsid w:val="00892B01"/>
    <w:rsid w:val="00893473"/>
    <w:rsid w:val="00895308"/>
    <w:rsid w:val="00896FEF"/>
    <w:rsid w:val="008A0FDC"/>
    <w:rsid w:val="008A78BE"/>
    <w:rsid w:val="008B0E65"/>
    <w:rsid w:val="008B1A67"/>
    <w:rsid w:val="008B220B"/>
    <w:rsid w:val="008B38A0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21B4"/>
    <w:rsid w:val="008E54F8"/>
    <w:rsid w:val="008E5DAD"/>
    <w:rsid w:val="008E6D1D"/>
    <w:rsid w:val="008E77A7"/>
    <w:rsid w:val="008F08B4"/>
    <w:rsid w:val="008F18E2"/>
    <w:rsid w:val="008F3196"/>
    <w:rsid w:val="008F49A5"/>
    <w:rsid w:val="008F52AA"/>
    <w:rsid w:val="008F7F3E"/>
    <w:rsid w:val="00900495"/>
    <w:rsid w:val="00901029"/>
    <w:rsid w:val="00901CDD"/>
    <w:rsid w:val="0091679D"/>
    <w:rsid w:val="00920BAE"/>
    <w:rsid w:val="00922F94"/>
    <w:rsid w:val="00924F5F"/>
    <w:rsid w:val="009314BA"/>
    <w:rsid w:val="00932793"/>
    <w:rsid w:val="00937048"/>
    <w:rsid w:val="009407D4"/>
    <w:rsid w:val="009425F5"/>
    <w:rsid w:val="009457E2"/>
    <w:rsid w:val="00945F7A"/>
    <w:rsid w:val="00946D77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1D6E"/>
    <w:rsid w:val="009C2AC3"/>
    <w:rsid w:val="009C627F"/>
    <w:rsid w:val="009D1251"/>
    <w:rsid w:val="009D15E7"/>
    <w:rsid w:val="009E1419"/>
    <w:rsid w:val="009E5D19"/>
    <w:rsid w:val="009F00C7"/>
    <w:rsid w:val="009F1904"/>
    <w:rsid w:val="009F2046"/>
    <w:rsid w:val="009F256A"/>
    <w:rsid w:val="009F29E9"/>
    <w:rsid w:val="00A055CF"/>
    <w:rsid w:val="00A06EF4"/>
    <w:rsid w:val="00A14C1B"/>
    <w:rsid w:val="00A2634D"/>
    <w:rsid w:val="00A27583"/>
    <w:rsid w:val="00A27EE5"/>
    <w:rsid w:val="00A30B7C"/>
    <w:rsid w:val="00A3201F"/>
    <w:rsid w:val="00A336E8"/>
    <w:rsid w:val="00A361C9"/>
    <w:rsid w:val="00A440F2"/>
    <w:rsid w:val="00A44FBE"/>
    <w:rsid w:val="00A4724C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50DF"/>
    <w:rsid w:val="00A83D6D"/>
    <w:rsid w:val="00A841DC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4046"/>
    <w:rsid w:val="00AD42F4"/>
    <w:rsid w:val="00AD6399"/>
    <w:rsid w:val="00AE30E2"/>
    <w:rsid w:val="00AE5B33"/>
    <w:rsid w:val="00AF18A3"/>
    <w:rsid w:val="00AF1914"/>
    <w:rsid w:val="00AF1D95"/>
    <w:rsid w:val="00AF286F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F7E"/>
    <w:rsid w:val="00B4292E"/>
    <w:rsid w:val="00B43E3B"/>
    <w:rsid w:val="00B45738"/>
    <w:rsid w:val="00B51BE8"/>
    <w:rsid w:val="00B6101B"/>
    <w:rsid w:val="00B62819"/>
    <w:rsid w:val="00B64C60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86555"/>
    <w:rsid w:val="00B930E8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089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1AEA"/>
    <w:rsid w:val="00D116DB"/>
    <w:rsid w:val="00D14314"/>
    <w:rsid w:val="00D15A88"/>
    <w:rsid w:val="00D1752A"/>
    <w:rsid w:val="00D2004D"/>
    <w:rsid w:val="00D23490"/>
    <w:rsid w:val="00D239A4"/>
    <w:rsid w:val="00D275E1"/>
    <w:rsid w:val="00D27826"/>
    <w:rsid w:val="00D31AF1"/>
    <w:rsid w:val="00D3348B"/>
    <w:rsid w:val="00D365DA"/>
    <w:rsid w:val="00D4113D"/>
    <w:rsid w:val="00D52EC1"/>
    <w:rsid w:val="00D54832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97C6A"/>
    <w:rsid w:val="00DA59B4"/>
    <w:rsid w:val="00DA6F26"/>
    <w:rsid w:val="00DB4A42"/>
    <w:rsid w:val="00DB4B72"/>
    <w:rsid w:val="00DB6ACE"/>
    <w:rsid w:val="00DB6DC8"/>
    <w:rsid w:val="00DB7A5B"/>
    <w:rsid w:val="00DC000C"/>
    <w:rsid w:val="00DC5387"/>
    <w:rsid w:val="00DC5C4D"/>
    <w:rsid w:val="00DC7313"/>
    <w:rsid w:val="00DD47B3"/>
    <w:rsid w:val="00DE116D"/>
    <w:rsid w:val="00DF1F3D"/>
    <w:rsid w:val="00DF309B"/>
    <w:rsid w:val="00DF78E7"/>
    <w:rsid w:val="00E01A63"/>
    <w:rsid w:val="00E01FDD"/>
    <w:rsid w:val="00E054CC"/>
    <w:rsid w:val="00E063DB"/>
    <w:rsid w:val="00E12233"/>
    <w:rsid w:val="00E16DE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65A0"/>
    <w:rsid w:val="00EA0653"/>
    <w:rsid w:val="00EA4D07"/>
    <w:rsid w:val="00EA5D3D"/>
    <w:rsid w:val="00EB0B57"/>
    <w:rsid w:val="00EB12D0"/>
    <w:rsid w:val="00EB15CF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5801"/>
    <w:rsid w:val="00EF760E"/>
    <w:rsid w:val="00F01C24"/>
    <w:rsid w:val="00F028ED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B2B"/>
    <w:rsid w:val="00F56FB2"/>
    <w:rsid w:val="00F60208"/>
    <w:rsid w:val="00F60740"/>
    <w:rsid w:val="00F64A6E"/>
    <w:rsid w:val="00F654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F1243"/>
    <w:rsid w:val="00FF18F4"/>
    <w:rsid w:val="00FF19AB"/>
    <w:rsid w:val="00FF460F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1632A59-94CE-488D-9B9F-7C01C8666989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765</TotalTime>
  <Pages>5</Pages>
  <Words>852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617</cp:revision>
  <cp:lastPrinted>2022-03-28T15:37:00Z</cp:lastPrinted>
  <dcterms:created xsi:type="dcterms:W3CDTF">2017-11-17T14:15:00Z</dcterms:created>
  <dcterms:modified xsi:type="dcterms:W3CDTF">2023-08-03T07:25:00Z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