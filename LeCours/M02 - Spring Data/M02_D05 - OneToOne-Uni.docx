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0DF541E2" w:rsidR="007D1E0E" w:rsidRPr="006D675F" w:rsidRDefault="004B50EA" w:rsidP="007D1E0E">
      <w:pPr>
        <w:pStyle w:val="Titre"/>
      </w:pPr>
      <w:r>
        <w:t xml:space="preserve">Association </w:t>
      </w:r>
      <w:proofErr w:type="spellStart"/>
      <w:r>
        <w:t>OneToOne</w:t>
      </w:r>
      <w:proofErr w:type="spellEnd"/>
      <w:r>
        <w:t xml:space="preserve"> unidirectionnelle</w:t>
      </w:r>
    </w:p>
    <w:p w14:paraId="31FD3075" w14:textId="5D68A27A" w:rsidR="000150A7" w:rsidRPr="006D675F" w:rsidRDefault="000150A7" w:rsidP="000150A7">
      <w:pPr>
        <w:pStyle w:val="Titre1"/>
      </w:pPr>
      <w:r w:rsidRPr="006D675F">
        <w:t xml:space="preserve">Démonstration </w:t>
      </w:r>
      <w:r w:rsidR="00F07BD9">
        <w:t>5</w:t>
      </w:r>
      <w:r w:rsidRPr="006D675F">
        <w:t xml:space="preserve"> du module </w:t>
      </w:r>
      <w:r w:rsidR="00B23BB7" w:rsidRPr="006D675F">
        <w:t>2</w:t>
      </w:r>
    </w:p>
    <w:p w14:paraId="5938D2DE" w14:textId="77777777" w:rsidR="000150A7" w:rsidRPr="006D675F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D675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624034B8" w:rsidR="00AF1D95" w:rsidRPr="006D675F" w:rsidRDefault="0048505C" w:rsidP="00AA4F6E">
            <w:pPr>
              <w:pStyle w:val="TPnormal"/>
            </w:pPr>
            <w:r w:rsidRPr="006D675F">
              <w:t>L</w:t>
            </w:r>
            <w:r w:rsidR="00AF1D95" w:rsidRPr="006D675F">
              <w:t xml:space="preserve">es </w:t>
            </w:r>
            <w:r w:rsidRPr="006D675F">
              <w:t>objectif</w:t>
            </w:r>
            <w:r w:rsidR="00AF1D95" w:rsidRPr="006D675F">
              <w:t>s de cette démonstration :</w:t>
            </w:r>
          </w:p>
          <w:p w14:paraId="3A3DE8C5" w14:textId="77777777" w:rsidR="00AA6238" w:rsidRDefault="00FF19AB" w:rsidP="00655DB6">
            <w:pPr>
              <w:pStyle w:val="TPnormalpuce1"/>
            </w:pPr>
            <w:r>
              <w:t xml:space="preserve">Déclaration </w:t>
            </w:r>
            <w:r w:rsidR="00484686">
              <w:t xml:space="preserve">d’une association </w:t>
            </w:r>
            <w:proofErr w:type="spellStart"/>
            <w:r w:rsidR="00484686">
              <w:t>OneToOne</w:t>
            </w:r>
            <w:proofErr w:type="spellEnd"/>
          </w:p>
          <w:p w14:paraId="526318E4" w14:textId="77777777" w:rsidR="00484686" w:rsidRDefault="00484686" w:rsidP="00484686">
            <w:pPr>
              <w:pStyle w:val="TPnormalpuce1"/>
            </w:pPr>
            <w:r>
              <w:t xml:space="preserve">Manipulation des paramètres (cascade, </w:t>
            </w:r>
            <w:proofErr w:type="spellStart"/>
            <w:r>
              <w:t>orphanRemoval</w:t>
            </w:r>
            <w:proofErr w:type="spellEnd"/>
            <w:r>
              <w:t xml:space="preserve"> et </w:t>
            </w:r>
            <w:proofErr w:type="spellStart"/>
            <w:r>
              <w:t>fetch</w:t>
            </w:r>
            <w:proofErr w:type="spellEnd"/>
            <w:r>
              <w:t>)</w:t>
            </w:r>
          </w:p>
          <w:p w14:paraId="73FE6ABC" w14:textId="1099F5BF" w:rsidR="00484686" w:rsidRPr="006D675F" w:rsidRDefault="00484686" w:rsidP="00484686">
            <w:pPr>
              <w:pStyle w:val="TPnormalpuce1"/>
            </w:pPr>
            <w:r>
              <w:t>Utilisation de l’annotation @JoinColumn</w:t>
            </w:r>
          </w:p>
        </w:tc>
      </w:tr>
    </w:tbl>
    <w:p w14:paraId="044A4A7A" w14:textId="69DAC755" w:rsidR="007D1E0E" w:rsidRPr="006D675F" w:rsidRDefault="007C0A41" w:rsidP="007D1E0E">
      <w:pPr>
        <w:pStyle w:val="TPTitre"/>
      </w:pPr>
      <w:r w:rsidRPr="006D675F">
        <w:t>Déroulement</w:t>
      </w:r>
    </w:p>
    <w:p w14:paraId="2D8A3774" w14:textId="087E225E" w:rsidR="007C0A41" w:rsidRPr="006D675F" w:rsidRDefault="00594338" w:rsidP="007C0A41">
      <w:pPr>
        <w:pStyle w:val="Titre1"/>
      </w:pPr>
      <w:r w:rsidRPr="006D675F">
        <w:t>Contexte</w:t>
      </w:r>
    </w:p>
    <w:p w14:paraId="60828D0D" w14:textId="77777777" w:rsidR="00420690" w:rsidRPr="006D675F" w:rsidRDefault="00420690" w:rsidP="009A5D9A">
      <w:pPr>
        <w:pStyle w:val="TPnormalpuce1"/>
      </w:pPr>
      <w:r w:rsidRPr="006D675F">
        <w:t>Continuer l’application précédente</w:t>
      </w:r>
    </w:p>
    <w:p w14:paraId="124BF999" w14:textId="6757FF63" w:rsidR="009A5D9A" w:rsidRPr="006D675F" w:rsidRDefault="009A5D9A" w:rsidP="009A5D9A">
      <w:pPr>
        <w:pStyle w:val="TPnormalpuce1"/>
      </w:pPr>
      <w:r w:rsidRPr="006D675F">
        <w:t>Dans cette itération</w:t>
      </w:r>
      <w:r w:rsidR="00CE7ACF" w:rsidRPr="006D675F">
        <w:t xml:space="preserve">, </w:t>
      </w:r>
      <w:r w:rsidR="007F6D01">
        <w:t xml:space="preserve">nous allons ajouter </w:t>
      </w:r>
      <w:r w:rsidR="00FE7804">
        <w:t>la relation (</w:t>
      </w:r>
      <w:proofErr w:type="gramStart"/>
      <w:r w:rsidR="00FE7804">
        <w:t>1:</w:t>
      </w:r>
      <w:proofErr w:type="gramEnd"/>
      <w:r w:rsidR="00FE7804">
        <w:t xml:space="preserve">1) entre </w:t>
      </w:r>
      <w:proofErr w:type="spellStart"/>
      <w:r w:rsidR="00FE7804">
        <w:t>Employe</w:t>
      </w:r>
      <w:proofErr w:type="spellEnd"/>
      <w:r w:rsidR="00FE7804">
        <w:t xml:space="preserve"> et </w:t>
      </w:r>
      <w:r w:rsidR="002C4CEB">
        <w:t xml:space="preserve">Adresse </w:t>
      </w:r>
      <w:r w:rsidR="00420690" w:rsidRPr="006D675F">
        <w:t>:</w:t>
      </w:r>
    </w:p>
    <w:p w14:paraId="7AC8A60F" w14:textId="32B38A7A" w:rsidR="00C60BE6" w:rsidRDefault="00F50FA5" w:rsidP="00C60BE6">
      <w:pPr>
        <w:pStyle w:val="TPnormalpuce1"/>
        <w:numPr>
          <w:ilvl w:val="1"/>
          <w:numId w:val="1"/>
        </w:numPr>
      </w:pPr>
      <w:r>
        <w:t>Voici le diagrammes des entités</w:t>
      </w:r>
    </w:p>
    <w:p w14:paraId="62722968" w14:textId="09AA03CD" w:rsidR="00F50FA5" w:rsidRDefault="00F50FA5" w:rsidP="00F50FA5">
      <w:r>
        <w:rPr>
          <w:noProof/>
        </w:rPr>
        <w:drawing>
          <wp:inline distT="0" distB="0" distL="0" distR="0" wp14:anchorId="46BB808E" wp14:editId="037F1D7C">
            <wp:extent cx="4859020" cy="1717675"/>
            <wp:effectExtent l="19050" t="19050" r="17780" b="15875"/>
            <wp:docPr id="583724008" name="Image 2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4008" name="Image 2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71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4D76EA" w14:textId="027E8245" w:rsidR="00D01AEA" w:rsidRDefault="00D01AEA" w:rsidP="00020C6E">
      <w:pPr>
        <w:rPr>
          <w:lang w:val="fr-FR"/>
        </w:rPr>
      </w:pPr>
    </w:p>
    <w:p w14:paraId="5BD7573C" w14:textId="22AA4E4D" w:rsidR="00361D39" w:rsidRDefault="00744C7F" w:rsidP="006A157E">
      <w:pPr>
        <w:pStyle w:val="Titre1"/>
        <w:rPr>
          <w:b/>
          <w:noProof/>
          <w:lang w:eastAsia="fr-FR"/>
        </w:rPr>
      </w:pPr>
      <w:r>
        <w:t>Entité</w:t>
      </w:r>
      <w:r w:rsidR="00361D39">
        <w:t xml:space="preserve"> </w:t>
      </w:r>
      <w:r w:rsidR="00F31C25">
        <w:t>Adresse</w:t>
      </w:r>
      <w:r w:rsidR="00361D39">
        <w:t xml:space="preserve"> </w:t>
      </w:r>
      <w:r w:rsidR="00361D39" w:rsidRPr="00E246FE">
        <w:t>:</w:t>
      </w:r>
      <w:r w:rsidR="00361D39" w:rsidRPr="00882400">
        <w:rPr>
          <w:b/>
          <w:noProof/>
          <w:lang w:eastAsia="fr-FR"/>
        </w:rPr>
        <w:t xml:space="preserve"> </w:t>
      </w:r>
    </w:p>
    <w:p w14:paraId="294A1BB8" w14:textId="34913FF3" w:rsidR="00125F42" w:rsidRPr="007C4E74" w:rsidRDefault="00744C7F" w:rsidP="00125F42">
      <w:pPr>
        <w:pStyle w:val="TPnormalpuce1"/>
      </w:pPr>
      <w:r>
        <w:t>Il n’y a pas de modification à apporter à cette entité</w:t>
      </w:r>
    </w:p>
    <w:p w14:paraId="58CC0F79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31C25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F31C25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277A8161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CE3C079" w14:textId="3C9C3FDD" w:rsidR="00F31C25" w:rsidRPr="00F31C25" w:rsidRDefault="00F31C25" w:rsidP="0034108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31C2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F31C2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31C25">
        <w:rPr>
          <w:rFonts w:ascii="Consolas" w:hAnsi="Consolas"/>
          <w:color w:val="000000"/>
          <w:sz w:val="18"/>
          <w:szCs w:val="18"/>
        </w:rPr>
        <w:t>jakarta.persistence</w:t>
      </w:r>
      <w:proofErr w:type="spellEnd"/>
      <w:r w:rsidRPr="00F31C25">
        <w:rPr>
          <w:rFonts w:ascii="Consolas" w:hAnsi="Consolas"/>
          <w:color w:val="000000"/>
          <w:sz w:val="18"/>
          <w:szCs w:val="18"/>
        </w:rPr>
        <w:t>.</w:t>
      </w:r>
      <w:r w:rsidR="0034108F">
        <w:rPr>
          <w:rFonts w:ascii="Consolas" w:hAnsi="Consolas"/>
          <w:color w:val="000000"/>
          <w:sz w:val="18"/>
          <w:szCs w:val="18"/>
        </w:rPr>
        <w:t>*</w:t>
      </w:r>
      <w:r w:rsidRPr="00F31C25">
        <w:rPr>
          <w:rFonts w:ascii="Consolas" w:hAnsi="Consolas"/>
          <w:color w:val="000000"/>
          <w:sz w:val="18"/>
          <w:szCs w:val="18"/>
        </w:rPr>
        <w:t>;</w:t>
      </w:r>
    </w:p>
    <w:p w14:paraId="5BE49A08" w14:textId="3D07CBDA" w:rsidR="00F31C25" w:rsidRPr="00F31C25" w:rsidRDefault="00F31C25" w:rsidP="0034108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31C2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F31C2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31C25">
        <w:rPr>
          <w:rFonts w:ascii="Consolas" w:hAnsi="Consolas"/>
          <w:color w:val="000000"/>
          <w:sz w:val="18"/>
          <w:szCs w:val="18"/>
        </w:rPr>
        <w:t>lombok</w:t>
      </w:r>
      <w:proofErr w:type="spellEnd"/>
      <w:r w:rsidRPr="00F31C25">
        <w:rPr>
          <w:rFonts w:ascii="Consolas" w:hAnsi="Consolas"/>
          <w:color w:val="000000"/>
          <w:sz w:val="18"/>
          <w:szCs w:val="18"/>
        </w:rPr>
        <w:t>.</w:t>
      </w:r>
      <w:r w:rsidR="0034108F">
        <w:rPr>
          <w:rFonts w:ascii="Consolas" w:hAnsi="Consolas"/>
          <w:color w:val="000000"/>
          <w:sz w:val="18"/>
          <w:szCs w:val="18"/>
        </w:rPr>
        <w:t>*</w:t>
      </w:r>
      <w:r w:rsidRPr="00F31C25">
        <w:rPr>
          <w:rFonts w:ascii="Consolas" w:hAnsi="Consolas"/>
          <w:color w:val="000000"/>
          <w:sz w:val="18"/>
          <w:szCs w:val="18"/>
        </w:rPr>
        <w:t>;</w:t>
      </w:r>
    </w:p>
    <w:p w14:paraId="6BF60184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7A51246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646464"/>
          <w:sz w:val="18"/>
          <w:szCs w:val="18"/>
        </w:rPr>
        <w:t>@NoArgsConstructor</w:t>
      </w:r>
    </w:p>
    <w:p w14:paraId="72BAE1DE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646464"/>
          <w:sz w:val="18"/>
          <w:szCs w:val="18"/>
        </w:rPr>
        <w:t>@AllArgsConstructor</w:t>
      </w:r>
    </w:p>
    <w:p w14:paraId="0677E4B5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646464"/>
          <w:sz w:val="18"/>
          <w:szCs w:val="18"/>
        </w:rPr>
        <w:t>@Data</w:t>
      </w:r>
    </w:p>
    <w:p w14:paraId="408DAC53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646464"/>
          <w:sz w:val="18"/>
          <w:szCs w:val="18"/>
        </w:rPr>
        <w:t>@Builder</w:t>
      </w:r>
    </w:p>
    <w:p w14:paraId="1618CB50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03C89C3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646464"/>
          <w:sz w:val="18"/>
          <w:szCs w:val="18"/>
        </w:rPr>
        <w:t>@Entity</w:t>
      </w:r>
    </w:p>
    <w:p w14:paraId="3D7DE58B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646464"/>
          <w:sz w:val="18"/>
          <w:szCs w:val="18"/>
        </w:rPr>
        <w:t>@Table</w:t>
      </w:r>
      <w:r w:rsidRPr="00F31C25">
        <w:rPr>
          <w:rFonts w:ascii="Consolas" w:hAnsi="Consolas"/>
          <w:color w:val="000000"/>
          <w:sz w:val="18"/>
          <w:szCs w:val="18"/>
        </w:rPr>
        <w:t>(name=</w:t>
      </w:r>
      <w:r w:rsidRPr="00F31C25">
        <w:rPr>
          <w:rFonts w:ascii="Consolas" w:hAnsi="Consolas"/>
          <w:color w:val="2A00FF"/>
          <w:sz w:val="18"/>
          <w:szCs w:val="18"/>
        </w:rPr>
        <w:t>"ADDRESS"</w:t>
      </w:r>
      <w:r w:rsidRPr="00F31C25">
        <w:rPr>
          <w:rFonts w:ascii="Consolas" w:hAnsi="Consolas"/>
          <w:color w:val="000000"/>
          <w:sz w:val="18"/>
          <w:szCs w:val="18"/>
        </w:rPr>
        <w:t>)</w:t>
      </w:r>
    </w:p>
    <w:p w14:paraId="21DBC7F6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31C25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F31C25">
        <w:rPr>
          <w:rFonts w:ascii="Consolas" w:hAnsi="Consolas"/>
          <w:color w:val="000000"/>
          <w:sz w:val="18"/>
          <w:szCs w:val="18"/>
        </w:rPr>
        <w:t xml:space="preserve"> </w:t>
      </w:r>
      <w:r w:rsidRPr="00F31C2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F31C25">
        <w:rPr>
          <w:rFonts w:ascii="Consolas" w:hAnsi="Consolas"/>
          <w:color w:val="000000"/>
          <w:sz w:val="18"/>
          <w:szCs w:val="18"/>
        </w:rPr>
        <w:t xml:space="preserve"> Adresse {</w:t>
      </w:r>
    </w:p>
    <w:p w14:paraId="0792E044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F31C25">
        <w:rPr>
          <w:rFonts w:ascii="Consolas" w:hAnsi="Consolas"/>
          <w:color w:val="646464"/>
          <w:sz w:val="18"/>
          <w:szCs w:val="18"/>
        </w:rPr>
        <w:t>@Id</w:t>
      </w:r>
    </w:p>
    <w:p w14:paraId="28B25783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000000"/>
          <w:sz w:val="18"/>
          <w:szCs w:val="18"/>
        </w:rPr>
        <w:tab/>
      </w:r>
      <w:r w:rsidRPr="00F31C25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F31C25">
        <w:rPr>
          <w:rFonts w:ascii="Consolas" w:hAnsi="Consolas"/>
          <w:color w:val="646464"/>
          <w:sz w:val="18"/>
          <w:szCs w:val="18"/>
        </w:rPr>
        <w:t>GeneratedValue</w:t>
      </w:r>
      <w:r w:rsidRPr="00F31C2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31C25">
        <w:rPr>
          <w:rFonts w:ascii="Consolas" w:hAnsi="Consolas"/>
          <w:color w:val="000000"/>
          <w:sz w:val="18"/>
          <w:szCs w:val="18"/>
        </w:rPr>
        <w:t xml:space="preserve">strategy = </w:t>
      </w:r>
      <w:proofErr w:type="spellStart"/>
      <w:r w:rsidRPr="00F31C25">
        <w:rPr>
          <w:rFonts w:ascii="Consolas" w:hAnsi="Consolas"/>
          <w:color w:val="000000"/>
          <w:sz w:val="18"/>
          <w:szCs w:val="18"/>
        </w:rPr>
        <w:t>GenerationType.</w:t>
      </w:r>
      <w:r w:rsidRPr="00F31C25">
        <w:rPr>
          <w:rFonts w:ascii="Consolas" w:hAnsi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F31C25">
        <w:rPr>
          <w:rFonts w:ascii="Consolas" w:hAnsi="Consolas"/>
          <w:color w:val="000000"/>
          <w:sz w:val="18"/>
          <w:szCs w:val="18"/>
        </w:rPr>
        <w:t>)</w:t>
      </w:r>
    </w:p>
    <w:p w14:paraId="5CD40904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000000"/>
          <w:sz w:val="18"/>
          <w:szCs w:val="18"/>
        </w:rPr>
        <w:tab/>
      </w:r>
      <w:r w:rsidRPr="00F31C25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F31C25">
        <w:rPr>
          <w:rFonts w:ascii="Consolas" w:hAnsi="Consolas"/>
          <w:color w:val="646464"/>
          <w:sz w:val="18"/>
          <w:szCs w:val="18"/>
        </w:rPr>
        <w:t>Column</w:t>
      </w:r>
      <w:r w:rsidRPr="00F31C2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31C25">
        <w:rPr>
          <w:rFonts w:ascii="Consolas" w:hAnsi="Consolas"/>
          <w:color w:val="000000"/>
          <w:sz w:val="18"/>
          <w:szCs w:val="18"/>
        </w:rPr>
        <w:t xml:space="preserve">name = </w:t>
      </w:r>
      <w:r w:rsidRPr="00F31C25">
        <w:rPr>
          <w:rFonts w:ascii="Consolas" w:hAnsi="Consolas"/>
          <w:color w:val="2A00FF"/>
          <w:sz w:val="18"/>
          <w:szCs w:val="18"/>
        </w:rPr>
        <w:t>"ADDRESS_ID"</w:t>
      </w:r>
      <w:r w:rsidRPr="00F31C25">
        <w:rPr>
          <w:rFonts w:ascii="Consolas" w:hAnsi="Consolas"/>
          <w:color w:val="000000"/>
          <w:sz w:val="18"/>
          <w:szCs w:val="18"/>
        </w:rPr>
        <w:t>)</w:t>
      </w:r>
    </w:p>
    <w:p w14:paraId="4D6AC2C8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31C25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F31C25">
        <w:rPr>
          <w:rFonts w:ascii="Consolas" w:hAnsi="Consolas"/>
          <w:color w:val="000000"/>
          <w:sz w:val="18"/>
          <w:szCs w:val="18"/>
        </w:rPr>
        <w:t xml:space="preserve"> Integer </w:t>
      </w:r>
      <w:r w:rsidRPr="00F31C25">
        <w:rPr>
          <w:rFonts w:ascii="Consolas" w:hAnsi="Consolas"/>
          <w:color w:val="0000C0"/>
          <w:sz w:val="18"/>
          <w:szCs w:val="18"/>
        </w:rPr>
        <w:t>id</w:t>
      </w:r>
      <w:r w:rsidRPr="00F31C25">
        <w:rPr>
          <w:rFonts w:ascii="Consolas" w:hAnsi="Consolas"/>
          <w:color w:val="000000"/>
          <w:sz w:val="18"/>
          <w:szCs w:val="18"/>
        </w:rPr>
        <w:t>;</w:t>
      </w:r>
    </w:p>
    <w:p w14:paraId="13BF54D1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000000"/>
          <w:sz w:val="18"/>
          <w:szCs w:val="18"/>
        </w:rPr>
        <w:tab/>
      </w:r>
    </w:p>
    <w:p w14:paraId="2E258774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000000"/>
          <w:sz w:val="18"/>
          <w:szCs w:val="18"/>
        </w:rPr>
        <w:tab/>
      </w:r>
      <w:r w:rsidRPr="00F31C25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F31C25">
        <w:rPr>
          <w:rFonts w:ascii="Consolas" w:hAnsi="Consolas"/>
          <w:color w:val="646464"/>
          <w:sz w:val="18"/>
          <w:szCs w:val="18"/>
        </w:rPr>
        <w:t>Column</w:t>
      </w:r>
      <w:r w:rsidRPr="00F31C2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31C25">
        <w:rPr>
          <w:rFonts w:ascii="Consolas" w:hAnsi="Consolas"/>
          <w:color w:val="000000"/>
          <w:sz w:val="18"/>
          <w:szCs w:val="18"/>
        </w:rPr>
        <w:t xml:space="preserve">name = </w:t>
      </w:r>
      <w:r w:rsidRPr="00F31C25">
        <w:rPr>
          <w:rFonts w:ascii="Consolas" w:hAnsi="Consolas"/>
          <w:color w:val="2A00FF"/>
          <w:sz w:val="18"/>
          <w:szCs w:val="18"/>
        </w:rPr>
        <w:t>"STREET"</w:t>
      </w:r>
      <w:r w:rsidRPr="00F31C25">
        <w:rPr>
          <w:rFonts w:ascii="Consolas" w:hAnsi="Consolas"/>
          <w:color w:val="000000"/>
          <w:sz w:val="18"/>
          <w:szCs w:val="18"/>
        </w:rPr>
        <w:t>,</w:t>
      </w:r>
      <w:proofErr w:type="spellStart"/>
      <w:r w:rsidRPr="00F31C25">
        <w:rPr>
          <w:rFonts w:ascii="Consolas" w:hAnsi="Consolas"/>
          <w:color w:val="000000"/>
          <w:sz w:val="18"/>
          <w:szCs w:val="18"/>
        </w:rPr>
        <w:t>nullable</w:t>
      </w:r>
      <w:proofErr w:type="spellEnd"/>
      <w:r w:rsidRPr="00F31C25">
        <w:rPr>
          <w:rFonts w:ascii="Consolas" w:hAnsi="Consolas"/>
          <w:color w:val="000000"/>
          <w:sz w:val="18"/>
          <w:szCs w:val="18"/>
        </w:rPr>
        <w:t xml:space="preserve"> = </w:t>
      </w:r>
      <w:r w:rsidRPr="00F31C25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F31C25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31C25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F31C25">
        <w:rPr>
          <w:rFonts w:ascii="Consolas" w:hAnsi="Consolas"/>
          <w:color w:val="000000"/>
          <w:sz w:val="18"/>
          <w:szCs w:val="18"/>
        </w:rPr>
        <w:t xml:space="preserve"> = 250)</w:t>
      </w:r>
    </w:p>
    <w:p w14:paraId="70CA4973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31C25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F31C25">
        <w:rPr>
          <w:rFonts w:ascii="Consolas" w:hAnsi="Consolas"/>
          <w:color w:val="000000"/>
          <w:sz w:val="18"/>
          <w:szCs w:val="18"/>
        </w:rPr>
        <w:t xml:space="preserve"> String </w:t>
      </w:r>
      <w:r w:rsidRPr="00F31C25">
        <w:rPr>
          <w:rFonts w:ascii="Consolas" w:hAnsi="Consolas"/>
          <w:color w:val="0000C0"/>
          <w:sz w:val="18"/>
          <w:szCs w:val="18"/>
        </w:rPr>
        <w:t>rue</w:t>
      </w:r>
      <w:r w:rsidRPr="00F31C25">
        <w:rPr>
          <w:rFonts w:ascii="Consolas" w:hAnsi="Consolas"/>
          <w:color w:val="000000"/>
          <w:sz w:val="18"/>
          <w:szCs w:val="18"/>
        </w:rPr>
        <w:t>;</w:t>
      </w:r>
    </w:p>
    <w:p w14:paraId="1B70B897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000000"/>
          <w:sz w:val="18"/>
          <w:szCs w:val="18"/>
        </w:rPr>
        <w:tab/>
      </w:r>
    </w:p>
    <w:p w14:paraId="4E663D6A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000000"/>
          <w:sz w:val="18"/>
          <w:szCs w:val="18"/>
        </w:rPr>
        <w:tab/>
      </w:r>
      <w:r w:rsidRPr="00F31C25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F31C25">
        <w:rPr>
          <w:rFonts w:ascii="Consolas" w:hAnsi="Consolas"/>
          <w:color w:val="646464"/>
          <w:sz w:val="18"/>
          <w:szCs w:val="18"/>
        </w:rPr>
        <w:t>Column</w:t>
      </w:r>
      <w:r w:rsidRPr="00F31C2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31C25">
        <w:rPr>
          <w:rFonts w:ascii="Consolas" w:hAnsi="Consolas"/>
          <w:color w:val="000000"/>
          <w:sz w:val="18"/>
          <w:szCs w:val="18"/>
        </w:rPr>
        <w:t xml:space="preserve">name = </w:t>
      </w:r>
      <w:r w:rsidRPr="00F31C25">
        <w:rPr>
          <w:rFonts w:ascii="Consolas" w:hAnsi="Consolas"/>
          <w:color w:val="2A00FF"/>
          <w:sz w:val="18"/>
          <w:szCs w:val="18"/>
        </w:rPr>
        <w:t>"POSTAL_CODE"</w:t>
      </w:r>
      <w:r w:rsidRPr="00F31C25">
        <w:rPr>
          <w:rFonts w:ascii="Consolas" w:hAnsi="Consolas"/>
          <w:color w:val="000000"/>
          <w:sz w:val="18"/>
          <w:szCs w:val="18"/>
        </w:rPr>
        <w:t>,</w:t>
      </w:r>
      <w:proofErr w:type="spellStart"/>
      <w:r w:rsidRPr="00F31C25">
        <w:rPr>
          <w:rFonts w:ascii="Consolas" w:hAnsi="Consolas"/>
          <w:color w:val="000000"/>
          <w:sz w:val="18"/>
          <w:szCs w:val="18"/>
        </w:rPr>
        <w:t>nullable</w:t>
      </w:r>
      <w:proofErr w:type="spellEnd"/>
      <w:r w:rsidRPr="00F31C25">
        <w:rPr>
          <w:rFonts w:ascii="Consolas" w:hAnsi="Consolas"/>
          <w:color w:val="000000"/>
          <w:sz w:val="18"/>
          <w:szCs w:val="18"/>
        </w:rPr>
        <w:t xml:space="preserve"> = </w:t>
      </w:r>
      <w:r w:rsidRPr="00F31C25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F31C25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31C25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F31C25">
        <w:rPr>
          <w:rFonts w:ascii="Consolas" w:hAnsi="Consolas"/>
          <w:color w:val="000000"/>
          <w:sz w:val="18"/>
          <w:szCs w:val="18"/>
        </w:rPr>
        <w:t xml:space="preserve"> = 5)</w:t>
      </w:r>
    </w:p>
    <w:p w14:paraId="434EED11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31C25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F31C25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F31C25">
        <w:rPr>
          <w:rFonts w:ascii="Consolas" w:hAnsi="Consolas"/>
          <w:color w:val="0000C0"/>
          <w:sz w:val="18"/>
          <w:szCs w:val="18"/>
        </w:rPr>
        <w:t>codePostal</w:t>
      </w:r>
      <w:proofErr w:type="spellEnd"/>
      <w:r w:rsidRPr="00F31C25">
        <w:rPr>
          <w:rFonts w:ascii="Consolas" w:hAnsi="Consolas"/>
          <w:color w:val="000000"/>
          <w:sz w:val="18"/>
          <w:szCs w:val="18"/>
        </w:rPr>
        <w:t>;</w:t>
      </w:r>
    </w:p>
    <w:p w14:paraId="45E96BAF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000000"/>
          <w:sz w:val="18"/>
          <w:szCs w:val="18"/>
        </w:rPr>
        <w:tab/>
      </w:r>
    </w:p>
    <w:p w14:paraId="26D4EF7E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000000"/>
          <w:sz w:val="18"/>
          <w:szCs w:val="18"/>
        </w:rPr>
        <w:tab/>
      </w:r>
      <w:r w:rsidRPr="00F31C25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F31C25">
        <w:rPr>
          <w:rFonts w:ascii="Consolas" w:hAnsi="Consolas"/>
          <w:color w:val="646464"/>
          <w:sz w:val="18"/>
          <w:szCs w:val="18"/>
        </w:rPr>
        <w:t>Column</w:t>
      </w:r>
      <w:r w:rsidRPr="00F31C2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31C25">
        <w:rPr>
          <w:rFonts w:ascii="Consolas" w:hAnsi="Consolas"/>
          <w:color w:val="000000"/>
          <w:sz w:val="18"/>
          <w:szCs w:val="18"/>
        </w:rPr>
        <w:t xml:space="preserve">name = </w:t>
      </w:r>
      <w:r w:rsidRPr="00F31C25">
        <w:rPr>
          <w:rFonts w:ascii="Consolas" w:hAnsi="Consolas"/>
          <w:color w:val="2A00FF"/>
          <w:sz w:val="18"/>
          <w:szCs w:val="18"/>
        </w:rPr>
        <w:t>"CITY"</w:t>
      </w:r>
      <w:r w:rsidRPr="00F31C25">
        <w:rPr>
          <w:rFonts w:ascii="Consolas" w:hAnsi="Consolas"/>
          <w:color w:val="000000"/>
          <w:sz w:val="18"/>
          <w:szCs w:val="18"/>
        </w:rPr>
        <w:t>,</w:t>
      </w:r>
      <w:proofErr w:type="spellStart"/>
      <w:r w:rsidRPr="00F31C25">
        <w:rPr>
          <w:rFonts w:ascii="Consolas" w:hAnsi="Consolas"/>
          <w:color w:val="000000"/>
          <w:sz w:val="18"/>
          <w:szCs w:val="18"/>
        </w:rPr>
        <w:t>nullable</w:t>
      </w:r>
      <w:proofErr w:type="spellEnd"/>
      <w:r w:rsidRPr="00F31C25">
        <w:rPr>
          <w:rFonts w:ascii="Consolas" w:hAnsi="Consolas"/>
          <w:color w:val="000000"/>
          <w:sz w:val="18"/>
          <w:szCs w:val="18"/>
        </w:rPr>
        <w:t xml:space="preserve"> = </w:t>
      </w:r>
      <w:r w:rsidRPr="00F31C25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F31C25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31C25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F31C25">
        <w:rPr>
          <w:rFonts w:ascii="Consolas" w:hAnsi="Consolas"/>
          <w:color w:val="000000"/>
          <w:sz w:val="18"/>
          <w:szCs w:val="18"/>
        </w:rPr>
        <w:t xml:space="preserve"> = 150)</w:t>
      </w:r>
    </w:p>
    <w:p w14:paraId="51F48339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31C25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F31C25">
        <w:rPr>
          <w:rFonts w:ascii="Consolas" w:hAnsi="Consolas"/>
          <w:color w:val="000000"/>
          <w:sz w:val="18"/>
          <w:szCs w:val="18"/>
        </w:rPr>
        <w:t xml:space="preserve"> String </w:t>
      </w:r>
      <w:r w:rsidRPr="00F31C25">
        <w:rPr>
          <w:rFonts w:ascii="Consolas" w:hAnsi="Consolas"/>
          <w:color w:val="0000C0"/>
          <w:sz w:val="18"/>
          <w:szCs w:val="18"/>
        </w:rPr>
        <w:t>ville</w:t>
      </w:r>
      <w:r w:rsidRPr="00F31C25">
        <w:rPr>
          <w:rFonts w:ascii="Consolas" w:hAnsi="Consolas"/>
          <w:color w:val="000000"/>
          <w:sz w:val="18"/>
          <w:szCs w:val="18"/>
        </w:rPr>
        <w:t>;</w:t>
      </w:r>
      <w:r w:rsidRPr="00F31C25">
        <w:rPr>
          <w:rFonts w:ascii="Consolas" w:hAnsi="Consolas"/>
          <w:color w:val="000000"/>
          <w:sz w:val="18"/>
          <w:szCs w:val="18"/>
        </w:rPr>
        <w:tab/>
      </w:r>
    </w:p>
    <w:p w14:paraId="2C5B025E" w14:textId="77777777" w:rsidR="00F31C25" w:rsidRPr="00F31C25" w:rsidRDefault="00F31C25" w:rsidP="00F31C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1C25">
        <w:rPr>
          <w:rFonts w:ascii="Consolas" w:hAnsi="Consolas"/>
          <w:color w:val="000000"/>
          <w:sz w:val="18"/>
          <w:szCs w:val="18"/>
        </w:rPr>
        <w:t>}</w:t>
      </w:r>
    </w:p>
    <w:p w14:paraId="08411F39" w14:textId="77777777" w:rsidR="00F31C25" w:rsidRDefault="00F31C25" w:rsidP="00EC1481"/>
    <w:p w14:paraId="3AE02A74" w14:textId="6D0A88F6" w:rsidR="008C3C49" w:rsidRDefault="00A745E8" w:rsidP="008C3C49">
      <w:pPr>
        <w:pStyle w:val="Titre1"/>
        <w:rPr>
          <w:b/>
          <w:noProof/>
          <w:lang w:eastAsia="fr-FR"/>
        </w:rPr>
      </w:pPr>
      <w:r>
        <w:t xml:space="preserve">Modification </w:t>
      </w:r>
      <w:r w:rsidR="008C3C49">
        <w:t xml:space="preserve">de la classe d’entité </w:t>
      </w:r>
      <w:proofErr w:type="spellStart"/>
      <w:r w:rsidR="00A87FDB">
        <w:t>Employe</w:t>
      </w:r>
      <w:proofErr w:type="spellEnd"/>
      <w:r w:rsidR="008C3C49">
        <w:t xml:space="preserve"> </w:t>
      </w:r>
      <w:r w:rsidR="008C3C49" w:rsidRPr="00E246FE">
        <w:t>:</w:t>
      </w:r>
      <w:r w:rsidR="008C3C49" w:rsidRPr="00882400">
        <w:rPr>
          <w:b/>
          <w:noProof/>
          <w:lang w:eastAsia="fr-FR"/>
        </w:rPr>
        <w:t xml:space="preserve"> </w:t>
      </w:r>
    </w:p>
    <w:p w14:paraId="1989AAEA" w14:textId="58EB2880" w:rsidR="00D116DB" w:rsidRDefault="00A87FDB" w:rsidP="00A87FDB">
      <w:pPr>
        <w:pStyle w:val="TPnormalpuce1"/>
      </w:pPr>
      <w:r>
        <w:t>Ajout d’un attribut d’Adresse</w:t>
      </w:r>
    </w:p>
    <w:p w14:paraId="58E3B219" w14:textId="0CF404EC" w:rsidR="00CB75FB" w:rsidRPr="007A3493" w:rsidRDefault="00CB75FB" w:rsidP="00D1620F">
      <w:pPr>
        <w:pStyle w:val="TPnormalpuce1"/>
      </w:pPr>
      <w:r>
        <w:t>Utilisation</w:t>
      </w:r>
      <w:r w:rsidR="00A87FDB">
        <w:t xml:space="preserve"> de</w:t>
      </w:r>
      <w:r>
        <w:t>s</w:t>
      </w:r>
      <w:r w:rsidR="00A87FDB">
        <w:t xml:space="preserve"> annotation</w:t>
      </w:r>
      <w:r>
        <w:t>s</w:t>
      </w:r>
      <w:r w:rsidR="00A87FDB">
        <w:t xml:space="preserve"> @OneToOne</w:t>
      </w:r>
      <w:r>
        <w:t xml:space="preserve"> et @JoinColumn</w:t>
      </w:r>
    </w:p>
    <w:p w14:paraId="2F729A43" w14:textId="6B62E82F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246CC1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246CC1">
        <w:rPr>
          <w:rFonts w:ascii="Consolas" w:hAnsi="Consolas"/>
          <w:color w:val="000000"/>
          <w:sz w:val="18"/>
          <w:szCs w:val="18"/>
        </w:rPr>
        <w:t xml:space="preserve"> fr.eni.demo.bo</w:t>
      </w:r>
      <w:r w:rsidR="00AF286F">
        <w:rPr>
          <w:rFonts w:ascii="Consolas" w:hAnsi="Consolas"/>
          <w:color w:val="000000"/>
          <w:sz w:val="18"/>
          <w:szCs w:val="18"/>
        </w:rPr>
        <w:t>.pk2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21F13A9B" w14:textId="77777777" w:rsidR="007046DE" w:rsidRDefault="007046DE" w:rsidP="0009398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</w:p>
    <w:p w14:paraId="29186C48" w14:textId="7E6C75D4" w:rsidR="00246CC1" w:rsidRPr="0054764D" w:rsidRDefault="00246CC1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4764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4764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4764D">
        <w:rPr>
          <w:rFonts w:ascii="Consolas" w:hAnsi="Consolas"/>
          <w:color w:val="000000"/>
          <w:sz w:val="18"/>
          <w:szCs w:val="18"/>
        </w:rPr>
        <w:t>jakarta.persistence</w:t>
      </w:r>
      <w:proofErr w:type="spellEnd"/>
      <w:r w:rsidRPr="0054764D">
        <w:rPr>
          <w:rFonts w:ascii="Consolas" w:hAnsi="Consolas"/>
          <w:color w:val="000000"/>
          <w:sz w:val="18"/>
          <w:szCs w:val="18"/>
        </w:rPr>
        <w:t>.</w:t>
      </w:r>
      <w:r w:rsidR="00093981" w:rsidRPr="0054764D">
        <w:rPr>
          <w:rFonts w:ascii="Consolas" w:hAnsi="Consolas"/>
          <w:color w:val="000000"/>
          <w:sz w:val="18"/>
          <w:szCs w:val="18"/>
        </w:rPr>
        <w:t>*</w:t>
      </w:r>
      <w:r w:rsidRPr="0054764D">
        <w:rPr>
          <w:rFonts w:ascii="Consolas" w:hAnsi="Consolas"/>
          <w:color w:val="000000"/>
          <w:sz w:val="18"/>
          <w:szCs w:val="18"/>
        </w:rPr>
        <w:t>;</w:t>
      </w:r>
    </w:p>
    <w:p w14:paraId="375B3B2D" w14:textId="096F2024" w:rsidR="00246CC1" w:rsidRPr="0054764D" w:rsidRDefault="00246CC1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4764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4764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4764D">
        <w:rPr>
          <w:rFonts w:ascii="Consolas" w:hAnsi="Consolas"/>
          <w:color w:val="000000"/>
          <w:sz w:val="18"/>
          <w:szCs w:val="18"/>
        </w:rPr>
        <w:t>lombok</w:t>
      </w:r>
      <w:proofErr w:type="spellEnd"/>
      <w:r w:rsidRPr="0054764D">
        <w:rPr>
          <w:rFonts w:ascii="Consolas" w:hAnsi="Consolas"/>
          <w:color w:val="000000"/>
          <w:sz w:val="18"/>
          <w:szCs w:val="18"/>
        </w:rPr>
        <w:t>.</w:t>
      </w:r>
      <w:r w:rsidR="00093981" w:rsidRPr="0054764D">
        <w:rPr>
          <w:rFonts w:ascii="Consolas" w:hAnsi="Consolas"/>
          <w:color w:val="000000"/>
          <w:sz w:val="18"/>
          <w:szCs w:val="18"/>
        </w:rPr>
        <w:t>*</w:t>
      </w:r>
      <w:r w:rsidRPr="0054764D">
        <w:rPr>
          <w:rFonts w:ascii="Consolas" w:hAnsi="Consolas"/>
          <w:color w:val="000000"/>
          <w:sz w:val="18"/>
          <w:szCs w:val="18"/>
        </w:rPr>
        <w:t>;</w:t>
      </w:r>
    </w:p>
    <w:p w14:paraId="41F9FA00" w14:textId="77777777" w:rsidR="00246CC1" w:rsidRPr="0054764D" w:rsidRDefault="00246CC1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68BCF03" w14:textId="77777777" w:rsidR="0054764D" w:rsidRPr="0054764D" w:rsidRDefault="0054764D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764D">
        <w:rPr>
          <w:rFonts w:ascii="Consolas" w:hAnsi="Consolas"/>
          <w:color w:val="646464"/>
          <w:sz w:val="18"/>
          <w:szCs w:val="18"/>
        </w:rPr>
        <w:t>@NoArgsConstructor</w:t>
      </w:r>
    </w:p>
    <w:p w14:paraId="0C916316" w14:textId="77777777" w:rsidR="0054764D" w:rsidRPr="0054764D" w:rsidRDefault="0054764D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764D">
        <w:rPr>
          <w:rFonts w:ascii="Consolas" w:hAnsi="Consolas"/>
          <w:color w:val="646464"/>
          <w:sz w:val="18"/>
          <w:szCs w:val="18"/>
        </w:rPr>
        <w:t>@AllArgsConstructor</w:t>
      </w:r>
    </w:p>
    <w:p w14:paraId="4092F0EC" w14:textId="77777777" w:rsidR="0054764D" w:rsidRPr="0054764D" w:rsidRDefault="0054764D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764D">
        <w:rPr>
          <w:rFonts w:ascii="Consolas" w:hAnsi="Consolas"/>
          <w:color w:val="646464"/>
          <w:sz w:val="18"/>
          <w:szCs w:val="18"/>
        </w:rPr>
        <w:t>@Getter</w:t>
      </w:r>
    </w:p>
    <w:p w14:paraId="603174D6" w14:textId="77777777" w:rsidR="0054764D" w:rsidRPr="0054764D" w:rsidRDefault="0054764D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764D">
        <w:rPr>
          <w:rFonts w:ascii="Consolas" w:hAnsi="Consolas"/>
          <w:color w:val="646464"/>
          <w:sz w:val="18"/>
          <w:szCs w:val="18"/>
        </w:rPr>
        <w:t>@Setter</w:t>
      </w:r>
    </w:p>
    <w:p w14:paraId="645C0D2E" w14:textId="77777777" w:rsidR="0054764D" w:rsidRPr="0054764D" w:rsidRDefault="0054764D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764D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54764D">
        <w:rPr>
          <w:rFonts w:ascii="Consolas" w:hAnsi="Consolas"/>
          <w:color w:val="646464"/>
          <w:sz w:val="18"/>
          <w:szCs w:val="18"/>
        </w:rPr>
        <w:t>EqualsAndHashCode</w:t>
      </w:r>
      <w:r w:rsidRPr="0054764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4764D">
        <w:rPr>
          <w:rFonts w:ascii="Consolas" w:hAnsi="Consolas"/>
          <w:color w:val="000000"/>
          <w:sz w:val="18"/>
          <w:szCs w:val="18"/>
        </w:rPr>
        <w:t>of= {</w:t>
      </w:r>
      <w:r w:rsidRPr="0054764D">
        <w:rPr>
          <w:rFonts w:ascii="Consolas" w:hAnsi="Consolas"/>
          <w:color w:val="2A00FF"/>
          <w:sz w:val="18"/>
          <w:szCs w:val="18"/>
        </w:rPr>
        <w:t>"immatriculation"</w:t>
      </w:r>
      <w:r w:rsidRPr="0054764D">
        <w:rPr>
          <w:rFonts w:ascii="Consolas" w:hAnsi="Consolas"/>
          <w:color w:val="000000"/>
          <w:sz w:val="18"/>
          <w:szCs w:val="18"/>
        </w:rPr>
        <w:t>})</w:t>
      </w:r>
    </w:p>
    <w:p w14:paraId="226AEB06" w14:textId="557EBB03" w:rsidR="0054764D" w:rsidRPr="0054764D" w:rsidRDefault="0054764D" w:rsidP="00DB7F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764D">
        <w:rPr>
          <w:rFonts w:ascii="Consolas" w:hAnsi="Consolas"/>
          <w:color w:val="646464"/>
          <w:sz w:val="18"/>
          <w:szCs w:val="18"/>
        </w:rPr>
        <w:t>@ToString</w:t>
      </w:r>
    </w:p>
    <w:p w14:paraId="7AC70E88" w14:textId="77777777" w:rsidR="0054764D" w:rsidRPr="0054764D" w:rsidRDefault="0054764D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764D">
        <w:rPr>
          <w:rFonts w:ascii="Consolas" w:hAnsi="Consolas"/>
          <w:color w:val="646464"/>
          <w:sz w:val="18"/>
          <w:szCs w:val="18"/>
        </w:rPr>
        <w:t>@Builder</w:t>
      </w:r>
    </w:p>
    <w:p w14:paraId="418570F1" w14:textId="77777777" w:rsidR="0054764D" w:rsidRPr="0054764D" w:rsidRDefault="0054764D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764D">
        <w:rPr>
          <w:rFonts w:ascii="Consolas" w:hAnsi="Consolas"/>
          <w:color w:val="3F5FBF"/>
          <w:sz w:val="18"/>
          <w:szCs w:val="18"/>
        </w:rPr>
        <w:t>/**</w:t>
      </w:r>
    </w:p>
    <w:p w14:paraId="374A9901" w14:textId="77777777" w:rsidR="0054764D" w:rsidRPr="0054764D" w:rsidRDefault="0054764D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764D">
        <w:rPr>
          <w:rFonts w:ascii="Consolas" w:hAnsi="Consolas"/>
          <w:color w:val="3F5FBF"/>
          <w:sz w:val="18"/>
          <w:szCs w:val="18"/>
        </w:rPr>
        <w:t xml:space="preserve"> * </w:t>
      </w:r>
    </w:p>
    <w:p w14:paraId="4A6E5AD3" w14:textId="48E8D9F3" w:rsidR="00EF5CDD" w:rsidRPr="00EF5CDD" w:rsidRDefault="0054764D" w:rsidP="00EF5CD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764D">
        <w:rPr>
          <w:rFonts w:ascii="Consolas" w:hAnsi="Consolas"/>
          <w:color w:val="3F5FBF"/>
          <w:sz w:val="18"/>
          <w:szCs w:val="18"/>
        </w:rPr>
        <w:t xml:space="preserve"> * </w:t>
      </w:r>
      <w:r w:rsidRPr="0054764D">
        <w:rPr>
          <w:rFonts w:ascii="Consolas" w:hAnsi="Consolas"/>
          <w:b/>
          <w:bCs/>
          <w:color w:val="7F9FBF"/>
          <w:sz w:val="18"/>
          <w:szCs w:val="18"/>
        </w:rPr>
        <w:t>@author</w:t>
      </w:r>
      <w:r w:rsidRPr="0054764D">
        <w:rPr>
          <w:rFonts w:ascii="Consolas" w:hAnsi="Consolas"/>
          <w:color w:val="3F5FBF"/>
          <w:sz w:val="18"/>
          <w:szCs w:val="18"/>
        </w:rPr>
        <w:t xml:space="preserve"> </w:t>
      </w:r>
      <w:proofErr w:type="spellStart"/>
      <w:r w:rsidRPr="0054764D">
        <w:rPr>
          <w:rFonts w:ascii="Consolas" w:hAnsi="Consolas"/>
          <w:color w:val="3F5FBF"/>
          <w:sz w:val="18"/>
          <w:szCs w:val="18"/>
        </w:rPr>
        <w:t>Eni</w:t>
      </w:r>
      <w:proofErr w:type="spellEnd"/>
      <w:r w:rsidRPr="0054764D">
        <w:rPr>
          <w:rFonts w:ascii="Consolas" w:hAnsi="Consolas"/>
          <w:color w:val="3F5FBF"/>
          <w:sz w:val="18"/>
          <w:szCs w:val="18"/>
        </w:rPr>
        <w:t xml:space="preserve"> Ecole</w:t>
      </w:r>
    </w:p>
    <w:p w14:paraId="1185633B" w14:textId="77777777" w:rsidR="0054764D" w:rsidRPr="0054764D" w:rsidRDefault="0054764D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764D">
        <w:rPr>
          <w:rFonts w:ascii="Consolas" w:hAnsi="Consolas"/>
          <w:color w:val="3F5FBF"/>
          <w:sz w:val="18"/>
          <w:szCs w:val="18"/>
        </w:rPr>
        <w:t xml:space="preserve"> */</w:t>
      </w:r>
    </w:p>
    <w:p w14:paraId="453C7D44" w14:textId="77777777" w:rsidR="0054764D" w:rsidRPr="0054764D" w:rsidRDefault="0054764D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764D">
        <w:rPr>
          <w:rFonts w:ascii="Consolas" w:hAnsi="Consolas"/>
          <w:color w:val="646464"/>
          <w:sz w:val="18"/>
          <w:szCs w:val="18"/>
        </w:rPr>
        <w:t>@</w:t>
      </w:r>
      <w:r w:rsidRPr="00CA1A0E">
        <w:rPr>
          <w:rFonts w:ascii="Consolas" w:hAnsi="Consolas"/>
          <w:color w:val="646464"/>
          <w:sz w:val="18"/>
          <w:szCs w:val="18"/>
        </w:rPr>
        <w:t>Entity</w:t>
      </w:r>
    </w:p>
    <w:p w14:paraId="3C9E6156" w14:textId="77777777" w:rsidR="0054764D" w:rsidRPr="0054764D" w:rsidRDefault="0054764D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764D">
        <w:rPr>
          <w:rFonts w:ascii="Consolas" w:hAnsi="Consolas"/>
          <w:color w:val="646464"/>
          <w:sz w:val="18"/>
          <w:szCs w:val="18"/>
        </w:rPr>
        <w:t>@Table</w:t>
      </w:r>
      <w:r w:rsidRPr="0054764D">
        <w:rPr>
          <w:rFonts w:ascii="Consolas" w:hAnsi="Consolas"/>
          <w:color w:val="000000"/>
          <w:sz w:val="18"/>
          <w:szCs w:val="18"/>
        </w:rPr>
        <w:t>(name=</w:t>
      </w:r>
      <w:r w:rsidRPr="0054764D">
        <w:rPr>
          <w:rFonts w:ascii="Consolas" w:hAnsi="Consolas"/>
          <w:color w:val="2A00FF"/>
          <w:sz w:val="18"/>
          <w:szCs w:val="18"/>
        </w:rPr>
        <w:t>"EMPLOYEE"</w:t>
      </w:r>
      <w:r w:rsidRPr="0054764D">
        <w:rPr>
          <w:rFonts w:ascii="Consolas" w:hAnsi="Consolas"/>
          <w:color w:val="000000"/>
          <w:sz w:val="18"/>
          <w:szCs w:val="18"/>
        </w:rPr>
        <w:t>)</w:t>
      </w:r>
    </w:p>
    <w:p w14:paraId="2308EC99" w14:textId="77777777" w:rsidR="0054764D" w:rsidRPr="0054764D" w:rsidRDefault="0054764D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4764D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54764D">
        <w:rPr>
          <w:rFonts w:ascii="Consolas" w:hAnsi="Consolas"/>
          <w:color w:val="000000"/>
          <w:sz w:val="18"/>
          <w:szCs w:val="18"/>
        </w:rPr>
        <w:t xml:space="preserve"> </w:t>
      </w:r>
      <w:r w:rsidRPr="0054764D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4764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4764D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54764D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2EE4531A" w14:textId="77777777" w:rsidR="00A53729" w:rsidRPr="0054764D" w:rsidRDefault="00A53729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18"/>
          <w:szCs w:val="18"/>
        </w:rPr>
      </w:pPr>
    </w:p>
    <w:p w14:paraId="73AE1768" w14:textId="05DB8A78" w:rsidR="00246CC1" w:rsidRPr="0054764D" w:rsidRDefault="0054764D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18"/>
          <w:szCs w:val="18"/>
        </w:rPr>
      </w:pPr>
      <w:r w:rsidRPr="0054764D">
        <w:rPr>
          <w:rFonts w:ascii="Consolas" w:hAnsi="Consolas"/>
          <w:color w:val="3F7F5F"/>
          <w:sz w:val="18"/>
          <w:szCs w:val="18"/>
        </w:rPr>
        <w:t>…</w:t>
      </w:r>
    </w:p>
    <w:p w14:paraId="5B35A4BE" w14:textId="77777777" w:rsidR="0054764D" w:rsidRPr="0054764D" w:rsidRDefault="0054764D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764D">
        <w:rPr>
          <w:rFonts w:ascii="Consolas" w:hAnsi="Consolas"/>
          <w:color w:val="000000"/>
          <w:sz w:val="18"/>
          <w:szCs w:val="18"/>
        </w:rPr>
        <w:tab/>
      </w:r>
      <w:r w:rsidRPr="0054764D">
        <w:rPr>
          <w:rFonts w:ascii="Consolas" w:hAnsi="Consolas"/>
          <w:color w:val="646464"/>
          <w:sz w:val="18"/>
          <w:szCs w:val="18"/>
        </w:rPr>
        <w:t>@OneToOne</w:t>
      </w:r>
    </w:p>
    <w:p w14:paraId="33FE0369" w14:textId="2BAEFBE5" w:rsidR="0054764D" w:rsidRPr="0054764D" w:rsidRDefault="0054764D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764D">
        <w:rPr>
          <w:rFonts w:ascii="Consolas" w:hAnsi="Consolas"/>
          <w:color w:val="000000"/>
          <w:sz w:val="18"/>
          <w:szCs w:val="18"/>
        </w:rPr>
        <w:tab/>
      </w:r>
      <w:r w:rsidRPr="0054764D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54764D">
        <w:rPr>
          <w:rFonts w:ascii="Consolas" w:hAnsi="Consolas"/>
          <w:color w:val="646464"/>
          <w:sz w:val="18"/>
          <w:szCs w:val="18"/>
        </w:rPr>
        <w:t>JoinColumn</w:t>
      </w:r>
      <w:r w:rsidRPr="0054764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4764D">
        <w:rPr>
          <w:rFonts w:ascii="Consolas" w:hAnsi="Consolas"/>
          <w:color w:val="000000"/>
          <w:sz w:val="18"/>
          <w:szCs w:val="18"/>
        </w:rPr>
        <w:t xml:space="preserve">name = </w:t>
      </w:r>
      <w:r w:rsidRPr="0054764D">
        <w:rPr>
          <w:rFonts w:ascii="Consolas" w:hAnsi="Consolas"/>
          <w:color w:val="2A00FF"/>
          <w:sz w:val="18"/>
          <w:szCs w:val="18"/>
        </w:rPr>
        <w:t>"ADDRESS</w:t>
      </w:r>
      <w:r w:rsidR="009B0D70">
        <w:rPr>
          <w:rFonts w:ascii="Consolas" w:hAnsi="Consolas"/>
          <w:color w:val="2A00FF"/>
          <w:sz w:val="18"/>
          <w:szCs w:val="18"/>
        </w:rPr>
        <w:t>_ID</w:t>
      </w:r>
      <w:r w:rsidRPr="0054764D">
        <w:rPr>
          <w:rFonts w:ascii="Consolas" w:hAnsi="Consolas"/>
          <w:color w:val="2A00FF"/>
          <w:sz w:val="18"/>
          <w:szCs w:val="18"/>
        </w:rPr>
        <w:t>"</w:t>
      </w:r>
      <w:r w:rsidRPr="0054764D">
        <w:rPr>
          <w:rFonts w:ascii="Consolas" w:hAnsi="Consolas"/>
          <w:color w:val="000000"/>
          <w:sz w:val="18"/>
          <w:szCs w:val="18"/>
        </w:rPr>
        <w:t>)</w:t>
      </w:r>
    </w:p>
    <w:p w14:paraId="32D5ACAF" w14:textId="77777777" w:rsidR="0054764D" w:rsidRPr="0054764D" w:rsidRDefault="0054764D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764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4764D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54764D">
        <w:rPr>
          <w:rFonts w:ascii="Consolas" w:hAnsi="Consolas"/>
          <w:color w:val="000000"/>
          <w:sz w:val="18"/>
          <w:szCs w:val="18"/>
        </w:rPr>
        <w:t xml:space="preserve"> Adresse </w:t>
      </w:r>
      <w:proofErr w:type="spellStart"/>
      <w:r w:rsidRPr="0054764D">
        <w:rPr>
          <w:rFonts w:ascii="Consolas" w:hAnsi="Consolas"/>
          <w:color w:val="0000C0"/>
          <w:sz w:val="18"/>
          <w:szCs w:val="18"/>
        </w:rPr>
        <w:t>adresse</w:t>
      </w:r>
      <w:proofErr w:type="spellEnd"/>
      <w:r w:rsidRPr="0054764D">
        <w:rPr>
          <w:rFonts w:ascii="Consolas" w:hAnsi="Consolas"/>
          <w:color w:val="000000"/>
          <w:sz w:val="18"/>
          <w:szCs w:val="18"/>
        </w:rPr>
        <w:t>;</w:t>
      </w:r>
    </w:p>
    <w:p w14:paraId="26765C77" w14:textId="77777777" w:rsidR="0054764D" w:rsidRPr="0054764D" w:rsidRDefault="0054764D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8C4F1F4" w14:textId="77777777" w:rsidR="00246CC1" w:rsidRPr="0054764D" w:rsidRDefault="00246CC1" w:rsidP="0054764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764D">
        <w:rPr>
          <w:rFonts w:ascii="Consolas" w:hAnsi="Consolas"/>
          <w:color w:val="000000"/>
          <w:sz w:val="18"/>
          <w:szCs w:val="18"/>
        </w:rPr>
        <w:t>}</w:t>
      </w:r>
    </w:p>
    <w:p w14:paraId="72BA010A" w14:textId="77777777" w:rsidR="00654226" w:rsidRDefault="00654226" w:rsidP="00654226"/>
    <w:p w14:paraId="19E7FB6B" w14:textId="77777777" w:rsidR="00DD697C" w:rsidRDefault="00DD697C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>
        <w:br w:type="page"/>
      </w:r>
    </w:p>
    <w:p w14:paraId="2B449049" w14:textId="75676058" w:rsidR="007C5F5C" w:rsidRPr="007C5F5C" w:rsidRDefault="001F6B50" w:rsidP="007C5F5C">
      <w:pPr>
        <w:pStyle w:val="Titre1"/>
      </w:pPr>
      <w:r>
        <w:lastRenderedPageBreak/>
        <w:t>Utilisation</w:t>
      </w:r>
      <w:r w:rsidR="004B2B1A" w:rsidRPr="006D675F">
        <w:t xml:space="preserve"> d</w:t>
      </w:r>
      <w:r w:rsidR="00564615">
        <w:t>e</w:t>
      </w:r>
      <w:r>
        <w:t>s</w:t>
      </w:r>
      <w:r w:rsidR="004B2B1A" w:rsidRPr="006D675F">
        <w:t xml:space="preserve"> test</w:t>
      </w:r>
      <w:r w:rsidR="00564615">
        <w:t>s</w:t>
      </w:r>
      <w:r w:rsidR="004B2B1A" w:rsidRPr="006D675F">
        <w:t xml:space="preserve"> unitaire</w:t>
      </w:r>
      <w:r w:rsidR="00564615">
        <w:t>s</w:t>
      </w:r>
    </w:p>
    <w:p w14:paraId="6B17A7AC" w14:textId="0E1EC473" w:rsidR="00B930E8" w:rsidRDefault="00564615" w:rsidP="00362420">
      <w:pPr>
        <w:pStyle w:val="TPnormalpuce1"/>
      </w:pPr>
      <w:r>
        <w:t>Pour le moment, nous n’avons pas préciser les paramètres :</w:t>
      </w:r>
    </w:p>
    <w:p w14:paraId="2704B9F1" w14:textId="77777777" w:rsidR="00564615" w:rsidRDefault="00564615" w:rsidP="00564615">
      <w:pPr>
        <w:pStyle w:val="TPnormalpuce1"/>
        <w:numPr>
          <w:ilvl w:val="1"/>
          <w:numId w:val="1"/>
        </w:numPr>
      </w:pPr>
      <w:proofErr w:type="gramStart"/>
      <w:r>
        <w:t>cascade</w:t>
      </w:r>
      <w:proofErr w:type="gramEnd"/>
      <w:r>
        <w:t>,</w:t>
      </w:r>
    </w:p>
    <w:p w14:paraId="5F6619B3" w14:textId="77777777" w:rsidR="00564615" w:rsidRDefault="00564615" w:rsidP="00564615">
      <w:pPr>
        <w:pStyle w:val="TPnormalpuce1"/>
        <w:numPr>
          <w:ilvl w:val="1"/>
          <w:numId w:val="1"/>
        </w:numPr>
      </w:pPr>
      <w:proofErr w:type="spellStart"/>
      <w:proofErr w:type="gramStart"/>
      <w:r>
        <w:t>orphanRemoval</w:t>
      </w:r>
      <w:proofErr w:type="spellEnd"/>
      <w:proofErr w:type="gramEnd"/>
    </w:p>
    <w:p w14:paraId="70EA33A9" w14:textId="2E23E934" w:rsidR="00564615" w:rsidRDefault="00B271D3" w:rsidP="00564615">
      <w:pPr>
        <w:pStyle w:val="TPnormalpuce1"/>
        <w:numPr>
          <w:ilvl w:val="1"/>
          <w:numId w:val="1"/>
        </w:numPr>
      </w:pPr>
      <w:r>
        <w:t>O</w:t>
      </w:r>
      <w:r w:rsidR="00564615">
        <w:t xml:space="preserve">u </w:t>
      </w:r>
      <w:proofErr w:type="spellStart"/>
      <w:r w:rsidR="00564615">
        <w:t>fetch</w:t>
      </w:r>
      <w:proofErr w:type="spellEnd"/>
      <w:r w:rsidR="00564615">
        <w:t xml:space="preserve"> </w:t>
      </w:r>
    </w:p>
    <w:p w14:paraId="0F6B2C4A" w14:textId="371D893B" w:rsidR="00B70E88" w:rsidRDefault="00B70E88" w:rsidP="00B70E88">
      <w:pPr>
        <w:pStyle w:val="TPnormalpuce1"/>
      </w:pPr>
      <w:r>
        <w:t>Testons le comportement par défaut de l’annotation @OneToOne</w:t>
      </w:r>
    </w:p>
    <w:p w14:paraId="01C60863" w14:textId="08525DFA" w:rsidR="00485FEA" w:rsidRDefault="00485FEA" w:rsidP="00B70E88">
      <w:pPr>
        <w:pStyle w:val="TPnormalpuce1"/>
      </w:pPr>
      <w:r>
        <w:t>Relancer la classe de tests unitaires des employés</w:t>
      </w:r>
      <w:r w:rsidR="00B95E8B">
        <w:t xml:space="preserve"> : </w:t>
      </w:r>
      <w:proofErr w:type="spellStart"/>
      <w:r w:rsidR="00B95E8B">
        <w:t>TestEmployeRepository</w:t>
      </w:r>
      <w:proofErr w:type="spellEnd"/>
    </w:p>
    <w:p w14:paraId="4E78CC96" w14:textId="4A74F8A2" w:rsidR="00E45457" w:rsidRDefault="00E45457" w:rsidP="00E45457">
      <w:pPr>
        <w:pStyle w:val="TPnormalpuce1"/>
        <w:numPr>
          <w:ilvl w:val="1"/>
          <w:numId w:val="1"/>
        </w:numPr>
      </w:pPr>
      <w:r>
        <w:t>Tout est vert</w:t>
      </w:r>
    </w:p>
    <w:p w14:paraId="52BA56D3" w14:textId="5AF4BB24" w:rsidR="00E45457" w:rsidRDefault="00E45457" w:rsidP="00E45457">
      <w:pPr>
        <w:pStyle w:val="TPnormalpuce1"/>
        <w:numPr>
          <w:ilvl w:val="1"/>
          <w:numId w:val="1"/>
        </w:numPr>
      </w:pPr>
      <w:r>
        <w:t xml:space="preserve">Spring Data </w:t>
      </w:r>
      <w:proofErr w:type="spellStart"/>
      <w:r>
        <w:t>Jpa</w:t>
      </w:r>
      <w:proofErr w:type="spellEnd"/>
      <w:r>
        <w:t xml:space="preserve"> a créé :</w:t>
      </w:r>
    </w:p>
    <w:p w14:paraId="45A1865E" w14:textId="3A0DCBE2" w:rsidR="00E45457" w:rsidRDefault="00E45457" w:rsidP="00E45457">
      <w:pPr>
        <w:pStyle w:val="TPnormalpuce1"/>
        <w:numPr>
          <w:ilvl w:val="2"/>
          <w:numId w:val="1"/>
        </w:numPr>
      </w:pPr>
      <w:r>
        <w:t>Une table pour l’entité Adresse</w:t>
      </w:r>
    </w:p>
    <w:p w14:paraId="22CA6FF1" w14:textId="52F2EE22" w:rsidR="00E45457" w:rsidRDefault="00E45457" w:rsidP="00E45457">
      <w:pPr>
        <w:pStyle w:val="TPnormalpuce1"/>
        <w:numPr>
          <w:ilvl w:val="2"/>
          <w:numId w:val="1"/>
        </w:numPr>
      </w:pPr>
      <w:r>
        <w:t>Une table pour l’entité Employé</w:t>
      </w:r>
    </w:p>
    <w:p w14:paraId="0DD6AA5A" w14:textId="0EE7607E" w:rsidR="00E45457" w:rsidRDefault="00E45457" w:rsidP="00E45457">
      <w:pPr>
        <w:pStyle w:val="TPnormalpuce1"/>
        <w:numPr>
          <w:ilvl w:val="2"/>
          <w:numId w:val="1"/>
        </w:numPr>
      </w:pPr>
      <w:r>
        <w:t>Et placer une clef de jointure</w:t>
      </w:r>
    </w:p>
    <w:p w14:paraId="429030AB" w14:textId="77777777" w:rsid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E45457">
        <w:rPr>
          <w:rFonts w:ascii="Consolas" w:hAnsi="Consolas"/>
          <w:color w:val="000000"/>
          <w:sz w:val="18"/>
          <w:szCs w:val="18"/>
        </w:rPr>
        <w:t>create</w:t>
      </w:r>
      <w:proofErr w:type="spellEnd"/>
      <w:proofErr w:type="gramEnd"/>
      <w:r w:rsidRPr="00E45457">
        <w:rPr>
          <w:rFonts w:ascii="Consolas" w:hAnsi="Consolas"/>
          <w:color w:val="000000"/>
          <w:sz w:val="18"/>
          <w:szCs w:val="18"/>
        </w:rPr>
        <w:t xml:space="preserve"> table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address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(</w:t>
      </w:r>
    </w:p>
    <w:p w14:paraId="320713BA" w14:textId="77777777" w:rsid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E45457">
        <w:rPr>
          <w:rFonts w:ascii="Consolas" w:hAnsi="Consolas"/>
          <w:color w:val="000000"/>
          <w:sz w:val="18"/>
          <w:szCs w:val="18"/>
        </w:rPr>
        <w:t>address</w:t>
      </w:r>
      <w:proofErr w:type="gramEnd"/>
      <w:r w:rsidRPr="00E45457">
        <w:rPr>
          <w:rFonts w:ascii="Consolas" w:hAnsi="Consolas"/>
          <w:color w:val="000000"/>
          <w:sz w:val="18"/>
          <w:szCs w:val="18"/>
        </w:rPr>
        <w:t>_id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generated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by default as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identity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2DF63BBA" w14:textId="77777777" w:rsid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E45457">
        <w:rPr>
          <w:rFonts w:ascii="Consolas" w:hAnsi="Consolas"/>
          <w:color w:val="000000"/>
          <w:sz w:val="18"/>
          <w:szCs w:val="18"/>
        </w:rPr>
        <w:t>postal</w:t>
      </w:r>
      <w:proofErr w:type="gramEnd"/>
      <w:r w:rsidRPr="00E45457">
        <w:rPr>
          <w:rFonts w:ascii="Consolas" w:hAnsi="Consolas"/>
          <w:color w:val="000000"/>
          <w:sz w:val="18"/>
          <w:szCs w:val="18"/>
        </w:rPr>
        <w:t>_code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varchar(5) not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69F62DAB" w14:textId="77777777" w:rsid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E45457">
        <w:rPr>
          <w:rFonts w:ascii="Consolas" w:hAnsi="Consolas"/>
          <w:color w:val="000000"/>
          <w:sz w:val="18"/>
          <w:szCs w:val="18"/>
        </w:rPr>
        <w:t>city</w:t>
      </w:r>
      <w:proofErr w:type="gramEnd"/>
      <w:r w:rsidRPr="00E45457">
        <w:rPr>
          <w:rFonts w:ascii="Consolas" w:hAnsi="Consolas"/>
          <w:color w:val="000000"/>
          <w:sz w:val="18"/>
          <w:szCs w:val="18"/>
        </w:rPr>
        <w:t xml:space="preserve"> varchar(150) not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33E8CA6D" w14:textId="77777777" w:rsid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E45457">
        <w:rPr>
          <w:rFonts w:ascii="Consolas" w:hAnsi="Consolas"/>
          <w:color w:val="000000"/>
          <w:sz w:val="18"/>
          <w:szCs w:val="18"/>
        </w:rPr>
        <w:t>street</w:t>
      </w:r>
      <w:proofErr w:type="spellEnd"/>
      <w:proofErr w:type="gramEnd"/>
      <w:r w:rsidRPr="00E45457">
        <w:rPr>
          <w:rFonts w:ascii="Consolas" w:hAnsi="Consolas"/>
          <w:color w:val="000000"/>
          <w:sz w:val="18"/>
          <w:szCs w:val="18"/>
        </w:rPr>
        <w:t xml:space="preserve"> varchar(250) not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0F2519E0" w14:textId="2442DB6E" w:rsidR="00E45457" w:rsidRP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E45457">
        <w:rPr>
          <w:rFonts w:ascii="Consolas" w:hAnsi="Consolas"/>
          <w:color w:val="000000"/>
          <w:sz w:val="18"/>
          <w:szCs w:val="18"/>
        </w:rPr>
        <w:t>primary</w:t>
      </w:r>
      <w:proofErr w:type="spellEnd"/>
      <w:proofErr w:type="gramEnd"/>
      <w:r w:rsidRPr="00E45457">
        <w:rPr>
          <w:rFonts w:ascii="Consolas" w:hAnsi="Consolas"/>
          <w:color w:val="000000"/>
          <w:sz w:val="18"/>
          <w:szCs w:val="18"/>
        </w:rPr>
        <w:t xml:space="preserve"> key (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address_id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>))</w:t>
      </w:r>
    </w:p>
    <w:p w14:paraId="36A88A5A" w14:textId="77777777" w:rsidR="00E45457" w:rsidRPr="00E45457" w:rsidRDefault="00E45457" w:rsidP="00E45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DBCF152" w14:textId="77777777" w:rsid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E45457">
        <w:rPr>
          <w:rFonts w:ascii="Consolas" w:hAnsi="Consolas"/>
          <w:color w:val="000000"/>
          <w:sz w:val="18"/>
          <w:szCs w:val="18"/>
        </w:rPr>
        <w:t>create</w:t>
      </w:r>
      <w:proofErr w:type="spellEnd"/>
      <w:proofErr w:type="gramEnd"/>
      <w:r w:rsidRPr="00E45457">
        <w:rPr>
          <w:rFonts w:ascii="Consolas" w:hAnsi="Consolas"/>
          <w:color w:val="000000"/>
          <w:sz w:val="18"/>
          <w:szCs w:val="18"/>
        </w:rPr>
        <w:t xml:space="preserve"> table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employee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(</w:t>
      </w:r>
    </w:p>
    <w:p w14:paraId="507D732D" w14:textId="77777777" w:rsid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E45457">
        <w:rPr>
          <w:rFonts w:ascii="Consolas" w:hAnsi="Consolas"/>
          <w:color w:val="000000"/>
          <w:sz w:val="18"/>
          <w:szCs w:val="18"/>
        </w:rPr>
        <w:t>employee</w:t>
      </w:r>
      <w:proofErr w:type="gramEnd"/>
      <w:r w:rsidRPr="00E45457">
        <w:rPr>
          <w:rFonts w:ascii="Consolas" w:hAnsi="Consolas"/>
          <w:color w:val="000000"/>
          <w:sz w:val="18"/>
          <w:szCs w:val="18"/>
        </w:rPr>
        <w:t>_id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generated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by default as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identity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757399C4" w14:textId="7AFE1923" w:rsid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E45457">
        <w:rPr>
          <w:rFonts w:ascii="Consolas" w:hAnsi="Consolas"/>
          <w:color w:val="000000"/>
          <w:sz w:val="18"/>
          <w:szCs w:val="18"/>
        </w:rPr>
        <w:t>address</w:t>
      </w:r>
      <w:proofErr w:type="gramEnd"/>
      <w:r w:rsidR="00553DC9">
        <w:rPr>
          <w:rFonts w:ascii="Consolas" w:hAnsi="Consolas"/>
          <w:color w:val="000000"/>
          <w:sz w:val="18"/>
          <w:szCs w:val="18"/>
        </w:rPr>
        <w:t>_id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unique, </w:t>
      </w:r>
    </w:p>
    <w:p w14:paraId="766AB888" w14:textId="77777777" w:rsid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E45457">
        <w:rPr>
          <w:rFonts w:ascii="Consolas" w:hAnsi="Consolas"/>
          <w:color w:val="000000"/>
          <w:sz w:val="18"/>
          <w:szCs w:val="18"/>
        </w:rPr>
        <w:t>cell</w:t>
      </w:r>
      <w:proofErr w:type="gramEnd"/>
      <w:r w:rsidRPr="00E45457">
        <w:rPr>
          <w:rFonts w:ascii="Consolas" w:hAnsi="Consolas"/>
          <w:color w:val="000000"/>
          <w:sz w:val="18"/>
          <w:szCs w:val="18"/>
        </w:rPr>
        <w:t>_number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varchar(12), </w:t>
      </w:r>
    </w:p>
    <w:p w14:paraId="51241740" w14:textId="77777777" w:rsid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E45457">
        <w:rPr>
          <w:rFonts w:ascii="Consolas" w:hAnsi="Consolas"/>
          <w:color w:val="000000"/>
          <w:sz w:val="18"/>
          <w:szCs w:val="18"/>
        </w:rPr>
        <w:t>home</w:t>
      </w:r>
      <w:proofErr w:type="gramEnd"/>
      <w:r w:rsidRPr="00E45457">
        <w:rPr>
          <w:rFonts w:ascii="Consolas" w:hAnsi="Consolas"/>
          <w:color w:val="000000"/>
          <w:sz w:val="18"/>
          <w:szCs w:val="18"/>
        </w:rPr>
        <w:t>_phone_number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varchar(12), </w:t>
      </w:r>
    </w:p>
    <w:p w14:paraId="4E05D538" w14:textId="77777777" w:rsid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E45457">
        <w:rPr>
          <w:rFonts w:ascii="Consolas" w:hAnsi="Consolas"/>
          <w:color w:val="000000"/>
          <w:sz w:val="18"/>
          <w:szCs w:val="18"/>
        </w:rPr>
        <w:t>last</w:t>
      </w:r>
      <w:proofErr w:type="gramEnd"/>
      <w:r w:rsidRPr="00E45457">
        <w:rPr>
          <w:rFonts w:ascii="Consolas" w:hAnsi="Consolas"/>
          <w:color w:val="000000"/>
          <w:sz w:val="18"/>
          <w:szCs w:val="18"/>
        </w:rPr>
        <w:t>_name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varchar(90) not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1752C30A" w14:textId="77777777" w:rsid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E45457">
        <w:rPr>
          <w:rFonts w:ascii="Consolas" w:hAnsi="Consolas"/>
          <w:color w:val="000000"/>
          <w:sz w:val="18"/>
          <w:szCs w:val="18"/>
        </w:rPr>
        <w:t>employee</w:t>
      </w:r>
      <w:proofErr w:type="gramEnd"/>
      <w:r w:rsidRPr="00E45457">
        <w:rPr>
          <w:rFonts w:ascii="Consolas" w:hAnsi="Consolas"/>
          <w:color w:val="000000"/>
          <w:sz w:val="18"/>
          <w:szCs w:val="18"/>
        </w:rPr>
        <w:t>_registration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varchar(100) not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unique, </w:t>
      </w:r>
    </w:p>
    <w:p w14:paraId="728C9C88" w14:textId="77777777" w:rsid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E45457">
        <w:rPr>
          <w:rFonts w:ascii="Consolas" w:hAnsi="Consolas"/>
          <w:color w:val="000000"/>
          <w:sz w:val="18"/>
          <w:szCs w:val="18"/>
        </w:rPr>
        <w:t>first</w:t>
      </w:r>
      <w:proofErr w:type="gramEnd"/>
      <w:r w:rsidRPr="00E45457">
        <w:rPr>
          <w:rFonts w:ascii="Consolas" w:hAnsi="Consolas"/>
          <w:color w:val="000000"/>
          <w:sz w:val="18"/>
          <w:szCs w:val="18"/>
        </w:rPr>
        <w:t>_name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varchar(150) not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09F2DCD3" w14:textId="77777777" w:rsid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E45457">
        <w:rPr>
          <w:rFonts w:ascii="Consolas" w:hAnsi="Consolas"/>
          <w:color w:val="000000"/>
          <w:sz w:val="18"/>
          <w:szCs w:val="18"/>
        </w:rPr>
        <w:t>email</w:t>
      </w:r>
      <w:proofErr w:type="gramEnd"/>
      <w:r w:rsidRPr="00E45457">
        <w:rPr>
          <w:rFonts w:ascii="Consolas" w:hAnsi="Consolas"/>
          <w:color w:val="000000"/>
          <w:sz w:val="18"/>
          <w:szCs w:val="18"/>
        </w:rPr>
        <w:t xml:space="preserve"> varchar(255) not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unique, </w:t>
      </w:r>
    </w:p>
    <w:p w14:paraId="6B2FA910" w14:textId="175DF0FD" w:rsid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E45457">
        <w:rPr>
          <w:rFonts w:ascii="Consolas" w:hAnsi="Consolas"/>
          <w:color w:val="000000"/>
          <w:sz w:val="18"/>
          <w:szCs w:val="18"/>
        </w:rPr>
        <w:t>primary</w:t>
      </w:r>
      <w:proofErr w:type="spellEnd"/>
      <w:proofErr w:type="gramEnd"/>
      <w:r w:rsidRPr="00E45457">
        <w:rPr>
          <w:rFonts w:ascii="Consolas" w:hAnsi="Consolas"/>
          <w:color w:val="000000"/>
          <w:sz w:val="18"/>
          <w:szCs w:val="18"/>
        </w:rPr>
        <w:t xml:space="preserve"> key (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employee_id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>))</w:t>
      </w:r>
    </w:p>
    <w:p w14:paraId="6B7E1F88" w14:textId="77777777" w:rsidR="00E45457" w:rsidRP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E8B26BC" w14:textId="2D2B9814" w:rsidR="00E45457" w:rsidRPr="00E45457" w:rsidRDefault="00E45457" w:rsidP="00E454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E45457">
        <w:rPr>
          <w:rFonts w:ascii="Consolas" w:hAnsi="Consolas"/>
          <w:color w:val="000000"/>
          <w:sz w:val="18"/>
          <w:szCs w:val="18"/>
        </w:rPr>
        <w:t>alter</w:t>
      </w:r>
      <w:proofErr w:type="gramEnd"/>
      <w:r w:rsidRPr="00E45457">
        <w:rPr>
          <w:rFonts w:ascii="Consolas" w:hAnsi="Consolas"/>
          <w:color w:val="000000"/>
          <w:sz w:val="18"/>
          <w:szCs w:val="18"/>
        </w:rPr>
        <w:t xml:space="preserve"> table if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exists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employee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add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constraint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FKjg6213xja82kb6egh7ohv2xc9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foreign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key (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address</w:t>
      </w:r>
      <w:r w:rsidR="00553DC9">
        <w:rPr>
          <w:rFonts w:ascii="Consolas" w:hAnsi="Consolas"/>
          <w:color w:val="000000"/>
          <w:sz w:val="18"/>
          <w:szCs w:val="18"/>
        </w:rPr>
        <w:t>_id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references</w:t>
      </w:r>
      <w:proofErr w:type="spellEnd"/>
      <w:r w:rsidRPr="00E4545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45457">
        <w:rPr>
          <w:rFonts w:ascii="Consolas" w:hAnsi="Consolas"/>
          <w:color w:val="000000"/>
          <w:sz w:val="18"/>
          <w:szCs w:val="18"/>
        </w:rPr>
        <w:t>address</w:t>
      </w:r>
      <w:proofErr w:type="spellEnd"/>
    </w:p>
    <w:p w14:paraId="66FC55BD" w14:textId="66B2DE3A" w:rsidR="00E45457" w:rsidRDefault="002E65AB" w:rsidP="002E65AB">
      <w:pPr>
        <w:pStyle w:val="Citationintense"/>
        <w:rPr>
          <w:lang w:val="fr-FR"/>
        </w:rPr>
      </w:pPr>
      <w:r>
        <w:rPr>
          <w:lang w:val="fr-FR"/>
        </w:rPr>
        <w:t>Cependant</w:t>
      </w:r>
      <w:r w:rsidR="00EF1071">
        <w:rPr>
          <w:lang w:val="fr-FR"/>
        </w:rPr>
        <w:t>,</w:t>
      </w:r>
      <w:r w:rsidRPr="002E65AB">
        <w:rPr>
          <w:lang w:val="fr-FR"/>
        </w:rPr>
        <w:t xml:space="preserve"> l’adresse des employés est nulle pour le moment</w:t>
      </w:r>
    </w:p>
    <w:p w14:paraId="65846853" w14:textId="77777777" w:rsidR="005B2CA7" w:rsidRDefault="005B2CA7" w:rsidP="005B2CA7">
      <w:pPr>
        <w:rPr>
          <w:lang w:val="fr-FR"/>
        </w:rPr>
      </w:pPr>
    </w:p>
    <w:p w14:paraId="33AAA12D" w14:textId="2D78460F" w:rsidR="008A3A1A" w:rsidRPr="00271A85" w:rsidRDefault="00271A85" w:rsidP="00271A85">
      <w:pPr>
        <w:pStyle w:val="TPnormal"/>
      </w:pPr>
      <w:r>
        <w:t>Les tests que nous allons réaliser sortent des tests de base sur les Repository. Pour cela, nous allons créer des classes de tests indépendantes</w:t>
      </w:r>
      <w:r w:rsidR="008A3A1A">
        <w:br w:type="page"/>
      </w:r>
    </w:p>
    <w:p w14:paraId="5512FC72" w14:textId="41E3BAFF" w:rsidR="00271A85" w:rsidRPr="00271A85" w:rsidRDefault="005D782D" w:rsidP="00271A85">
      <w:pPr>
        <w:pStyle w:val="Titre2"/>
        <w:rPr>
          <w:lang w:val="fr-FR"/>
        </w:rPr>
      </w:pPr>
      <w:r>
        <w:rPr>
          <w:lang w:val="fr-FR"/>
        </w:rPr>
        <w:lastRenderedPageBreak/>
        <w:t xml:space="preserve">Test </w:t>
      </w:r>
      <w:r w:rsidR="00BB66C6">
        <w:rPr>
          <w:lang w:val="fr-FR"/>
        </w:rPr>
        <w:t>du</w:t>
      </w:r>
      <w:r w:rsidR="00195965">
        <w:rPr>
          <w:lang w:val="fr-FR"/>
        </w:rPr>
        <w:t xml:space="preserve"> </w:t>
      </w:r>
      <w:r>
        <w:rPr>
          <w:lang w:val="fr-FR"/>
        </w:rPr>
        <w:t>paramètre cascade</w:t>
      </w:r>
    </w:p>
    <w:p w14:paraId="42B0E68A" w14:textId="1DB5733F" w:rsidR="005B2CA7" w:rsidRDefault="008A3A1A" w:rsidP="00E4001F">
      <w:pPr>
        <w:pStyle w:val="Titre3"/>
      </w:pPr>
      <w:proofErr w:type="spellStart"/>
      <w:r>
        <w:t>Ajout</w:t>
      </w:r>
      <w:proofErr w:type="spellEnd"/>
      <w:r w:rsidR="005B2CA7">
        <w:t xml:space="preserve"> d’un </w:t>
      </w:r>
      <w:proofErr w:type="spellStart"/>
      <w:r w:rsidR="005B2CA7">
        <w:t>employé</w:t>
      </w:r>
      <w:proofErr w:type="spellEnd"/>
      <w:r w:rsidR="005B2CA7">
        <w:t xml:space="preserve"> avec </w:t>
      </w:r>
      <w:proofErr w:type="spellStart"/>
      <w:r w:rsidR="005B2CA7">
        <w:t>une</w:t>
      </w:r>
      <w:proofErr w:type="spellEnd"/>
      <w:r w:rsidR="005B2CA7">
        <w:t xml:space="preserve"> </w:t>
      </w:r>
      <w:proofErr w:type="spellStart"/>
      <w:r w:rsidR="005B2CA7">
        <w:t>adresse</w:t>
      </w:r>
      <w:proofErr w:type="spellEnd"/>
    </w:p>
    <w:p w14:paraId="34DB5879" w14:textId="242E7F6A" w:rsidR="008A3A1A" w:rsidRDefault="008A3A1A" w:rsidP="008A3A1A">
      <w:pPr>
        <w:pStyle w:val="TPnormalpuce1"/>
      </w:pPr>
      <w:r>
        <w:t xml:space="preserve">Créer une nouvelle classe de tests unitaires : </w:t>
      </w:r>
      <w:proofErr w:type="spellStart"/>
      <w:r>
        <w:t>TestOneToOneUni</w:t>
      </w:r>
      <w:proofErr w:type="spellEnd"/>
    </w:p>
    <w:p w14:paraId="38E5738B" w14:textId="02CF2256" w:rsidR="00471DA0" w:rsidRPr="000A61FD" w:rsidRDefault="000A61FD" w:rsidP="000A61FD">
      <w:pPr>
        <w:pStyle w:val="TPnormalpuce1"/>
      </w:pPr>
      <w:r>
        <w:t xml:space="preserve">Nous allons travailler en mode TDD </w:t>
      </w:r>
      <w:r w:rsidRPr="000A61FD">
        <w:t xml:space="preserve">(Test Driven </w:t>
      </w:r>
      <w:proofErr w:type="spellStart"/>
      <w:r w:rsidRPr="000A61FD">
        <w:t>Development</w:t>
      </w:r>
      <w:proofErr w:type="spellEnd"/>
      <w:r>
        <w:t>)</w:t>
      </w:r>
    </w:p>
    <w:p w14:paraId="06E0BC2D" w14:textId="189411B3" w:rsidR="000A61FD" w:rsidRDefault="000A61FD" w:rsidP="000A61FD">
      <w:pPr>
        <w:pStyle w:val="TPnormalpuce1"/>
        <w:numPr>
          <w:ilvl w:val="1"/>
          <w:numId w:val="1"/>
        </w:numPr>
      </w:pPr>
      <w:r>
        <w:t>Créer un test qui sera en échec la première fois</w:t>
      </w:r>
    </w:p>
    <w:p w14:paraId="393EFDB1" w14:textId="4F765608" w:rsidR="009B03FB" w:rsidRDefault="000A61FD" w:rsidP="009B03FB">
      <w:pPr>
        <w:pStyle w:val="TPnormalpuce1"/>
        <w:numPr>
          <w:ilvl w:val="1"/>
          <w:numId w:val="1"/>
        </w:numPr>
      </w:pPr>
      <w:r>
        <w:t>Modifier les paramètres de la classe pour valider le test</w:t>
      </w:r>
    </w:p>
    <w:p w14:paraId="7230DF03" w14:textId="3EAA1E4F" w:rsidR="009B03FB" w:rsidRDefault="009B03FB" w:rsidP="009B03FB">
      <w:pPr>
        <w:pStyle w:val="TPnormalpuce1"/>
      </w:pPr>
      <w:r>
        <w:t>Créer un test pour sauvegarder un employé et son adresse en persistant l’employé</w:t>
      </w:r>
    </w:p>
    <w:p w14:paraId="47A3E3D4" w14:textId="79042737" w:rsidR="009B03FB" w:rsidRDefault="009B03FB" w:rsidP="009B03FB">
      <w:pPr>
        <w:pStyle w:val="TPnormalpuce1"/>
        <w:numPr>
          <w:ilvl w:val="1"/>
          <w:numId w:val="1"/>
        </w:numPr>
      </w:pPr>
      <w:r>
        <w:t>Vérifier les identifiants des 2 entités</w:t>
      </w:r>
    </w:p>
    <w:p w14:paraId="48EB833D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B03FB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fr.eni.demo.association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>;</w:t>
      </w:r>
    </w:p>
    <w:p w14:paraId="0E168C76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217416B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B03F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B03FB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9B03F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>;</w:t>
      </w:r>
    </w:p>
    <w:p w14:paraId="21356257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80A6D7D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B03F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org.junit.jupiter.api.Test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>;</w:t>
      </w:r>
    </w:p>
    <w:p w14:paraId="63170BA1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B03F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org.springframework.beans.factory.annotation.Autowired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>;</w:t>
      </w:r>
    </w:p>
    <w:p w14:paraId="06261AAD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B03F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 xml:space="preserve"> org.springframework.boot.test.autoconfigure.orm.jpa.DataJpaTest;</w:t>
      </w:r>
    </w:p>
    <w:p w14:paraId="7EDA03A2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B98249F" w14:textId="569B0306" w:rsidR="009B03FB" w:rsidRPr="009B03FB" w:rsidRDefault="009B03FB" w:rsidP="0099654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B03F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 xml:space="preserve"> fr.eni.demo.bo.</w:t>
      </w:r>
      <w:r w:rsidR="0099654B">
        <w:rPr>
          <w:rFonts w:ascii="Consolas" w:hAnsi="Consolas"/>
          <w:color w:val="000000"/>
          <w:sz w:val="18"/>
          <w:szCs w:val="18"/>
        </w:rPr>
        <w:t>*</w:t>
      </w:r>
      <w:r w:rsidRPr="009B03FB">
        <w:rPr>
          <w:rFonts w:ascii="Consolas" w:hAnsi="Consolas"/>
          <w:color w:val="000000"/>
          <w:sz w:val="18"/>
          <w:szCs w:val="18"/>
        </w:rPr>
        <w:t>;</w:t>
      </w:r>
    </w:p>
    <w:p w14:paraId="26C1C739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B03F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fr.eni.demo.dal.EmployeRepository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>;</w:t>
      </w:r>
    </w:p>
    <w:p w14:paraId="730498EA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B03F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126B4697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87FD2D1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646464"/>
          <w:sz w:val="18"/>
          <w:szCs w:val="18"/>
        </w:rPr>
        <w:t>@Slf4j</w:t>
      </w:r>
    </w:p>
    <w:p w14:paraId="1AC76C1A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646464"/>
          <w:sz w:val="18"/>
          <w:szCs w:val="18"/>
        </w:rPr>
        <w:t>@DataJpaTest</w:t>
      </w:r>
    </w:p>
    <w:p w14:paraId="6F8AE28E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B03FB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 xml:space="preserve"> </w:t>
      </w:r>
      <w:r w:rsidRPr="009B03FB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B03F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TestOneToOneUni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3E225BDF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646464"/>
          <w:sz w:val="18"/>
          <w:szCs w:val="18"/>
        </w:rPr>
        <w:t>@Autowired</w:t>
      </w:r>
    </w:p>
    <w:p w14:paraId="472B3E45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EmployeRepository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9B03FB">
        <w:rPr>
          <w:rFonts w:ascii="Consolas" w:hAnsi="Consolas"/>
          <w:color w:val="0000C0"/>
          <w:sz w:val="18"/>
          <w:szCs w:val="18"/>
        </w:rPr>
        <w:t>repository</w:t>
      </w:r>
      <w:r w:rsidRPr="009B03FB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6100C91C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6303486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646464"/>
          <w:sz w:val="18"/>
          <w:szCs w:val="18"/>
        </w:rPr>
        <w:t>@Test</w:t>
      </w:r>
    </w:p>
    <w:p w14:paraId="325BF476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B03FB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B03FB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test_save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>() {</w:t>
      </w:r>
    </w:p>
    <w:p w14:paraId="0CBE2F68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B03FB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 xml:space="preserve"> Adresse </w:t>
      </w:r>
      <w:proofErr w:type="spellStart"/>
      <w:r w:rsidRPr="009B03FB">
        <w:rPr>
          <w:rFonts w:ascii="Consolas" w:hAnsi="Consolas"/>
          <w:color w:val="6A3E3E"/>
          <w:sz w:val="18"/>
          <w:szCs w:val="18"/>
        </w:rPr>
        <w:t>adresse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 xml:space="preserve"> = Adresse</w:t>
      </w:r>
    </w:p>
    <w:p w14:paraId="772D68C4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B03F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B03FB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9B03FB">
        <w:rPr>
          <w:rFonts w:ascii="Consolas" w:hAnsi="Consolas"/>
          <w:color w:val="000000"/>
          <w:sz w:val="18"/>
          <w:szCs w:val="18"/>
        </w:rPr>
        <w:t>()</w:t>
      </w:r>
    </w:p>
    <w:p w14:paraId="24192C0E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B03FB">
        <w:rPr>
          <w:rFonts w:ascii="Consolas" w:hAnsi="Consolas"/>
          <w:color w:val="000000"/>
          <w:sz w:val="18"/>
          <w:szCs w:val="18"/>
        </w:rPr>
        <w:t>.rue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>(</w:t>
      </w:r>
      <w:r w:rsidRPr="009B03FB">
        <w:rPr>
          <w:rFonts w:ascii="Consolas" w:hAnsi="Consolas"/>
          <w:color w:val="2A00FF"/>
          <w:sz w:val="18"/>
          <w:szCs w:val="18"/>
        </w:rPr>
        <w:t>"15 rue de Paris"</w:t>
      </w:r>
      <w:r w:rsidRPr="009B03FB">
        <w:rPr>
          <w:rFonts w:ascii="Consolas" w:hAnsi="Consolas"/>
          <w:color w:val="000000"/>
          <w:sz w:val="18"/>
          <w:szCs w:val="18"/>
        </w:rPr>
        <w:t>)</w:t>
      </w:r>
    </w:p>
    <w:p w14:paraId="74BBCA82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B03F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codePostal</w:t>
      </w:r>
      <w:proofErr w:type="spellEnd"/>
      <w:proofErr w:type="gramEnd"/>
      <w:r w:rsidRPr="009B03FB">
        <w:rPr>
          <w:rFonts w:ascii="Consolas" w:hAnsi="Consolas"/>
          <w:color w:val="000000"/>
          <w:sz w:val="18"/>
          <w:szCs w:val="18"/>
        </w:rPr>
        <w:t>(</w:t>
      </w:r>
      <w:r w:rsidRPr="009B03FB">
        <w:rPr>
          <w:rFonts w:ascii="Consolas" w:hAnsi="Consolas"/>
          <w:color w:val="2A00FF"/>
          <w:sz w:val="18"/>
          <w:szCs w:val="18"/>
        </w:rPr>
        <w:t>"35000"</w:t>
      </w:r>
      <w:r w:rsidRPr="009B03FB">
        <w:rPr>
          <w:rFonts w:ascii="Consolas" w:hAnsi="Consolas"/>
          <w:color w:val="000000"/>
          <w:sz w:val="18"/>
          <w:szCs w:val="18"/>
        </w:rPr>
        <w:t>)</w:t>
      </w:r>
    </w:p>
    <w:p w14:paraId="6354CA9F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B03FB">
        <w:rPr>
          <w:rFonts w:ascii="Consolas" w:hAnsi="Consolas"/>
          <w:color w:val="000000"/>
          <w:sz w:val="18"/>
          <w:szCs w:val="18"/>
        </w:rPr>
        <w:t>.ville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>(</w:t>
      </w:r>
      <w:r w:rsidRPr="009B03FB">
        <w:rPr>
          <w:rFonts w:ascii="Consolas" w:hAnsi="Consolas"/>
          <w:color w:val="2A00FF"/>
          <w:sz w:val="18"/>
          <w:szCs w:val="18"/>
        </w:rPr>
        <w:t>"Rennes"</w:t>
      </w:r>
      <w:r w:rsidRPr="009B03FB">
        <w:rPr>
          <w:rFonts w:ascii="Consolas" w:hAnsi="Consolas"/>
          <w:color w:val="000000"/>
          <w:sz w:val="18"/>
          <w:szCs w:val="18"/>
        </w:rPr>
        <w:t>)</w:t>
      </w:r>
    </w:p>
    <w:p w14:paraId="46EE1718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B03F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9B03FB">
        <w:rPr>
          <w:rFonts w:ascii="Consolas" w:hAnsi="Consolas"/>
          <w:color w:val="000000"/>
          <w:sz w:val="18"/>
          <w:szCs w:val="18"/>
        </w:rPr>
        <w:t>();</w:t>
      </w:r>
    </w:p>
    <w:p w14:paraId="36F8CBAF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1AADBDC" w14:textId="359C16A4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B03FB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9B03FB">
        <w:rPr>
          <w:rFonts w:ascii="Consolas" w:hAnsi="Consolas"/>
          <w:color w:val="6A3E3E"/>
          <w:sz w:val="18"/>
          <w:szCs w:val="18"/>
        </w:rPr>
        <w:t>ASauver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12C12DE3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B03F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B03FB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9B03FB">
        <w:rPr>
          <w:rFonts w:ascii="Consolas" w:hAnsi="Consolas"/>
          <w:color w:val="000000"/>
          <w:sz w:val="18"/>
          <w:szCs w:val="18"/>
        </w:rPr>
        <w:t>()</w:t>
      </w:r>
    </w:p>
    <w:p w14:paraId="180A2254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B03FB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>(</w:t>
      </w:r>
      <w:r w:rsidRPr="009B03FB">
        <w:rPr>
          <w:rFonts w:ascii="Consolas" w:hAnsi="Consolas"/>
          <w:color w:val="2A00FF"/>
          <w:sz w:val="18"/>
          <w:szCs w:val="18"/>
        </w:rPr>
        <w:t>"BAILLE"</w:t>
      </w:r>
      <w:r w:rsidRPr="009B03FB">
        <w:rPr>
          <w:rFonts w:ascii="Consolas" w:hAnsi="Consolas"/>
          <w:color w:val="000000"/>
          <w:sz w:val="18"/>
          <w:szCs w:val="18"/>
        </w:rPr>
        <w:t>)</w:t>
      </w:r>
    </w:p>
    <w:p w14:paraId="57D3B839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B03F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prenom</w:t>
      </w:r>
      <w:proofErr w:type="spellEnd"/>
      <w:proofErr w:type="gramEnd"/>
      <w:r w:rsidRPr="009B03FB">
        <w:rPr>
          <w:rFonts w:ascii="Consolas" w:hAnsi="Consolas"/>
          <w:color w:val="000000"/>
          <w:sz w:val="18"/>
          <w:szCs w:val="18"/>
        </w:rPr>
        <w:t>(</w:t>
      </w:r>
      <w:r w:rsidRPr="009B03FB">
        <w:rPr>
          <w:rFonts w:ascii="Consolas" w:hAnsi="Consolas"/>
          <w:color w:val="2A00FF"/>
          <w:sz w:val="18"/>
          <w:szCs w:val="18"/>
        </w:rPr>
        <w:t>"Anne-Lise"</w:t>
      </w:r>
      <w:r w:rsidRPr="009B03FB">
        <w:rPr>
          <w:rFonts w:ascii="Consolas" w:hAnsi="Consolas"/>
          <w:color w:val="000000"/>
          <w:sz w:val="18"/>
          <w:szCs w:val="18"/>
        </w:rPr>
        <w:t>)</w:t>
      </w:r>
    </w:p>
    <w:p w14:paraId="704F3606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B03FB">
        <w:rPr>
          <w:rFonts w:ascii="Consolas" w:hAnsi="Consolas"/>
          <w:color w:val="000000"/>
          <w:sz w:val="18"/>
          <w:szCs w:val="18"/>
        </w:rPr>
        <w:t>.email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>(</w:t>
      </w:r>
      <w:r w:rsidRPr="009B03FB">
        <w:rPr>
          <w:rFonts w:ascii="Consolas" w:hAnsi="Consolas"/>
          <w:color w:val="2A00FF"/>
          <w:sz w:val="18"/>
          <w:szCs w:val="18"/>
        </w:rPr>
        <w:t>"abaille@campus-eni.fr"</w:t>
      </w:r>
      <w:r w:rsidRPr="009B03FB">
        <w:rPr>
          <w:rFonts w:ascii="Consolas" w:hAnsi="Consolas"/>
          <w:color w:val="000000"/>
          <w:sz w:val="18"/>
          <w:szCs w:val="18"/>
        </w:rPr>
        <w:t>)</w:t>
      </w:r>
    </w:p>
    <w:p w14:paraId="29D883C9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B03FB">
        <w:rPr>
          <w:rFonts w:ascii="Consolas" w:hAnsi="Consolas"/>
          <w:color w:val="000000"/>
          <w:sz w:val="18"/>
          <w:szCs w:val="18"/>
        </w:rPr>
        <w:t>.immatriculation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>(</w:t>
      </w:r>
      <w:r w:rsidRPr="009B03FB">
        <w:rPr>
          <w:rFonts w:ascii="Consolas" w:hAnsi="Consolas"/>
          <w:color w:val="2A00FF"/>
          <w:sz w:val="18"/>
          <w:szCs w:val="18"/>
        </w:rPr>
        <w:t>"ENI_ECOLE_12398"</w:t>
      </w:r>
      <w:r w:rsidRPr="009B03FB">
        <w:rPr>
          <w:rFonts w:ascii="Consolas" w:hAnsi="Consolas"/>
          <w:color w:val="000000"/>
          <w:sz w:val="18"/>
          <w:szCs w:val="18"/>
        </w:rPr>
        <w:t>)</w:t>
      </w:r>
    </w:p>
    <w:p w14:paraId="72447661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B03F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numDom</w:t>
      </w:r>
      <w:proofErr w:type="spellEnd"/>
      <w:proofErr w:type="gramEnd"/>
      <w:r w:rsidRPr="009B03FB">
        <w:rPr>
          <w:rFonts w:ascii="Consolas" w:hAnsi="Consolas"/>
          <w:color w:val="000000"/>
          <w:sz w:val="18"/>
          <w:szCs w:val="18"/>
        </w:rPr>
        <w:t>(</w:t>
      </w:r>
      <w:r w:rsidRPr="009B03FB">
        <w:rPr>
          <w:rFonts w:ascii="Consolas" w:hAnsi="Consolas"/>
          <w:color w:val="2A00FF"/>
          <w:sz w:val="18"/>
          <w:szCs w:val="18"/>
        </w:rPr>
        <w:t>"02XXXXXXXX"</w:t>
      </w:r>
      <w:r w:rsidRPr="009B03FB">
        <w:rPr>
          <w:rFonts w:ascii="Consolas" w:hAnsi="Consolas"/>
          <w:color w:val="000000"/>
          <w:sz w:val="18"/>
          <w:szCs w:val="18"/>
        </w:rPr>
        <w:t>)</w:t>
      </w:r>
    </w:p>
    <w:p w14:paraId="477E6890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B03F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9B03FB">
        <w:rPr>
          <w:rFonts w:ascii="Consolas" w:hAnsi="Consolas"/>
          <w:color w:val="000000"/>
          <w:sz w:val="18"/>
          <w:szCs w:val="18"/>
        </w:rPr>
        <w:t>();</w:t>
      </w:r>
    </w:p>
    <w:p w14:paraId="577E49EE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2E725B3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3F7F5F"/>
          <w:sz w:val="18"/>
          <w:szCs w:val="18"/>
        </w:rPr>
        <w:t>// Association</w:t>
      </w:r>
    </w:p>
    <w:p w14:paraId="189E0FA2" w14:textId="3A1B4BC9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9B03FB">
        <w:rPr>
          <w:rFonts w:ascii="Consolas" w:hAnsi="Consolas"/>
          <w:color w:val="6A3E3E"/>
          <w:sz w:val="18"/>
          <w:szCs w:val="18"/>
        </w:rPr>
        <w:t>ASauver</w:t>
      </w:r>
      <w:r w:rsidRPr="009B03FB">
        <w:rPr>
          <w:rFonts w:ascii="Consolas" w:hAnsi="Consolas"/>
          <w:color w:val="000000"/>
          <w:sz w:val="18"/>
          <w:szCs w:val="18"/>
        </w:rPr>
        <w:t>.setAdresse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>(</w:t>
      </w:r>
      <w:r w:rsidRPr="009B03FB">
        <w:rPr>
          <w:rFonts w:ascii="Consolas" w:hAnsi="Consolas"/>
          <w:color w:val="6A3E3E"/>
          <w:sz w:val="18"/>
          <w:szCs w:val="18"/>
        </w:rPr>
        <w:t>adresse</w:t>
      </w:r>
      <w:proofErr w:type="gramStart"/>
      <w:r w:rsidRPr="009B03FB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02CA77E5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C664EF4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6BEFBA69" w14:textId="4A5F8D96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B03FB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9B03F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employeDB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B03FB">
        <w:rPr>
          <w:rFonts w:ascii="Consolas" w:hAnsi="Consolas"/>
          <w:color w:val="0000C0"/>
          <w:sz w:val="18"/>
          <w:szCs w:val="18"/>
        </w:rPr>
        <w:t>repository</w:t>
      </w:r>
      <w:r w:rsidRPr="009B03FB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9B03FB">
        <w:rPr>
          <w:rFonts w:ascii="Consolas" w:hAnsi="Consolas"/>
          <w:color w:val="6A3E3E"/>
          <w:sz w:val="18"/>
          <w:szCs w:val="18"/>
        </w:rPr>
        <w:t>ASauver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>);</w:t>
      </w:r>
    </w:p>
    <w:p w14:paraId="66CF41D5" w14:textId="5B8824E4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B03FB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9B03FB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proofErr w:type="gramEnd"/>
      <w:r w:rsidR="007320EE">
        <w:rPr>
          <w:rFonts w:ascii="Consolas" w:hAnsi="Consolas"/>
          <w:color w:val="6A3E3E"/>
          <w:sz w:val="18"/>
          <w:szCs w:val="18"/>
        </w:rPr>
        <w:t>employeDB</w:t>
      </w:r>
      <w:r w:rsidRPr="009B03FB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>());</w:t>
      </w:r>
    </w:p>
    <w:p w14:paraId="381D739A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CE8B203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3F7F5F"/>
          <w:sz w:val="18"/>
          <w:szCs w:val="18"/>
        </w:rPr>
        <w:t>// Vérification de l'identifiant de l'employé</w:t>
      </w:r>
    </w:p>
    <w:p w14:paraId="6601F979" w14:textId="33705C9A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9B03F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="007320EE">
        <w:rPr>
          <w:rFonts w:ascii="Consolas" w:hAnsi="Consolas"/>
          <w:color w:val="6A3E3E"/>
          <w:sz w:val="18"/>
          <w:szCs w:val="18"/>
        </w:rPr>
        <w:t>employeDB</w:t>
      </w:r>
      <w:r w:rsidRPr="009B03FB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>(0);</w:t>
      </w:r>
    </w:p>
    <w:p w14:paraId="74CC95BC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7993405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3F7F5F"/>
          <w:sz w:val="18"/>
          <w:szCs w:val="18"/>
        </w:rPr>
        <w:t>// Vérification de la cascade de l'association</w:t>
      </w:r>
    </w:p>
    <w:p w14:paraId="7B6DA537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</w:r>
      <w:r w:rsidRPr="009B03F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9B03F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9B03F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B03FB">
        <w:rPr>
          <w:rFonts w:ascii="Consolas" w:hAnsi="Consolas"/>
          <w:color w:val="6A3E3E"/>
          <w:sz w:val="18"/>
          <w:szCs w:val="18"/>
        </w:rPr>
        <w:t>adresse</w:t>
      </w:r>
      <w:r w:rsidRPr="009B03FB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9B03FB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9B03FB">
        <w:rPr>
          <w:rFonts w:ascii="Consolas" w:hAnsi="Consolas"/>
          <w:color w:val="000000"/>
          <w:sz w:val="18"/>
          <w:szCs w:val="18"/>
        </w:rPr>
        <w:t>(0);</w:t>
      </w:r>
    </w:p>
    <w:p w14:paraId="3868236B" w14:textId="77777777" w:rsidR="009B03FB" w:rsidRP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ab/>
        <w:t>}</w:t>
      </w:r>
    </w:p>
    <w:p w14:paraId="0E23A434" w14:textId="77777777" w:rsidR="009B03FB" w:rsidRDefault="009B03FB" w:rsidP="009B03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B03FB">
        <w:rPr>
          <w:rFonts w:ascii="Consolas" w:hAnsi="Consolas"/>
          <w:color w:val="000000"/>
          <w:sz w:val="18"/>
          <w:szCs w:val="18"/>
        </w:rPr>
        <w:t>}</w:t>
      </w:r>
    </w:p>
    <w:p w14:paraId="5CFD5175" w14:textId="2239B84D" w:rsidR="009C4EFE" w:rsidRPr="009B03FB" w:rsidRDefault="009C4EFE" w:rsidP="009C4EFE">
      <w:pPr>
        <w:pStyle w:val="TPnormalpuce1"/>
      </w:pPr>
      <w:r>
        <w:lastRenderedPageBreak/>
        <w:t>La ou les lignes correspondent dans nos tests aux associations uni ou bi directionnelles seront à ajouter dans les méthodes des services (couche BLL)</w:t>
      </w:r>
    </w:p>
    <w:p w14:paraId="085F1AB0" w14:textId="53549E62" w:rsidR="009B03FB" w:rsidRDefault="001537D8" w:rsidP="001537D8">
      <w:pPr>
        <w:pStyle w:val="TPnormalpuce1"/>
      </w:pPr>
      <w:r>
        <w:t>Lancer le test, il est en échec, il indique que l’identifiant d’adresse est nul</w:t>
      </w:r>
    </w:p>
    <w:p w14:paraId="310FCBC3" w14:textId="71AE0BF6" w:rsidR="001D1990" w:rsidRDefault="001D1990" w:rsidP="001D1990">
      <w:r>
        <w:rPr>
          <w:noProof/>
        </w:rPr>
        <w:drawing>
          <wp:inline distT="0" distB="0" distL="0" distR="0" wp14:anchorId="3F5BD21D" wp14:editId="53DFCC4F">
            <wp:extent cx="5533390" cy="1412875"/>
            <wp:effectExtent l="19050" t="19050" r="10160" b="15875"/>
            <wp:docPr id="4976341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1412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CF4EF6" w14:textId="13AE2E7A" w:rsidR="001D1990" w:rsidRDefault="001537D8" w:rsidP="001D1990">
      <w:pPr>
        <w:pStyle w:val="TPnormalpuce1"/>
        <w:numPr>
          <w:ilvl w:val="1"/>
          <w:numId w:val="1"/>
        </w:numPr>
      </w:pPr>
      <w:r>
        <w:t>L’employé a été persisté mais pas l’adresse associée</w:t>
      </w:r>
    </w:p>
    <w:p w14:paraId="19D464C6" w14:textId="55628236" w:rsidR="00873C09" w:rsidRDefault="00873C09" w:rsidP="00873C09">
      <w:pPr>
        <w:pStyle w:val="TPnormalpuce1"/>
      </w:pPr>
      <w:r>
        <w:t>Ajouter le paramètre cascade à ALL</w:t>
      </w:r>
    </w:p>
    <w:p w14:paraId="4F2B40AD" w14:textId="5E80A5B9" w:rsidR="00873C09" w:rsidRDefault="00873C09" w:rsidP="00873C09">
      <w:pPr>
        <w:pStyle w:val="TPnormalpuce1"/>
        <w:numPr>
          <w:ilvl w:val="1"/>
          <w:numId w:val="1"/>
        </w:numPr>
      </w:pPr>
      <w:r>
        <w:t xml:space="preserve">Les 2 entités ont un cycle de vie identique, il faut donc les gérer </w:t>
      </w:r>
      <w:r w:rsidR="00FA4362">
        <w:t>ensemble.</w:t>
      </w:r>
    </w:p>
    <w:p w14:paraId="11059521" w14:textId="7A755383" w:rsidR="000F180D" w:rsidRDefault="000F180D" w:rsidP="000F18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  <w:r>
        <w:rPr>
          <w:rFonts w:ascii="Consolas" w:hAnsi="Consolas"/>
          <w:b/>
          <w:bCs/>
          <w:color w:val="7F0055"/>
          <w:sz w:val="18"/>
          <w:szCs w:val="18"/>
        </w:rPr>
        <w:t>…</w:t>
      </w:r>
    </w:p>
    <w:p w14:paraId="0FF4C885" w14:textId="6DC09AF5" w:rsidR="000F180D" w:rsidRPr="000F180D" w:rsidRDefault="000F180D" w:rsidP="000F18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F180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0F180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F180D">
        <w:rPr>
          <w:rFonts w:ascii="Consolas" w:hAnsi="Consolas"/>
          <w:color w:val="000000"/>
          <w:sz w:val="18"/>
          <w:szCs w:val="18"/>
        </w:rPr>
        <w:t>jakarta.persistence.CascadeType</w:t>
      </w:r>
      <w:proofErr w:type="spellEnd"/>
      <w:r w:rsidRPr="000F180D">
        <w:rPr>
          <w:rFonts w:ascii="Consolas" w:hAnsi="Consolas"/>
          <w:color w:val="000000"/>
          <w:sz w:val="18"/>
          <w:szCs w:val="18"/>
        </w:rPr>
        <w:t>;</w:t>
      </w:r>
    </w:p>
    <w:p w14:paraId="22EBD91C" w14:textId="77777777" w:rsidR="000F180D" w:rsidRDefault="000F180D" w:rsidP="000F1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7CCA22AA" w14:textId="31D21F79" w:rsidR="000F180D" w:rsidRPr="000F180D" w:rsidRDefault="000F180D" w:rsidP="000F1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…</w:t>
      </w:r>
    </w:p>
    <w:p w14:paraId="28F675C3" w14:textId="77777777" w:rsidR="000F180D" w:rsidRPr="000F180D" w:rsidRDefault="000F180D" w:rsidP="000F1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548D5764" w14:textId="4124DB2F" w:rsidR="000F180D" w:rsidRPr="000F180D" w:rsidRDefault="000F180D" w:rsidP="00816C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0F180D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0F180D">
        <w:rPr>
          <w:rFonts w:ascii="Consolas" w:hAnsi="Consolas"/>
          <w:color w:val="646464"/>
          <w:sz w:val="18"/>
          <w:szCs w:val="18"/>
        </w:rPr>
        <w:t>OneToOne</w:t>
      </w:r>
      <w:r w:rsidRPr="000F180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0F180D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0F180D">
        <w:rPr>
          <w:rFonts w:ascii="Consolas" w:hAnsi="Consolas"/>
          <w:color w:val="000000"/>
          <w:sz w:val="18"/>
          <w:szCs w:val="18"/>
        </w:rPr>
        <w:t>CascadeType.</w:t>
      </w:r>
      <w:r w:rsidRPr="000F180D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0F180D">
        <w:rPr>
          <w:rFonts w:ascii="Consolas" w:hAnsi="Consolas"/>
          <w:color w:val="000000"/>
          <w:sz w:val="18"/>
          <w:szCs w:val="18"/>
        </w:rPr>
        <w:t>)</w:t>
      </w:r>
    </w:p>
    <w:p w14:paraId="4D5E6B66" w14:textId="4CB44BF1" w:rsidR="000F180D" w:rsidRPr="000F180D" w:rsidRDefault="000F180D" w:rsidP="000F18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F180D">
        <w:rPr>
          <w:rFonts w:ascii="Consolas" w:hAnsi="Consolas"/>
          <w:color w:val="000000"/>
          <w:sz w:val="18"/>
          <w:szCs w:val="18"/>
        </w:rPr>
        <w:tab/>
      </w:r>
      <w:r w:rsidRPr="000F180D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0F180D">
        <w:rPr>
          <w:rFonts w:ascii="Consolas" w:hAnsi="Consolas"/>
          <w:color w:val="646464"/>
          <w:sz w:val="18"/>
          <w:szCs w:val="18"/>
        </w:rPr>
        <w:t>JoinColumn</w:t>
      </w:r>
      <w:r w:rsidRPr="000F180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0F180D">
        <w:rPr>
          <w:rFonts w:ascii="Consolas" w:hAnsi="Consolas"/>
          <w:color w:val="000000"/>
          <w:sz w:val="18"/>
          <w:szCs w:val="18"/>
        </w:rPr>
        <w:t xml:space="preserve">name = </w:t>
      </w:r>
      <w:r w:rsidRPr="000F180D">
        <w:rPr>
          <w:rFonts w:ascii="Consolas" w:hAnsi="Consolas"/>
          <w:color w:val="2A00FF"/>
          <w:sz w:val="18"/>
          <w:szCs w:val="18"/>
        </w:rPr>
        <w:t>"</w:t>
      </w:r>
      <w:r w:rsidR="004C38CC">
        <w:rPr>
          <w:rFonts w:ascii="Consolas" w:hAnsi="Consolas"/>
          <w:color w:val="2A00FF"/>
          <w:sz w:val="18"/>
          <w:szCs w:val="18"/>
        </w:rPr>
        <w:t>ADDRESS_ID</w:t>
      </w:r>
      <w:r w:rsidRPr="000F180D">
        <w:rPr>
          <w:rFonts w:ascii="Consolas" w:hAnsi="Consolas"/>
          <w:color w:val="2A00FF"/>
          <w:sz w:val="18"/>
          <w:szCs w:val="18"/>
        </w:rPr>
        <w:t>"</w:t>
      </w:r>
      <w:r w:rsidRPr="000F180D">
        <w:rPr>
          <w:rFonts w:ascii="Consolas" w:hAnsi="Consolas"/>
          <w:color w:val="000000"/>
          <w:sz w:val="18"/>
          <w:szCs w:val="18"/>
        </w:rPr>
        <w:t>)</w:t>
      </w:r>
    </w:p>
    <w:p w14:paraId="3A4AFA40" w14:textId="77777777" w:rsidR="000F180D" w:rsidRPr="000F180D" w:rsidRDefault="000F180D" w:rsidP="000F18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F180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F180D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0F180D">
        <w:rPr>
          <w:rFonts w:ascii="Consolas" w:hAnsi="Consolas"/>
          <w:color w:val="000000"/>
          <w:sz w:val="18"/>
          <w:szCs w:val="18"/>
        </w:rPr>
        <w:t xml:space="preserve"> Adresse </w:t>
      </w:r>
      <w:proofErr w:type="spellStart"/>
      <w:r w:rsidRPr="000F180D">
        <w:rPr>
          <w:rFonts w:ascii="Consolas" w:hAnsi="Consolas"/>
          <w:color w:val="0000C0"/>
          <w:sz w:val="18"/>
          <w:szCs w:val="18"/>
        </w:rPr>
        <w:t>adresse</w:t>
      </w:r>
      <w:proofErr w:type="spellEnd"/>
      <w:r w:rsidRPr="000F180D">
        <w:rPr>
          <w:rFonts w:ascii="Consolas" w:hAnsi="Consolas"/>
          <w:color w:val="000000"/>
          <w:sz w:val="18"/>
          <w:szCs w:val="18"/>
        </w:rPr>
        <w:t>;</w:t>
      </w:r>
    </w:p>
    <w:p w14:paraId="696F4D0D" w14:textId="77777777" w:rsidR="000F180D" w:rsidRPr="000F180D" w:rsidRDefault="000F180D" w:rsidP="000F18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F180D">
        <w:rPr>
          <w:rFonts w:ascii="Consolas" w:hAnsi="Consolas"/>
          <w:color w:val="000000"/>
          <w:sz w:val="18"/>
          <w:szCs w:val="18"/>
        </w:rPr>
        <w:t>}</w:t>
      </w:r>
    </w:p>
    <w:p w14:paraId="6DEBE9D3" w14:textId="37182E5A" w:rsidR="000F180D" w:rsidRDefault="00DA1BD4" w:rsidP="00DA1BD4">
      <w:pPr>
        <w:pStyle w:val="TPnormalpuce1"/>
      </w:pPr>
      <w:r>
        <w:t>Relancer le test</w:t>
      </w:r>
    </w:p>
    <w:p w14:paraId="48BC68B6" w14:textId="761B3ABD" w:rsidR="00DA1BD4" w:rsidRDefault="00DA1BD4" w:rsidP="00DA1BD4">
      <w:pPr>
        <w:pStyle w:val="TPnormalpuce1"/>
        <w:numPr>
          <w:ilvl w:val="1"/>
          <w:numId w:val="1"/>
        </w:numPr>
      </w:pPr>
      <w:r>
        <w:t>Il est vert maintenant, les 2 entités ont été persistées</w:t>
      </w:r>
    </w:p>
    <w:p w14:paraId="32FD2D29" w14:textId="0218B658" w:rsidR="00DA1BD4" w:rsidRDefault="00DA1BD4" w:rsidP="00DA1BD4">
      <w:pPr>
        <w:pStyle w:val="TPnormalpuce1"/>
        <w:numPr>
          <w:ilvl w:val="1"/>
          <w:numId w:val="1"/>
        </w:numPr>
      </w:pPr>
      <w:r>
        <w:t>Dans les traces nous avons les 2 INSERT</w:t>
      </w:r>
    </w:p>
    <w:p w14:paraId="76A09F3E" w14:textId="77777777" w:rsidR="00DA1BD4" w:rsidRDefault="00DA1BD4" w:rsidP="00DA1BD4"/>
    <w:p w14:paraId="56694CF2" w14:textId="77777777" w:rsidR="00DA1BD4" w:rsidRPr="00DA1BD4" w:rsidRDefault="00DA1BD4" w:rsidP="00DA1B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A1BD4">
        <w:rPr>
          <w:rFonts w:ascii="Consolas" w:hAnsi="Consolas"/>
          <w:color w:val="000000"/>
          <w:sz w:val="18"/>
          <w:szCs w:val="18"/>
        </w:rPr>
        <w:t>insert</w:t>
      </w:r>
      <w:proofErr w:type="gramEnd"/>
      <w:r w:rsidRPr="00DA1B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1BD4">
        <w:rPr>
          <w:rFonts w:ascii="Consolas" w:hAnsi="Consolas"/>
          <w:color w:val="000000"/>
          <w:sz w:val="18"/>
          <w:szCs w:val="18"/>
        </w:rPr>
        <w:t>into</w:t>
      </w:r>
      <w:proofErr w:type="spellEnd"/>
      <w:r w:rsidRPr="00DA1B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1BD4">
        <w:rPr>
          <w:rFonts w:ascii="Consolas" w:hAnsi="Consolas"/>
          <w:color w:val="000000"/>
          <w:sz w:val="18"/>
          <w:szCs w:val="18"/>
        </w:rPr>
        <w:t>address</w:t>
      </w:r>
      <w:proofErr w:type="spellEnd"/>
      <w:r w:rsidRPr="00DA1BD4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DA1BD4">
        <w:rPr>
          <w:rFonts w:ascii="Consolas" w:hAnsi="Consolas"/>
          <w:color w:val="000000"/>
          <w:sz w:val="18"/>
          <w:szCs w:val="18"/>
        </w:rPr>
        <w:t>postal_code,street,city,address_id</w:t>
      </w:r>
      <w:proofErr w:type="spellEnd"/>
      <w:r w:rsidRPr="00DA1BD4">
        <w:rPr>
          <w:rFonts w:ascii="Consolas" w:hAnsi="Consolas"/>
          <w:color w:val="000000"/>
          <w:sz w:val="18"/>
          <w:szCs w:val="18"/>
        </w:rPr>
        <w:t>) values (?,?,?,default)</w:t>
      </w:r>
    </w:p>
    <w:p w14:paraId="377CA587" w14:textId="272409C8" w:rsidR="00DA1BD4" w:rsidRPr="00DA1BD4" w:rsidRDefault="00DA1BD4" w:rsidP="00DA1B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A1BD4">
        <w:rPr>
          <w:rFonts w:ascii="Consolas" w:hAnsi="Consolas"/>
          <w:color w:val="000000"/>
          <w:sz w:val="18"/>
          <w:szCs w:val="18"/>
        </w:rPr>
        <w:t>insert</w:t>
      </w:r>
      <w:proofErr w:type="gramEnd"/>
      <w:r w:rsidRPr="00DA1B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1BD4">
        <w:rPr>
          <w:rFonts w:ascii="Consolas" w:hAnsi="Consolas"/>
          <w:color w:val="000000"/>
          <w:sz w:val="18"/>
          <w:szCs w:val="18"/>
        </w:rPr>
        <w:t>into</w:t>
      </w:r>
      <w:proofErr w:type="spellEnd"/>
      <w:r w:rsidRPr="00DA1B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1BD4">
        <w:rPr>
          <w:rFonts w:ascii="Consolas" w:hAnsi="Consolas"/>
          <w:color w:val="000000"/>
          <w:sz w:val="18"/>
          <w:szCs w:val="18"/>
        </w:rPr>
        <w:t>employee</w:t>
      </w:r>
      <w:proofErr w:type="spellEnd"/>
      <w:r w:rsidRPr="00DA1BD4">
        <w:rPr>
          <w:rFonts w:ascii="Consolas" w:hAnsi="Consolas"/>
          <w:color w:val="000000"/>
          <w:sz w:val="18"/>
          <w:szCs w:val="18"/>
        </w:rPr>
        <w:t xml:space="preserve"> (address</w:t>
      </w:r>
      <w:r w:rsidR="00162C74">
        <w:rPr>
          <w:rFonts w:ascii="Consolas" w:hAnsi="Consolas"/>
          <w:color w:val="000000"/>
          <w:sz w:val="18"/>
          <w:szCs w:val="18"/>
        </w:rPr>
        <w:t>_id</w:t>
      </w:r>
      <w:r w:rsidRPr="00DA1BD4">
        <w:rPr>
          <w:rFonts w:ascii="Consolas" w:hAnsi="Consolas"/>
          <w:color w:val="000000"/>
          <w:sz w:val="18"/>
          <w:szCs w:val="18"/>
        </w:rPr>
        <w:t>,email,employee_registration,last_name,home_phone_number,cell_number,first_name,employee_id) values (?,?,?,?,?,?,?,default)</w:t>
      </w:r>
    </w:p>
    <w:p w14:paraId="23870BBB" w14:textId="5EE46AEF" w:rsidR="00DA1BD4" w:rsidRDefault="00DA1BD4" w:rsidP="00DA1BD4">
      <w:pPr>
        <w:pStyle w:val="TPnormalpuce1"/>
        <w:numPr>
          <w:ilvl w:val="1"/>
          <w:numId w:val="1"/>
        </w:numPr>
      </w:pPr>
      <w:r>
        <w:t>Et dans la trace l’employé et son adresse ont un identifiant</w:t>
      </w:r>
    </w:p>
    <w:p w14:paraId="32048CFE" w14:textId="77777777" w:rsidR="00DA1BD4" w:rsidRPr="00DA1BD4" w:rsidRDefault="00DA1BD4" w:rsidP="00DA1B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DA1BD4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DA1BD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A1BD4">
        <w:rPr>
          <w:rFonts w:ascii="Consolas" w:hAnsi="Consolas"/>
          <w:color w:val="000000"/>
          <w:sz w:val="18"/>
          <w:szCs w:val="18"/>
        </w:rPr>
        <w:t xml:space="preserve">id=1, nom=BAILLE, </w:t>
      </w:r>
      <w:proofErr w:type="spellStart"/>
      <w:r w:rsidRPr="00DA1BD4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DA1BD4">
        <w:rPr>
          <w:rFonts w:ascii="Consolas" w:hAnsi="Consolas"/>
          <w:color w:val="000000"/>
          <w:sz w:val="18"/>
          <w:szCs w:val="18"/>
        </w:rPr>
        <w:t xml:space="preserve">=Anne-Lise, email=abaille@campus-eni.fr, immatriculation=ENI_ECOLE_12398, </w:t>
      </w:r>
      <w:proofErr w:type="spellStart"/>
      <w:r w:rsidRPr="00DA1BD4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DA1BD4">
        <w:rPr>
          <w:rFonts w:ascii="Consolas" w:hAnsi="Consolas"/>
          <w:color w:val="000000"/>
          <w:sz w:val="18"/>
          <w:szCs w:val="18"/>
        </w:rPr>
        <w:t xml:space="preserve">=02XXXXXXXX, </w:t>
      </w:r>
      <w:proofErr w:type="spellStart"/>
      <w:r w:rsidRPr="00DA1BD4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DA1BD4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DA1BD4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DA1BD4">
        <w:rPr>
          <w:rFonts w:ascii="Consolas" w:hAnsi="Consolas"/>
          <w:color w:val="000000"/>
          <w:sz w:val="18"/>
          <w:szCs w:val="18"/>
        </w:rPr>
        <w:t xml:space="preserve">, adresse=Adresse(id=1, rue=15 rue de Paris, </w:t>
      </w:r>
      <w:proofErr w:type="spellStart"/>
      <w:r w:rsidRPr="00DA1BD4">
        <w:rPr>
          <w:rFonts w:ascii="Consolas" w:hAnsi="Consolas"/>
          <w:color w:val="000000"/>
          <w:sz w:val="18"/>
          <w:szCs w:val="18"/>
        </w:rPr>
        <w:t>codePostal</w:t>
      </w:r>
      <w:proofErr w:type="spellEnd"/>
      <w:r w:rsidRPr="00DA1BD4">
        <w:rPr>
          <w:rFonts w:ascii="Consolas" w:hAnsi="Consolas"/>
          <w:color w:val="000000"/>
          <w:sz w:val="18"/>
          <w:szCs w:val="18"/>
        </w:rPr>
        <w:t>=35000, ville=Rennes))</w:t>
      </w:r>
    </w:p>
    <w:p w14:paraId="1C902E9C" w14:textId="77777777" w:rsidR="009B03FB" w:rsidRDefault="009B03FB" w:rsidP="009B03FB"/>
    <w:p w14:paraId="11F37956" w14:textId="4FD87DAD" w:rsidR="00E4001F" w:rsidRDefault="00E4001F" w:rsidP="00E4001F">
      <w:pPr>
        <w:pStyle w:val="Titre3"/>
      </w:pPr>
      <w:r>
        <w:t xml:space="preserve">Suppression d’un </w:t>
      </w:r>
      <w:proofErr w:type="spellStart"/>
      <w:r>
        <w:t>employé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adresse</w:t>
      </w:r>
      <w:proofErr w:type="spellEnd"/>
    </w:p>
    <w:p w14:paraId="2CEE5EC1" w14:textId="0F6BD994" w:rsidR="00491197" w:rsidRDefault="00491197" w:rsidP="00491197">
      <w:pPr>
        <w:pStyle w:val="TPnormalpuce1"/>
      </w:pPr>
      <w:r>
        <w:t>Le paramètre cascade est à ALL</w:t>
      </w:r>
    </w:p>
    <w:p w14:paraId="477A29A4" w14:textId="3D510948" w:rsidR="00491197" w:rsidRDefault="00491197" w:rsidP="00491197">
      <w:pPr>
        <w:pStyle w:val="TPnormalpuce1"/>
        <w:numPr>
          <w:ilvl w:val="1"/>
          <w:numId w:val="1"/>
        </w:numPr>
      </w:pPr>
      <w:r>
        <w:t>Il gère : PERSIST, MERGE, REFRESH, REMOVE et DETACH</w:t>
      </w:r>
    </w:p>
    <w:p w14:paraId="21AE24EE" w14:textId="50299779" w:rsidR="00491197" w:rsidRDefault="00491197" w:rsidP="00491197">
      <w:pPr>
        <w:pStyle w:val="TPnormalpuce1"/>
        <w:numPr>
          <w:ilvl w:val="1"/>
          <w:numId w:val="1"/>
        </w:numPr>
      </w:pPr>
      <w:r>
        <w:t>Donc si nous supprimons l’entité principale, il doit supprimer l’entité associée</w:t>
      </w:r>
    </w:p>
    <w:p w14:paraId="5C302906" w14:textId="57687001" w:rsidR="00491197" w:rsidRDefault="00491197" w:rsidP="00491197">
      <w:pPr>
        <w:pStyle w:val="TPnormalpuce1"/>
      </w:pPr>
      <w:r>
        <w:t>Créer un test pour valider cela</w:t>
      </w:r>
    </w:p>
    <w:p w14:paraId="43E0A05E" w14:textId="1DF9C334" w:rsidR="00491197" w:rsidRDefault="00491197" w:rsidP="00491197">
      <w:pPr>
        <w:pStyle w:val="TPnormalpuce1"/>
      </w:pPr>
      <w:r>
        <w:t xml:space="preserve">Ajout d’un la classe de tests de </w:t>
      </w:r>
      <w:proofErr w:type="spellStart"/>
      <w:r>
        <w:t>TestEtityManager</w:t>
      </w:r>
      <w:proofErr w:type="spellEnd"/>
      <w:r>
        <w:t xml:space="preserve"> et du test </w:t>
      </w:r>
      <w:proofErr w:type="spellStart"/>
      <w:r>
        <w:t>test_delete</w:t>
      </w:r>
      <w:proofErr w:type="spellEnd"/>
    </w:p>
    <w:p w14:paraId="1FA896C3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fr.eni.demo.association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;</w:t>
      </w:r>
    </w:p>
    <w:p w14:paraId="21AC86F1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2C185B1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49119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;</w:t>
      </w:r>
    </w:p>
    <w:p w14:paraId="0532D5B5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org.junit.jupiter.api.Assertions.</w:t>
      </w:r>
      <w:r w:rsidRPr="00491197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;</w:t>
      </w:r>
    </w:p>
    <w:p w14:paraId="0A3D44B8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B81F0A7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org.junit.jupiter.api.Test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;</w:t>
      </w:r>
    </w:p>
    <w:p w14:paraId="72FA1E24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lastRenderedPageBreak/>
        <w:t>import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org.springframework.beans.factory.annotation.Autowired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;</w:t>
      </w:r>
    </w:p>
    <w:p w14:paraId="00634571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org.springframework.boot.test.autoconfigure.orm.jpa.DataJpaTest;</w:t>
      </w:r>
    </w:p>
    <w:p w14:paraId="7B6BA4FD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org.springframework.boot.test.autoconfigure.orm.jpa.TestEntityManager;</w:t>
      </w:r>
    </w:p>
    <w:p w14:paraId="6BA56CCE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44BFC78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fr.eni.demo.bo.Adresse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;</w:t>
      </w:r>
    </w:p>
    <w:p w14:paraId="32215525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fr.eni.demo.bo.Employe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;</w:t>
      </w:r>
    </w:p>
    <w:p w14:paraId="43CC4635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fr.eni.demo.dal.EmployeRepository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;</w:t>
      </w:r>
    </w:p>
    <w:p w14:paraId="0EAE29F6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4A8C7984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A1E8ACF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646464"/>
          <w:sz w:val="18"/>
          <w:szCs w:val="18"/>
        </w:rPr>
        <w:t>@Slf4j</w:t>
      </w:r>
    </w:p>
    <w:p w14:paraId="50BFD01C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646464"/>
          <w:sz w:val="18"/>
          <w:szCs w:val="18"/>
        </w:rPr>
        <w:t>@DataJpaTest</w:t>
      </w:r>
    </w:p>
    <w:p w14:paraId="699FA2C1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r w:rsidRPr="00491197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TestOneToOneUni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2C33A520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646464"/>
          <w:sz w:val="18"/>
          <w:szCs w:val="18"/>
        </w:rPr>
        <w:t>@Autowired</w:t>
      </w:r>
    </w:p>
    <w:p w14:paraId="54527C63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TestEntityManager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color w:val="0000C0"/>
          <w:sz w:val="18"/>
          <w:szCs w:val="18"/>
        </w:rPr>
        <w:t>entityManager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;</w:t>
      </w:r>
    </w:p>
    <w:p w14:paraId="7B7AD1E8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1D3995C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646464"/>
          <w:sz w:val="18"/>
          <w:szCs w:val="18"/>
        </w:rPr>
        <w:t>@Autowired</w:t>
      </w:r>
    </w:p>
    <w:p w14:paraId="1DAF1D70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EmployeRepository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491197">
        <w:rPr>
          <w:rFonts w:ascii="Consolas" w:hAnsi="Consolas"/>
          <w:color w:val="0000C0"/>
          <w:sz w:val="18"/>
          <w:szCs w:val="18"/>
        </w:rPr>
        <w:t>repository</w:t>
      </w:r>
      <w:r w:rsidRPr="00491197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6209224F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3761BA0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646464"/>
          <w:sz w:val="18"/>
          <w:szCs w:val="18"/>
        </w:rPr>
        <w:t>@Test</w:t>
      </w:r>
    </w:p>
    <w:p w14:paraId="350E8452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test_save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() {</w:t>
      </w:r>
    </w:p>
    <w:p w14:paraId="08F7044D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Adresse </w:t>
      </w:r>
      <w:proofErr w:type="spellStart"/>
      <w:r w:rsidRPr="00491197">
        <w:rPr>
          <w:rFonts w:ascii="Consolas" w:hAnsi="Consolas"/>
          <w:color w:val="6A3E3E"/>
          <w:sz w:val="18"/>
          <w:szCs w:val="18"/>
        </w:rPr>
        <w:t>adresse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= Adresse</w:t>
      </w:r>
    </w:p>
    <w:p w14:paraId="076CAE88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49119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()</w:t>
      </w:r>
    </w:p>
    <w:p w14:paraId="6F703F7E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.rue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2A00FF"/>
          <w:sz w:val="18"/>
          <w:szCs w:val="18"/>
        </w:rPr>
        <w:t>"15 rue de Paris"</w:t>
      </w:r>
      <w:r w:rsidRPr="00491197">
        <w:rPr>
          <w:rFonts w:ascii="Consolas" w:hAnsi="Consolas"/>
          <w:color w:val="000000"/>
          <w:sz w:val="18"/>
          <w:szCs w:val="18"/>
        </w:rPr>
        <w:t>)</w:t>
      </w:r>
    </w:p>
    <w:p w14:paraId="4040A56E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codePostal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2A00FF"/>
          <w:sz w:val="18"/>
          <w:szCs w:val="18"/>
        </w:rPr>
        <w:t>"35000"</w:t>
      </w:r>
      <w:r w:rsidRPr="00491197">
        <w:rPr>
          <w:rFonts w:ascii="Consolas" w:hAnsi="Consolas"/>
          <w:color w:val="000000"/>
          <w:sz w:val="18"/>
          <w:szCs w:val="18"/>
        </w:rPr>
        <w:t>)</w:t>
      </w:r>
    </w:p>
    <w:p w14:paraId="0B175317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.ville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2A00FF"/>
          <w:sz w:val="18"/>
          <w:szCs w:val="18"/>
        </w:rPr>
        <w:t>"Rennes"</w:t>
      </w:r>
      <w:r w:rsidRPr="00491197">
        <w:rPr>
          <w:rFonts w:ascii="Consolas" w:hAnsi="Consolas"/>
          <w:color w:val="000000"/>
          <w:sz w:val="18"/>
          <w:szCs w:val="18"/>
        </w:rPr>
        <w:t>)</w:t>
      </w:r>
    </w:p>
    <w:p w14:paraId="18DB62F0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();</w:t>
      </w:r>
    </w:p>
    <w:p w14:paraId="336F52E7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0CC26DB" w14:textId="47B8439F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491197">
        <w:rPr>
          <w:rFonts w:ascii="Consolas" w:hAnsi="Consolas"/>
          <w:color w:val="6A3E3E"/>
          <w:sz w:val="18"/>
          <w:szCs w:val="18"/>
        </w:rPr>
        <w:t>ASauver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42FB8F94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49119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()</w:t>
      </w:r>
    </w:p>
    <w:p w14:paraId="47BFE972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2A00FF"/>
          <w:sz w:val="18"/>
          <w:szCs w:val="18"/>
        </w:rPr>
        <w:t>"BAILLE"</w:t>
      </w:r>
      <w:r w:rsidRPr="00491197">
        <w:rPr>
          <w:rFonts w:ascii="Consolas" w:hAnsi="Consolas"/>
          <w:color w:val="000000"/>
          <w:sz w:val="18"/>
          <w:szCs w:val="18"/>
        </w:rPr>
        <w:t>)</w:t>
      </w:r>
    </w:p>
    <w:p w14:paraId="286B9B99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prenom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2A00FF"/>
          <w:sz w:val="18"/>
          <w:szCs w:val="18"/>
        </w:rPr>
        <w:t>"Anne-Lise"</w:t>
      </w:r>
      <w:r w:rsidRPr="00491197">
        <w:rPr>
          <w:rFonts w:ascii="Consolas" w:hAnsi="Consolas"/>
          <w:color w:val="000000"/>
          <w:sz w:val="18"/>
          <w:szCs w:val="18"/>
        </w:rPr>
        <w:t>)</w:t>
      </w:r>
    </w:p>
    <w:p w14:paraId="433D069C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.email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2A00FF"/>
          <w:sz w:val="18"/>
          <w:szCs w:val="18"/>
        </w:rPr>
        <w:t>"abaille@campus-eni.fr"</w:t>
      </w:r>
      <w:r w:rsidRPr="00491197">
        <w:rPr>
          <w:rFonts w:ascii="Consolas" w:hAnsi="Consolas"/>
          <w:color w:val="000000"/>
          <w:sz w:val="18"/>
          <w:szCs w:val="18"/>
        </w:rPr>
        <w:t>)</w:t>
      </w:r>
    </w:p>
    <w:p w14:paraId="17337A32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.immatriculation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2A00FF"/>
          <w:sz w:val="18"/>
          <w:szCs w:val="18"/>
        </w:rPr>
        <w:t>"ENI_ECOLE_12398"</w:t>
      </w:r>
      <w:r w:rsidRPr="00491197">
        <w:rPr>
          <w:rFonts w:ascii="Consolas" w:hAnsi="Consolas"/>
          <w:color w:val="000000"/>
          <w:sz w:val="18"/>
          <w:szCs w:val="18"/>
        </w:rPr>
        <w:t>)</w:t>
      </w:r>
    </w:p>
    <w:p w14:paraId="2CE39CBE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numDom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2A00FF"/>
          <w:sz w:val="18"/>
          <w:szCs w:val="18"/>
        </w:rPr>
        <w:t>"02XXXXXXXX"</w:t>
      </w:r>
      <w:r w:rsidRPr="00491197">
        <w:rPr>
          <w:rFonts w:ascii="Consolas" w:hAnsi="Consolas"/>
          <w:color w:val="000000"/>
          <w:sz w:val="18"/>
          <w:szCs w:val="18"/>
        </w:rPr>
        <w:t>)</w:t>
      </w:r>
    </w:p>
    <w:p w14:paraId="3300F0ED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();</w:t>
      </w:r>
    </w:p>
    <w:p w14:paraId="46278E03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67FE1BA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3F7F5F"/>
          <w:sz w:val="18"/>
          <w:szCs w:val="18"/>
        </w:rPr>
        <w:t>// Association</w:t>
      </w:r>
    </w:p>
    <w:p w14:paraId="23039834" w14:textId="40DAC783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491197">
        <w:rPr>
          <w:rFonts w:ascii="Consolas" w:hAnsi="Consolas"/>
          <w:color w:val="6A3E3E"/>
          <w:sz w:val="18"/>
          <w:szCs w:val="18"/>
        </w:rPr>
        <w:t>ASauver</w:t>
      </w:r>
      <w:r w:rsidRPr="00491197">
        <w:rPr>
          <w:rFonts w:ascii="Consolas" w:hAnsi="Consolas"/>
          <w:color w:val="000000"/>
          <w:sz w:val="18"/>
          <w:szCs w:val="18"/>
        </w:rPr>
        <w:t>.setAdresse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6A3E3E"/>
          <w:sz w:val="18"/>
          <w:szCs w:val="18"/>
        </w:rPr>
        <w:t>adresse</w:t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5BF2D1A4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D6156C0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6A49B2E1" w14:textId="6345E2E9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employeDB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91197">
        <w:rPr>
          <w:rFonts w:ascii="Consolas" w:hAnsi="Consolas"/>
          <w:color w:val="0000C0"/>
          <w:sz w:val="18"/>
          <w:szCs w:val="18"/>
        </w:rPr>
        <w:t>repository</w:t>
      </w:r>
      <w:r w:rsidRPr="00491197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491197">
        <w:rPr>
          <w:rFonts w:ascii="Consolas" w:hAnsi="Consolas"/>
          <w:color w:val="6A3E3E"/>
          <w:sz w:val="18"/>
          <w:szCs w:val="18"/>
        </w:rPr>
        <w:t>ASauver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);</w:t>
      </w:r>
    </w:p>
    <w:p w14:paraId="2860453F" w14:textId="3A63EB8E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491197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proofErr w:type="gramEnd"/>
      <w:r w:rsidR="007320EE">
        <w:rPr>
          <w:rFonts w:ascii="Consolas" w:hAnsi="Consolas"/>
          <w:color w:val="6A3E3E"/>
          <w:sz w:val="18"/>
          <w:szCs w:val="18"/>
        </w:rPr>
        <w:t>employeDB</w:t>
      </w:r>
      <w:r w:rsidRPr="00491197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());</w:t>
      </w:r>
    </w:p>
    <w:p w14:paraId="104D3DC2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E46F3F8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3F7F5F"/>
          <w:sz w:val="18"/>
          <w:szCs w:val="18"/>
        </w:rPr>
        <w:t>// Vérification de l'identifiant de l'employé</w:t>
      </w:r>
    </w:p>
    <w:p w14:paraId="030A6FA7" w14:textId="797B45D8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9119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="007320EE">
        <w:rPr>
          <w:rFonts w:ascii="Consolas" w:hAnsi="Consolas"/>
          <w:color w:val="6A3E3E"/>
          <w:sz w:val="18"/>
          <w:szCs w:val="18"/>
        </w:rPr>
        <w:t>employeDB</w:t>
      </w:r>
      <w:r w:rsidRPr="00491197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(0);</w:t>
      </w:r>
    </w:p>
    <w:p w14:paraId="426A0534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85663D2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3F7F5F"/>
          <w:sz w:val="18"/>
          <w:szCs w:val="18"/>
        </w:rPr>
        <w:t>// Vérification de la cascade de l'association</w:t>
      </w:r>
    </w:p>
    <w:p w14:paraId="25406E85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9119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91197">
        <w:rPr>
          <w:rFonts w:ascii="Consolas" w:hAnsi="Consolas"/>
          <w:color w:val="6A3E3E"/>
          <w:sz w:val="18"/>
          <w:szCs w:val="18"/>
        </w:rPr>
        <w:t>adresse</w:t>
      </w:r>
      <w:r w:rsidRPr="00491197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(0);</w:t>
      </w:r>
    </w:p>
    <w:p w14:paraId="33DCA847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  <w:t>}</w:t>
      </w:r>
    </w:p>
    <w:p w14:paraId="33307BF8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109A34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646464"/>
          <w:sz w:val="18"/>
          <w:szCs w:val="18"/>
        </w:rPr>
        <w:t>@Test</w:t>
      </w:r>
    </w:p>
    <w:p w14:paraId="25F8B72D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test_delete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() {</w:t>
      </w:r>
    </w:p>
    <w:p w14:paraId="5197FD9B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Adresse </w:t>
      </w:r>
      <w:proofErr w:type="spellStart"/>
      <w:r w:rsidRPr="00491197">
        <w:rPr>
          <w:rFonts w:ascii="Consolas" w:hAnsi="Consolas"/>
          <w:color w:val="6A3E3E"/>
          <w:sz w:val="18"/>
          <w:szCs w:val="18"/>
        </w:rPr>
        <w:t>adresse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= Adresse</w:t>
      </w:r>
    </w:p>
    <w:p w14:paraId="4EE90F5B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49119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()</w:t>
      </w:r>
    </w:p>
    <w:p w14:paraId="5DFEED0D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.rue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2A00FF"/>
          <w:sz w:val="18"/>
          <w:szCs w:val="18"/>
        </w:rPr>
        <w:t>"15 rue de Paris"</w:t>
      </w:r>
      <w:r w:rsidRPr="00491197">
        <w:rPr>
          <w:rFonts w:ascii="Consolas" w:hAnsi="Consolas"/>
          <w:color w:val="000000"/>
          <w:sz w:val="18"/>
          <w:szCs w:val="18"/>
        </w:rPr>
        <w:t>)</w:t>
      </w:r>
    </w:p>
    <w:p w14:paraId="17D8E125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codePostal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2A00FF"/>
          <w:sz w:val="18"/>
          <w:szCs w:val="18"/>
        </w:rPr>
        <w:t>"35000"</w:t>
      </w:r>
      <w:r w:rsidRPr="00491197">
        <w:rPr>
          <w:rFonts w:ascii="Consolas" w:hAnsi="Consolas"/>
          <w:color w:val="000000"/>
          <w:sz w:val="18"/>
          <w:szCs w:val="18"/>
        </w:rPr>
        <w:t>)</w:t>
      </w:r>
    </w:p>
    <w:p w14:paraId="7641FE9D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.ville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2A00FF"/>
          <w:sz w:val="18"/>
          <w:szCs w:val="18"/>
        </w:rPr>
        <w:t>"Rennes"</w:t>
      </w:r>
      <w:r w:rsidRPr="00491197">
        <w:rPr>
          <w:rFonts w:ascii="Consolas" w:hAnsi="Consolas"/>
          <w:color w:val="000000"/>
          <w:sz w:val="18"/>
          <w:szCs w:val="18"/>
        </w:rPr>
        <w:t>)</w:t>
      </w:r>
    </w:p>
    <w:p w14:paraId="5CD1B363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();</w:t>
      </w:r>
    </w:p>
    <w:p w14:paraId="73DBBB99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FB8C63B" w14:textId="143357F6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7E99A3C4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49119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()</w:t>
      </w:r>
    </w:p>
    <w:p w14:paraId="672C8A57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2A00FF"/>
          <w:sz w:val="18"/>
          <w:szCs w:val="18"/>
        </w:rPr>
        <w:t>"BAILLE"</w:t>
      </w:r>
      <w:r w:rsidRPr="00491197">
        <w:rPr>
          <w:rFonts w:ascii="Consolas" w:hAnsi="Consolas"/>
          <w:color w:val="000000"/>
          <w:sz w:val="18"/>
          <w:szCs w:val="18"/>
        </w:rPr>
        <w:t>)</w:t>
      </w:r>
    </w:p>
    <w:p w14:paraId="32C41A6D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prenom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2A00FF"/>
          <w:sz w:val="18"/>
          <w:szCs w:val="18"/>
        </w:rPr>
        <w:t>"Anne-Lise"</w:t>
      </w:r>
      <w:r w:rsidRPr="00491197">
        <w:rPr>
          <w:rFonts w:ascii="Consolas" w:hAnsi="Consolas"/>
          <w:color w:val="000000"/>
          <w:sz w:val="18"/>
          <w:szCs w:val="18"/>
        </w:rPr>
        <w:t>)</w:t>
      </w:r>
    </w:p>
    <w:p w14:paraId="283693E0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.email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2A00FF"/>
          <w:sz w:val="18"/>
          <w:szCs w:val="18"/>
        </w:rPr>
        <w:t>"abaille@campus-eni.fr"</w:t>
      </w:r>
      <w:r w:rsidRPr="00491197">
        <w:rPr>
          <w:rFonts w:ascii="Consolas" w:hAnsi="Consolas"/>
          <w:color w:val="000000"/>
          <w:sz w:val="18"/>
          <w:szCs w:val="18"/>
        </w:rPr>
        <w:t>)</w:t>
      </w:r>
    </w:p>
    <w:p w14:paraId="50D3CEC4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.immatriculation</w:t>
      </w:r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2A00FF"/>
          <w:sz w:val="18"/>
          <w:szCs w:val="18"/>
        </w:rPr>
        <w:t>"ENI_ECOLE_12398"</w:t>
      </w:r>
      <w:r w:rsidRPr="00491197">
        <w:rPr>
          <w:rFonts w:ascii="Consolas" w:hAnsi="Consolas"/>
          <w:color w:val="000000"/>
          <w:sz w:val="18"/>
          <w:szCs w:val="18"/>
        </w:rPr>
        <w:t>)</w:t>
      </w:r>
    </w:p>
    <w:p w14:paraId="68B01F99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numDom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2A00FF"/>
          <w:sz w:val="18"/>
          <w:szCs w:val="18"/>
        </w:rPr>
        <w:t>"02XXXXXXXX"</w:t>
      </w:r>
      <w:r w:rsidRPr="00491197">
        <w:rPr>
          <w:rFonts w:ascii="Consolas" w:hAnsi="Consolas"/>
          <w:color w:val="000000"/>
          <w:sz w:val="18"/>
          <w:szCs w:val="18"/>
        </w:rPr>
        <w:t>)</w:t>
      </w:r>
    </w:p>
    <w:p w14:paraId="47B92E16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();</w:t>
      </w:r>
    </w:p>
    <w:p w14:paraId="2629E559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0505BA1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3F7F5F"/>
          <w:sz w:val="18"/>
          <w:szCs w:val="18"/>
        </w:rPr>
        <w:t>// Association</w:t>
      </w:r>
    </w:p>
    <w:p w14:paraId="15D7F03B" w14:textId="07ADC5E4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491197">
        <w:rPr>
          <w:rFonts w:ascii="Consolas" w:hAnsi="Consolas"/>
          <w:color w:val="000000"/>
          <w:sz w:val="18"/>
          <w:szCs w:val="18"/>
        </w:rPr>
        <w:t>.setAdresse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r w:rsidRPr="00491197">
        <w:rPr>
          <w:rFonts w:ascii="Consolas" w:hAnsi="Consolas"/>
          <w:color w:val="6A3E3E"/>
          <w:sz w:val="18"/>
          <w:szCs w:val="18"/>
        </w:rPr>
        <w:t>adresse</w:t>
      </w:r>
      <w:r w:rsidRPr="00491197">
        <w:rPr>
          <w:rFonts w:ascii="Consolas" w:hAnsi="Consolas"/>
          <w:color w:val="000000"/>
          <w:sz w:val="18"/>
          <w:szCs w:val="18"/>
        </w:rPr>
        <w:t>);</w:t>
      </w:r>
    </w:p>
    <w:p w14:paraId="1827B884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6DE5274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3F7F5F"/>
          <w:sz w:val="18"/>
          <w:szCs w:val="18"/>
        </w:rPr>
        <w:t>// Contexte de la DB</w:t>
      </w:r>
    </w:p>
    <w:p w14:paraId="5A0E1650" w14:textId="3B58C781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91197">
        <w:rPr>
          <w:rFonts w:ascii="Consolas" w:hAnsi="Consolas"/>
          <w:color w:val="0000C0"/>
          <w:sz w:val="18"/>
          <w:szCs w:val="18"/>
        </w:rPr>
        <w:t>entityManager</w:t>
      </w:r>
      <w:r w:rsidRPr="00491197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proofErr w:type="spellEnd"/>
      <w:proofErr w:type="gramStart"/>
      <w:r w:rsidRPr="00491197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697AE3A9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91197">
        <w:rPr>
          <w:rFonts w:ascii="Consolas" w:hAnsi="Consolas"/>
          <w:color w:val="0000C0"/>
          <w:sz w:val="18"/>
          <w:szCs w:val="18"/>
        </w:rPr>
        <w:t>entityManager</w:t>
      </w:r>
      <w:r w:rsidRPr="00491197">
        <w:rPr>
          <w:rFonts w:ascii="Consolas" w:hAnsi="Consolas"/>
          <w:color w:val="000000"/>
          <w:sz w:val="18"/>
          <w:szCs w:val="18"/>
        </w:rPr>
        <w:t>.flush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491197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2A7CBA1D" w14:textId="558E8B21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9119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491197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(0);</w:t>
      </w:r>
    </w:p>
    <w:p w14:paraId="0DFCBDB5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9119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91197">
        <w:rPr>
          <w:rFonts w:ascii="Consolas" w:hAnsi="Consolas"/>
          <w:color w:val="6A3E3E"/>
          <w:sz w:val="18"/>
          <w:szCs w:val="18"/>
        </w:rPr>
        <w:t>adresse</w:t>
      </w:r>
      <w:r w:rsidRPr="00491197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(0);</w:t>
      </w:r>
    </w:p>
    <w:p w14:paraId="3406940F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B6ACBFA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4B202F6E" w14:textId="31EDE899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91197">
        <w:rPr>
          <w:rFonts w:ascii="Consolas" w:hAnsi="Consolas"/>
          <w:color w:val="0000C0"/>
          <w:sz w:val="18"/>
          <w:szCs w:val="18"/>
        </w:rPr>
        <w:t>repository</w:t>
      </w:r>
      <w:r w:rsidRPr="00491197">
        <w:rPr>
          <w:rFonts w:ascii="Consolas" w:hAnsi="Consolas"/>
          <w:color w:val="000000"/>
          <w:sz w:val="18"/>
          <w:szCs w:val="18"/>
        </w:rPr>
        <w:t>.delete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);</w:t>
      </w:r>
    </w:p>
    <w:p w14:paraId="2CC8614F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E49DF14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14:paraId="12FFD1C5" w14:textId="16E40AAF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C80CB8">
        <w:rPr>
          <w:rFonts w:ascii="Consolas" w:hAnsi="Consolas"/>
          <w:color w:val="6A3E3E"/>
          <w:sz w:val="18"/>
          <w:szCs w:val="18"/>
        </w:rPr>
        <w:t>employeDB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="00775F82">
        <w:rPr>
          <w:rFonts w:ascii="Consolas" w:hAnsi="Consolas"/>
          <w:color w:val="0000C0"/>
          <w:sz w:val="18"/>
          <w:szCs w:val="18"/>
        </w:rPr>
        <w:t>entityManager</w:t>
      </w:r>
      <w:r w:rsidRPr="00491197">
        <w:rPr>
          <w:rFonts w:ascii="Consolas" w:hAnsi="Consolas"/>
          <w:color w:val="000000"/>
          <w:sz w:val="18"/>
          <w:szCs w:val="18"/>
        </w:rPr>
        <w:t>.find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Employe.</w:t>
      </w:r>
      <w:r w:rsidRPr="00491197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proofErr w:type="gramStart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491197">
        <w:rPr>
          <w:rFonts w:ascii="Consolas" w:hAnsi="Consolas"/>
          <w:color w:val="000000"/>
          <w:sz w:val="18"/>
          <w:szCs w:val="18"/>
        </w:rPr>
        <w:t>.getId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());</w:t>
      </w:r>
    </w:p>
    <w:p w14:paraId="7B1F1B53" w14:textId="24A4E9DA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91197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="00C80CB8">
        <w:rPr>
          <w:rFonts w:ascii="Consolas" w:hAnsi="Consolas"/>
          <w:color w:val="6A3E3E"/>
          <w:sz w:val="18"/>
          <w:szCs w:val="18"/>
        </w:rPr>
        <w:t>employeDB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);</w:t>
      </w:r>
    </w:p>
    <w:p w14:paraId="73683829" w14:textId="0D0A922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  <w:t xml:space="preserve">Adresse </w:t>
      </w:r>
      <w:proofErr w:type="spellStart"/>
      <w:r w:rsidRPr="00491197">
        <w:rPr>
          <w:rFonts w:ascii="Consolas" w:hAnsi="Consolas"/>
          <w:color w:val="6A3E3E"/>
          <w:sz w:val="18"/>
          <w:szCs w:val="18"/>
        </w:rPr>
        <w:t>adresseDB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="00775F82">
        <w:rPr>
          <w:rFonts w:ascii="Consolas" w:hAnsi="Consolas"/>
          <w:color w:val="0000C0"/>
          <w:sz w:val="18"/>
          <w:szCs w:val="18"/>
        </w:rPr>
        <w:t>entityManager</w:t>
      </w:r>
      <w:r w:rsidRPr="00491197">
        <w:rPr>
          <w:rFonts w:ascii="Consolas" w:hAnsi="Consolas"/>
          <w:color w:val="000000"/>
          <w:sz w:val="18"/>
          <w:szCs w:val="18"/>
        </w:rPr>
        <w:t>.find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91197">
        <w:rPr>
          <w:rFonts w:ascii="Consolas" w:hAnsi="Consolas"/>
          <w:color w:val="000000"/>
          <w:sz w:val="18"/>
          <w:szCs w:val="18"/>
        </w:rPr>
        <w:t>Adresse.</w:t>
      </w:r>
      <w:r w:rsidRPr="00491197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proofErr w:type="gramStart"/>
      <w:r w:rsidRPr="00491197">
        <w:rPr>
          <w:rFonts w:ascii="Consolas" w:hAnsi="Consolas"/>
          <w:color w:val="6A3E3E"/>
          <w:sz w:val="18"/>
          <w:szCs w:val="18"/>
        </w:rPr>
        <w:t>adresse</w:t>
      </w:r>
      <w:r w:rsidRPr="00491197">
        <w:rPr>
          <w:rFonts w:ascii="Consolas" w:hAnsi="Consolas"/>
          <w:color w:val="000000"/>
          <w:sz w:val="18"/>
          <w:szCs w:val="18"/>
        </w:rPr>
        <w:t>.getId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());</w:t>
      </w:r>
    </w:p>
    <w:p w14:paraId="003F643A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</w:r>
      <w:r w:rsidRPr="00491197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91197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proofErr w:type="gramEnd"/>
      <w:r w:rsidRPr="0049119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91197">
        <w:rPr>
          <w:rFonts w:ascii="Consolas" w:hAnsi="Consolas"/>
          <w:color w:val="6A3E3E"/>
          <w:sz w:val="18"/>
          <w:szCs w:val="18"/>
        </w:rPr>
        <w:t>adresseDB</w:t>
      </w:r>
      <w:proofErr w:type="spellEnd"/>
      <w:r w:rsidRPr="00491197">
        <w:rPr>
          <w:rFonts w:ascii="Consolas" w:hAnsi="Consolas"/>
          <w:color w:val="000000"/>
          <w:sz w:val="18"/>
          <w:szCs w:val="18"/>
        </w:rPr>
        <w:t>);</w:t>
      </w:r>
    </w:p>
    <w:p w14:paraId="1AF4A4C4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ab/>
        <w:t>}</w:t>
      </w:r>
    </w:p>
    <w:p w14:paraId="3661C6AD" w14:textId="77777777" w:rsidR="00491197" w:rsidRPr="00491197" w:rsidRDefault="00491197" w:rsidP="0049119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1197">
        <w:rPr>
          <w:rFonts w:ascii="Consolas" w:hAnsi="Consolas"/>
          <w:color w:val="000000"/>
          <w:sz w:val="18"/>
          <w:szCs w:val="18"/>
        </w:rPr>
        <w:t>}</w:t>
      </w:r>
    </w:p>
    <w:p w14:paraId="600FAA0C" w14:textId="05FC41EF" w:rsidR="00491197" w:rsidRDefault="007C4EDD" w:rsidP="007C4EDD">
      <w:pPr>
        <w:pStyle w:val="TPnormalpuce1"/>
      </w:pPr>
      <w:r>
        <w:t>Les 2 tests passent sans souci</w:t>
      </w:r>
    </w:p>
    <w:p w14:paraId="3E78A9FE" w14:textId="77777777" w:rsidR="00485758" w:rsidRDefault="00485758" w:rsidP="00485758">
      <w:pPr>
        <w:pStyle w:val="TPnormalpuce1"/>
        <w:numPr>
          <w:ilvl w:val="0"/>
          <w:numId w:val="0"/>
        </w:numPr>
        <w:ind w:left="720" w:hanging="360"/>
      </w:pPr>
    </w:p>
    <w:p w14:paraId="1B54191A" w14:textId="42CB32DF" w:rsidR="0077352B" w:rsidRPr="00271A85" w:rsidRDefault="0077352B" w:rsidP="0077352B">
      <w:pPr>
        <w:pStyle w:val="Titre2"/>
        <w:rPr>
          <w:lang w:val="fr-FR"/>
        </w:rPr>
      </w:pPr>
      <w:r>
        <w:rPr>
          <w:lang w:val="fr-FR"/>
        </w:rPr>
        <w:t xml:space="preserve">Test du paramètre </w:t>
      </w:r>
      <w:proofErr w:type="spellStart"/>
      <w:r>
        <w:rPr>
          <w:lang w:val="fr-FR"/>
        </w:rPr>
        <w:t>orphanRemoval</w:t>
      </w:r>
      <w:proofErr w:type="spellEnd"/>
    </w:p>
    <w:p w14:paraId="653ECAF8" w14:textId="77777777" w:rsidR="00003A23" w:rsidRDefault="00003A23" w:rsidP="00003A23">
      <w:pPr>
        <w:pStyle w:val="TPnormal"/>
      </w:pPr>
      <w:r>
        <w:t>C’est un paramètre pour</w:t>
      </w:r>
      <w:r w:rsidRPr="00003A23">
        <w:t xml:space="preserve"> suppri</w:t>
      </w:r>
      <w:r>
        <w:t>mer</w:t>
      </w:r>
      <w:r w:rsidRPr="00003A23">
        <w:t xml:space="preserve"> des entités orphelines</w:t>
      </w:r>
      <w:r>
        <w:t xml:space="preserve">. </w:t>
      </w:r>
    </w:p>
    <w:p w14:paraId="669C66DF" w14:textId="77777777" w:rsidR="00003A23" w:rsidRDefault="00003A23" w:rsidP="00600350">
      <w:pPr>
        <w:pStyle w:val="TPnormalpuce1"/>
      </w:pPr>
      <w:r w:rsidRPr="00003A23">
        <w:t>Dans notre exemple</w:t>
      </w:r>
      <w:r>
        <w:t xml:space="preserve">, </w:t>
      </w:r>
      <w:r w:rsidRPr="00003A23">
        <w:t xml:space="preserve">nous positionnons un </w:t>
      </w:r>
      <w:proofErr w:type="spellStart"/>
      <w:r w:rsidRPr="00003A23">
        <w:t>CascadeType.ALL</w:t>
      </w:r>
      <w:proofErr w:type="spellEnd"/>
    </w:p>
    <w:p w14:paraId="2557DDDA" w14:textId="77777777" w:rsidR="00003A23" w:rsidRDefault="00003A23" w:rsidP="007E7671">
      <w:pPr>
        <w:pStyle w:val="TPnormalpuce1"/>
      </w:pPr>
      <w:r w:rsidRPr="00003A23">
        <w:t xml:space="preserve">Si notre employé est supprimé, automatiquement notre adresse </w:t>
      </w:r>
      <w:r>
        <w:t>l’est</w:t>
      </w:r>
    </w:p>
    <w:p w14:paraId="3A160D07" w14:textId="39068F47" w:rsidR="00003A23" w:rsidRDefault="00B25208" w:rsidP="00A84523">
      <w:pPr>
        <w:pStyle w:val="TPnormalpuce1"/>
      </w:pPr>
      <w:r w:rsidRPr="00003A23">
        <w:t>Cependant</w:t>
      </w:r>
      <w:r w:rsidR="00003A23" w:rsidRPr="00003A23">
        <w:t xml:space="preserve">, si nous utilisons </w:t>
      </w:r>
      <w:proofErr w:type="spellStart"/>
      <w:r w:rsidR="00003A23" w:rsidRPr="00003A23">
        <w:t>setAdresse</w:t>
      </w:r>
      <w:proofErr w:type="spellEnd"/>
      <w:r w:rsidR="00003A23" w:rsidRPr="00003A23">
        <w:t>(</w:t>
      </w:r>
      <w:proofErr w:type="spellStart"/>
      <w:r w:rsidR="00003A23" w:rsidRPr="00003A23">
        <w:t>null</w:t>
      </w:r>
      <w:proofErr w:type="spellEnd"/>
      <w:r w:rsidR="00003A23" w:rsidRPr="00003A23">
        <w:t>), alors cela ne supprimera pas l’adresse qui était associée</w:t>
      </w:r>
    </w:p>
    <w:p w14:paraId="3BB022A6" w14:textId="3AC66DB9" w:rsidR="00B25208" w:rsidRDefault="00B25208" w:rsidP="00B25208">
      <w:pPr>
        <w:pStyle w:val="TPnormalpuce1"/>
        <w:numPr>
          <w:ilvl w:val="1"/>
          <w:numId w:val="1"/>
        </w:numPr>
      </w:pPr>
      <w:r>
        <w:t>Créer un test pour valider cette remarque, nous fonctionnons encore en TDD :</w:t>
      </w:r>
    </w:p>
    <w:p w14:paraId="4569B491" w14:textId="4F838D04" w:rsidR="00B25208" w:rsidRPr="00B25208" w:rsidRDefault="00B25208" w:rsidP="00B25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…</w:t>
      </w:r>
    </w:p>
    <w:p w14:paraId="1DEEB103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646464"/>
          <w:sz w:val="18"/>
          <w:szCs w:val="18"/>
        </w:rPr>
        <w:t>@Test</w:t>
      </w:r>
    </w:p>
    <w:p w14:paraId="690970A4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B25208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B2520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25208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25208">
        <w:rPr>
          <w:rFonts w:ascii="Consolas" w:hAnsi="Consolas"/>
          <w:color w:val="000000"/>
          <w:sz w:val="18"/>
          <w:szCs w:val="18"/>
        </w:rPr>
        <w:t>test_orphanRemoval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>() {</w:t>
      </w:r>
    </w:p>
    <w:p w14:paraId="2A333865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B25208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B25208">
        <w:rPr>
          <w:rFonts w:ascii="Consolas" w:hAnsi="Consolas"/>
          <w:color w:val="000000"/>
          <w:sz w:val="18"/>
          <w:szCs w:val="18"/>
        </w:rPr>
        <w:t xml:space="preserve"> </w:t>
      </w:r>
      <w:r w:rsidRPr="008B6256">
        <w:rPr>
          <w:rFonts w:ascii="Consolas" w:hAnsi="Consolas"/>
          <w:color w:val="000000"/>
          <w:sz w:val="18"/>
          <w:szCs w:val="18"/>
        </w:rPr>
        <w:t>Adresse</w:t>
      </w:r>
      <w:r w:rsidRPr="00B2520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25208">
        <w:rPr>
          <w:rFonts w:ascii="Consolas" w:hAnsi="Consolas"/>
          <w:color w:val="6A3E3E"/>
          <w:sz w:val="18"/>
          <w:szCs w:val="18"/>
        </w:rPr>
        <w:t>adresse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 xml:space="preserve"> = </w:t>
      </w:r>
      <w:r w:rsidRPr="008B6256">
        <w:rPr>
          <w:rFonts w:ascii="Consolas" w:hAnsi="Consolas"/>
          <w:color w:val="000000"/>
          <w:sz w:val="18"/>
          <w:szCs w:val="18"/>
        </w:rPr>
        <w:t>Adresse</w:t>
      </w:r>
    </w:p>
    <w:p w14:paraId="0A0734FD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B25208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B25208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B25208">
        <w:rPr>
          <w:rFonts w:ascii="Consolas" w:hAnsi="Consolas"/>
          <w:color w:val="000000"/>
          <w:sz w:val="18"/>
          <w:szCs w:val="18"/>
        </w:rPr>
        <w:t>()</w:t>
      </w:r>
    </w:p>
    <w:p w14:paraId="51888D86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B25208">
        <w:rPr>
          <w:rFonts w:ascii="Consolas" w:hAnsi="Consolas"/>
          <w:color w:val="000000"/>
          <w:sz w:val="18"/>
          <w:szCs w:val="18"/>
        </w:rPr>
        <w:t>.rue</w:t>
      </w:r>
      <w:proofErr w:type="gramEnd"/>
      <w:r w:rsidRPr="00B25208">
        <w:rPr>
          <w:rFonts w:ascii="Consolas" w:hAnsi="Consolas"/>
          <w:color w:val="000000"/>
          <w:sz w:val="18"/>
          <w:szCs w:val="18"/>
        </w:rPr>
        <w:t>(</w:t>
      </w:r>
      <w:r w:rsidRPr="00B25208">
        <w:rPr>
          <w:rFonts w:ascii="Consolas" w:hAnsi="Consolas"/>
          <w:color w:val="2A00FF"/>
          <w:sz w:val="18"/>
          <w:szCs w:val="18"/>
        </w:rPr>
        <w:t>"15 rue de Paris"</w:t>
      </w:r>
      <w:r w:rsidRPr="00B25208">
        <w:rPr>
          <w:rFonts w:ascii="Consolas" w:hAnsi="Consolas"/>
          <w:color w:val="000000"/>
          <w:sz w:val="18"/>
          <w:szCs w:val="18"/>
        </w:rPr>
        <w:t>)</w:t>
      </w:r>
    </w:p>
    <w:p w14:paraId="7EAA2FAF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B25208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B25208">
        <w:rPr>
          <w:rFonts w:ascii="Consolas" w:hAnsi="Consolas"/>
          <w:color w:val="000000"/>
          <w:sz w:val="18"/>
          <w:szCs w:val="18"/>
        </w:rPr>
        <w:t>codePostal</w:t>
      </w:r>
      <w:proofErr w:type="spellEnd"/>
      <w:proofErr w:type="gramEnd"/>
      <w:r w:rsidRPr="00B25208">
        <w:rPr>
          <w:rFonts w:ascii="Consolas" w:hAnsi="Consolas"/>
          <w:color w:val="000000"/>
          <w:sz w:val="18"/>
          <w:szCs w:val="18"/>
        </w:rPr>
        <w:t>(</w:t>
      </w:r>
      <w:r w:rsidRPr="00B25208">
        <w:rPr>
          <w:rFonts w:ascii="Consolas" w:hAnsi="Consolas"/>
          <w:color w:val="2A00FF"/>
          <w:sz w:val="18"/>
          <w:szCs w:val="18"/>
        </w:rPr>
        <w:t>"35000"</w:t>
      </w:r>
      <w:r w:rsidRPr="00B25208">
        <w:rPr>
          <w:rFonts w:ascii="Consolas" w:hAnsi="Consolas"/>
          <w:color w:val="000000"/>
          <w:sz w:val="18"/>
          <w:szCs w:val="18"/>
        </w:rPr>
        <w:t>)</w:t>
      </w:r>
    </w:p>
    <w:p w14:paraId="61F43CE4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B25208">
        <w:rPr>
          <w:rFonts w:ascii="Consolas" w:hAnsi="Consolas"/>
          <w:color w:val="000000"/>
          <w:sz w:val="18"/>
          <w:szCs w:val="18"/>
        </w:rPr>
        <w:t>.ville</w:t>
      </w:r>
      <w:proofErr w:type="gramEnd"/>
      <w:r w:rsidRPr="00B25208">
        <w:rPr>
          <w:rFonts w:ascii="Consolas" w:hAnsi="Consolas"/>
          <w:color w:val="000000"/>
          <w:sz w:val="18"/>
          <w:szCs w:val="18"/>
        </w:rPr>
        <w:t>(</w:t>
      </w:r>
      <w:r w:rsidRPr="00B25208">
        <w:rPr>
          <w:rFonts w:ascii="Consolas" w:hAnsi="Consolas"/>
          <w:color w:val="2A00FF"/>
          <w:sz w:val="18"/>
          <w:szCs w:val="18"/>
        </w:rPr>
        <w:t>"Rennes"</w:t>
      </w:r>
      <w:r w:rsidRPr="00B25208">
        <w:rPr>
          <w:rFonts w:ascii="Consolas" w:hAnsi="Consolas"/>
          <w:color w:val="000000"/>
          <w:sz w:val="18"/>
          <w:szCs w:val="18"/>
        </w:rPr>
        <w:t>)</w:t>
      </w:r>
    </w:p>
    <w:p w14:paraId="71D0DB74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B25208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B25208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B25208">
        <w:rPr>
          <w:rFonts w:ascii="Consolas" w:hAnsi="Consolas"/>
          <w:color w:val="000000"/>
          <w:sz w:val="18"/>
          <w:szCs w:val="18"/>
        </w:rPr>
        <w:t>();</w:t>
      </w:r>
    </w:p>
    <w:p w14:paraId="747FEF2B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B07328A" w14:textId="7656C5C6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B25208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B2520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25208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B25208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0E2AC3F5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B25208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B25208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B25208">
        <w:rPr>
          <w:rFonts w:ascii="Consolas" w:hAnsi="Consolas"/>
          <w:color w:val="000000"/>
          <w:sz w:val="18"/>
          <w:szCs w:val="18"/>
        </w:rPr>
        <w:t>()</w:t>
      </w:r>
    </w:p>
    <w:p w14:paraId="19AC502B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B25208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B25208">
        <w:rPr>
          <w:rFonts w:ascii="Consolas" w:hAnsi="Consolas"/>
          <w:color w:val="000000"/>
          <w:sz w:val="18"/>
          <w:szCs w:val="18"/>
        </w:rPr>
        <w:t>(</w:t>
      </w:r>
      <w:r w:rsidRPr="00B25208">
        <w:rPr>
          <w:rFonts w:ascii="Consolas" w:hAnsi="Consolas"/>
          <w:color w:val="2A00FF"/>
          <w:sz w:val="18"/>
          <w:szCs w:val="18"/>
        </w:rPr>
        <w:t>"BAILLE"</w:t>
      </w:r>
      <w:r w:rsidRPr="00B25208">
        <w:rPr>
          <w:rFonts w:ascii="Consolas" w:hAnsi="Consolas"/>
          <w:color w:val="000000"/>
          <w:sz w:val="18"/>
          <w:szCs w:val="18"/>
        </w:rPr>
        <w:t>)</w:t>
      </w:r>
    </w:p>
    <w:p w14:paraId="028C4403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B25208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B25208">
        <w:rPr>
          <w:rFonts w:ascii="Consolas" w:hAnsi="Consolas"/>
          <w:color w:val="000000"/>
          <w:sz w:val="18"/>
          <w:szCs w:val="18"/>
        </w:rPr>
        <w:t>prenom</w:t>
      </w:r>
      <w:proofErr w:type="spellEnd"/>
      <w:proofErr w:type="gramEnd"/>
      <w:r w:rsidRPr="00B25208">
        <w:rPr>
          <w:rFonts w:ascii="Consolas" w:hAnsi="Consolas"/>
          <w:color w:val="000000"/>
          <w:sz w:val="18"/>
          <w:szCs w:val="18"/>
        </w:rPr>
        <w:t>(</w:t>
      </w:r>
      <w:r w:rsidRPr="00B25208">
        <w:rPr>
          <w:rFonts w:ascii="Consolas" w:hAnsi="Consolas"/>
          <w:color w:val="2A00FF"/>
          <w:sz w:val="18"/>
          <w:szCs w:val="18"/>
        </w:rPr>
        <w:t>"Anne-Lise"</w:t>
      </w:r>
      <w:r w:rsidRPr="00B25208">
        <w:rPr>
          <w:rFonts w:ascii="Consolas" w:hAnsi="Consolas"/>
          <w:color w:val="000000"/>
          <w:sz w:val="18"/>
          <w:szCs w:val="18"/>
        </w:rPr>
        <w:t>)</w:t>
      </w:r>
    </w:p>
    <w:p w14:paraId="5A19D804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B25208">
        <w:rPr>
          <w:rFonts w:ascii="Consolas" w:hAnsi="Consolas"/>
          <w:color w:val="000000"/>
          <w:sz w:val="18"/>
          <w:szCs w:val="18"/>
        </w:rPr>
        <w:t>.email</w:t>
      </w:r>
      <w:proofErr w:type="gramEnd"/>
      <w:r w:rsidRPr="00B25208">
        <w:rPr>
          <w:rFonts w:ascii="Consolas" w:hAnsi="Consolas"/>
          <w:color w:val="000000"/>
          <w:sz w:val="18"/>
          <w:szCs w:val="18"/>
        </w:rPr>
        <w:t>(</w:t>
      </w:r>
      <w:r w:rsidRPr="00B25208">
        <w:rPr>
          <w:rFonts w:ascii="Consolas" w:hAnsi="Consolas"/>
          <w:color w:val="2A00FF"/>
          <w:sz w:val="18"/>
          <w:szCs w:val="18"/>
        </w:rPr>
        <w:t>"abaille@campus-eni.fr"</w:t>
      </w:r>
      <w:r w:rsidRPr="00B25208">
        <w:rPr>
          <w:rFonts w:ascii="Consolas" w:hAnsi="Consolas"/>
          <w:color w:val="000000"/>
          <w:sz w:val="18"/>
          <w:szCs w:val="18"/>
        </w:rPr>
        <w:t>)</w:t>
      </w:r>
    </w:p>
    <w:p w14:paraId="2C8102C0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B25208">
        <w:rPr>
          <w:rFonts w:ascii="Consolas" w:hAnsi="Consolas"/>
          <w:color w:val="000000"/>
          <w:sz w:val="18"/>
          <w:szCs w:val="18"/>
        </w:rPr>
        <w:t>.immatriculation</w:t>
      </w:r>
      <w:proofErr w:type="gramEnd"/>
      <w:r w:rsidRPr="00B25208">
        <w:rPr>
          <w:rFonts w:ascii="Consolas" w:hAnsi="Consolas"/>
          <w:color w:val="000000"/>
          <w:sz w:val="18"/>
          <w:szCs w:val="18"/>
        </w:rPr>
        <w:t>(</w:t>
      </w:r>
      <w:r w:rsidRPr="00B25208">
        <w:rPr>
          <w:rFonts w:ascii="Consolas" w:hAnsi="Consolas"/>
          <w:color w:val="2A00FF"/>
          <w:sz w:val="18"/>
          <w:szCs w:val="18"/>
        </w:rPr>
        <w:t>"ENI_ECOLE_12398"</w:t>
      </w:r>
      <w:r w:rsidRPr="00B25208">
        <w:rPr>
          <w:rFonts w:ascii="Consolas" w:hAnsi="Consolas"/>
          <w:color w:val="000000"/>
          <w:sz w:val="18"/>
          <w:szCs w:val="18"/>
        </w:rPr>
        <w:t>)</w:t>
      </w:r>
    </w:p>
    <w:p w14:paraId="6C533C71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B25208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B25208">
        <w:rPr>
          <w:rFonts w:ascii="Consolas" w:hAnsi="Consolas"/>
          <w:color w:val="000000"/>
          <w:sz w:val="18"/>
          <w:szCs w:val="18"/>
        </w:rPr>
        <w:t>numDom</w:t>
      </w:r>
      <w:proofErr w:type="spellEnd"/>
      <w:proofErr w:type="gramEnd"/>
      <w:r w:rsidRPr="00B25208">
        <w:rPr>
          <w:rFonts w:ascii="Consolas" w:hAnsi="Consolas"/>
          <w:color w:val="000000"/>
          <w:sz w:val="18"/>
          <w:szCs w:val="18"/>
        </w:rPr>
        <w:t>(</w:t>
      </w:r>
      <w:r w:rsidRPr="00B25208">
        <w:rPr>
          <w:rFonts w:ascii="Consolas" w:hAnsi="Consolas"/>
          <w:color w:val="2A00FF"/>
          <w:sz w:val="18"/>
          <w:szCs w:val="18"/>
        </w:rPr>
        <w:t>"02XXXXXXXX"</w:t>
      </w:r>
      <w:r w:rsidRPr="00B25208">
        <w:rPr>
          <w:rFonts w:ascii="Consolas" w:hAnsi="Consolas"/>
          <w:color w:val="000000"/>
          <w:sz w:val="18"/>
          <w:szCs w:val="18"/>
        </w:rPr>
        <w:t>)</w:t>
      </w:r>
    </w:p>
    <w:p w14:paraId="504299D6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B25208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B25208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B25208">
        <w:rPr>
          <w:rFonts w:ascii="Consolas" w:hAnsi="Consolas"/>
          <w:color w:val="000000"/>
          <w:sz w:val="18"/>
          <w:szCs w:val="18"/>
        </w:rPr>
        <w:t>();</w:t>
      </w:r>
    </w:p>
    <w:p w14:paraId="2614780B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A4DF48A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3F7F5F"/>
          <w:sz w:val="18"/>
          <w:szCs w:val="18"/>
        </w:rPr>
        <w:t>// Association</w:t>
      </w:r>
    </w:p>
    <w:p w14:paraId="1BAB5B54" w14:textId="44B1A768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B25208">
        <w:rPr>
          <w:rFonts w:ascii="Consolas" w:hAnsi="Consolas"/>
          <w:color w:val="000000"/>
          <w:sz w:val="18"/>
          <w:szCs w:val="18"/>
        </w:rPr>
        <w:t>.setAdresse</w:t>
      </w:r>
      <w:proofErr w:type="spellEnd"/>
      <w:proofErr w:type="gramEnd"/>
      <w:r w:rsidRPr="00B25208">
        <w:rPr>
          <w:rFonts w:ascii="Consolas" w:hAnsi="Consolas"/>
          <w:color w:val="000000"/>
          <w:sz w:val="18"/>
          <w:szCs w:val="18"/>
        </w:rPr>
        <w:t>(</w:t>
      </w:r>
      <w:r w:rsidRPr="00B25208">
        <w:rPr>
          <w:rFonts w:ascii="Consolas" w:hAnsi="Consolas"/>
          <w:color w:val="6A3E3E"/>
          <w:sz w:val="18"/>
          <w:szCs w:val="18"/>
        </w:rPr>
        <w:t>adresse</w:t>
      </w:r>
      <w:r w:rsidRPr="00B25208">
        <w:rPr>
          <w:rFonts w:ascii="Consolas" w:hAnsi="Consolas"/>
          <w:color w:val="000000"/>
          <w:sz w:val="18"/>
          <w:szCs w:val="18"/>
        </w:rPr>
        <w:t>);</w:t>
      </w:r>
    </w:p>
    <w:p w14:paraId="17DB6F79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8503325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3F7F5F"/>
          <w:sz w:val="18"/>
          <w:szCs w:val="18"/>
        </w:rPr>
        <w:t>// Contexte de la DB</w:t>
      </w:r>
    </w:p>
    <w:p w14:paraId="17C70981" w14:textId="5B4D335E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B25208">
        <w:rPr>
          <w:rFonts w:ascii="Consolas" w:hAnsi="Consolas"/>
          <w:color w:val="0000C0"/>
          <w:sz w:val="18"/>
          <w:szCs w:val="18"/>
        </w:rPr>
        <w:t>entityManager</w:t>
      </w:r>
      <w:r w:rsidRPr="00B25208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proofErr w:type="spellEnd"/>
      <w:proofErr w:type="gramStart"/>
      <w:r w:rsidRPr="00B25208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49C46564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B25208">
        <w:rPr>
          <w:rFonts w:ascii="Consolas" w:hAnsi="Consolas"/>
          <w:color w:val="0000C0"/>
          <w:sz w:val="18"/>
          <w:szCs w:val="18"/>
        </w:rPr>
        <w:t>entityManager</w:t>
      </w:r>
      <w:r w:rsidRPr="00B25208">
        <w:rPr>
          <w:rFonts w:ascii="Consolas" w:hAnsi="Consolas"/>
          <w:color w:val="000000"/>
          <w:sz w:val="18"/>
          <w:szCs w:val="18"/>
        </w:rPr>
        <w:t>.flush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B25208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0E728AC4" w14:textId="2FD90CA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B25208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B2520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B25208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B25208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>(0);</w:t>
      </w:r>
    </w:p>
    <w:p w14:paraId="5B424815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B25208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B2520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25208">
        <w:rPr>
          <w:rFonts w:ascii="Consolas" w:hAnsi="Consolas"/>
          <w:color w:val="6A3E3E"/>
          <w:sz w:val="18"/>
          <w:szCs w:val="18"/>
        </w:rPr>
        <w:t>adresse</w:t>
      </w:r>
      <w:r w:rsidRPr="00B25208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B25208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>(0);</w:t>
      </w:r>
    </w:p>
    <w:p w14:paraId="18D44764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</w:p>
    <w:p w14:paraId="22C3812D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3F7F5F"/>
          <w:sz w:val="18"/>
          <w:szCs w:val="18"/>
        </w:rPr>
        <w:t xml:space="preserve">//Supprimer le lien entre l'entité </w:t>
      </w:r>
      <w:proofErr w:type="spellStart"/>
      <w:r w:rsidRPr="00B25208">
        <w:rPr>
          <w:rFonts w:ascii="Consolas" w:hAnsi="Consolas"/>
          <w:color w:val="3F7F5F"/>
          <w:sz w:val="18"/>
          <w:szCs w:val="18"/>
        </w:rPr>
        <w:t>Employe</w:t>
      </w:r>
      <w:proofErr w:type="spellEnd"/>
      <w:r w:rsidRPr="00B25208">
        <w:rPr>
          <w:rFonts w:ascii="Consolas" w:hAnsi="Consolas"/>
          <w:color w:val="3F7F5F"/>
          <w:sz w:val="18"/>
          <w:szCs w:val="18"/>
        </w:rPr>
        <w:t xml:space="preserve"> et l'entité Adresse</w:t>
      </w:r>
    </w:p>
    <w:p w14:paraId="413F5784" w14:textId="56138AD1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B25208">
        <w:rPr>
          <w:rFonts w:ascii="Consolas" w:hAnsi="Consolas"/>
          <w:color w:val="000000"/>
          <w:sz w:val="18"/>
          <w:szCs w:val="18"/>
        </w:rPr>
        <w:t>.setAdresse</w:t>
      </w:r>
      <w:proofErr w:type="spellEnd"/>
      <w:proofErr w:type="gramEnd"/>
      <w:r w:rsidRPr="00B2520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25208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>);</w:t>
      </w:r>
    </w:p>
    <w:p w14:paraId="360D3753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41032DC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6C7BF53D" w14:textId="036C0BE0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B25208">
        <w:rPr>
          <w:rFonts w:ascii="Consolas" w:hAnsi="Consolas"/>
          <w:color w:val="0000C0"/>
          <w:sz w:val="18"/>
          <w:szCs w:val="18"/>
        </w:rPr>
        <w:t>repository</w:t>
      </w:r>
      <w:r w:rsidRPr="00B25208">
        <w:rPr>
          <w:rFonts w:ascii="Consolas" w:hAnsi="Consolas"/>
          <w:color w:val="000000"/>
          <w:sz w:val="18"/>
          <w:szCs w:val="18"/>
        </w:rPr>
        <w:t>.delete</w:t>
      </w:r>
      <w:proofErr w:type="spellEnd"/>
      <w:proofErr w:type="gramEnd"/>
      <w:r w:rsidRPr="00B2520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>);</w:t>
      </w:r>
    </w:p>
    <w:p w14:paraId="6A7C24C3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79B3391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14:paraId="58161CA3" w14:textId="2AE56941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B25208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C80CB8">
        <w:rPr>
          <w:rFonts w:ascii="Consolas" w:hAnsi="Consolas"/>
          <w:color w:val="6A3E3E"/>
          <w:sz w:val="18"/>
          <w:szCs w:val="18"/>
        </w:rPr>
        <w:t>employeDB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="00775F82">
        <w:rPr>
          <w:rFonts w:ascii="Consolas" w:hAnsi="Consolas"/>
          <w:color w:val="0000C0"/>
          <w:sz w:val="18"/>
          <w:szCs w:val="18"/>
        </w:rPr>
        <w:t>entityManager</w:t>
      </w:r>
      <w:r w:rsidRPr="00B25208">
        <w:rPr>
          <w:rFonts w:ascii="Consolas" w:hAnsi="Consolas"/>
          <w:color w:val="000000"/>
          <w:sz w:val="18"/>
          <w:szCs w:val="18"/>
        </w:rPr>
        <w:t>.find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25208">
        <w:rPr>
          <w:rFonts w:ascii="Consolas" w:hAnsi="Consolas"/>
          <w:color w:val="000000"/>
          <w:sz w:val="18"/>
          <w:szCs w:val="18"/>
        </w:rPr>
        <w:t>Employe.</w:t>
      </w:r>
      <w:r w:rsidRPr="00B25208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proofErr w:type="gramStart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B25208">
        <w:rPr>
          <w:rFonts w:ascii="Consolas" w:hAnsi="Consolas"/>
          <w:color w:val="000000"/>
          <w:sz w:val="18"/>
          <w:szCs w:val="18"/>
        </w:rPr>
        <w:t>.getId</w:t>
      </w:r>
      <w:proofErr w:type="spellEnd"/>
      <w:proofErr w:type="gramEnd"/>
      <w:r w:rsidRPr="00B25208">
        <w:rPr>
          <w:rFonts w:ascii="Consolas" w:hAnsi="Consolas"/>
          <w:color w:val="000000"/>
          <w:sz w:val="18"/>
          <w:szCs w:val="18"/>
        </w:rPr>
        <w:t>());</w:t>
      </w:r>
    </w:p>
    <w:p w14:paraId="635586AF" w14:textId="6F0777B5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B25208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proofErr w:type="gramEnd"/>
      <w:r w:rsidRPr="00B2520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="00C80CB8">
        <w:rPr>
          <w:rFonts w:ascii="Consolas" w:hAnsi="Consolas"/>
          <w:color w:val="6A3E3E"/>
          <w:sz w:val="18"/>
          <w:szCs w:val="18"/>
        </w:rPr>
        <w:t>employeDB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>);</w:t>
      </w:r>
    </w:p>
    <w:p w14:paraId="631CCFDF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</w:p>
    <w:p w14:paraId="635F9838" w14:textId="2BC13519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  <w:t xml:space="preserve">Adresse </w:t>
      </w:r>
      <w:proofErr w:type="spellStart"/>
      <w:r w:rsidRPr="00B25208">
        <w:rPr>
          <w:rFonts w:ascii="Consolas" w:hAnsi="Consolas"/>
          <w:color w:val="6A3E3E"/>
          <w:sz w:val="18"/>
          <w:szCs w:val="18"/>
        </w:rPr>
        <w:t>adresseDB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="00775F82">
        <w:rPr>
          <w:rFonts w:ascii="Consolas" w:hAnsi="Consolas"/>
          <w:color w:val="0000C0"/>
          <w:sz w:val="18"/>
          <w:szCs w:val="18"/>
        </w:rPr>
        <w:t>entityManager</w:t>
      </w:r>
      <w:r w:rsidRPr="00B25208">
        <w:rPr>
          <w:rFonts w:ascii="Consolas" w:hAnsi="Consolas"/>
          <w:color w:val="000000"/>
          <w:sz w:val="18"/>
          <w:szCs w:val="18"/>
        </w:rPr>
        <w:t>.find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25208">
        <w:rPr>
          <w:rFonts w:ascii="Consolas" w:hAnsi="Consolas"/>
          <w:color w:val="000000"/>
          <w:sz w:val="18"/>
          <w:szCs w:val="18"/>
        </w:rPr>
        <w:t>Adresse.</w:t>
      </w:r>
      <w:r w:rsidRPr="00B25208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proofErr w:type="gramStart"/>
      <w:r w:rsidRPr="00B25208">
        <w:rPr>
          <w:rFonts w:ascii="Consolas" w:hAnsi="Consolas"/>
          <w:color w:val="6A3E3E"/>
          <w:sz w:val="18"/>
          <w:szCs w:val="18"/>
        </w:rPr>
        <w:t>adresse</w:t>
      </w:r>
      <w:r w:rsidRPr="00B25208">
        <w:rPr>
          <w:rFonts w:ascii="Consolas" w:hAnsi="Consolas"/>
          <w:color w:val="000000"/>
          <w:sz w:val="18"/>
          <w:szCs w:val="18"/>
        </w:rPr>
        <w:t>.getId</w:t>
      </w:r>
      <w:proofErr w:type="spellEnd"/>
      <w:proofErr w:type="gramEnd"/>
      <w:r w:rsidRPr="00B25208">
        <w:rPr>
          <w:rFonts w:ascii="Consolas" w:hAnsi="Consolas"/>
          <w:color w:val="000000"/>
          <w:sz w:val="18"/>
          <w:szCs w:val="18"/>
        </w:rPr>
        <w:t>());</w:t>
      </w:r>
    </w:p>
    <w:p w14:paraId="655F7FFF" w14:textId="77777777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</w:r>
      <w:r w:rsidRPr="00B25208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B25208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proofErr w:type="gramEnd"/>
      <w:r w:rsidRPr="00B2520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25208">
        <w:rPr>
          <w:rFonts w:ascii="Consolas" w:hAnsi="Consolas"/>
          <w:color w:val="6A3E3E"/>
          <w:sz w:val="18"/>
          <w:szCs w:val="18"/>
        </w:rPr>
        <w:t>adresseDB</w:t>
      </w:r>
      <w:proofErr w:type="spellEnd"/>
      <w:r w:rsidRPr="00B25208">
        <w:rPr>
          <w:rFonts w:ascii="Consolas" w:hAnsi="Consolas"/>
          <w:color w:val="000000"/>
          <w:sz w:val="18"/>
          <w:szCs w:val="18"/>
        </w:rPr>
        <w:t>);</w:t>
      </w:r>
    </w:p>
    <w:p w14:paraId="1BBE49CF" w14:textId="77777777" w:rsid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25208">
        <w:rPr>
          <w:rFonts w:ascii="Consolas" w:hAnsi="Consolas"/>
          <w:color w:val="000000"/>
          <w:sz w:val="18"/>
          <w:szCs w:val="18"/>
        </w:rPr>
        <w:tab/>
        <w:t>}</w:t>
      </w:r>
    </w:p>
    <w:p w14:paraId="31BCA4E6" w14:textId="2D0ECE9E" w:rsidR="00B25208" w:rsidRPr="00B25208" w:rsidRDefault="00B25208" w:rsidP="00B252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6F1F8B2F" w14:textId="5EC44D23" w:rsidR="00B25208" w:rsidRDefault="004D2357" w:rsidP="004D2357">
      <w:pPr>
        <w:pStyle w:val="TPnormalpuce1"/>
      </w:pPr>
      <w:r>
        <w:t>Exécuter le test, il est en échec</w:t>
      </w:r>
    </w:p>
    <w:p w14:paraId="397BE410" w14:textId="1D1E29C9" w:rsidR="004D2357" w:rsidRDefault="00501CE9" w:rsidP="004D2357">
      <w:r>
        <w:rPr>
          <w:noProof/>
        </w:rPr>
        <w:drawing>
          <wp:inline distT="0" distB="0" distL="0" distR="0" wp14:anchorId="5F6701B4" wp14:editId="0E26454B">
            <wp:extent cx="6646545" cy="820420"/>
            <wp:effectExtent l="19050" t="19050" r="20955" b="17780"/>
            <wp:docPr id="3031354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820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93D456" w14:textId="5A936046" w:rsidR="004D2357" w:rsidRDefault="004D2357" w:rsidP="004D2357">
      <w:pPr>
        <w:pStyle w:val="TPnormalpuce1"/>
        <w:numPr>
          <w:ilvl w:val="1"/>
          <w:numId w:val="1"/>
        </w:numPr>
      </w:pPr>
      <w:r>
        <w:t>L’adresse n’a pas été supprimée de la base</w:t>
      </w:r>
    </w:p>
    <w:p w14:paraId="259FEC03" w14:textId="380087E2" w:rsidR="00003A23" w:rsidRPr="00003A23" w:rsidRDefault="00003A23" w:rsidP="00A84523">
      <w:pPr>
        <w:pStyle w:val="TPnormalpuce1"/>
      </w:pPr>
      <w:r w:rsidRPr="00003A23">
        <w:t xml:space="preserve">Pour régler ce phénomène, il faut ajouter le paramètre </w:t>
      </w:r>
      <w:proofErr w:type="spellStart"/>
      <w:r w:rsidRPr="00003A23">
        <w:t>orphanRemoval</w:t>
      </w:r>
      <w:proofErr w:type="spellEnd"/>
      <w:r w:rsidRPr="00003A23">
        <w:t xml:space="preserve"> à </w:t>
      </w:r>
      <w:proofErr w:type="spellStart"/>
      <w:r w:rsidR="00CE4293">
        <w:t>t</w:t>
      </w:r>
      <w:r w:rsidRPr="00003A23">
        <w:t>rue</w:t>
      </w:r>
      <w:proofErr w:type="spellEnd"/>
    </w:p>
    <w:p w14:paraId="0DF4A855" w14:textId="6454475C" w:rsidR="00DB7C76" w:rsidRDefault="00DB7C76" w:rsidP="00DB7C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>
        <w:rPr>
          <w:rFonts w:ascii="Consolas" w:hAnsi="Consolas"/>
          <w:color w:val="646464"/>
          <w:sz w:val="18"/>
          <w:szCs w:val="18"/>
        </w:rPr>
        <w:t>…</w:t>
      </w:r>
    </w:p>
    <w:p w14:paraId="57F4D987" w14:textId="21B98511" w:rsidR="00DB7C76" w:rsidRPr="00DB7C76" w:rsidRDefault="00DB7C76" w:rsidP="00DB7C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DB7C76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DB7C76">
        <w:rPr>
          <w:rFonts w:ascii="Consolas" w:hAnsi="Consolas"/>
          <w:color w:val="646464"/>
          <w:sz w:val="18"/>
          <w:szCs w:val="18"/>
        </w:rPr>
        <w:t>OneToOne</w:t>
      </w:r>
      <w:r w:rsidRPr="00DB7C76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B7C76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DB7C76">
        <w:rPr>
          <w:rFonts w:ascii="Consolas" w:hAnsi="Consolas"/>
          <w:color w:val="000000"/>
          <w:sz w:val="18"/>
          <w:szCs w:val="18"/>
        </w:rPr>
        <w:t>CascadeType.</w:t>
      </w:r>
      <w:r w:rsidRPr="00DB7C76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DB7C76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B7C76">
        <w:rPr>
          <w:rFonts w:ascii="Consolas" w:hAnsi="Consolas"/>
          <w:color w:val="000000"/>
          <w:sz w:val="18"/>
          <w:szCs w:val="18"/>
        </w:rPr>
        <w:t>orphanRemoval</w:t>
      </w:r>
      <w:proofErr w:type="spellEnd"/>
      <w:r w:rsidRPr="00DB7C7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B7C76">
        <w:rPr>
          <w:rFonts w:ascii="Consolas" w:hAnsi="Consolas"/>
          <w:b/>
          <w:bCs/>
          <w:color w:val="7F0055"/>
          <w:sz w:val="18"/>
          <w:szCs w:val="18"/>
        </w:rPr>
        <w:t>true</w:t>
      </w:r>
      <w:proofErr w:type="spellEnd"/>
      <w:r w:rsidRPr="00DB7C76">
        <w:rPr>
          <w:rFonts w:ascii="Consolas" w:hAnsi="Consolas"/>
          <w:color w:val="000000"/>
          <w:sz w:val="18"/>
          <w:szCs w:val="18"/>
        </w:rPr>
        <w:t xml:space="preserve">) </w:t>
      </w:r>
    </w:p>
    <w:p w14:paraId="674A048E" w14:textId="782ED5B5" w:rsidR="00DB7C76" w:rsidRPr="00DB7C76" w:rsidRDefault="00DB7C76" w:rsidP="00DB7C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7C76">
        <w:rPr>
          <w:rFonts w:ascii="Consolas" w:hAnsi="Consolas"/>
          <w:color w:val="000000"/>
          <w:sz w:val="18"/>
          <w:szCs w:val="18"/>
        </w:rPr>
        <w:tab/>
      </w:r>
      <w:r w:rsidRPr="00DB7C76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DB7C76">
        <w:rPr>
          <w:rFonts w:ascii="Consolas" w:hAnsi="Consolas"/>
          <w:color w:val="646464"/>
          <w:sz w:val="18"/>
          <w:szCs w:val="18"/>
        </w:rPr>
        <w:t>JoinColumn</w:t>
      </w:r>
      <w:r w:rsidRPr="00DB7C76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B7C76">
        <w:rPr>
          <w:rFonts w:ascii="Consolas" w:hAnsi="Consolas"/>
          <w:color w:val="000000"/>
          <w:sz w:val="18"/>
          <w:szCs w:val="18"/>
        </w:rPr>
        <w:t xml:space="preserve">name = </w:t>
      </w:r>
      <w:r w:rsidRPr="00DB7C76">
        <w:rPr>
          <w:rFonts w:ascii="Consolas" w:hAnsi="Consolas"/>
          <w:color w:val="2A00FF"/>
          <w:sz w:val="18"/>
          <w:szCs w:val="18"/>
        </w:rPr>
        <w:t>"ADDRESS</w:t>
      </w:r>
      <w:r w:rsidR="00053E03">
        <w:rPr>
          <w:rFonts w:ascii="Consolas" w:hAnsi="Consolas"/>
          <w:color w:val="2A00FF"/>
          <w:sz w:val="18"/>
          <w:szCs w:val="18"/>
        </w:rPr>
        <w:t>_ID</w:t>
      </w:r>
      <w:r w:rsidRPr="00DB7C76">
        <w:rPr>
          <w:rFonts w:ascii="Consolas" w:hAnsi="Consolas"/>
          <w:color w:val="2A00FF"/>
          <w:sz w:val="18"/>
          <w:szCs w:val="18"/>
        </w:rPr>
        <w:t>"</w:t>
      </w:r>
      <w:r w:rsidRPr="00DB7C76">
        <w:rPr>
          <w:rFonts w:ascii="Consolas" w:hAnsi="Consolas"/>
          <w:color w:val="000000"/>
          <w:sz w:val="18"/>
          <w:szCs w:val="18"/>
        </w:rPr>
        <w:t>)</w:t>
      </w:r>
    </w:p>
    <w:p w14:paraId="1D9DA6BC" w14:textId="77777777" w:rsidR="00DB7C76" w:rsidRPr="00DB7C76" w:rsidRDefault="00DB7C76" w:rsidP="00DB7C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7C76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B7C76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DB7C76">
        <w:rPr>
          <w:rFonts w:ascii="Consolas" w:hAnsi="Consolas"/>
          <w:color w:val="000000"/>
          <w:sz w:val="18"/>
          <w:szCs w:val="18"/>
        </w:rPr>
        <w:t xml:space="preserve"> Adresse </w:t>
      </w:r>
      <w:proofErr w:type="spellStart"/>
      <w:r w:rsidRPr="00DB7C76">
        <w:rPr>
          <w:rFonts w:ascii="Consolas" w:hAnsi="Consolas"/>
          <w:color w:val="0000C0"/>
          <w:sz w:val="18"/>
          <w:szCs w:val="18"/>
        </w:rPr>
        <w:t>adresse</w:t>
      </w:r>
      <w:proofErr w:type="spellEnd"/>
      <w:r w:rsidRPr="00DB7C76">
        <w:rPr>
          <w:rFonts w:ascii="Consolas" w:hAnsi="Consolas"/>
          <w:color w:val="000000"/>
          <w:sz w:val="18"/>
          <w:szCs w:val="18"/>
        </w:rPr>
        <w:t>;</w:t>
      </w:r>
    </w:p>
    <w:p w14:paraId="44124A65" w14:textId="77777777" w:rsidR="00DB7C76" w:rsidRPr="00DB7C76" w:rsidRDefault="00DB7C76" w:rsidP="00DB7C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7C76">
        <w:rPr>
          <w:rFonts w:ascii="Consolas" w:hAnsi="Consolas"/>
          <w:color w:val="000000"/>
          <w:sz w:val="18"/>
          <w:szCs w:val="18"/>
        </w:rPr>
        <w:t>}</w:t>
      </w:r>
    </w:p>
    <w:p w14:paraId="6AE412EE" w14:textId="252D763A" w:rsidR="000F180D" w:rsidRDefault="005E7215" w:rsidP="005E7215">
      <w:pPr>
        <w:pStyle w:val="TPnormalpuce1"/>
      </w:pPr>
      <w:r>
        <w:t>Relancer le test, il passe maintenant sans souci.</w:t>
      </w:r>
    </w:p>
    <w:p w14:paraId="27E61D2E" w14:textId="77777777" w:rsidR="002C4A4F" w:rsidRPr="000A61FD" w:rsidRDefault="002C4A4F" w:rsidP="002C4A4F"/>
    <w:p w14:paraId="4F59A20F" w14:textId="670B6898" w:rsidR="00471DA0" w:rsidRDefault="00471DA0" w:rsidP="00471DA0">
      <w:pPr>
        <w:pStyle w:val="Titre2"/>
        <w:rPr>
          <w:lang w:val="fr-FR"/>
        </w:rPr>
      </w:pPr>
      <w:r>
        <w:rPr>
          <w:lang w:val="fr-FR"/>
        </w:rPr>
        <w:t xml:space="preserve">Test </w:t>
      </w:r>
      <w:r w:rsidR="00BC19C4">
        <w:rPr>
          <w:lang w:val="fr-FR"/>
        </w:rPr>
        <w:t>du</w:t>
      </w:r>
      <w:r>
        <w:rPr>
          <w:lang w:val="fr-FR"/>
        </w:rPr>
        <w:t xml:space="preserve"> paramètre </w:t>
      </w:r>
      <w:proofErr w:type="spellStart"/>
      <w:r>
        <w:rPr>
          <w:lang w:val="fr-FR"/>
        </w:rPr>
        <w:t>fetch</w:t>
      </w:r>
      <w:proofErr w:type="spellEnd"/>
    </w:p>
    <w:p w14:paraId="7147182D" w14:textId="5BC8A22F" w:rsidR="00B74423" w:rsidRPr="00B74423" w:rsidRDefault="00B74423" w:rsidP="00B74423">
      <w:pPr>
        <w:pStyle w:val="Titre3"/>
        <w:rPr>
          <w:lang w:val="fr-FR"/>
        </w:rPr>
      </w:pPr>
      <w:r>
        <w:t xml:space="preserve">EAGER par </w:t>
      </w:r>
      <w:proofErr w:type="spellStart"/>
      <w:r>
        <w:t>défaut</w:t>
      </w:r>
      <w:proofErr w:type="spellEnd"/>
      <w:r>
        <w:t xml:space="preserve"> sur </w:t>
      </w:r>
      <w:proofErr w:type="spellStart"/>
      <w:r>
        <w:t>OneToOne</w:t>
      </w:r>
      <w:proofErr w:type="spellEnd"/>
    </w:p>
    <w:p w14:paraId="5BF488FD" w14:textId="25C016C9" w:rsidR="00471DA0" w:rsidRDefault="00471DA0" w:rsidP="00471DA0">
      <w:pPr>
        <w:pStyle w:val="TPnormal"/>
      </w:pPr>
      <w:r>
        <w:t xml:space="preserve">@DataJpaTest induit pour chaque test la création d’un contexte de transaction appelée Session. Pour montrer le comportement du paramètre </w:t>
      </w:r>
      <w:proofErr w:type="spellStart"/>
      <w:r w:rsidRPr="00471DA0">
        <w:rPr>
          <w:b/>
          <w:bCs/>
        </w:rPr>
        <w:t>fetch</w:t>
      </w:r>
      <w:proofErr w:type="spellEnd"/>
      <w:r>
        <w:t>, il faut être dans 2 contextes transactionnels</w:t>
      </w:r>
      <w:r w:rsidR="00964E19">
        <w:t xml:space="preserve"> différents</w:t>
      </w:r>
    </w:p>
    <w:p w14:paraId="045E0A64" w14:textId="2DB96D17" w:rsidR="00471DA0" w:rsidRDefault="00471DA0" w:rsidP="00471DA0">
      <w:pPr>
        <w:pStyle w:val="TPnormalpuce1"/>
      </w:pPr>
      <w:r>
        <w:t>Un pour sauvegarder les données</w:t>
      </w:r>
    </w:p>
    <w:p w14:paraId="75FC3303" w14:textId="43069589" w:rsidR="00471DA0" w:rsidRDefault="00471DA0" w:rsidP="00471DA0">
      <w:pPr>
        <w:pStyle w:val="TPnormalpuce1"/>
      </w:pPr>
      <w:r>
        <w:t>Un pour récupérer les données</w:t>
      </w:r>
    </w:p>
    <w:p w14:paraId="0F528951" w14:textId="34A389F0" w:rsidR="00471DA0" w:rsidRPr="00471DA0" w:rsidRDefault="00471DA0" w:rsidP="00471DA0">
      <w:pPr>
        <w:pStyle w:val="TPnormalpuce1"/>
      </w:pPr>
      <w:r>
        <w:t>Sinon, tout est dans le cache de l’ORM et on ne peut rien prouver. C’est le but de l’ORM moins de requête</w:t>
      </w:r>
      <w:r w:rsidR="00944701">
        <w:t>s</w:t>
      </w:r>
      <w:r>
        <w:t xml:space="preserve"> vers la base, conserver les entités en cache.</w:t>
      </w:r>
    </w:p>
    <w:p w14:paraId="1B3E72C7" w14:textId="3CAAF589" w:rsidR="00195965" w:rsidRDefault="00195965" w:rsidP="00471DA0">
      <w:pPr>
        <w:pStyle w:val="TPnormal"/>
      </w:pPr>
      <w:r>
        <w:t>Nous allons utiliser le contexte de Spring Boot directement pour ces tests</w:t>
      </w:r>
    </w:p>
    <w:p w14:paraId="1027EA93" w14:textId="1A4790BD" w:rsidR="00195965" w:rsidRDefault="00195965" w:rsidP="00195965">
      <w:pPr>
        <w:pStyle w:val="TPnormalpuce1"/>
        <w:numPr>
          <w:ilvl w:val="1"/>
          <w:numId w:val="1"/>
        </w:numPr>
      </w:pPr>
      <w:r>
        <w:t>@SpringBootTest</w:t>
      </w:r>
    </w:p>
    <w:p w14:paraId="7B2602CD" w14:textId="69873B69" w:rsidR="00195965" w:rsidRDefault="00195965" w:rsidP="00195965">
      <w:pPr>
        <w:pStyle w:val="TPnormalpuce1"/>
        <w:numPr>
          <w:ilvl w:val="1"/>
          <w:numId w:val="1"/>
        </w:numPr>
      </w:pPr>
      <w:r>
        <w:t xml:space="preserve">Nous serons donc sur </w:t>
      </w:r>
      <w:r w:rsidR="00080FE2">
        <w:t>la vraie base</w:t>
      </w:r>
      <w:r>
        <w:t xml:space="preserve"> de données : Microsoft SQL Server</w:t>
      </w:r>
    </w:p>
    <w:p w14:paraId="61D23538" w14:textId="72613CA4" w:rsidR="00825FD9" w:rsidRDefault="00825FD9" w:rsidP="00195965">
      <w:pPr>
        <w:pStyle w:val="TPnormalpuce1"/>
        <w:numPr>
          <w:ilvl w:val="1"/>
          <w:numId w:val="1"/>
        </w:numPr>
      </w:pPr>
      <w:r>
        <w:t>Nous créons une méthode annotée @BeforeEach qui sauvegardera l’employé et son adresse</w:t>
      </w:r>
    </w:p>
    <w:p w14:paraId="67A06977" w14:textId="16E11D3B" w:rsidR="00825FD9" w:rsidRDefault="00825FD9" w:rsidP="00195965">
      <w:pPr>
        <w:pStyle w:val="TPnormalpuce1"/>
        <w:numPr>
          <w:ilvl w:val="1"/>
          <w:numId w:val="1"/>
        </w:numPr>
      </w:pPr>
      <w:r>
        <w:t xml:space="preserve">Puis un test pour valider le comportement du </w:t>
      </w:r>
      <w:proofErr w:type="spellStart"/>
      <w:r>
        <w:t>fetch</w:t>
      </w:r>
      <w:proofErr w:type="spellEnd"/>
    </w:p>
    <w:p w14:paraId="36A7ED83" w14:textId="533CE788" w:rsidR="005B2CA7" w:rsidRDefault="00E566EC" w:rsidP="005B2CA7">
      <w:pPr>
        <w:pStyle w:val="TPnormalpuce1"/>
      </w:pPr>
      <w:r>
        <w:lastRenderedPageBreak/>
        <w:t xml:space="preserve">Création d’une nouvelle classe de test : </w:t>
      </w:r>
      <w:proofErr w:type="spellStart"/>
      <w:r>
        <w:t>TestOneToOneUniFetch</w:t>
      </w:r>
      <w:proofErr w:type="spellEnd"/>
    </w:p>
    <w:p w14:paraId="579CE5A8" w14:textId="33F4CC1C" w:rsidR="009E26A0" w:rsidRDefault="009E26A0" w:rsidP="009E26A0">
      <w:pPr>
        <w:pStyle w:val="TPnormalpuce1"/>
      </w:pPr>
      <w:r>
        <w:t xml:space="preserve">Sur une association </w:t>
      </w:r>
      <w:proofErr w:type="spellStart"/>
      <w:r>
        <w:t>OneToOne</w:t>
      </w:r>
      <w:proofErr w:type="spellEnd"/>
      <w:r>
        <w:t>, par défaut le comportement de l’ORM est en EAGER</w:t>
      </w:r>
    </w:p>
    <w:p w14:paraId="05333AC4" w14:textId="273E245E" w:rsidR="009E26A0" w:rsidRDefault="009E26A0" w:rsidP="009E26A0">
      <w:pPr>
        <w:pStyle w:val="TPnormalpuce1"/>
        <w:numPr>
          <w:ilvl w:val="1"/>
          <w:numId w:val="1"/>
        </w:numPr>
      </w:pPr>
      <w:r>
        <w:t>Il remonte l’entité et l’entité associée en 1 requête</w:t>
      </w:r>
    </w:p>
    <w:p w14:paraId="51D5A417" w14:textId="777765F0" w:rsidR="00BA1655" w:rsidRDefault="00BA1655" w:rsidP="009E26A0">
      <w:pPr>
        <w:pStyle w:val="TPnormalpuce1"/>
        <w:numPr>
          <w:ilvl w:val="1"/>
          <w:numId w:val="1"/>
        </w:numPr>
      </w:pPr>
      <w:r>
        <w:t>Vérifier cela avec le test suivant :</w:t>
      </w:r>
    </w:p>
    <w:p w14:paraId="09DF4A69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fr.eni.demo.association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;</w:t>
      </w:r>
    </w:p>
    <w:p w14:paraId="563663C0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F9DB322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5B0A5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;</w:t>
      </w:r>
    </w:p>
    <w:p w14:paraId="5FEE1F41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D31DCD9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java.util.Optional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;</w:t>
      </w:r>
    </w:p>
    <w:p w14:paraId="0CF261AD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999F274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org.junit.jupiter.api.BeforeEach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;</w:t>
      </w:r>
    </w:p>
    <w:p w14:paraId="31F7265B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org.junit.jupiter.api.Test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;</w:t>
      </w:r>
    </w:p>
    <w:p w14:paraId="71873F35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org.springframework.beans.factory.annotation.Autowired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;</w:t>
      </w:r>
    </w:p>
    <w:p w14:paraId="6C90BF66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org.springframework.boot.test.context.SpringBootTest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;</w:t>
      </w:r>
    </w:p>
    <w:p w14:paraId="080BA2AB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16C4247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fr.eni.demo.bo.Adresse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;</w:t>
      </w:r>
    </w:p>
    <w:p w14:paraId="7137748F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fr.eni.demo.bo.Employe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;</w:t>
      </w:r>
    </w:p>
    <w:p w14:paraId="777F78D3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fr.eni.demo.dal.EmployeRepository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;</w:t>
      </w:r>
    </w:p>
    <w:p w14:paraId="704B1FA0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0D092966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385F3AA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646464"/>
          <w:sz w:val="18"/>
          <w:szCs w:val="18"/>
        </w:rPr>
        <w:t>@SpringBootTest</w:t>
      </w:r>
    </w:p>
    <w:p w14:paraId="34E190C8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646464"/>
          <w:sz w:val="18"/>
          <w:szCs w:val="18"/>
        </w:rPr>
        <w:t>@Slf4j</w:t>
      </w:r>
    </w:p>
    <w:p w14:paraId="4C7C2232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r w:rsidRPr="005B0A5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TestOneToOneUniFetch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 xml:space="preserve"> {</w:t>
      </w:r>
      <w:r w:rsidRPr="005B0A55">
        <w:rPr>
          <w:rFonts w:ascii="Consolas" w:hAnsi="Consolas"/>
          <w:color w:val="000000"/>
          <w:sz w:val="18"/>
          <w:szCs w:val="18"/>
        </w:rPr>
        <w:tab/>
      </w:r>
    </w:p>
    <w:p w14:paraId="5138B453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646464"/>
          <w:sz w:val="18"/>
          <w:szCs w:val="18"/>
        </w:rPr>
        <w:t>@Autowired</w:t>
      </w:r>
    </w:p>
    <w:p w14:paraId="076ABE08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EmployeRepository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5B0A55">
        <w:rPr>
          <w:rFonts w:ascii="Consolas" w:hAnsi="Consolas"/>
          <w:color w:val="0000C0"/>
          <w:sz w:val="18"/>
          <w:szCs w:val="18"/>
        </w:rPr>
        <w:t>repository</w:t>
      </w:r>
      <w:r w:rsidRPr="005B0A55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2508DF46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</w:p>
    <w:p w14:paraId="606A33E7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  <w:t xml:space="preserve">Adresse </w:t>
      </w:r>
      <w:proofErr w:type="spellStart"/>
      <w:r w:rsidRPr="005B0A55">
        <w:rPr>
          <w:rFonts w:ascii="Consolas" w:hAnsi="Consolas"/>
          <w:color w:val="0000C0"/>
          <w:sz w:val="18"/>
          <w:szCs w:val="18"/>
        </w:rPr>
        <w:t>adresse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 xml:space="preserve"> ;</w:t>
      </w:r>
      <w:r w:rsidRPr="005B0A55">
        <w:rPr>
          <w:rFonts w:ascii="Consolas" w:hAnsi="Consolas"/>
          <w:color w:val="000000"/>
          <w:sz w:val="18"/>
          <w:szCs w:val="18"/>
        </w:rPr>
        <w:tab/>
      </w:r>
    </w:p>
    <w:p w14:paraId="65561CF3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color w:val="0000C0"/>
          <w:sz w:val="18"/>
          <w:szCs w:val="18"/>
        </w:rPr>
        <w:t>employe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 xml:space="preserve"> ;</w:t>
      </w:r>
    </w:p>
    <w:p w14:paraId="33A19608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</w:p>
    <w:p w14:paraId="59057F21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2EB071B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646464"/>
          <w:sz w:val="18"/>
          <w:szCs w:val="18"/>
        </w:rPr>
        <w:t>@BeforeEach</w:t>
      </w:r>
    </w:p>
    <w:p w14:paraId="4D7C62C9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test_save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() {</w:t>
      </w:r>
    </w:p>
    <w:p w14:paraId="37E699E7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color w:val="0000C0"/>
          <w:sz w:val="18"/>
          <w:szCs w:val="18"/>
        </w:rPr>
        <w:t>adresse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= Adresse</w:t>
      </w:r>
    </w:p>
    <w:p w14:paraId="24AB0770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B0A55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5B0A55">
        <w:rPr>
          <w:rFonts w:ascii="Consolas" w:hAnsi="Consolas"/>
          <w:color w:val="000000"/>
          <w:sz w:val="18"/>
          <w:szCs w:val="18"/>
        </w:rPr>
        <w:t>()</w:t>
      </w:r>
    </w:p>
    <w:p w14:paraId="50492954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color w:val="000000"/>
          <w:sz w:val="18"/>
          <w:szCs w:val="18"/>
        </w:rPr>
        <w:t>.rue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>(</w:t>
      </w:r>
      <w:r w:rsidRPr="005B0A55">
        <w:rPr>
          <w:rFonts w:ascii="Consolas" w:hAnsi="Consolas"/>
          <w:color w:val="2A00FF"/>
          <w:sz w:val="18"/>
          <w:szCs w:val="18"/>
        </w:rPr>
        <w:t>"15 rue de Paris"</w:t>
      </w:r>
      <w:r w:rsidRPr="005B0A55">
        <w:rPr>
          <w:rFonts w:ascii="Consolas" w:hAnsi="Consolas"/>
          <w:color w:val="000000"/>
          <w:sz w:val="18"/>
          <w:szCs w:val="18"/>
        </w:rPr>
        <w:t>)</w:t>
      </w:r>
    </w:p>
    <w:p w14:paraId="21C36CF6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codePostal</w:t>
      </w:r>
      <w:proofErr w:type="spellEnd"/>
      <w:proofErr w:type="gramEnd"/>
      <w:r w:rsidRPr="005B0A55">
        <w:rPr>
          <w:rFonts w:ascii="Consolas" w:hAnsi="Consolas"/>
          <w:color w:val="000000"/>
          <w:sz w:val="18"/>
          <w:szCs w:val="18"/>
        </w:rPr>
        <w:t>(</w:t>
      </w:r>
      <w:r w:rsidRPr="005B0A55">
        <w:rPr>
          <w:rFonts w:ascii="Consolas" w:hAnsi="Consolas"/>
          <w:color w:val="2A00FF"/>
          <w:sz w:val="18"/>
          <w:szCs w:val="18"/>
        </w:rPr>
        <w:t>"35000"</w:t>
      </w:r>
      <w:r w:rsidRPr="005B0A55">
        <w:rPr>
          <w:rFonts w:ascii="Consolas" w:hAnsi="Consolas"/>
          <w:color w:val="000000"/>
          <w:sz w:val="18"/>
          <w:szCs w:val="18"/>
        </w:rPr>
        <w:t>)</w:t>
      </w:r>
    </w:p>
    <w:p w14:paraId="6137CCFE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color w:val="000000"/>
          <w:sz w:val="18"/>
          <w:szCs w:val="18"/>
        </w:rPr>
        <w:t>.ville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>(</w:t>
      </w:r>
      <w:r w:rsidRPr="005B0A55">
        <w:rPr>
          <w:rFonts w:ascii="Consolas" w:hAnsi="Consolas"/>
          <w:color w:val="2A00FF"/>
          <w:sz w:val="18"/>
          <w:szCs w:val="18"/>
        </w:rPr>
        <w:t>"Rennes"</w:t>
      </w:r>
      <w:r w:rsidRPr="005B0A55">
        <w:rPr>
          <w:rFonts w:ascii="Consolas" w:hAnsi="Consolas"/>
          <w:color w:val="000000"/>
          <w:sz w:val="18"/>
          <w:szCs w:val="18"/>
        </w:rPr>
        <w:t>)</w:t>
      </w:r>
    </w:p>
    <w:p w14:paraId="34C00BE2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5B0A55">
        <w:rPr>
          <w:rFonts w:ascii="Consolas" w:hAnsi="Consolas"/>
          <w:color w:val="000000"/>
          <w:sz w:val="18"/>
          <w:szCs w:val="18"/>
        </w:rPr>
        <w:t>();</w:t>
      </w:r>
    </w:p>
    <w:p w14:paraId="4694AE40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</w:p>
    <w:p w14:paraId="50ED9C39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B0A55">
        <w:rPr>
          <w:rFonts w:ascii="Consolas" w:hAnsi="Consolas"/>
          <w:color w:val="0000C0"/>
          <w:sz w:val="18"/>
          <w:szCs w:val="18"/>
        </w:rPr>
        <w:t>employe</w:t>
      </w:r>
      <w:proofErr w:type="spellEnd"/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468F21C8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B0A55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5B0A55">
        <w:rPr>
          <w:rFonts w:ascii="Consolas" w:hAnsi="Consolas"/>
          <w:color w:val="000000"/>
          <w:sz w:val="18"/>
          <w:szCs w:val="18"/>
        </w:rPr>
        <w:t>()</w:t>
      </w:r>
    </w:p>
    <w:p w14:paraId="7C0FBEC8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>(</w:t>
      </w:r>
      <w:r w:rsidRPr="005B0A55">
        <w:rPr>
          <w:rFonts w:ascii="Consolas" w:hAnsi="Consolas"/>
          <w:color w:val="2A00FF"/>
          <w:sz w:val="18"/>
          <w:szCs w:val="18"/>
        </w:rPr>
        <w:t>"BAILLE"</w:t>
      </w:r>
      <w:r w:rsidRPr="005B0A55">
        <w:rPr>
          <w:rFonts w:ascii="Consolas" w:hAnsi="Consolas"/>
          <w:color w:val="000000"/>
          <w:sz w:val="18"/>
          <w:szCs w:val="18"/>
        </w:rPr>
        <w:t>)</w:t>
      </w:r>
    </w:p>
    <w:p w14:paraId="031709A7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prenom</w:t>
      </w:r>
      <w:proofErr w:type="spellEnd"/>
      <w:proofErr w:type="gramEnd"/>
      <w:r w:rsidRPr="005B0A55">
        <w:rPr>
          <w:rFonts w:ascii="Consolas" w:hAnsi="Consolas"/>
          <w:color w:val="000000"/>
          <w:sz w:val="18"/>
          <w:szCs w:val="18"/>
        </w:rPr>
        <w:t>(</w:t>
      </w:r>
      <w:r w:rsidRPr="005B0A55">
        <w:rPr>
          <w:rFonts w:ascii="Consolas" w:hAnsi="Consolas"/>
          <w:color w:val="2A00FF"/>
          <w:sz w:val="18"/>
          <w:szCs w:val="18"/>
        </w:rPr>
        <w:t>"Anne-Lise"</w:t>
      </w:r>
      <w:r w:rsidRPr="005B0A55">
        <w:rPr>
          <w:rFonts w:ascii="Consolas" w:hAnsi="Consolas"/>
          <w:color w:val="000000"/>
          <w:sz w:val="18"/>
          <w:szCs w:val="18"/>
        </w:rPr>
        <w:t>)</w:t>
      </w:r>
    </w:p>
    <w:p w14:paraId="25D9FD0C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color w:val="000000"/>
          <w:sz w:val="18"/>
          <w:szCs w:val="18"/>
        </w:rPr>
        <w:t>.email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>(</w:t>
      </w:r>
      <w:r w:rsidRPr="005B0A55">
        <w:rPr>
          <w:rFonts w:ascii="Consolas" w:hAnsi="Consolas"/>
          <w:color w:val="2A00FF"/>
          <w:sz w:val="18"/>
          <w:szCs w:val="18"/>
        </w:rPr>
        <w:t>"abaille@campus-eni.fr"</w:t>
      </w:r>
      <w:r w:rsidRPr="005B0A55">
        <w:rPr>
          <w:rFonts w:ascii="Consolas" w:hAnsi="Consolas"/>
          <w:color w:val="000000"/>
          <w:sz w:val="18"/>
          <w:szCs w:val="18"/>
        </w:rPr>
        <w:t>)</w:t>
      </w:r>
    </w:p>
    <w:p w14:paraId="36CD83BD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color w:val="000000"/>
          <w:sz w:val="18"/>
          <w:szCs w:val="18"/>
        </w:rPr>
        <w:t>.immatriculation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>(</w:t>
      </w:r>
      <w:r w:rsidRPr="005B0A55">
        <w:rPr>
          <w:rFonts w:ascii="Consolas" w:hAnsi="Consolas"/>
          <w:color w:val="2A00FF"/>
          <w:sz w:val="18"/>
          <w:szCs w:val="18"/>
        </w:rPr>
        <w:t>"ENI_ECOLE_12398"</w:t>
      </w:r>
      <w:r w:rsidRPr="005B0A55">
        <w:rPr>
          <w:rFonts w:ascii="Consolas" w:hAnsi="Consolas"/>
          <w:color w:val="000000"/>
          <w:sz w:val="18"/>
          <w:szCs w:val="18"/>
        </w:rPr>
        <w:t>)</w:t>
      </w:r>
    </w:p>
    <w:p w14:paraId="0543B3FE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numDom</w:t>
      </w:r>
      <w:proofErr w:type="spellEnd"/>
      <w:proofErr w:type="gramEnd"/>
      <w:r w:rsidRPr="005B0A55">
        <w:rPr>
          <w:rFonts w:ascii="Consolas" w:hAnsi="Consolas"/>
          <w:color w:val="000000"/>
          <w:sz w:val="18"/>
          <w:szCs w:val="18"/>
        </w:rPr>
        <w:t>(</w:t>
      </w:r>
      <w:r w:rsidRPr="005B0A55">
        <w:rPr>
          <w:rFonts w:ascii="Consolas" w:hAnsi="Consolas"/>
          <w:color w:val="2A00FF"/>
          <w:sz w:val="18"/>
          <w:szCs w:val="18"/>
        </w:rPr>
        <w:t>"02XXXXXXXX"</w:t>
      </w:r>
      <w:r w:rsidRPr="005B0A55">
        <w:rPr>
          <w:rFonts w:ascii="Consolas" w:hAnsi="Consolas"/>
          <w:color w:val="000000"/>
          <w:sz w:val="18"/>
          <w:szCs w:val="18"/>
        </w:rPr>
        <w:t>)</w:t>
      </w:r>
    </w:p>
    <w:p w14:paraId="115CD1F2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5B0A55">
        <w:rPr>
          <w:rFonts w:ascii="Consolas" w:hAnsi="Consolas"/>
          <w:color w:val="000000"/>
          <w:sz w:val="18"/>
          <w:szCs w:val="18"/>
        </w:rPr>
        <w:t>();</w:t>
      </w:r>
    </w:p>
    <w:p w14:paraId="30EEED02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</w:p>
    <w:p w14:paraId="59073320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3F7F5F"/>
          <w:sz w:val="18"/>
          <w:szCs w:val="18"/>
        </w:rPr>
        <w:t>//Association</w:t>
      </w:r>
    </w:p>
    <w:p w14:paraId="044144D2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B0A55">
        <w:rPr>
          <w:rFonts w:ascii="Consolas" w:hAnsi="Consolas"/>
          <w:color w:val="0000C0"/>
          <w:sz w:val="18"/>
          <w:szCs w:val="18"/>
        </w:rPr>
        <w:t>employe</w:t>
      </w:r>
      <w:r w:rsidRPr="005B0A55">
        <w:rPr>
          <w:rFonts w:ascii="Consolas" w:hAnsi="Consolas"/>
          <w:color w:val="000000"/>
          <w:sz w:val="18"/>
          <w:szCs w:val="18"/>
        </w:rPr>
        <w:t>.setAdresse</w:t>
      </w:r>
      <w:proofErr w:type="spellEnd"/>
      <w:proofErr w:type="gramEnd"/>
      <w:r w:rsidRPr="005B0A55">
        <w:rPr>
          <w:rFonts w:ascii="Consolas" w:hAnsi="Consolas"/>
          <w:color w:val="000000"/>
          <w:sz w:val="18"/>
          <w:szCs w:val="18"/>
        </w:rPr>
        <w:t>(</w:t>
      </w:r>
      <w:r w:rsidRPr="005B0A55">
        <w:rPr>
          <w:rFonts w:ascii="Consolas" w:hAnsi="Consolas"/>
          <w:color w:val="0000C0"/>
          <w:sz w:val="18"/>
          <w:szCs w:val="18"/>
        </w:rPr>
        <w:t>adresse</w:t>
      </w:r>
      <w:r w:rsidRPr="005B0A55">
        <w:rPr>
          <w:rFonts w:ascii="Consolas" w:hAnsi="Consolas"/>
          <w:color w:val="000000"/>
          <w:sz w:val="18"/>
          <w:szCs w:val="18"/>
        </w:rPr>
        <w:t>);</w:t>
      </w:r>
    </w:p>
    <w:p w14:paraId="56F9D8DF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</w:p>
    <w:p w14:paraId="4A01BFC6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4026E3D3" w14:textId="0F5185C2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B0A55">
        <w:rPr>
          <w:rFonts w:ascii="Consolas" w:hAnsi="Consolas"/>
          <w:color w:val="0000C0"/>
          <w:sz w:val="18"/>
          <w:szCs w:val="18"/>
        </w:rPr>
        <w:t>repository</w:t>
      </w:r>
      <w:r w:rsidRPr="005B0A55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B0A55">
        <w:rPr>
          <w:rFonts w:ascii="Consolas" w:hAnsi="Consolas"/>
          <w:color w:val="0000C0"/>
          <w:sz w:val="18"/>
          <w:szCs w:val="18"/>
        </w:rPr>
        <w:t>employe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);</w:t>
      </w:r>
    </w:p>
    <w:p w14:paraId="2EFEE7C6" w14:textId="1E7238F1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5B0A55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proofErr w:type="gramStart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5B0A55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proofErr w:type="gramEnd"/>
      <w:r w:rsidRPr="005B0A55">
        <w:rPr>
          <w:rFonts w:ascii="Consolas" w:hAnsi="Consolas"/>
          <w:color w:val="000000"/>
          <w:sz w:val="18"/>
          <w:szCs w:val="18"/>
        </w:rPr>
        <w:t>());</w:t>
      </w:r>
    </w:p>
    <w:p w14:paraId="040E73C5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97C0211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3F7F5F"/>
          <w:sz w:val="18"/>
          <w:szCs w:val="18"/>
        </w:rPr>
        <w:t>// Vérification de l'identifiant de l'employé</w:t>
      </w:r>
    </w:p>
    <w:p w14:paraId="6568142D" w14:textId="42CF29EC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B0A5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5B0A55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5B0A55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(0);</w:t>
      </w:r>
    </w:p>
    <w:p w14:paraId="64DADF8E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</w:p>
    <w:p w14:paraId="3BBF494A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3F7F5F"/>
          <w:sz w:val="18"/>
          <w:szCs w:val="18"/>
        </w:rPr>
        <w:t>//Vérification de la cascade de l'association</w:t>
      </w:r>
    </w:p>
    <w:p w14:paraId="346B7BA4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B0A5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5B0A55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B0A55">
        <w:rPr>
          <w:rFonts w:ascii="Consolas" w:hAnsi="Consolas"/>
          <w:color w:val="0000C0"/>
          <w:sz w:val="18"/>
          <w:szCs w:val="18"/>
        </w:rPr>
        <w:t>adresse</w:t>
      </w:r>
      <w:r w:rsidRPr="005B0A55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(0);</w:t>
      </w:r>
    </w:p>
    <w:p w14:paraId="1A7321AA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  <w:t>}</w:t>
      </w:r>
    </w:p>
    <w:p w14:paraId="4DDF3D7D" w14:textId="77777777" w:rsid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78A0FFE" w14:textId="77777777" w:rsidR="006C576C" w:rsidRPr="005B0A55" w:rsidRDefault="006C576C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846D03C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646464"/>
          <w:sz w:val="18"/>
          <w:szCs w:val="18"/>
        </w:rPr>
        <w:t>@Test</w:t>
      </w:r>
    </w:p>
    <w:p w14:paraId="1FAF4FE3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test_findById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() {</w:t>
      </w:r>
    </w:p>
    <w:p w14:paraId="239872E3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3F7F5F"/>
          <w:sz w:val="18"/>
          <w:szCs w:val="18"/>
        </w:rPr>
        <w:t>// Appel du traitement</w:t>
      </w:r>
    </w:p>
    <w:p w14:paraId="2A7C2384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r w:rsidRPr="005B0A55">
        <w:rPr>
          <w:rFonts w:ascii="Consolas" w:hAnsi="Consolas"/>
          <w:color w:val="6A3E3E"/>
          <w:sz w:val="18"/>
          <w:szCs w:val="18"/>
        </w:rPr>
        <w:t>id</w:t>
      </w:r>
      <w:r w:rsidRPr="005B0A55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B0A55">
        <w:rPr>
          <w:rFonts w:ascii="Consolas" w:hAnsi="Consolas"/>
          <w:color w:val="0000C0"/>
          <w:sz w:val="18"/>
          <w:szCs w:val="18"/>
        </w:rPr>
        <w:t>employe</w:t>
      </w:r>
      <w:r w:rsidRPr="005B0A55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();</w:t>
      </w:r>
    </w:p>
    <w:p w14:paraId="776B4981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Optional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&lt;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 xml:space="preserve">&gt; </w:t>
      </w:r>
      <w:r w:rsidRPr="005B0A55">
        <w:rPr>
          <w:rFonts w:ascii="Consolas" w:hAnsi="Consolas"/>
          <w:color w:val="6A3E3E"/>
          <w:sz w:val="18"/>
          <w:szCs w:val="18"/>
        </w:rPr>
        <w:t>op</w:t>
      </w:r>
      <w:r w:rsidRPr="005B0A55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B0A55">
        <w:rPr>
          <w:rFonts w:ascii="Consolas" w:hAnsi="Consolas"/>
          <w:color w:val="0000C0"/>
          <w:sz w:val="18"/>
          <w:szCs w:val="18"/>
        </w:rPr>
        <w:t>repository</w:t>
      </w:r>
      <w:r w:rsidRPr="005B0A55">
        <w:rPr>
          <w:rFonts w:ascii="Consolas" w:hAnsi="Consolas"/>
          <w:color w:val="000000"/>
          <w:sz w:val="18"/>
          <w:szCs w:val="18"/>
        </w:rPr>
        <w:t>.findById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</w:t>
      </w:r>
      <w:r w:rsidRPr="005B0A55">
        <w:rPr>
          <w:rFonts w:ascii="Consolas" w:hAnsi="Consolas"/>
          <w:color w:val="6A3E3E"/>
          <w:sz w:val="18"/>
          <w:szCs w:val="18"/>
        </w:rPr>
        <w:t>id</w:t>
      </w:r>
      <w:r w:rsidRPr="005B0A55">
        <w:rPr>
          <w:rFonts w:ascii="Consolas" w:hAnsi="Consolas"/>
          <w:color w:val="000000"/>
          <w:sz w:val="18"/>
          <w:szCs w:val="18"/>
        </w:rPr>
        <w:t>);</w:t>
      </w:r>
    </w:p>
    <w:p w14:paraId="69EFCFCC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3F7F5F"/>
          <w:sz w:val="18"/>
          <w:szCs w:val="18"/>
        </w:rPr>
        <w:t>// Vérification que l'</w:t>
      </w:r>
      <w:proofErr w:type="spellStart"/>
      <w:r w:rsidRPr="005B0A55">
        <w:rPr>
          <w:rFonts w:ascii="Consolas" w:hAnsi="Consolas"/>
          <w:color w:val="3F7F5F"/>
          <w:sz w:val="18"/>
          <w:szCs w:val="18"/>
        </w:rPr>
        <w:t>Optional</w:t>
      </w:r>
      <w:proofErr w:type="spellEnd"/>
      <w:r w:rsidRPr="005B0A55">
        <w:rPr>
          <w:rFonts w:ascii="Consolas" w:hAnsi="Consolas"/>
          <w:color w:val="3F7F5F"/>
          <w:sz w:val="18"/>
          <w:szCs w:val="18"/>
        </w:rPr>
        <w:t xml:space="preserve"> contienne une entité</w:t>
      </w:r>
    </w:p>
    <w:p w14:paraId="3003C1B7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B0A5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5B0A55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B0A55">
        <w:rPr>
          <w:rFonts w:ascii="Consolas" w:hAnsi="Consolas"/>
          <w:color w:val="6A3E3E"/>
          <w:sz w:val="18"/>
          <w:szCs w:val="18"/>
        </w:rPr>
        <w:t>op</w:t>
      </w:r>
      <w:r w:rsidRPr="005B0A55">
        <w:rPr>
          <w:rFonts w:ascii="Consolas" w:hAnsi="Consolas"/>
          <w:color w:val="000000"/>
          <w:sz w:val="18"/>
          <w:szCs w:val="18"/>
        </w:rPr>
        <w:t>.isPresent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isTrue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();</w:t>
      </w:r>
    </w:p>
    <w:p w14:paraId="1B2B65F2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3F7F5F"/>
          <w:sz w:val="18"/>
          <w:szCs w:val="18"/>
        </w:rPr>
        <w:t>// Récupération de l'entité</w:t>
      </w:r>
    </w:p>
    <w:p w14:paraId="6AF2ADEF" w14:textId="230A4A91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5B0A55">
        <w:rPr>
          <w:rFonts w:ascii="Consolas" w:hAnsi="Consolas"/>
          <w:color w:val="6A3E3E"/>
          <w:sz w:val="18"/>
          <w:szCs w:val="18"/>
        </w:rPr>
        <w:t>DB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B0A55">
        <w:rPr>
          <w:rFonts w:ascii="Consolas" w:hAnsi="Consolas"/>
          <w:color w:val="6A3E3E"/>
          <w:sz w:val="18"/>
          <w:szCs w:val="18"/>
        </w:rPr>
        <w:t>op</w:t>
      </w:r>
      <w:r w:rsidRPr="005B0A55">
        <w:rPr>
          <w:rFonts w:ascii="Consolas" w:hAnsi="Consolas"/>
          <w:color w:val="000000"/>
          <w:sz w:val="18"/>
          <w:szCs w:val="18"/>
        </w:rPr>
        <w:t>.get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();</w:t>
      </w:r>
    </w:p>
    <w:p w14:paraId="7B078C6D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3F7F5F"/>
          <w:sz w:val="18"/>
          <w:szCs w:val="18"/>
        </w:rPr>
        <w:t>// Validation de l'entité</w:t>
      </w:r>
    </w:p>
    <w:p w14:paraId="6BA3334C" w14:textId="646DDC09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B0A5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5B0A55">
        <w:rPr>
          <w:rFonts w:ascii="Consolas" w:hAnsi="Consolas"/>
          <w:color w:val="6A3E3E"/>
          <w:sz w:val="18"/>
          <w:szCs w:val="18"/>
        </w:rPr>
        <w:t>DB</w:t>
      </w:r>
      <w:r w:rsidRPr="005B0A55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</w:t>
      </w:r>
      <w:r w:rsidRPr="005B0A55">
        <w:rPr>
          <w:rFonts w:ascii="Consolas" w:hAnsi="Consolas"/>
          <w:color w:val="6A3E3E"/>
          <w:sz w:val="18"/>
          <w:szCs w:val="18"/>
        </w:rPr>
        <w:t>id</w:t>
      </w:r>
      <w:r w:rsidRPr="005B0A55">
        <w:rPr>
          <w:rFonts w:ascii="Consolas" w:hAnsi="Consolas"/>
          <w:color w:val="000000"/>
          <w:sz w:val="18"/>
          <w:szCs w:val="18"/>
        </w:rPr>
        <w:t>);</w:t>
      </w:r>
    </w:p>
    <w:p w14:paraId="6EF3D4A1" w14:textId="2927F0EB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5B0A5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5B0A55">
        <w:rPr>
          <w:rFonts w:ascii="Consolas" w:hAnsi="Consolas"/>
          <w:color w:val="6A3E3E"/>
          <w:sz w:val="18"/>
          <w:szCs w:val="18"/>
        </w:rPr>
        <w:t>DB</w:t>
      </w:r>
      <w:r w:rsidRPr="005B0A55">
        <w:rPr>
          <w:rFonts w:ascii="Consolas" w:hAnsi="Consolas"/>
          <w:color w:val="000000"/>
          <w:sz w:val="18"/>
          <w:szCs w:val="18"/>
        </w:rPr>
        <w:t>.getImmatriculation()).isEqualTo(</w:t>
      </w:r>
      <w:r w:rsidRPr="005B0A55">
        <w:rPr>
          <w:rFonts w:ascii="Consolas" w:hAnsi="Consolas"/>
          <w:color w:val="0000C0"/>
          <w:sz w:val="18"/>
          <w:szCs w:val="18"/>
        </w:rPr>
        <w:t>employe</w:t>
      </w:r>
      <w:r w:rsidRPr="005B0A55">
        <w:rPr>
          <w:rFonts w:ascii="Consolas" w:hAnsi="Consolas"/>
          <w:color w:val="000000"/>
          <w:sz w:val="18"/>
          <w:szCs w:val="18"/>
        </w:rPr>
        <w:t>.getImmatriculation());</w:t>
      </w:r>
    </w:p>
    <w:p w14:paraId="1B312598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</w:p>
    <w:p w14:paraId="477BEA7F" w14:textId="75F95BB3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B0A5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5B0A55">
        <w:rPr>
          <w:rFonts w:ascii="Consolas" w:hAnsi="Consolas"/>
          <w:color w:val="6A3E3E"/>
          <w:sz w:val="18"/>
          <w:szCs w:val="18"/>
        </w:rPr>
        <w:t>DB</w:t>
      </w:r>
      <w:r w:rsidRPr="005B0A55">
        <w:rPr>
          <w:rFonts w:ascii="Consolas" w:hAnsi="Consolas"/>
          <w:color w:val="000000"/>
          <w:sz w:val="18"/>
          <w:szCs w:val="18"/>
        </w:rPr>
        <w:t>.getAdresse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();</w:t>
      </w:r>
    </w:p>
    <w:p w14:paraId="77DFDF67" w14:textId="7C222DDB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  <w:t xml:space="preserve">Adresse </w:t>
      </w:r>
      <w:proofErr w:type="spellStart"/>
      <w:r w:rsidRPr="005B0A55">
        <w:rPr>
          <w:rFonts w:ascii="Consolas" w:hAnsi="Consolas"/>
          <w:color w:val="6A3E3E"/>
          <w:sz w:val="18"/>
          <w:szCs w:val="18"/>
        </w:rPr>
        <w:t>adresseDB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="007320EE">
        <w:rPr>
          <w:rFonts w:ascii="Consolas" w:hAnsi="Consolas"/>
          <w:color w:val="6A3E3E"/>
          <w:sz w:val="18"/>
          <w:szCs w:val="18"/>
        </w:rPr>
        <w:t>employe</w:t>
      </w:r>
      <w:r w:rsidRPr="005B0A55">
        <w:rPr>
          <w:rFonts w:ascii="Consolas" w:hAnsi="Consolas"/>
          <w:color w:val="6A3E3E"/>
          <w:sz w:val="18"/>
          <w:szCs w:val="18"/>
        </w:rPr>
        <w:t>DB</w:t>
      </w:r>
      <w:r w:rsidRPr="005B0A55">
        <w:rPr>
          <w:rFonts w:ascii="Consolas" w:hAnsi="Consolas"/>
          <w:color w:val="000000"/>
          <w:sz w:val="18"/>
          <w:szCs w:val="18"/>
        </w:rPr>
        <w:t>.getAdresse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5B0A55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628A6761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B0A5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5B0A55">
        <w:rPr>
          <w:rFonts w:ascii="Consolas" w:hAnsi="Consolas"/>
          <w:color w:val="6A3E3E"/>
          <w:sz w:val="18"/>
          <w:szCs w:val="18"/>
        </w:rPr>
        <w:t>adresseDB</w:t>
      </w:r>
      <w:r w:rsidRPr="005B0A55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(0);</w:t>
      </w:r>
    </w:p>
    <w:p w14:paraId="72ACE2E8" w14:textId="25079AAB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B0A5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="00E3633D" w:rsidRPr="005B0A55">
        <w:rPr>
          <w:rFonts w:ascii="Consolas" w:hAnsi="Consolas"/>
          <w:color w:val="6A3E3E"/>
          <w:sz w:val="18"/>
          <w:szCs w:val="18"/>
        </w:rPr>
        <w:t>adresseDB</w:t>
      </w:r>
      <w:r w:rsidRPr="005B0A55">
        <w:rPr>
          <w:rFonts w:ascii="Consolas" w:hAnsi="Consolas"/>
          <w:color w:val="000000"/>
          <w:sz w:val="18"/>
          <w:szCs w:val="18"/>
        </w:rPr>
        <w:t>.getCodePostal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B0A55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5B0A55">
        <w:rPr>
          <w:rFonts w:ascii="Consolas" w:hAnsi="Consolas"/>
          <w:color w:val="000000"/>
          <w:sz w:val="18"/>
          <w:szCs w:val="18"/>
        </w:rPr>
        <w:t>();</w:t>
      </w:r>
    </w:p>
    <w:p w14:paraId="6D89C2FB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</w:r>
      <w:r w:rsidRPr="005B0A5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B0A55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5B0A5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B0A55">
        <w:rPr>
          <w:rFonts w:ascii="Consolas" w:hAnsi="Consolas"/>
          <w:color w:val="6A3E3E"/>
          <w:sz w:val="18"/>
          <w:szCs w:val="18"/>
        </w:rPr>
        <w:t>adresseDB</w:t>
      </w:r>
      <w:r w:rsidRPr="005B0A55">
        <w:rPr>
          <w:rFonts w:ascii="Consolas" w:hAnsi="Consolas"/>
          <w:color w:val="000000"/>
          <w:sz w:val="18"/>
          <w:szCs w:val="18"/>
        </w:rPr>
        <w:t>.getCodePostal()).isEqualTo(</w:t>
      </w:r>
      <w:r w:rsidRPr="005B0A55">
        <w:rPr>
          <w:rFonts w:ascii="Consolas" w:hAnsi="Consolas"/>
          <w:color w:val="0000C0"/>
          <w:sz w:val="18"/>
          <w:szCs w:val="18"/>
        </w:rPr>
        <w:t>adresse</w:t>
      </w:r>
      <w:r w:rsidRPr="005B0A55">
        <w:rPr>
          <w:rFonts w:ascii="Consolas" w:hAnsi="Consolas"/>
          <w:color w:val="000000"/>
          <w:sz w:val="18"/>
          <w:szCs w:val="18"/>
        </w:rPr>
        <w:t>.getCodePostal());</w:t>
      </w:r>
    </w:p>
    <w:p w14:paraId="590A1C2E" w14:textId="77777777" w:rsidR="005B0A55" w:rsidRPr="005B0A55" w:rsidRDefault="005B0A55" w:rsidP="005B0A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ab/>
        <w:t>}</w:t>
      </w:r>
    </w:p>
    <w:p w14:paraId="272879AD" w14:textId="46FE8FAE" w:rsidR="005B0A55" w:rsidRPr="00001A96" w:rsidRDefault="005B0A55" w:rsidP="002302B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0A55">
        <w:rPr>
          <w:rFonts w:ascii="Consolas" w:hAnsi="Consolas"/>
          <w:color w:val="000000"/>
          <w:sz w:val="18"/>
          <w:szCs w:val="18"/>
        </w:rPr>
        <w:t>}</w:t>
      </w:r>
    </w:p>
    <w:p w14:paraId="40E7AE71" w14:textId="77777777" w:rsidR="00BA1655" w:rsidRDefault="00624AEC" w:rsidP="00BA1655">
      <w:pPr>
        <w:pStyle w:val="TPnormalpuce1"/>
      </w:pPr>
      <w:r>
        <w:t>L</w:t>
      </w:r>
      <w:r w:rsidR="005B2CA7">
        <w:t>ancer ce test</w:t>
      </w:r>
    </w:p>
    <w:p w14:paraId="04351984" w14:textId="77777777" w:rsidR="00BA1655" w:rsidRDefault="00BA1655" w:rsidP="00BA1655">
      <w:pPr>
        <w:pStyle w:val="TPnormalpuce1"/>
        <w:numPr>
          <w:ilvl w:val="1"/>
          <w:numId w:val="1"/>
        </w:numPr>
      </w:pPr>
      <w:r>
        <w:t>Dans les traces, il y a bien un SELECT LEFT JOIN pour associer les 2 tables</w:t>
      </w:r>
    </w:p>
    <w:p w14:paraId="3134D0BC" w14:textId="77777777" w:rsidR="00250A02" w:rsidRDefault="00BA1655" w:rsidP="00BA1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BA1655">
        <w:rPr>
          <w:rFonts w:ascii="Consolas" w:hAnsi="Consolas"/>
          <w:color w:val="000000"/>
          <w:sz w:val="18"/>
          <w:szCs w:val="18"/>
        </w:rPr>
        <w:t>select</w:t>
      </w:r>
      <w:proofErr w:type="gramEnd"/>
      <w:r w:rsidRPr="00BA1655">
        <w:rPr>
          <w:rFonts w:ascii="Consolas" w:hAnsi="Consolas"/>
          <w:color w:val="000000"/>
          <w:sz w:val="18"/>
          <w:szCs w:val="18"/>
        </w:rPr>
        <w:t xml:space="preserve"> e1_0.employee_id,a1_0.address_id,a1_0.postal_code,a1_0.street,a1_0.city,e1_0.email,e1_0.employee_registration,e1_0.last_name,e1_0.home_phone_number,e1_0.cell_number,e1_0.first_name </w:t>
      </w:r>
      <w:proofErr w:type="spellStart"/>
      <w:r w:rsidRPr="00BA1655">
        <w:rPr>
          <w:rFonts w:ascii="Consolas" w:hAnsi="Consolas"/>
          <w:color w:val="000000"/>
          <w:sz w:val="18"/>
          <w:szCs w:val="18"/>
        </w:rPr>
        <w:t>from</w:t>
      </w:r>
      <w:proofErr w:type="spellEnd"/>
      <w:r w:rsidRPr="00BA16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A1655">
        <w:rPr>
          <w:rFonts w:ascii="Consolas" w:hAnsi="Consolas"/>
          <w:color w:val="000000"/>
          <w:sz w:val="18"/>
          <w:szCs w:val="18"/>
        </w:rPr>
        <w:t>employee</w:t>
      </w:r>
      <w:proofErr w:type="spellEnd"/>
      <w:r w:rsidRPr="00BA1655">
        <w:rPr>
          <w:rFonts w:ascii="Consolas" w:hAnsi="Consolas"/>
          <w:color w:val="000000"/>
          <w:sz w:val="18"/>
          <w:szCs w:val="18"/>
        </w:rPr>
        <w:t xml:space="preserve"> e1_0 </w:t>
      </w:r>
    </w:p>
    <w:p w14:paraId="55C8FE9B" w14:textId="222F6EB4" w:rsidR="00BA1655" w:rsidRPr="00BA1655" w:rsidRDefault="00BA1655" w:rsidP="00BA1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97013">
        <w:rPr>
          <w:rFonts w:ascii="Consolas" w:hAnsi="Consolas"/>
          <w:color w:val="000000"/>
          <w:sz w:val="18"/>
          <w:szCs w:val="18"/>
          <w:highlight w:val="green"/>
        </w:rPr>
        <w:t>left</w:t>
      </w:r>
      <w:proofErr w:type="spellEnd"/>
      <w:proofErr w:type="gramEnd"/>
      <w:r w:rsidRPr="00B97013">
        <w:rPr>
          <w:rFonts w:ascii="Consolas" w:hAnsi="Consolas"/>
          <w:color w:val="000000"/>
          <w:sz w:val="18"/>
          <w:szCs w:val="18"/>
          <w:highlight w:val="green"/>
        </w:rPr>
        <w:t xml:space="preserve"> </w:t>
      </w:r>
      <w:proofErr w:type="spellStart"/>
      <w:r w:rsidRPr="00B97013">
        <w:rPr>
          <w:rFonts w:ascii="Consolas" w:hAnsi="Consolas"/>
          <w:color w:val="000000"/>
          <w:sz w:val="18"/>
          <w:szCs w:val="18"/>
          <w:highlight w:val="green"/>
        </w:rPr>
        <w:t>join</w:t>
      </w:r>
      <w:proofErr w:type="spellEnd"/>
      <w:r w:rsidRPr="00B97013">
        <w:rPr>
          <w:rFonts w:ascii="Consolas" w:hAnsi="Consolas"/>
          <w:color w:val="000000"/>
          <w:sz w:val="18"/>
          <w:szCs w:val="18"/>
          <w:highlight w:val="green"/>
        </w:rPr>
        <w:t xml:space="preserve"> </w:t>
      </w:r>
      <w:proofErr w:type="spellStart"/>
      <w:r w:rsidRPr="00B97013">
        <w:rPr>
          <w:rFonts w:ascii="Consolas" w:hAnsi="Consolas"/>
          <w:color w:val="000000"/>
          <w:sz w:val="18"/>
          <w:szCs w:val="18"/>
          <w:highlight w:val="green"/>
        </w:rPr>
        <w:t>address</w:t>
      </w:r>
      <w:proofErr w:type="spellEnd"/>
      <w:r w:rsidRPr="00BA1655">
        <w:rPr>
          <w:rFonts w:ascii="Consolas" w:hAnsi="Consolas"/>
          <w:color w:val="000000"/>
          <w:sz w:val="18"/>
          <w:szCs w:val="18"/>
        </w:rPr>
        <w:t xml:space="preserve"> a1_0 on a1_0.address_id=e1_0.address</w:t>
      </w:r>
      <w:r w:rsidR="000E0265">
        <w:rPr>
          <w:rFonts w:ascii="Consolas" w:hAnsi="Consolas"/>
          <w:color w:val="000000"/>
          <w:sz w:val="18"/>
          <w:szCs w:val="18"/>
        </w:rPr>
        <w:t>_id</w:t>
      </w:r>
      <w:r w:rsidRPr="00BA16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A1655">
        <w:rPr>
          <w:rFonts w:ascii="Consolas" w:hAnsi="Consolas"/>
          <w:color w:val="000000"/>
          <w:sz w:val="18"/>
          <w:szCs w:val="18"/>
        </w:rPr>
        <w:t>where</w:t>
      </w:r>
      <w:proofErr w:type="spellEnd"/>
      <w:r w:rsidRPr="00BA1655">
        <w:rPr>
          <w:rFonts w:ascii="Consolas" w:hAnsi="Consolas"/>
          <w:color w:val="000000"/>
          <w:sz w:val="18"/>
          <w:szCs w:val="18"/>
        </w:rPr>
        <w:t xml:space="preserve"> e1_0.employee_id=?</w:t>
      </w:r>
    </w:p>
    <w:p w14:paraId="2D069F9E" w14:textId="73366ED6" w:rsidR="00FF637A" w:rsidRDefault="00721568" w:rsidP="006859E2">
      <w:pPr>
        <w:pStyle w:val="TPnormalpuce1"/>
        <w:numPr>
          <w:ilvl w:val="1"/>
          <w:numId w:val="1"/>
        </w:numPr>
      </w:pPr>
      <w:r>
        <w:t>L’ORM a bien chargé en 1 requête les 2 entités (EAGER)</w:t>
      </w:r>
    </w:p>
    <w:p w14:paraId="6081B23F" w14:textId="77777777" w:rsidR="00721568" w:rsidRDefault="00721568" w:rsidP="00721568"/>
    <w:p w14:paraId="42ACA37D" w14:textId="4C82D365" w:rsidR="006B6404" w:rsidRDefault="006B6404" w:rsidP="006B6404">
      <w:pPr>
        <w:pStyle w:val="Titre3"/>
      </w:pPr>
      <w:r>
        <w:t>fetch a LAZY</w:t>
      </w:r>
    </w:p>
    <w:p w14:paraId="3216C59B" w14:textId="77777777" w:rsidR="00C34F78" w:rsidRDefault="00C34F78" w:rsidP="00C34F78">
      <w:pPr>
        <w:pStyle w:val="TPnormalpuce1"/>
      </w:pPr>
      <w:r>
        <w:t xml:space="preserve">Ajouter le paramètre </w:t>
      </w:r>
      <w:proofErr w:type="spellStart"/>
      <w:r>
        <w:t>fetch</w:t>
      </w:r>
      <w:proofErr w:type="spellEnd"/>
      <w:r>
        <w:t xml:space="preserve"> et le mettre à LAZY</w:t>
      </w:r>
    </w:p>
    <w:p w14:paraId="2A2953E7" w14:textId="16EF610C" w:rsidR="0045607B" w:rsidRDefault="0045607B" w:rsidP="004560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  <w:r>
        <w:rPr>
          <w:rFonts w:ascii="Consolas" w:hAnsi="Consolas"/>
          <w:b/>
          <w:bCs/>
          <w:color w:val="7F0055"/>
          <w:sz w:val="18"/>
          <w:szCs w:val="18"/>
        </w:rPr>
        <w:t>…</w:t>
      </w:r>
    </w:p>
    <w:p w14:paraId="716D3317" w14:textId="48EF94B9" w:rsidR="0045607B" w:rsidRPr="0045607B" w:rsidRDefault="0045607B" w:rsidP="004560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45607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45607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5607B">
        <w:rPr>
          <w:rFonts w:ascii="Consolas" w:hAnsi="Consolas"/>
          <w:color w:val="000000"/>
          <w:sz w:val="18"/>
          <w:szCs w:val="18"/>
        </w:rPr>
        <w:t>jakarta.persistence.FetchType</w:t>
      </w:r>
      <w:proofErr w:type="spellEnd"/>
      <w:r w:rsidRPr="0045607B">
        <w:rPr>
          <w:rFonts w:ascii="Consolas" w:hAnsi="Consolas"/>
          <w:color w:val="000000"/>
          <w:sz w:val="18"/>
          <w:szCs w:val="18"/>
        </w:rPr>
        <w:t>;</w:t>
      </w:r>
    </w:p>
    <w:p w14:paraId="7BFE6FD3" w14:textId="5FEE02D5" w:rsidR="0045607B" w:rsidRPr="0045607B" w:rsidRDefault="0045607B" w:rsidP="00456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…</w:t>
      </w:r>
    </w:p>
    <w:p w14:paraId="4CECD4EB" w14:textId="77777777" w:rsidR="0045607B" w:rsidRPr="0045607B" w:rsidRDefault="0045607B" w:rsidP="004560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45607B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45607B">
        <w:rPr>
          <w:rFonts w:ascii="Consolas" w:hAnsi="Consolas"/>
          <w:color w:val="646464"/>
          <w:sz w:val="18"/>
          <w:szCs w:val="18"/>
        </w:rPr>
        <w:t>OneToOne</w:t>
      </w:r>
      <w:r w:rsidRPr="0045607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45607B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45607B">
        <w:rPr>
          <w:rFonts w:ascii="Consolas" w:hAnsi="Consolas"/>
          <w:color w:val="000000"/>
          <w:sz w:val="18"/>
          <w:szCs w:val="18"/>
        </w:rPr>
        <w:t>CascadeType.</w:t>
      </w:r>
      <w:r w:rsidRPr="0045607B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45607B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5607B">
        <w:rPr>
          <w:rFonts w:ascii="Consolas" w:hAnsi="Consolas"/>
          <w:color w:val="000000"/>
          <w:sz w:val="18"/>
          <w:szCs w:val="18"/>
        </w:rPr>
        <w:t>orphanRemoval</w:t>
      </w:r>
      <w:proofErr w:type="spellEnd"/>
      <w:r w:rsidRPr="0045607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5607B">
        <w:rPr>
          <w:rFonts w:ascii="Consolas" w:hAnsi="Consolas"/>
          <w:b/>
          <w:bCs/>
          <w:color w:val="7F0055"/>
          <w:sz w:val="18"/>
          <w:szCs w:val="18"/>
        </w:rPr>
        <w:t>true</w:t>
      </w:r>
      <w:proofErr w:type="spellEnd"/>
      <w:r w:rsidRPr="0045607B">
        <w:rPr>
          <w:rFonts w:ascii="Consolas" w:hAnsi="Consolas"/>
          <w:color w:val="000000"/>
          <w:sz w:val="18"/>
          <w:szCs w:val="18"/>
        </w:rPr>
        <w:t xml:space="preserve"> , </w:t>
      </w:r>
      <w:proofErr w:type="spellStart"/>
      <w:r w:rsidRPr="0045607B">
        <w:rPr>
          <w:rFonts w:ascii="Consolas" w:hAnsi="Consolas"/>
          <w:color w:val="000000"/>
          <w:sz w:val="18"/>
          <w:szCs w:val="18"/>
        </w:rPr>
        <w:t>fetch</w:t>
      </w:r>
      <w:proofErr w:type="spellEnd"/>
      <w:r w:rsidRPr="0045607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5607B">
        <w:rPr>
          <w:rFonts w:ascii="Consolas" w:hAnsi="Consolas"/>
          <w:color w:val="000000"/>
          <w:sz w:val="18"/>
          <w:szCs w:val="18"/>
        </w:rPr>
        <w:t>FetchType.</w:t>
      </w:r>
      <w:r w:rsidRPr="0045607B">
        <w:rPr>
          <w:rFonts w:ascii="Consolas" w:hAnsi="Consolas"/>
          <w:b/>
          <w:bCs/>
          <w:i/>
          <w:iCs/>
          <w:color w:val="0000C0"/>
          <w:sz w:val="18"/>
          <w:szCs w:val="18"/>
        </w:rPr>
        <w:t>LAZY</w:t>
      </w:r>
      <w:proofErr w:type="spellEnd"/>
      <w:r w:rsidRPr="0045607B">
        <w:rPr>
          <w:rFonts w:ascii="Consolas" w:hAnsi="Consolas"/>
          <w:color w:val="000000"/>
          <w:sz w:val="18"/>
          <w:szCs w:val="18"/>
        </w:rPr>
        <w:t>)</w:t>
      </w:r>
    </w:p>
    <w:p w14:paraId="34B1288B" w14:textId="0A860B9E" w:rsidR="0045607B" w:rsidRPr="0045607B" w:rsidRDefault="0045607B" w:rsidP="004560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5607B">
        <w:rPr>
          <w:rFonts w:ascii="Consolas" w:hAnsi="Consolas"/>
          <w:color w:val="000000"/>
          <w:sz w:val="18"/>
          <w:szCs w:val="18"/>
        </w:rPr>
        <w:tab/>
      </w:r>
      <w:r w:rsidRPr="0045607B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45607B">
        <w:rPr>
          <w:rFonts w:ascii="Consolas" w:hAnsi="Consolas"/>
          <w:color w:val="646464"/>
          <w:sz w:val="18"/>
          <w:szCs w:val="18"/>
        </w:rPr>
        <w:t>JoinColumn</w:t>
      </w:r>
      <w:r w:rsidRPr="0045607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45607B">
        <w:rPr>
          <w:rFonts w:ascii="Consolas" w:hAnsi="Consolas"/>
          <w:color w:val="000000"/>
          <w:sz w:val="18"/>
          <w:szCs w:val="18"/>
        </w:rPr>
        <w:t xml:space="preserve">name = </w:t>
      </w:r>
      <w:r w:rsidRPr="0045607B">
        <w:rPr>
          <w:rFonts w:ascii="Consolas" w:hAnsi="Consolas"/>
          <w:color w:val="2A00FF"/>
          <w:sz w:val="18"/>
          <w:szCs w:val="18"/>
        </w:rPr>
        <w:t>"</w:t>
      </w:r>
      <w:r w:rsidR="004C38CC">
        <w:rPr>
          <w:rFonts w:ascii="Consolas" w:hAnsi="Consolas"/>
          <w:color w:val="2A00FF"/>
          <w:sz w:val="18"/>
          <w:szCs w:val="18"/>
        </w:rPr>
        <w:t>ADDRESS_ID</w:t>
      </w:r>
      <w:r w:rsidRPr="0045607B">
        <w:rPr>
          <w:rFonts w:ascii="Consolas" w:hAnsi="Consolas"/>
          <w:color w:val="2A00FF"/>
          <w:sz w:val="18"/>
          <w:szCs w:val="18"/>
        </w:rPr>
        <w:t>"</w:t>
      </w:r>
      <w:r w:rsidRPr="0045607B">
        <w:rPr>
          <w:rFonts w:ascii="Consolas" w:hAnsi="Consolas"/>
          <w:color w:val="000000"/>
          <w:sz w:val="18"/>
          <w:szCs w:val="18"/>
        </w:rPr>
        <w:t>)</w:t>
      </w:r>
    </w:p>
    <w:p w14:paraId="0B6D28ED" w14:textId="77777777" w:rsidR="0045607B" w:rsidRDefault="0045607B" w:rsidP="004560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5607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5607B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45607B">
        <w:rPr>
          <w:rFonts w:ascii="Consolas" w:hAnsi="Consolas"/>
          <w:color w:val="000000"/>
          <w:sz w:val="18"/>
          <w:szCs w:val="18"/>
        </w:rPr>
        <w:t xml:space="preserve"> Adresse </w:t>
      </w:r>
      <w:proofErr w:type="spellStart"/>
      <w:r w:rsidRPr="0045607B">
        <w:rPr>
          <w:rFonts w:ascii="Consolas" w:hAnsi="Consolas"/>
          <w:color w:val="0000C0"/>
          <w:sz w:val="18"/>
          <w:szCs w:val="18"/>
        </w:rPr>
        <w:t>adresse</w:t>
      </w:r>
      <w:proofErr w:type="spellEnd"/>
      <w:r w:rsidRPr="0045607B">
        <w:rPr>
          <w:rFonts w:ascii="Consolas" w:hAnsi="Consolas"/>
          <w:color w:val="000000"/>
          <w:sz w:val="18"/>
          <w:szCs w:val="18"/>
        </w:rPr>
        <w:t>;</w:t>
      </w:r>
    </w:p>
    <w:p w14:paraId="329EA69F" w14:textId="0B6AEF9E" w:rsidR="0045607B" w:rsidRPr="0045607B" w:rsidRDefault="0045607B" w:rsidP="004560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61B7DBB4" w14:textId="40F725A3" w:rsidR="00C34F78" w:rsidRDefault="00C34F78" w:rsidP="00C34F78">
      <w:pPr>
        <w:pStyle w:val="TPnormalpuce1"/>
        <w:numPr>
          <w:ilvl w:val="1"/>
          <w:numId w:val="1"/>
        </w:numPr>
      </w:pPr>
      <w:r>
        <w:t>Le but est de charger que le premier niveau de l’association c’est-à-dire l’employé dans notre cas</w:t>
      </w:r>
    </w:p>
    <w:p w14:paraId="0995DF2F" w14:textId="11617B34" w:rsidR="00C34F78" w:rsidRDefault="00C34F78" w:rsidP="00C34F78">
      <w:pPr>
        <w:pStyle w:val="TPnormalpuce1"/>
        <w:numPr>
          <w:ilvl w:val="1"/>
          <w:numId w:val="1"/>
        </w:numPr>
      </w:pPr>
      <w:r>
        <w:t>L’adresse sera chargée que lorsqu’il faudra la manipuler</w:t>
      </w:r>
    </w:p>
    <w:p w14:paraId="76E6CC4C" w14:textId="77777777" w:rsidR="00876EB8" w:rsidRDefault="00C34F78" w:rsidP="00C34F78">
      <w:pPr>
        <w:pStyle w:val="TPnormalpuce1"/>
      </w:pPr>
      <w:r>
        <w:t>Le but est d’éviter de saturer le cache de l’ORM pour des données peu utilisées</w:t>
      </w:r>
    </w:p>
    <w:p w14:paraId="590E132D" w14:textId="77777777" w:rsidR="009C4EFE" w:rsidRDefault="009C4EFE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63E66BE0" w14:textId="2E99B052" w:rsidR="00872F21" w:rsidRDefault="00536DCE" w:rsidP="00872F21">
      <w:pPr>
        <w:pStyle w:val="TPnormalpuce1"/>
      </w:pPr>
      <w:r>
        <w:lastRenderedPageBreak/>
        <w:t>Rel</w:t>
      </w:r>
      <w:r w:rsidR="00872F21">
        <w:t>ancer Le test</w:t>
      </w:r>
    </w:p>
    <w:p w14:paraId="28DF6B2D" w14:textId="3B23967B" w:rsidR="005B0A55" w:rsidRDefault="005B0A55" w:rsidP="005B0A55">
      <w:pPr>
        <w:pStyle w:val="TPnormalpuce1"/>
        <w:numPr>
          <w:ilvl w:val="1"/>
          <w:numId w:val="1"/>
        </w:numPr>
      </w:pPr>
      <w:r>
        <w:t>Il est en erreur</w:t>
      </w:r>
      <w:r w:rsidR="000E5091">
        <w:t> :</w:t>
      </w:r>
    </w:p>
    <w:p w14:paraId="66274BDA" w14:textId="77777777" w:rsidR="00E45C7E" w:rsidRDefault="00B613C8" w:rsidP="00876EB8">
      <w:r>
        <w:rPr>
          <w:noProof/>
        </w:rPr>
        <w:drawing>
          <wp:inline distT="0" distB="0" distL="0" distR="0" wp14:anchorId="2155CF20" wp14:editId="35358DA9">
            <wp:extent cx="6640830" cy="1430020"/>
            <wp:effectExtent l="19050" t="19050" r="26670" b="17780"/>
            <wp:docPr id="162353142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1430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B9437" w14:textId="77777777" w:rsidR="00E45C7E" w:rsidRDefault="00E45C7E" w:rsidP="00E45C7E">
      <w:pPr>
        <w:pStyle w:val="TPnormalpuce1"/>
        <w:numPr>
          <w:ilvl w:val="1"/>
          <w:numId w:val="1"/>
        </w:numPr>
      </w:pPr>
      <w:r>
        <w:t>Il ne peut pas accéder aux attributs d’adresse hormis l’identifiant</w:t>
      </w:r>
    </w:p>
    <w:p w14:paraId="14D32438" w14:textId="77777777" w:rsidR="00AF56AE" w:rsidRDefault="00E45C7E" w:rsidP="00E45C7E">
      <w:pPr>
        <w:pStyle w:val="TPnormalpuce1"/>
      </w:pPr>
      <w:r>
        <w:t>Le principe est que l’ORM remonte uniquement l’identifiant de l’association pour pouvoir aller chercher l’entité si besoin</w:t>
      </w:r>
    </w:p>
    <w:p w14:paraId="5198488C" w14:textId="77777777" w:rsidR="00AF56AE" w:rsidRDefault="00AF56AE" w:rsidP="00AF56AE">
      <w:pPr>
        <w:pStyle w:val="TPnormalpuce1"/>
        <w:numPr>
          <w:ilvl w:val="1"/>
          <w:numId w:val="1"/>
        </w:numPr>
      </w:pPr>
      <w:r>
        <w:t>Vous pouvez le vérifier par rapport à la requête réalisée :</w:t>
      </w:r>
    </w:p>
    <w:p w14:paraId="306A2EE5" w14:textId="4A175C29" w:rsidR="00AF56AE" w:rsidRPr="00AF56AE" w:rsidRDefault="00AF56AE" w:rsidP="00AF56A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F56AE">
        <w:rPr>
          <w:rFonts w:ascii="Consolas" w:hAnsi="Consolas"/>
          <w:color w:val="000000"/>
          <w:sz w:val="18"/>
          <w:szCs w:val="18"/>
        </w:rPr>
        <w:t>select</w:t>
      </w:r>
      <w:proofErr w:type="gramEnd"/>
      <w:r w:rsidRPr="00AF56AE">
        <w:rPr>
          <w:rFonts w:ascii="Consolas" w:hAnsi="Consolas"/>
          <w:color w:val="000000"/>
          <w:sz w:val="18"/>
          <w:szCs w:val="18"/>
        </w:rPr>
        <w:t xml:space="preserve"> e1_0.employee_id,</w:t>
      </w:r>
      <w:r w:rsidRPr="00B9076A">
        <w:rPr>
          <w:rFonts w:ascii="Consolas" w:hAnsi="Consolas"/>
          <w:color w:val="000000"/>
          <w:sz w:val="18"/>
          <w:szCs w:val="18"/>
          <w:highlight w:val="green"/>
        </w:rPr>
        <w:t>e1_0.</w:t>
      </w:r>
      <w:r w:rsidR="004C38CC">
        <w:rPr>
          <w:rFonts w:ascii="Consolas" w:hAnsi="Consolas"/>
          <w:color w:val="000000"/>
          <w:sz w:val="18"/>
          <w:szCs w:val="18"/>
          <w:highlight w:val="green"/>
        </w:rPr>
        <w:t>address_id</w:t>
      </w:r>
      <w:r w:rsidRPr="00AF56AE">
        <w:rPr>
          <w:rFonts w:ascii="Consolas" w:hAnsi="Consolas"/>
          <w:color w:val="000000"/>
          <w:sz w:val="18"/>
          <w:szCs w:val="18"/>
        </w:rPr>
        <w:t xml:space="preserve">,e1_0.email,e1_0.employee_registration,e1_0.last_name,e1_0.home_phone_number,e1_0.cell_number,e1_0.first_name </w:t>
      </w:r>
      <w:proofErr w:type="spellStart"/>
      <w:r w:rsidRPr="00AF56AE">
        <w:rPr>
          <w:rFonts w:ascii="Consolas" w:hAnsi="Consolas"/>
          <w:color w:val="000000"/>
          <w:sz w:val="18"/>
          <w:szCs w:val="18"/>
        </w:rPr>
        <w:t>from</w:t>
      </w:r>
      <w:proofErr w:type="spellEnd"/>
      <w:r w:rsidRPr="00AF56A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F56AE">
        <w:rPr>
          <w:rFonts w:ascii="Consolas" w:hAnsi="Consolas"/>
          <w:color w:val="000000"/>
          <w:sz w:val="18"/>
          <w:szCs w:val="18"/>
        </w:rPr>
        <w:t>employee</w:t>
      </w:r>
      <w:proofErr w:type="spellEnd"/>
      <w:r w:rsidRPr="00AF56AE">
        <w:rPr>
          <w:rFonts w:ascii="Consolas" w:hAnsi="Consolas"/>
          <w:color w:val="000000"/>
          <w:sz w:val="18"/>
          <w:szCs w:val="18"/>
        </w:rPr>
        <w:t xml:space="preserve"> e1_0 </w:t>
      </w:r>
      <w:proofErr w:type="spellStart"/>
      <w:r w:rsidRPr="00AF56AE">
        <w:rPr>
          <w:rFonts w:ascii="Consolas" w:hAnsi="Consolas"/>
          <w:color w:val="000000"/>
          <w:sz w:val="18"/>
          <w:szCs w:val="18"/>
        </w:rPr>
        <w:t>where</w:t>
      </w:r>
      <w:proofErr w:type="spellEnd"/>
      <w:r w:rsidRPr="00AF56AE">
        <w:rPr>
          <w:rFonts w:ascii="Consolas" w:hAnsi="Consolas"/>
          <w:color w:val="000000"/>
          <w:sz w:val="18"/>
          <w:szCs w:val="18"/>
        </w:rPr>
        <w:t xml:space="preserve"> e1_0.employee_id=?</w:t>
      </w:r>
    </w:p>
    <w:p w14:paraId="03FE6638" w14:textId="77777777" w:rsidR="00154D6A" w:rsidRDefault="00B9076A" w:rsidP="00B9076A">
      <w:pPr>
        <w:pStyle w:val="TPnormalpuce1"/>
        <w:numPr>
          <w:ilvl w:val="1"/>
          <w:numId w:val="1"/>
        </w:numPr>
      </w:pPr>
      <w:r>
        <w:t>Il y a bien la clef étrangère qui est l’identifiant de l’adresse de l’employé</w:t>
      </w:r>
    </w:p>
    <w:p w14:paraId="5D76F9DD" w14:textId="77777777" w:rsidR="00436CE1" w:rsidRDefault="00154D6A" w:rsidP="00B9076A">
      <w:pPr>
        <w:pStyle w:val="TPnormalpuce1"/>
        <w:numPr>
          <w:ilvl w:val="1"/>
          <w:numId w:val="1"/>
        </w:numPr>
      </w:pPr>
      <w:r>
        <w:t>Mais pas le LEFT JOIN</w:t>
      </w:r>
      <w:r w:rsidR="00F43120">
        <w:t xml:space="preserve"> avec la table ADDRESS</w:t>
      </w:r>
    </w:p>
    <w:p w14:paraId="19CD3753" w14:textId="3DAB4743" w:rsidR="009F6C14" w:rsidRDefault="009F6C14" w:rsidP="009F6C14">
      <w:pPr>
        <w:pStyle w:val="TPnormal"/>
      </w:pPr>
      <w:r>
        <w:t>Remarque</w:t>
      </w:r>
      <w:r w:rsidR="006D29CC">
        <w:t>s</w:t>
      </w:r>
      <w:r>
        <w:t> :</w:t>
      </w:r>
    </w:p>
    <w:p w14:paraId="1E3A4CAB" w14:textId="77777777" w:rsidR="009F6C14" w:rsidRDefault="009F6C14" w:rsidP="009F6C14">
      <w:pPr>
        <w:pStyle w:val="TPnormalpuce1"/>
      </w:pPr>
      <w:r>
        <w:t>Dans un projet en exécution, nous serions avec une notion de session et de transaction active qui permettrait que l’ORM aille en base de données lors de l’accès à l’adresse</w:t>
      </w:r>
    </w:p>
    <w:p w14:paraId="2A787A6A" w14:textId="77777777" w:rsidR="00FA754F" w:rsidRDefault="009F6C14" w:rsidP="00910BD6">
      <w:pPr>
        <w:pStyle w:val="TPnormalpuce1"/>
      </w:pPr>
      <w:r>
        <w:t>Dans les tests unitaires, on a un contexte de transaction séparée.</w:t>
      </w:r>
    </w:p>
    <w:p w14:paraId="29C2147B" w14:textId="77777777" w:rsidR="00FA754F" w:rsidRDefault="00FA754F" w:rsidP="00FA754F">
      <w:pPr>
        <w:pStyle w:val="TPnormalpuce1"/>
        <w:numPr>
          <w:ilvl w:val="0"/>
          <w:numId w:val="0"/>
        </w:numPr>
      </w:pPr>
    </w:p>
    <w:p w14:paraId="18A9FE79" w14:textId="25EDBBFC" w:rsidR="00FA754F" w:rsidRDefault="00FA754F" w:rsidP="00FA754F">
      <w:pPr>
        <w:pStyle w:val="Titre3"/>
      </w:pPr>
      <w:r>
        <w:t xml:space="preserve">fetch </w:t>
      </w:r>
      <w:proofErr w:type="gramStart"/>
      <w:r>
        <w:t>a</w:t>
      </w:r>
      <w:proofErr w:type="gramEnd"/>
      <w:r>
        <w:t xml:space="preserve"> EAGER</w:t>
      </w:r>
    </w:p>
    <w:p w14:paraId="4BB22F9B" w14:textId="0C29E4E4" w:rsidR="00FA754F" w:rsidRPr="00FA754F" w:rsidRDefault="00FA754F" w:rsidP="00FA754F">
      <w:pPr>
        <w:pStyle w:val="TPnormalpuce1"/>
      </w:pPr>
      <w:r>
        <w:t xml:space="preserve">Activer le paramètre </w:t>
      </w:r>
      <w:proofErr w:type="spellStart"/>
      <w:r>
        <w:t>fetch</w:t>
      </w:r>
      <w:proofErr w:type="spellEnd"/>
      <w:r>
        <w:t xml:space="preserve"> a EAGER pour vérifier que c’était le comportement par défaut</w:t>
      </w:r>
    </w:p>
    <w:p w14:paraId="120B4E66" w14:textId="193633E3" w:rsidR="00017A86" w:rsidRDefault="00017A86" w:rsidP="00017A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…</w:t>
      </w:r>
    </w:p>
    <w:p w14:paraId="430E053C" w14:textId="3D737990" w:rsidR="00017A86" w:rsidRPr="00017A86" w:rsidRDefault="00017A86" w:rsidP="00017A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17A86">
        <w:rPr>
          <w:rFonts w:ascii="Consolas" w:hAnsi="Consolas"/>
          <w:color w:val="000000"/>
          <w:sz w:val="18"/>
          <w:szCs w:val="18"/>
        </w:rPr>
        <w:tab/>
      </w:r>
      <w:r w:rsidRPr="00017A86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017A86">
        <w:rPr>
          <w:rFonts w:ascii="Consolas" w:hAnsi="Consolas"/>
          <w:color w:val="646464"/>
          <w:sz w:val="18"/>
          <w:szCs w:val="18"/>
        </w:rPr>
        <w:t>OneToOne</w:t>
      </w:r>
      <w:r w:rsidRPr="00017A86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017A86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017A86">
        <w:rPr>
          <w:rFonts w:ascii="Consolas" w:hAnsi="Consolas"/>
          <w:color w:val="000000"/>
          <w:sz w:val="18"/>
          <w:szCs w:val="18"/>
        </w:rPr>
        <w:t>CascadeType.</w:t>
      </w:r>
      <w:r w:rsidRPr="00017A86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017A86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17A86">
        <w:rPr>
          <w:rFonts w:ascii="Consolas" w:hAnsi="Consolas"/>
          <w:color w:val="000000"/>
          <w:sz w:val="18"/>
          <w:szCs w:val="18"/>
        </w:rPr>
        <w:t>orphanRemoval</w:t>
      </w:r>
      <w:proofErr w:type="spellEnd"/>
      <w:r w:rsidRPr="00017A8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17A86">
        <w:rPr>
          <w:rFonts w:ascii="Consolas" w:hAnsi="Consolas"/>
          <w:b/>
          <w:bCs/>
          <w:color w:val="7F0055"/>
          <w:sz w:val="18"/>
          <w:szCs w:val="18"/>
        </w:rPr>
        <w:t>true</w:t>
      </w:r>
      <w:proofErr w:type="spellEnd"/>
      <w:r w:rsidRPr="00017A86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17A86">
        <w:rPr>
          <w:rFonts w:ascii="Consolas" w:hAnsi="Consolas"/>
          <w:color w:val="000000"/>
          <w:sz w:val="18"/>
          <w:szCs w:val="18"/>
        </w:rPr>
        <w:t>fetch</w:t>
      </w:r>
      <w:proofErr w:type="spellEnd"/>
      <w:r w:rsidRPr="00017A8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17A86">
        <w:rPr>
          <w:rFonts w:ascii="Consolas" w:hAnsi="Consolas"/>
          <w:color w:val="000000"/>
          <w:sz w:val="18"/>
          <w:szCs w:val="18"/>
        </w:rPr>
        <w:t>FetchType.</w:t>
      </w:r>
      <w:r w:rsidRPr="00017A86">
        <w:rPr>
          <w:rFonts w:ascii="Consolas" w:hAnsi="Consolas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017A86">
        <w:rPr>
          <w:rFonts w:ascii="Consolas" w:hAnsi="Consolas"/>
          <w:color w:val="000000"/>
          <w:sz w:val="18"/>
          <w:szCs w:val="18"/>
        </w:rPr>
        <w:t>)</w:t>
      </w:r>
    </w:p>
    <w:p w14:paraId="0BEBB3E1" w14:textId="7CE65912" w:rsidR="00017A86" w:rsidRPr="00017A86" w:rsidRDefault="00017A86" w:rsidP="00017A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17A86">
        <w:rPr>
          <w:rFonts w:ascii="Consolas" w:hAnsi="Consolas"/>
          <w:color w:val="000000"/>
          <w:sz w:val="18"/>
          <w:szCs w:val="18"/>
        </w:rPr>
        <w:tab/>
      </w:r>
      <w:r w:rsidRPr="00017A86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017A86">
        <w:rPr>
          <w:rFonts w:ascii="Consolas" w:hAnsi="Consolas"/>
          <w:color w:val="646464"/>
          <w:sz w:val="18"/>
          <w:szCs w:val="18"/>
        </w:rPr>
        <w:t>JoinColumn</w:t>
      </w:r>
      <w:r w:rsidRPr="00017A86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017A86">
        <w:rPr>
          <w:rFonts w:ascii="Consolas" w:hAnsi="Consolas"/>
          <w:color w:val="000000"/>
          <w:sz w:val="18"/>
          <w:szCs w:val="18"/>
        </w:rPr>
        <w:t xml:space="preserve">name = </w:t>
      </w:r>
      <w:r w:rsidRPr="00017A86">
        <w:rPr>
          <w:rFonts w:ascii="Consolas" w:hAnsi="Consolas"/>
          <w:color w:val="2A00FF"/>
          <w:sz w:val="18"/>
          <w:szCs w:val="18"/>
        </w:rPr>
        <w:t>"</w:t>
      </w:r>
      <w:r w:rsidR="004C38CC">
        <w:rPr>
          <w:rFonts w:ascii="Consolas" w:hAnsi="Consolas"/>
          <w:color w:val="2A00FF"/>
          <w:sz w:val="18"/>
          <w:szCs w:val="18"/>
        </w:rPr>
        <w:t>ADDRESS_ID</w:t>
      </w:r>
      <w:r w:rsidRPr="00017A86">
        <w:rPr>
          <w:rFonts w:ascii="Consolas" w:hAnsi="Consolas"/>
          <w:color w:val="2A00FF"/>
          <w:sz w:val="18"/>
          <w:szCs w:val="18"/>
        </w:rPr>
        <w:t>"</w:t>
      </w:r>
      <w:r w:rsidRPr="00017A86">
        <w:rPr>
          <w:rFonts w:ascii="Consolas" w:hAnsi="Consolas"/>
          <w:color w:val="000000"/>
          <w:sz w:val="18"/>
          <w:szCs w:val="18"/>
        </w:rPr>
        <w:t>)</w:t>
      </w:r>
    </w:p>
    <w:p w14:paraId="6C60737C" w14:textId="77777777" w:rsidR="00017A86" w:rsidRPr="00017A86" w:rsidRDefault="00017A86" w:rsidP="00017A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17A86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17A86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017A86">
        <w:rPr>
          <w:rFonts w:ascii="Consolas" w:hAnsi="Consolas"/>
          <w:color w:val="000000"/>
          <w:sz w:val="18"/>
          <w:szCs w:val="18"/>
        </w:rPr>
        <w:t xml:space="preserve"> Adresse </w:t>
      </w:r>
      <w:proofErr w:type="spellStart"/>
      <w:r w:rsidRPr="00017A86">
        <w:rPr>
          <w:rFonts w:ascii="Consolas" w:hAnsi="Consolas"/>
          <w:color w:val="0000C0"/>
          <w:sz w:val="18"/>
          <w:szCs w:val="18"/>
        </w:rPr>
        <w:t>adresse</w:t>
      </w:r>
      <w:proofErr w:type="spellEnd"/>
      <w:r w:rsidRPr="00017A86">
        <w:rPr>
          <w:rFonts w:ascii="Consolas" w:hAnsi="Consolas"/>
          <w:color w:val="000000"/>
          <w:sz w:val="18"/>
          <w:szCs w:val="18"/>
        </w:rPr>
        <w:t>;</w:t>
      </w:r>
    </w:p>
    <w:p w14:paraId="4B3B5774" w14:textId="77777777" w:rsidR="00017A86" w:rsidRDefault="00017A86" w:rsidP="00017A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17A86">
        <w:rPr>
          <w:rFonts w:ascii="Consolas" w:hAnsi="Consolas"/>
          <w:color w:val="000000"/>
          <w:sz w:val="18"/>
          <w:szCs w:val="18"/>
        </w:rPr>
        <w:t>}</w:t>
      </w:r>
    </w:p>
    <w:p w14:paraId="124F9B61" w14:textId="180FD2BF" w:rsidR="002A1F4E" w:rsidRDefault="008B13AB" w:rsidP="008B13AB">
      <w:pPr>
        <w:pStyle w:val="TPnormalpuce1"/>
      </w:pPr>
      <w:r>
        <w:t>Relancer le test</w:t>
      </w:r>
    </w:p>
    <w:p w14:paraId="5AECA64D" w14:textId="2491EC11" w:rsidR="008B13AB" w:rsidRDefault="008B13AB" w:rsidP="008B13AB">
      <w:pPr>
        <w:pStyle w:val="TPnormalpuce1"/>
        <w:numPr>
          <w:ilvl w:val="1"/>
          <w:numId w:val="1"/>
        </w:numPr>
      </w:pPr>
      <w:r>
        <w:t>Il est de nouveau vert</w:t>
      </w:r>
    </w:p>
    <w:p w14:paraId="3CCBD9D1" w14:textId="1582A880" w:rsidR="008B13AB" w:rsidRPr="00017A86" w:rsidRDefault="008B13AB" w:rsidP="008B13AB">
      <w:pPr>
        <w:pStyle w:val="TPnormalpuce1"/>
        <w:numPr>
          <w:ilvl w:val="1"/>
          <w:numId w:val="1"/>
        </w:numPr>
      </w:pPr>
      <w:r>
        <w:t>Et nous retrouvons la requête avec jointure</w:t>
      </w:r>
    </w:p>
    <w:sectPr w:rsidR="008B13AB" w:rsidRPr="00017A86" w:rsidSect="002029F0">
      <w:headerReference w:type="default" r:id="rId16"/>
      <w:footerReference w:type="default" r:id="rId17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D1B20" w14:textId="77777777" w:rsidR="003F3F3D" w:rsidRDefault="003F3F3D" w:rsidP="006C7E58">
      <w:r>
        <w:separator/>
      </w:r>
    </w:p>
  </w:endnote>
  <w:endnote w:type="continuationSeparator" w:id="0">
    <w:p w14:paraId="2A446FB0" w14:textId="77777777" w:rsidR="003F3F3D" w:rsidRDefault="003F3F3D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17273" w14:textId="77777777" w:rsidR="003F3F3D" w:rsidRDefault="003F3F3D" w:rsidP="006C7E58">
      <w:r>
        <w:separator/>
      </w:r>
    </w:p>
  </w:footnote>
  <w:footnote w:type="continuationSeparator" w:id="0">
    <w:p w14:paraId="79877FD0" w14:textId="77777777" w:rsidR="003F3F3D" w:rsidRDefault="003F3F3D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</w:t>
    </w:r>
    <w:proofErr w:type="spellStart"/>
    <w:r w:rsidR="0007773E">
      <w:rPr>
        <w:sz w:val="22"/>
        <w:szCs w:val="22"/>
        <w:lang w:val="fr-FR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2BDF"/>
    <w:multiLevelType w:val="hybridMultilevel"/>
    <w:tmpl w:val="6CA6A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065F"/>
    <w:multiLevelType w:val="hybridMultilevel"/>
    <w:tmpl w:val="2D56B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E0081"/>
    <w:multiLevelType w:val="hybridMultilevel"/>
    <w:tmpl w:val="FE0828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1439D1"/>
    <w:multiLevelType w:val="hybridMultilevel"/>
    <w:tmpl w:val="A8A2E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17F79"/>
    <w:multiLevelType w:val="hybridMultilevel"/>
    <w:tmpl w:val="11E84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52ABA"/>
    <w:multiLevelType w:val="hybridMultilevel"/>
    <w:tmpl w:val="994A292C"/>
    <w:lvl w:ilvl="0" w:tplc="C4A0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631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8C5C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6F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01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61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0A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05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AE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932E0"/>
    <w:multiLevelType w:val="hybridMultilevel"/>
    <w:tmpl w:val="FC145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21"/>
  </w:num>
  <w:num w:numId="2" w16cid:durableId="1303773605">
    <w:abstractNumId w:val="12"/>
  </w:num>
  <w:num w:numId="3" w16cid:durableId="1765147961">
    <w:abstractNumId w:val="13"/>
  </w:num>
  <w:num w:numId="4" w16cid:durableId="52966048">
    <w:abstractNumId w:val="24"/>
  </w:num>
  <w:num w:numId="5" w16cid:durableId="1054431358">
    <w:abstractNumId w:val="22"/>
  </w:num>
  <w:num w:numId="6" w16cid:durableId="47657577">
    <w:abstractNumId w:val="25"/>
  </w:num>
  <w:num w:numId="7" w16cid:durableId="1937521838">
    <w:abstractNumId w:val="16"/>
  </w:num>
  <w:num w:numId="8" w16cid:durableId="1905526787">
    <w:abstractNumId w:val="20"/>
  </w:num>
  <w:num w:numId="9" w16cid:durableId="747456935">
    <w:abstractNumId w:val="5"/>
  </w:num>
  <w:num w:numId="10" w16cid:durableId="254680455">
    <w:abstractNumId w:val="8"/>
  </w:num>
  <w:num w:numId="11" w16cid:durableId="1467116020">
    <w:abstractNumId w:val="11"/>
  </w:num>
  <w:num w:numId="12" w16cid:durableId="620916257">
    <w:abstractNumId w:val="14"/>
  </w:num>
  <w:num w:numId="13" w16cid:durableId="394276172">
    <w:abstractNumId w:val="23"/>
  </w:num>
  <w:num w:numId="14" w16cid:durableId="1386101343">
    <w:abstractNumId w:val="27"/>
  </w:num>
  <w:num w:numId="15" w16cid:durableId="376124357">
    <w:abstractNumId w:val="19"/>
  </w:num>
  <w:num w:numId="16" w16cid:durableId="1964653792">
    <w:abstractNumId w:val="9"/>
  </w:num>
  <w:num w:numId="17" w16cid:durableId="544872654">
    <w:abstractNumId w:val="17"/>
  </w:num>
  <w:num w:numId="18" w16cid:durableId="1521502676">
    <w:abstractNumId w:val="2"/>
  </w:num>
  <w:num w:numId="19" w16cid:durableId="1032463315">
    <w:abstractNumId w:val="7"/>
  </w:num>
  <w:num w:numId="20" w16cid:durableId="1524858703">
    <w:abstractNumId w:val="18"/>
  </w:num>
  <w:num w:numId="21" w16cid:durableId="1016882455">
    <w:abstractNumId w:val="0"/>
  </w:num>
  <w:num w:numId="22" w16cid:durableId="1190488852">
    <w:abstractNumId w:val="10"/>
  </w:num>
  <w:num w:numId="23" w16cid:durableId="500703534">
    <w:abstractNumId w:val="4"/>
  </w:num>
  <w:num w:numId="24" w16cid:durableId="23210889">
    <w:abstractNumId w:val="26"/>
  </w:num>
  <w:num w:numId="25" w16cid:durableId="1327585275">
    <w:abstractNumId w:val="1"/>
  </w:num>
  <w:num w:numId="26" w16cid:durableId="1993440347">
    <w:abstractNumId w:val="3"/>
  </w:num>
  <w:num w:numId="27" w16cid:durableId="1953392830">
    <w:abstractNumId w:val="6"/>
  </w:num>
  <w:num w:numId="28" w16cid:durableId="104263260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A96"/>
    <w:rsid w:val="00001F46"/>
    <w:rsid w:val="00003A23"/>
    <w:rsid w:val="00006031"/>
    <w:rsid w:val="0001073D"/>
    <w:rsid w:val="000122A5"/>
    <w:rsid w:val="00012F84"/>
    <w:rsid w:val="00014410"/>
    <w:rsid w:val="000150A7"/>
    <w:rsid w:val="000150C3"/>
    <w:rsid w:val="00015214"/>
    <w:rsid w:val="00017A86"/>
    <w:rsid w:val="00020946"/>
    <w:rsid w:val="00020C6E"/>
    <w:rsid w:val="00023DBA"/>
    <w:rsid w:val="000264A1"/>
    <w:rsid w:val="0003156B"/>
    <w:rsid w:val="0003328D"/>
    <w:rsid w:val="00034B2F"/>
    <w:rsid w:val="000362F2"/>
    <w:rsid w:val="0003794C"/>
    <w:rsid w:val="0004142A"/>
    <w:rsid w:val="000417F6"/>
    <w:rsid w:val="000460E8"/>
    <w:rsid w:val="000478F3"/>
    <w:rsid w:val="000504C9"/>
    <w:rsid w:val="00050ACC"/>
    <w:rsid w:val="00051A24"/>
    <w:rsid w:val="00052079"/>
    <w:rsid w:val="00053E03"/>
    <w:rsid w:val="0005527E"/>
    <w:rsid w:val="00055365"/>
    <w:rsid w:val="00055BA7"/>
    <w:rsid w:val="00062FC0"/>
    <w:rsid w:val="000717C4"/>
    <w:rsid w:val="000753A7"/>
    <w:rsid w:val="0007773E"/>
    <w:rsid w:val="00077D28"/>
    <w:rsid w:val="00080FE2"/>
    <w:rsid w:val="00082FD3"/>
    <w:rsid w:val="00086EB6"/>
    <w:rsid w:val="00093981"/>
    <w:rsid w:val="00095A02"/>
    <w:rsid w:val="00097F0B"/>
    <w:rsid w:val="000A1582"/>
    <w:rsid w:val="000A5D8B"/>
    <w:rsid w:val="000A61FD"/>
    <w:rsid w:val="000B5430"/>
    <w:rsid w:val="000B5825"/>
    <w:rsid w:val="000C047F"/>
    <w:rsid w:val="000C15F1"/>
    <w:rsid w:val="000C25A9"/>
    <w:rsid w:val="000C4826"/>
    <w:rsid w:val="000C6A7D"/>
    <w:rsid w:val="000D0A8C"/>
    <w:rsid w:val="000D0E31"/>
    <w:rsid w:val="000D4DA9"/>
    <w:rsid w:val="000D77F3"/>
    <w:rsid w:val="000E0265"/>
    <w:rsid w:val="000E15F6"/>
    <w:rsid w:val="000E5091"/>
    <w:rsid w:val="000E5CCE"/>
    <w:rsid w:val="000F0864"/>
    <w:rsid w:val="000F096C"/>
    <w:rsid w:val="000F0E32"/>
    <w:rsid w:val="000F180D"/>
    <w:rsid w:val="000F1D10"/>
    <w:rsid w:val="000F4215"/>
    <w:rsid w:val="000F50AF"/>
    <w:rsid w:val="00105605"/>
    <w:rsid w:val="00110294"/>
    <w:rsid w:val="001111BE"/>
    <w:rsid w:val="00121D73"/>
    <w:rsid w:val="00122B4E"/>
    <w:rsid w:val="00125DCA"/>
    <w:rsid w:val="00125F42"/>
    <w:rsid w:val="00130656"/>
    <w:rsid w:val="00133150"/>
    <w:rsid w:val="0013536A"/>
    <w:rsid w:val="00136790"/>
    <w:rsid w:val="001447F2"/>
    <w:rsid w:val="00144925"/>
    <w:rsid w:val="001465BB"/>
    <w:rsid w:val="0015155D"/>
    <w:rsid w:val="00151AA0"/>
    <w:rsid w:val="00153344"/>
    <w:rsid w:val="001537D8"/>
    <w:rsid w:val="00154D6A"/>
    <w:rsid w:val="001601D1"/>
    <w:rsid w:val="00162C74"/>
    <w:rsid w:val="001658FD"/>
    <w:rsid w:val="00165FF1"/>
    <w:rsid w:val="0016704F"/>
    <w:rsid w:val="00171036"/>
    <w:rsid w:val="00176104"/>
    <w:rsid w:val="00180858"/>
    <w:rsid w:val="00182DD6"/>
    <w:rsid w:val="0019147A"/>
    <w:rsid w:val="001926DB"/>
    <w:rsid w:val="00192825"/>
    <w:rsid w:val="00192D6B"/>
    <w:rsid w:val="00192E77"/>
    <w:rsid w:val="00194408"/>
    <w:rsid w:val="00195965"/>
    <w:rsid w:val="001962C7"/>
    <w:rsid w:val="00197AF3"/>
    <w:rsid w:val="00197FED"/>
    <w:rsid w:val="001A0D7C"/>
    <w:rsid w:val="001A4B5B"/>
    <w:rsid w:val="001A79F8"/>
    <w:rsid w:val="001B4DA8"/>
    <w:rsid w:val="001C6550"/>
    <w:rsid w:val="001C739D"/>
    <w:rsid w:val="001D173E"/>
    <w:rsid w:val="001D1990"/>
    <w:rsid w:val="001D2462"/>
    <w:rsid w:val="001D3BFC"/>
    <w:rsid w:val="001E0B2C"/>
    <w:rsid w:val="001E3826"/>
    <w:rsid w:val="001E3AB7"/>
    <w:rsid w:val="001F18FA"/>
    <w:rsid w:val="001F476F"/>
    <w:rsid w:val="001F6B50"/>
    <w:rsid w:val="00200DF0"/>
    <w:rsid w:val="002020E8"/>
    <w:rsid w:val="002029F0"/>
    <w:rsid w:val="00205674"/>
    <w:rsid w:val="00207D97"/>
    <w:rsid w:val="0021168C"/>
    <w:rsid w:val="002117F1"/>
    <w:rsid w:val="00211CB3"/>
    <w:rsid w:val="00213164"/>
    <w:rsid w:val="002132B5"/>
    <w:rsid w:val="00217F93"/>
    <w:rsid w:val="00221D19"/>
    <w:rsid w:val="00225D2C"/>
    <w:rsid w:val="002263D9"/>
    <w:rsid w:val="002302B3"/>
    <w:rsid w:val="0023135E"/>
    <w:rsid w:val="00232ABB"/>
    <w:rsid w:val="00241941"/>
    <w:rsid w:val="00241BEE"/>
    <w:rsid w:val="00242C6A"/>
    <w:rsid w:val="00245530"/>
    <w:rsid w:val="00246CC1"/>
    <w:rsid w:val="00250151"/>
    <w:rsid w:val="0025054F"/>
    <w:rsid w:val="00250A02"/>
    <w:rsid w:val="002516A8"/>
    <w:rsid w:val="002524E7"/>
    <w:rsid w:val="00256C66"/>
    <w:rsid w:val="00261F4C"/>
    <w:rsid w:val="00262DB7"/>
    <w:rsid w:val="00263F86"/>
    <w:rsid w:val="00264379"/>
    <w:rsid w:val="002649FD"/>
    <w:rsid w:val="00265024"/>
    <w:rsid w:val="00267D31"/>
    <w:rsid w:val="0027089F"/>
    <w:rsid w:val="00270A58"/>
    <w:rsid w:val="002719FB"/>
    <w:rsid w:val="00271A85"/>
    <w:rsid w:val="00275701"/>
    <w:rsid w:val="00277014"/>
    <w:rsid w:val="00277CDD"/>
    <w:rsid w:val="002835C6"/>
    <w:rsid w:val="00284927"/>
    <w:rsid w:val="00287D81"/>
    <w:rsid w:val="00293E9F"/>
    <w:rsid w:val="002942C9"/>
    <w:rsid w:val="00296567"/>
    <w:rsid w:val="002A10F1"/>
    <w:rsid w:val="002A18FE"/>
    <w:rsid w:val="002A1F4E"/>
    <w:rsid w:val="002A2662"/>
    <w:rsid w:val="002A28BA"/>
    <w:rsid w:val="002A2BFE"/>
    <w:rsid w:val="002A4702"/>
    <w:rsid w:val="002A6A5C"/>
    <w:rsid w:val="002B04EA"/>
    <w:rsid w:val="002B1DD0"/>
    <w:rsid w:val="002B404F"/>
    <w:rsid w:val="002B4568"/>
    <w:rsid w:val="002C11FF"/>
    <w:rsid w:val="002C1D2C"/>
    <w:rsid w:val="002C301E"/>
    <w:rsid w:val="002C4936"/>
    <w:rsid w:val="002C4A4F"/>
    <w:rsid w:val="002C4CEB"/>
    <w:rsid w:val="002C5032"/>
    <w:rsid w:val="002D1C5C"/>
    <w:rsid w:val="002D2B64"/>
    <w:rsid w:val="002D49F6"/>
    <w:rsid w:val="002E05B0"/>
    <w:rsid w:val="002E078E"/>
    <w:rsid w:val="002E1C14"/>
    <w:rsid w:val="002E65AB"/>
    <w:rsid w:val="002E7E7C"/>
    <w:rsid w:val="002F0A74"/>
    <w:rsid w:val="002F13A6"/>
    <w:rsid w:val="002F75F0"/>
    <w:rsid w:val="002F78BE"/>
    <w:rsid w:val="00301257"/>
    <w:rsid w:val="00304888"/>
    <w:rsid w:val="00305B8F"/>
    <w:rsid w:val="0030656D"/>
    <w:rsid w:val="00317843"/>
    <w:rsid w:val="003207B0"/>
    <w:rsid w:val="00320C11"/>
    <w:rsid w:val="00320D08"/>
    <w:rsid w:val="003236D6"/>
    <w:rsid w:val="0034108F"/>
    <w:rsid w:val="00341693"/>
    <w:rsid w:val="0034440A"/>
    <w:rsid w:val="00346E6C"/>
    <w:rsid w:val="003548A0"/>
    <w:rsid w:val="00361D39"/>
    <w:rsid w:val="00362420"/>
    <w:rsid w:val="003637F8"/>
    <w:rsid w:val="003659AB"/>
    <w:rsid w:val="0036717A"/>
    <w:rsid w:val="003709F1"/>
    <w:rsid w:val="00371F07"/>
    <w:rsid w:val="00377559"/>
    <w:rsid w:val="003810CA"/>
    <w:rsid w:val="00382C06"/>
    <w:rsid w:val="003842F2"/>
    <w:rsid w:val="003851F8"/>
    <w:rsid w:val="0038651C"/>
    <w:rsid w:val="003871A3"/>
    <w:rsid w:val="00387206"/>
    <w:rsid w:val="00387847"/>
    <w:rsid w:val="00392CE7"/>
    <w:rsid w:val="003A098F"/>
    <w:rsid w:val="003A5E8B"/>
    <w:rsid w:val="003A75E8"/>
    <w:rsid w:val="003B05BE"/>
    <w:rsid w:val="003B4D1B"/>
    <w:rsid w:val="003C0390"/>
    <w:rsid w:val="003C06C2"/>
    <w:rsid w:val="003C6A4C"/>
    <w:rsid w:val="003C6EFC"/>
    <w:rsid w:val="003C7784"/>
    <w:rsid w:val="003D0C24"/>
    <w:rsid w:val="003D6B13"/>
    <w:rsid w:val="003E5FD7"/>
    <w:rsid w:val="003E676A"/>
    <w:rsid w:val="003F057A"/>
    <w:rsid w:val="003F3F3D"/>
    <w:rsid w:val="003F5A3F"/>
    <w:rsid w:val="004008F1"/>
    <w:rsid w:val="00400DE3"/>
    <w:rsid w:val="00401B2D"/>
    <w:rsid w:val="00405B73"/>
    <w:rsid w:val="00414A12"/>
    <w:rsid w:val="004203A9"/>
    <w:rsid w:val="00420690"/>
    <w:rsid w:val="00421AAC"/>
    <w:rsid w:val="004229D9"/>
    <w:rsid w:val="00425FA5"/>
    <w:rsid w:val="00426C10"/>
    <w:rsid w:val="004301BB"/>
    <w:rsid w:val="00433F64"/>
    <w:rsid w:val="004343CE"/>
    <w:rsid w:val="00436CE1"/>
    <w:rsid w:val="004476B8"/>
    <w:rsid w:val="00450C5E"/>
    <w:rsid w:val="004517E2"/>
    <w:rsid w:val="0045421E"/>
    <w:rsid w:val="0045607B"/>
    <w:rsid w:val="00456F22"/>
    <w:rsid w:val="00457419"/>
    <w:rsid w:val="00471DA0"/>
    <w:rsid w:val="00474EA2"/>
    <w:rsid w:val="00476B81"/>
    <w:rsid w:val="00477ACB"/>
    <w:rsid w:val="00484686"/>
    <w:rsid w:val="0048505C"/>
    <w:rsid w:val="00485758"/>
    <w:rsid w:val="00485FEA"/>
    <w:rsid w:val="00486004"/>
    <w:rsid w:val="00491197"/>
    <w:rsid w:val="00492FCA"/>
    <w:rsid w:val="0049346A"/>
    <w:rsid w:val="00493F90"/>
    <w:rsid w:val="0049415E"/>
    <w:rsid w:val="00494DCF"/>
    <w:rsid w:val="00496177"/>
    <w:rsid w:val="00496AAA"/>
    <w:rsid w:val="004A198E"/>
    <w:rsid w:val="004A1F02"/>
    <w:rsid w:val="004A3990"/>
    <w:rsid w:val="004A41BC"/>
    <w:rsid w:val="004A4B27"/>
    <w:rsid w:val="004A5E0E"/>
    <w:rsid w:val="004B1D35"/>
    <w:rsid w:val="004B2B1A"/>
    <w:rsid w:val="004B50EA"/>
    <w:rsid w:val="004B54DF"/>
    <w:rsid w:val="004C2502"/>
    <w:rsid w:val="004C38CC"/>
    <w:rsid w:val="004D2357"/>
    <w:rsid w:val="004D6D14"/>
    <w:rsid w:val="004E67B9"/>
    <w:rsid w:val="004E79BD"/>
    <w:rsid w:val="004F160F"/>
    <w:rsid w:val="004F2C2E"/>
    <w:rsid w:val="004F45F2"/>
    <w:rsid w:val="004F5516"/>
    <w:rsid w:val="004F5AC8"/>
    <w:rsid w:val="00501CE9"/>
    <w:rsid w:val="005025EB"/>
    <w:rsid w:val="005056C3"/>
    <w:rsid w:val="0051079F"/>
    <w:rsid w:val="0051374B"/>
    <w:rsid w:val="00514A00"/>
    <w:rsid w:val="00514E56"/>
    <w:rsid w:val="0052151F"/>
    <w:rsid w:val="00523EC6"/>
    <w:rsid w:val="005244B5"/>
    <w:rsid w:val="00524D1E"/>
    <w:rsid w:val="00531952"/>
    <w:rsid w:val="00536C5E"/>
    <w:rsid w:val="00536DCE"/>
    <w:rsid w:val="00536EA6"/>
    <w:rsid w:val="00536EF3"/>
    <w:rsid w:val="0053797D"/>
    <w:rsid w:val="00541770"/>
    <w:rsid w:val="00542987"/>
    <w:rsid w:val="00544157"/>
    <w:rsid w:val="0054507C"/>
    <w:rsid w:val="0054764D"/>
    <w:rsid w:val="00552E4C"/>
    <w:rsid w:val="00553073"/>
    <w:rsid w:val="00553216"/>
    <w:rsid w:val="00553DC9"/>
    <w:rsid w:val="00554FC1"/>
    <w:rsid w:val="00562D34"/>
    <w:rsid w:val="00564615"/>
    <w:rsid w:val="00565555"/>
    <w:rsid w:val="005709EF"/>
    <w:rsid w:val="0057306B"/>
    <w:rsid w:val="00587552"/>
    <w:rsid w:val="00590AA9"/>
    <w:rsid w:val="00591596"/>
    <w:rsid w:val="00591C1B"/>
    <w:rsid w:val="00594338"/>
    <w:rsid w:val="00595A5B"/>
    <w:rsid w:val="005A0D13"/>
    <w:rsid w:val="005A2146"/>
    <w:rsid w:val="005A36E5"/>
    <w:rsid w:val="005A54F3"/>
    <w:rsid w:val="005B0A55"/>
    <w:rsid w:val="005B2177"/>
    <w:rsid w:val="005B2B03"/>
    <w:rsid w:val="005B2CA7"/>
    <w:rsid w:val="005B4641"/>
    <w:rsid w:val="005C424C"/>
    <w:rsid w:val="005C684C"/>
    <w:rsid w:val="005C68D3"/>
    <w:rsid w:val="005C6ABF"/>
    <w:rsid w:val="005D1943"/>
    <w:rsid w:val="005D2F9C"/>
    <w:rsid w:val="005D57E0"/>
    <w:rsid w:val="005D782D"/>
    <w:rsid w:val="005E3B89"/>
    <w:rsid w:val="005E53A9"/>
    <w:rsid w:val="005E7215"/>
    <w:rsid w:val="005F02B6"/>
    <w:rsid w:val="005F040F"/>
    <w:rsid w:val="005F2752"/>
    <w:rsid w:val="005F2EFB"/>
    <w:rsid w:val="005F6F8E"/>
    <w:rsid w:val="00601623"/>
    <w:rsid w:val="006039F1"/>
    <w:rsid w:val="00603AF5"/>
    <w:rsid w:val="0060479D"/>
    <w:rsid w:val="00624AEC"/>
    <w:rsid w:val="00627805"/>
    <w:rsid w:val="00627AE5"/>
    <w:rsid w:val="006302A7"/>
    <w:rsid w:val="0063306A"/>
    <w:rsid w:val="00633B1F"/>
    <w:rsid w:val="006367DA"/>
    <w:rsid w:val="0064222C"/>
    <w:rsid w:val="006466E0"/>
    <w:rsid w:val="00653FD4"/>
    <w:rsid w:val="00654226"/>
    <w:rsid w:val="00655DB6"/>
    <w:rsid w:val="00660438"/>
    <w:rsid w:val="00660801"/>
    <w:rsid w:val="006745BC"/>
    <w:rsid w:val="00674BA4"/>
    <w:rsid w:val="00675D38"/>
    <w:rsid w:val="0067609F"/>
    <w:rsid w:val="00680026"/>
    <w:rsid w:val="006859E2"/>
    <w:rsid w:val="00685AB6"/>
    <w:rsid w:val="006900A1"/>
    <w:rsid w:val="00690CA2"/>
    <w:rsid w:val="0069172F"/>
    <w:rsid w:val="00693053"/>
    <w:rsid w:val="006939F9"/>
    <w:rsid w:val="0069588A"/>
    <w:rsid w:val="006A157E"/>
    <w:rsid w:val="006A1870"/>
    <w:rsid w:val="006A23AF"/>
    <w:rsid w:val="006B3A7A"/>
    <w:rsid w:val="006B3B13"/>
    <w:rsid w:val="006B5D7E"/>
    <w:rsid w:val="006B6404"/>
    <w:rsid w:val="006C3286"/>
    <w:rsid w:val="006C573C"/>
    <w:rsid w:val="006C576C"/>
    <w:rsid w:val="006C7E58"/>
    <w:rsid w:val="006D1C51"/>
    <w:rsid w:val="006D26EB"/>
    <w:rsid w:val="006D29CC"/>
    <w:rsid w:val="006D2C65"/>
    <w:rsid w:val="006D51D6"/>
    <w:rsid w:val="006D675F"/>
    <w:rsid w:val="006D6F04"/>
    <w:rsid w:val="006E205A"/>
    <w:rsid w:val="006E20F8"/>
    <w:rsid w:val="006E56BB"/>
    <w:rsid w:val="006F1B40"/>
    <w:rsid w:val="006F2B63"/>
    <w:rsid w:val="006F3A2D"/>
    <w:rsid w:val="006F7A6B"/>
    <w:rsid w:val="007007CE"/>
    <w:rsid w:val="007046DE"/>
    <w:rsid w:val="007060B5"/>
    <w:rsid w:val="00706CB2"/>
    <w:rsid w:val="00707B85"/>
    <w:rsid w:val="00710DD3"/>
    <w:rsid w:val="00713166"/>
    <w:rsid w:val="007131E3"/>
    <w:rsid w:val="00713863"/>
    <w:rsid w:val="00721568"/>
    <w:rsid w:val="00723176"/>
    <w:rsid w:val="00723883"/>
    <w:rsid w:val="007320EE"/>
    <w:rsid w:val="007327B9"/>
    <w:rsid w:val="007352A2"/>
    <w:rsid w:val="00740FF3"/>
    <w:rsid w:val="007416A5"/>
    <w:rsid w:val="00742224"/>
    <w:rsid w:val="00742334"/>
    <w:rsid w:val="00743993"/>
    <w:rsid w:val="00744C7F"/>
    <w:rsid w:val="00750299"/>
    <w:rsid w:val="00764007"/>
    <w:rsid w:val="00765582"/>
    <w:rsid w:val="00767640"/>
    <w:rsid w:val="00767B49"/>
    <w:rsid w:val="007729E2"/>
    <w:rsid w:val="0077352B"/>
    <w:rsid w:val="007740FE"/>
    <w:rsid w:val="00775F82"/>
    <w:rsid w:val="00776A4E"/>
    <w:rsid w:val="00782984"/>
    <w:rsid w:val="00785814"/>
    <w:rsid w:val="007910EE"/>
    <w:rsid w:val="00792818"/>
    <w:rsid w:val="00793823"/>
    <w:rsid w:val="0079726C"/>
    <w:rsid w:val="007A0C15"/>
    <w:rsid w:val="007A1C97"/>
    <w:rsid w:val="007A21D7"/>
    <w:rsid w:val="007A3493"/>
    <w:rsid w:val="007A43B7"/>
    <w:rsid w:val="007A7FB9"/>
    <w:rsid w:val="007B2D87"/>
    <w:rsid w:val="007B379E"/>
    <w:rsid w:val="007B69B9"/>
    <w:rsid w:val="007C015E"/>
    <w:rsid w:val="007C0A41"/>
    <w:rsid w:val="007C24D9"/>
    <w:rsid w:val="007C301D"/>
    <w:rsid w:val="007C3CC4"/>
    <w:rsid w:val="007C4923"/>
    <w:rsid w:val="007C4E74"/>
    <w:rsid w:val="007C4EDD"/>
    <w:rsid w:val="007C5F5C"/>
    <w:rsid w:val="007C6414"/>
    <w:rsid w:val="007D1155"/>
    <w:rsid w:val="007D1E0E"/>
    <w:rsid w:val="007D3376"/>
    <w:rsid w:val="007D3D23"/>
    <w:rsid w:val="007D466B"/>
    <w:rsid w:val="007D4A7E"/>
    <w:rsid w:val="007D4C83"/>
    <w:rsid w:val="007D4E43"/>
    <w:rsid w:val="007E042C"/>
    <w:rsid w:val="007E0A3C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7F6D01"/>
    <w:rsid w:val="00805BCC"/>
    <w:rsid w:val="008065FD"/>
    <w:rsid w:val="008129F7"/>
    <w:rsid w:val="008130F1"/>
    <w:rsid w:val="00814575"/>
    <w:rsid w:val="00816CAD"/>
    <w:rsid w:val="00817341"/>
    <w:rsid w:val="00820D63"/>
    <w:rsid w:val="00825FD9"/>
    <w:rsid w:val="00826952"/>
    <w:rsid w:val="0083499D"/>
    <w:rsid w:val="00837C05"/>
    <w:rsid w:val="00840EDB"/>
    <w:rsid w:val="00845605"/>
    <w:rsid w:val="008459CA"/>
    <w:rsid w:val="00850BD9"/>
    <w:rsid w:val="00851C1E"/>
    <w:rsid w:val="00853E39"/>
    <w:rsid w:val="008546B4"/>
    <w:rsid w:val="008616D6"/>
    <w:rsid w:val="008624F6"/>
    <w:rsid w:val="00863103"/>
    <w:rsid w:val="008663D1"/>
    <w:rsid w:val="008672FD"/>
    <w:rsid w:val="00867E02"/>
    <w:rsid w:val="00872F21"/>
    <w:rsid w:val="008731E6"/>
    <w:rsid w:val="00873C09"/>
    <w:rsid w:val="00874B66"/>
    <w:rsid w:val="00876A48"/>
    <w:rsid w:val="00876EB8"/>
    <w:rsid w:val="00883C7F"/>
    <w:rsid w:val="00886E42"/>
    <w:rsid w:val="00886F89"/>
    <w:rsid w:val="00892B01"/>
    <w:rsid w:val="00893473"/>
    <w:rsid w:val="00895308"/>
    <w:rsid w:val="00896FEF"/>
    <w:rsid w:val="008A0FDC"/>
    <w:rsid w:val="008A3A1A"/>
    <w:rsid w:val="008A78BE"/>
    <w:rsid w:val="008B0E65"/>
    <w:rsid w:val="008B13AB"/>
    <w:rsid w:val="008B1A67"/>
    <w:rsid w:val="008B220B"/>
    <w:rsid w:val="008B38A0"/>
    <w:rsid w:val="008B6256"/>
    <w:rsid w:val="008C010D"/>
    <w:rsid w:val="008C1D18"/>
    <w:rsid w:val="008C33FF"/>
    <w:rsid w:val="008C3C49"/>
    <w:rsid w:val="008C4915"/>
    <w:rsid w:val="008C5323"/>
    <w:rsid w:val="008C78B7"/>
    <w:rsid w:val="008D1D2F"/>
    <w:rsid w:val="008D35C2"/>
    <w:rsid w:val="008E125B"/>
    <w:rsid w:val="008E21B4"/>
    <w:rsid w:val="008E24EC"/>
    <w:rsid w:val="008E54F8"/>
    <w:rsid w:val="008E5DAD"/>
    <w:rsid w:val="008E6D1D"/>
    <w:rsid w:val="008E77A7"/>
    <w:rsid w:val="008F08B4"/>
    <w:rsid w:val="008F18E2"/>
    <w:rsid w:val="008F3196"/>
    <w:rsid w:val="008F49A5"/>
    <w:rsid w:val="008F52AA"/>
    <w:rsid w:val="008F7F3E"/>
    <w:rsid w:val="00900495"/>
    <w:rsid w:val="00901029"/>
    <w:rsid w:val="00901CDD"/>
    <w:rsid w:val="00910BD6"/>
    <w:rsid w:val="0091679D"/>
    <w:rsid w:val="00917A80"/>
    <w:rsid w:val="00920BAE"/>
    <w:rsid w:val="00922F94"/>
    <w:rsid w:val="00924F5F"/>
    <w:rsid w:val="009314BA"/>
    <w:rsid w:val="00932793"/>
    <w:rsid w:val="00935B2B"/>
    <w:rsid w:val="00937048"/>
    <w:rsid w:val="009407D4"/>
    <w:rsid w:val="009425F5"/>
    <w:rsid w:val="00944701"/>
    <w:rsid w:val="009457E2"/>
    <w:rsid w:val="00945F7A"/>
    <w:rsid w:val="00946D77"/>
    <w:rsid w:val="00951189"/>
    <w:rsid w:val="00952CB1"/>
    <w:rsid w:val="00954E03"/>
    <w:rsid w:val="00962B05"/>
    <w:rsid w:val="00964B34"/>
    <w:rsid w:val="00964E19"/>
    <w:rsid w:val="0096503B"/>
    <w:rsid w:val="00966940"/>
    <w:rsid w:val="009731EA"/>
    <w:rsid w:val="00973B85"/>
    <w:rsid w:val="00982EF0"/>
    <w:rsid w:val="00983D95"/>
    <w:rsid w:val="0098474F"/>
    <w:rsid w:val="009862DE"/>
    <w:rsid w:val="0098709E"/>
    <w:rsid w:val="00990B02"/>
    <w:rsid w:val="0099654B"/>
    <w:rsid w:val="00996A28"/>
    <w:rsid w:val="009A5D9A"/>
    <w:rsid w:val="009A66AA"/>
    <w:rsid w:val="009A66FF"/>
    <w:rsid w:val="009A750D"/>
    <w:rsid w:val="009B03FB"/>
    <w:rsid w:val="009B0D70"/>
    <w:rsid w:val="009B2371"/>
    <w:rsid w:val="009C09D3"/>
    <w:rsid w:val="009C0B9B"/>
    <w:rsid w:val="009C1D6E"/>
    <w:rsid w:val="009C2AC3"/>
    <w:rsid w:val="009C4EFE"/>
    <w:rsid w:val="009C5363"/>
    <w:rsid w:val="009C5B72"/>
    <w:rsid w:val="009D1251"/>
    <w:rsid w:val="009D15E7"/>
    <w:rsid w:val="009D4427"/>
    <w:rsid w:val="009D7D5A"/>
    <w:rsid w:val="009E1419"/>
    <w:rsid w:val="009E26A0"/>
    <w:rsid w:val="009E5D19"/>
    <w:rsid w:val="009F0047"/>
    <w:rsid w:val="009F00C7"/>
    <w:rsid w:val="009F1904"/>
    <w:rsid w:val="009F2046"/>
    <w:rsid w:val="009F256A"/>
    <w:rsid w:val="009F29E9"/>
    <w:rsid w:val="009F6C14"/>
    <w:rsid w:val="00A04278"/>
    <w:rsid w:val="00A055CF"/>
    <w:rsid w:val="00A14C1B"/>
    <w:rsid w:val="00A2634D"/>
    <w:rsid w:val="00A27583"/>
    <w:rsid w:val="00A27EE5"/>
    <w:rsid w:val="00A30B7C"/>
    <w:rsid w:val="00A3201F"/>
    <w:rsid w:val="00A336E8"/>
    <w:rsid w:val="00A361C9"/>
    <w:rsid w:val="00A40B53"/>
    <w:rsid w:val="00A440F2"/>
    <w:rsid w:val="00A44FBE"/>
    <w:rsid w:val="00A4724C"/>
    <w:rsid w:val="00A53729"/>
    <w:rsid w:val="00A550FE"/>
    <w:rsid w:val="00A6050D"/>
    <w:rsid w:val="00A6293D"/>
    <w:rsid w:val="00A6318A"/>
    <w:rsid w:val="00A642A3"/>
    <w:rsid w:val="00A64713"/>
    <w:rsid w:val="00A708D1"/>
    <w:rsid w:val="00A7105E"/>
    <w:rsid w:val="00A72A8D"/>
    <w:rsid w:val="00A745E8"/>
    <w:rsid w:val="00A750DF"/>
    <w:rsid w:val="00A83D6D"/>
    <w:rsid w:val="00A841DC"/>
    <w:rsid w:val="00A87FDB"/>
    <w:rsid w:val="00A93073"/>
    <w:rsid w:val="00A96586"/>
    <w:rsid w:val="00A96851"/>
    <w:rsid w:val="00AA05AB"/>
    <w:rsid w:val="00AA3FDE"/>
    <w:rsid w:val="00AA4F6E"/>
    <w:rsid w:val="00AA6238"/>
    <w:rsid w:val="00AB17C6"/>
    <w:rsid w:val="00AB4866"/>
    <w:rsid w:val="00AB49B4"/>
    <w:rsid w:val="00AB6748"/>
    <w:rsid w:val="00AB707E"/>
    <w:rsid w:val="00AB7446"/>
    <w:rsid w:val="00AC36BB"/>
    <w:rsid w:val="00AC5CC0"/>
    <w:rsid w:val="00AD14BF"/>
    <w:rsid w:val="00AD2C7D"/>
    <w:rsid w:val="00AD4046"/>
    <w:rsid w:val="00AD42F4"/>
    <w:rsid w:val="00AD6399"/>
    <w:rsid w:val="00AE30E2"/>
    <w:rsid w:val="00AE33A2"/>
    <w:rsid w:val="00AE5B33"/>
    <w:rsid w:val="00AF1914"/>
    <w:rsid w:val="00AF1D95"/>
    <w:rsid w:val="00AF2328"/>
    <w:rsid w:val="00AF286F"/>
    <w:rsid w:val="00AF56AE"/>
    <w:rsid w:val="00B027AA"/>
    <w:rsid w:val="00B0484E"/>
    <w:rsid w:val="00B04A1E"/>
    <w:rsid w:val="00B10465"/>
    <w:rsid w:val="00B10AFE"/>
    <w:rsid w:val="00B10D26"/>
    <w:rsid w:val="00B125BE"/>
    <w:rsid w:val="00B15FF6"/>
    <w:rsid w:val="00B1718A"/>
    <w:rsid w:val="00B2280B"/>
    <w:rsid w:val="00B22B70"/>
    <w:rsid w:val="00B233AD"/>
    <w:rsid w:val="00B23BB7"/>
    <w:rsid w:val="00B246E7"/>
    <w:rsid w:val="00B25208"/>
    <w:rsid w:val="00B254B3"/>
    <w:rsid w:val="00B271D3"/>
    <w:rsid w:val="00B3066D"/>
    <w:rsid w:val="00B3158B"/>
    <w:rsid w:val="00B34DFB"/>
    <w:rsid w:val="00B41F7E"/>
    <w:rsid w:val="00B4292E"/>
    <w:rsid w:val="00B43E3B"/>
    <w:rsid w:val="00B45738"/>
    <w:rsid w:val="00B51BE8"/>
    <w:rsid w:val="00B6101B"/>
    <w:rsid w:val="00B613C8"/>
    <w:rsid w:val="00B62819"/>
    <w:rsid w:val="00B64C60"/>
    <w:rsid w:val="00B67B22"/>
    <w:rsid w:val="00B70292"/>
    <w:rsid w:val="00B70575"/>
    <w:rsid w:val="00B707E8"/>
    <w:rsid w:val="00B70E88"/>
    <w:rsid w:val="00B71A2E"/>
    <w:rsid w:val="00B73331"/>
    <w:rsid w:val="00B737C4"/>
    <w:rsid w:val="00B74423"/>
    <w:rsid w:val="00B75A86"/>
    <w:rsid w:val="00B7614C"/>
    <w:rsid w:val="00B86555"/>
    <w:rsid w:val="00B9076A"/>
    <w:rsid w:val="00B930E8"/>
    <w:rsid w:val="00B95E8B"/>
    <w:rsid w:val="00B9666D"/>
    <w:rsid w:val="00B97013"/>
    <w:rsid w:val="00BA0B10"/>
    <w:rsid w:val="00BA1655"/>
    <w:rsid w:val="00BA4E30"/>
    <w:rsid w:val="00BA7604"/>
    <w:rsid w:val="00BA7CFA"/>
    <w:rsid w:val="00BB1115"/>
    <w:rsid w:val="00BB3593"/>
    <w:rsid w:val="00BB5942"/>
    <w:rsid w:val="00BB5E5B"/>
    <w:rsid w:val="00BB639C"/>
    <w:rsid w:val="00BB66C6"/>
    <w:rsid w:val="00BC19C4"/>
    <w:rsid w:val="00BC2B3F"/>
    <w:rsid w:val="00BC5089"/>
    <w:rsid w:val="00BC72DA"/>
    <w:rsid w:val="00BD1733"/>
    <w:rsid w:val="00BD2089"/>
    <w:rsid w:val="00BD34CF"/>
    <w:rsid w:val="00BD3BCC"/>
    <w:rsid w:val="00BD3C4E"/>
    <w:rsid w:val="00BE4219"/>
    <w:rsid w:val="00BF077F"/>
    <w:rsid w:val="00BF3699"/>
    <w:rsid w:val="00BF382D"/>
    <w:rsid w:val="00BF55F7"/>
    <w:rsid w:val="00C03AC1"/>
    <w:rsid w:val="00C10E66"/>
    <w:rsid w:val="00C16564"/>
    <w:rsid w:val="00C166D0"/>
    <w:rsid w:val="00C22552"/>
    <w:rsid w:val="00C24A6A"/>
    <w:rsid w:val="00C30801"/>
    <w:rsid w:val="00C33697"/>
    <w:rsid w:val="00C34F78"/>
    <w:rsid w:val="00C40D5D"/>
    <w:rsid w:val="00C41B0B"/>
    <w:rsid w:val="00C53DBB"/>
    <w:rsid w:val="00C5674B"/>
    <w:rsid w:val="00C5692E"/>
    <w:rsid w:val="00C60BE6"/>
    <w:rsid w:val="00C62D79"/>
    <w:rsid w:val="00C63F7B"/>
    <w:rsid w:val="00C711E0"/>
    <w:rsid w:val="00C73713"/>
    <w:rsid w:val="00C75C15"/>
    <w:rsid w:val="00C80CB8"/>
    <w:rsid w:val="00C8692F"/>
    <w:rsid w:val="00C87756"/>
    <w:rsid w:val="00C9205D"/>
    <w:rsid w:val="00C93DCA"/>
    <w:rsid w:val="00C961F0"/>
    <w:rsid w:val="00CA01FD"/>
    <w:rsid w:val="00CA16A8"/>
    <w:rsid w:val="00CA1A0E"/>
    <w:rsid w:val="00CA33CC"/>
    <w:rsid w:val="00CA50EF"/>
    <w:rsid w:val="00CA51F5"/>
    <w:rsid w:val="00CA5482"/>
    <w:rsid w:val="00CA5C15"/>
    <w:rsid w:val="00CB0B02"/>
    <w:rsid w:val="00CB307B"/>
    <w:rsid w:val="00CB499E"/>
    <w:rsid w:val="00CB62A3"/>
    <w:rsid w:val="00CB6767"/>
    <w:rsid w:val="00CB75FB"/>
    <w:rsid w:val="00CC39BD"/>
    <w:rsid w:val="00CC4730"/>
    <w:rsid w:val="00CC4971"/>
    <w:rsid w:val="00CC65BF"/>
    <w:rsid w:val="00CD5B0B"/>
    <w:rsid w:val="00CD6D6E"/>
    <w:rsid w:val="00CE2680"/>
    <w:rsid w:val="00CE2F19"/>
    <w:rsid w:val="00CE36EA"/>
    <w:rsid w:val="00CE4293"/>
    <w:rsid w:val="00CE4326"/>
    <w:rsid w:val="00CE4FB6"/>
    <w:rsid w:val="00CE67BA"/>
    <w:rsid w:val="00CE7ACF"/>
    <w:rsid w:val="00CF197C"/>
    <w:rsid w:val="00CF60AF"/>
    <w:rsid w:val="00CF7CA8"/>
    <w:rsid w:val="00D01AEA"/>
    <w:rsid w:val="00D116DB"/>
    <w:rsid w:val="00D14314"/>
    <w:rsid w:val="00D15A88"/>
    <w:rsid w:val="00D1752A"/>
    <w:rsid w:val="00D2004D"/>
    <w:rsid w:val="00D23490"/>
    <w:rsid w:val="00D275E1"/>
    <w:rsid w:val="00D27826"/>
    <w:rsid w:val="00D31AF1"/>
    <w:rsid w:val="00D3348B"/>
    <w:rsid w:val="00D365DA"/>
    <w:rsid w:val="00D4113D"/>
    <w:rsid w:val="00D52EC1"/>
    <w:rsid w:val="00D54832"/>
    <w:rsid w:val="00D601FE"/>
    <w:rsid w:val="00D6655E"/>
    <w:rsid w:val="00D74F99"/>
    <w:rsid w:val="00D80A8A"/>
    <w:rsid w:val="00D81C7D"/>
    <w:rsid w:val="00D85BA4"/>
    <w:rsid w:val="00D87989"/>
    <w:rsid w:val="00D909BB"/>
    <w:rsid w:val="00D9276B"/>
    <w:rsid w:val="00D93B6E"/>
    <w:rsid w:val="00D95074"/>
    <w:rsid w:val="00D950C1"/>
    <w:rsid w:val="00D96678"/>
    <w:rsid w:val="00D969BA"/>
    <w:rsid w:val="00DA1BD4"/>
    <w:rsid w:val="00DA59B4"/>
    <w:rsid w:val="00DA6F26"/>
    <w:rsid w:val="00DB4A42"/>
    <w:rsid w:val="00DB4B72"/>
    <w:rsid w:val="00DB6ACE"/>
    <w:rsid w:val="00DB6DC8"/>
    <w:rsid w:val="00DB7A5B"/>
    <w:rsid w:val="00DB7C76"/>
    <w:rsid w:val="00DB7F02"/>
    <w:rsid w:val="00DC000C"/>
    <w:rsid w:val="00DC5387"/>
    <w:rsid w:val="00DC7313"/>
    <w:rsid w:val="00DC76D3"/>
    <w:rsid w:val="00DC7CC9"/>
    <w:rsid w:val="00DD47B3"/>
    <w:rsid w:val="00DD697C"/>
    <w:rsid w:val="00DE116D"/>
    <w:rsid w:val="00DF1F3D"/>
    <w:rsid w:val="00DF229A"/>
    <w:rsid w:val="00DF309B"/>
    <w:rsid w:val="00DF78E7"/>
    <w:rsid w:val="00E01A63"/>
    <w:rsid w:val="00E01FDD"/>
    <w:rsid w:val="00E054CC"/>
    <w:rsid w:val="00E063DB"/>
    <w:rsid w:val="00E12233"/>
    <w:rsid w:val="00E16EDF"/>
    <w:rsid w:val="00E17996"/>
    <w:rsid w:val="00E2073C"/>
    <w:rsid w:val="00E213C0"/>
    <w:rsid w:val="00E246FE"/>
    <w:rsid w:val="00E26F52"/>
    <w:rsid w:val="00E3020F"/>
    <w:rsid w:val="00E34680"/>
    <w:rsid w:val="00E3594E"/>
    <w:rsid w:val="00E3633D"/>
    <w:rsid w:val="00E367A6"/>
    <w:rsid w:val="00E36F60"/>
    <w:rsid w:val="00E4001F"/>
    <w:rsid w:val="00E40C1D"/>
    <w:rsid w:val="00E43E05"/>
    <w:rsid w:val="00E4477C"/>
    <w:rsid w:val="00E45457"/>
    <w:rsid w:val="00E45C7E"/>
    <w:rsid w:val="00E50249"/>
    <w:rsid w:val="00E50491"/>
    <w:rsid w:val="00E51639"/>
    <w:rsid w:val="00E52CA9"/>
    <w:rsid w:val="00E566EC"/>
    <w:rsid w:val="00E57E49"/>
    <w:rsid w:val="00E6110F"/>
    <w:rsid w:val="00E615EA"/>
    <w:rsid w:val="00E61C27"/>
    <w:rsid w:val="00E621C7"/>
    <w:rsid w:val="00E62E0F"/>
    <w:rsid w:val="00E638DF"/>
    <w:rsid w:val="00E7188C"/>
    <w:rsid w:val="00E727A2"/>
    <w:rsid w:val="00E740F0"/>
    <w:rsid w:val="00E75489"/>
    <w:rsid w:val="00E8332B"/>
    <w:rsid w:val="00E848B6"/>
    <w:rsid w:val="00E90199"/>
    <w:rsid w:val="00E9032B"/>
    <w:rsid w:val="00E90B91"/>
    <w:rsid w:val="00E94011"/>
    <w:rsid w:val="00E965A0"/>
    <w:rsid w:val="00EA0653"/>
    <w:rsid w:val="00EA4D07"/>
    <w:rsid w:val="00EA5D3D"/>
    <w:rsid w:val="00EB0B57"/>
    <w:rsid w:val="00EB12D0"/>
    <w:rsid w:val="00EB15CF"/>
    <w:rsid w:val="00EB5625"/>
    <w:rsid w:val="00EB6FCE"/>
    <w:rsid w:val="00EC0E0D"/>
    <w:rsid w:val="00EC1481"/>
    <w:rsid w:val="00EC1882"/>
    <w:rsid w:val="00EC1A3C"/>
    <w:rsid w:val="00EC2A1C"/>
    <w:rsid w:val="00EC3EBA"/>
    <w:rsid w:val="00EC4998"/>
    <w:rsid w:val="00EC4F09"/>
    <w:rsid w:val="00EC7331"/>
    <w:rsid w:val="00ED20EC"/>
    <w:rsid w:val="00ED2811"/>
    <w:rsid w:val="00ED3432"/>
    <w:rsid w:val="00ED391D"/>
    <w:rsid w:val="00ED7AAA"/>
    <w:rsid w:val="00EE07F6"/>
    <w:rsid w:val="00EE0C81"/>
    <w:rsid w:val="00EE33A4"/>
    <w:rsid w:val="00EE4AA9"/>
    <w:rsid w:val="00EE74D1"/>
    <w:rsid w:val="00EF0131"/>
    <w:rsid w:val="00EF0B47"/>
    <w:rsid w:val="00EF1071"/>
    <w:rsid w:val="00EF5801"/>
    <w:rsid w:val="00EF5CDD"/>
    <w:rsid w:val="00EF760E"/>
    <w:rsid w:val="00F01C24"/>
    <w:rsid w:val="00F028ED"/>
    <w:rsid w:val="00F0310E"/>
    <w:rsid w:val="00F034FB"/>
    <w:rsid w:val="00F03C92"/>
    <w:rsid w:val="00F0457F"/>
    <w:rsid w:val="00F05745"/>
    <w:rsid w:val="00F06797"/>
    <w:rsid w:val="00F07BD9"/>
    <w:rsid w:val="00F108F2"/>
    <w:rsid w:val="00F120A8"/>
    <w:rsid w:val="00F15458"/>
    <w:rsid w:val="00F1776E"/>
    <w:rsid w:val="00F25B94"/>
    <w:rsid w:val="00F303A8"/>
    <w:rsid w:val="00F31C25"/>
    <w:rsid w:val="00F327FF"/>
    <w:rsid w:val="00F36C1E"/>
    <w:rsid w:val="00F41C09"/>
    <w:rsid w:val="00F41ECC"/>
    <w:rsid w:val="00F43120"/>
    <w:rsid w:val="00F448D6"/>
    <w:rsid w:val="00F50E3D"/>
    <w:rsid w:val="00F50FA5"/>
    <w:rsid w:val="00F54B2B"/>
    <w:rsid w:val="00F56FB2"/>
    <w:rsid w:val="00F60208"/>
    <w:rsid w:val="00F60740"/>
    <w:rsid w:val="00F64A6E"/>
    <w:rsid w:val="00F66F8F"/>
    <w:rsid w:val="00F718D4"/>
    <w:rsid w:val="00F7597C"/>
    <w:rsid w:val="00F76C17"/>
    <w:rsid w:val="00F80A19"/>
    <w:rsid w:val="00F82AA5"/>
    <w:rsid w:val="00F82FB1"/>
    <w:rsid w:val="00F85798"/>
    <w:rsid w:val="00F866C1"/>
    <w:rsid w:val="00F866EE"/>
    <w:rsid w:val="00F86F5C"/>
    <w:rsid w:val="00F93014"/>
    <w:rsid w:val="00F976CC"/>
    <w:rsid w:val="00FA0C50"/>
    <w:rsid w:val="00FA4362"/>
    <w:rsid w:val="00FA53BE"/>
    <w:rsid w:val="00FA5632"/>
    <w:rsid w:val="00FA5AA6"/>
    <w:rsid w:val="00FA754F"/>
    <w:rsid w:val="00FA7CB3"/>
    <w:rsid w:val="00FB202A"/>
    <w:rsid w:val="00FB27DA"/>
    <w:rsid w:val="00FC2A96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E7804"/>
    <w:rsid w:val="00FF1243"/>
    <w:rsid w:val="00FF18F4"/>
    <w:rsid w:val="00FF19AB"/>
    <w:rsid w:val="00FF6285"/>
    <w:rsid w:val="00FF637A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1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18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14" Type="http://schemas.openxmlformats.org/officeDocument/2006/relationships/image" Target="media/image3.png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13ACB7A-DB8B-4231-B2E6-B3360E9618EA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983</TotalTime>
  <Pages>11</Pages>
  <Words>2353</Words>
  <Characters>12946</Characters>
  <Application>Microsoft Office Word</Application>
  <DocSecurity>0</DocSecurity>
  <Lines>107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764</cp:revision>
  <cp:lastPrinted>2022-03-28T15:37:00Z</cp:lastPrinted>
  <dcterms:created xsi:type="dcterms:W3CDTF">2017-11-17T14:15:00Z</dcterms:created>
  <dcterms:modified xsi:type="dcterms:W3CDTF">2023-07-03T06:28:00Z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