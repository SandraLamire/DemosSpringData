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94DCF" w:rsidR="00924F5F" w:rsidP="00401B0B" w:rsidRDefault="00116AA7" w14:paraId="2CB4C832" w14:textId="63CCC1A7">
      <w:pPr>
        <w:pStyle w:val="Titre"/>
        <w:rPr>
          <w:noProof/>
          <w:lang w:val="fr-FR"/>
        </w:rPr>
      </w:pPr>
      <w:r w:rsidRPr="3608259F" w:rsidR="00116AA7">
        <w:rPr>
          <w:lang w:val="fr-FR"/>
        </w:rPr>
        <w:t>Cave à vin</w:t>
      </w:r>
      <w:r w:rsidRPr="3608259F" w:rsidR="00932B60">
        <w:rPr>
          <w:lang w:val="fr-FR"/>
        </w:rPr>
        <w:t xml:space="preserve"> (</w:t>
      </w:r>
      <w:r w:rsidRPr="3608259F" w:rsidR="245463F0">
        <w:rPr>
          <w:lang w:val="fr-FR"/>
        </w:rPr>
        <w:t>p</w:t>
      </w:r>
      <w:r w:rsidRPr="3608259F" w:rsidR="00932B60">
        <w:rPr>
          <w:lang w:val="fr-FR"/>
        </w:rPr>
        <w:t>artie 0</w:t>
      </w:r>
      <w:r w:rsidRPr="3608259F" w:rsidR="008B7007">
        <w:rPr>
          <w:lang w:val="fr-FR"/>
        </w:rPr>
        <w:t>3</w:t>
      </w:r>
      <w:r w:rsidRPr="3608259F" w:rsidR="00932B60">
        <w:rPr>
          <w:lang w:val="fr-FR"/>
        </w:rPr>
        <w:t>)</w:t>
      </w:r>
    </w:p>
    <w:p w:rsidRPr="00355637" w:rsidR="003D3178" w:rsidP="003D3178" w:rsidRDefault="003D3178" w14:paraId="61C8FD42" w14:textId="238247F0">
      <w:pPr>
        <w:pStyle w:val="Titre1"/>
        <w:rPr>
          <w:rFonts w:ascii="Century Gothic" w:hAnsi="Century Gothic"/>
          <w:noProof/>
          <w:szCs w:val="16"/>
          <w:lang w:val="fr-FR"/>
        </w:rPr>
      </w:pPr>
      <w:r w:rsidRPr="00355637">
        <w:rPr>
          <w:lang w:val="fr-FR"/>
        </w:rPr>
        <w:t>TP</w:t>
      </w:r>
      <w:r>
        <w:rPr>
          <w:lang w:val="fr-FR"/>
        </w:rPr>
        <w:t>0</w:t>
      </w:r>
      <w:r w:rsidR="008B7007">
        <w:rPr>
          <w:lang w:val="fr-FR"/>
        </w:rPr>
        <w:t>3</w:t>
      </w:r>
      <w:r w:rsidRPr="00355637">
        <w:rPr>
          <w:lang w:val="fr-FR"/>
        </w:rPr>
        <w:t xml:space="preserve"> du module 0</w:t>
      </w:r>
      <w:r w:rsidR="00162C0C">
        <w:rPr>
          <w:lang w:val="fr-FR"/>
        </w:rPr>
        <w:t>2</w:t>
      </w:r>
      <w:r w:rsidRPr="00355637">
        <w:rPr>
          <w:lang w:val="fr-FR"/>
        </w:rPr>
        <w:t xml:space="preserve"> – </w:t>
      </w:r>
      <w:r w:rsidR="00162C0C">
        <w:rPr>
          <w:lang w:val="fr-FR"/>
        </w:rPr>
        <w:t>Spring Data</w:t>
      </w:r>
    </w:p>
    <w:p w:rsidRPr="00C62D79" w:rsidR="00924F5F" w:rsidP="00924F5F" w:rsidRDefault="00924F5F" w14:paraId="404DB5B5" w14:textId="7777777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Pr="006A2855" w:rsidR="00924F5F" w:rsidTr="00177E97" w14:paraId="4E93A745" w14:textId="77777777">
        <w:tc>
          <w:tcPr>
            <w:tcW w:w="9645" w:type="dxa"/>
            <w:shd w:val="clear" w:color="auto" w:fill="F2F2F2" w:themeFill="background1" w:themeFillShade="F2"/>
          </w:tcPr>
          <w:p w:rsidR="006D684B" w:rsidP="006D684B" w:rsidRDefault="006D684B" w14:paraId="110B602C" w14:textId="598A60D4">
            <w:pPr>
              <w:pStyle w:val="TPnormal"/>
            </w:pPr>
            <w:r>
              <w:t>Ce TP sera un TP fil rouge du cours</w:t>
            </w:r>
          </w:p>
          <w:p w:rsidRPr="00C62D79" w:rsidR="008E0D8A" w:rsidP="008E0D8A" w:rsidRDefault="008E0D8A" w14:paraId="0040BCB2" w14:textId="55874B8D">
            <w:pPr>
              <w:pStyle w:val="TPnormal"/>
              <w:numPr>
                <w:ilvl w:val="0"/>
                <w:numId w:val="27"/>
              </w:numPr>
            </w:pPr>
            <w:r>
              <w:t xml:space="preserve">Création </w:t>
            </w:r>
            <w:r w:rsidR="003D5170">
              <w:t>d’une</w:t>
            </w:r>
            <w:r>
              <w:t xml:space="preserve"> association </w:t>
            </w:r>
            <w:proofErr w:type="spellStart"/>
            <w:r w:rsidR="00BE21DB">
              <w:t>OneToMany</w:t>
            </w:r>
            <w:proofErr w:type="spellEnd"/>
            <w:r w:rsidR="00BE21DB">
              <w:t xml:space="preserve"> unidirectionnelle</w:t>
            </w:r>
          </w:p>
        </w:tc>
      </w:tr>
    </w:tbl>
    <w:p w:rsidRPr="00C62D79" w:rsidR="00924F5F" w:rsidP="00924F5F" w:rsidRDefault="00924F5F" w14:paraId="1184DB29" w14:textId="7777777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Pr="008B220B" w:rsidR="00924F5F" w:rsidTr="00401B0B" w14:paraId="7AFF424A" w14:textId="77777777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:rsidRPr="00401B0B" w:rsidR="00924F5F" w:rsidP="00177E97" w:rsidRDefault="00924F5F" w14:paraId="30D874A2" w14:textId="7777777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Pr="008B220B" w:rsidR="00924F5F" w:rsidTr="00177E97" w14:paraId="4A39EC7F" w14:textId="7777777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:rsidRPr="00C62D79" w:rsidR="00924F5F" w:rsidP="00177E97" w:rsidRDefault="006413CB" w14:paraId="2D9F101D" w14:textId="2825AF0D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924F5F">
              <w:rPr>
                <w:lang w:val="fr-FR"/>
              </w:rPr>
              <w:t xml:space="preserve"> heure</w:t>
            </w:r>
          </w:p>
        </w:tc>
      </w:tr>
    </w:tbl>
    <w:p w:rsidR="00F25EAB" w:rsidP="0054232C" w:rsidRDefault="00BC45C6" w14:paraId="3F6AC4C6" w14:textId="5287DA3A">
      <w:pPr>
        <w:pStyle w:val="TPTitre"/>
      </w:pPr>
      <w:r>
        <w:t>Solution</w:t>
      </w:r>
      <w:r w:rsidR="00F25EAB">
        <w:t xml:space="preserve"> </w:t>
      </w:r>
    </w:p>
    <w:p w:rsidR="00812C36" w:rsidP="00CE7F57" w:rsidRDefault="00812C36" w14:paraId="77E1ABD7" w14:textId="2CA92580">
      <w:pPr>
        <w:pStyle w:val="Titre1"/>
        <w:numPr>
          <w:ilvl w:val="0"/>
          <w:numId w:val="33"/>
        </w:numPr>
      </w:pPr>
      <w:proofErr w:type="spellStart"/>
      <w:r w:rsidRPr="006F39C9">
        <w:t>Créer</w:t>
      </w:r>
      <w:proofErr w:type="spellEnd"/>
      <w:r w:rsidRPr="006F39C9">
        <w:t xml:space="preserve"> </w:t>
      </w:r>
      <w:r w:rsidR="00AB0135">
        <w:t xml:space="preserve">les </w:t>
      </w:r>
      <w:proofErr w:type="spellStart"/>
      <w:r w:rsidR="00AB0135">
        <w:t>entités</w:t>
      </w:r>
      <w:proofErr w:type="spellEnd"/>
    </w:p>
    <w:p w:rsidRPr="009B4E11" w:rsidR="00126344" w:rsidP="00126344" w:rsidRDefault="00126344" w14:paraId="101BE102" w14:textId="77777777">
      <w:pPr>
        <w:pStyle w:val="Titre2"/>
        <w:rPr>
          <w:lang w:val="fr-FR"/>
        </w:rPr>
      </w:pPr>
      <w:r w:rsidRPr="009B4E11">
        <w:rPr>
          <w:lang w:val="fr-FR"/>
        </w:rPr>
        <w:t xml:space="preserve">Voici le diagramme </w:t>
      </w:r>
      <w:r>
        <w:rPr>
          <w:lang w:val="fr-FR"/>
        </w:rPr>
        <w:t>des entités à réaliser</w:t>
      </w:r>
      <w:r w:rsidRPr="009B4E11">
        <w:rPr>
          <w:lang w:val="fr-FR"/>
        </w:rPr>
        <w:t> :</w:t>
      </w:r>
    </w:p>
    <w:p w:rsidR="00126344" w:rsidP="00126344" w:rsidRDefault="00126344" w14:paraId="1893C6F2" w14:textId="77777777">
      <w:pPr>
        <w:pStyle w:val="TPnormal"/>
      </w:pPr>
      <w:r>
        <w:rPr>
          <w:noProof/>
        </w:rPr>
        <w:drawing>
          <wp:inline distT="0" distB="0" distL="0" distR="0" wp14:anchorId="4B7D480D" wp14:editId="2041EFFE">
            <wp:extent cx="4476750" cy="1236345"/>
            <wp:effectExtent l="19050" t="19050" r="19050" b="20955"/>
            <wp:docPr id="453436571" name="Image 1" descr="Une image contenant texte, Polic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36571" name="Image 1" descr="Une image contenant texte, Police, lign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236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26344" w:rsidP="00126344" w:rsidRDefault="00126344" w14:paraId="7843F4BF" w14:textId="77777777">
      <w:pPr>
        <w:pStyle w:val="TPnormal"/>
      </w:pPr>
      <w:r>
        <w:t>Voici le diagramme des tables en base de données :</w:t>
      </w:r>
    </w:p>
    <w:p w:rsidR="00126344" w:rsidP="00126344" w:rsidRDefault="00126344" w14:paraId="6211447D" w14:textId="77777777">
      <w:pPr>
        <w:pStyle w:val="TPnormal"/>
      </w:pPr>
      <w:r>
        <w:rPr>
          <w:noProof/>
        </w:rPr>
        <w:drawing>
          <wp:inline distT="0" distB="0" distL="0" distR="0" wp14:anchorId="1CA0B1E0" wp14:editId="5BD4A69B">
            <wp:extent cx="5881370" cy="1228725"/>
            <wp:effectExtent l="19050" t="19050" r="24130" b="28575"/>
            <wp:docPr id="301258977" name="Image 2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58977" name="Image 2" descr="Une image contenant texte, capture d’écran, Polic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370" cy="1228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12C36" w:rsidP="00CE7F57" w:rsidRDefault="00812C36" w14:paraId="18844F4A" w14:textId="787F6FED">
      <w:pPr>
        <w:pStyle w:val="TPnormalpuce1"/>
      </w:pPr>
      <w:r>
        <w:t>Le package de</w:t>
      </w:r>
      <w:r w:rsidR="00AB0135">
        <w:t>s</w:t>
      </w:r>
      <w:r>
        <w:t xml:space="preserve"> classe</w:t>
      </w:r>
      <w:r w:rsidR="00AB0135">
        <w:t>s</w:t>
      </w:r>
      <w:r>
        <w:t xml:space="preserve"> est </w:t>
      </w:r>
      <w:proofErr w:type="spellStart"/>
      <w:r>
        <w:t>fr.eni.</w:t>
      </w:r>
      <w:r w:rsidR="00437E90">
        <w:t>cave.bo.client</w:t>
      </w:r>
      <w:proofErr w:type="spellEnd"/>
    </w:p>
    <w:p w:rsidR="00812C36" w:rsidP="00CE7F57" w:rsidRDefault="00812C36" w14:paraId="1037E9BD" w14:textId="2200ECAC">
      <w:pPr>
        <w:pStyle w:val="TPnormalpuce1"/>
      </w:pPr>
      <w:r>
        <w:t>Utiliser les annotations de JPA</w:t>
      </w:r>
    </w:p>
    <w:p w:rsidR="00AB0135" w:rsidP="00AB0135" w:rsidRDefault="00AB0135" w14:paraId="6075BC30" w14:textId="2663E8F5">
      <w:pPr>
        <w:pStyle w:val="TPnormalpuce1"/>
        <w:numPr>
          <w:ilvl w:val="1"/>
          <w:numId w:val="15"/>
        </w:numPr>
      </w:pPr>
      <w:r>
        <w:t xml:space="preserve">Appliquer les annotations pour l’association </w:t>
      </w:r>
      <w:proofErr w:type="spellStart"/>
      <w:r>
        <w:t>OneTo</w:t>
      </w:r>
      <w:r w:rsidR="006F6991">
        <w:t>Many</w:t>
      </w:r>
      <w:proofErr w:type="spellEnd"/>
      <w:r w:rsidR="006F6991">
        <w:t xml:space="preserve"> unidirectionnelle</w:t>
      </w:r>
    </w:p>
    <w:p w:rsidR="004C2BC2" w:rsidP="00AB0135" w:rsidRDefault="004C2BC2" w14:paraId="083943ED" w14:textId="19B8F8D0">
      <w:pPr>
        <w:pStyle w:val="TPnormalpuce1"/>
        <w:numPr>
          <w:ilvl w:val="1"/>
          <w:numId w:val="15"/>
        </w:numPr>
      </w:pPr>
      <w:r>
        <w:t>Penser à préciser l’annotation @JoinColumn</w:t>
      </w:r>
    </w:p>
    <w:p w:rsidR="006F6991" w:rsidP="006F6991" w:rsidRDefault="006F6991" w14:paraId="2A3949EE" w14:textId="5AC00074">
      <w:pPr>
        <w:pStyle w:val="TPnormalpuce1"/>
      </w:pPr>
      <w:r>
        <w:t xml:space="preserve">Les prix doivent être des </w:t>
      </w:r>
      <w:proofErr w:type="spellStart"/>
      <w:r>
        <w:t>float</w:t>
      </w:r>
      <w:proofErr w:type="spellEnd"/>
      <w:r>
        <w:t xml:space="preserve"> avec 2 </w:t>
      </w:r>
      <w:r w:rsidR="00517EB7">
        <w:t>décimales</w:t>
      </w:r>
    </w:p>
    <w:p w:rsidRPr="006F6991" w:rsidR="006F6991" w:rsidP="006F6991" w:rsidRDefault="006F6991" w14:paraId="3FA1A722" w14:textId="145879D5">
      <w:pPr>
        <w:pStyle w:val="TPnormalpuce1"/>
        <w:numPr>
          <w:ilvl w:val="1"/>
          <w:numId w:val="15"/>
        </w:numPr>
      </w:pPr>
      <w:r>
        <w:t xml:space="preserve">Utiliser pour cela le paramètre </w:t>
      </w:r>
      <w:proofErr w:type="spellStart"/>
      <w:r w:rsidRPr="006F6991">
        <w:t>precision</w:t>
      </w:r>
      <w:proofErr w:type="spellEnd"/>
      <w:r w:rsidRPr="006F6991">
        <w:t>=2</w:t>
      </w:r>
      <w:r>
        <w:t xml:space="preserve"> de l’annotation @Column</w:t>
      </w:r>
    </w:p>
    <w:p w:rsidR="006E7AAF" w:rsidP="006E7AAF" w:rsidRDefault="00C53C6A" w14:paraId="089C473F" w14:textId="12D35F74">
      <w:pPr>
        <w:pStyle w:val="TPnormalpuce1"/>
        <w:numPr>
          <w:ilvl w:val="1"/>
          <w:numId w:val="15"/>
        </w:numPr>
      </w:pPr>
      <w:r>
        <w:t xml:space="preserve">JAVADOC : </w:t>
      </w:r>
      <w:r w:rsidR="006F6991">
        <w:t xml:space="preserve"> </w:t>
      </w:r>
      <w:proofErr w:type="spellStart"/>
      <w:r>
        <w:t>int</w:t>
      </w:r>
      <w:proofErr w:type="spellEnd"/>
      <w:r>
        <w:tab/>
      </w:r>
      <w:proofErr w:type="spellStart"/>
      <w:r>
        <w:t>precision</w:t>
      </w:r>
      <w:proofErr w:type="spellEnd"/>
      <w:r>
        <w:t xml:space="preserve"> </w:t>
      </w:r>
      <w:r>
        <w:rPr>
          <w:rFonts w:ascii="Wingdings" w:hAnsi="Wingdings" w:eastAsia="Wingdings" w:cs="Wingdings"/>
        </w:rPr>
        <w:t>à</w:t>
      </w:r>
      <w:r>
        <w:t xml:space="preserve"> (</w:t>
      </w:r>
      <w:proofErr w:type="spellStart"/>
      <w:r>
        <w:t>Optional</w:t>
      </w:r>
      <w:proofErr w:type="spellEnd"/>
      <w:r>
        <w:t xml:space="preserve">) The </w:t>
      </w:r>
      <w:proofErr w:type="spellStart"/>
      <w:r>
        <w:t>precision</w:t>
      </w:r>
      <w:proofErr w:type="spellEnd"/>
      <w:r>
        <w:t xml:space="preserve"> for a </w:t>
      </w:r>
      <w:proofErr w:type="spellStart"/>
      <w:r>
        <w:t>decimal</w:t>
      </w:r>
      <w:proofErr w:type="spellEnd"/>
      <w:r>
        <w:t xml:space="preserve"> (exact </w:t>
      </w:r>
      <w:proofErr w:type="spellStart"/>
      <w:r>
        <w:t>numeric</w:t>
      </w:r>
      <w:proofErr w:type="spellEnd"/>
      <w:r>
        <w:t xml:space="preserve">) </w:t>
      </w:r>
      <w:proofErr w:type="spellStart"/>
      <w:r>
        <w:t>column</w:t>
      </w:r>
      <w:proofErr w:type="spellEnd"/>
    </w:p>
    <w:p w:rsidR="006F1826" w:rsidP="006F1826" w:rsidRDefault="006F1826" w14:paraId="514352AF" w14:textId="77777777">
      <w:pPr>
        <w:pStyle w:val="TPnormalpuce1"/>
      </w:pPr>
      <w:r>
        <w:t>Utiliser les annotations de Lombok</w:t>
      </w:r>
    </w:p>
    <w:p w:rsidR="00077016" w:rsidP="006E7AAF" w:rsidRDefault="006F1826" w14:paraId="533A0A6C" w14:textId="4DEDE5DE">
      <w:pPr>
        <w:pStyle w:val="TPnormalpuce1"/>
        <w:numPr>
          <w:ilvl w:val="1"/>
          <w:numId w:val="15"/>
        </w:numPr>
      </w:pPr>
      <w:r>
        <w:t xml:space="preserve">Eviter que la liste soit nulle ; risque de </w:t>
      </w:r>
      <w:proofErr w:type="spellStart"/>
      <w:r w:rsidR="00077016">
        <w:t>NullPointerException</w:t>
      </w:r>
      <w:proofErr w:type="spellEnd"/>
      <w:r w:rsidR="00077016">
        <w:t xml:space="preserve"> </w:t>
      </w:r>
    </w:p>
    <w:p w:rsidR="006E7AAF" w:rsidP="006E7AAF" w:rsidRDefault="006F1826" w14:paraId="2190BF59" w14:textId="6B3F3949">
      <w:pPr>
        <w:pStyle w:val="TPnormalpuce1"/>
        <w:numPr>
          <w:ilvl w:val="2"/>
          <w:numId w:val="15"/>
        </w:numPr>
      </w:pPr>
      <w:r>
        <w:t>U</w:t>
      </w:r>
      <w:r w:rsidRPr="003F2E45" w:rsidR="00077016">
        <w:t>tiliser l’annotation @Builder.Default</w:t>
      </w:r>
      <w:r w:rsidR="00077016">
        <w:t xml:space="preserve"> </w:t>
      </w:r>
    </w:p>
    <w:p w:rsidR="006E7AAF" w:rsidP="006E7AAF" w:rsidRDefault="00D641EA" w14:paraId="67DA8B79" w14:textId="5FB1467B">
      <w:pPr>
        <w:pStyle w:val="TPnormalpuce1"/>
        <w:numPr>
          <w:ilvl w:val="1"/>
          <w:numId w:val="15"/>
        </w:numPr>
      </w:pPr>
      <w:r>
        <w:t xml:space="preserve">Pour les 2 entités, seul l’attribut id est utilisé pour la méthode </w:t>
      </w:r>
      <w:proofErr w:type="spellStart"/>
      <w:r>
        <w:t>equals</w:t>
      </w:r>
      <w:proofErr w:type="spellEnd"/>
    </w:p>
    <w:p w:rsidR="00B1387C" w:rsidP="00262D77" w:rsidRDefault="00B1387C" w14:paraId="00CA32CC" w14:textId="77777777"/>
    <w:p w:rsidR="00B1387C" w:rsidP="00B1387C" w:rsidRDefault="00B1387C" w14:paraId="4A661B20" w14:textId="07336394">
      <w:pPr>
        <w:pStyle w:val="Titre2"/>
      </w:pPr>
      <w:proofErr w:type="spellStart"/>
      <w:r>
        <w:t>Entité</w:t>
      </w:r>
      <w:proofErr w:type="spellEnd"/>
      <w:r>
        <w:t xml:space="preserve"> </w:t>
      </w:r>
      <w:proofErr w:type="spellStart"/>
      <w:r>
        <w:t>LignePanier</w:t>
      </w:r>
      <w:proofErr w:type="spellEnd"/>
    </w:p>
    <w:p w:rsidRPr="00B1387C" w:rsidR="00B1387C" w:rsidP="00B1387C" w:rsidRDefault="00B1387C" w14:paraId="415E2329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1387C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B1387C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B1387C">
        <w:rPr>
          <w:rFonts w:ascii="Consolas" w:hAnsi="Consolas"/>
          <w:color w:val="000000"/>
          <w:sz w:val="18"/>
          <w:szCs w:val="18"/>
        </w:rPr>
        <w:t>fr.eni.cave.bo.client</w:t>
      </w:r>
      <w:proofErr w:type="spellEnd"/>
      <w:r w:rsidRPr="00B1387C">
        <w:rPr>
          <w:rFonts w:ascii="Consolas" w:hAnsi="Consolas"/>
          <w:color w:val="000000"/>
          <w:sz w:val="18"/>
          <w:szCs w:val="18"/>
        </w:rPr>
        <w:t>;</w:t>
      </w:r>
    </w:p>
    <w:p w:rsidRPr="00B1387C" w:rsidR="00B1387C" w:rsidP="00B1387C" w:rsidRDefault="00B1387C" w14:paraId="5377C3AB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B1387C" w:rsidR="00B1387C" w:rsidP="00B1387C" w:rsidRDefault="00B1387C" w14:paraId="349A66E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1387C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B1387C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B1387C">
        <w:rPr>
          <w:rFonts w:ascii="Consolas" w:hAnsi="Consolas"/>
          <w:color w:val="000000"/>
          <w:sz w:val="18"/>
          <w:szCs w:val="18"/>
        </w:rPr>
        <w:t>jakarta.persistence</w:t>
      </w:r>
      <w:proofErr w:type="spellEnd"/>
      <w:r w:rsidRPr="00B1387C">
        <w:rPr>
          <w:rFonts w:ascii="Consolas" w:hAnsi="Consolas"/>
          <w:color w:val="000000"/>
          <w:sz w:val="18"/>
          <w:szCs w:val="18"/>
        </w:rPr>
        <w:t>.*;</w:t>
      </w:r>
    </w:p>
    <w:p w:rsidRPr="00B1387C" w:rsidR="00B1387C" w:rsidP="00B1387C" w:rsidRDefault="00B1387C" w14:paraId="226AF92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1387C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B1387C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B1387C">
        <w:rPr>
          <w:rFonts w:ascii="Consolas" w:hAnsi="Consolas"/>
          <w:color w:val="000000"/>
          <w:sz w:val="18"/>
          <w:szCs w:val="18"/>
        </w:rPr>
        <w:t>lombok</w:t>
      </w:r>
      <w:proofErr w:type="spellEnd"/>
      <w:r w:rsidRPr="00B1387C">
        <w:rPr>
          <w:rFonts w:ascii="Consolas" w:hAnsi="Consolas"/>
          <w:color w:val="000000"/>
          <w:sz w:val="18"/>
          <w:szCs w:val="18"/>
        </w:rPr>
        <w:t>.*;</w:t>
      </w:r>
    </w:p>
    <w:p w:rsidRPr="00B1387C" w:rsidR="00B1387C" w:rsidP="00B1387C" w:rsidRDefault="00B1387C" w14:paraId="7CE4EDF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B1387C" w:rsidR="00B1387C" w:rsidP="00B1387C" w:rsidRDefault="00B1387C" w14:paraId="758ACBD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1387C">
        <w:rPr>
          <w:rFonts w:ascii="Consolas" w:hAnsi="Consolas"/>
          <w:color w:val="646464"/>
          <w:sz w:val="18"/>
          <w:szCs w:val="18"/>
        </w:rPr>
        <w:t>@NoArgsConstructor</w:t>
      </w:r>
    </w:p>
    <w:p w:rsidRPr="00B1387C" w:rsidR="00B1387C" w:rsidP="00B1387C" w:rsidRDefault="00B1387C" w14:paraId="68B9E0B9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1387C">
        <w:rPr>
          <w:rFonts w:ascii="Consolas" w:hAnsi="Consolas"/>
          <w:color w:val="646464"/>
          <w:sz w:val="18"/>
          <w:szCs w:val="18"/>
        </w:rPr>
        <w:t>@AllArgsConstructor</w:t>
      </w:r>
    </w:p>
    <w:p w:rsidRPr="00C70F83" w:rsidR="00B1387C" w:rsidP="00C70F83" w:rsidRDefault="00B1387C" w14:paraId="3DEF044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1387C">
        <w:rPr>
          <w:rFonts w:ascii="Consolas" w:hAnsi="Consolas"/>
          <w:color w:val="646464"/>
          <w:sz w:val="18"/>
          <w:szCs w:val="18"/>
        </w:rPr>
        <w:t>@Getter</w:t>
      </w:r>
    </w:p>
    <w:p w:rsidRPr="00C70F83" w:rsidR="00B1387C" w:rsidP="00C70F83" w:rsidRDefault="00B1387C" w14:paraId="1584074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rPr>
          <w:rFonts w:ascii="Consolas" w:hAnsi="Consolas"/>
          <w:color w:val="646464"/>
          <w:sz w:val="18"/>
          <w:szCs w:val="18"/>
        </w:rPr>
      </w:pPr>
      <w:r w:rsidRPr="00C70F83">
        <w:rPr>
          <w:rFonts w:ascii="Consolas" w:hAnsi="Consolas"/>
          <w:color w:val="646464"/>
          <w:sz w:val="18"/>
          <w:szCs w:val="18"/>
        </w:rPr>
        <w:t>@Setter</w:t>
      </w:r>
    </w:p>
    <w:p w:rsidRPr="00C70F83" w:rsidR="00C70F83" w:rsidP="00C70F83" w:rsidRDefault="00C70F83" w14:paraId="0395280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0F83">
        <w:rPr>
          <w:rFonts w:ascii="Consolas" w:hAnsi="Consolas"/>
          <w:color w:val="3F7F5F"/>
          <w:sz w:val="18"/>
          <w:szCs w:val="18"/>
        </w:rPr>
        <w:t>//</w:t>
      </w:r>
      <w:proofErr w:type="spellStart"/>
      <w:r w:rsidRPr="00C70F83">
        <w:rPr>
          <w:rFonts w:ascii="Consolas" w:hAnsi="Consolas"/>
          <w:color w:val="3F7F5F"/>
          <w:sz w:val="18"/>
          <w:szCs w:val="18"/>
        </w:rPr>
        <w:t>equals</w:t>
      </w:r>
      <w:proofErr w:type="spellEnd"/>
      <w:r w:rsidRPr="00C70F83">
        <w:rPr>
          <w:rFonts w:ascii="Consolas" w:hAnsi="Consolas"/>
          <w:color w:val="3F7F5F"/>
          <w:sz w:val="18"/>
          <w:szCs w:val="18"/>
        </w:rPr>
        <w:t xml:space="preserve"> sur l'attribut id</w:t>
      </w:r>
    </w:p>
    <w:p w:rsidRPr="00B1387C" w:rsidR="00B1387C" w:rsidP="00B1387C" w:rsidRDefault="00B1387C" w14:paraId="0518602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1387C">
        <w:rPr>
          <w:rFonts w:ascii="Consolas" w:hAnsi="Consolas"/>
          <w:color w:val="646464"/>
          <w:sz w:val="18"/>
          <w:szCs w:val="18"/>
        </w:rPr>
        <w:t>@EqualsAndHashCode</w:t>
      </w:r>
      <w:r w:rsidRPr="00B1387C">
        <w:rPr>
          <w:rFonts w:ascii="Consolas" w:hAnsi="Consolas"/>
          <w:color w:val="000000"/>
          <w:sz w:val="18"/>
          <w:szCs w:val="18"/>
        </w:rPr>
        <w:t xml:space="preserve">(of = { </w:t>
      </w:r>
      <w:r w:rsidRPr="00B1387C">
        <w:rPr>
          <w:rFonts w:ascii="Consolas" w:hAnsi="Consolas"/>
          <w:color w:val="2A00FF"/>
          <w:sz w:val="18"/>
          <w:szCs w:val="18"/>
        </w:rPr>
        <w:t>"id"</w:t>
      </w:r>
      <w:r w:rsidRPr="00B1387C">
        <w:rPr>
          <w:rFonts w:ascii="Consolas" w:hAnsi="Consolas"/>
          <w:color w:val="000000"/>
          <w:sz w:val="18"/>
          <w:szCs w:val="18"/>
        </w:rPr>
        <w:t xml:space="preserve"> })</w:t>
      </w:r>
    </w:p>
    <w:p w:rsidRPr="00B1387C" w:rsidR="00B1387C" w:rsidP="00B1387C" w:rsidRDefault="00B1387C" w14:paraId="132D6979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1387C">
        <w:rPr>
          <w:rFonts w:ascii="Consolas" w:hAnsi="Consolas"/>
          <w:color w:val="646464"/>
          <w:sz w:val="18"/>
          <w:szCs w:val="18"/>
        </w:rPr>
        <w:t>@ToString</w:t>
      </w:r>
    </w:p>
    <w:p w:rsidRPr="00B1387C" w:rsidR="00B1387C" w:rsidP="00B1387C" w:rsidRDefault="00B1387C" w14:paraId="50340E5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1387C">
        <w:rPr>
          <w:rFonts w:ascii="Consolas" w:hAnsi="Consolas"/>
          <w:color w:val="646464"/>
          <w:sz w:val="18"/>
          <w:szCs w:val="18"/>
        </w:rPr>
        <w:t>@Builder</w:t>
      </w:r>
    </w:p>
    <w:p w:rsidR="00B1387C" w:rsidP="00B1387C" w:rsidRDefault="00B1387C" w14:paraId="7817E39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B1387C" w:rsidR="00B1387C" w:rsidP="00B1387C" w:rsidRDefault="00B1387C" w14:paraId="478327F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1387C">
        <w:rPr>
          <w:rFonts w:ascii="Consolas" w:hAnsi="Consolas"/>
          <w:color w:val="646464"/>
          <w:sz w:val="18"/>
          <w:szCs w:val="18"/>
        </w:rPr>
        <w:t>@Entity</w:t>
      </w:r>
    </w:p>
    <w:p w:rsidRPr="00B1387C" w:rsidR="00B1387C" w:rsidP="00B1387C" w:rsidRDefault="00B1387C" w14:paraId="0DA02DC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1387C">
        <w:rPr>
          <w:rFonts w:ascii="Consolas" w:hAnsi="Consolas"/>
          <w:color w:val="646464"/>
          <w:sz w:val="18"/>
          <w:szCs w:val="18"/>
        </w:rPr>
        <w:t>@Table</w:t>
      </w:r>
      <w:r w:rsidRPr="00B1387C">
        <w:rPr>
          <w:rFonts w:ascii="Consolas" w:hAnsi="Consolas"/>
          <w:color w:val="000000"/>
          <w:sz w:val="18"/>
          <w:szCs w:val="18"/>
        </w:rPr>
        <w:t xml:space="preserve">(name = </w:t>
      </w:r>
      <w:r w:rsidRPr="00B1387C">
        <w:rPr>
          <w:rFonts w:ascii="Consolas" w:hAnsi="Consolas"/>
          <w:color w:val="2A00FF"/>
          <w:sz w:val="18"/>
          <w:szCs w:val="18"/>
        </w:rPr>
        <w:t>"CAV_LINE"</w:t>
      </w:r>
      <w:r w:rsidRPr="00B1387C">
        <w:rPr>
          <w:rFonts w:ascii="Consolas" w:hAnsi="Consolas"/>
          <w:color w:val="000000"/>
          <w:sz w:val="18"/>
          <w:szCs w:val="18"/>
        </w:rPr>
        <w:t>)</w:t>
      </w:r>
    </w:p>
    <w:p w:rsidRPr="00B1387C" w:rsidR="00B1387C" w:rsidP="00B1387C" w:rsidRDefault="00B1387C" w14:paraId="5509145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1387C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B1387C">
        <w:rPr>
          <w:rFonts w:ascii="Consolas" w:hAnsi="Consolas"/>
          <w:color w:val="000000"/>
          <w:sz w:val="18"/>
          <w:szCs w:val="18"/>
        </w:rPr>
        <w:t xml:space="preserve"> </w:t>
      </w:r>
      <w:r w:rsidRPr="00B1387C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B1387C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B1387C">
        <w:rPr>
          <w:rFonts w:ascii="Consolas" w:hAnsi="Consolas"/>
          <w:color w:val="000000"/>
          <w:sz w:val="18"/>
          <w:szCs w:val="18"/>
        </w:rPr>
        <w:t>LignePanier</w:t>
      </w:r>
      <w:proofErr w:type="spellEnd"/>
      <w:r w:rsidRPr="00B1387C">
        <w:rPr>
          <w:rFonts w:ascii="Consolas" w:hAnsi="Consolas"/>
          <w:color w:val="000000"/>
          <w:sz w:val="18"/>
          <w:szCs w:val="18"/>
        </w:rPr>
        <w:t xml:space="preserve"> {</w:t>
      </w:r>
    </w:p>
    <w:p w:rsidRPr="00B1387C" w:rsidR="00B1387C" w:rsidP="00B1387C" w:rsidRDefault="00B1387C" w14:paraId="585E40C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B1387C" w:rsidR="00B1387C" w:rsidP="00B1387C" w:rsidRDefault="00B1387C" w14:paraId="32E7A66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1387C">
        <w:rPr>
          <w:rFonts w:ascii="Consolas" w:hAnsi="Consolas"/>
          <w:color w:val="000000"/>
          <w:sz w:val="18"/>
          <w:szCs w:val="18"/>
        </w:rPr>
        <w:tab/>
      </w:r>
      <w:r w:rsidRPr="00B1387C">
        <w:rPr>
          <w:rFonts w:ascii="Consolas" w:hAnsi="Consolas"/>
          <w:color w:val="646464"/>
          <w:sz w:val="18"/>
          <w:szCs w:val="18"/>
        </w:rPr>
        <w:t>@Id</w:t>
      </w:r>
    </w:p>
    <w:p w:rsidRPr="00B1387C" w:rsidR="00B1387C" w:rsidP="00B1387C" w:rsidRDefault="00B1387C" w14:paraId="7BE67E6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1387C">
        <w:rPr>
          <w:rFonts w:ascii="Consolas" w:hAnsi="Consolas"/>
          <w:color w:val="000000"/>
          <w:sz w:val="18"/>
          <w:szCs w:val="18"/>
        </w:rPr>
        <w:tab/>
      </w:r>
      <w:r w:rsidRPr="00B1387C">
        <w:rPr>
          <w:rFonts w:ascii="Consolas" w:hAnsi="Consolas"/>
          <w:color w:val="646464"/>
          <w:sz w:val="18"/>
          <w:szCs w:val="18"/>
        </w:rPr>
        <w:t>@GeneratedValue</w:t>
      </w:r>
      <w:r w:rsidRPr="00B1387C">
        <w:rPr>
          <w:rFonts w:ascii="Consolas" w:hAnsi="Consolas"/>
          <w:color w:val="000000"/>
          <w:sz w:val="18"/>
          <w:szCs w:val="18"/>
        </w:rPr>
        <w:t xml:space="preserve">(strategy = </w:t>
      </w:r>
      <w:proofErr w:type="spellStart"/>
      <w:r w:rsidRPr="00B1387C">
        <w:rPr>
          <w:rFonts w:ascii="Consolas" w:hAnsi="Consolas"/>
          <w:color w:val="000000"/>
          <w:sz w:val="18"/>
          <w:szCs w:val="18"/>
        </w:rPr>
        <w:t>GenerationType.</w:t>
      </w:r>
      <w:r w:rsidRPr="00B1387C">
        <w:rPr>
          <w:rFonts w:ascii="Consolas" w:hAnsi="Consolas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B1387C">
        <w:rPr>
          <w:rFonts w:ascii="Consolas" w:hAnsi="Consolas"/>
          <w:color w:val="000000"/>
          <w:sz w:val="18"/>
          <w:szCs w:val="18"/>
        </w:rPr>
        <w:t>)</w:t>
      </w:r>
    </w:p>
    <w:p w:rsidRPr="00B1387C" w:rsidR="00B1387C" w:rsidP="00B1387C" w:rsidRDefault="00B1387C" w14:paraId="548CF55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1387C">
        <w:rPr>
          <w:rFonts w:ascii="Consolas" w:hAnsi="Consolas"/>
          <w:color w:val="000000"/>
          <w:sz w:val="18"/>
          <w:szCs w:val="18"/>
        </w:rPr>
        <w:tab/>
      </w:r>
      <w:r w:rsidRPr="00B1387C">
        <w:rPr>
          <w:rFonts w:ascii="Consolas" w:hAnsi="Consolas"/>
          <w:color w:val="646464"/>
          <w:sz w:val="18"/>
          <w:szCs w:val="18"/>
        </w:rPr>
        <w:t>@Column</w:t>
      </w:r>
      <w:r w:rsidRPr="00B1387C">
        <w:rPr>
          <w:rFonts w:ascii="Consolas" w:hAnsi="Consolas"/>
          <w:color w:val="000000"/>
          <w:sz w:val="18"/>
          <w:szCs w:val="18"/>
        </w:rPr>
        <w:t xml:space="preserve">(name = </w:t>
      </w:r>
      <w:r w:rsidRPr="00B1387C">
        <w:rPr>
          <w:rFonts w:ascii="Consolas" w:hAnsi="Consolas"/>
          <w:color w:val="2A00FF"/>
          <w:sz w:val="18"/>
          <w:szCs w:val="18"/>
        </w:rPr>
        <w:t>"LINE_ID"</w:t>
      </w:r>
      <w:r w:rsidRPr="00B1387C">
        <w:rPr>
          <w:rFonts w:ascii="Consolas" w:hAnsi="Consolas"/>
          <w:color w:val="000000"/>
          <w:sz w:val="18"/>
          <w:szCs w:val="18"/>
        </w:rPr>
        <w:t>)</w:t>
      </w:r>
    </w:p>
    <w:p w:rsidRPr="00B1387C" w:rsidR="00B1387C" w:rsidP="00B1387C" w:rsidRDefault="00B1387C" w14:paraId="3EADBBA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1387C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B1387C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r w:rsidRPr="00B1387C">
        <w:rPr>
          <w:rFonts w:ascii="Consolas" w:hAnsi="Consolas"/>
          <w:color w:val="000000"/>
          <w:sz w:val="18"/>
          <w:szCs w:val="18"/>
        </w:rPr>
        <w:t xml:space="preserve"> Integer </w:t>
      </w:r>
      <w:r w:rsidRPr="00B1387C">
        <w:rPr>
          <w:rFonts w:ascii="Consolas" w:hAnsi="Consolas"/>
          <w:color w:val="0000C0"/>
          <w:sz w:val="18"/>
          <w:szCs w:val="18"/>
        </w:rPr>
        <w:t>id</w:t>
      </w:r>
      <w:r w:rsidRPr="00B1387C">
        <w:rPr>
          <w:rFonts w:ascii="Consolas" w:hAnsi="Consolas"/>
          <w:color w:val="000000"/>
          <w:sz w:val="18"/>
          <w:szCs w:val="18"/>
        </w:rPr>
        <w:t>;</w:t>
      </w:r>
      <w:r w:rsidRPr="00B1387C">
        <w:rPr>
          <w:rFonts w:ascii="Consolas" w:hAnsi="Consolas"/>
          <w:color w:val="000000"/>
          <w:sz w:val="18"/>
          <w:szCs w:val="18"/>
        </w:rPr>
        <w:tab/>
      </w:r>
    </w:p>
    <w:p w:rsidRPr="00B1387C" w:rsidR="00B1387C" w:rsidP="00B1387C" w:rsidRDefault="00B1387C" w14:paraId="2A0447A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B1387C" w:rsidR="00B1387C" w:rsidP="00B1387C" w:rsidRDefault="00B1387C" w14:paraId="013E0A5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1387C">
        <w:rPr>
          <w:rFonts w:ascii="Consolas" w:hAnsi="Consolas"/>
          <w:color w:val="000000"/>
          <w:sz w:val="18"/>
          <w:szCs w:val="18"/>
        </w:rPr>
        <w:tab/>
      </w:r>
      <w:r w:rsidRPr="00B1387C">
        <w:rPr>
          <w:rFonts w:ascii="Consolas" w:hAnsi="Consolas"/>
          <w:color w:val="646464"/>
          <w:sz w:val="18"/>
          <w:szCs w:val="18"/>
        </w:rPr>
        <w:t>@Column</w:t>
      </w:r>
      <w:r w:rsidRPr="00B1387C">
        <w:rPr>
          <w:rFonts w:ascii="Consolas" w:hAnsi="Consolas"/>
          <w:color w:val="000000"/>
          <w:sz w:val="18"/>
          <w:szCs w:val="18"/>
        </w:rPr>
        <w:t xml:space="preserve">(name = </w:t>
      </w:r>
      <w:r w:rsidRPr="00B1387C">
        <w:rPr>
          <w:rFonts w:ascii="Consolas" w:hAnsi="Consolas"/>
          <w:color w:val="2A00FF"/>
          <w:sz w:val="18"/>
          <w:szCs w:val="18"/>
        </w:rPr>
        <w:t>"QUANTITY"</w:t>
      </w:r>
      <w:r w:rsidRPr="00B1387C">
        <w:rPr>
          <w:rFonts w:ascii="Consolas" w:hAnsi="Consolas"/>
          <w:color w:val="000000"/>
          <w:sz w:val="18"/>
          <w:szCs w:val="18"/>
        </w:rPr>
        <w:t>)</w:t>
      </w:r>
    </w:p>
    <w:p w:rsidRPr="00B1387C" w:rsidR="00B1387C" w:rsidP="00B1387C" w:rsidRDefault="00B1387C" w14:paraId="4420882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1387C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B1387C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r w:rsidRPr="00B1387C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B1387C">
        <w:rPr>
          <w:rFonts w:ascii="Consolas" w:hAnsi="Consolas"/>
          <w:b/>
          <w:bCs/>
          <w:color w:val="7F0055"/>
          <w:sz w:val="18"/>
          <w:szCs w:val="18"/>
        </w:rPr>
        <w:t>int</w:t>
      </w:r>
      <w:proofErr w:type="spellEnd"/>
      <w:r w:rsidRPr="00B1387C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B1387C">
        <w:rPr>
          <w:rFonts w:ascii="Consolas" w:hAnsi="Consolas"/>
          <w:color w:val="0000C0"/>
          <w:sz w:val="18"/>
          <w:szCs w:val="18"/>
        </w:rPr>
        <w:t>quantite</w:t>
      </w:r>
      <w:proofErr w:type="spellEnd"/>
      <w:r w:rsidRPr="00B1387C">
        <w:rPr>
          <w:rFonts w:ascii="Consolas" w:hAnsi="Consolas"/>
          <w:color w:val="000000"/>
          <w:sz w:val="18"/>
          <w:szCs w:val="18"/>
        </w:rPr>
        <w:t>;</w:t>
      </w:r>
    </w:p>
    <w:p w:rsidRPr="00F343B4" w:rsidR="00B1387C" w:rsidP="00F343B4" w:rsidRDefault="00B1387C" w14:paraId="2F14D98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343B4">
        <w:rPr>
          <w:rFonts w:ascii="Consolas" w:hAnsi="Consolas"/>
          <w:color w:val="000000"/>
          <w:sz w:val="18"/>
          <w:szCs w:val="18"/>
        </w:rPr>
        <w:tab/>
      </w:r>
    </w:p>
    <w:p w:rsidRPr="00F343B4" w:rsidR="00F343B4" w:rsidP="00F343B4" w:rsidRDefault="00F343B4" w14:paraId="353BC0D8" w14:textId="722E4853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F343B4">
        <w:rPr>
          <w:rFonts w:ascii="Consolas" w:hAnsi="Consolas"/>
          <w:color w:val="3F7F5F"/>
          <w:sz w:val="18"/>
          <w:szCs w:val="18"/>
        </w:rPr>
        <w:t xml:space="preserve">//précision à 2 </w:t>
      </w:r>
      <w:r w:rsidR="008E75A5">
        <w:rPr>
          <w:rFonts w:ascii="Consolas" w:hAnsi="Consolas"/>
          <w:color w:val="3F7F5F"/>
          <w:sz w:val="18"/>
          <w:szCs w:val="18"/>
        </w:rPr>
        <w:t xml:space="preserve">décimales </w:t>
      </w:r>
      <w:r w:rsidRPr="00F343B4">
        <w:rPr>
          <w:rFonts w:ascii="Consolas" w:hAnsi="Consolas"/>
          <w:color w:val="3F7F5F"/>
          <w:sz w:val="18"/>
          <w:szCs w:val="18"/>
        </w:rPr>
        <w:t>pour le prix</w:t>
      </w:r>
    </w:p>
    <w:p w:rsidRPr="00B1387C" w:rsidR="00B1387C" w:rsidP="00B1387C" w:rsidRDefault="00B1387C" w14:paraId="1E0F7F3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1387C">
        <w:rPr>
          <w:rFonts w:ascii="Consolas" w:hAnsi="Consolas"/>
          <w:color w:val="000000"/>
          <w:sz w:val="18"/>
          <w:szCs w:val="18"/>
        </w:rPr>
        <w:tab/>
      </w:r>
      <w:r w:rsidRPr="00B1387C">
        <w:rPr>
          <w:rFonts w:ascii="Consolas" w:hAnsi="Consolas"/>
          <w:color w:val="646464"/>
          <w:sz w:val="18"/>
          <w:szCs w:val="18"/>
        </w:rPr>
        <w:t>@Column</w:t>
      </w:r>
      <w:r w:rsidRPr="00B1387C">
        <w:rPr>
          <w:rFonts w:ascii="Consolas" w:hAnsi="Consolas"/>
          <w:color w:val="000000"/>
          <w:sz w:val="18"/>
          <w:szCs w:val="18"/>
        </w:rPr>
        <w:t xml:space="preserve">(name = </w:t>
      </w:r>
      <w:r w:rsidRPr="00B1387C">
        <w:rPr>
          <w:rFonts w:ascii="Consolas" w:hAnsi="Consolas"/>
          <w:color w:val="2A00FF"/>
          <w:sz w:val="18"/>
          <w:szCs w:val="18"/>
        </w:rPr>
        <w:t>"PRICE</w:t>
      </w:r>
      <w:r w:rsidRPr="007959C2">
        <w:rPr>
          <w:rFonts w:ascii="Consolas" w:hAnsi="Consolas"/>
          <w:color w:val="2A00FF"/>
          <w:sz w:val="18"/>
          <w:szCs w:val="18"/>
        </w:rPr>
        <w:t>"</w:t>
      </w:r>
      <w:r w:rsidRPr="007959C2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7959C2">
        <w:rPr>
          <w:rFonts w:ascii="Consolas" w:hAnsi="Consolas"/>
          <w:color w:val="000000"/>
          <w:sz w:val="18"/>
          <w:szCs w:val="18"/>
        </w:rPr>
        <w:t>precision</w:t>
      </w:r>
      <w:proofErr w:type="spellEnd"/>
      <w:r w:rsidRPr="007959C2">
        <w:rPr>
          <w:rFonts w:ascii="Consolas" w:hAnsi="Consolas"/>
          <w:color w:val="000000"/>
          <w:sz w:val="18"/>
          <w:szCs w:val="18"/>
        </w:rPr>
        <w:t xml:space="preserve"> = 2</w:t>
      </w:r>
      <w:r w:rsidRPr="00B1387C">
        <w:rPr>
          <w:rFonts w:ascii="Consolas" w:hAnsi="Consolas"/>
          <w:color w:val="000000"/>
          <w:sz w:val="18"/>
          <w:szCs w:val="18"/>
        </w:rPr>
        <w:t>)</w:t>
      </w:r>
    </w:p>
    <w:p w:rsidRPr="00B1387C" w:rsidR="00B1387C" w:rsidP="00B1387C" w:rsidRDefault="00B1387C" w14:paraId="538F5D2E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1387C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B1387C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r w:rsidRPr="00B1387C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B1387C">
        <w:rPr>
          <w:rFonts w:ascii="Consolas" w:hAnsi="Consolas"/>
          <w:b/>
          <w:bCs/>
          <w:color w:val="7F0055"/>
          <w:sz w:val="18"/>
          <w:szCs w:val="18"/>
        </w:rPr>
        <w:t>float</w:t>
      </w:r>
      <w:proofErr w:type="spellEnd"/>
      <w:r w:rsidRPr="00B1387C">
        <w:rPr>
          <w:rFonts w:ascii="Consolas" w:hAnsi="Consolas"/>
          <w:color w:val="000000"/>
          <w:sz w:val="18"/>
          <w:szCs w:val="18"/>
        </w:rPr>
        <w:t xml:space="preserve"> </w:t>
      </w:r>
      <w:r w:rsidRPr="00B1387C">
        <w:rPr>
          <w:rFonts w:ascii="Consolas" w:hAnsi="Consolas"/>
          <w:color w:val="0000C0"/>
          <w:sz w:val="18"/>
          <w:szCs w:val="18"/>
        </w:rPr>
        <w:t>prix</w:t>
      </w:r>
      <w:r w:rsidRPr="00B1387C">
        <w:rPr>
          <w:rFonts w:ascii="Consolas" w:hAnsi="Consolas"/>
          <w:color w:val="000000"/>
          <w:sz w:val="18"/>
          <w:szCs w:val="18"/>
        </w:rPr>
        <w:t>;</w:t>
      </w:r>
    </w:p>
    <w:p w:rsidRPr="00B1387C" w:rsidR="00B1387C" w:rsidP="00B1387C" w:rsidRDefault="00B1387C" w14:paraId="3DF69A8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1387C">
        <w:rPr>
          <w:rFonts w:ascii="Consolas" w:hAnsi="Consolas"/>
          <w:color w:val="000000"/>
          <w:sz w:val="18"/>
          <w:szCs w:val="18"/>
        </w:rPr>
        <w:t>}</w:t>
      </w:r>
    </w:p>
    <w:p w:rsidR="00B1387C" w:rsidP="00B1387C" w:rsidRDefault="00B1387C" w14:paraId="38923D2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1387C" w:rsidP="00022DE9" w:rsidRDefault="00022DE9" w14:paraId="4344094E" w14:textId="3A691242">
      <w:pPr>
        <w:pStyle w:val="Titre2"/>
      </w:pPr>
      <w:proofErr w:type="spellStart"/>
      <w:r>
        <w:t>Entité</w:t>
      </w:r>
      <w:proofErr w:type="spellEnd"/>
      <w:r>
        <w:t xml:space="preserve"> Panier</w:t>
      </w:r>
    </w:p>
    <w:p w:rsidR="00022DE9" w:rsidP="00022DE9" w:rsidRDefault="00022DE9" w14:paraId="2FAA8A13" w14:textId="43CD407D">
      <w:pPr>
        <w:pStyle w:val="TPnormalpuce1"/>
      </w:pPr>
      <w:r>
        <w:t xml:space="preserve">Avec l’association </w:t>
      </w:r>
      <w:proofErr w:type="spellStart"/>
      <w:r>
        <w:t>OneToMany</w:t>
      </w:r>
      <w:proofErr w:type="spellEnd"/>
      <w:r>
        <w:t xml:space="preserve"> vers </w:t>
      </w:r>
      <w:proofErr w:type="spellStart"/>
      <w:r>
        <w:t>LignePanier</w:t>
      </w:r>
      <w:proofErr w:type="spellEnd"/>
    </w:p>
    <w:p w:rsidRPr="00022DE9" w:rsidR="00022DE9" w:rsidP="00022DE9" w:rsidRDefault="00022DE9" w14:paraId="1283D6F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22DE9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022DE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22DE9">
        <w:rPr>
          <w:rFonts w:ascii="Consolas" w:hAnsi="Consolas"/>
          <w:color w:val="000000"/>
          <w:sz w:val="18"/>
          <w:szCs w:val="18"/>
        </w:rPr>
        <w:t>fr.eni.cave.bo.client</w:t>
      </w:r>
      <w:proofErr w:type="spellEnd"/>
      <w:r w:rsidRPr="00022DE9">
        <w:rPr>
          <w:rFonts w:ascii="Consolas" w:hAnsi="Consolas"/>
          <w:color w:val="000000"/>
          <w:sz w:val="18"/>
          <w:szCs w:val="18"/>
        </w:rPr>
        <w:t>;</w:t>
      </w:r>
    </w:p>
    <w:p w:rsidRPr="00022DE9" w:rsidR="00022DE9" w:rsidP="00022DE9" w:rsidRDefault="00022DE9" w14:paraId="66D9D53B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022DE9" w:rsidR="00022DE9" w:rsidP="00022DE9" w:rsidRDefault="00022DE9" w14:paraId="4DD63809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22DE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022DE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22DE9">
        <w:rPr>
          <w:rFonts w:ascii="Consolas" w:hAnsi="Consolas"/>
          <w:color w:val="000000"/>
          <w:sz w:val="18"/>
          <w:szCs w:val="18"/>
        </w:rPr>
        <w:t>java.util.ArrayList</w:t>
      </w:r>
      <w:proofErr w:type="spellEnd"/>
      <w:r w:rsidRPr="00022DE9">
        <w:rPr>
          <w:rFonts w:ascii="Consolas" w:hAnsi="Consolas"/>
          <w:color w:val="000000"/>
          <w:sz w:val="18"/>
          <w:szCs w:val="18"/>
        </w:rPr>
        <w:t>;</w:t>
      </w:r>
    </w:p>
    <w:p w:rsidRPr="00022DE9" w:rsidR="00022DE9" w:rsidP="00022DE9" w:rsidRDefault="00022DE9" w14:paraId="2E3097E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22DE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022DE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22DE9">
        <w:rPr>
          <w:rFonts w:ascii="Consolas" w:hAnsi="Consolas"/>
          <w:color w:val="000000"/>
          <w:sz w:val="18"/>
          <w:szCs w:val="18"/>
        </w:rPr>
        <w:t>java.util.List</w:t>
      </w:r>
      <w:proofErr w:type="spellEnd"/>
      <w:r w:rsidRPr="00022DE9">
        <w:rPr>
          <w:rFonts w:ascii="Consolas" w:hAnsi="Consolas"/>
          <w:color w:val="000000"/>
          <w:sz w:val="18"/>
          <w:szCs w:val="18"/>
        </w:rPr>
        <w:t>;</w:t>
      </w:r>
    </w:p>
    <w:p w:rsidRPr="00022DE9" w:rsidR="00022DE9" w:rsidP="00022DE9" w:rsidRDefault="00022DE9" w14:paraId="19410CBB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022DE9" w:rsidR="00022DE9" w:rsidP="00022DE9" w:rsidRDefault="00022DE9" w14:paraId="6F922D29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22DE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022DE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22DE9">
        <w:rPr>
          <w:rFonts w:ascii="Consolas" w:hAnsi="Consolas"/>
          <w:color w:val="000000"/>
          <w:sz w:val="18"/>
          <w:szCs w:val="18"/>
        </w:rPr>
        <w:t>jakarta.persistence</w:t>
      </w:r>
      <w:proofErr w:type="spellEnd"/>
      <w:r w:rsidRPr="00022DE9">
        <w:rPr>
          <w:rFonts w:ascii="Consolas" w:hAnsi="Consolas"/>
          <w:color w:val="000000"/>
          <w:sz w:val="18"/>
          <w:szCs w:val="18"/>
        </w:rPr>
        <w:t>.*;</w:t>
      </w:r>
    </w:p>
    <w:p w:rsidRPr="00022DE9" w:rsidR="00022DE9" w:rsidP="00022DE9" w:rsidRDefault="00022DE9" w14:paraId="55DB65D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22DE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022DE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22DE9">
        <w:rPr>
          <w:rFonts w:ascii="Consolas" w:hAnsi="Consolas"/>
          <w:color w:val="000000"/>
          <w:sz w:val="18"/>
          <w:szCs w:val="18"/>
        </w:rPr>
        <w:t>lombok</w:t>
      </w:r>
      <w:proofErr w:type="spellEnd"/>
      <w:r w:rsidRPr="00022DE9">
        <w:rPr>
          <w:rFonts w:ascii="Consolas" w:hAnsi="Consolas"/>
          <w:color w:val="000000"/>
          <w:sz w:val="18"/>
          <w:szCs w:val="18"/>
        </w:rPr>
        <w:t>.*;</w:t>
      </w:r>
    </w:p>
    <w:p w:rsidRPr="00022DE9" w:rsidR="00022DE9" w:rsidP="00022DE9" w:rsidRDefault="00022DE9" w14:paraId="5CDE00BB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022DE9" w:rsidR="00022DE9" w:rsidP="00022DE9" w:rsidRDefault="00022DE9" w14:paraId="4BCEDEC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22DE9">
        <w:rPr>
          <w:rFonts w:ascii="Consolas" w:hAnsi="Consolas"/>
          <w:color w:val="646464"/>
          <w:sz w:val="18"/>
          <w:szCs w:val="18"/>
        </w:rPr>
        <w:t>@NoArgsConstructor</w:t>
      </w:r>
    </w:p>
    <w:p w:rsidRPr="00022DE9" w:rsidR="00022DE9" w:rsidP="00022DE9" w:rsidRDefault="00022DE9" w14:paraId="5A46224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22DE9">
        <w:rPr>
          <w:rFonts w:ascii="Consolas" w:hAnsi="Consolas"/>
          <w:color w:val="646464"/>
          <w:sz w:val="18"/>
          <w:szCs w:val="18"/>
        </w:rPr>
        <w:t>@AllArgsConstructor</w:t>
      </w:r>
    </w:p>
    <w:p w:rsidRPr="00022DE9" w:rsidR="00022DE9" w:rsidP="00022DE9" w:rsidRDefault="00022DE9" w14:paraId="4F9E0CC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22DE9">
        <w:rPr>
          <w:rFonts w:ascii="Consolas" w:hAnsi="Consolas"/>
          <w:color w:val="646464"/>
          <w:sz w:val="18"/>
          <w:szCs w:val="18"/>
        </w:rPr>
        <w:t>@Getter</w:t>
      </w:r>
    </w:p>
    <w:p w:rsidRPr="00022DE9" w:rsidR="00022DE9" w:rsidP="00022DE9" w:rsidRDefault="00022DE9" w14:paraId="7D5C37D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22DE9">
        <w:rPr>
          <w:rFonts w:ascii="Consolas" w:hAnsi="Consolas"/>
          <w:color w:val="646464"/>
          <w:sz w:val="18"/>
          <w:szCs w:val="18"/>
        </w:rPr>
        <w:t>@Setter</w:t>
      </w:r>
    </w:p>
    <w:p w:rsidRPr="00022DE9" w:rsidR="00022DE9" w:rsidP="00022DE9" w:rsidRDefault="00022DE9" w14:paraId="55D6B98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22DE9">
        <w:rPr>
          <w:rFonts w:ascii="Consolas" w:hAnsi="Consolas"/>
          <w:color w:val="3F7F5F"/>
          <w:sz w:val="18"/>
          <w:szCs w:val="18"/>
        </w:rPr>
        <w:t>//</w:t>
      </w:r>
      <w:proofErr w:type="spellStart"/>
      <w:r w:rsidRPr="00022DE9">
        <w:rPr>
          <w:rFonts w:ascii="Consolas" w:hAnsi="Consolas"/>
          <w:color w:val="3F7F5F"/>
          <w:sz w:val="18"/>
          <w:szCs w:val="18"/>
        </w:rPr>
        <w:t>equals</w:t>
      </w:r>
      <w:proofErr w:type="spellEnd"/>
      <w:r w:rsidRPr="00022DE9">
        <w:rPr>
          <w:rFonts w:ascii="Consolas" w:hAnsi="Consolas"/>
          <w:color w:val="3F7F5F"/>
          <w:sz w:val="18"/>
          <w:szCs w:val="18"/>
        </w:rPr>
        <w:t xml:space="preserve"> sur l'attribut id</w:t>
      </w:r>
    </w:p>
    <w:p w:rsidRPr="00022DE9" w:rsidR="00022DE9" w:rsidP="00022DE9" w:rsidRDefault="00022DE9" w14:paraId="299921A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22DE9">
        <w:rPr>
          <w:rFonts w:ascii="Consolas" w:hAnsi="Consolas"/>
          <w:color w:val="646464"/>
          <w:sz w:val="18"/>
          <w:szCs w:val="18"/>
        </w:rPr>
        <w:t>@EqualsAndHashCode</w:t>
      </w:r>
      <w:r w:rsidRPr="00022DE9">
        <w:rPr>
          <w:rFonts w:ascii="Consolas" w:hAnsi="Consolas"/>
          <w:color w:val="000000"/>
          <w:sz w:val="18"/>
          <w:szCs w:val="18"/>
        </w:rPr>
        <w:t xml:space="preserve">(of = { </w:t>
      </w:r>
      <w:r w:rsidRPr="00022DE9">
        <w:rPr>
          <w:rFonts w:ascii="Consolas" w:hAnsi="Consolas"/>
          <w:color w:val="2A00FF"/>
          <w:sz w:val="18"/>
          <w:szCs w:val="18"/>
        </w:rPr>
        <w:t>"id"</w:t>
      </w:r>
      <w:r w:rsidRPr="00022DE9">
        <w:rPr>
          <w:rFonts w:ascii="Consolas" w:hAnsi="Consolas"/>
          <w:color w:val="000000"/>
          <w:sz w:val="18"/>
          <w:szCs w:val="18"/>
        </w:rPr>
        <w:t xml:space="preserve"> })</w:t>
      </w:r>
    </w:p>
    <w:p w:rsidRPr="00022DE9" w:rsidR="00022DE9" w:rsidP="00022DE9" w:rsidRDefault="00022DE9" w14:paraId="72ADC05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22DE9">
        <w:rPr>
          <w:rFonts w:ascii="Consolas" w:hAnsi="Consolas"/>
          <w:color w:val="646464"/>
          <w:sz w:val="18"/>
          <w:szCs w:val="18"/>
        </w:rPr>
        <w:t>@ToString</w:t>
      </w:r>
    </w:p>
    <w:p w:rsidRPr="00022DE9" w:rsidR="00022DE9" w:rsidP="00022DE9" w:rsidRDefault="00022DE9" w14:paraId="0EB7AE6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22DE9">
        <w:rPr>
          <w:rFonts w:ascii="Consolas" w:hAnsi="Consolas"/>
          <w:color w:val="646464"/>
          <w:sz w:val="18"/>
          <w:szCs w:val="18"/>
        </w:rPr>
        <w:t>@Builder</w:t>
      </w:r>
    </w:p>
    <w:p w:rsidRPr="00022DE9" w:rsidR="00022DE9" w:rsidP="00022DE9" w:rsidRDefault="00022DE9" w14:paraId="37AB850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022DE9" w:rsidR="00022DE9" w:rsidP="00022DE9" w:rsidRDefault="00022DE9" w14:paraId="4A1C54C9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22DE9">
        <w:rPr>
          <w:rFonts w:ascii="Consolas" w:hAnsi="Consolas"/>
          <w:color w:val="646464"/>
          <w:sz w:val="18"/>
          <w:szCs w:val="18"/>
        </w:rPr>
        <w:t>@Entity</w:t>
      </w:r>
    </w:p>
    <w:p w:rsidRPr="00022DE9" w:rsidR="00022DE9" w:rsidP="00022DE9" w:rsidRDefault="00022DE9" w14:paraId="3BED6FA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22DE9">
        <w:rPr>
          <w:rFonts w:ascii="Consolas" w:hAnsi="Consolas"/>
          <w:color w:val="646464"/>
          <w:sz w:val="18"/>
          <w:szCs w:val="18"/>
        </w:rPr>
        <w:t>@Table</w:t>
      </w:r>
      <w:r w:rsidRPr="00022DE9">
        <w:rPr>
          <w:rFonts w:ascii="Consolas" w:hAnsi="Consolas"/>
          <w:color w:val="000000"/>
          <w:sz w:val="18"/>
          <w:szCs w:val="18"/>
        </w:rPr>
        <w:t xml:space="preserve">(name = </w:t>
      </w:r>
      <w:r w:rsidRPr="00022DE9">
        <w:rPr>
          <w:rFonts w:ascii="Consolas" w:hAnsi="Consolas"/>
          <w:color w:val="2A00FF"/>
          <w:sz w:val="18"/>
          <w:szCs w:val="18"/>
        </w:rPr>
        <w:t>"CAV_SHOPPING_CART"</w:t>
      </w:r>
      <w:r w:rsidRPr="00022DE9">
        <w:rPr>
          <w:rFonts w:ascii="Consolas" w:hAnsi="Consolas"/>
          <w:color w:val="000000"/>
          <w:sz w:val="18"/>
          <w:szCs w:val="18"/>
        </w:rPr>
        <w:t>)</w:t>
      </w:r>
    </w:p>
    <w:p w:rsidRPr="00022DE9" w:rsidR="00022DE9" w:rsidP="00022DE9" w:rsidRDefault="00022DE9" w14:paraId="1EE1EC5B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22DE9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022DE9">
        <w:rPr>
          <w:rFonts w:ascii="Consolas" w:hAnsi="Consolas"/>
          <w:color w:val="000000"/>
          <w:sz w:val="18"/>
          <w:szCs w:val="18"/>
        </w:rPr>
        <w:t xml:space="preserve"> </w:t>
      </w:r>
      <w:r w:rsidRPr="00022DE9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022DE9">
        <w:rPr>
          <w:rFonts w:ascii="Consolas" w:hAnsi="Consolas"/>
          <w:color w:val="000000"/>
          <w:sz w:val="18"/>
          <w:szCs w:val="18"/>
        </w:rPr>
        <w:t xml:space="preserve"> Panier {</w:t>
      </w:r>
    </w:p>
    <w:p w:rsidRPr="00022DE9" w:rsidR="00022DE9" w:rsidP="00022DE9" w:rsidRDefault="00022DE9" w14:paraId="5C3534D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022DE9" w:rsidR="00022DE9" w:rsidP="00022DE9" w:rsidRDefault="00022DE9" w14:paraId="0039683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22DE9">
        <w:rPr>
          <w:rFonts w:ascii="Consolas" w:hAnsi="Consolas"/>
          <w:color w:val="000000"/>
          <w:sz w:val="18"/>
          <w:szCs w:val="18"/>
        </w:rPr>
        <w:tab/>
      </w:r>
      <w:r w:rsidRPr="00022DE9">
        <w:rPr>
          <w:rFonts w:ascii="Consolas" w:hAnsi="Consolas"/>
          <w:color w:val="646464"/>
          <w:sz w:val="18"/>
          <w:szCs w:val="18"/>
        </w:rPr>
        <w:t>@Id</w:t>
      </w:r>
    </w:p>
    <w:p w:rsidRPr="00022DE9" w:rsidR="00022DE9" w:rsidP="00022DE9" w:rsidRDefault="00022DE9" w14:paraId="355FB15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22DE9">
        <w:rPr>
          <w:rFonts w:ascii="Consolas" w:hAnsi="Consolas"/>
          <w:color w:val="000000"/>
          <w:sz w:val="18"/>
          <w:szCs w:val="18"/>
        </w:rPr>
        <w:tab/>
      </w:r>
      <w:r w:rsidRPr="00022DE9">
        <w:rPr>
          <w:rFonts w:ascii="Consolas" w:hAnsi="Consolas"/>
          <w:color w:val="646464"/>
          <w:sz w:val="18"/>
          <w:szCs w:val="18"/>
        </w:rPr>
        <w:t>@GeneratedValue</w:t>
      </w:r>
      <w:r w:rsidRPr="00022DE9">
        <w:rPr>
          <w:rFonts w:ascii="Consolas" w:hAnsi="Consolas"/>
          <w:color w:val="000000"/>
          <w:sz w:val="18"/>
          <w:szCs w:val="18"/>
        </w:rPr>
        <w:t xml:space="preserve">(strategy = </w:t>
      </w:r>
      <w:proofErr w:type="spellStart"/>
      <w:r w:rsidRPr="00022DE9">
        <w:rPr>
          <w:rFonts w:ascii="Consolas" w:hAnsi="Consolas"/>
          <w:color w:val="000000"/>
          <w:sz w:val="18"/>
          <w:szCs w:val="18"/>
        </w:rPr>
        <w:t>GenerationType.</w:t>
      </w:r>
      <w:r w:rsidRPr="00022DE9">
        <w:rPr>
          <w:rFonts w:ascii="Consolas" w:hAnsi="Consolas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022DE9">
        <w:rPr>
          <w:rFonts w:ascii="Consolas" w:hAnsi="Consolas"/>
          <w:color w:val="000000"/>
          <w:sz w:val="18"/>
          <w:szCs w:val="18"/>
        </w:rPr>
        <w:t>)</w:t>
      </w:r>
    </w:p>
    <w:p w:rsidRPr="00022DE9" w:rsidR="00022DE9" w:rsidP="00022DE9" w:rsidRDefault="00022DE9" w14:paraId="33241D2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22DE9">
        <w:rPr>
          <w:rFonts w:ascii="Consolas" w:hAnsi="Consolas"/>
          <w:color w:val="000000"/>
          <w:sz w:val="18"/>
          <w:szCs w:val="18"/>
        </w:rPr>
        <w:tab/>
      </w:r>
      <w:r w:rsidRPr="00022DE9">
        <w:rPr>
          <w:rFonts w:ascii="Consolas" w:hAnsi="Consolas"/>
          <w:color w:val="646464"/>
          <w:sz w:val="18"/>
          <w:szCs w:val="18"/>
        </w:rPr>
        <w:t>@Column</w:t>
      </w:r>
      <w:r w:rsidRPr="00022DE9">
        <w:rPr>
          <w:rFonts w:ascii="Consolas" w:hAnsi="Consolas"/>
          <w:color w:val="000000"/>
          <w:sz w:val="18"/>
          <w:szCs w:val="18"/>
        </w:rPr>
        <w:t xml:space="preserve">(name = </w:t>
      </w:r>
      <w:r w:rsidRPr="00022DE9">
        <w:rPr>
          <w:rFonts w:ascii="Consolas" w:hAnsi="Consolas"/>
          <w:color w:val="2A00FF"/>
          <w:sz w:val="18"/>
          <w:szCs w:val="18"/>
        </w:rPr>
        <w:t>"SHOPPING_CART_ID"</w:t>
      </w:r>
      <w:r w:rsidRPr="00022DE9">
        <w:rPr>
          <w:rFonts w:ascii="Consolas" w:hAnsi="Consolas"/>
          <w:color w:val="000000"/>
          <w:sz w:val="18"/>
          <w:szCs w:val="18"/>
        </w:rPr>
        <w:t>)</w:t>
      </w:r>
    </w:p>
    <w:p w:rsidRPr="00022DE9" w:rsidR="00022DE9" w:rsidP="00022DE9" w:rsidRDefault="00022DE9" w14:paraId="0B7EECE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22DE9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022DE9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r w:rsidRPr="00022DE9">
        <w:rPr>
          <w:rFonts w:ascii="Consolas" w:hAnsi="Consolas"/>
          <w:color w:val="000000"/>
          <w:sz w:val="18"/>
          <w:szCs w:val="18"/>
        </w:rPr>
        <w:t xml:space="preserve"> Integer </w:t>
      </w:r>
      <w:r w:rsidRPr="00022DE9">
        <w:rPr>
          <w:rFonts w:ascii="Consolas" w:hAnsi="Consolas"/>
          <w:color w:val="0000C0"/>
          <w:sz w:val="18"/>
          <w:szCs w:val="18"/>
        </w:rPr>
        <w:t>id</w:t>
      </w:r>
      <w:r w:rsidRPr="00022DE9">
        <w:rPr>
          <w:rFonts w:ascii="Consolas" w:hAnsi="Consolas"/>
          <w:color w:val="000000"/>
          <w:sz w:val="18"/>
          <w:szCs w:val="18"/>
        </w:rPr>
        <w:t>;</w:t>
      </w:r>
    </w:p>
    <w:p w:rsidRPr="00022DE9" w:rsidR="00022DE9" w:rsidP="00022DE9" w:rsidRDefault="00022DE9" w14:paraId="1F545429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022DE9" w:rsidR="00022DE9" w:rsidP="00022DE9" w:rsidRDefault="00022DE9" w14:paraId="012D596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22DE9">
        <w:rPr>
          <w:rFonts w:ascii="Consolas" w:hAnsi="Consolas"/>
          <w:color w:val="000000"/>
          <w:sz w:val="18"/>
          <w:szCs w:val="18"/>
        </w:rPr>
        <w:tab/>
      </w:r>
      <w:r w:rsidRPr="00022DE9">
        <w:rPr>
          <w:rFonts w:ascii="Consolas" w:hAnsi="Consolas"/>
          <w:color w:val="646464"/>
          <w:sz w:val="18"/>
          <w:szCs w:val="18"/>
        </w:rPr>
        <w:t>@Column</w:t>
      </w:r>
      <w:r w:rsidRPr="00022DE9">
        <w:rPr>
          <w:rFonts w:ascii="Consolas" w:hAnsi="Consolas"/>
          <w:color w:val="000000"/>
          <w:sz w:val="18"/>
          <w:szCs w:val="18"/>
        </w:rPr>
        <w:t xml:space="preserve">(name = </w:t>
      </w:r>
      <w:r w:rsidRPr="00022DE9">
        <w:rPr>
          <w:rFonts w:ascii="Consolas" w:hAnsi="Consolas"/>
          <w:color w:val="2A00FF"/>
          <w:sz w:val="18"/>
          <w:szCs w:val="18"/>
        </w:rPr>
        <w:t>"ORDER_NUMBER"</w:t>
      </w:r>
      <w:r w:rsidRPr="00022DE9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022DE9">
        <w:rPr>
          <w:rFonts w:ascii="Consolas" w:hAnsi="Consolas"/>
          <w:color w:val="000000"/>
          <w:sz w:val="18"/>
          <w:szCs w:val="18"/>
        </w:rPr>
        <w:t>length</w:t>
      </w:r>
      <w:proofErr w:type="spellEnd"/>
      <w:r w:rsidRPr="00022DE9">
        <w:rPr>
          <w:rFonts w:ascii="Consolas" w:hAnsi="Consolas"/>
          <w:color w:val="000000"/>
          <w:sz w:val="18"/>
          <w:szCs w:val="18"/>
        </w:rPr>
        <w:t xml:space="preserve"> = 200)</w:t>
      </w:r>
    </w:p>
    <w:p w:rsidRPr="00022DE9" w:rsidR="00022DE9" w:rsidP="00022DE9" w:rsidRDefault="00022DE9" w14:paraId="43CA7F5B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22DE9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022DE9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r w:rsidRPr="00022DE9">
        <w:rPr>
          <w:rFonts w:ascii="Consolas" w:hAnsi="Consolas"/>
          <w:color w:val="000000"/>
          <w:sz w:val="18"/>
          <w:szCs w:val="18"/>
        </w:rPr>
        <w:t xml:space="preserve"> String </w:t>
      </w:r>
      <w:proofErr w:type="spellStart"/>
      <w:r w:rsidRPr="00022DE9">
        <w:rPr>
          <w:rFonts w:ascii="Consolas" w:hAnsi="Consolas"/>
          <w:color w:val="0000C0"/>
          <w:sz w:val="18"/>
          <w:szCs w:val="18"/>
        </w:rPr>
        <w:t>numCommande</w:t>
      </w:r>
      <w:proofErr w:type="spellEnd"/>
      <w:r w:rsidRPr="00022DE9">
        <w:rPr>
          <w:rFonts w:ascii="Consolas" w:hAnsi="Consolas"/>
          <w:color w:val="000000"/>
          <w:sz w:val="18"/>
          <w:szCs w:val="18"/>
        </w:rPr>
        <w:t>;</w:t>
      </w:r>
    </w:p>
    <w:p w:rsidRPr="00022DE9" w:rsidR="00022DE9" w:rsidP="00022DE9" w:rsidRDefault="00022DE9" w14:paraId="4A84AAD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022DE9" w:rsidR="00022DE9" w:rsidP="00022DE9" w:rsidRDefault="00022DE9" w14:paraId="5E9AC4C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22DE9">
        <w:rPr>
          <w:rFonts w:ascii="Consolas" w:hAnsi="Consolas"/>
          <w:color w:val="000000"/>
          <w:sz w:val="18"/>
          <w:szCs w:val="18"/>
        </w:rPr>
        <w:tab/>
      </w:r>
      <w:r w:rsidRPr="00022DE9">
        <w:rPr>
          <w:rFonts w:ascii="Consolas" w:hAnsi="Consolas"/>
          <w:color w:val="3F7F5F"/>
          <w:sz w:val="18"/>
          <w:szCs w:val="18"/>
        </w:rPr>
        <w:t>//précision à 2 décimales pour le prix</w:t>
      </w:r>
    </w:p>
    <w:p w:rsidRPr="00022DE9" w:rsidR="00022DE9" w:rsidP="00022DE9" w:rsidRDefault="00022DE9" w14:paraId="727D16B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22DE9">
        <w:rPr>
          <w:rFonts w:ascii="Consolas" w:hAnsi="Consolas"/>
          <w:color w:val="000000"/>
          <w:sz w:val="18"/>
          <w:szCs w:val="18"/>
        </w:rPr>
        <w:tab/>
      </w:r>
      <w:r w:rsidRPr="00022DE9">
        <w:rPr>
          <w:rFonts w:ascii="Consolas" w:hAnsi="Consolas"/>
          <w:color w:val="646464"/>
          <w:sz w:val="18"/>
          <w:szCs w:val="18"/>
        </w:rPr>
        <w:t>@Column</w:t>
      </w:r>
      <w:r w:rsidRPr="00022DE9">
        <w:rPr>
          <w:rFonts w:ascii="Consolas" w:hAnsi="Consolas"/>
          <w:color w:val="000000"/>
          <w:sz w:val="18"/>
          <w:szCs w:val="18"/>
        </w:rPr>
        <w:t xml:space="preserve">(name = </w:t>
      </w:r>
      <w:r w:rsidRPr="00022DE9">
        <w:rPr>
          <w:rFonts w:ascii="Consolas" w:hAnsi="Consolas"/>
          <w:color w:val="2A00FF"/>
          <w:sz w:val="18"/>
          <w:szCs w:val="18"/>
        </w:rPr>
        <w:t>"TOTAL_PRICE"</w:t>
      </w:r>
      <w:r w:rsidRPr="00022DE9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022DE9">
        <w:rPr>
          <w:rFonts w:ascii="Consolas" w:hAnsi="Consolas"/>
          <w:color w:val="000000"/>
          <w:sz w:val="18"/>
          <w:szCs w:val="18"/>
        </w:rPr>
        <w:t>precision</w:t>
      </w:r>
      <w:proofErr w:type="spellEnd"/>
      <w:r w:rsidRPr="00022DE9">
        <w:rPr>
          <w:rFonts w:ascii="Consolas" w:hAnsi="Consolas"/>
          <w:color w:val="000000"/>
          <w:sz w:val="18"/>
          <w:szCs w:val="18"/>
        </w:rPr>
        <w:t>=2)</w:t>
      </w:r>
    </w:p>
    <w:p w:rsidRPr="00022DE9" w:rsidR="00022DE9" w:rsidP="00022DE9" w:rsidRDefault="00022DE9" w14:paraId="43DD11F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22DE9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022DE9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r w:rsidRPr="00022DE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22DE9">
        <w:rPr>
          <w:rFonts w:ascii="Consolas" w:hAnsi="Consolas"/>
          <w:b/>
          <w:bCs/>
          <w:color w:val="7F0055"/>
          <w:sz w:val="18"/>
          <w:szCs w:val="18"/>
        </w:rPr>
        <w:t>float</w:t>
      </w:r>
      <w:proofErr w:type="spellEnd"/>
      <w:r w:rsidRPr="00022DE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22DE9">
        <w:rPr>
          <w:rFonts w:ascii="Consolas" w:hAnsi="Consolas"/>
          <w:color w:val="0000C0"/>
          <w:sz w:val="18"/>
          <w:szCs w:val="18"/>
        </w:rPr>
        <w:t>prixTotal</w:t>
      </w:r>
      <w:proofErr w:type="spellEnd"/>
      <w:r w:rsidRPr="00022DE9">
        <w:rPr>
          <w:rFonts w:ascii="Consolas" w:hAnsi="Consolas"/>
          <w:color w:val="000000"/>
          <w:sz w:val="18"/>
          <w:szCs w:val="18"/>
        </w:rPr>
        <w:t>;</w:t>
      </w:r>
    </w:p>
    <w:p w:rsidRPr="00022DE9" w:rsidR="00022DE9" w:rsidP="00022DE9" w:rsidRDefault="00022DE9" w14:paraId="1307267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022DE9" w:rsidR="00022DE9" w:rsidP="00022DE9" w:rsidRDefault="00022DE9" w14:paraId="145AA49B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22DE9">
        <w:rPr>
          <w:rFonts w:ascii="Consolas" w:hAnsi="Consolas"/>
          <w:color w:val="000000"/>
          <w:sz w:val="18"/>
          <w:szCs w:val="18"/>
        </w:rPr>
        <w:tab/>
      </w:r>
      <w:r w:rsidRPr="00022DE9">
        <w:rPr>
          <w:rFonts w:ascii="Consolas" w:hAnsi="Consolas"/>
          <w:color w:val="646464"/>
          <w:sz w:val="18"/>
          <w:szCs w:val="18"/>
        </w:rPr>
        <w:t>@Column</w:t>
      </w:r>
      <w:r w:rsidRPr="00022DE9">
        <w:rPr>
          <w:rFonts w:ascii="Consolas" w:hAnsi="Consolas"/>
          <w:color w:val="000000"/>
          <w:sz w:val="18"/>
          <w:szCs w:val="18"/>
        </w:rPr>
        <w:t xml:space="preserve">(name = </w:t>
      </w:r>
      <w:r w:rsidRPr="00022DE9">
        <w:rPr>
          <w:rFonts w:ascii="Consolas" w:hAnsi="Consolas"/>
          <w:color w:val="2A00FF"/>
          <w:sz w:val="18"/>
          <w:szCs w:val="18"/>
        </w:rPr>
        <w:t>"PAID"</w:t>
      </w:r>
      <w:r w:rsidRPr="00022DE9">
        <w:rPr>
          <w:rFonts w:ascii="Consolas" w:hAnsi="Consolas"/>
          <w:color w:val="000000"/>
          <w:sz w:val="18"/>
          <w:szCs w:val="18"/>
        </w:rPr>
        <w:t>)</w:t>
      </w:r>
    </w:p>
    <w:p w:rsidRPr="00022DE9" w:rsidR="00022DE9" w:rsidP="00022DE9" w:rsidRDefault="00022DE9" w14:paraId="746982D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22DE9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022DE9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r w:rsidRPr="00022DE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22DE9">
        <w:rPr>
          <w:rFonts w:ascii="Consolas" w:hAnsi="Consolas"/>
          <w:b/>
          <w:bCs/>
          <w:color w:val="7F0055"/>
          <w:sz w:val="18"/>
          <w:szCs w:val="18"/>
        </w:rPr>
        <w:t>boolean</w:t>
      </w:r>
      <w:proofErr w:type="spellEnd"/>
      <w:r w:rsidRPr="00022DE9">
        <w:rPr>
          <w:rFonts w:ascii="Consolas" w:hAnsi="Consolas"/>
          <w:color w:val="000000"/>
          <w:sz w:val="18"/>
          <w:szCs w:val="18"/>
        </w:rPr>
        <w:t xml:space="preserve"> </w:t>
      </w:r>
      <w:r w:rsidRPr="00022DE9">
        <w:rPr>
          <w:rFonts w:ascii="Consolas" w:hAnsi="Consolas"/>
          <w:color w:val="0000C0"/>
          <w:sz w:val="18"/>
          <w:szCs w:val="18"/>
        </w:rPr>
        <w:t>paye</w:t>
      </w:r>
      <w:r w:rsidRPr="00022DE9">
        <w:rPr>
          <w:rFonts w:ascii="Consolas" w:hAnsi="Consolas"/>
          <w:color w:val="000000"/>
          <w:sz w:val="18"/>
          <w:szCs w:val="18"/>
        </w:rPr>
        <w:t>;</w:t>
      </w:r>
    </w:p>
    <w:p w:rsidRPr="00022DE9" w:rsidR="00022DE9" w:rsidP="00022DE9" w:rsidRDefault="00022DE9" w14:paraId="0ECD0BE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022DE9" w:rsidR="00022DE9" w:rsidP="00022DE9" w:rsidRDefault="00022DE9" w14:paraId="6B4DA32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22DE9">
        <w:rPr>
          <w:rFonts w:ascii="Consolas" w:hAnsi="Consolas"/>
          <w:color w:val="000000"/>
          <w:sz w:val="18"/>
          <w:szCs w:val="18"/>
        </w:rPr>
        <w:tab/>
      </w:r>
      <w:r w:rsidRPr="00022DE9">
        <w:rPr>
          <w:rFonts w:ascii="Consolas" w:hAnsi="Consolas"/>
          <w:color w:val="646464"/>
          <w:sz w:val="18"/>
          <w:szCs w:val="18"/>
        </w:rPr>
        <w:t>@OneToMany</w:t>
      </w:r>
      <w:r w:rsidRPr="00022DE9">
        <w:rPr>
          <w:rFonts w:ascii="Consolas" w:hAnsi="Consolas"/>
          <w:color w:val="000000"/>
          <w:sz w:val="18"/>
          <w:szCs w:val="18"/>
        </w:rPr>
        <w:t xml:space="preserve">(cascade = </w:t>
      </w:r>
      <w:proofErr w:type="spellStart"/>
      <w:r w:rsidRPr="00022DE9">
        <w:rPr>
          <w:rFonts w:ascii="Consolas" w:hAnsi="Consolas"/>
          <w:color w:val="000000"/>
          <w:sz w:val="18"/>
          <w:szCs w:val="18"/>
        </w:rPr>
        <w:t>CascadeType.</w:t>
      </w:r>
      <w:r w:rsidRPr="00022DE9">
        <w:rPr>
          <w:rFonts w:ascii="Consolas" w:hAnsi="Consolas"/>
          <w:b/>
          <w:bCs/>
          <w:i/>
          <w:iCs/>
          <w:color w:val="0000C0"/>
          <w:sz w:val="18"/>
          <w:szCs w:val="18"/>
        </w:rPr>
        <w:t>ALL</w:t>
      </w:r>
      <w:proofErr w:type="spellEnd"/>
      <w:r w:rsidRPr="00022DE9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022DE9">
        <w:rPr>
          <w:rFonts w:ascii="Consolas" w:hAnsi="Consolas"/>
          <w:color w:val="000000"/>
          <w:sz w:val="18"/>
          <w:szCs w:val="18"/>
        </w:rPr>
        <w:t>orphanRemoval</w:t>
      </w:r>
      <w:proofErr w:type="spellEnd"/>
      <w:r w:rsidRPr="00022DE9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022DE9">
        <w:rPr>
          <w:rFonts w:ascii="Consolas" w:hAnsi="Consolas"/>
          <w:b/>
          <w:bCs/>
          <w:color w:val="7F0055"/>
          <w:sz w:val="18"/>
          <w:szCs w:val="18"/>
        </w:rPr>
        <w:t>true</w:t>
      </w:r>
      <w:proofErr w:type="spellEnd"/>
      <w:r w:rsidRPr="00022DE9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022DE9">
        <w:rPr>
          <w:rFonts w:ascii="Consolas" w:hAnsi="Consolas"/>
          <w:color w:val="000000"/>
          <w:sz w:val="18"/>
          <w:szCs w:val="18"/>
        </w:rPr>
        <w:t>fetch</w:t>
      </w:r>
      <w:proofErr w:type="spellEnd"/>
      <w:r w:rsidRPr="00022DE9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022DE9">
        <w:rPr>
          <w:rFonts w:ascii="Consolas" w:hAnsi="Consolas"/>
          <w:color w:val="000000"/>
          <w:sz w:val="18"/>
          <w:szCs w:val="18"/>
        </w:rPr>
        <w:t>FetchType.</w:t>
      </w:r>
      <w:r w:rsidRPr="00022DE9">
        <w:rPr>
          <w:rFonts w:ascii="Consolas" w:hAnsi="Consolas"/>
          <w:b/>
          <w:bCs/>
          <w:i/>
          <w:iCs/>
          <w:color w:val="0000C0"/>
          <w:sz w:val="18"/>
          <w:szCs w:val="18"/>
        </w:rPr>
        <w:t>EAGER</w:t>
      </w:r>
      <w:proofErr w:type="spellEnd"/>
      <w:r w:rsidRPr="00022DE9">
        <w:rPr>
          <w:rFonts w:ascii="Consolas" w:hAnsi="Consolas"/>
          <w:color w:val="000000"/>
          <w:sz w:val="18"/>
          <w:szCs w:val="18"/>
        </w:rPr>
        <w:t>)</w:t>
      </w:r>
    </w:p>
    <w:p w:rsidRPr="00022DE9" w:rsidR="00022DE9" w:rsidP="00022DE9" w:rsidRDefault="00022DE9" w14:paraId="1C792F5E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22DE9">
        <w:rPr>
          <w:rFonts w:ascii="Consolas" w:hAnsi="Consolas"/>
          <w:color w:val="000000"/>
          <w:sz w:val="18"/>
          <w:szCs w:val="18"/>
        </w:rPr>
        <w:tab/>
      </w:r>
      <w:r w:rsidRPr="00022DE9">
        <w:rPr>
          <w:rFonts w:ascii="Consolas" w:hAnsi="Consolas"/>
          <w:color w:val="646464"/>
          <w:sz w:val="18"/>
          <w:szCs w:val="18"/>
        </w:rPr>
        <w:t>@JoinColumn</w:t>
      </w:r>
      <w:r w:rsidRPr="00022DE9">
        <w:rPr>
          <w:rFonts w:ascii="Consolas" w:hAnsi="Consolas"/>
          <w:color w:val="000000"/>
          <w:sz w:val="18"/>
          <w:szCs w:val="18"/>
        </w:rPr>
        <w:t>(name=</w:t>
      </w:r>
      <w:r w:rsidRPr="00022DE9">
        <w:rPr>
          <w:rFonts w:ascii="Consolas" w:hAnsi="Consolas"/>
          <w:color w:val="2A00FF"/>
          <w:sz w:val="18"/>
          <w:szCs w:val="18"/>
        </w:rPr>
        <w:t>"SHOPPING_CART_ID"</w:t>
      </w:r>
      <w:r w:rsidRPr="00022DE9">
        <w:rPr>
          <w:rFonts w:ascii="Consolas" w:hAnsi="Consolas"/>
          <w:color w:val="000000"/>
          <w:sz w:val="18"/>
          <w:szCs w:val="18"/>
        </w:rPr>
        <w:t>)</w:t>
      </w:r>
    </w:p>
    <w:p w:rsidRPr="00022DE9" w:rsidR="00022DE9" w:rsidP="00022DE9" w:rsidRDefault="00022DE9" w14:paraId="701AEA1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22DE9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022DE9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r w:rsidRPr="00022DE9">
        <w:rPr>
          <w:rFonts w:ascii="Consolas" w:hAnsi="Consolas"/>
          <w:color w:val="000000"/>
          <w:sz w:val="18"/>
          <w:szCs w:val="18"/>
        </w:rPr>
        <w:t xml:space="preserve"> </w:t>
      </w:r>
      <w:r w:rsidRPr="00022DE9">
        <w:rPr>
          <w:rFonts w:ascii="Consolas" w:hAnsi="Consolas"/>
          <w:color w:val="646464"/>
          <w:sz w:val="18"/>
          <w:szCs w:val="18"/>
        </w:rPr>
        <w:t>@Builder</w:t>
      </w:r>
      <w:r w:rsidRPr="00022DE9">
        <w:rPr>
          <w:rFonts w:ascii="Consolas" w:hAnsi="Consolas"/>
          <w:color w:val="000000"/>
          <w:sz w:val="18"/>
          <w:szCs w:val="18"/>
        </w:rPr>
        <w:t>.</w:t>
      </w:r>
      <w:r w:rsidRPr="00022DE9">
        <w:rPr>
          <w:rFonts w:ascii="Consolas" w:hAnsi="Consolas"/>
          <w:color w:val="646464"/>
          <w:sz w:val="18"/>
          <w:szCs w:val="18"/>
        </w:rPr>
        <w:t>Default</w:t>
      </w:r>
      <w:r w:rsidRPr="00022DE9">
        <w:rPr>
          <w:rFonts w:ascii="Consolas" w:hAnsi="Consolas"/>
          <w:color w:val="000000"/>
          <w:sz w:val="18"/>
          <w:szCs w:val="18"/>
        </w:rPr>
        <w:t xml:space="preserve"> List&lt;</w:t>
      </w:r>
      <w:proofErr w:type="spellStart"/>
      <w:r w:rsidRPr="00022DE9">
        <w:rPr>
          <w:rFonts w:ascii="Consolas" w:hAnsi="Consolas"/>
          <w:color w:val="000000"/>
          <w:sz w:val="18"/>
          <w:szCs w:val="18"/>
        </w:rPr>
        <w:t>LignePanier</w:t>
      </w:r>
      <w:proofErr w:type="spellEnd"/>
      <w:r w:rsidRPr="00022DE9">
        <w:rPr>
          <w:rFonts w:ascii="Consolas" w:hAnsi="Consolas"/>
          <w:color w:val="000000"/>
          <w:sz w:val="18"/>
          <w:szCs w:val="18"/>
        </w:rPr>
        <w:t xml:space="preserve">&gt; </w:t>
      </w:r>
      <w:proofErr w:type="spellStart"/>
      <w:r w:rsidRPr="00022DE9">
        <w:rPr>
          <w:rFonts w:ascii="Consolas" w:hAnsi="Consolas"/>
          <w:color w:val="0000C0"/>
          <w:sz w:val="18"/>
          <w:szCs w:val="18"/>
        </w:rPr>
        <w:t>lignesPanier</w:t>
      </w:r>
      <w:proofErr w:type="spellEnd"/>
      <w:r w:rsidRPr="00022DE9">
        <w:rPr>
          <w:rFonts w:ascii="Consolas" w:hAnsi="Consolas"/>
          <w:color w:val="000000"/>
          <w:sz w:val="18"/>
          <w:szCs w:val="18"/>
        </w:rPr>
        <w:t xml:space="preserve"> = </w:t>
      </w:r>
      <w:r w:rsidRPr="00022DE9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022DE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22DE9">
        <w:rPr>
          <w:rFonts w:ascii="Consolas" w:hAnsi="Consolas"/>
          <w:color w:val="000000"/>
          <w:sz w:val="18"/>
          <w:szCs w:val="18"/>
        </w:rPr>
        <w:t>ArrayList</w:t>
      </w:r>
      <w:proofErr w:type="spellEnd"/>
      <w:r w:rsidRPr="00022DE9">
        <w:rPr>
          <w:rFonts w:ascii="Consolas" w:hAnsi="Consolas"/>
          <w:color w:val="000000"/>
          <w:sz w:val="18"/>
          <w:szCs w:val="18"/>
        </w:rPr>
        <w:t>&lt;&gt;();</w:t>
      </w:r>
    </w:p>
    <w:p w:rsidRPr="00022DE9" w:rsidR="00022DE9" w:rsidP="00022DE9" w:rsidRDefault="00022DE9" w14:paraId="5394208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22DE9">
        <w:rPr>
          <w:rFonts w:ascii="Consolas" w:hAnsi="Consolas"/>
          <w:color w:val="000000"/>
          <w:sz w:val="18"/>
          <w:szCs w:val="18"/>
        </w:rPr>
        <w:t>}</w:t>
      </w:r>
    </w:p>
    <w:p w:rsidR="00022DE9" w:rsidP="00C93323" w:rsidRDefault="00C93323" w14:paraId="74B05AF7" w14:textId="416538BF">
      <w:pPr>
        <w:pStyle w:val="TPnormalpuce1"/>
      </w:pPr>
      <w:r>
        <w:t xml:space="preserve">L’association entre Panier et </w:t>
      </w:r>
      <w:proofErr w:type="spellStart"/>
      <w:r>
        <w:t>LignePanier</w:t>
      </w:r>
      <w:proofErr w:type="spellEnd"/>
      <w:r>
        <w:t xml:space="preserve"> est une composition</w:t>
      </w:r>
    </w:p>
    <w:p w:rsidR="00C93323" w:rsidP="00C93323" w:rsidRDefault="00C93323" w14:paraId="7C520B36" w14:textId="5E33FE6C">
      <w:pPr>
        <w:pStyle w:val="TPnormalpuce1"/>
        <w:numPr>
          <w:ilvl w:val="1"/>
          <w:numId w:val="15"/>
        </w:numPr>
      </w:pPr>
      <w:r>
        <w:t>Les 2 entités doivent avoir le même cycle de vie</w:t>
      </w:r>
    </w:p>
    <w:p w:rsidR="00C93323" w:rsidP="00C93323" w:rsidRDefault="00C93323" w14:paraId="240A46DF" w14:textId="31A610DB">
      <w:pPr>
        <w:pStyle w:val="TPnormalpuce1"/>
        <w:numPr>
          <w:ilvl w:val="1"/>
          <w:numId w:val="15"/>
        </w:numPr>
      </w:pPr>
      <w:r>
        <w:t>Il faut donc imposer :</w:t>
      </w:r>
    </w:p>
    <w:p w:rsidR="00C93323" w:rsidP="00C93323" w:rsidRDefault="00C93323" w14:paraId="581B0B90" w14:textId="2875F615">
      <w:pPr>
        <w:pStyle w:val="TPnormalpuce1"/>
        <w:numPr>
          <w:ilvl w:val="2"/>
          <w:numId w:val="15"/>
        </w:numPr>
      </w:pPr>
      <w:r w:rsidRPr="00C93323">
        <w:t xml:space="preserve">cascade = </w:t>
      </w:r>
      <w:proofErr w:type="spellStart"/>
      <w:r w:rsidRPr="00C93323">
        <w:t>CascadeType.ALL</w:t>
      </w:r>
      <w:proofErr w:type="spellEnd"/>
    </w:p>
    <w:p w:rsidR="00C93323" w:rsidP="00C93323" w:rsidRDefault="00C93323" w14:paraId="6CFE1A6E" w14:textId="77777777">
      <w:pPr>
        <w:pStyle w:val="TPnormalpuce1"/>
        <w:numPr>
          <w:ilvl w:val="2"/>
          <w:numId w:val="15"/>
        </w:numPr>
      </w:pPr>
      <w:proofErr w:type="spellStart"/>
      <w:r w:rsidRPr="00C93323">
        <w:t>orphanRemoval</w:t>
      </w:r>
      <w:proofErr w:type="spellEnd"/>
      <w:r w:rsidRPr="00C93323">
        <w:t xml:space="preserve"> = </w:t>
      </w:r>
      <w:proofErr w:type="spellStart"/>
      <w:r w:rsidRPr="00C93323">
        <w:t>true</w:t>
      </w:r>
      <w:proofErr w:type="spellEnd"/>
      <w:r w:rsidRPr="00C93323">
        <w:t xml:space="preserve">, </w:t>
      </w:r>
    </w:p>
    <w:p w:rsidR="00C93323" w:rsidP="00DC3AA4" w:rsidRDefault="00C93323" w14:paraId="42AA5EE1" w14:textId="545D2CF1">
      <w:pPr>
        <w:pStyle w:val="TPnormalpuce1"/>
        <w:numPr>
          <w:ilvl w:val="2"/>
          <w:numId w:val="15"/>
        </w:numPr>
      </w:pPr>
      <w:proofErr w:type="spellStart"/>
      <w:r w:rsidRPr="00C93323">
        <w:t>fetch</w:t>
      </w:r>
      <w:proofErr w:type="spellEnd"/>
      <w:r w:rsidRPr="00C93323">
        <w:t xml:space="preserve"> = </w:t>
      </w:r>
      <w:proofErr w:type="spellStart"/>
      <w:r w:rsidRPr="00C93323">
        <w:t>FetchType.EAGER</w:t>
      </w:r>
      <w:proofErr w:type="spellEnd"/>
      <w:r>
        <w:t xml:space="preserve"> </w:t>
      </w:r>
      <w:r>
        <w:rPr>
          <w:rFonts w:ascii="Wingdings" w:hAnsi="Wingdings" w:eastAsia="Wingdings" w:cs="Wingdings"/>
        </w:rPr>
        <w:t>à</w:t>
      </w:r>
      <w:r>
        <w:t xml:space="preserve"> pour remonter en 1 passe le panier et ses lignes</w:t>
      </w:r>
    </w:p>
    <w:p w:rsidR="00743283" w:rsidP="00743283" w:rsidRDefault="00743283" w14:paraId="49E77CBD" w14:textId="77777777"/>
    <w:p w:rsidR="00812C36" w:rsidP="00CE7F57" w:rsidRDefault="00812C36" w14:paraId="05B4E2B4" w14:textId="60C12412">
      <w:pPr>
        <w:pStyle w:val="Titre1"/>
        <w:numPr>
          <w:ilvl w:val="0"/>
          <w:numId w:val="33"/>
        </w:numPr>
      </w:pPr>
      <w:proofErr w:type="spellStart"/>
      <w:r w:rsidRPr="006F39C9">
        <w:t>Créer</w:t>
      </w:r>
      <w:proofErr w:type="spellEnd"/>
      <w:r w:rsidRPr="006F39C9">
        <w:t xml:space="preserve"> </w:t>
      </w:r>
      <w:r w:rsidR="00F91679">
        <w:t xml:space="preserve">les </w:t>
      </w:r>
      <w:r>
        <w:t>Repository</w:t>
      </w:r>
    </w:p>
    <w:p w:rsidR="00262D77" w:rsidP="00262D77" w:rsidRDefault="00262D77" w14:paraId="44CD5E31" w14:textId="77777777"/>
    <w:p w:rsidRPr="00262D77" w:rsidR="00262D77" w:rsidP="00262D77" w:rsidRDefault="00262D77" w14:paraId="734414E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62D77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262D7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62D77">
        <w:rPr>
          <w:rFonts w:ascii="Consolas" w:hAnsi="Consolas"/>
          <w:color w:val="000000"/>
          <w:sz w:val="18"/>
          <w:szCs w:val="18"/>
        </w:rPr>
        <w:t>fr.eni.cave.dal</w:t>
      </w:r>
      <w:proofErr w:type="spellEnd"/>
      <w:r w:rsidRPr="00262D77">
        <w:rPr>
          <w:rFonts w:ascii="Consolas" w:hAnsi="Consolas"/>
          <w:color w:val="000000"/>
          <w:sz w:val="18"/>
          <w:szCs w:val="18"/>
        </w:rPr>
        <w:t>;</w:t>
      </w:r>
    </w:p>
    <w:p w:rsidRPr="00262D77" w:rsidR="00262D77" w:rsidP="00262D77" w:rsidRDefault="00262D77" w14:paraId="15E2805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262D77" w:rsidR="00262D77" w:rsidP="00262D77" w:rsidRDefault="00262D77" w14:paraId="2D6259DB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62D7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262D7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62D77">
        <w:rPr>
          <w:rFonts w:ascii="Consolas" w:hAnsi="Consolas"/>
          <w:color w:val="000000"/>
          <w:sz w:val="18"/>
          <w:szCs w:val="18"/>
        </w:rPr>
        <w:t>org.springframework.data.jpa.repository.JpaRepository</w:t>
      </w:r>
      <w:proofErr w:type="spellEnd"/>
      <w:r w:rsidRPr="00262D77">
        <w:rPr>
          <w:rFonts w:ascii="Consolas" w:hAnsi="Consolas"/>
          <w:color w:val="000000"/>
          <w:sz w:val="18"/>
          <w:szCs w:val="18"/>
        </w:rPr>
        <w:t>;</w:t>
      </w:r>
    </w:p>
    <w:p w:rsidRPr="00262D77" w:rsidR="00262D77" w:rsidP="00262D77" w:rsidRDefault="00262D77" w14:paraId="311DEEA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262D77" w:rsidR="00262D77" w:rsidP="00262D77" w:rsidRDefault="00262D77" w14:paraId="6458D96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62D7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262D7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62D77">
        <w:rPr>
          <w:rFonts w:ascii="Consolas" w:hAnsi="Consolas"/>
          <w:color w:val="000000"/>
          <w:sz w:val="18"/>
          <w:szCs w:val="18"/>
        </w:rPr>
        <w:t>fr.eni.cave.bo.client.LignePanier</w:t>
      </w:r>
      <w:proofErr w:type="spellEnd"/>
      <w:r w:rsidRPr="00262D77">
        <w:rPr>
          <w:rFonts w:ascii="Consolas" w:hAnsi="Consolas"/>
          <w:color w:val="000000"/>
          <w:sz w:val="18"/>
          <w:szCs w:val="18"/>
        </w:rPr>
        <w:t>;</w:t>
      </w:r>
    </w:p>
    <w:p w:rsidRPr="00262D77" w:rsidR="00262D77" w:rsidP="00262D77" w:rsidRDefault="00262D77" w14:paraId="3F9822D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262D77" w:rsidR="00262D77" w:rsidP="00262D77" w:rsidRDefault="00262D77" w14:paraId="4A7EAD89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62D77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262D77">
        <w:rPr>
          <w:rFonts w:ascii="Consolas" w:hAnsi="Consolas"/>
          <w:color w:val="000000"/>
          <w:sz w:val="18"/>
          <w:szCs w:val="18"/>
        </w:rPr>
        <w:t xml:space="preserve"> </w:t>
      </w:r>
      <w:r w:rsidRPr="00262D77">
        <w:rPr>
          <w:rFonts w:ascii="Consolas" w:hAnsi="Consolas"/>
          <w:b/>
          <w:bCs/>
          <w:color w:val="7F0055"/>
          <w:sz w:val="18"/>
          <w:szCs w:val="18"/>
        </w:rPr>
        <w:t>interface</w:t>
      </w:r>
      <w:r w:rsidRPr="00262D7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62D77">
        <w:rPr>
          <w:rFonts w:ascii="Consolas" w:hAnsi="Consolas"/>
          <w:color w:val="000000"/>
          <w:sz w:val="18"/>
          <w:szCs w:val="18"/>
        </w:rPr>
        <w:t>LignePanierRepository</w:t>
      </w:r>
      <w:proofErr w:type="spellEnd"/>
      <w:r w:rsidRPr="00262D7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62D77">
        <w:rPr>
          <w:rFonts w:ascii="Consolas" w:hAnsi="Consolas"/>
          <w:b/>
          <w:bCs/>
          <w:color w:val="7F0055"/>
          <w:sz w:val="18"/>
          <w:szCs w:val="18"/>
        </w:rPr>
        <w:t>extends</w:t>
      </w:r>
      <w:proofErr w:type="spellEnd"/>
      <w:r w:rsidRPr="00262D7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62D77">
        <w:rPr>
          <w:rFonts w:ascii="Consolas" w:hAnsi="Consolas"/>
          <w:color w:val="000000"/>
          <w:sz w:val="18"/>
          <w:szCs w:val="18"/>
        </w:rPr>
        <w:t>JpaRepository</w:t>
      </w:r>
      <w:proofErr w:type="spellEnd"/>
      <w:r w:rsidRPr="00262D77">
        <w:rPr>
          <w:rFonts w:ascii="Consolas" w:hAnsi="Consolas"/>
          <w:color w:val="000000"/>
          <w:sz w:val="18"/>
          <w:szCs w:val="18"/>
        </w:rPr>
        <w:t>&lt;</w:t>
      </w:r>
      <w:proofErr w:type="spellStart"/>
      <w:r w:rsidRPr="00262D77">
        <w:rPr>
          <w:rFonts w:ascii="Consolas" w:hAnsi="Consolas"/>
          <w:color w:val="000000"/>
          <w:sz w:val="18"/>
          <w:szCs w:val="18"/>
        </w:rPr>
        <w:t>LignePanier</w:t>
      </w:r>
      <w:proofErr w:type="spellEnd"/>
      <w:r w:rsidRPr="00262D77">
        <w:rPr>
          <w:rFonts w:ascii="Consolas" w:hAnsi="Consolas"/>
          <w:color w:val="000000"/>
          <w:sz w:val="18"/>
          <w:szCs w:val="18"/>
        </w:rPr>
        <w:t>, Integer&gt;{</w:t>
      </w:r>
    </w:p>
    <w:p w:rsidRPr="00262D77" w:rsidR="00262D77" w:rsidP="00262D77" w:rsidRDefault="00262D77" w14:paraId="78D4498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262D77" w:rsidR="00262D77" w:rsidP="00262D77" w:rsidRDefault="00262D77" w14:paraId="03154A9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62D77">
        <w:rPr>
          <w:rFonts w:ascii="Consolas" w:hAnsi="Consolas"/>
          <w:color w:val="000000"/>
          <w:sz w:val="18"/>
          <w:szCs w:val="18"/>
        </w:rPr>
        <w:t>}</w:t>
      </w:r>
    </w:p>
    <w:p w:rsidR="00262D77" w:rsidP="00262D77" w:rsidRDefault="00262D77" w14:paraId="38FF30A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</w:p>
    <w:p w:rsidRPr="00262D77" w:rsidR="00262D77" w:rsidP="00262D77" w:rsidRDefault="00262D77" w14:paraId="4C59B109" w14:textId="6C69FC41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62D77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262D7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62D77">
        <w:rPr>
          <w:rFonts w:ascii="Consolas" w:hAnsi="Consolas"/>
          <w:color w:val="000000"/>
          <w:sz w:val="18"/>
          <w:szCs w:val="18"/>
        </w:rPr>
        <w:t>fr.eni.cave.dal</w:t>
      </w:r>
      <w:proofErr w:type="spellEnd"/>
      <w:r w:rsidRPr="00262D77">
        <w:rPr>
          <w:rFonts w:ascii="Consolas" w:hAnsi="Consolas"/>
          <w:color w:val="000000"/>
          <w:sz w:val="18"/>
          <w:szCs w:val="18"/>
        </w:rPr>
        <w:t>;</w:t>
      </w:r>
    </w:p>
    <w:p w:rsidRPr="00262D77" w:rsidR="00262D77" w:rsidP="00262D77" w:rsidRDefault="00262D77" w14:paraId="27E98F8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262D77" w:rsidR="00262D77" w:rsidP="00262D77" w:rsidRDefault="00262D77" w14:paraId="4634A93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62D7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262D7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62D77">
        <w:rPr>
          <w:rFonts w:ascii="Consolas" w:hAnsi="Consolas"/>
          <w:color w:val="000000"/>
          <w:sz w:val="18"/>
          <w:szCs w:val="18"/>
        </w:rPr>
        <w:t>org.springframework.data.jpa.repository.JpaRepository</w:t>
      </w:r>
      <w:proofErr w:type="spellEnd"/>
      <w:r w:rsidRPr="00262D77">
        <w:rPr>
          <w:rFonts w:ascii="Consolas" w:hAnsi="Consolas"/>
          <w:color w:val="000000"/>
          <w:sz w:val="18"/>
          <w:szCs w:val="18"/>
        </w:rPr>
        <w:t>;</w:t>
      </w:r>
    </w:p>
    <w:p w:rsidRPr="00262D77" w:rsidR="00262D77" w:rsidP="00262D77" w:rsidRDefault="00262D77" w14:paraId="6D4C045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262D77" w:rsidR="00262D77" w:rsidP="00262D77" w:rsidRDefault="00262D77" w14:paraId="184F25EB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62D7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262D7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62D77">
        <w:rPr>
          <w:rFonts w:ascii="Consolas" w:hAnsi="Consolas"/>
          <w:color w:val="000000"/>
          <w:sz w:val="18"/>
          <w:szCs w:val="18"/>
        </w:rPr>
        <w:t>fr.eni.cave.bo.client.Panier</w:t>
      </w:r>
      <w:proofErr w:type="spellEnd"/>
      <w:r w:rsidRPr="00262D77">
        <w:rPr>
          <w:rFonts w:ascii="Consolas" w:hAnsi="Consolas"/>
          <w:color w:val="000000"/>
          <w:sz w:val="18"/>
          <w:szCs w:val="18"/>
        </w:rPr>
        <w:t>;</w:t>
      </w:r>
    </w:p>
    <w:p w:rsidRPr="00262D77" w:rsidR="00262D77" w:rsidP="00262D77" w:rsidRDefault="00262D77" w14:paraId="2F6E77B9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262D77" w:rsidR="00262D77" w:rsidP="00262D77" w:rsidRDefault="00262D77" w14:paraId="3BF3B56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262D77" w:rsidR="00262D77" w:rsidP="00262D77" w:rsidRDefault="00262D77" w14:paraId="0F82BE9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62D77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262D77">
        <w:rPr>
          <w:rFonts w:ascii="Consolas" w:hAnsi="Consolas"/>
          <w:color w:val="000000"/>
          <w:sz w:val="18"/>
          <w:szCs w:val="18"/>
        </w:rPr>
        <w:t xml:space="preserve"> </w:t>
      </w:r>
      <w:r w:rsidRPr="00262D77">
        <w:rPr>
          <w:rFonts w:ascii="Consolas" w:hAnsi="Consolas"/>
          <w:b/>
          <w:bCs/>
          <w:color w:val="7F0055"/>
          <w:sz w:val="18"/>
          <w:szCs w:val="18"/>
        </w:rPr>
        <w:t>interface</w:t>
      </w:r>
      <w:r w:rsidRPr="00262D7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62D77">
        <w:rPr>
          <w:rFonts w:ascii="Consolas" w:hAnsi="Consolas"/>
          <w:color w:val="000000"/>
          <w:sz w:val="18"/>
          <w:szCs w:val="18"/>
        </w:rPr>
        <w:t>PanierRepository</w:t>
      </w:r>
      <w:proofErr w:type="spellEnd"/>
      <w:r w:rsidRPr="00262D7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62D77">
        <w:rPr>
          <w:rFonts w:ascii="Consolas" w:hAnsi="Consolas"/>
          <w:b/>
          <w:bCs/>
          <w:color w:val="7F0055"/>
          <w:sz w:val="18"/>
          <w:szCs w:val="18"/>
        </w:rPr>
        <w:t>extends</w:t>
      </w:r>
      <w:proofErr w:type="spellEnd"/>
      <w:r w:rsidRPr="00262D7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62D77">
        <w:rPr>
          <w:rFonts w:ascii="Consolas" w:hAnsi="Consolas"/>
          <w:color w:val="000000"/>
          <w:sz w:val="18"/>
          <w:szCs w:val="18"/>
        </w:rPr>
        <w:t>JpaRepository</w:t>
      </w:r>
      <w:proofErr w:type="spellEnd"/>
      <w:r w:rsidRPr="00262D77">
        <w:rPr>
          <w:rFonts w:ascii="Consolas" w:hAnsi="Consolas"/>
          <w:color w:val="000000"/>
          <w:sz w:val="18"/>
          <w:szCs w:val="18"/>
        </w:rPr>
        <w:t>&lt;Panier, Integer&gt;{</w:t>
      </w:r>
    </w:p>
    <w:p w:rsidRPr="00262D77" w:rsidR="00262D77" w:rsidP="00262D77" w:rsidRDefault="00262D77" w14:paraId="25D61A4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62D77">
        <w:rPr>
          <w:rFonts w:ascii="Consolas" w:hAnsi="Consolas"/>
          <w:color w:val="000000"/>
          <w:sz w:val="18"/>
          <w:szCs w:val="18"/>
        </w:rPr>
        <w:t>}</w:t>
      </w:r>
    </w:p>
    <w:p w:rsidR="00262D77" w:rsidP="00262D77" w:rsidRDefault="00262D77" w14:paraId="21BA8F2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812C36" w:rsidP="00CE7F57" w:rsidRDefault="00812C36" w14:paraId="53130BB2" w14:textId="6AFB4ED0">
      <w:pPr>
        <w:pStyle w:val="Titre1"/>
        <w:numPr>
          <w:ilvl w:val="0"/>
          <w:numId w:val="33"/>
        </w:numPr>
      </w:pPr>
      <w:proofErr w:type="spellStart"/>
      <w:r w:rsidRPr="006F39C9">
        <w:t>Créer</w:t>
      </w:r>
      <w:proofErr w:type="spellEnd"/>
      <w:r w:rsidRPr="006F39C9">
        <w:t xml:space="preserve"> </w:t>
      </w:r>
      <w:r>
        <w:t xml:space="preserve">des tests </w:t>
      </w:r>
      <w:proofErr w:type="spellStart"/>
      <w:r>
        <w:t>unitaires</w:t>
      </w:r>
      <w:proofErr w:type="spellEnd"/>
    </w:p>
    <w:p w:rsidRPr="00180B6C" w:rsidR="005B3A35" w:rsidP="005B3A35" w:rsidRDefault="005B3A35" w14:paraId="3544CA8E" w14:textId="77777777">
      <w:pPr>
        <w:pStyle w:val="TPnormalpuce1"/>
      </w:pPr>
      <w:r w:rsidRPr="00180B6C">
        <w:t xml:space="preserve">Une classe de tests unitaires appelée </w:t>
      </w:r>
      <w:proofErr w:type="spellStart"/>
      <w:r w:rsidRPr="00180B6C">
        <w:t>TestOneTo</w:t>
      </w:r>
      <w:r>
        <w:t>ManyUni</w:t>
      </w:r>
      <w:proofErr w:type="spellEnd"/>
      <w:r w:rsidRPr="00180B6C">
        <w:t xml:space="preserve"> vous est fournie</w:t>
      </w:r>
    </w:p>
    <w:p w:rsidRPr="00D61407" w:rsidR="005B3A35" w:rsidP="005B3A35" w:rsidRDefault="005B3A35" w14:paraId="233A58CE" w14:textId="77777777">
      <w:pPr>
        <w:pStyle w:val="TPnormalpuce1"/>
        <w:numPr>
          <w:ilvl w:val="1"/>
          <w:numId w:val="15"/>
        </w:numPr>
      </w:pPr>
      <w:r>
        <w:t xml:space="preserve">Copier la classe dans le package </w:t>
      </w:r>
      <w:proofErr w:type="spellStart"/>
      <w:r>
        <w:t>fr.eni.cave.association</w:t>
      </w:r>
      <w:proofErr w:type="spellEnd"/>
      <w:r>
        <w:t xml:space="preserve"> des tests Java</w:t>
      </w:r>
    </w:p>
    <w:p w:rsidRPr="00077016" w:rsidR="00861B22" w:rsidP="00861B22" w:rsidRDefault="00861B22" w14:paraId="03599A2A" w14:textId="77777777">
      <w:pPr>
        <w:pStyle w:val="TPnormalpuce1"/>
      </w:pPr>
      <w:r>
        <w:t>Aidez-vous de cette méthode et</w:t>
      </w:r>
      <w:r w:rsidRPr="00077016">
        <w:t xml:space="preserve"> des tests unitaires </w:t>
      </w:r>
      <w:r>
        <w:t>des</w:t>
      </w:r>
      <w:r w:rsidRPr="00077016">
        <w:t xml:space="preserve"> démonstration</w:t>
      </w:r>
      <w:r>
        <w:t>s</w:t>
      </w:r>
    </w:p>
    <w:p w:rsidRPr="00F81026" w:rsidR="00BC41AB" w:rsidP="00F81026" w:rsidRDefault="00BC41AB" w14:paraId="70F9AB8B" w14:textId="77777777">
      <w:pPr>
        <w:pStyle w:val="TPnormalpuce1"/>
      </w:pPr>
      <w:r w:rsidRPr="00F81026">
        <w:t>Créer les tests unitaires pour cette association</w:t>
      </w:r>
    </w:p>
    <w:p w:rsidRPr="00F81026" w:rsidR="00BC41AB" w:rsidP="00F81026" w:rsidRDefault="00BC41AB" w14:paraId="3536E41D" w14:textId="77777777">
      <w:pPr>
        <w:pStyle w:val="TPnormalpuce1"/>
        <w:numPr>
          <w:ilvl w:val="1"/>
          <w:numId w:val="15"/>
        </w:numPr>
      </w:pPr>
      <w:r w:rsidRPr="00F81026">
        <w:t>Créer des prix avec au moins 2 décimales pour bien montrer le comportement</w:t>
      </w:r>
    </w:p>
    <w:p w:rsidRPr="00F81026" w:rsidR="00BC41AB" w:rsidP="00F52597" w:rsidRDefault="00BC41AB" w14:paraId="15DA06AD" w14:textId="77777777">
      <w:pPr>
        <w:pStyle w:val="TPnormalpuce1"/>
        <w:numPr>
          <w:ilvl w:val="1"/>
          <w:numId w:val="15"/>
        </w:numPr>
      </w:pPr>
      <w:r w:rsidRPr="00F81026">
        <w:t>L’application peut créer un nouveau panier à partir de sa première ligne</w:t>
      </w:r>
    </w:p>
    <w:p w:rsidRPr="00F81026" w:rsidR="00BC41AB" w:rsidP="00F52597" w:rsidRDefault="00BC41AB" w14:paraId="683EE207" w14:textId="77777777">
      <w:pPr>
        <w:pStyle w:val="TPnormalpuce1"/>
        <w:numPr>
          <w:ilvl w:val="2"/>
          <w:numId w:val="15"/>
        </w:numPr>
      </w:pPr>
      <w:r w:rsidRPr="00F81026">
        <w:t>Le panier a un identifiant à nul et est vide</w:t>
      </w:r>
    </w:p>
    <w:p w:rsidRPr="00F81026" w:rsidR="00BC41AB" w:rsidP="00F52597" w:rsidRDefault="00BC41AB" w14:paraId="4F7215D0" w14:textId="77777777">
      <w:pPr>
        <w:pStyle w:val="TPnormalpuce1"/>
        <w:numPr>
          <w:ilvl w:val="2"/>
          <w:numId w:val="15"/>
        </w:numPr>
      </w:pPr>
      <w:r w:rsidRPr="00F81026">
        <w:t>Seule la ligne a des informations</w:t>
      </w:r>
    </w:p>
    <w:p w:rsidRPr="00F81026" w:rsidR="00BC41AB" w:rsidP="00F52597" w:rsidRDefault="00BC41AB" w14:paraId="66BB9C49" w14:textId="77777777">
      <w:pPr>
        <w:pStyle w:val="TPnormalpuce1"/>
        <w:numPr>
          <w:ilvl w:val="2"/>
          <w:numId w:val="15"/>
        </w:numPr>
      </w:pPr>
      <w:r w:rsidRPr="00F81026">
        <w:t>Il est possible d’ajouter une ligne à un panier existant</w:t>
      </w:r>
    </w:p>
    <w:p w:rsidRPr="00F81026" w:rsidR="00BC41AB" w:rsidP="00F81026" w:rsidRDefault="00BC41AB" w14:paraId="4667808C" w14:textId="77777777">
      <w:pPr>
        <w:pStyle w:val="TPnormalpuce1"/>
      </w:pPr>
      <w:r w:rsidRPr="00F81026">
        <w:t>Il faut 4 tests :</w:t>
      </w:r>
    </w:p>
    <w:p w:rsidRPr="00F81026" w:rsidR="00BC41AB" w:rsidP="00F81026" w:rsidRDefault="00BC41AB" w14:paraId="0BBB6782" w14:textId="77777777">
      <w:pPr>
        <w:pStyle w:val="TPnormalpuce1"/>
        <w:numPr>
          <w:ilvl w:val="1"/>
          <w:numId w:val="15"/>
        </w:numPr>
      </w:pPr>
      <w:proofErr w:type="spellStart"/>
      <w:r w:rsidRPr="00F81026">
        <w:t>test_save_nouvelleLigne_nouveauPanier</w:t>
      </w:r>
      <w:proofErr w:type="spellEnd"/>
    </w:p>
    <w:p w:rsidRPr="00F81026" w:rsidR="00BC41AB" w:rsidP="00F81026" w:rsidRDefault="00BC41AB" w14:paraId="2F7EA83D" w14:textId="77777777">
      <w:pPr>
        <w:pStyle w:val="TPnormalpuce1"/>
        <w:numPr>
          <w:ilvl w:val="1"/>
          <w:numId w:val="15"/>
        </w:numPr>
      </w:pPr>
      <w:proofErr w:type="spellStart"/>
      <w:r w:rsidRPr="00F81026">
        <w:t>test_save_nouvelleLigne_Panier</w:t>
      </w:r>
      <w:proofErr w:type="spellEnd"/>
      <w:r w:rsidRPr="00F81026">
        <w:t>()</w:t>
      </w:r>
    </w:p>
    <w:p w:rsidRPr="00F81026" w:rsidR="00BC41AB" w:rsidP="00F81026" w:rsidRDefault="00BC41AB" w14:paraId="290906FA" w14:textId="77777777">
      <w:pPr>
        <w:pStyle w:val="TPnormalpuce1"/>
        <w:numPr>
          <w:ilvl w:val="1"/>
          <w:numId w:val="15"/>
        </w:numPr>
      </w:pPr>
      <w:proofErr w:type="spellStart"/>
      <w:r w:rsidRPr="00F81026">
        <w:t>test_delete</w:t>
      </w:r>
      <w:proofErr w:type="spellEnd"/>
      <w:r w:rsidRPr="00F81026">
        <w:t>()</w:t>
      </w:r>
    </w:p>
    <w:p w:rsidRPr="00F81026" w:rsidR="00BC41AB" w:rsidP="00F81026" w:rsidRDefault="00BC41AB" w14:paraId="5A5D5DFD" w14:textId="77777777">
      <w:pPr>
        <w:pStyle w:val="TPnormalpuce1"/>
        <w:numPr>
          <w:ilvl w:val="1"/>
          <w:numId w:val="15"/>
        </w:numPr>
      </w:pPr>
      <w:proofErr w:type="spellStart"/>
      <w:r w:rsidRPr="00F81026">
        <w:t>test_orphanRemoval</w:t>
      </w:r>
      <w:proofErr w:type="spellEnd"/>
      <w:r w:rsidRPr="00F81026">
        <w:t>()</w:t>
      </w:r>
    </w:p>
    <w:p w:rsidR="00BC41AB" w:rsidP="00970A12" w:rsidRDefault="00BC41AB" w14:paraId="629312BA" w14:textId="77777777"/>
    <w:p w:rsidRPr="00970A12" w:rsidR="00970A12" w:rsidP="00970A12" w:rsidRDefault="00970A12" w14:paraId="05AF3A7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970A1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fr.eni.cave.association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;</w:t>
      </w:r>
    </w:p>
    <w:p w:rsidRPr="00970A12" w:rsidR="00970A12" w:rsidP="00970A12" w:rsidRDefault="00970A12" w14:paraId="2E63404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70A12" w:rsidR="00970A12" w:rsidP="00970A12" w:rsidRDefault="00970A12" w14:paraId="30A6859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70A1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70A12">
        <w:rPr>
          <w:rFonts w:ascii="Consolas" w:hAnsi="Consolas"/>
          <w:b/>
          <w:bCs/>
          <w:color w:val="7F0055"/>
          <w:sz w:val="18"/>
          <w:szCs w:val="18"/>
        </w:rPr>
        <w:t>static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org.assertj.core.api.Assertions.</w:t>
      </w:r>
      <w:r w:rsidRPr="00970A12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;</w:t>
      </w:r>
    </w:p>
    <w:p w:rsidRPr="00970A12" w:rsidR="00970A12" w:rsidP="00970A12" w:rsidRDefault="00970A12" w14:paraId="7F60C85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70A1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70A12">
        <w:rPr>
          <w:rFonts w:ascii="Consolas" w:hAnsi="Consolas"/>
          <w:b/>
          <w:bCs/>
          <w:color w:val="7F0055"/>
          <w:sz w:val="18"/>
          <w:szCs w:val="18"/>
        </w:rPr>
        <w:t>static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org.junit.jupiter.api.Assertions.</w:t>
      </w:r>
      <w:r w:rsidRPr="00970A12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;</w:t>
      </w:r>
    </w:p>
    <w:p w:rsidRPr="00970A12" w:rsidR="00970A12" w:rsidP="00970A12" w:rsidRDefault="00970A12" w14:paraId="3EF3094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70A12" w:rsidR="00970A12" w:rsidP="00970A12" w:rsidRDefault="00970A12" w14:paraId="0CB6AD1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70A1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java.util.List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;</w:t>
      </w:r>
    </w:p>
    <w:p w:rsidRPr="00970A12" w:rsidR="00970A12" w:rsidP="00970A12" w:rsidRDefault="00970A12" w14:paraId="571B718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70A1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java.util.stream.Collectors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;</w:t>
      </w:r>
    </w:p>
    <w:p w:rsidRPr="00970A12" w:rsidR="00970A12" w:rsidP="00970A12" w:rsidRDefault="00970A12" w14:paraId="52DFDD0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70A12" w:rsidR="00970A12" w:rsidP="00970A12" w:rsidRDefault="00970A12" w14:paraId="713029B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70A1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org.junit.jupiter.api.Test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;</w:t>
      </w:r>
    </w:p>
    <w:p w:rsidRPr="00970A12" w:rsidR="00970A12" w:rsidP="00970A12" w:rsidRDefault="00970A12" w14:paraId="5FBD443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70A1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org.springframework.beans.factory.annotation.Autowired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;</w:t>
      </w:r>
    </w:p>
    <w:p w:rsidRPr="00970A12" w:rsidR="00970A12" w:rsidP="00970A12" w:rsidRDefault="00970A12" w14:paraId="19D94DD5" w14:textId="769DC732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70A1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org.springframework.boot.test.autoconfigure.orm.jpa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color w:val="000000"/>
          <w:sz w:val="18"/>
          <w:szCs w:val="18"/>
        </w:rPr>
        <w:t>*</w:t>
      </w:r>
      <w:r w:rsidRPr="00970A12">
        <w:rPr>
          <w:rFonts w:ascii="Consolas" w:hAnsi="Consolas"/>
          <w:color w:val="000000"/>
          <w:sz w:val="18"/>
          <w:szCs w:val="18"/>
        </w:rPr>
        <w:t>;</w:t>
      </w:r>
    </w:p>
    <w:p w:rsidRPr="00970A12" w:rsidR="00970A12" w:rsidP="00970A12" w:rsidRDefault="00970A12" w14:paraId="408B919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70A12" w:rsidR="00970A12" w:rsidP="00F04364" w:rsidRDefault="00970A12" w14:paraId="76D5B801" w14:textId="577DC4F0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70A1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fr.eni.cave.bo.client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.</w:t>
      </w:r>
      <w:r w:rsidR="00F04364">
        <w:rPr>
          <w:rFonts w:ascii="Consolas" w:hAnsi="Consolas"/>
          <w:color w:val="000000"/>
          <w:sz w:val="18"/>
          <w:szCs w:val="18"/>
        </w:rPr>
        <w:t>*</w:t>
      </w:r>
      <w:r w:rsidRPr="00970A12">
        <w:rPr>
          <w:rFonts w:ascii="Consolas" w:hAnsi="Consolas"/>
          <w:color w:val="000000"/>
          <w:sz w:val="18"/>
          <w:szCs w:val="18"/>
        </w:rPr>
        <w:t>;</w:t>
      </w:r>
    </w:p>
    <w:p w:rsidRPr="00970A12" w:rsidR="00970A12" w:rsidP="00970A12" w:rsidRDefault="00970A12" w14:paraId="0000F9D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70A1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fr.eni.cave.dal.PanierRepository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;</w:t>
      </w:r>
    </w:p>
    <w:p w:rsidRPr="00970A12" w:rsidR="00970A12" w:rsidP="00970A12" w:rsidRDefault="00970A12" w14:paraId="407DBA7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70A12">
        <w:rPr>
          <w:rFonts w:ascii="Consolas" w:hAnsi="Consolas"/>
          <w:color w:val="000000"/>
          <w:sz w:val="18"/>
          <w:szCs w:val="18"/>
        </w:rPr>
        <w:t xml:space="preserve"> lombok.extern.slf4j.Slf4j;</w:t>
      </w:r>
    </w:p>
    <w:p w:rsidRPr="00970A12" w:rsidR="00970A12" w:rsidP="00970A12" w:rsidRDefault="00970A12" w14:paraId="32686A9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70A12" w:rsidR="00970A12" w:rsidP="00970A12" w:rsidRDefault="00970A12" w14:paraId="6ACECD8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646464"/>
          <w:sz w:val="18"/>
          <w:szCs w:val="18"/>
        </w:rPr>
        <w:t>@Slf4j</w:t>
      </w:r>
    </w:p>
    <w:p w:rsidRPr="00970A12" w:rsidR="00970A12" w:rsidP="00970A12" w:rsidRDefault="00970A12" w14:paraId="1AAF41E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646464"/>
          <w:sz w:val="18"/>
          <w:szCs w:val="18"/>
        </w:rPr>
        <w:t>@DataJpaTest</w:t>
      </w:r>
    </w:p>
    <w:p w:rsidRPr="00970A12" w:rsidR="00970A12" w:rsidP="00970A12" w:rsidRDefault="00970A12" w14:paraId="50802BF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970A12">
        <w:rPr>
          <w:rFonts w:ascii="Consolas" w:hAnsi="Consolas"/>
          <w:color w:val="000000"/>
          <w:sz w:val="18"/>
          <w:szCs w:val="18"/>
        </w:rPr>
        <w:t xml:space="preserve"> </w:t>
      </w:r>
      <w:r w:rsidRPr="00970A12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970A1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TestOneToManyUni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 xml:space="preserve"> {</w:t>
      </w:r>
    </w:p>
    <w:p w:rsidRPr="00970A12" w:rsidR="00970A12" w:rsidP="00970A12" w:rsidRDefault="00970A12" w14:paraId="6024400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646464"/>
          <w:sz w:val="18"/>
          <w:szCs w:val="18"/>
        </w:rPr>
        <w:t>@Autowired</w:t>
      </w:r>
    </w:p>
    <w:p w:rsidRPr="00970A12" w:rsidR="00970A12" w:rsidP="00970A12" w:rsidRDefault="00970A12" w14:paraId="69BA4D4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70A12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TestEntityManager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70A12">
        <w:rPr>
          <w:rFonts w:ascii="Consolas" w:hAnsi="Consolas"/>
          <w:color w:val="0000C0"/>
          <w:sz w:val="18"/>
          <w:szCs w:val="18"/>
        </w:rPr>
        <w:t>entityManager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;</w:t>
      </w:r>
    </w:p>
    <w:p w:rsidRPr="00970A12" w:rsidR="00970A12" w:rsidP="00970A12" w:rsidRDefault="00970A12" w14:paraId="2B34524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70A12" w:rsidR="00970A12" w:rsidP="00970A12" w:rsidRDefault="00970A12" w14:paraId="11441B7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646464"/>
          <w:sz w:val="18"/>
          <w:szCs w:val="18"/>
        </w:rPr>
        <w:t>@Autowired</w:t>
      </w:r>
    </w:p>
    <w:p w:rsidRPr="00970A12" w:rsidR="00970A12" w:rsidP="00970A12" w:rsidRDefault="00970A12" w14:paraId="7CDEA99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PanierRepository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 xml:space="preserve"> </w:t>
      </w:r>
      <w:r w:rsidRPr="00970A12">
        <w:rPr>
          <w:rFonts w:ascii="Consolas" w:hAnsi="Consolas"/>
          <w:color w:val="0000C0"/>
          <w:sz w:val="18"/>
          <w:szCs w:val="18"/>
        </w:rPr>
        <w:t>repository</w:t>
      </w:r>
      <w:r w:rsidRPr="00970A12">
        <w:rPr>
          <w:rFonts w:ascii="Consolas" w:hAnsi="Consolas"/>
          <w:color w:val="000000"/>
          <w:sz w:val="18"/>
          <w:szCs w:val="18"/>
        </w:rPr>
        <w:t>;</w:t>
      </w:r>
    </w:p>
    <w:p w:rsidRPr="00970A12" w:rsidR="00970A12" w:rsidP="00970A12" w:rsidRDefault="00970A12" w14:paraId="051D5F1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70A12" w:rsidR="00970A12" w:rsidP="00970A12" w:rsidRDefault="00970A12" w14:paraId="52D5258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646464"/>
          <w:sz w:val="18"/>
          <w:szCs w:val="18"/>
        </w:rPr>
        <w:t>@Test</w:t>
      </w:r>
    </w:p>
    <w:p w:rsidRPr="00970A12" w:rsidR="00970A12" w:rsidP="00970A12" w:rsidRDefault="00970A12" w14:paraId="560EA7A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970A1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70A12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test_save_nouvelleLigne_nouveauPanier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 {</w:t>
      </w:r>
    </w:p>
    <w:p w:rsidRPr="00970A12" w:rsidR="00970A12" w:rsidP="00970A12" w:rsidRDefault="00970A12" w14:paraId="0B41ACA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70A12">
        <w:rPr>
          <w:rFonts w:ascii="Consolas" w:hAnsi="Consolas"/>
          <w:b/>
          <w:bCs/>
          <w:color w:val="7F0055"/>
          <w:sz w:val="18"/>
          <w:szCs w:val="18"/>
        </w:rPr>
        <w:t>int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qte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 xml:space="preserve"> = 4;</w:t>
      </w:r>
    </w:p>
    <w:p w:rsidRPr="00970A12" w:rsidR="00970A12" w:rsidP="00970A12" w:rsidRDefault="00970A12" w14:paraId="718A0C8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970A1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LignePanier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lp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LignePanier</w:t>
      </w:r>
      <w:proofErr w:type="spellEnd"/>
    </w:p>
    <w:p w:rsidRPr="00970A12" w:rsidR="00970A12" w:rsidP="00970A12" w:rsidRDefault="00970A12" w14:paraId="580EE91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970A12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</w:t>
      </w:r>
    </w:p>
    <w:p w:rsidRPr="00970A12" w:rsidR="00970A12" w:rsidP="00970A12" w:rsidRDefault="00970A12" w14:paraId="4F11CA3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quantite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qte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)</w:t>
      </w:r>
    </w:p>
    <w:p w:rsidRPr="00970A12" w:rsidR="00970A12" w:rsidP="00970A12" w:rsidRDefault="00970A12" w14:paraId="7886664E" w14:textId="368E6148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>.prix(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qte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 xml:space="preserve"> * 23.9</w:t>
      </w:r>
      <w:r w:rsidR="00B30BBA">
        <w:rPr>
          <w:rFonts w:ascii="Consolas" w:hAnsi="Consolas"/>
          <w:color w:val="000000"/>
          <w:sz w:val="18"/>
          <w:szCs w:val="18"/>
        </w:rPr>
        <w:t>5</w:t>
      </w:r>
      <w:r w:rsidRPr="00970A12">
        <w:rPr>
          <w:rFonts w:ascii="Consolas" w:hAnsi="Consolas"/>
          <w:color w:val="000000"/>
          <w:sz w:val="18"/>
          <w:szCs w:val="18"/>
        </w:rPr>
        <w:t>f)</w:t>
      </w:r>
    </w:p>
    <w:p w:rsidRPr="00970A12" w:rsidR="00970A12" w:rsidP="00970A12" w:rsidRDefault="00970A12" w14:paraId="570FBA7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();</w:t>
      </w:r>
    </w:p>
    <w:p w:rsidRPr="00970A12" w:rsidR="00970A12" w:rsidP="00970A12" w:rsidRDefault="00970A12" w14:paraId="11724CD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70A12" w:rsidR="00970A12" w:rsidP="00970A12" w:rsidRDefault="00970A12" w14:paraId="68FB930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970A12">
        <w:rPr>
          <w:rFonts w:ascii="Consolas" w:hAnsi="Consolas"/>
          <w:color w:val="000000"/>
          <w:sz w:val="18"/>
          <w:szCs w:val="18"/>
        </w:rPr>
        <w:t xml:space="preserve"> Panier 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panier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 xml:space="preserve"> = </w:t>
      </w:r>
      <w:r w:rsidRPr="00970A12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970A12">
        <w:rPr>
          <w:rFonts w:ascii="Consolas" w:hAnsi="Consolas"/>
          <w:color w:val="000000"/>
          <w:sz w:val="18"/>
          <w:szCs w:val="18"/>
        </w:rPr>
        <w:t xml:space="preserve"> Panier();</w:t>
      </w:r>
    </w:p>
    <w:p w:rsidRPr="00970A12" w:rsidR="00970A12" w:rsidP="00970A12" w:rsidRDefault="00970A12" w14:paraId="1643433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panier</w:t>
      </w:r>
      <w:r w:rsidRPr="00970A12">
        <w:rPr>
          <w:rFonts w:ascii="Consolas" w:hAnsi="Consolas"/>
          <w:color w:val="000000"/>
          <w:sz w:val="18"/>
          <w:szCs w:val="18"/>
        </w:rPr>
        <w:t>.setPrixTotal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lp</w:t>
      </w:r>
      <w:r w:rsidRPr="00970A12">
        <w:rPr>
          <w:rFonts w:ascii="Consolas" w:hAnsi="Consolas"/>
          <w:color w:val="000000"/>
          <w:sz w:val="18"/>
          <w:szCs w:val="18"/>
        </w:rPr>
        <w:t>.getPrix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());</w:t>
      </w:r>
    </w:p>
    <w:p w:rsidRPr="00970A12" w:rsidR="00970A12" w:rsidP="00970A12" w:rsidRDefault="00970A12" w14:paraId="2D7745A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70A12" w:rsidR="00970A12" w:rsidP="00970A12" w:rsidRDefault="00970A12" w14:paraId="53B76D2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3F7F5F"/>
          <w:sz w:val="18"/>
          <w:szCs w:val="18"/>
        </w:rPr>
        <w:t xml:space="preserve">// Association </w:t>
      </w:r>
      <w:proofErr w:type="spellStart"/>
      <w:r w:rsidRPr="00970A12">
        <w:rPr>
          <w:rFonts w:ascii="Consolas" w:hAnsi="Consolas"/>
          <w:color w:val="3F7F5F"/>
          <w:sz w:val="18"/>
          <w:szCs w:val="18"/>
        </w:rPr>
        <w:t>OneToMany</w:t>
      </w:r>
      <w:proofErr w:type="spellEnd"/>
    </w:p>
    <w:p w:rsidRPr="00970A12" w:rsidR="00970A12" w:rsidP="00970A12" w:rsidRDefault="00970A12" w14:paraId="3EE47E4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panier</w:t>
      </w:r>
      <w:r w:rsidRPr="00970A12">
        <w:rPr>
          <w:rFonts w:ascii="Consolas" w:hAnsi="Consolas"/>
          <w:color w:val="000000"/>
          <w:sz w:val="18"/>
          <w:szCs w:val="18"/>
        </w:rPr>
        <w:t>.getLignesPanier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().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add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lp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);</w:t>
      </w:r>
    </w:p>
    <w:p w:rsidRPr="00970A12" w:rsidR="00970A12" w:rsidP="00970A12" w:rsidRDefault="00970A12" w14:paraId="5ECDAB0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70A12" w:rsidR="00970A12" w:rsidP="00970A12" w:rsidRDefault="00970A12" w14:paraId="13273D0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3F7F5F"/>
          <w:sz w:val="18"/>
          <w:szCs w:val="18"/>
        </w:rPr>
        <w:t>// Appel du comportement</w:t>
      </w:r>
    </w:p>
    <w:p w:rsidRPr="00970A12" w:rsidR="00970A12" w:rsidP="00970A12" w:rsidRDefault="00970A12" w14:paraId="635E122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970A12">
        <w:rPr>
          <w:rFonts w:ascii="Consolas" w:hAnsi="Consolas"/>
          <w:color w:val="000000"/>
          <w:sz w:val="18"/>
          <w:szCs w:val="18"/>
        </w:rPr>
        <w:t xml:space="preserve"> Panier 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panierDB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970A12">
        <w:rPr>
          <w:rFonts w:ascii="Consolas" w:hAnsi="Consolas"/>
          <w:color w:val="0000C0"/>
          <w:sz w:val="18"/>
          <w:szCs w:val="18"/>
        </w:rPr>
        <w:t>repository</w:t>
      </w:r>
      <w:r w:rsidRPr="00970A12">
        <w:rPr>
          <w:rFonts w:ascii="Consolas" w:hAnsi="Consolas"/>
          <w:color w:val="000000"/>
          <w:sz w:val="18"/>
          <w:szCs w:val="18"/>
        </w:rPr>
        <w:t>.save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</w:t>
      </w:r>
      <w:r w:rsidRPr="00970A12">
        <w:rPr>
          <w:rFonts w:ascii="Consolas" w:hAnsi="Consolas"/>
          <w:color w:val="6A3E3E"/>
          <w:sz w:val="18"/>
          <w:szCs w:val="18"/>
        </w:rPr>
        <w:t>panier</w:t>
      </w:r>
      <w:r w:rsidRPr="00970A12">
        <w:rPr>
          <w:rFonts w:ascii="Consolas" w:hAnsi="Consolas"/>
          <w:color w:val="000000"/>
          <w:sz w:val="18"/>
          <w:szCs w:val="18"/>
        </w:rPr>
        <w:t>);</w:t>
      </w:r>
    </w:p>
    <w:p w:rsidRPr="00970A12" w:rsidR="00970A12" w:rsidP="00970A12" w:rsidRDefault="00970A12" w14:paraId="2AEC759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3F7F5F"/>
          <w:sz w:val="18"/>
          <w:szCs w:val="18"/>
        </w:rPr>
        <w:t>// Vérification de l'identifiant de l'entreprise</w:t>
      </w:r>
    </w:p>
    <w:p w:rsidRPr="00970A12" w:rsidR="00970A12" w:rsidP="00970A12" w:rsidRDefault="00970A12" w14:paraId="4C67AD2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70A12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panierDB</w:t>
      </w:r>
      <w:r w:rsidRPr="00970A12">
        <w:rPr>
          <w:rFonts w:ascii="Consolas" w:hAnsi="Consolas"/>
          <w:color w:val="000000"/>
          <w:sz w:val="18"/>
          <w:szCs w:val="18"/>
        </w:rPr>
        <w:t>.getId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(0);</w:t>
      </w:r>
    </w:p>
    <w:p w:rsidRPr="00970A12" w:rsidR="00970A12" w:rsidP="00970A12" w:rsidRDefault="00970A12" w14:paraId="406B34D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70A12" w:rsidR="00970A12" w:rsidP="00970A12" w:rsidRDefault="00970A12" w14:paraId="6BD8183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3F7F5F"/>
          <w:sz w:val="18"/>
          <w:szCs w:val="18"/>
        </w:rPr>
        <w:t>// Vérification de la cascade de l'association</w:t>
      </w:r>
    </w:p>
    <w:p w:rsidRPr="00970A12" w:rsidR="00970A12" w:rsidP="00970A12" w:rsidRDefault="00970A12" w14:paraId="5C25E19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70A12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panierDB</w:t>
      </w:r>
      <w:r w:rsidRPr="00970A12">
        <w:rPr>
          <w:rFonts w:ascii="Consolas" w:hAnsi="Consolas"/>
          <w:color w:val="000000"/>
          <w:sz w:val="18"/>
          <w:szCs w:val="18"/>
        </w:rPr>
        <w:t>.getLignesPanier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();</w:t>
      </w:r>
    </w:p>
    <w:p w:rsidRPr="00970A12" w:rsidR="00970A12" w:rsidP="00970A12" w:rsidRDefault="00970A12" w14:paraId="344BBE5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70A12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panierDB</w:t>
      </w:r>
      <w:r w:rsidRPr="00970A12">
        <w:rPr>
          <w:rFonts w:ascii="Consolas" w:hAnsi="Consolas"/>
          <w:color w:val="000000"/>
          <w:sz w:val="18"/>
          <w:szCs w:val="18"/>
        </w:rPr>
        <w:t>.getLignesPanier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isNotEmpty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();</w:t>
      </w:r>
    </w:p>
    <w:p w:rsidRPr="00970A12" w:rsidR="00970A12" w:rsidP="00970A12" w:rsidRDefault="00970A12" w14:paraId="58D0CAD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70A12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panierDB</w:t>
      </w:r>
      <w:r w:rsidRPr="00970A12">
        <w:rPr>
          <w:rFonts w:ascii="Consolas" w:hAnsi="Consolas"/>
          <w:color w:val="000000"/>
          <w:sz w:val="18"/>
          <w:szCs w:val="18"/>
        </w:rPr>
        <w:t>.getLignesPanier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().size()).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isEqualTo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(1);</w:t>
      </w:r>
    </w:p>
    <w:p w:rsidRPr="00970A12" w:rsidR="00970A12" w:rsidP="00970A12" w:rsidRDefault="00970A12" w14:paraId="5D029AC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970A12">
        <w:rPr>
          <w:rFonts w:ascii="Consolas" w:hAnsi="Consolas"/>
          <w:color w:val="000000"/>
          <w:sz w:val="18"/>
          <w:szCs w:val="18"/>
        </w:rPr>
        <w:t>.info(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panierDB</w:t>
      </w:r>
      <w:r w:rsidRPr="00970A12">
        <w:rPr>
          <w:rFonts w:ascii="Consolas" w:hAnsi="Consolas"/>
          <w:color w:val="000000"/>
          <w:sz w:val="18"/>
          <w:szCs w:val="18"/>
        </w:rPr>
        <w:t>.toString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());</w:t>
      </w:r>
    </w:p>
    <w:p w:rsidRPr="00970A12" w:rsidR="00970A12" w:rsidP="00970A12" w:rsidRDefault="00970A12" w14:paraId="47F7D99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>}</w:t>
      </w:r>
    </w:p>
    <w:p w:rsidRPr="00970A12" w:rsidR="00970A12" w:rsidP="00970A12" w:rsidRDefault="00970A12" w14:paraId="0A63834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70A12" w:rsidR="00970A12" w:rsidP="00970A12" w:rsidRDefault="00970A12" w14:paraId="26AED85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646464"/>
          <w:sz w:val="18"/>
          <w:szCs w:val="18"/>
        </w:rPr>
        <w:t>@Test</w:t>
      </w:r>
    </w:p>
    <w:p w:rsidRPr="00970A12" w:rsidR="00970A12" w:rsidP="00970A12" w:rsidRDefault="00970A12" w14:paraId="1CAF1E6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970A1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70A12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test_save_nouvelleLigne_Panier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 {</w:t>
      </w:r>
    </w:p>
    <w:p w:rsidRPr="00970A12" w:rsidR="00970A12" w:rsidP="00970A12" w:rsidRDefault="00970A12" w14:paraId="052E659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970A12">
        <w:rPr>
          <w:rFonts w:ascii="Consolas" w:hAnsi="Consolas"/>
          <w:color w:val="000000"/>
          <w:sz w:val="18"/>
          <w:szCs w:val="18"/>
        </w:rPr>
        <w:t xml:space="preserve"> Panier 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panierDB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panierEnDB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();</w:t>
      </w:r>
    </w:p>
    <w:p w:rsidRPr="00970A12" w:rsidR="00970A12" w:rsidP="00970A12" w:rsidRDefault="00970A12" w14:paraId="5FFBCAE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70A12">
        <w:rPr>
          <w:rFonts w:ascii="Consolas" w:hAnsi="Consolas"/>
          <w:b/>
          <w:bCs/>
          <w:color w:val="7F0055"/>
          <w:sz w:val="18"/>
          <w:szCs w:val="18"/>
        </w:rPr>
        <w:t>int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qte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 xml:space="preserve"> = 10;</w:t>
      </w:r>
    </w:p>
    <w:p w:rsidRPr="00970A12" w:rsidR="00970A12" w:rsidP="00970A12" w:rsidRDefault="00970A12" w14:paraId="59A3446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70A12" w:rsidR="00970A12" w:rsidP="00970A12" w:rsidRDefault="00970A12" w14:paraId="6784DAE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970A1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LignePanier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lp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LignePanier</w:t>
      </w:r>
      <w:proofErr w:type="spellEnd"/>
    </w:p>
    <w:p w:rsidRPr="00970A12" w:rsidR="00970A12" w:rsidP="00970A12" w:rsidRDefault="00970A12" w14:paraId="6ECE601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970A12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</w:t>
      </w:r>
    </w:p>
    <w:p w:rsidRPr="00970A12" w:rsidR="00970A12" w:rsidP="00970A12" w:rsidRDefault="00970A12" w14:paraId="7E49A84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quantite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qte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)</w:t>
      </w:r>
    </w:p>
    <w:p w:rsidRPr="00970A12" w:rsidR="00970A12" w:rsidP="00970A12" w:rsidRDefault="00970A12" w14:paraId="6AC975BF" w14:textId="1D988E30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>.prix(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qte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 xml:space="preserve"> * 23.9</w:t>
      </w:r>
      <w:r w:rsidR="00B30BBA">
        <w:rPr>
          <w:rFonts w:ascii="Consolas" w:hAnsi="Consolas"/>
          <w:color w:val="000000"/>
          <w:sz w:val="18"/>
          <w:szCs w:val="18"/>
        </w:rPr>
        <w:t>5</w:t>
      </w:r>
      <w:r w:rsidRPr="00970A12">
        <w:rPr>
          <w:rFonts w:ascii="Consolas" w:hAnsi="Consolas"/>
          <w:color w:val="000000"/>
          <w:sz w:val="18"/>
          <w:szCs w:val="18"/>
        </w:rPr>
        <w:t>f)</w:t>
      </w:r>
    </w:p>
    <w:p w:rsidRPr="00970A12" w:rsidR="00970A12" w:rsidP="00970A12" w:rsidRDefault="00970A12" w14:paraId="4DB7050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();</w:t>
      </w:r>
    </w:p>
    <w:p w:rsidRPr="00970A12" w:rsidR="00970A12" w:rsidP="00970A12" w:rsidRDefault="00970A12" w14:paraId="0148423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70A12" w:rsidR="00970A12" w:rsidP="00970A12" w:rsidRDefault="00970A12" w14:paraId="4C20468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panierDB</w:t>
      </w:r>
      <w:r w:rsidRPr="00970A12">
        <w:rPr>
          <w:rFonts w:ascii="Consolas" w:hAnsi="Consolas"/>
          <w:color w:val="000000"/>
          <w:sz w:val="18"/>
          <w:szCs w:val="18"/>
        </w:rPr>
        <w:t>.setPrixTotal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panierDB</w:t>
      </w:r>
      <w:r w:rsidRPr="00970A12">
        <w:rPr>
          <w:rFonts w:ascii="Consolas" w:hAnsi="Consolas"/>
          <w:color w:val="000000"/>
          <w:sz w:val="18"/>
          <w:szCs w:val="18"/>
        </w:rPr>
        <w:t>.getPrixTotal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 xml:space="preserve">() + 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lp</w:t>
      </w:r>
      <w:r w:rsidRPr="00970A12">
        <w:rPr>
          <w:rFonts w:ascii="Consolas" w:hAnsi="Consolas"/>
          <w:color w:val="000000"/>
          <w:sz w:val="18"/>
          <w:szCs w:val="18"/>
        </w:rPr>
        <w:t>.getPrix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());</w:t>
      </w:r>
    </w:p>
    <w:p w:rsidRPr="00970A12" w:rsidR="00970A12" w:rsidP="00970A12" w:rsidRDefault="00970A12" w14:paraId="0D3EF5D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70A12" w:rsidR="00970A12" w:rsidP="00970A12" w:rsidRDefault="00970A12" w14:paraId="43696ED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3F7F5F"/>
          <w:sz w:val="18"/>
          <w:szCs w:val="18"/>
        </w:rPr>
        <w:t xml:space="preserve">// Association </w:t>
      </w:r>
      <w:proofErr w:type="spellStart"/>
      <w:r w:rsidRPr="00970A12">
        <w:rPr>
          <w:rFonts w:ascii="Consolas" w:hAnsi="Consolas"/>
          <w:color w:val="3F7F5F"/>
          <w:sz w:val="18"/>
          <w:szCs w:val="18"/>
        </w:rPr>
        <w:t>OneToMany</w:t>
      </w:r>
      <w:proofErr w:type="spellEnd"/>
    </w:p>
    <w:p w:rsidRPr="00970A12" w:rsidR="00970A12" w:rsidP="00970A12" w:rsidRDefault="00970A12" w14:paraId="3ECE7AC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panierDB</w:t>
      </w:r>
      <w:r w:rsidRPr="00970A12">
        <w:rPr>
          <w:rFonts w:ascii="Consolas" w:hAnsi="Consolas"/>
          <w:color w:val="000000"/>
          <w:sz w:val="18"/>
          <w:szCs w:val="18"/>
        </w:rPr>
        <w:t>.getLignesPanier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().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add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lp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);</w:t>
      </w:r>
    </w:p>
    <w:p w:rsidRPr="00970A12" w:rsidR="00970A12" w:rsidP="00970A12" w:rsidRDefault="00970A12" w14:paraId="124A3A5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70A12" w:rsidR="00970A12" w:rsidP="00970A12" w:rsidRDefault="00970A12" w14:paraId="44AC8E4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3F7F5F"/>
          <w:sz w:val="18"/>
          <w:szCs w:val="18"/>
        </w:rPr>
        <w:t>// Appel du comportement</w:t>
      </w:r>
    </w:p>
    <w:p w:rsidRPr="00970A12" w:rsidR="00970A12" w:rsidP="00970A12" w:rsidRDefault="00970A12" w14:paraId="2ADABA2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970A12">
        <w:rPr>
          <w:rFonts w:ascii="Consolas" w:hAnsi="Consolas"/>
          <w:color w:val="000000"/>
          <w:sz w:val="18"/>
          <w:szCs w:val="18"/>
        </w:rPr>
        <w:t xml:space="preserve"> Panier </w:t>
      </w:r>
      <w:r w:rsidRPr="00970A12">
        <w:rPr>
          <w:rFonts w:ascii="Consolas" w:hAnsi="Consolas"/>
          <w:color w:val="6A3E3E"/>
          <w:sz w:val="18"/>
          <w:szCs w:val="18"/>
        </w:rPr>
        <w:t>panierDB2</w:t>
      </w:r>
      <w:r w:rsidRPr="00970A12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970A12">
        <w:rPr>
          <w:rFonts w:ascii="Consolas" w:hAnsi="Consolas"/>
          <w:color w:val="0000C0"/>
          <w:sz w:val="18"/>
          <w:szCs w:val="18"/>
        </w:rPr>
        <w:t>repository</w:t>
      </w:r>
      <w:r w:rsidRPr="00970A12">
        <w:rPr>
          <w:rFonts w:ascii="Consolas" w:hAnsi="Consolas"/>
          <w:color w:val="000000"/>
          <w:sz w:val="18"/>
          <w:szCs w:val="18"/>
        </w:rPr>
        <w:t>.save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panierDB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);</w:t>
      </w:r>
    </w:p>
    <w:p w:rsidRPr="00970A12" w:rsidR="00970A12" w:rsidP="00970A12" w:rsidRDefault="00970A12" w14:paraId="2424D9F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3F7F5F"/>
          <w:sz w:val="18"/>
          <w:szCs w:val="18"/>
        </w:rPr>
        <w:t>// Vérification de l'identifiant de l'entreprise</w:t>
      </w:r>
    </w:p>
    <w:p w:rsidRPr="00970A12" w:rsidR="00970A12" w:rsidP="00970A12" w:rsidRDefault="00970A12" w14:paraId="34C9AF9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70A12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</w:t>
      </w:r>
      <w:r w:rsidRPr="00970A12">
        <w:rPr>
          <w:rFonts w:ascii="Consolas" w:hAnsi="Consolas"/>
          <w:color w:val="6A3E3E"/>
          <w:sz w:val="18"/>
          <w:szCs w:val="18"/>
        </w:rPr>
        <w:t>panierDB2</w:t>
      </w:r>
      <w:r w:rsidRPr="00970A12">
        <w:rPr>
          <w:rFonts w:ascii="Consolas" w:hAnsi="Consolas"/>
          <w:color w:val="000000"/>
          <w:sz w:val="18"/>
          <w:szCs w:val="18"/>
        </w:rPr>
        <w:t>.getId()).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isEqualTo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panierDB</w:t>
      </w:r>
      <w:r w:rsidRPr="00970A12">
        <w:rPr>
          <w:rFonts w:ascii="Consolas" w:hAnsi="Consolas"/>
          <w:color w:val="000000"/>
          <w:sz w:val="18"/>
          <w:szCs w:val="18"/>
        </w:rPr>
        <w:t>.getId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());</w:t>
      </w:r>
    </w:p>
    <w:p w:rsidRPr="00970A12" w:rsidR="00970A12" w:rsidP="00970A12" w:rsidRDefault="00970A12" w14:paraId="38631BA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70A12" w:rsidR="00970A12" w:rsidP="00970A12" w:rsidRDefault="00970A12" w14:paraId="4D29056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3F7F5F"/>
          <w:sz w:val="18"/>
          <w:szCs w:val="18"/>
        </w:rPr>
        <w:t>// Vérification de la cascade de l'association</w:t>
      </w:r>
    </w:p>
    <w:p w:rsidRPr="00970A12" w:rsidR="00970A12" w:rsidP="00970A12" w:rsidRDefault="00970A12" w14:paraId="39C00BB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70A12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</w:t>
      </w:r>
      <w:r w:rsidRPr="00970A12">
        <w:rPr>
          <w:rFonts w:ascii="Consolas" w:hAnsi="Consolas"/>
          <w:color w:val="6A3E3E"/>
          <w:sz w:val="18"/>
          <w:szCs w:val="18"/>
        </w:rPr>
        <w:t>panierDB2</w:t>
      </w:r>
      <w:r w:rsidRPr="00970A12">
        <w:rPr>
          <w:rFonts w:ascii="Consolas" w:hAnsi="Consolas"/>
          <w:color w:val="000000"/>
          <w:sz w:val="18"/>
          <w:szCs w:val="18"/>
        </w:rPr>
        <w:t>.getLignesPanier()).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();</w:t>
      </w:r>
    </w:p>
    <w:p w:rsidRPr="00970A12" w:rsidR="00970A12" w:rsidP="00970A12" w:rsidRDefault="00970A12" w14:paraId="178D5AA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70A12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</w:t>
      </w:r>
      <w:r w:rsidRPr="00970A12">
        <w:rPr>
          <w:rFonts w:ascii="Consolas" w:hAnsi="Consolas"/>
          <w:color w:val="6A3E3E"/>
          <w:sz w:val="18"/>
          <w:szCs w:val="18"/>
        </w:rPr>
        <w:t>panierDB2</w:t>
      </w:r>
      <w:r w:rsidRPr="00970A12">
        <w:rPr>
          <w:rFonts w:ascii="Consolas" w:hAnsi="Consolas"/>
          <w:color w:val="000000"/>
          <w:sz w:val="18"/>
          <w:szCs w:val="18"/>
        </w:rPr>
        <w:t>.getLignesPanier()).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isNotEmpty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();</w:t>
      </w:r>
    </w:p>
    <w:p w:rsidRPr="00970A12" w:rsidR="00970A12" w:rsidP="00970A12" w:rsidRDefault="00970A12" w14:paraId="24DB418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70A12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</w:t>
      </w:r>
      <w:r w:rsidRPr="00970A12">
        <w:rPr>
          <w:rFonts w:ascii="Consolas" w:hAnsi="Consolas"/>
          <w:color w:val="6A3E3E"/>
          <w:sz w:val="18"/>
          <w:szCs w:val="18"/>
        </w:rPr>
        <w:t>panierDB2</w:t>
      </w:r>
      <w:r w:rsidRPr="00970A12">
        <w:rPr>
          <w:rFonts w:ascii="Consolas" w:hAnsi="Consolas"/>
          <w:color w:val="000000"/>
          <w:sz w:val="18"/>
          <w:szCs w:val="18"/>
        </w:rPr>
        <w:t>.getLignesPanier().size()).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isEqualTo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(2);</w:t>
      </w:r>
    </w:p>
    <w:p w:rsidRPr="00970A12" w:rsidR="00970A12" w:rsidP="00970A12" w:rsidRDefault="00970A12" w14:paraId="130D6B24" w14:textId="75154CF8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970A12">
        <w:rPr>
          <w:rFonts w:ascii="Consolas" w:hAnsi="Consolas"/>
          <w:color w:val="000000"/>
          <w:sz w:val="18"/>
          <w:szCs w:val="18"/>
        </w:rPr>
        <w:t>.info(</w:t>
      </w:r>
      <w:r w:rsidRPr="00970A12">
        <w:rPr>
          <w:rFonts w:ascii="Consolas" w:hAnsi="Consolas"/>
          <w:color w:val="6A3E3E"/>
          <w:sz w:val="18"/>
          <w:szCs w:val="18"/>
        </w:rPr>
        <w:t>panierDB2</w:t>
      </w:r>
      <w:r w:rsidRPr="00970A12">
        <w:rPr>
          <w:rFonts w:ascii="Consolas" w:hAnsi="Consolas"/>
          <w:color w:val="000000"/>
          <w:sz w:val="18"/>
          <w:szCs w:val="18"/>
        </w:rPr>
        <w:t>.toString());</w:t>
      </w:r>
    </w:p>
    <w:p w:rsidRPr="00970A12" w:rsidR="00970A12" w:rsidP="00970A12" w:rsidRDefault="00970A12" w14:paraId="04D3FCF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>}</w:t>
      </w:r>
    </w:p>
    <w:p w:rsidRPr="00970A12" w:rsidR="00970A12" w:rsidP="00970A12" w:rsidRDefault="00970A12" w14:paraId="539BCAF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70A12" w:rsidR="00970A12" w:rsidP="00970A12" w:rsidRDefault="00970A12" w14:paraId="1AC5897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646464"/>
          <w:sz w:val="18"/>
          <w:szCs w:val="18"/>
        </w:rPr>
        <w:t>@Test</w:t>
      </w:r>
    </w:p>
    <w:p w:rsidRPr="00970A12" w:rsidR="00970A12" w:rsidP="00970A12" w:rsidRDefault="00970A12" w14:paraId="27388FF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970A1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70A12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test_delete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 {</w:t>
      </w:r>
    </w:p>
    <w:p w:rsidRPr="00970A12" w:rsidR="00970A12" w:rsidP="00970A12" w:rsidRDefault="00970A12" w14:paraId="3FF81E3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970A12">
        <w:rPr>
          <w:rFonts w:ascii="Consolas" w:hAnsi="Consolas"/>
          <w:color w:val="000000"/>
          <w:sz w:val="18"/>
          <w:szCs w:val="18"/>
        </w:rPr>
        <w:t xml:space="preserve"> Panier 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panierDB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panierEnDB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();</w:t>
      </w:r>
    </w:p>
    <w:p w:rsidRPr="00970A12" w:rsidR="00970A12" w:rsidP="00970A12" w:rsidRDefault="00970A12" w14:paraId="2CAB3CB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970A12">
        <w:rPr>
          <w:rFonts w:ascii="Consolas" w:hAnsi="Consolas"/>
          <w:color w:val="000000"/>
          <w:sz w:val="18"/>
          <w:szCs w:val="18"/>
        </w:rPr>
        <w:t xml:space="preserve"> List&lt;Integer&gt; 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listeIdLignePanier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panierDB</w:t>
      </w:r>
      <w:r w:rsidRPr="00970A12">
        <w:rPr>
          <w:rFonts w:ascii="Consolas" w:hAnsi="Consolas"/>
          <w:color w:val="000000"/>
          <w:sz w:val="18"/>
          <w:szCs w:val="18"/>
        </w:rPr>
        <w:t>.getLignesPanier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</w:t>
      </w:r>
    </w:p>
    <w:p w:rsidRPr="00970A12" w:rsidR="00970A12" w:rsidP="00970A12" w:rsidRDefault="00970A12" w14:paraId="4045A03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stream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</w:t>
      </w:r>
    </w:p>
    <w:p w:rsidRPr="00970A12" w:rsidR="00970A12" w:rsidP="00970A12" w:rsidRDefault="00970A12" w14:paraId="4A20F08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map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LignePanier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::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getId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)</w:t>
      </w:r>
    </w:p>
    <w:p w:rsidRPr="00970A12" w:rsidR="00970A12" w:rsidP="00970A12" w:rsidRDefault="00970A12" w14:paraId="6CB7E62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collect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Collectors.</w:t>
      </w:r>
      <w:r w:rsidRPr="00970A12">
        <w:rPr>
          <w:rFonts w:ascii="Consolas" w:hAnsi="Consolas"/>
          <w:i/>
          <w:iCs/>
          <w:color w:val="000000"/>
          <w:sz w:val="18"/>
          <w:szCs w:val="18"/>
        </w:rPr>
        <w:t>toList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());</w:t>
      </w:r>
    </w:p>
    <w:p w:rsidRPr="00970A12" w:rsidR="00970A12" w:rsidP="00970A12" w:rsidRDefault="00970A12" w14:paraId="6606073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70A12" w:rsidR="00970A12" w:rsidP="00970A12" w:rsidRDefault="00970A12" w14:paraId="1050A6A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3F7F5F"/>
          <w:sz w:val="18"/>
          <w:szCs w:val="18"/>
        </w:rPr>
        <w:t>// Appel du comportement</w:t>
      </w:r>
    </w:p>
    <w:p w:rsidRPr="00970A12" w:rsidR="00970A12" w:rsidP="00970A12" w:rsidRDefault="00970A12" w14:paraId="0116E37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70A12">
        <w:rPr>
          <w:rFonts w:ascii="Consolas" w:hAnsi="Consolas"/>
          <w:color w:val="0000C0"/>
          <w:sz w:val="18"/>
          <w:szCs w:val="18"/>
        </w:rPr>
        <w:t>repository</w:t>
      </w:r>
      <w:r w:rsidRPr="00970A12">
        <w:rPr>
          <w:rFonts w:ascii="Consolas" w:hAnsi="Consolas"/>
          <w:color w:val="000000"/>
          <w:sz w:val="18"/>
          <w:szCs w:val="18"/>
        </w:rPr>
        <w:t>.delete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panierDB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);</w:t>
      </w:r>
    </w:p>
    <w:p w:rsidRPr="00970A12" w:rsidR="00970A12" w:rsidP="00970A12" w:rsidRDefault="00970A12" w14:paraId="6620EA9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70A12" w:rsidR="00970A12" w:rsidP="00970A12" w:rsidRDefault="00970A12" w14:paraId="17D3F8E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3F7F5F"/>
          <w:sz w:val="18"/>
          <w:szCs w:val="18"/>
        </w:rPr>
        <w:t>// Vérification que l'entité a été supprimée</w:t>
      </w:r>
    </w:p>
    <w:p w:rsidRPr="00970A12" w:rsidR="00970A12" w:rsidP="00970A12" w:rsidRDefault="00970A12" w14:paraId="3A00594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970A12">
        <w:rPr>
          <w:rFonts w:ascii="Consolas" w:hAnsi="Consolas"/>
          <w:color w:val="000000"/>
          <w:sz w:val="18"/>
          <w:szCs w:val="18"/>
        </w:rPr>
        <w:t xml:space="preserve"> Panier </w:t>
      </w:r>
      <w:r w:rsidRPr="00970A12">
        <w:rPr>
          <w:rFonts w:ascii="Consolas" w:hAnsi="Consolas"/>
          <w:color w:val="6A3E3E"/>
          <w:sz w:val="18"/>
          <w:szCs w:val="18"/>
        </w:rPr>
        <w:t>panierDB2</w:t>
      </w:r>
      <w:r w:rsidRPr="00970A12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970A12">
        <w:rPr>
          <w:rFonts w:ascii="Consolas" w:hAnsi="Consolas"/>
          <w:color w:val="0000C0"/>
          <w:sz w:val="18"/>
          <w:szCs w:val="18"/>
        </w:rPr>
        <w:t>entityManager</w:t>
      </w:r>
      <w:r w:rsidRPr="00970A12">
        <w:rPr>
          <w:rFonts w:ascii="Consolas" w:hAnsi="Consolas"/>
          <w:color w:val="000000"/>
          <w:sz w:val="18"/>
          <w:szCs w:val="18"/>
        </w:rPr>
        <w:t>.find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Panier.</w:t>
      </w:r>
      <w:r w:rsidRPr="00970A12">
        <w:rPr>
          <w:rFonts w:ascii="Consolas" w:hAnsi="Consolas"/>
          <w:b/>
          <w:bCs/>
          <w:color w:val="7F0055"/>
          <w:sz w:val="18"/>
          <w:szCs w:val="18"/>
        </w:rPr>
        <w:t>class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panierDB</w:t>
      </w:r>
      <w:r w:rsidRPr="00970A12">
        <w:rPr>
          <w:rFonts w:ascii="Consolas" w:hAnsi="Consolas"/>
          <w:color w:val="000000"/>
          <w:sz w:val="18"/>
          <w:szCs w:val="18"/>
        </w:rPr>
        <w:t>.getId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());</w:t>
      </w:r>
    </w:p>
    <w:p w:rsidRPr="00970A12" w:rsidR="00970A12" w:rsidP="00970A12" w:rsidRDefault="00970A12" w14:paraId="3A6E152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70A12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</w:t>
      </w:r>
      <w:r w:rsidRPr="00970A12">
        <w:rPr>
          <w:rFonts w:ascii="Consolas" w:hAnsi="Consolas"/>
          <w:color w:val="6A3E3E"/>
          <w:sz w:val="18"/>
          <w:szCs w:val="18"/>
        </w:rPr>
        <w:t>panierDB2</w:t>
      </w:r>
      <w:r w:rsidRPr="00970A12">
        <w:rPr>
          <w:rFonts w:ascii="Consolas" w:hAnsi="Consolas"/>
          <w:color w:val="000000"/>
          <w:sz w:val="18"/>
          <w:szCs w:val="18"/>
        </w:rPr>
        <w:t>);</w:t>
      </w:r>
    </w:p>
    <w:p w:rsidRPr="00970A12" w:rsidR="00970A12" w:rsidP="00970A12" w:rsidRDefault="00970A12" w14:paraId="2C2EEFA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</w:p>
    <w:p w:rsidRPr="00970A12" w:rsidR="00970A12" w:rsidP="00970A12" w:rsidRDefault="00970A12" w14:paraId="1FADD6F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3F7F5F"/>
          <w:sz w:val="18"/>
          <w:szCs w:val="18"/>
        </w:rPr>
        <w:t xml:space="preserve">// Vérifier que tous les </w:t>
      </w:r>
      <w:proofErr w:type="spellStart"/>
      <w:r w:rsidRPr="00970A12">
        <w:rPr>
          <w:rFonts w:ascii="Consolas" w:hAnsi="Consolas"/>
          <w:color w:val="3F7F5F"/>
          <w:sz w:val="18"/>
          <w:szCs w:val="18"/>
        </w:rPr>
        <w:t>LignePanier</w:t>
      </w:r>
      <w:proofErr w:type="spellEnd"/>
      <w:r w:rsidRPr="00970A12">
        <w:rPr>
          <w:rFonts w:ascii="Consolas" w:hAnsi="Consolas"/>
          <w:color w:val="3F7F5F"/>
          <w:sz w:val="18"/>
          <w:szCs w:val="18"/>
        </w:rPr>
        <w:t xml:space="preserve"> sont supprimés par cascade</w:t>
      </w:r>
    </w:p>
    <w:p w:rsidRPr="00970A12" w:rsidR="00970A12" w:rsidP="00970A12" w:rsidRDefault="00970A12" w14:paraId="6B1D1CD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70A12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listeIdLignePanier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();</w:t>
      </w:r>
    </w:p>
    <w:p w:rsidRPr="00970A12" w:rsidR="00970A12" w:rsidP="00970A12" w:rsidRDefault="00970A12" w14:paraId="56E7829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70A12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listeIdLignePanier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isNotEmpty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();</w:t>
      </w:r>
    </w:p>
    <w:p w:rsidRPr="00970A12" w:rsidR="00970A12" w:rsidP="00970A12" w:rsidRDefault="00970A12" w14:paraId="0A8B01F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listeIdLignePanier</w:t>
      </w:r>
      <w:r w:rsidRPr="00970A12">
        <w:rPr>
          <w:rFonts w:ascii="Consolas" w:hAnsi="Consolas"/>
          <w:color w:val="000000"/>
          <w:sz w:val="18"/>
          <w:szCs w:val="18"/>
        </w:rPr>
        <w:t>.forEach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</w:t>
      </w:r>
      <w:r w:rsidRPr="00970A12">
        <w:rPr>
          <w:rFonts w:ascii="Consolas" w:hAnsi="Consolas"/>
          <w:color w:val="6A3E3E"/>
          <w:sz w:val="18"/>
          <w:szCs w:val="18"/>
        </w:rPr>
        <w:t>id</w:t>
      </w:r>
      <w:r w:rsidRPr="00970A12">
        <w:rPr>
          <w:rFonts w:ascii="Consolas" w:hAnsi="Consolas"/>
          <w:color w:val="000000"/>
          <w:sz w:val="18"/>
          <w:szCs w:val="18"/>
        </w:rPr>
        <w:t xml:space="preserve"> -&gt; {</w:t>
      </w:r>
    </w:p>
    <w:p w:rsidRPr="00970A12" w:rsidR="00970A12" w:rsidP="00970A12" w:rsidRDefault="00970A12" w14:paraId="11D7A31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70A12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</w:t>
      </w:r>
      <w:r w:rsidRPr="00970A12">
        <w:rPr>
          <w:rFonts w:ascii="Consolas" w:hAnsi="Consolas"/>
          <w:color w:val="6A3E3E"/>
          <w:sz w:val="18"/>
          <w:szCs w:val="18"/>
        </w:rPr>
        <w:t>id</w:t>
      </w:r>
      <w:r w:rsidRPr="00970A12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(0);</w:t>
      </w:r>
    </w:p>
    <w:p w:rsidRPr="00970A12" w:rsidR="00970A12" w:rsidP="00970A12" w:rsidRDefault="00970A12" w14:paraId="1898B04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LignePanier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lpDB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970A12">
        <w:rPr>
          <w:rFonts w:ascii="Consolas" w:hAnsi="Consolas"/>
          <w:color w:val="0000C0"/>
          <w:sz w:val="18"/>
          <w:szCs w:val="18"/>
        </w:rPr>
        <w:t>entityManager</w:t>
      </w:r>
      <w:r w:rsidRPr="00970A12">
        <w:rPr>
          <w:rFonts w:ascii="Consolas" w:hAnsi="Consolas"/>
          <w:color w:val="000000"/>
          <w:sz w:val="18"/>
          <w:szCs w:val="18"/>
        </w:rPr>
        <w:t>.find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LignePanier.</w:t>
      </w:r>
      <w:r w:rsidRPr="00970A12">
        <w:rPr>
          <w:rFonts w:ascii="Consolas" w:hAnsi="Consolas"/>
          <w:b/>
          <w:bCs/>
          <w:color w:val="7F0055"/>
          <w:sz w:val="18"/>
          <w:szCs w:val="18"/>
        </w:rPr>
        <w:t>class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 xml:space="preserve">, </w:t>
      </w:r>
      <w:r w:rsidRPr="00970A12">
        <w:rPr>
          <w:rFonts w:ascii="Consolas" w:hAnsi="Consolas"/>
          <w:color w:val="6A3E3E"/>
          <w:sz w:val="18"/>
          <w:szCs w:val="18"/>
        </w:rPr>
        <w:t>id</w:t>
      </w:r>
      <w:r w:rsidRPr="00970A12">
        <w:rPr>
          <w:rFonts w:ascii="Consolas" w:hAnsi="Consolas"/>
          <w:color w:val="000000"/>
          <w:sz w:val="18"/>
          <w:szCs w:val="18"/>
        </w:rPr>
        <w:t>);</w:t>
      </w:r>
    </w:p>
    <w:p w:rsidRPr="00970A12" w:rsidR="00970A12" w:rsidP="00970A12" w:rsidRDefault="00970A12" w14:paraId="34B058F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70A12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lpDB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);</w:t>
      </w:r>
    </w:p>
    <w:p w:rsidRPr="00970A12" w:rsidR="00970A12" w:rsidP="00970A12" w:rsidRDefault="00970A12" w14:paraId="6C527B4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>});</w:t>
      </w:r>
    </w:p>
    <w:p w:rsidRPr="00970A12" w:rsidR="00970A12" w:rsidP="00970A12" w:rsidRDefault="00970A12" w14:paraId="335175A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>}</w:t>
      </w:r>
    </w:p>
    <w:p w:rsidRPr="00970A12" w:rsidR="00970A12" w:rsidP="00970A12" w:rsidRDefault="00970A12" w14:paraId="571AFCC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70A12" w:rsidR="00970A12" w:rsidP="00970A12" w:rsidRDefault="00970A12" w14:paraId="416137B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646464"/>
          <w:sz w:val="18"/>
          <w:szCs w:val="18"/>
        </w:rPr>
        <w:t>@Test</w:t>
      </w:r>
    </w:p>
    <w:p w:rsidRPr="00970A12" w:rsidR="00970A12" w:rsidP="00970A12" w:rsidRDefault="00970A12" w14:paraId="49A328E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970A1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70A12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641BA">
        <w:rPr>
          <w:rFonts w:ascii="Consolas" w:hAnsi="Consolas"/>
          <w:color w:val="000000"/>
          <w:sz w:val="18"/>
          <w:szCs w:val="18"/>
        </w:rPr>
        <w:t>test_orphanRemoval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 {</w:t>
      </w:r>
    </w:p>
    <w:p w:rsidRPr="00970A12" w:rsidR="00970A12" w:rsidP="00970A12" w:rsidRDefault="00970A12" w14:paraId="1364A2A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970A12">
        <w:rPr>
          <w:rFonts w:ascii="Consolas" w:hAnsi="Consolas"/>
          <w:color w:val="000000"/>
          <w:sz w:val="18"/>
          <w:szCs w:val="18"/>
        </w:rPr>
        <w:t xml:space="preserve"> Panier 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panierDB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panierEnDB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();</w:t>
      </w:r>
    </w:p>
    <w:p w:rsidRPr="00970A12" w:rsidR="00970A12" w:rsidP="00970A12" w:rsidRDefault="00970A12" w14:paraId="16BF87E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970A12">
        <w:rPr>
          <w:rFonts w:ascii="Consolas" w:hAnsi="Consolas"/>
          <w:color w:val="000000"/>
          <w:sz w:val="18"/>
          <w:szCs w:val="18"/>
        </w:rPr>
        <w:t xml:space="preserve"> List&lt;Integer&gt; 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listeIdLignePanier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panierDB</w:t>
      </w:r>
      <w:r w:rsidRPr="00970A12">
        <w:rPr>
          <w:rFonts w:ascii="Consolas" w:hAnsi="Consolas"/>
          <w:color w:val="000000"/>
          <w:sz w:val="18"/>
          <w:szCs w:val="18"/>
        </w:rPr>
        <w:t>.getLignesPanier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</w:t>
      </w:r>
    </w:p>
    <w:p w:rsidRPr="00970A12" w:rsidR="00970A12" w:rsidP="00970A12" w:rsidRDefault="00970A12" w14:paraId="4CCD701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stream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</w:t>
      </w:r>
    </w:p>
    <w:p w:rsidRPr="00970A12" w:rsidR="00970A12" w:rsidP="00970A12" w:rsidRDefault="00970A12" w14:paraId="00525E5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map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LignePanier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::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getId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)</w:t>
      </w:r>
    </w:p>
    <w:p w:rsidRPr="00970A12" w:rsidR="00970A12" w:rsidP="00970A12" w:rsidRDefault="00970A12" w14:paraId="72FA726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collect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Collectors.</w:t>
      </w:r>
      <w:r w:rsidRPr="00970A12">
        <w:rPr>
          <w:rFonts w:ascii="Consolas" w:hAnsi="Consolas"/>
          <w:i/>
          <w:iCs/>
          <w:color w:val="000000"/>
          <w:sz w:val="18"/>
          <w:szCs w:val="18"/>
        </w:rPr>
        <w:t>toList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());</w:t>
      </w:r>
    </w:p>
    <w:p w:rsidRPr="00970A12" w:rsidR="00970A12" w:rsidP="00970A12" w:rsidRDefault="00970A12" w14:paraId="0D0456E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70A12" w:rsidR="00970A12" w:rsidP="00970A12" w:rsidRDefault="00970A12" w14:paraId="7A86B0A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3F7F5F"/>
          <w:sz w:val="18"/>
          <w:szCs w:val="18"/>
        </w:rPr>
        <w:t xml:space="preserve">// Détacher les </w:t>
      </w:r>
      <w:proofErr w:type="spellStart"/>
      <w:r w:rsidRPr="00970A12">
        <w:rPr>
          <w:rFonts w:ascii="Consolas" w:hAnsi="Consolas"/>
          <w:color w:val="3F7F5F"/>
          <w:sz w:val="18"/>
          <w:szCs w:val="18"/>
        </w:rPr>
        <w:t>LignePanier</w:t>
      </w:r>
      <w:proofErr w:type="spellEnd"/>
    </w:p>
    <w:p w:rsidRPr="00970A12" w:rsidR="00970A12" w:rsidP="00970A12" w:rsidRDefault="00970A12" w14:paraId="1C342DF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panierDB</w:t>
      </w:r>
      <w:r w:rsidRPr="00970A12">
        <w:rPr>
          <w:rFonts w:ascii="Consolas" w:hAnsi="Consolas"/>
          <w:color w:val="000000"/>
          <w:sz w:val="18"/>
          <w:szCs w:val="18"/>
        </w:rPr>
        <w:t>.getLignesPanier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().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clear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();</w:t>
      </w:r>
    </w:p>
    <w:p w:rsidRPr="00970A12" w:rsidR="00970A12" w:rsidP="00970A12" w:rsidRDefault="00970A12" w14:paraId="18D35BC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70A12" w:rsidR="00970A12" w:rsidP="00970A12" w:rsidRDefault="00970A12" w14:paraId="7F74CA5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3F7F5F"/>
          <w:sz w:val="18"/>
          <w:szCs w:val="18"/>
        </w:rPr>
        <w:t>// Appel du comportement</w:t>
      </w:r>
    </w:p>
    <w:p w:rsidRPr="00970A12" w:rsidR="00970A12" w:rsidP="00970A12" w:rsidRDefault="00970A12" w14:paraId="3E835EC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70A12">
        <w:rPr>
          <w:rFonts w:ascii="Consolas" w:hAnsi="Consolas"/>
          <w:color w:val="0000C0"/>
          <w:sz w:val="18"/>
          <w:szCs w:val="18"/>
        </w:rPr>
        <w:t>repository</w:t>
      </w:r>
      <w:r w:rsidRPr="00970A12">
        <w:rPr>
          <w:rFonts w:ascii="Consolas" w:hAnsi="Consolas"/>
          <w:color w:val="000000"/>
          <w:sz w:val="18"/>
          <w:szCs w:val="18"/>
        </w:rPr>
        <w:t>.delete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panierDB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);</w:t>
      </w:r>
    </w:p>
    <w:p w:rsidRPr="00970A12" w:rsidR="00970A12" w:rsidP="00970A12" w:rsidRDefault="00970A12" w14:paraId="50D78C7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70A12" w:rsidR="00970A12" w:rsidP="00970A12" w:rsidRDefault="00970A12" w14:paraId="7833EC4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3F7F5F"/>
          <w:sz w:val="18"/>
          <w:szCs w:val="18"/>
        </w:rPr>
        <w:t>// Vérification que l'entité a été supprimée</w:t>
      </w:r>
    </w:p>
    <w:p w:rsidRPr="00970A12" w:rsidR="00970A12" w:rsidP="00970A12" w:rsidRDefault="00970A12" w14:paraId="7AFCF54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970A12">
        <w:rPr>
          <w:rFonts w:ascii="Consolas" w:hAnsi="Consolas"/>
          <w:color w:val="000000"/>
          <w:sz w:val="18"/>
          <w:szCs w:val="18"/>
        </w:rPr>
        <w:t xml:space="preserve"> Panier </w:t>
      </w:r>
      <w:r w:rsidRPr="00970A12">
        <w:rPr>
          <w:rFonts w:ascii="Consolas" w:hAnsi="Consolas"/>
          <w:color w:val="6A3E3E"/>
          <w:sz w:val="18"/>
          <w:szCs w:val="18"/>
        </w:rPr>
        <w:t>panierDB2</w:t>
      </w:r>
      <w:r w:rsidRPr="00970A12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970A12">
        <w:rPr>
          <w:rFonts w:ascii="Consolas" w:hAnsi="Consolas"/>
          <w:color w:val="0000C0"/>
          <w:sz w:val="18"/>
          <w:szCs w:val="18"/>
        </w:rPr>
        <w:t>entityManager</w:t>
      </w:r>
      <w:r w:rsidRPr="00970A12">
        <w:rPr>
          <w:rFonts w:ascii="Consolas" w:hAnsi="Consolas"/>
          <w:color w:val="000000"/>
          <w:sz w:val="18"/>
          <w:szCs w:val="18"/>
        </w:rPr>
        <w:t>.find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Panier.</w:t>
      </w:r>
      <w:r w:rsidRPr="00970A12">
        <w:rPr>
          <w:rFonts w:ascii="Consolas" w:hAnsi="Consolas"/>
          <w:b/>
          <w:bCs/>
          <w:color w:val="7F0055"/>
          <w:sz w:val="18"/>
          <w:szCs w:val="18"/>
        </w:rPr>
        <w:t>class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panierDB</w:t>
      </w:r>
      <w:r w:rsidRPr="00970A12">
        <w:rPr>
          <w:rFonts w:ascii="Consolas" w:hAnsi="Consolas"/>
          <w:color w:val="000000"/>
          <w:sz w:val="18"/>
          <w:szCs w:val="18"/>
        </w:rPr>
        <w:t>.getId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());</w:t>
      </w:r>
    </w:p>
    <w:p w:rsidRPr="00970A12" w:rsidR="00970A12" w:rsidP="00970A12" w:rsidRDefault="00970A12" w14:paraId="555989C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70A12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</w:t>
      </w:r>
      <w:r w:rsidRPr="00970A12">
        <w:rPr>
          <w:rFonts w:ascii="Consolas" w:hAnsi="Consolas"/>
          <w:color w:val="6A3E3E"/>
          <w:sz w:val="18"/>
          <w:szCs w:val="18"/>
        </w:rPr>
        <w:t>panierDB2</w:t>
      </w:r>
      <w:r w:rsidRPr="00970A12">
        <w:rPr>
          <w:rFonts w:ascii="Consolas" w:hAnsi="Consolas"/>
          <w:color w:val="000000"/>
          <w:sz w:val="18"/>
          <w:szCs w:val="18"/>
        </w:rPr>
        <w:t>);</w:t>
      </w:r>
    </w:p>
    <w:p w:rsidRPr="00970A12" w:rsidR="00970A12" w:rsidP="00970A12" w:rsidRDefault="00970A12" w14:paraId="6707053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70A12" w:rsidR="00970A12" w:rsidP="00970A12" w:rsidRDefault="00970A12" w14:paraId="1360B14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3F7F5F"/>
          <w:sz w:val="18"/>
          <w:szCs w:val="18"/>
        </w:rPr>
        <w:t xml:space="preserve">// Vérifier que tous les </w:t>
      </w:r>
      <w:proofErr w:type="spellStart"/>
      <w:r w:rsidRPr="00970A12">
        <w:rPr>
          <w:rFonts w:ascii="Consolas" w:hAnsi="Consolas"/>
          <w:color w:val="3F7F5F"/>
          <w:sz w:val="18"/>
          <w:szCs w:val="18"/>
        </w:rPr>
        <w:t>LignePanier</w:t>
      </w:r>
      <w:proofErr w:type="spellEnd"/>
      <w:r w:rsidRPr="00970A12">
        <w:rPr>
          <w:rFonts w:ascii="Consolas" w:hAnsi="Consolas"/>
          <w:color w:val="3F7F5F"/>
          <w:sz w:val="18"/>
          <w:szCs w:val="18"/>
        </w:rPr>
        <w:t xml:space="preserve"> sont supprimées par </w:t>
      </w:r>
      <w:proofErr w:type="spellStart"/>
      <w:r w:rsidRPr="00970A12">
        <w:rPr>
          <w:rFonts w:ascii="Consolas" w:hAnsi="Consolas"/>
          <w:color w:val="3F7F5F"/>
          <w:sz w:val="18"/>
          <w:szCs w:val="18"/>
        </w:rPr>
        <w:t>orphanRemoval</w:t>
      </w:r>
      <w:proofErr w:type="spellEnd"/>
    </w:p>
    <w:p w:rsidRPr="00970A12" w:rsidR="00970A12" w:rsidP="00970A12" w:rsidRDefault="00970A12" w14:paraId="7F7CD80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70A12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listeIdLignePanier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();</w:t>
      </w:r>
    </w:p>
    <w:p w:rsidRPr="00970A12" w:rsidR="00970A12" w:rsidP="00970A12" w:rsidRDefault="00970A12" w14:paraId="7377DD4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70A12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listeIdLignePanier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isNotEmpty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();</w:t>
      </w:r>
    </w:p>
    <w:p w:rsidRPr="00970A12" w:rsidR="00970A12" w:rsidP="00970A12" w:rsidRDefault="00970A12" w14:paraId="5870E61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listeIdLignePanier</w:t>
      </w:r>
      <w:r w:rsidRPr="00970A12">
        <w:rPr>
          <w:rFonts w:ascii="Consolas" w:hAnsi="Consolas"/>
          <w:color w:val="000000"/>
          <w:sz w:val="18"/>
          <w:szCs w:val="18"/>
        </w:rPr>
        <w:t>.forEach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</w:t>
      </w:r>
      <w:r w:rsidRPr="00970A12">
        <w:rPr>
          <w:rFonts w:ascii="Consolas" w:hAnsi="Consolas"/>
          <w:color w:val="6A3E3E"/>
          <w:sz w:val="18"/>
          <w:szCs w:val="18"/>
        </w:rPr>
        <w:t>id</w:t>
      </w:r>
      <w:r w:rsidRPr="00970A12">
        <w:rPr>
          <w:rFonts w:ascii="Consolas" w:hAnsi="Consolas"/>
          <w:color w:val="000000"/>
          <w:sz w:val="18"/>
          <w:szCs w:val="18"/>
        </w:rPr>
        <w:t xml:space="preserve"> -&gt; {</w:t>
      </w:r>
    </w:p>
    <w:p w:rsidRPr="00970A12" w:rsidR="00970A12" w:rsidP="00970A12" w:rsidRDefault="00970A12" w14:paraId="7E38504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70A12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</w:t>
      </w:r>
      <w:r w:rsidRPr="00970A12">
        <w:rPr>
          <w:rFonts w:ascii="Consolas" w:hAnsi="Consolas"/>
          <w:color w:val="6A3E3E"/>
          <w:sz w:val="18"/>
          <w:szCs w:val="18"/>
        </w:rPr>
        <w:t>id</w:t>
      </w:r>
      <w:r w:rsidRPr="00970A12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(0);</w:t>
      </w:r>
    </w:p>
    <w:p w:rsidRPr="00970A12" w:rsidR="00970A12" w:rsidP="00970A12" w:rsidRDefault="00970A12" w14:paraId="516CB60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LignePanier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lpDB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970A12">
        <w:rPr>
          <w:rFonts w:ascii="Consolas" w:hAnsi="Consolas"/>
          <w:color w:val="0000C0"/>
          <w:sz w:val="18"/>
          <w:szCs w:val="18"/>
        </w:rPr>
        <w:t>entityManager</w:t>
      </w:r>
      <w:r w:rsidRPr="00970A12">
        <w:rPr>
          <w:rFonts w:ascii="Consolas" w:hAnsi="Consolas"/>
          <w:color w:val="000000"/>
          <w:sz w:val="18"/>
          <w:szCs w:val="18"/>
        </w:rPr>
        <w:t>.find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LignePanier.</w:t>
      </w:r>
      <w:r w:rsidRPr="00970A12">
        <w:rPr>
          <w:rFonts w:ascii="Consolas" w:hAnsi="Consolas"/>
          <w:b/>
          <w:bCs/>
          <w:color w:val="7F0055"/>
          <w:sz w:val="18"/>
          <w:szCs w:val="18"/>
        </w:rPr>
        <w:t>class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 xml:space="preserve">, </w:t>
      </w:r>
      <w:r w:rsidRPr="00970A12">
        <w:rPr>
          <w:rFonts w:ascii="Consolas" w:hAnsi="Consolas"/>
          <w:color w:val="6A3E3E"/>
          <w:sz w:val="18"/>
          <w:szCs w:val="18"/>
        </w:rPr>
        <w:t>id</w:t>
      </w:r>
      <w:r w:rsidRPr="00970A12">
        <w:rPr>
          <w:rFonts w:ascii="Consolas" w:hAnsi="Consolas"/>
          <w:color w:val="000000"/>
          <w:sz w:val="18"/>
          <w:szCs w:val="18"/>
        </w:rPr>
        <w:t>);</w:t>
      </w:r>
    </w:p>
    <w:p w:rsidRPr="00970A12" w:rsidR="00970A12" w:rsidP="00970A12" w:rsidRDefault="00970A12" w14:paraId="528FABF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70A12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lpDB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);</w:t>
      </w:r>
    </w:p>
    <w:p w:rsidRPr="00970A12" w:rsidR="00970A12" w:rsidP="00970A12" w:rsidRDefault="00970A12" w14:paraId="6CC50DE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>});</w:t>
      </w:r>
    </w:p>
    <w:p w:rsidRPr="00970A12" w:rsidR="00970A12" w:rsidP="00970A12" w:rsidRDefault="00970A12" w14:paraId="5EB240D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>}</w:t>
      </w:r>
    </w:p>
    <w:p w:rsidRPr="00970A12" w:rsidR="00970A12" w:rsidP="00970A12" w:rsidRDefault="00970A12" w14:paraId="776E325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70A12" w:rsidR="00970A12" w:rsidP="00970A12" w:rsidRDefault="00970A12" w14:paraId="598D792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70A12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 xml:space="preserve"> Panier 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panierEnDB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 {</w:t>
      </w:r>
    </w:p>
    <w:p w:rsidRPr="00970A12" w:rsidR="00970A12" w:rsidP="00970A12" w:rsidRDefault="00970A12" w14:paraId="236E000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970A12">
        <w:rPr>
          <w:rFonts w:ascii="Consolas" w:hAnsi="Consolas"/>
          <w:color w:val="000000"/>
          <w:sz w:val="18"/>
          <w:szCs w:val="18"/>
        </w:rPr>
        <w:t xml:space="preserve"> Panier 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panier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 xml:space="preserve"> = </w:t>
      </w:r>
      <w:r w:rsidRPr="00970A12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970A12">
        <w:rPr>
          <w:rFonts w:ascii="Consolas" w:hAnsi="Consolas"/>
          <w:color w:val="000000"/>
          <w:sz w:val="18"/>
          <w:szCs w:val="18"/>
        </w:rPr>
        <w:t xml:space="preserve"> Panier();</w:t>
      </w:r>
    </w:p>
    <w:p w:rsidRPr="00970A12" w:rsidR="00970A12" w:rsidP="00970A12" w:rsidRDefault="00970A12" w14:paraId="4E03AFC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970A1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LignePanier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lp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LignePanier</w:t>
      </w:r>
      <w:proofErr w:type="spellEnd"/>
    </w:p>
    <w:p w:rsidRPr="00970A12" w:rsidR="00970A12" w:rsidP="00970A12" w:rsidRDefault="00970A12" w14:paraId="7E7A8D8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970A12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</w:t>
      </w:r>
    </w:p>
    <w:p w:rsidRPr="00970A12" w:rsidR="00970A12" w:rsidP="00970A12" w:rsidRDefault="00970A12" w14:paraId="3E953F8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quantite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(3)</w:t>
      </w:r>
    </w:p>
    <w:p w:rsidRPr="00970A12" w:rsidR="00970A12" w:rsidP="00970A12" w:rsidRDefault="00970A12" w14:paraId="7EB2E7B2" w14:textId="48C40E5B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>.prix(3 * 11.4</w:t>
      </w:r>
      <w:r w:rsidR="00B30BBA">
        <w:rPr>
          <w:rFonts w:ascii="Consolas" w:hAnsi="Consolas"/>
          <w:color w:val="000000"/>
          <w:sz w:val="18"/>
          <w:szCs w:val="18"/>
        </w:rPr>
        <w:t>5</w:t>
      </w:r>
      <w:r w:rsidRPr="00970A12">
        <w:rPr>
          <w:rFonts w:ascii="Consolas" w:hAnsi="Consolas"/>
          <w:color w:val="000000"/>
          <w:sz w:val="18"/>
          <w:szCs w:val="18"/>
        </w:rPr>
        <w:t>f)</w:t>
      </w:r>
    </w:p>
    <w:p w:rsidRPr="00970A12" w:rsidR="00970A12" w:rsidP="00970A12" w:rsidRDefault="00970A12" w14:paraId="306F86B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();</w:t>
      </w:r>
    </w:p>
    <w:p w:rsidRPr="00970A12" w:rsidR="00970A12" w:rsidP="00970A12" w:rsidRDefault="00970A12" w14:paraId="418FAF1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panier</w:t>
      </w:r>
      <w:r w:rsidRPr="00970A12">
        <w:rPr>
          <w:rFonts w:ascii="Consolas" w:hAnsi="Consolas"/>
          <w:color w:val="000000"/>
          <w:sz w:val="18"/>
          <w:szCs w:val="18"/>
        </w:rPr>
        <w:t>.getLignesPanier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().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add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lp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);</w:t>
      </w:r>
    </w:p>
    <w:p w:rsidRPr="00970A12" w:rsidR="00970A12" w:rsidP="00970A12" w:rsidRDefault="00970A12" w14:paraId="403CB6F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panier</w:t>
      </w:r>
      <w:r w:rsidRPr="00970A12">
        <w:rPr>
          <w:rFonts w:ascii="Consolas" w:hAnsi="Consolas"/>
          <w:color w:val="000000"/>
          <w:sz w:val="18"/>
          <w:szCs w:val="18"/>
        </w:rPr>
        <w:t>.setPrixTotal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lp</w:t>
      </w:r>
      <w:r w:rsidRPr="00970A12">
        <w:rPr>
          <w:rFonts w:ascii="Consolas" w:hAnsi="Consolas"/>
          <w:color w:val="000000"/>
          <w:sz w:val="18"/>
          <w:szCs w:val="18"/>
        </w:rPr>
        <w:t>.getPrix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());</w:t>
      </w:r>
    </w:p>
    <w:p w:rsidRPr="00970A12" w:rsidR="00970A12" w:rsidP="00970A12" w:rsidRDefault="00970A12" w14:paraId="7443B84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70A12" w:rsidR="00970A12" w:rsidP="00970A12" w:rsidRDefault="00970A12" w14:paraId="650195D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70A12">
        <w:rPr>
          <w:rFonts w:ascii="Consolas" w:hAnsi="Consolas"/>
          <w:color w:val="0000C0"/>
          <w:sz w:val="18"/>
          <w:szCs w:val="18"/>
        </w:rPr>
        <w:t>entityManager</w:t>
      </w:r>
      <w:r w:rsidRPr="00970A12">
        <w:rPr>
          <w:rFonts w:ascii="Consolas" w:hAnsi="Consolas"/>
          <w:color w:val="000000"/>
          <w:sz w:val="18"/>
          <w:szCs w:val="18"/>
        </w:rPr>
        <w:t>.persist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</w:t>
      </w:r>
      <w:r w:rsidRPr="00970A12">
        <w:rPr>
          <w:rFonts w:ascii="Consolas" w:hAnsi="Consolas"/>
          <w:color w:val="6A3E3E"/>
          <w:sz w:val="18"/>
          <w:szCs w:val="18"/>
        </w:rPr>
        <w:t>panier</w:t>
      </w:r>
      <w:r w:rsidRPr="00970A12">
        <w:rPr>
          <w:rFonts w:ascii="Consolas" w:hAnsi="Consolas"/>
          <w:color w:val="000000"/>
          <w:sz w:val="18"/>
          <w:szCs w:val="18"/>
        </w:rPr>
        <w:t>);</w:t>
      </w:r>
    </w:p>
    <w:p w:rsidRPr="00970A12" w:rsidR="00970A12" w:rsidP="00970A12" w:rsidRDefault="00970A12" w14:paraId="08DE6AB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70A12">
        <w:rPr>
          <w:rFonts w:ascii="Consolas" w:hAnsi="Consolas"/>
          <w:color w:val="0000C0"/>
          <w:sz w:val="18"/>
          <w:szCs w:val="18"/>
        </w:rPr>
        <w:t>entityManager</w:t>
      </w:r>
      <w:r w:rsidRPr="00970A12">
        <w:rPr>
          <w:rFonts w:ascii="Consolas" w:hAnsi="Consolas"/>
          <w:color w:val="000000"/>
          <w:sz w:val="18"/>
          <w:szCs w:val="18"/>
        </w:rPr>
        <w:t>.flush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();</w:t>
      </w:r>
    </w:p>
    <w:p w:rsidRPr="00970A12" w:rsidR="00970A12" w:rsidP="00970A12" w:rsidRDefault="00970A12" w14:paraId="57AFDF5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70A12" w:rsidR="00970A12" w:rsidP="00970A12" w:rsidRDefault="00970A12" w14:paraId="1118F58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70A12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panier</w:t>
      </w:r>
      <w:r w:rsidRPr="00970A12">
        <w:rPr>
          <w:rFonts w:ascii="Consolas" w:hAnsi="Consolas"/>
          <w:color w:val="000000"/>
          <w:sz w:val="18"/>
          <w:szCs w:val="18"/>
        </w:rPr>
        <w:t>.getId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(0);</w:t>
      </w:r>
    </w:p>
    <w:p w:rsidRPr="00970A12" w:rsidR="00970A12" w:rsidP="00970A12" w:rsidRDefault="00970A12" w14:paraId="0590613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70A12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70A12">
        <w:rPr>
          <w:rFonts w:ascii="Consolas" w:hAnsi="Consolas"/>
          <w:color w:val="6A3E3E"/>
          <w:sz w:val="18"/>
          <w:szCs w:val="18"/>
        </w:rPr>
        <w:t>panier</w:t>
      </w:r>
      <w:r w:rsidRPr="00970A12">
        <w:rPr>
          <w:rFonts w:ascii="Consolas" w:hAnsi="Consolas"/>
          <w:color w:val="000000"/>
          <w:sz w:val="18"/>
          <w:szCs w:val="18"/>
        </w:rPr>
        <w:t>.getId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970A12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970A12">
        <w:rPr>
          <w:rFonts w:ascii="Consolas" w:hAnsi="Consolas"/>
          <w:color w:val="000000"/>
          <w:sz w:val="18"/>
          <w:szCs w:val="18"/>
        </w:rPr>
        <w:t>(0);</w:t>
      </w:r>
    </w:p>
    <w:p w:rsidRPr="00970A12" w:rsidR="00970A12" w:rsidP="00970A12" w:rsidRDefault="00970A12" w14:paraId="0EED2EC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70A12" w:rsidR="00970A12" w:rsidP="00970A12" w:rsidRDefault="00970A12" w14:paraId="3C29497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970A12">
        <w:rPr>
          <w:rFonts w:ascii="Consolas" w:hAnsi="Consolas"/>
          <w:color w:val="000000"/>
          <w:sz w:val="18"/>
          <w:szCs w:val="18"/>
        </w:rPr>
        <w:t xml:space="preserve"> </w:t>
      </w:r>
      <w:r w:rsidRPr="00970A12">
        <w:rPr>
          <w:rFonts w:ascii="Consolas" w:hAnsi="Consolas"/>
          <w:color w:val="6A3E3E"/>
          <w:sz w:val="18"/>
          <w:szCs w:val="18"/>
        </w:rPr>
        <w:t>panier</w:t>
      </w:r>
      <w:r w:rsidRPr="00970A12">
        <w:rPr>
          <w:rFonts w:ascii="Consolas" w:hAnsi="Consolas"/>
          <w:color w:val="000000"/>
          <w:sz w:val="18"/>
          <w:szCs w:val="18"/>
        </w:rPr>
        <w:t>;</w:t>
      </w:r>
    </w:p>
    <w:p w:rsidRPr="00970A12" w:rsidR="00970A12" w:rsidP="00970A12" w:rsidRDefault="00970A12" w14:paraId="16F314C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ab/>
      </w:r>
      <w:r w:rsidRPr="00970A12">
        <w:rPr>
          <w:rFonts w:ascii="Consolas" w:hAnsi="Consolas"/>
          <w:color w:val="000000"/>
          <w:sz w:val="18"/>
          <w:szCs w:val="18"/>
        </w:rPr>
        <w:t>}</w:t>
      </w:r>
    </w:p>
    <w:p w:rsidRPr="00970A12" w:rsidR="00970A12" w:rsidP="00970A12" w:rsidRDefault="00970A12" w14:paraId="0671980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A12">
        <w:rPr>
          <w:rFonts w:ascii="Consolas" w:hAnsi="Consolas"/>
          <w:color w:val="000000"/>
          <w:sz w:val="18"/>
          <w:szCs w:val="18"/>
        </w:rPr>
        <w:t>}</w:t>
      </w:r>
    </w:p>
    <w:p w:rsidR="00F65E81" w:rsidP="00F65E81" w:rsidRDefault="00F65E81" w14:paraId="15E4471F" w14:textId="77777777"/>
    <w:p w:rsidR="00D74E87" w:rsidRDefault="00D74E87" w14:paraId="00349CAB" w14:textId="77777777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:rsidR="00F65E81" w:rsidP="00F65E81" w:rsidRDefault="00F65E81" w14:paraId="718924EF" w14:textId="536FB9B8">
      <w:pPr>
        <w:pStyle w:val="TPnormalpuce1"/>
        <w:numPr>
          <w:ilvl w:val="0"/>
          <w:numId w:val="27"/>
        </w:numPr>
      </w:pPr>
      <w:r>
        <w:t>Les tables créées pour l’association Panier-</w:t>
      </w:r>
      <w:proofErr w:type="spellStart"/>
      <w:r>
        <w:t>LignePanier</w:t>
      </w:r>
      <w:proofErr w:type="spellEnd"/>
      <w:r>
        <w:t xml:space="preserve"> sont : </w:t>
      </w:r>
    </w:p>
    <w:p w:rsidRPr="00C67517" w:rsidR="00C67517" w:rsidP="00C67517" w:rsidRDefault="00C67517" w14:paraId="441F491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r w:rsidRPr="00C67517">
        <w:rPr>
          <w:rFonts w:ascii="Consolas" w:hAnsi="Consolas"/>
          <w:color w:val="000000"/>
          <w:sz w:val="18"/>
          <w:szCs w:val="18"/>
        </w:rPr>
        <w:t>create</w:t>
      </w:r>
      <w:proofErr w:type="spellEnd"/>
      <w:r w:rsidRPr="00C67517">
        <w:rPr>
          <w:rFonts w:ascii="Consolas" w:hAnsi="Consolas"/>
          <w:color w:val="000000"/>
          <w:sz w:val="18"/>
          <w:szCs w:val="18"/>
        </w:rPr>
        <w:t xml:space="preserve"> table </w:t>
      </w:r>
      <w:proofErr w:type="spellStart"/>
      <w:r w:rsidRPr="00C67517">
        <w:rPr>
          <w:rFonts w:ascii="Consolas" w:hAnsi="Consolas"/>
          <w:color w:val="000000"/>
          <w:sz w:val="18"/>
          <w:szCs w:val="18"/>
        </w:rPr>
        <w:t>cav_line</w:t>
      </w:r>
      <w:proofErr w:type="spellEnd"/>
      <w:r w:rsidRPr="00C67517"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r w:rsidRPr="00C67517">
        <w:rPr>
          <w:rFonts w:ascii="Consolas" w:hAnsi="Consolas"/>
          <w:color w:val="000000"/>
          <w:sz w:val="18"/>
          <w:szCs w:val="18"/>
        </w:rPr>
        <w:t>line_id</w:t>
      </w:r>
      <w:proofErr w:type="spellEnd"/>
      <w:r w:rsidRPr="00C6751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C67517">
        <w:rPr>
          <w:rFonts w:ascii="Consolas" w:hAnsi="Consolas"/>
          <w:color w:val="000000"/>
          <w:sz w:val="18"/>
          <w:szCs w:val="18"/>
        </w:rPr>
        <w:t>integer</w:t>
      </w:r>
      <w:proofErr w:type="spellEnd"/>
      <w:r w:rsidRPr="00C6751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C67517">
        <w:rPr>
          <w:rFonts w:ascii="Consolas" w:hAnsi="Consolas"/>
          <w:color w:val="000000"/>
          <w:sz w:val="18"/>
          <w:szCs w:val="18"/>
        </w:rPr>
        <w:t>generated</w:t>
      </w:r>
      <w:proofErr w:type="spellEnd"/>
      <w:r w:rsidRPr="00C67517">
        <w:rPr>
          <w:rFonts w:ascii="Consolas" w:hAnsi="Consolas"/>
          <w:color w:val="000000"/>
          <w:sz w:val="18"/>
          <w:szCs w:val="18"/>
        </w:rPr>
        <w:t xml:space="preserve"> by default as </w:t>
      </w:r>
      <w:proofErr w:type="spellStart"/>
      <w:r w:rsidRPr="00C67517">
        <w:rPr>
          <w:rFonts w:ascii="Consolas" w:hAnsi="Consolas"/>
          <w:color w:val="000000"/>
          <w:sz w:val="18"/>
          <w:szCs w:val="18"/>
        </w:rPr>
        <w:t>identity</w:t>
      </w:r>
      <w:proofErr w:type="spellEnd"/>
      <w:r w:rsidRPr="00C67517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C67517">
        <w:rPr>
          <w:rFonts w:ascii="Consolas" w:hAnsi="Consolas"/>
          <w:color w:val="000000"/>
          <w:sz w:val="18"/>
          <w:szCs w:val="18"/>
        </w:rPr>
        <w:t>price</w:t>
      </w:r>
      <w:proofErr w:type="spellEnd"/>
      <w:r w:rsidRPr="00C6751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C67517">
        <w:rPr>
          <w:rFonts w:ascii="Consolas" w:hAnsi="Consolas"/>
          <w:color w:val="000000"/>
          <w:sz w:val="18"/>
          <w:szCs w:val="18"/>
        </w:rPr>
        <w:t>float</w:t>
      </w:r>
      <w:proofErr w:type="spellEnd"/>
      <w:r w:rsidRPr="00C67517">
        <w:rPr>
          <w:rFonts w:ascii="Consolas" w:hAnsi="Consolas"/>
          <w:color w:val="000000"/>
          <w:sz w:val="18"/>
          <w:szCs w:val="18"/>
        </w:rPr>
        <w:t xml:space="preserve">(7), </w:t>
      </w:r>
      <w:proofErr w:type="spellStart"/>
      <w:r w:rsidRPr="00C67517">
        <w:rPr>
          <w:rFonts w:ascii="Consolas" w:hAnsi="Consolas"/>
          <w:color w:val="000000"/>
          <w:sz w:val="18"/>
          <w:szCs w:val="18"/>
        </w:rPr>
        <w:t>quantity</w:t>
      </w:r>
      <w:proofErr w:type="spellEnd"/>
      <w:r w:rsidRPr="00C6751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C67517">
        <w:rPr>
          <w:rFonts w:ascii="Consolas" w:hAnsi="Consolas"/>
          <w:color w:val="000000"/>
          <w:sz w:val="18"/>
          <w:szCs w:val="18"/>
        </w:rPr>
        <w:t>integer</w:t>
      </w:r>
      <w:proofErr w:type="spellEnd"/>
      <w:r w:rsidRPr="00C67517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D74E87">
        <w:rPr>
          <w:rFonts w:ascii="Consolas" w:hAnsi="Consolas"/>
          <w:color w:val="000000"/>
          <w:sz w:val="18"/>
          <w:szCs w:val="18"/>
          <w:highlight w:val="green"/>
        </w:rPr>
        <w:t>shopping_cart_id</w:t>
      </w:r>
      <w:proofErr w:type="spellEnd"/>
      <w:r w:rsidRPr="00D74E87">
        <w:rPr>
          <w:rFonts w:ascii="Consolas" w:hAnsi="Consolas"/>
          <w:color w:val="000000"/>
          <w:sz w:val="18"/>
          <w:szCs w:val="18"/>
          <w:highlight w:val="green"/>
        </w:rPr>
        <w:t xml:space="preserve"> </w:t>
      </w:r>
      <w:proofErr w:type="spellStart"/>
      <w:r w:rsidRPr="00D74E87">
        <w:rPr>
          <w:rFonts w:ascii="Consolas" w:hAnsi="Consolas"/>
          <w:color w:val="000000"/>
          <w:sz w:val="18"/>
          <w:szCs w:val="18"/>
          <w:highlight w:val="green"/>
        </w:rPr>
        <w:t>integer</w:t>
      </w:r>
      <w:proofErr w:type="spellEnd"/>
      <w:r w:rsidRPr="00C67517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C67517">
        <w:rPr>
          <w:rFonts w:ascii="Consolas" w:hAnsi="Consolas"/>
          <w:color w:val="000000"/>
          <w:sz w:val="18"/>
          <w:szCs w:val="18"/>
        </w:rPr>
        <w:t>primary</w:t>
      </w:r>
      <w:proofErr w:type="spellEnd"/>
      <w:r w:rsidRPr="00C67517">
        <w:rPr>
          <w:rFonts w:ascii="Consolas" w:hAnsi="Consolas"/>
          <w:color w:val="000000"/>
          <w:sz w:val="18"/>
          <w:szCs w:val="18"/>
        </w:rPr>
        <w:t xml:space="preserve"> key (</w:t>
      </w:r>
      <w:proofErr w:type="spellStart"/>
      <w:r w:rsidRPr="00C67517">
        <w:rPr>
          <w:rFonts w:ascii="Consolas" w:hAnsi="Consolas"/>
          <w:color w:val="000000"/>
          <w:sz w:val="18"/>
          <w:szCs w:val="18"/>
        </w:rPr>
        <w:t>line_id</w:t>
      </w:r>
      <w:proofErr w:type="spellEnd"/>
      <w:r w:rsidRPr="00C67517">
        <w:rPr>
          <w:rFonts w:ascii="Consolas" w:hAnsi="Consolas"/>
          <w:color w:val="000000"/>
          <w:sz w:val="18"/>
          <w:szCs w:val="18"/>
        </w:rPr>
        <w:t>))</w:t>
      </w:r>
    </w:p>
    <w:p w:rsidRPr="00C67517" w:rsidR="00C67517" w:rsidP="00C67517" w:rsidRDefault="00C67517" w14:paraId="46FB996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C67517" w:rsidR="00C67517" w:rsidP="00C67517" w:rsidRDefault="00C67517" w14:paraId="236BC61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r w:rsidRPr="00C67517">
        <w:rPr>
          <w:rFonts w:ascii="Consolas" w:hAnsi="Consolas"/>
          <w:color w:val="000000"/>
          <w:sz w:val="18"/>
          <w:szCs w:val="18"/>
        </w:rPr>
        <w:t>create</w:t>
      </w:r>
      <w:proofErr w:type="spellEnd"/>
      <w:r w:rsidRPr="00C67517">
        <w:rPr>
          <w:rFonts w:ascii="Consolas" w:hAnsi="Consolas"/>
          <w:color w:val="000000"/>
          <w:sz w:val="18"/>
          <w:szCs w:val="18"/>
        </w:rPr>
        <w:t xml:space="preserve"> table </w:t>
      </w:r>
      <w:proofErr w:type="spellStart"/>
      <w:r w:rsidRPr="00C67517">
        <w:rPr>
          <w:rFonts w:ascii="Consolas" w:hAnsi="Consolas"/>
          <w:color w:val="000000"/>
          <w:sz w:val="18"/>
          <w:szCs w:val="18"/>
        </w:rPr>
        <w:t>cav_shopping_cart</w:t>
      </w:r>
      <w:proofErr w:type="spellEnd"/>
      <w:r w:rsidRPr="00C67517"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r w:rsidRPr="00C67517">
        <w:rPr>
          <w:rFonts w:ascii="Consolas" w:hAnsi="Consolas"/>
          <w:color w:val="000000"/>
          <w:sz w:val="18"/>
          <w:szCs w:val="18"/>
        </w:rPr>
        <w:t>paid</w:t>
      </w:r>
      <w:proofErr w:type="spellEnd"/>
      <w:r w:rsidRPr="00C6751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C67517">
        <w:rPr>
          <w:rFonts w:ascii="Consolas" w:hAnsi="Consolas"/>
          <w:color w:val="000000"/>
          <w:sz w:val="18"/>
          <w:szCs w:val="18"/>
        </w:rPr>
        <w:t>boolean</w:t>
      </w:r>
      <w:proofErr w:type="spellEnd"/>
      <w:r w:rsidRPr="00C67517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C67517">
        <w:rPr>
          <w:rFonts w:ascii="Consolas" w:hAnsi="Consolas"/>
          <w:color w:val="000000"/>
          <w:sz w:val="18"/>
          <w:szCs w:val="18"/>
        </w:rPr>
        <w:t>shopping_cart_id</w:t>
      </w:r>
      <w:proofErr w:type="spellEnd"/>
      <w:r w:rsidRPr="00C6751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C67517">
        <w:rPr>
          <w:rFonts w:ascii="Consolas" w:hAnsi="Consolas"/>
          <w:color w:val="000000"/>
          <w:sz w:val="18"/>
          <w:szCs w:val="18"/>
        </w:rPr>
        <w:t>integer</w:t>
      </w:r>
      <w:proofErr w:type="spellEnd"/>
      <w:r w:rsidRPr="00C6751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C67517">
        <w:rPr>
          <w:rFonts w:ascii="Consolas" w:hAnsi="Consolas"/>
          <w:color w:val="000000"/>
          <w:sz w:val="18"/>
          <w:szCs w:val="18"/>
        </w:rPr>
        <w:t>generated</w:t>
      </w:r>
      <w:proofErr w:type="spellEnd"/>
      <w:r w:rsidRPr="00C67517">
        <w:rPr>
          <w:rFonts w:ascii="Consolas" w:hAnsi="Consolas"/>
          <w:color w:val="000000"/>
          <w:sz w:val="18"/>
          <w:szCs w:val="18"/>
        </w:rPr>
        <w:t xml:space="preserve"> by default as </w:t>
      </w:r>
      <w:proofErr w:type="spellStart"/>
      <w:r w:rsidRPr="00C67517">
        <w:rPr>
          <w:rFonts w:ascii="Consolas" w:hAnsi="Consolas"/>
          <w:color w:val="000000"/>
          <w:sz w:val="18"/>
          <w:szCs w:val="18"/>
        </w:rPr>
        <w:t>identity</w:t>
      </w:r>
      <w:proofErr w:type="spellEnd"/>
      <w:r w:rsidRPr="00C67517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C67517">
        <w:rPr>
          <w:rFonts w:ascii="Consolas" w:hAnsi="Consolas"/>
          <w:color w:val="000000"/>
          <w:sz w:val="18"/>
          <w:szCs w:val="18"/>
        </w:rPr>
        <w:t>total_price</w:t>
      </w:r>
      <w:proofErr w:type="spellEnd"/>
      <w:r w:rsidRPr="00C6751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C67517">
        <w:rPr>
          <w:rFonts w:ascii="Consolas" w:hAnsi="Consolas"/>
          <w:color w:val="000000"/>
          <w:sz w:val="18"/>
          <w:szCs w:val="18"/>
        </w:rPr>
        <w:t>float</w:t>
      </w:r>
      <w:proofErr w:type="spellEnd"/>
      <w:r w:rsidRPr="00C67517">
        <w:rPr>
          <w:rFonts w:ascii="Consolas" w:hAnsi="Consolas"/>
          <w:color w:val="000000"/>
          <w:sz w:val="18"/>
          <w:szCs w:val="18"/>
        </w:rPr>
        <w:t xml:space="preserve">(7), </w:t>
      </w:r>
      <w:proofErr w:type="spellStart"/>
      <w:r w:rsidRPr="00C67517">
        <w:rPr>
          <w:rFonts w:ascii="Consolas" w:hAnsi="Consolas"/>
          <w:color w:val="000000"/>
          <w:sz w:val="18"/>
          <w:szCs w:val="18"/>
        </w:rPr>
        <w:t>order_number</w:t>
      </w:r>
      <w:proofErr w:type="spellEnd"/>
      <w:r w:rsidRPr="00C67517">
        <w:rPr>
          <w:rFonts w:ascii="Consolas" w:hAnsi="Consolas"/>
          <w:color w:val="000000"/>
          <w:sz w:val="18"/>
          <w:szCs w:val="18"/>
        </w:rPr>
        <w:t xml:space="preserve"> varchar(200), </w:t>
      </w:r>
      <w:proofErr w:type="spellStart"/>
      <w:r w:rsidRPr="00C67517">
        <w:rPr>
          <w:rFonts w:ascii="Consolas" w:hAnsi="Consolas"/>
          <w:color w:val="000000"/>
          <w:sz w:val="18"/>
          <w:szCs w:val="18"/>
        </w:rPr>
        <w:t>primary</w:t>
      </w:r>
      <w:proofErr w:type="spellEnd"/>
      <w:r w:rsidRPr="00C67517">
        <w:rPr>
          <w:rFonts w:ascii="Consolas" w:hAnsi="Consolas"/>
          <w:color w:val="000000"/>
          <w:sz w:val="18"/>
          <w:szCs w:val="18"/>
        </w:rPr>
        <w:t xml:space="preserve"> key (</w:t>
      </w:r>
      <w:proofErr w:type="spellStart"/>
      <w:r w:rsidRPr="00C67517">
        <w:rPr>
          <w:rFonts w:ascii="Consolas" w:hAnsi="Consolas"/>
          <w:color w:val="000000"/>
          <w:sz w:val="18"/>
          <w:szCs w:val="18"/>
        </w:rPr>
        <w:t>shopping_cart_id</w:t>
      </w:r>
      <w:proofErr w:type="spellEnd"/>
      <w:r w:rsidRPr="00C67517">
        <w:rPr>
          <w:rFonts w:ascii="Consolas" w:hAnsi="Consolas"/>
          <w:color w:val="000000"/>
          <w:sz w:val="18"/>
          <w:szCs w:val="18"/>
        </w:rPr>
        <w:t>))</w:t>
      </w:r>
    </w:p>
    <w:p w:rsidR="00F65E81" w:rsidP="00F65E81" w:rsidRDefault="00F65E81" w14:paraId="5365D0D5" w14:textId="77777777">
      <w:pPr>
        <w:pStyle w:val="TPnormalpuce1"/>
        <w:numPr>
          <w:ilvl w:val="1"/>
          <w:numId w:val="27"/>
        </w:numPr>
      </w:pPr>
      <w:r>
        <w:t>Voici la clef étrangère (jointure) ajoutée :</w:t>
      </w:r>
    </w:p>
    <w:p w:rsidRPr="00D74E87" w:rsidR="00D74E87" w:rsidP="00D74E87" w:rsidRDefault="00D74E87" w14:paraId="5C9AA70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74E87">
        <w:rPr>
          <w:rFonts w:ascii="Consolas" w:hAnsi="Consolas"/>
          <w:color w:val="000000"/>
          <w:sz w:val="18"/>
          <w:szCs w:val="18"/>
        </w:rPr>
        <w:t xml:space="preserve">alter table if </w:t>
      </w:r>
      <w:proofErr w:type="spellStart"/>
      <w:r w:rsidRPr="00D74E87">
        <w:rPr>
          <w:rFonts w:ascii="Consolas" w:hAnsi="Consolas"/>
          <w:color w:val="000000"/>
          <w:sz w:val="18"/>
          <w:szCs w:val="18"/>
        </w:rPr>
        <w:t>exists</w:t>
      </w:r>
      <w:proofErr w:type="spellEnd"/>
      <w:r w:rsidRPr="00D74E8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74E87">
        <w:rPr>
          <w:rFonts w:ascii="Consolas" w:hAnsi="Consolas"/>
          <w:color w:val="000000"/>
          <w:sz w:val="18"/>
          <w:szCs w:val="18"/>
        </w:rPr>
        <w:t>cav_line</w:t>
      </w:r>
      <w:proofErr w:type="spellEnd"/>
      <w:r w:rsidRPr="00D74E8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74E87">
        <w:rPr>
          <w:rFonts w:ascii="Consolas" w:hAnsi="Consolas"/>
          <w:color w:val="000000"/>
          <w:sz w:val="18"/>
          <w:szCs w:val="18"/>
        </w:rPr>
        <w:t>add</w:t>
      </w:r>
      <w:proofErr w:type="spellEnd"/>
      <w:r w:rsidRPr="00D74E8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74E87">
        <w:rPr>
          <w:rFonts w:ascii="Consolas" w:hAnsi="Consolas"/>
          <w:color w:val="000000"/>
          <w:sz w:val="18"/>
          <w:szCs w:val="18"/>
        </w:rPr>
        <w:t>constraint</w:t>
      </w:r>
      <w:proofErr w:type="spellEnd"/>
      <w:r w:rsidRPr="00D74E87">
        <w:rPr>
          <w:rFonts w:ascii="Consolas" w:hAnsi="Consolas"/>
          <w:color w:val="000000"/>
          <w:sz w:val="18"/>
          <w:szCs w:val="18"/>
        </w:rPr>
        <w:t xml:space="preserve"> FK4n1m9axjgk9sraxy7w5a0noa1 </w:t>
      </w:r>
      <w:proofErr w:type="spellStart"/>
      <w:r w:rsidRPr="00D74E87">
        <w:rPr>
          <w:rFonts w:ascii="Consolas" w:hAnsi="Consolas"/>
          <w:color w:val="000000"/>
          <w:sz w:val="18"/>
          <w:szCs w:val="18"/>
        </w:rPr>
        <w:t>foreign</w:t>
      </w:r>
      <w:proofErr w:type="spellEnd"/>
      <w:r w:rsidRPr="00D74E87">
        <w:rPr>
          <w:rFonts w:ascii="Consolas" w:hAnsi="Consolas"/>
          <w:color w:val="000000"/>
          <w:sz w:val="18"/>
          <w:szCs w:val="18"/>
        </w:rPr>
        <w:t xml:space="preserve"> key (</w:t>
      </w:r>
      <w:proofErr w:type="spellStart"/>
      <w:r w:rsidRPr="00D74E87">
        <w:rPr>
          <w:rFonts w:ascii="Consolas" w:hAnsi="Consolas"/>
          <w:color w:val="000000"/>
          <w:sz w:val="18"/>
          <w:szCs w:val="18"/>
        </w:rPr>
        <w:t>shopping_cart_id</w:t>
      </w:r>
      <w:proofErr w:type="spellEnd"/>
      <w:r w:rsidRPr="00D74E87">
        <w:rPr>
          <w:rFonts w:ascii="Consolas" w:hAnsi="Consolas"/>
          <w:color w:val="000000"/>
          <w:sz w:val="18"/>
          <w:szCs w:val="18"/>
        </w:rPr>
        <w:t xml:space="preserve">) </w:t>
      </w:r>
      <w:proofErr w:type="spellStart"/>
      <w:r w:rsidRPr="00D74E87">
        <w:rPr>
          <w:rFonts w:ascii="Consolas" w:hAnsi="Consolas"/>
          <w:color w:val="000000"/>
          <w:sz w:val="18"/>
          <w:szCs w:val="18"/>
        </w:rPr>
        <w:t>references</w:t>
      </w:r>
      <w:proofErr w:type="spellEnd"/>
      <w:r w:rsidRPr="00D74E8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74E87">
        <w:rPr>
          <w:rFonts w:ascii="Consolas" w:hAnsi="Consolas"/>
          <w:color w:val="000000"/>
          <w:sz w:val="18"/>
          <w:szCs w:val="18"/>
        </w:rPr>
        <w:t>cav_shopping_cart</w:t>
      </w:r>
      <w:proofErr w:type="spellEnd"/>
    </w:p>
    <w:p w:rsidRPr="005B30D1" w:rsidR="00F65E81" w:rsidP="00F65E81" w:rsidRDefault="00F65E81" w14:paraId="778C9AB1" w14:textId="77777777"/>
    <w:p w:rsidR="003A5D84" w:rsidP="001B1D4F" w:rsidRDefault="003A5D84" w14:paraId="450DBBCD" w14:textId="2A0E28F2">
      <w:pPr>
        <w:pStyle w:val="TPnormalpuce1"/>
      </w:pPr>
      <w:r>
        <w:t>Les traces obtenues sont :</w:t>
      </w:r>
    </w:p>
    <w:p w:rsidRPr="00010A0C" w:rsidR="001B1D4F" w:rsidP="003A5D84" w:rsidRDefault="001B1D4F" w14:paraId="31E79133" w14:textId="5C0EF65A">
      <w:pPr>
        <w:pStyle w:val="TPnormalpuce1"/>
        <w:numPr>
          <w:ilvl w:val="1"/>
          <w:numId w:val="15"/>
        </w:numPr>
      </w:pPr>
      <w:r>
        <w:t xml:space="preserve">Le panier créé par le test </w:t>
      </w:r>
      <w:proofErr w:type="spellStart"/>
      <w:r w:rsidRPr="00010A0C">
        <w:t>test_save_nouvelleLigne_nouveauPanier</w:t>
      </w:r>
      <w:proofErr w:type="spellEnd"/>
    </w:p>
    <w:p w:rsidRPr="009C194F" w:rsidR="001B1D4F" w:rsidP="001B1D4F" w:rsidRDefault="001B1D4F" w14:paraId="1BBA2EB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C194F">
        <w:rPr>
          <w:rFonts w:ascii="Consolas" w:hAnsi="Consolas"/>
          <w:color w:val="000000"/>
          <w:sz w:val="18"/>
          <w:szCs w:val="18"/>
        </w:rPr>
        <w:t xml:space="preserve">Panier(id=1, </w:t>
      </w:r>
      <w:proofErr w:type="spellStart"/>
      <w:r w:rsidRPr="009C194F">
        <w:rPr>
          <w:rFonts w:ascii="Consolas" w:hAnsi="Consolas"/>
          <w:color w:val="000000"/>
          <w:sz w:val="18"/>
          <w:szCs w:val="18"/>
        </w:rPr>
        <w:t>numCommande</w:t>
      </w:r>
      <w:proofErr w:type="spellEnd"/>
      <w:r w:rsidRPr="009C194F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9C194F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9C194F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9C194F">
        <w:rPr>
          <w:rFonts w:ascii="Consolas" w:hAnsi="Consolas"/>
          <w:color w:val="000000"/>
          <w:sz w:val="18"/>
          <w:szCs w:val="18"/>
        </w:rPr>
        <w:t>prixTotal</w:t>
      </w:r>
      <w:proofErr w:type="spellEnd"/>
      <w:r w:rsidRPr="009C194F">
        <w:rPr>
          <w:rFonts w:ascii="Consolas" w:hAnsi="Consolas"/>
          <w:color w:val="000000"/>
          <w:sz w:val="18"/>
          <w:szCs w:val="18"/>
        </w:rPr>
        <w:t xml:space="preserve">=95.8, paye=false, </w:t>
      </w:r>
      <w:proofErr w:type="spellStart"/>
      <w:r w:rsidRPr="009C194F">
        <w:rPr>
          <w:rFonts w:ascii="Consolas" w:hAnsi="Consolas"/>
          <w:color w:val="000000"/>
          <w:sz w:val="18"/>
          <w:szCs w:val="18"/>
        </w:rPr>
        <w:t>lignesPanier</w:t>
      </w:r>
      <w:proofErr w:type="spellEnd"/>
      <w:r w:rsidRPr="009C194F">
        <w:rPr>
          <w:rFonts w:ascii="Consolas" w:hAnsi="Consolas"/>
          <w:color w:val="000000"/>
          <w:sz w:val="18"/>
          <w:szCs w:val="18"/>
        </w:rPr>
        <w:t>=[</w:t>
      </w:r>
      <w:proofErr w:type="spellStart"/>
      <w:r w:rsidRPr="009C194F">
        <w:rPr>
          <w:rFonts w:ascii="Consolas" w:hAnsi="Consolas"/>
          <w:color w:val="000000"/>
          <w:sz w:val="18"/>
          <w:szCs w:val="18"/>
        </w:rPr>
        <w:t>LignePanier</w:t>
      </w:r>
      <w:proofErr w:type="spellEnd"/>
      <w:r w:rsidRPr="009C194F">
        <w:rPr>
          <w:rFonts w:ascii="Consolas" w:hAnsi="Consolas"/>
          <w:color w:val="000000"/>
          <w:sz w:val="18"/>
          <w:szCs w:val="18"/>
        </w:rPr>
        <w:t xml:space="preserve">(id=1, </w:t>
      </w:r>
      <w:proofErr w:type="spellStart"/>
      <w:r w:rsidRPr="009C194F">
        <w:rPr>
          <w:rFonts w:ascii="Consolas" w:hAnsi="Consolas"/>
          <w:color w:val="000000"/>
          <w:sz w:val="18"/>
          <w:szCs w:val="18"/>
        </w:rPr>
        <w:t>quantite</w:t>
      </w:r>
      <w:proofErr w:type="spellEnd"/>
      <w:r w:rsidRPr="009C194F">
        <w:rPr>
          <w:rFonts w:ascii="Consolas" w:hAnsi="Consolas"/>
          <w:color w:val="000000"/>
          <w:sz w:val="18"/>
          <w:szCs w:val="18"/>
        </w:rPr>
        <w:t>=4, prix=95.8)])</w:t>
      </w:r>
    </w:p>
    <w:p w:rsidR="001B1D4F" w:rsidP="003A5D84" w:rsidRDefault="001B1D4F" w14:paraId="0D959D90" w14:textId="77777777">
      <w:pPr>
        <w:pStyle w:val="TPnormalpuce1"/>
        <w:numPr>
          <w:ilvl w:val="1"/>
          <w:numId w:val="15"/>
        </w:numPr>
      </w:pPr>
      <w:r w:rsidRPr="00C02F34">
        <w:t xml:space="preserve">Le panier </w:t>
      </w:r>
      <w:r>
        <w:t>mis à jour</w:t>
      </w:r>
      <w:r w:rsidRPr="00C02F34">
        <w:t xml:space="preserve"> par le test </w:t>
      </w:r>
      <w:proofErr w:type="spellStart"/>
      <w:r w:rsidRPr="00C02F34">
        <w:t>test_save_nouvelleLigne_Panier</w:t>
      </w:r>
      <w:proofErr w:type="spellEnd"/>
    </w:p>
    <w:p w:rsidRPr="00C02F34" w:rsidR="001B1D4F" w:rsidP="003A5D84" w:rsidRDefault="001B1D4F" w14:paraId="3FCA640C" w14:textId="77777777">
      <w:pPr>
        <w:pStyle w:val="TPnormalpuce1"/>
        <w:numPr>
          <w:ilvl w:val="2"/>
          <w:numId w:val="15"/>
        </w:numPr>
      </w:pPr>
      <w:r>
        <w:t>Initialement :</w:t>
      </w:r>
    </w:p>
    <w:p w:rsidRPr="00273662" w:rsidR="001B1D4F" w:rsidP="001B1D4F" w:rsidRDefault="001B1D4F" w14:paraId="526CE5D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73662">
        <w:rPr>
          <w:rFonts w:ascii="Consolas" w:hAnsi="Consolas"/>
          <w:color w:val="000000"/>
          <w:sz w:val="18"/>
          <w:szCs w:val="18"/>
        </w:rPr>
        <w:t xml:space="preserve">Panier(id=2, </w:t>
      </w:r>
      <w:proofErr w:type="spellStart"/>
      <w:r w:rsidRPr="00273662">
        <w:rPr>
          <w:rFonts w:ascii="Consolas" w:hAnsi="Consolas"/>
          <w:color w:val="000000"/>
          <w:sz w:val="18"/>
          <w:szCs w:val="18"/>
        </w:rPr>
        <w:t>numCommande</w:t>
      </w:r>
      <w:proofErr w:type="spellEnd"/>
      <w:r w:rsidRPr="00273662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273662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273662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273662">
        <w:rPr>
          <w:rFonts w:ascii="Consolas" w:hAnsi="Consolas"/>
          <w:color w:val="000000"/>
          <w:sz w:val="18"/>
          <w:szCs w:val="18"/>
        </w:rPr>
        <w:t>prixTotal</w:t>
      </w:r>
      <w:proofErr w:type="spellEnd"/>
      <w:r w:rsidRPr="00273662">
        <w:rPr>
          <w:rFonts w:ascii="Consolas" w:hAnsi="Consolas"/>
          <w:color w:val="000000"/>
          <w:sz w:val="18"/>
          <w:szCs w:val="18"/>
        </w:rPr>
        <w:t xml:space="preserve">=34.35, paye=false, </w:t>
      </w:r>
      <w:proofErr w:type="spellStart"/>
      <w:r w:rsidRPr="00273662">
        <w:rPr>
          <w:rFonts w:ascii="Consolas" w:hAnsi="Consolas"/>
          <w:color w:val="000000"/>
          <w:sz w:val="18"/>
          <w:szCs w:val="18"/>
        </w:rPr>
        <w:t>lignesPanier</w:t>
      </w:r>
      <w:proofErr w:type="spellEnd"/>
      <w:r w:rsidRPr="00273662">
        <w:rPr>
          <w:rFonts w:ascii="Consolas" w:hAnsi="Consolas"/>
          <w:color w:val="000000"/>
          <w:sz w:val="18"/>
          <w:szCs w:val="18"/>
        </w:rPr>
        <w:t>=[</w:t>
      </w:r>
      <w:proofErr w:type="spellStart"/>
      <w:r w:rsidRPr="00273662">
        <w:rPr>
          <w:rFonts w:ascii="Consolas" w:hAnsi="Consolas"/>
          <w:color w:val="000000"/>
          <w:sz w:val="18"/>
          <w:szCs w:val="18"/>
        </w:rPr>
        <w:t>LignePanier</w:t>
      </w:r>
      <w:proofErr w:type="spellEnd"/>
      <w:r w:rsidRPr="00273662">
        <w:rPr>
          <w:rFonts w:ascii="Consolas" w:hAnsi="Consolas"/>
          <w:color w:val="000000"/>
          <w:sz w:val="18"/>
          <w:szCs w:val="18"/>
        </w:rPr>
        <w:t xml:space="preserve">(id=2, </w:t>
      </w:r>
      <w:proofErr w:type="spellStart"/>
      <w:r w:rsidRPr="00273662">
        <w:rPr>
          <w:rFonts w:ascii="Consolas" w:hAnsi="Consolas"/>
          <w:color w:val="000000"/>
          <w:sz w:val="18"/>
          <w:szCs w:val="18"/>
        </w:rPr>
        <w:t>quantite</w:t>
      </w:r>
      <w:proofErr w:type="spellEnd"/>
      <w:r w:rsidRPr="00273662">
        <w:rPr>
          <w:rFonts w:ascii="Consolas" w:hAnsi="Consolas"/>
          <w:color w:val="000000"/>
          <w:sz w:val="18"/>
          <w:szCs w:val="18"/>
        </w:rPr>
        <w:t>=3, prix=34.35)])</w:t>
      </w:r>
    </w:p>
    <w:p w:rsidRPr="00C02F34" w:rsidR="001B1D4F" w:rsidP="003A5D84" w:rsidRDefault="001B1D4F" w14:paraId="36B96B60" w14:textId="77777777">
      <w:pPr>
        <w:pStyle w:val="TPnormalpuce1"/>
        <w:numPr>
          <w:ilvl w:val="2"/>
          <w:numId w:val="15"/>
        </w:numPr>
      </w:pPr>
      <w:r>
        <w:t>Après l’ajout de la nouvelle ligne :</w:t>
      </w:r>
    </w:p>
    <w:p w:rsidRPr="00232BF9" w:rsidR="001B1D4F" w:rsidP="001B1D4F" w:rsidRDefault="001B1D4F" w14:paraId="025923A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32BF9">
        <w:rPr>
          <w:rFonts w:ascii="Consolas" w:hAnsi="Consolas"/>
          <w:color w:val="000000"/>
          <w:sz w:val="18"/>
          <w:szCs w:val="18"/>
        </w:rPr>
        <w:t xml:space="preserve">Panier(id=2, </w:t>
      </w:r>
      <w:proofErr w:type="spellStart"/>
      <w:r w:rsidRPr="00232BF9">
        <w:rPr>
          <w:rFonts w:ascii="Consolas" w:hAnsi="Consolas"/>
          <w:color w:val="000000"/>
          <w:sz w:val="18"/>
          <w:szCs w:val="18"/>
        </w:rPr>
        <w:t>numCommande</w:t>
      </w:r>
      <w:proofErr w:type="spellEnd"/>
      <w:r w:rsidRPr="00232BF9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232BF9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232BF9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232BF9">
        <w:rPr>
          <w:rFonts w:ascii="Consolas" w:hAnsi="Consolas"/>
          <w:color w:val="000000"/>
          <w:sz w:val="18"/>
          <w:szCs w:val="18"/>
        </w:rPr>
        <w:t>prixTotal</w:t>
      </w:r>
      <w:proofErr w:type="spellEnd"/>
      <w:r w:rsidRPr="00232BF9">
        <w:rPr>
          <w:rFonts w:ascii="Consolas" w:hAnsi="Consolas"/>
          <w:color w:val="000000"/>
          <w:sz w:val="18"/>
          <w:szCs w:val="18"/>
        </w:rPr>
        <w:t xml:space="preserve">=273.85, paye=false, </w:t>
      </w:r>
      <w:proofErr w:type="spellStart"/>
      <w:r w:rsidRPr="00232BF9">
        <w:rPr>
          <w:rFonts w:ascii="Consolas" w:hAnsi="Consolas"/>
          <w:color w:val="000000"/>
          <w:sz w:val="18"/>
          <w:szCs w:val="18"/>
        </w:rPr>
        <w:t>lignesPanier</w:t>
      </w:r>
      <w:proofErr w:type="spellEnd"/>
      <w:r w:rsidRPr="00232BF9">
        <w:rPr>
          <w:rFonts w:ascii="Consolas" w:hAnsi="Consolas"/>
          <w:color w:val="000000"/>
          <w:sz w:val="18"/>
          <w:szCs w:val="18"/>
        </w:rPr>
        <w:t>=[</w:t>
      </w:r>
      <w:proofErr w:type="spellStart"/>
      <w:r w:rsidRPr="00232BF9">
        <w:rPr>
          <w:rFonts w:ascii="Consolas" w:hAnsi="Consolas"/>
          <w:color w:val="000000"/>
          <w:sz w:val="18"/>
          <w:szCs w:val="18"/>
        </w:rPr>
        <w:t>LignePanier</w:t>
      </w:r>
      <w:proofErr w:type="spellEnd"/>
      <w:r w:rsidRPr="00232BF9">
        <w:rPr>
          <w:rFonts w:ascii="Consolas" w:hAnsi="Consolas"/>
          <w:color w:val="000000"/>
          <w:sz w:val="18"/>
          <w:szCs w:val="18"/>
        </w:rPr>
        <w:t xml:space="preserve">(id=2, </w:t>
      </w:r>
      <w:proofErr w:type="spellStart"/>
      <w:r w:rsidRPr="00232BF9">
        <w:rPr>
          <w:rFonts w:ascii="Consolas" w:hAnsi="Consolas"/>
          <w:color w:val="000000"/>
          <w:sz w:val="18"/>
          <w:szCs w:val="18"/>
        </w:rPr>
        <w:t>quantite</w:t>
      </w:r>
      <w:proofErr w:type="spellEnd"/>
      <w:r w:rsidRPr="00232BF9">
        <w:rPr>
          <w:rFonts w:ascii="Consolas" w:hAnsi="Consolas"/>
          <w:color w:val="000000"/>
          <w:sz w:val="18"/>
          <w:szCs w:val="18"/>
        </w:rPr>
        <w:t xml:space="preserve">=3, prix=34.35), </w:t>
      </w:r>
      <w:proofErr w:type="spellStart"/>
      <w:r w:rsidRPr="00232BF9">
        <w:rPr>
          <w:rFonts w:ascii="Consolas" w:hAnsi="Consolas"/>
          <w:color w:val="000000"/>
          <w:sz w:val="18"/>
          <w:szCs w:val="18"/>
        </w:rPr>
        <w:t>LignePanier</w:t>
      </w:r>
      <w:proofErr w:type="spellEnd"/>
      <w:r w:rsidRPr="00232BF9">
        <w:rPr>
          <w:rFonts w:ascii="Consolas" w:hAnsi="Consolas"/>
          <w:color w:val="000000"/>
          <w:sz w:val="18"/>
          <w:szCs w:val="18"/>
        </w:rPr>
        <w:t xml:space="preserve">(id=3, </w:t>
      </w:r>
      <w:proofErr w:type="spellStart"/>
      <w:r w:rsidRPr="00232BF9">
        <w:rPr>
          <w:rFonts w:ascii="Consolas" w:hAnsi="Consolas"/>
          <w:color w:val="000000"/>
          <w:sz w:val="18"/>
          <w:szCs w:val="18"/>
        </w:rPr>
        <w:t>quantite</w:t>
      </w:r>
      <w:proofErr w:type="spellEnd"/>
      <w:r w:rsidRPr="00232BF9">
        <w:rPr>
          <w:rFonts w:ascii="Consolas" w:hAnsi="Consolas"/>
          <w:color w:val="000000"/>
          <w:sz w:val="18"/>
          <w:szCs w:val="18"/>
        </w:rPr>
        <w:t>=10, prix=239.5)])</w:t>
      </w:r>
    </w:p>
    <w:p w:rsidRPr="00F81026" w:rsidR="00542BFC" w:rsidP="00DA69B5" w:rsidRDefault="00542BFC" w14:paraId="5D81EB3D" w14:textId="77777777"/>
    <w:sectPr w:rsidRPr="00F81026" w:rsidR="00542BFC" w:rsidSect="006B3B13">
      <w:headerReference w:type="default" r:id="rId12"/>
      <w:footerReference w:type="default" r:id="rId13"/>
      <w:pgSz w:w="11907" w:h="16840" w:orient="portrait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08B5" w:rsidP="006C7E58" w:rsidRDefault="00A708B5" w14:paraId="77582BA6" w14:textId="77777777">
      <w:r>
        <w:separator/>
      </w:r>
    </w:p>
  </w:endnote>
  <w:endnote w:type="continuationSeparator" w:id="0">
    <w:p w:rsidR="00A708B5" w:rsidP="006C7E58" w:rsidRDefault="00A708B5" w14:paraId="779CF5A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:rsidTr="00F452FC" w14:paraId="7CA979A6" w14:textId="77777777">
      <w:tc>
        <w:tcPr>
          <w:tcW w:w="2500" w:type="pct"/>
          <w:vAlign w:val="bottom"/>
        </w:tcPr>
        <w:p w:rsidR="003D3178" w:rsidP="003D3178" w:rsidRDefault="003D3178" w14:paraId="2D4B46D5" w14:textId="77777777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:rsidR="003D3178" w:rsidP="003D3178" w:rsidRDefault="003D3178" w14:paraId="3BE9352B" w14:textId="77777777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:rsidTr="00F452FC" w14:paraId="5EA7210A" w14:textId="77777777">
      <w:tc>
        <w:tcPr>
          <w:tcW w:w="1" w:type="pct"/>
          <w:gridSpan w:val="2"/>
          <w:vAlign w:val="bottom"/>
        </w:tcPr>
        <w:p w:rsidR="003D3178" w:rsidP="003D3178" w:rsidRDefault="003D3178" w14:paraId="0CACDD01" w14:textId="77777777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 xml:space="preserve">© ENI – Tous droits </w:t>
          </w:r>
          <w:proofErr w:type="spellStart"/>
          <w:r w:rsidRPr="5300BC4C">
            <w:rPr>
              <w:sz w:val="14"/>
              <w:szCs w:val="14"/>
            </w:rPr>
            <w:t>réservés</w:t>
          </w:r>
          <w:proofErr w:type="spellEnd"/>
        </w:p>
      </w:tc>
    </w:tr>
  </w:tbl>
  <w:p w:rsidRPr="003D3178" w:rsidR="00960306" w:rsidP="003D3178" w:rsidRDefault="00960306" w14:paraId="157416F5" w14:textId="0A31A31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08B5" w:rsidP="006C7E58" w:rsidRDefault="00A708B5" w14:paraId="41C966E7" w14:textId="77777777">
      <w:r>
        <w:separator/>
      </w:r>
    </w:p>
  </w:footnote>
  <w:footnote w:type="continuationSeparator" w:id="0">
    <w:p w:rsidR="00A708B5" w:rsidP="006C7E58" w:rsidRDefault="00A708B5" w14:paraId="799248D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150A7" w:rsidR="003D3178" w:rsidP="003D3178" w:rsidRDefault="003D3178" w14:paraId="2D17815E" w14:textId="77777777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>
      <w:rPr>
        <w:sz w:val="22"/>
        <w:szCs w:val="22"/>
        <w:lang w:val="fr-FR"/>
      </w:rPr>
      <w:t xml:space="preserve"> </w:t>
    </w:r>
    <w:proofErr w:type="spellStart"/>
    <w:r>
      <w:rPr>
        <w:sz w:val="22"/>
        <w:szCs w:val="22"/>
        <w:lang w:val="fr-FR"/>
      </w:rPr>
      <w:t>Frameworks</w:t>
    </w:r>
    <w:proofErr w:type="spellEnd"/>
  </w:p>
  <w:p w:rsidRPr="00401B0B" w:rsidR="00960306" w:rsidP="006C7E58" w:rsidRDefault="00960306" w14:paraId="7AC392B1" w14:textId="77777777">
    <w:pPr>
      <w:pStyle w:val="En-tte"/>
      <w:jc w:val="right"/>
      <w:rPr>
        <w:color w:val="343642"/>
        <w:sz w:val="22"/>
        <w:lang w:val="fr-FR"/>
      </w:rPr>
    </w:pPr>
  </w:p>
  <w:p w:rsidRPr="006C7E58" w:rsidR="00960306" w:rsidRDefault="00960306" w14:paraId="157416F1" w14:textId="77777777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A4550"/>
    <w:multiLevelType w:val="hybridMultilevel"/>
    <w:tmpl w:val="5E3467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30" w15:restartNumberingAfterBreak="0">
    <w:nsid w:val="6BD935BE"/>
    <w:multiLevelType w:val="hybridMultilevel"/>
    <w:tmpl w:val="B3B6BB6C"/>
    <w:lvl w:ilvl="0" w:tplc="040C0001">
      <w:start w:val="1"/>
      <w:numFmt w:val="bullet"/>
      <w:lvlText w:val=""/>
      <w:lvlJc w:val="left"/>
      <w:pPr>
        <w:ind w:left="783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503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hint="default" w:ascii="Wingdings" w:hAnsi="Wingdings"/>
      </w:rPr>
    </w:lvl>
  </w:abstractNum>
  <w:abstractNum w:abstractNumId="31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78656265">
    <w:abstractNumId w:val="32"/>
  </w:num>
  <w:num w:numId="2" w16cid:durableId="423841332">
    <w:abstractNumId w:val="33"/>
  </w:num>
  <w:num w:numId="3" w16cid:durableId="2094937610">
    <w:abstractNumId w:val="6"/>
  </w:num>
  <w:num w:numId="4" w16cid:durableId="978612727">
    <w:abstractNumId w:val="17"/>
  </w:num>
  <w:num w:numId="5" w16cid:durableId="1821341591">
    <w:abstractNumId w:val="8"/>
  </w:num>
  <w:num w:numId="6" w16cid:durableId="1314068622">
    <w:abstractNumId w:val="28"/>
  </w:num>
  <w:num w:numId="7" w16cid:durableId="1213930022">
    <w:abstractNumId w:val="20"/>
  </w:num>
  <w:num w:numId="8" w16cid:durableId="1574244534">
    <w:abstractNumId w:val="0"/>
  </w:num>
  <w:num w:numId="9" w16cid:durableId="1020282331">
    <w:abstractNumId w:val="23"/>
  </w:num>
  <w:num w:numId="10" w16cid:durableId="1932279289">
    <w:abstractNumId w:val="14"/>
  </w:num>
  <w:num w:numId="11" w16cid:durableId="626013579">
    <w:abstractNumId w:val="2"/>
  </w:num>
  <w:num w:numId="12" w16cid:durableId="969287852">
    <w:abstractNumId w:val="24"/>
  </w:num>
  <w:num w:numId="13" w16cid:durableId="1197550043">
    <w:abstractNumId w:val="13"/>
  </w:num>
  <w:num w:numId="14" w16cid:durableId="586889201">
    <w:abstractNumId w:val="12"/>
  </w:num>
  <w:num w:numId="15" w16cid:durableId="402338492">
    <w:abstractNumId w:val="27"/>
  </w:num>
  <w:num w:numId="16" w16cid:durableId="308020630">
    <w:abstractNumId w:val="4"/>
  </w:num>
  <w:num w:numId="17" w16cid:durableId="1191608101">
    <w:abstractNumId w:val="25"/>
  </w:num>
  <w:num w:numId="18" w16cid:durableId="371392971">
    <w:abstractNumId w:val="7"/>
  </w:num>
  <w:num w:numId="19" w16cid:durableId="2059548340">
    <w:abstractNumId w:val="29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8"/>
  </w:num>
  <w:num w:numId="23" w16cid:durableId="872111647">
    <w:abstractNumId w:val="31"/>
  </w:num>
  <w:num w:numId="24" w16cid:durableId="589965995">
    <w:abstractNumId w:val="22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30"/>
  </w:num>
  <w:num w:numId="28" w16cid:durableId="1844006698">
    <w:abstractNumId w:val="26"/>
  </w:num>
  <w:num w:numId="29" w16cid:durableId="876697249">
    <w:abstractNumId w:val="10"/>
  </w:num>
  <w:num w:numId="30" w16cid:durableId="1212351522">
    <w:abstractNumId w:val="15"/>
  </w:num>
  <w:num w:numId="31" w16cid:durableId="1603956696">
    <w:abstractNumId w:val="19"/>
  </w:num>
  <w:num w:numId="32" w16cid:durableId="797844146">
    <w:abstractNumId w:val="1"/>
  </w:num>
  <w:num w:numId="33" w16cid:durableId="466512688">
    <w:abstractNumId w:val="16"/>
  </w:num>
  <w:num w:numId="34" w16cid:durableId="1521430728">
    <w:abstractNumId w:val="2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10A0C"/>
    <w:rsid w:val="000122A5"/>
    <w:rsid w:val="00017F84"/>
    <w:rsid w:val="00022DE9"/>
    <w:rsid w:val="000417F6"/>
    <w:rsid w:val="000504C9"/>
    <w:rsid w:val="000641BA"/>
    <w:rsid w:val="000753A7"/>
    <w:rsid w:val="000768DC"/>
    <w:rsid w:val="00077016"/>
    <w:rsid w:val="00097F0B"/>
    <w:rsid w:val="000A1582"/>
    <w:rsid w:val="000D0A8C"/>
    <w:rsid w:val="000E5CCE"/>
    <w:rsid w:val="000F0864"/>
    <w:rsid w:val="000F3E0F"/>
    <w:rsid w:val="000F4AB3"/>
    <w:rsid w:val="000F50AF"/>
    <w:rsid w:val="00116AA7"/>
    <w:rsid w:val="0012509D"/>
    <w:rsid w:val="00125DCA"/>
    <w:rsid w:val="00126344"/>
    <w:rsid w:val="00136790"/>
    <w:rsid w:val="00145C0F"/>
    <w:rsid w:val="00151AA0"/>
    <w:rsid w:val="00162C0C"/>
    <w:rsid w:val="00177E97"/>
    <w:rsid w:val="00180858"/>
    <w:rsid w:val="00195C87"/>
    <w:rsid w:val="001A0D7C"/>
    <w:rsid w:val="001A2373"/>
    <w:rsid w:val="001B1D4F"/>
    <w:rsid w:val="001B4DA8"/>
    <w:rsid w:val="001C739D"/>
    <w:rsid w:val="001D3BFC"/>
    <w:rsid w:val="001F18FA"/>
    <w:rsid w:val="00200879"/>
    <w:rsid w:val="002020E8"/>
    <w:rsid w:val="00225D2C"/>
    <w:rsid w:val="002263D9"/>
    <w:rsid w:val="00241941"/>
    <w:rsid w:val="00241BEE"/>
    <w:rsid w:val="00257520"/>
    <w:rsid w:val="00261F4C"/>
    <w:rsid w:val="00262D77"/>
    <w:rsid w:val="002646B8"/>
    <w:rsid w:val="0027124B"/>
    <w:rsid w:val="00277014"/>
    <w:rsid w:val="00277CDD"/>
    <w:rsid w:val="00280C87"/>
    <w:rsid w:val="002835C6"/>
    <w:rsid w:val="00287D81"/>
    <w:rsid w:val="002A2662"/>
    <w:rsid w:val="002A28BA"/>
    <w:rsid w:val="002A4C0E"/>
    <w:rsid w:val="002B04EA"/>
    <w:rsid w:val="002C4936"/>
    <w:rsid w:val="002C5032"/>
    <w:rsid w:val="002C6D9E"/>
    <w:rsid w:val="002D2B64"/>
    <w:rsid w:val="002F78BE"/>
    <w:rsid w:val="00301257"/>
    <w:rsid w:val="00301F1B"/>
    <w:rsid w:val="003152F7"/>
    <w:rsid w:val="003548A0"/>
    <w:rsid w:val="003709F1"/>
    <w:rsid w:val="00382C06"/>
    <w:rsid w:val="00384614"/>
    <w:rsid w:val="00387206"/>
    <w:rsid w:val="00394B90"/>
    <w:rsid w:val="003A0539"/>
    <w:rsid w:val="003A5D84"/>
    <w:rsid w:val="003C6A4C"/>
    <w:rsid w:val="003C6EFC"/>
    <w:rsid w:val="003D3178"/>
    <w:rsid w:val="003D5170"/>
    <w:rsid w:val="003D7207"/>
    <w:rsid w:val="003E41B3"/>
    <w:rsid w:val="003E676A"/>
    <w:rsid w:val="00401B0B"/>
    <w:rsid w:val="00406042"/>
    <w:rsid w:val="004218BE"/>
    <w:rsid w:val="004304CF"/>
    <w:rsid w:val="0043487F"/>
    <w:rsid w:val="0043604F"/>
    <w:rsid w:val="00437E90"/>
    <w:rsid w:val="00450C5E"/>
    <w:rsid w:val="00457276"/>
    <w:rsid w:val="0048302D"/>
    <w:rsid w:val="00486516"/>
    <w:rsid w:val="00492FCA"/>
    <w:rsid w:val="00494DCF"/>
    <w:rsid w:val="004A4735"/>
    <w:rsid w:val="004C2502"/>
    <w:rsid w:val="004C2BC2"/>
    <w:rsid w:val="004F2C2E"/>
    <w:rsid w:val="004F3EEE"/>
    <w:rsid w:val="005056C3"/>
    <w:rsid w:val="005106E6"/>
    <w:rsid w:val="00517EB7"/>
    <w:rsid w:val="00517EDF"/>
    <w:rsid w:val="0054232C"/>
    <w:rsid w:val="00542BFC"/>
    <w:rsid w:val="00544157"/>
    <w:rsid w:val="00554F89"/>
    <w:rsid w:val="00556E19"/>
    <w:rsid w:val="00557B62"/>
    <w:rsid w:val="0057306B"/>
    <w:rsid w:val="005A36E5"/>
    <w:rsid w:val="005B3A35"/>
    <w:rsid w:val="005C1BB9"/>
    <w:rsid w:val="005C68D3"/>
    <w:rsid w:val="005D1943"/>
    <w:rsid w:val="005E3B89"/>
    <w:rsid w:val="005F0AF4"/>
    <w:rsid w:val="005F2EFB"/>
    <w:rsid w:val="0063306A"/>
    <w:rsid w:val="006367DA"/>
    <w:rsid w:val="006413CB"/>
    <w:rsid w:val="006723CE"/>
    <w:rsid w:val="00685C4F"/>
    <w:rsid w:val="006939F9"/>
    <w:rsid w:val="006A2855"/>
    <w:rsid w:val="006A5BC2"/>
    <w:rsid w:val="006B3B13"/>
    <w:rsid w:val="006B5014"/>
    <w:rsid w:val="006C573C"/>
    <w:rsid w:val="006C7E58"/>
    <w:rsid w:val="006D684B"/>
    <w:rsid w:val="006E3CCD"/>
    <w:rsid w:val="006E7AAF"/>
    <w:rsid w:val="006F1243"/>
    <w:rsid w:val="006F1826"/>
    <w:rsid w:val="006F6991"/>
    <w:rsid w:val="007007CE"/>
    <w:rsid w:val="00713863"/>
    <w:rsid w:val="007327B9"/>
    <w:rsid w:val="00743283"/>
    <w:rsid w:val="00743993"/>
    <w:rsid w:val="00764007"/>
    <w:rsid w:val="00782744"/>
    <w:rsid w:val="007910EE"/>
    <w:rsid w:val="007959C2"/>
    <w:rsid w:val="007A1C97"/>
    <w:rsid w:val="007A21D7"/>
    <w:rsid w:val="007C301D"/>
    <w:rsid w:val="007C383B"/>
    <w:rsid w:val="007C733B"/>
    <w:rsid w:val="007D1155"/>
    <w:rsid w:val="007D2F04"/>
    <w:rsid w:val="007E0E92"/>
    <w:rsid w:val="007E7D3C"/>
    <w:rsid w:val="008065FD"/>
    <w:rsid w:val="00812C36"/>
    <w:rsid w:val="008130F1"/>
    <w:rsid w:val="00816A97"/>
    <w:rsid w:val="0083499D"/>
    <w:rsid w:val="00845605"/>
    <w:rsid w:val="00861B22"/>
    <w:rsid w:val="00863103"/>
    <w:rsid w:val="008672FD"/>
    <w:rsid w:val="00867E02"/>
    <w:rsid w:val="00894B62"/>
    <w:rsid w:val="00896782"/>
    <w:rsid w:val="008B220B"/>
    <w:rsid w:val="008B27F5"/>
    <w:rsid w:val="008B7007"/>
    <w:rsid w:val="008C4915"/>
    <w:rsid w:val="008D2325"/>
    <w:rsid w:val="008D35C2"/>
    <w:rsid w:val="008E0D8A"/>
    <w:rsid w:val="008E5DAD"/>
    <w:rsid w:val="008E6D1D"/>
    <w:rsid w:val="008E75A5"/>
    <w:rsid w:val="00902D07"/>
    <w:rsid w:val="00922F94"/>
    <w:rsid w:val="00924F5F"/>
    <w:rsid w:val="00927744"/>
    <w:rsid w:val="00932B60"/>
    <w:rsid w:val="00936992"/>
    <w:rsid w:val="00937048"/>
    <w:rsid w:val="009501F5"/>
    <w:rsid w:val="00954E03"/>
    <w:rsid w:val="00956061"/>
    <w:rsid w:val="00960306"/>
    <w:rsid w:val="00963954"/>
    <w:rsid w:val="00964B34"/>
    <w:rsid w:val="0096503B"/>
    <w:rsid w:val="00970A12"/>
    <w:rsid w:val="00971B33"/>
    <w:rsid w:val="009731EA"/>
    <w:rsid w:val="00974554"/>
    <w:rsid w:val="00981502"/>
    <w:rsid w:val="009862DE"/>
    <w:rsid w:val="00990B02"/>
    <w:rsid w:val="009B4E11"/>
    <w:rsid w:val="009C09D3"/>
    <w:rsid w:val="009C2AC3"/>
    <w:rsid w:val="009D1251"/>
    <w:rsid w:val="009D4BEF"/>
    <w:rsid w:val="009D6DBD"/>
    <w:rsid w:val="009E22E0"/>
    <w:rsid w:val="009F1BC6"/>
    <w:rsid w:val="00A055CF"/>
    <w:rsid w:val="00A1488A"/>
    <w:rsid w:val="00A361C9"/>
    <w:rsid w:val="00A456D1"/>
    <w:rsid w:val="00A62B26"/>
    <w:rsid w:val="00A708B5"/>
    <w:rsid w:val="00A77652"/>
    <w:rsid w:val="00A84859"/>
    <w:rsid w:val="00A8528B"/>
    <w:rsid w:val="00A93073"/>
    <w:rsid w:val="00A94283"/>
    <w:rsid w:val="00AB0135"/>
    <w:rsid w:val="00AD1159"/>
    <w:rsid w:val="00AE20E9"/>
    <w:rsid w:val="00AE262B"/>
    <w:rsid w:val="00AE2C57"/>
    <w:rsid w:val="00AF4100"/>
    <w:rsid w:val="00B027AA"/>
    <w:rsid w:val="00B04A1E"/>
    <w:rsid w:val="00B12F46"/>
    <w:rsid w:val="00B1387C"/>
    <w:rsid w:val="00B13BF7"/>
    <w:rsid w:val="00B1718A"/>
    <w:rsid w:val="00B30BBA"/>
    <w:rsid w:val="00B40571"/>
    <w:rsid w:val="00B43E3B"/>
    <w:rsid w:val="00B44218"/>
    <w:rsid w:val="00B67A05"/>
    <w:rsid w:val="00B71A2E"/>
    <w:rsid w:val="00B73331"/>
    <w:rsid w:val="00B757B4"/>
    <w:rsid w:val="00B75A86"/>
    <w:rsid w:val="00B7614C"/>
    <w:rsid w:val="00BA4E30"/>
    <w:rsid w:val="00BB5E5B"/>
    <w:rsid w:val="00BC41AB"/>
    <w:rsid w:val="00BC45C6"/>
    <w:rsid w:val="00BE21DB"/>
    <w:rsid w:val="00BF077F"/>
    <w:rsid w:val="00C02F34"/>
    <w:rsid w:val="00C152A1"/>
    <w:rsid w:val="00C16564"/>
    <w:rsid w:val="00C273A9"/>
    <w:rsid w:val="00C33697"/>
    <w:rsid w:val="00C41B0B"/>
    <w:rsid w:val="00C53C6A"/>
    <w:rsid w:val="00C62D79"/>
    <w:rsid w:val="00C67517"/>
    <w:rsid w:val="00C70F83"/>
    <w:rsid w:val="00C71468"/>
    <w:rsid w:val="00C71B4E"/>
    <w:rsid w:val="00C87756"/>
    <w:rsid w:val="00C93323"/>
    <w:rsid w:val="00C93DA5"/>
    <w:rsid w:val="00CA5C15"/>
    <w:rsid w:val="00CB2B30"/>
    <w:rsid w:val="00CB6767"/>
    <w:rsid w:val="00CC4730"/>
    <w:rsid w:val="00CD53EC"/>
    <w:rsid w:val="00CD6D6E"/>
    <w:rsid w:val="00CE2F19"/>
    <w:rsid w:val="00CE7F57"/>
    <w:rsid w:val="00D05F58"/>
    <w:rsid w:val="00D07F2F"/>
    <w:rsid w:val="00D14314"/>
    <w:rsid w:val="00D17B2D"/>
    <w:rsid w:val="00D2004D"/>
    <w:rsid w:val="00D31AF1"/>
    <w:rsid w:val="00D641EA"/>
    <w:rsid w:val="00D74E87"/>
    <w:rsid w:val="00D85BA4"/>
    <w:rsid w:val="00D909BB"/>
    <w:rsid w:val="00D96678"/>
    <w:rsid w:val="00DA69B5"/>
    <w:rsid w:val="00DB3C95"/>
    <w:rsid w:val="00DB4B72"/>
    <w:rsid w:val="00DD0BF9"/>
    <w:rsid w:val="00DD2C7E"/>
    <w:rsid w:val="00DD47B3"/>
    <w:rsid w:val="00DD752A"/>
    <w:rsid w:val="00DE21AC"/>
    <w:rsid w:val="00DE3B1D"/>
    <w:rsid w:val="00DF1DA3"/>
    <w:rsid w:val="00E01FDD"/>
    <w:rsid w:val="00E04078"/>
    <w:rsid w:val="00E16AA6"/>
    <w:rsid w:val="00E246FE"/>
    <w:rsid w:val="00E34680"/>
    <w:rsid w:val="00E36F60"/>
    <w:rsid w:val="00E4477C"/>
    <w:rsid w:val="00E615EA"/>
    <w:rsid w:val="00E638DF"/>
    <w:rsid w:val="00E7188C"/>
    <w:rsid w:val="00EA0653"/>
    <w:rsid w:val="00EA5D3D"/>
    <w:rsid w:val="00EC1920"/>
    <w:rsid w:val="00EC2690"/>
    <w:rsid w:val="00EC3EBA"/>
    <w:rsid w:val="00EC4F09"/>
    <w:rsid w:val="00ED20EC"/>
    <w:rsid w:val="00EE0C81"/>
    <w:rsid w:val="00EF0131"/>
    <w:rsid w:val="00EF0B47"/>
    <w:rsid w:val="00F028ED"/>
    <w:rsid w:val="00F04364"/>
    <w:rsid w:val="00F0457F"/>
    <w:rsid w:val="00F06C97"/>
    <w:rsid w:val="00F120A8"/>
    <w:rsid w:val="00F25EAB"/>
    <w:rsid w:val="00F26605"/>
    <w:rsid w:val="00F343B4"/>
    <w:rsid w:val="00F36C1E"/>
    <w:rsid w:val="00F41ECC"/>
    <w:rsid w:val="00F52597"/>
    <w:rsid w:val="00F5357C"/>
    <w:rsid w:val="00F65E81"/>
    <w:rsid w:val="00F74DCB"/>
    <w:rsid w:val="00F7597C"/>
    <w:rsid w:val="00F81026"/>
    <w:rsid w:val="00F866C1"/>
    <w:rsid w:val="00F91679"/>
    <w:rsid w:val="00FB202A"/>
    <w:rsid w:val="00FB27DA"/>
    <w:rsid w:val="00FD4475"/>
    <w:rsid w:val="00FD5D6A"/>
    <w:rsid w:val="00FD6044"/>
    <w:rsid w:val="00FE02FA"/>
    <w:rsid w:val="00FE5060"/>
    <w:rsid w:val="00FF18F4"/>
    <w:rsid w:val="00FF7FF5"/>
    <w:rsid w:val="245463F0"/>
    <w:rsid w:val="3608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hAnsiTheme="majorHAnsi" w:eastAsiaTheme="majorEastAsia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hAnsiTheme="majorHAnsi" w:eastAsiaTheme="majorEastAsia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styleId="Titre1Car" w:customStyle="1">
    <w:name w:val="Titre 1 Car"/>
    <w:basedOn w:val="Policepardfaut"/>
    <w:link w:val="Titre1"/>
    <w:uiPriority w:val="9"/>
    <w:rsid w:val="00401B0B"/>
    <w:rPr>
      <w:rFonts w:asciiTheme="majorHAnsi" w:hAnsiTheme="majorHAnsi" w:eastAsiaTheme="majorEastAsia" w:cstheme="majorBidi"/>
      <w:color w:val="348899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character" w:styleId="Titre3Car" w:customStyle="1">
    <w:name w:val="Titre 3 Car"/>
    <w:basedOn w:val="Policepardfaut"/>
    <w:link w:val="Titre3"/>
    <w:uiPriority w:val="9"/>
    <w:semiHidden/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character" w:styleId="Titre4Car" w:customStyle="1">
    <w:name w:val="Titre 4 Car"/>
    <w:basedOn w:val="Policepardfaut"/>
    <w:link w:val="Titre4"/>
    <w:uiPriority w:val="9"/>
    <w:semiHidden/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character" w:styleId="Titre5Car" w:customStyle="1">
    <w:name w:val="Titre 5 Car"/>
    <w:basedOn w:val="Policepardfaut"/>
    <w:link w:val="Titre5"/>
    <w:uiPriority w:val="9"/>
    <w:semiHidden/>
    <w:rPr>
      <w:rFonts w:asciiTheme="majorHAnsi" w:hAnsiTheme="majorHAnsi" w:eastAsiaTheme="majorEastAsia" w:cstheme="majorBidi"/>
      <w:sz w:val="20"/>
      <w:szCs w:val="20"/>
    </w:rPr>
  </w:style>
  <w:style w:type="character" w:styleId="Titre6Car" w:customStyle="1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character" w:styleId="Titre7Car" w:customStyle="1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character" w:styleId="Titre8Car" w:customStyle="1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9Car" w:customStyle="1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color="B01513" w:themeColor="accent1" w:sz="36" w:space="4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styleId="CitationintenseCar" w:customStyle="1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styleId="SansinterligneCar" w:customStyle="1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hAnsiTheme="majorHAnsi" w:eastAsiaTheme="majorEastAsia" w:cstheme="majorBidi"/>
    </w:rPr>
  </w:style>
  <w:style w:type="character" w:styleId="CitationCar" w:customStyle="1">
    <w:name w:val="Citation Car"/>
    <w:basedOn w:val="Policepardfaut"/>
    <w:link w:val="Citation"/>
    <w:uiPriority w:val="29"/>
    <w:rPr>
      <w:rFonts w:asciiTheme="majorHAnsi" w:hAnsiTheme="majorHAnsi" w:eastAsiaTheme="majorEastAsia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character" w:styleId="TitreCar" w:customStyle="1">
    <w:name w:val="Titre Car"/>
    <w:basedOn w:val="Policepardfaut"/>
    <w:link w:val="Titre"/>
    <w:uiPriority w:val="10"/>
    <w:rsid w:val="00401B0B"/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6C7E58"/>
  </w:style>
  <w:style w:type="paragraph" w:styleId="Standard" w:customStyle="1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hAnsi="Times New Roman" w:eastAsia="Andale Sans UI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TPnormal" w:customStyle="1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styleId="TPnormalpuce1" w:customStyle="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styleId="TPcran" w:customStyle="1">
    <w:name w:val="TP écran"/>
    <w:basedOn w:val="TPnormal"/>
    <w:qFormat/>
    <w:rsid w:val="00125DCA"/>
    <w:pPr>
      <w:jc w:val="center"/>
    </w:pPr>
    <w:rPr>
      <w:noProof/>
    </w:rPr>
  </w:style>
  <w:style w:type="paragraph" w:styleId="TPTitre" w:customStyle="1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67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0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Props1.xml><?xml version="1.0" encoding="utf-8"?>
<ds:datastoreItem xmlns:ds="http://schemas.openxmlformats.org/officeDocument/2006/customXml" ds:itemID="{46D8C7FA-B67C-4446-9942-2055BB87235D}"/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Conception Ion.dotx</ap:Template>
  <ap:Application>Microsoft Word for the web</ap:Application>
  <ap:DocSecurity>0</ap:DocSecurity>
  <ap:ScaleCrop>false</ap:ScaleCrop>
  <ap:Company>Editions Eni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Vincent DAVID</cp:lastModifiedBy>
  <cp:revision>123</cp:revision>
  <cp:lastPrinted>2016-10-05T13:21:00Z</cp:lastPrinted>
  <dcterms:created xsi:type="dcterms:W3CDTF">2018-06-14T11:51:00Z</dcterms:created>
  <dcterms:modified xsi:type="dcterms:W3CDTF">2023-08-30T11:26:01Z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