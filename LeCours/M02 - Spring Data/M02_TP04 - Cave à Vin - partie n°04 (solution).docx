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94DCF" w:rsidR="00924F5F" w:rsidP="00401B0B" w:rsidRDefault="00116AA7" w14:paraId="2CB4C832" w14:textId="5575F4A4">
      <w:pPr>
        <w:pStyle w:val="Titre"/>
        <w:rPr>
          <w:noProof/>
          <w:lang w:val="fr-FR"/>
        </w:rPr>
      </w:pPr>
      <w:r w:rsidRPr="4AE61CB5" w:rsidR="00116AA7">
        <w:rPr>
          <w:lang w:val="fr-FR"/>
        </w:rPr>
        <w:t>Cave à vin</w:t>
      </w:r>
      <w:r w:rsidRPr="4AE61CB5" w:rsidR="00932B60">
        <w:rPr>
          <w:lang w:val="fr-FR"/>
        </w:rPr>
        <w:t xml:space="preserve"> (</w:t>
      </w:r>
      <w:r w:rsidRPr="4AE61CB5" w:rsidR="56A3EF56">
        <w:rPr>
          <w:lang w:val="fr-FR"/>
        </w:rPr>
        <w:t>p</w:t>
      </w:r>
      <w:r w:rsidRPr="4AE61CB5" w:rsidR="00932B60">
        <w:rPr>
          <w:lang w:val="fr-FR"/>
        </w:rPr>
        <w:t>artie 0</w:t>
      </w:r>
      <w:r w:rsidRPr="4AE61CB5" w:rsidR="00CA32A0">
        <w:rPr>
          <w:lang w:val="fr-FR"/>
        </w:rPr>
        <w:t>4</w:t>
      </w:r>
      <w:r w:rsidRPr="4AE61CB5" w:rsidR="00932B60">
        <w:rPr>
          <w:lang w:val="fr-FR"/>
        </w:rPr>
        <w:t>)</w:t>
      </w:r>
    </w:p>
    <w:p w:rsidRPr="00355637" w:rsidR="003D3178" w:rsidP="003D3178" w:rsidRDefault="003D3178" w14:paraId="61C8FD42" w14:textId="21376FA7">
      <w:pPr>
        <w:pStyle w:val="Titre1"/>
        <w:rPr>
          <w:rFonts w:ascii="Century Gothic" w:hAnsi="Century Gothic"/>
          <w:noProof/>
          <w:szCs w:val="16"/>
          <w:lang w:val="fr-FR"/>
        </w:rPr>
      </w:pPr>
      <w:r w:rsidRPr="00355637">
        <w:rPr>
          <w:lang w:val="fr-FR"/>
        </w:rPr>
        <w:t>TP</w:t>
      </w:r>
      <w:r>
        <w:rPr>
          <w:lang w:val="fr-FR"/>
        </w:rPr>
        <w:t>0</w:t>
      </w:r>
      <w:r w:rsidR="00CA32A0">
        <w:rPr>
          <w:lang w:val="fr-FR"/>
        </w:rPr>
        <w:t>4</w:t>
      </w:r>
      <w:r w:rsidRPr="00355637">
        <w:rPr>
          <w:lang w:val="fr-FR"/>
        </w:rPr>
        <w:t xml:space="preserve"> du module 0</w:t>
      </w:r>
      <w:r w:rsidR="00162C0C">
        <w:rPr>
          <w:lang w:val="fr-FR"/>
        </w:rPr>
        <w:t>2</w:t>
      </w:r>
      <w:r w:rsidRPr="00355637">
        <w:rPr>
          <w:lang w:val="fr-FR"/>
        </w:rPr>
        <w:t xml:space="preserve"> – </w:t>
      </w:r>
      <w:r w:rsidR="00162C0C">
        <w:rPr>
          <w:lang w:val="fr-FR"/>
        </w:rPr>
        <w:t>Spring Data</w:t>
      </w:r>
    </w:p>
    <w:p w:rsidRPr="00C62D79" w:rsidR="00924F5F" w:rsidP="00924F5F" w:rsidRDefault="00924F5F" w14:paraId="404DB5B5" w14:textId="7777777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Pr="006A2855" w:rsidR="00924F5F" w:rsidTr="00177E97" w14:paraId="4E93A745" w14:textId="77777777">
        <w:tc>
          <w:tcPr>
            <w:tcW w:w="9645" w:type="dxa"/>
            <w:shd w:val="clear" w:color="auto" w:fill="F2F2F2" w:themeFill="background1" w:themeFillShade="F2"/>
          </w:tcPr>
          <w:p w:rsidR="006D684B" w:rsidP="006D684B" w:rsidRDefault="006D684B" w14:paraId="110B602C" w14:textId="598A60D4">
            <w:pPr>
              <w:pStyle w:val="TPnormal"/>
            </w:pPr>
            <w:r>
              <w:t>Ce TP sera un TP fil rouge du cours</w:t>
            </w:r>
          </w:p>
          <w:p w:rsidRPr="00C62D79" w:rsidR="008E0D8A" w:rsidP="008E0D8A" w:rsidRDefault="008E0D8A" w14:paraId="0040BCB2" w14:textId="21756522">
            <w:pPr>
              <w:pStyle w:val="TPnormal"/>
              <w:numPr>
                <w:ilvl w:val="0"/>
                <w:numId w:val="27"/>
              </w:numPr>
            </w:pPr>
            <w:r>
              <w:t xml:space="preserve">Création </w:t>
            </w:r>
            <w:r w:rsidR="003D5170">
              <w:t>d</w:t>
            </w:r>
            <w:r w:rsidR="00944036">
              <w:t>e 2</w:t>
            </w:r>
            <w:r>
              <w:t xml:space="preserve"> association</w:t>
            </w:r>
            <w:r w:rsidR="00944036">
              <w:t>s</w:t>
            </w:r>
            <w:r>
              <w:t xml:space="preserve"> </w:t>
            </w:r>
            <w:r w:rsidR="0088356D">
              <w:t>ManyToOne</w:t>
            </w:r>
          </w:p>
        </w:tc>
      </w:tr>
    </w:tbl>
    <w:p w:rsidRPr="00C62D79" w:rsidR="00924F5F" w:rsidP="00924F5F" w:rsidRDefault="00924F5F" w14:paraId="1184DB29" w14:textId="7777777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Pr="008B220B" w:rsidR="00924F5F" w:rsidTr="00401B0B" w14:paraId="7AFF424A" w14:textId="77777777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:rsidRPr="00401B0B" w:rsidR="00924F5F" w:rsidP="00177E97" w:rsidRDefault="00924F5F" w14:paraId="30D874A2" w14:textId="77777777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Pr="008B220B" w:rsidR="00924F5F" w:rsidTr="00177E97" w14:paraId="4A39EC7F" w14:textId="7777777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:rsidRPr="00C62D79" w:rsidR="00924F5F" w:rsidP="00177E97" w:rsidRDefault="006413CB" w14:paraId="2D9F101D" w14:textId="2825AF0D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924F5F">
              <w:rPr>
                <w:lang w:val="fr-FR"/>
              </w:rPr>
              <w:t xml:space="preserve"> heure</w:t>
            </w:r>
          </w:p>
        </w:tc>
      </w:tr>
    </w:tbl>
    <w:p w:rsidRPr="00C62D79" w:rsidR="00924F5F" w:rsidP="00494DCF" w:rsidRDefault="00D23EBA" w14:paraId="4E70822D" w14:textId="37F53F87">
      <w:pPr>
        <w:pStyle w:val="TPTitre"/>
      </w:pPr>
      <w:r>
        <w:t>Solution</w:t>
      </w:r>
    </w:p>
    <w:p w:rsidR="00812C36" w:rsidP="00CE7F57" w:rsidRDefault="0032465E" w14:paraId="77E1ABD7" w14:textId="750FF5B4">
      <w:pPr>
        <w:pStyle w:val="Titre1"/>
        <w:numPr>
          <w:ilvl w:val="0"/>
          <w:numId w:val="33"/>
        </w:numPr>
      </w:pPr>
      <w:r>
        <w:t>Créer</w:t>
      </w:r>
      <w:r w:rsidRPr="006F39C9" w:rsidR="00812C36">
        <w:t xml:space="preserve"> </w:t>
      </w:r>
      <w:r w:rsidR="00AB0135">
        <w:t>les entités</w:t>
      </w:r>
    </w:p>
    <w:p w:rsidRPr="009B4E11" w:rsidR="00F01A08" w:rsidP="00F01A08" w:rsidRDefault="00F01A08" w14:paraId="097C868A" w14:textId="77777777">
      <w:pPr>
        <w:pStyle w:val="Titre2"/>
        <w:rPr>
          <w:lang w:val="fr-FR"/>
        </w:rPr>
      </w:pPr>
      <w:r w:rsidRPr="009B4E11">
        <w:rPr>
          <w:lang w:val="fr-FR"/>
        </w:rPr>
        <w:t xml:space="preserve">Voici le diagramme </w:t>
      </w:r>
      <w:r>
        <w:rPr>
          <w:lang w:val="fr-FR"/>
        </w:rPr>
        <w:t>des entités à réaliser</w:t>
      </w:r>
      <w:r w:rsidRPr="009B4E11">
        <w:rPr>
          <w:lang w:val="fr-FR"/>
        </w:rPr>
        <w:t> :</w:t>
      </w:r>
    </w:p>
    <w:p w:rsidR="00F01A08" w:rsidP="00F01A08" w:rsidRDefault="00F01A08" w14:paraId="094207F8" w14:textId="77777777">
      <w:pPr>
        <w:pStyle w:val="TPnormal"/>
      </w:pPr>
      <w:r>
        <w:rPr>
          <w:noProof/>
        </w:rPr>
        <w:drawing>
          <wp:inline distT="0" distB="0" distL="0" distR="0" wp14:anchorId="7DD574F6" wp14:editId="00F5016C">
            <wp:extent cx="4003675" cy="3241675"/>
            <wp:effectExtent l="19050" t="19050" r="15875" b="15875"/>
            <wp:docPr id="1748991813" name="Image 1" descr="Une image contenant texte, diagramme, lign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91813" name="Image 1" descr="Une image contenant texte, diagramme, ligne, Parallè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3241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1A08" w:rsidRDefault="00F01A08" w14:paraId="1EFEC293" w14:textId="77777777">
      <w:pPr>
        <w:rPr>
          <w:rFonts w:eastAsia="Andale Sans UI" w:cs="Tahoma"/>
          <w:kern w:val="3"/>
          <w:sz w:val="22"/>
          <w:szCs w:val="24"/>
          <w:lang w:val="fr-FR" w:eastAsia="en-US" w:bidi="en-US"/>
        </w:rPr>
      </w:pPr>
      <w:r>
        <w:br w:type="page"/>
      </w:r>
    </w:p>
    <w:p w:rsidR="00F01A08" w:rsidP="00F01A08" w:rsidRDefault="00F01A08" w14:paraId="45387289" w14:textId="4F342866">
      <w:pPr>
        <w:pStyle w:val="TPnormal"/>
      </w:pPr>
      <w:r>
        <w:t>Voici le diagramme des tables en base de données :</w:t>
      </w:r>
    </w:p>
    <w:p w:rsidR="00F01A08" w:rsidP="00F01A08" w:rsidRDefault="00F01A08" w14:paraId="218EC983" w14:textId="77777777">
      <w:r>
        <w:rPr>
          <w:noProof/>
        </w:rPr>
        <w:drawing>
          <wp:inline distT="0" distB="0" distL="0" distR="0" wp14:anchorId="5244500B" wp14:editId="21BF9E99">
            <wp:extent cx="4015105" cy="3352800"/>
            <wp:effectExtent l="19050" t="19050" r="23495" b="19050"/>
            <wp:docPr id="475146774" name="Image 2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46774" name="Image 2" descr="Une image contenant texte, capture d’écran, Polic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3352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12C36" w:rsidP="00CE7F57" w:rsidRDefault="004267AA" w14:paraId="18844F4A" w14:textId="3D844C48">
      <w:pPr>
        <w:pStyle w:val="TPnormalpuce1"/>
      </w:pPr>
      <w:r>
        <w:t>L</w:t>
      </w:r>
      <w:r w:rsidR="00812C36">
        <w:t>e package de</w:t>
      </w:r>
      <w:r w:rsidR="00AB0135">
        <w:t>s</w:t>
      </w:r>
      <w:r w:rsidR="00812C36">
        <w:t xml:space="preserve"> classe</w:t>
      </w:r>
      <w:r w:rsidR="00AB0135">
        <w:t>s</w:t>
      </w:r>
      <w:r w:rsidR="00812C36">
        <w:t xml:space="preserve"> est fr.eni.</w:t>
      </w:r>
      <w:r w:rsidR="00437E90">
        <w:t>cave.bo.</w:t>
      </w:r>
      <w:r>
        <w:t>vin</w:t>
      </w:r>
    </w:p>
    <w:p w:rsidR="00812C36" w:rsidP="00CE7F57" w:rsidRDefault="00812C36" w14:paraId="1037E9BD" w14:textId="2200ECAC">
      <w:pPr>
        <w:pStyle w:val="TPnormalpuce1"/>
      </w:pPr>
      <w:r>
        <w:t>Utiliser les annotations de JPA</w:t>
      </w:r>
    </w:p>
    <w:p w:rsidR="00AB0135" w:rsidP="00AB0135" w:rsidRDefault="00AB0135" w14:paraId="6075BC30" w14:textId="2F69F6BC">
      <w:pPr>
        <w:pStyle w:val="TPnormalpuce1"/>
        <w:numPr>
          <w:ilvl w:val="1"/>
          <w:numId w:val="15"/>
        </w:numPr>
      </w:pPr>
      <w:r>
        <w:t xml:space="preserve">Appliquer les annotations pour l’association </w:t>
      </w:r>
      <w:r w:rsidR="00414C95">
        <w:t>ManyToONe</w:t>
      </w:r>
    </w:p>
    <w:p w:rsidR="004C2BC2" w:rsidP="00AB0135" w:rsidRDefault="004C2BC2" w14:paraId="083943ED" w14:textId="19B8F8D0">
      <w:pPr>
        <w:pStyle w:val="TPnormalpuce1"/>
        <w:numPr>
          <w:ilvl w:val="1"/>
          <w:numId w:val="15"/>
        </w:numPr>
      </w:pPr>
      <w:r>
        <w:t>Penser à préciser l’annotation @JoinColumn</w:t>
      </w:r>
    </w:p>
    <w:p w:rsidR="000B25E4" w:rsidP="00AB0135" w:rsidRDefault="000B25E4" w14:paraId="138DED22" w14:textId="6A5871CB">
      <w:pPr>
        <w:pStyle w:val="TPnormalpuce1"/>
        <w:numPr>
          <w:ilvl w:val="1"/>
          <w:numId w:val="15"/>
        </w:numPr>
      </w:pPr>
      <w:r>
        <w:t xml:space="preserve">Réfléchir aux contraintes </w:t>
      </w:r>
      <w:r w:rsidR="00414C95">
        <w:t>de cascade</w:t>
      </w:r>
    </w:p>
    <w:p w:rsidR="002A6A8F" w:rsidP="002A6A8F" w:rsidRDefault="002A6A8F" w14:paraId="06FC342F" w14:textId="244B3454">
      <w:pPr>
        <w:pStyle w:val="TPnormalpuce1"/>
      </w:pPr>
      <w:r>
        <w:t>Ces 3 entités n’ont pas de contraintes pour le toString</w:t>
      </w:r>
    </w:p>
    <w:p w:rsidR="00BB3791" w:rsidP="002A6A8F" w:rsidRDefault="00767B8F" w14:paraId="07545C2B" w14:textId="621D55C1">
      <w:pPr>
        <w:pStyle w:val="TPnormalpuce1"/>
      </w:pPr>
      <w:r>
        <w:t>Cependant</w:t>
      </w:r>
      <w:r w:rsidR="00BB3791">
        <w:t>, il faut exclure les 2 associations du equals de Bouteille</w:t>
      </w:r>
    </w:p>
    <w:p w:rsidR="00C73F2E" w:rsidP="004A2A2F" w:rsidRDefault="00C73F2E" w14:paraId="1FA6CDBC" w14:textId="77777777"/>
    <w:p w:rsidR="00C73F2E" w:rsidP="00C73F2E" w:rsidRDefault="00C73F2E" w14:paraId="7EF7185F" w14:textId="45CEFC13">
      <w:pPr>
        <w:pStyle w:val="Titre2"/>
      </w:pPr>
      <w:r>
        <w:t>Créer l’entité Couleur</w:t>
      </w:r>
    </w:p>
    <w:p w:rsidR="00C73F2E" w:rsidP="00C73F2E" w:rsidRDefault="00C73F2E" w14:paraId="6A7C524D" w14:textId="7045C9C3">
      <w:pPr>
        <w:pStyle w:val="TPnormalpuce1"/>
      </w:pPr>
      <w:r>
        <w:t>C’est une entité assez minimaliste</w:t>
      </w:r>
    </w:p>
    <w:p w:rsidR="00C73F2E" w:rsidP="00C73F2E" w:rsidRDefault="00C73F2E" w14:paraId="76B25201" w14:textId="77777777">
      <w:pPr>
        <w:pStyle w:val="TPnormalpuce1"/>
      </w:pPr>
      <w:r>
        <w:t xml:space="preserve">Elle contient uniquement </w:t>
      </w:r>
    </w:p>
    <w:p w:rsidR="00C73F2E" w:rsidP="00C73F2E" w:rsidRDefault="00C73F2E" w14:paraId="60BA815D" w14:textId="673C91E3">
      <w:pPr>
        <w:pStyle w:val="TPnormalpuce1"/>
        <w:numPr>
          <w:ilvl w:val="1"/>
          <w:numId w:val="15"/>
        </w:numPr>
      </w:pPr>
      <w:r>
        <w:t>Une clef primaire autogénérée par la base</w:t>
      </w:r>
    </w:p>
    <w:p w:rsidR="00C73F2E" w:rsidP="00C73F2E" w:rsidRDefault="00C73F2E" w14:paraId="6A709EA9" w14:textId="627CCB2A">
      <w:pPr>
        <w:pStyle w:val="TPnormalpuce1"/>
        <w:numPr>
          <w:ilvl w:val="1"/>
          <w:numId w:val="15"/>
        </w:numPr>
      </w:pPr>
      <w:r>
        <w:t>Un attribut représentant le nom de la couleur</w:t>
      </w:r>
    </w:p>
    <w:p w:rsidR="00C73F2E" w:rsidP="00C73F2E" w:rsidRDefault="00C73F2E" w14:paraId="3606A61B" w14:textId="1B971AE0">
      <w:pPr>
        <w:pStyle w:val="TPnormalpuce1"/>
        <w:numPr>
          <w:ilvl w:val="2"/>
          <w:numId w:val="15"/>
        </w:numPr>
      </w:pPr>
      <w:r>
        <w:t>Il doit être unique et une taille maximale de 250</w:t>
      </w:r>
    </w:p>
    <w:p w:rsidR="00C4074A" w:rsidP="00C4074A" w:rsidRDefault="00C4074A" w14:paraId="0F884779" w14:textId="470C48F3">
      <w:pPr>
        <w:pStyle w:val="TPnormalpuce1"/>
      </w:pPr>
      <w:r>
        <w:t>Il est possible d’utiliser l’annotation @Data pour cette entité</w:t>
      </w:r>
    </w:p>
    <w:p w:rsidRPr="00C73F2E" w:rsidR="00C73F2E" w:rsidP="00C73F2E" w:rsidRDefault="00C73F2E" w14:paraId="149F3B7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3F2E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C73F2E">
        <w:rPr>
          <w:rFonts w:ascii="Consolas" w:hAnsi="Consolas"/>
          <w:color w:val="000000"/>
          <w:sz w:val="18"/>
          <w:szCs w:val="18"/>
        </w:rPr>
        <w:t xml:space="preserve"> fr.eni.cave.bo.vin;</w:t>
      </w:r>
    </w:p>
    <w:p w:rsidRPr="00C73F2E" w:rsidR="00C73F2E" w:rsidP="00C73F2E" w:rsidRDefault="00C73F2E" w14:paraId="3BB81A1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C73F2E" w:rsidR="00C73F2E" w:rsidP="00C73F2E" w:rsidRDefault="00C73F2E" w14:paraId="20CCEAF9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3F2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C73F2E">
        <w:rPr>
          <w:rFonts w:ascii="Consolas" w:hAnsi="Consolas"/>
          <w:color w:val="000000"/>
          <w:sz w:val="18"/>
          <w:szCs w:val="18"/>
        </w:rPr>
        <w:t xml:space="preserve"> jakarta.persistence.*;</w:t>
      </w:r>
    </w:p>
    <w:p w:rsidRPr="00C73F2E" w:rsidR="00C73F2E" w:rsidP="00C73F2E" w:rsidRDefault="00C73F2E" w14:paraId="705F226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3F2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C73F2E">
        <w:rPr>
          <w:rFonts w:ascii="Consolas" w:hAnsi="Consolas"/>
          <w:color w:val="000000"/>
          <w:sz w:val="18"/>
          <w:szCs w:val="18"/>
        </w:rPr>
        <w:t xml:space="preserve"> lombok.*;</w:t>
      </w:r>
    </w:p>
    <w:p w:rsidRPr="00C73F2E" w:rsidR="00C73F2E" w:rsidP="00C73F2E" w:rsidRDefault="00C73F2E" w14:paraId="0CB7C25B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C73F2E" w:rsidR="00C73F2E" w:rsidP="00C73F2E" w:rsidRDefault="00C73F2E" w14:paraId="00A7D72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3F2E">
        <w:rPr>
          <w:rFonts w:ascii="Consolas" w:hAnsi="Consolas"/>
          <w:color w:val="646464"/>
          <w:sz w:val="18"/>
          <w:szCs w:val="18"/>
        </w:rPr>
        <w:t>@NoArgsConstructor</w:t>
      </w:r>
    </w:p>
    <w:p w:rsidRPr="00C73F2E" w:rsidR="00C73F2E" w:rsidP="00C73F2E" w:rsidRDefault="00C73F2E" w14:paraId="41F4DE10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3F2E">
        <w:rPr>
          <w:rFonts w:ascii="Consolas" w:hAnsi="Consolas"/>
          <w:color w:val="646464"/>
          <w:sz w:val="18"/>
          <w:szCs w:val="18"/>
        </w:rPr>
        <w:t>@AllArgsConstructor</w:t>
      </w:r>
    </w:p>
    <w:p w:rsidRPr="00C73F2E" w:rsidR="00C73F2E" w:rsidP="00C73F2E" w:rsidRDefault="00C73F2E" w14:paraId="69F7D3D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3F2E">
        <w:rPr>
          <w:rFonts w:ascii="Consolas" w:hAnsi="Consolas"/>
          <w:color w:val="646464"/>
          <w:sz w:val="18"/>
          <w:szCs w:val="18"/>
        </w:rPr>
        <w:t>@Data</w:t>
      </w:r>
    </w:p>
    <w:p w:rsidRPr="00C73F2E" w:rsidR="00C73F2E" w:rsidP="00C73F2E" w:rsidRDefault="00C73F2E" w14:paraId="6385F39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3F2E">
        <w:rPr>
          <w:rFonts w:ascii="Consolas" w:hAnsi="Consolas"/>
          <w:color w:val="646464"/>
          <w:sz w:val="18"/>
          <w:szCs w:val="18"/>
        </w:rPr>
        <w:t>@Builder</w:t>
      </w:r>
    </w:p>
    <w:p w:rsidRPr="00C73F2E" w:rsidR="00C73F2E" w:rsidP="00C73F2E" w:rsidRDefault="00C73F2E" w14:paraId="24DE823B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C73F2E" w:rsidR="00C73F2E" w:rsidP="00C73F2E" w:rsidRDefault="00C73F2E" w14:paraId="0736E8E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3F2E">
        <w:rPr>
          <w:rFonts w:ascii="Consolas" w:hAnsi="Consolas"/>
          <w:color w:val="646464"/>
          <w:sz w:val="18"/>
          <w:szCs w:val="18"/>
        </w:rPr>
        <w:t>@Entity</w:t>
      </w:r>
    </w:p>
    <w:p w:rsidRPr="00C73F2E" w:rsidR="00C73F2E" w:rsidP="00C73F2E" w:rsidRDefault="00C73F2E" w14:paraId="6090B23D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3F2E">
        <w:rPr>
          <w:rFonts w:ascii="Consolas" w:hAnsi="Consolas"/>
          <w:color w:val="646464"/>
          <w:sz w:val="18"/>
          <w:szCs w:val="18"/>
        </w:rPr>
        <w:t>@Table</w:t>
      </w:r>
      <w:r w:rsidRPr="00C73F2E">
        <w:rPr>
          <w:rFonts w:ascii="Consolas" w:hAnsi="Consolas"/>
          <w:color w:val="000000"/>
          <w:sz w:val="18"/>
          <w:szCs w:val="18"/>
        </w:rPr>
        <w:t xml:space="preserve">(name = </w:t>
      </w:r>
      <w:r w:rsidRPr="00C73F2E">
        <w:rPr>
          <w:rFonts w:ascii="Consolas" w:hAnsi="Consolas"/>
          <w:color w:val="2A00FF"/>
          <w:sz w:val="18"/>
          <w:szCs w:val="18"/>
        </w:rPr>
        <w:t>"CAV_COLOR"</w:t>
      </w:r>
      <w:r w:rsidRPr="00C73F2E">
        <w:rPr>
          <w:rFonts w:ascii="Consolas" w:hAnsi="Consolas"/>
          <w:color w:val="000000"/>
          <w:sz w:val="18"/>
          <w:szCs w:val="18"/>
        </w:rPr>
        <w:t>)</w:t>
      </w:r>
    </w:p>
    <w:p w:rsidRPr="00C73F2E" w:rsidR="00C73F2E" w:rsidP="00C73F2E" w:rsidRDefault="00C73F2E" w14:paraId="2A12B85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3F2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C73F2E">
        <w:rPr>
          <w:rFonts w:ascii="Consolas" w:hAnsi="Consolas"/>
          <w:color w:val="000000"/>
          <w:sz w:val="18"/>
          <w:szCs w:val="18"/>
        </w:rPr>
        <w:t xml:space="preserve"> </w:t>
      </w:r>
      <w:r w:rsidRPr="00C73F2E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C73F2E">
        <w:rPr>
          <w:rFonts w:ascii="Consolas" w:hAnsi="Consolas"/>
          <w:color w:val="000000"/>
          <w:sz w:val="18"/>
          <w:szCs w:val="18"/>
        </w:rPr>
        <w:t xml:space="preserve"> Couleur {</w:t>
      </w:r>
    </w:p>
    <w:p w:rsidRPr="00C73F2E" w:rsidR="00C73F2E" w:rsidP="00C73F2E" w:rsidRDefault="00C73F2E" w14:paraId="2B367D7B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C73F2E" w:rsidR="00C73F2E" w:rsidP="00C73F2E" w:rsidRDefault="00C73F2E" w14:paraId="6478A109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3F2E">
        <w:rPr>
          <w:rFonts w:ascii="Consolas" w:hAnsi="Consolas"/>
          <w:color w:val="000000"/>
          <w:sz w:val="18"/>
          <w:szCs w:val="18"/>
        </w:rPr>
        <w:tab/>
      </w:r>
      <w:r w:rsidRPr="00C73F2E">
        <w:rPr>
          <w:rFonts w:ascii="Consolas" w:hAnsi="Consolas"/>
          <w:color w:val="646464"/>
          <w:sz w:val="18"/>
          <w:szCs w:val="18"/>
        </w:rPr>
        <w:t>@Id</w:t>
      </w:r>
    </w:p>
    <w:p w:rsidRPr="00C73F2E" w:rsidR="00C73F2E" w:rsidP="00C73F2E" w:rsidRDefault="00C73F2E" w14:paraId="02C6CFC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3F2E">
        <w:rPr>
          <w:rFonts w:ascii="Consolas" w:hAnsi="Consolas"/>
          <w:color w:val="000000"/>
          <w:sz w:val="18"/>
          <w:szCs w:val="18"/>
        </w:rPr>
        <w:tab/>
      </w:r>
      <w:r w:rsidRPr="00C73F2E">
        <w:rPr>
          <w:rFonts w:ascii="Consolas" w:hAnsi="Consolas"/>
          <w:color w:val="646464"/>
          <w:sz w:val="18"/>
          <w:szCs w:val="18"/>
        </w:rPr>
        <w:t>@GeneratedValue</w:t>
      </w:r>
      <w:r w:rsidRPr="00C73F2E">
        <w:rPr>
          <w:rFonts w:ascii="Consolas" w:hAnsi="Consolas"/>
          <w:color w:val="000000"/>
          <w:sz w:val="18"/>
          <w:szCs w:val="18"/>
        </w:rPr>
        <w:t>(strategy = GenerationType.</w:t>
      </w:r>
      <w:r w:rsidRPr="00C73F2E">
        <w:rPr>
          <w:rFonts w:ascii="Consolas" w:hAnsi="Consolas"/>
          <w:b/>
          <w:bCs/>
          <w:i/>
          <w:iCs/>
          <w:color w:val="0000C0"/>
          <w:sz w:val="18"/>
          <w:szCs w:val="18"/>
        </w:rPr>
        <w:t>IDENTITY</w:t>
      </w:r>
      <w:r w:rsidRPr="00C73F2E">
        <w:rPr>
          <w:rFonts w:ascii="Consolas" w:hAnsi="Consolas"/>
          <w:color w:val="000000"/>
          <w:sz w:val="18"/>
          <w:szCs w:val="18"/>
        </w:rPr>
        <w:t>)</w:t>
      </w:r>
    </w:p>
    <w:p w:rsidRPr="00C73F2E" w:rsidR="00C73F2E" w:rsidP="00C73F2E" w:rsidRDefault="00C73F2E" w14:paraId="201EDD2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3F2E">
        <w:rPr>
          <w:rFonts w:ascii="Consolas" w:hAnsi="Consolas"/>
          <w:color w:val="000000"/>
          <w:sz w:val="18"/>
          <w:szCs w:val="18"/>
        </w:rPr>
        <w:tab/>
      </w:r>
      <w:r w:rsidRPr="00C73F2E">
        <w:rPr>
          <w:rFonts w:ascii="Consolas" w:hAnsi="Consolas"/>
          <w:color w:val="646464"/>
          <w:sz w:val="18"/>
          <w:szCs w:val="18"/>
        </w:rPr>
        <w:t>@Column</w:t>
      </w:r>
      <w:r w:rsidRPr="00C73F2E">
        <w:rPr>
          <w:rFonts w:ascii="Consolas" w:hAnsi="Consolas"/>
          <w:color w:val="000000"/>
          <w:sz w:val="18"/>
          <w:szCs w:val="18"/>
        </w:rPr>
        <w:t xml:space="preserve">(name = </w:t>
      </w:r>
      <w:r w:rsidRPr="00C73F2E">
        <w:rPr>
          <w:rFonts w:ascii="Consolas" w:hAnsi="Consolas"/>
          <w:color w:val="2A00FF"/>
          <w:sz w:val="18"/>
          <w:szCs w:val="18"/>
        </w:rPr>
        <w:t>"COLOR_ID"</w:t>
      </w:r>
      <w:r w:rsidRPr="00C73F2E">
        <w:rPr>
          <w:rFonts w:ascii="Consolas" w:hAnsi="Consolas"/>
          <w:color w:val="000000"/>
          <w:sz w:val="18"/>
          <w:szCs w:val="18"/>
        </w:rPr>
        <w:t>)</w:t>
      </w:r>
    </w:p>
    <w:p w:rsidRPr="00C73F2E" w:rsidR="00C73F2E" w:rsidP="00C73F2E" w:rsidRDefault="00C73F2E" w14:paraId="5B16769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3F2E">
        <w:rPr>
          <w:rFonts w:ascii="Consolas" w:hAnsi="Consolas"/>
          <w:color w:val="000000"/>
          <w:sz w:val="18"/>
          <w:szCs w:val="18"/>
        </w:rPr>
        <w:tab/>
      </w:r>
      <w:r w:rsidRPr="00C73F2E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C73F2E">
        <w:rPr>
          <w:rFonts w:ascii="Consolas" w:hAnsi="Consolas"/>
          <w:color w:val="000000"/>
          <w:sz w:val="18"/>
          <w:szCs w:val="18"/>
        </w:rPr>
        <w:t xml:space="preserve"> Integer </w:t>
      </w:r>
      <w:r w:rsidRPr="00C73F2E">
        <w:rPr>
          <w:rFonts w:ascii="Consolas" w:hAnsi="Consolas"/>
          <w:color w:val="0000C0"/>
          <w:sz w:val="18"/>
          <w:szCs w:val="18"/>
        </w:rPr>
        <w:t>id</w:t>
      </w:r>
      <w:r w:rsidRPr="00C73F2E">
        <w:rPr>
          <w:rFonts w:ascii="Consolas" w:hAnsi="Consolas"/>
          <w:color w:val="000000"/>
          <w:sz w:val="18"/>
          <w:szCs w:val="18"/>
        </w:rPr>
        <w:t>;</w:t>
      </w:r>
    </w:p>
    <w:p w:rsidRPr="00C73F2E" w:rsidR="00C73F2E" w:rsidP="00C73F2E" w:rsidRDefault="00C73F2E" w14:paraId="07D128ED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3F2E">
        <w:rPr>
          <w:rFonts w:ascii="Consolas" w:hAnsi="Consolas"/>
          <w:color w:val="000000"/>
          <w:sz w:val="18"/>
          <w:szCs w:val="18"/>
        </w:rPr>
        <w:tab/>
      </w:r>
    </w:p>
    <w:p w:rsidRPr="00C73F2E" w:rsidR="00C73F2E" w:rsidP="00C73F2E" w:rsidRDefault="00C73F2E" w14:paraId="7E1BAEF0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3F2E">
        <w:rPr>
          <w:rFonts w:ascii="Consolas" w:hAnsi="Consolas"/>
          <w:color w:val="000000"/>
          <w:sz w:val="18"/>
          <w:szCs w:val="18"/>
        </w:rPr>
        <w:tab/>
      </w:r>
      <w:r w:rsidRPr="00C73F2E">
        <w:rPr>
          <w:rFonts w:ascii="Consolas" w:hAnsi="Consolas"/>
          <w:color w:val="646464"/>
          <w:sz w:val="18"/>
          <w:szCs w:val="18"/>
        </w:rPr>
        <w:t>@Column</w:t>
      </w:r>
      <w:r w:rsidRPr="00C73F2E">
        <w:rPr>
          <w:rFonts w:ascii="Consolas" w:hAnsi="Consolas"/>
          <w:color w:val="000000"/>
          <w:sz w:val="18"/>
          <w:szCs w:val="18"/>
        </w:rPr>
        <w:t xml:space="preserve">(name = </w:t>
      </w:r>
      <w:r w:rsidRPr="00C73F2E">
        <w:rPr>
          <w:rFonts w:ascii="Consolas" w:hAnsi="Consolas"/>
          <w:color w:val="2A00FF"/>
          <w:sz w:val="18"/>
          <w:szCs w:val="18"/>
        </w:rPr>
        <w:t>"NAME"</w:t>
      </w:r>
      <w:r w:rsidRPr="00C73F2E">
        <w:rPr>
          <w:rFonts w:ascii="Consolas" w:hAnsi="Consolas"/>
          <w:color w:val="000000"/>
          <w:sz w:val="18"/>
          <w:szCs w:val="18"/>
        </w:rPr>
        <w:t xml:space="preserve">, length = 250, unique = </w:t>
      </w:r>
      <w:r w:rsidRPr="00C73F2E">
        <w:rPr>
          <w:rFonts w:ascii="Consolas" w:hAnsi="Consolas"/>
          <w:b/>
          <w:bCs/>
          <w:color w:val="7F0055"/>
          <w:sz w:val="18"/>
          <w:szCs w:val="18"/>
        </w:rPr>
        <w:t>true</w:t>
      </w:r>
      <w:r w:rsidRPr="00C73F2E">
        <w:rPr>
          <w:rFonts w:ascii="Consolas" w:hAnsi="Consolas"/>
          <w:color w:val="000000"/>
          <w:sz w:val="18"/>
          <w:szCs w:val="18"/>
        </w:rPr>
        <w:t xml:space="preserve">, nullable = </w:t>
      </w:r>
      <w:r w:rsidRPr="00C73F2E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C73F2E">
        <w:rPr>
          <w:rFonts w:ascii="Consolas" w:hAnsi="Consolas"/>
          <w:color w:val="000000"/>
          <w:sz w:val="18"/>
          <w:szCs w:val="18"/>
        </w:rPr>
        <w:t>)</w:t>
      </w:r>
    </w:p>
    <w:p w:rsidRPr="00C73F2E" w:rsidR="00C73F2E" w:rsidP="00C73F2E" w:rsidRDefault="00C73F2E" w14:paraId="071318CA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3F2E">
        <w:rPr>
          <w:rFonts w:ascii="Consolas" w:hAnsi="Consolas"/>
          <w:color w:val="000000"/>
          <w:sz w:val="18"/>
          <w:szCs w:val="18"/>
        </w:rPr>
        <w:tab/>
      </w:r>
      <w:r w:rsidRPr="00C73F2E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C73F2E">
        <w:rPr>
          <w:rFonts w:ascii="Consolas" w:hAnsi="Consolas"/>
          <w:color w:val="000000"/>
          <w:sz w:val="18"/>
          <w:szCs w:val="18"/>
        </w:rPr>
        <w:t xml:space="preserve"> String </w:t>
      </w:r>
      <w:r w:rsidRPr="00C73F2E">
        <w:rPr>
          <w:rFonts w:ascii="Consolas" w:hAnsi="Consolas"/>
          <w:color w:val="0000C0"/>
          <w:sz w:val="18"/>
          <w:szCs w:val="18"/>
        </w:rPr>
        <w:t>nom</w:t>
      </w:r>
      <w:r w:rsidRPr="00C73F2E">
        <w:rPr>
          <w:rFonts w:ascii="Consolas" w:hAnsi="Consolas"/>
          <w:color w:val="000000"/>
          <w:sz w:val="18"/>
          <w:szCs w:val="18"/>
        </w:rPr>
        <w:t>;</w:t>
      </w:r>
    </w:p>
    <w:p w:rsidRPr="00C73F2E" w:rsidR="00C73F2E" w:rsidP="00C73F2E" w:rsidRDefault="00C73F2E" w14:paraId="02AAAA9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3F2E">
        <w:rPr>
          <w:rFonts w:ascii="Consolas" w:hAnsi="Consolas"/>
          <w:color w:val="000000"/>
          <w:sz w:val="18"/>
          <w:szCs w:val="18"/>
        </w:rPr>
        <w:t>}</w:t>
      </w:r>
    </w:p>
    <w:p w:rsidR="00786267" w:rsidP="00786267" w:rsidRDefault="00786267" w14:paraId="212B8E45" w14:textId="057DBDE2">
      <w:pPr>
        <w:pStyle w:val="Titre2"/>
      </w:pPr>
      <w:r>
        <w:t>Créer l’entité Region</w:t>
      </w:r>
    </w:p>
    <w:p w:rsidR="00786267" w:rsidP="00786267" w:rsidRDefault="00786267" w14:paraId="1EFDAA96" w14:textId="6B9C003A">
      <w:pPr>
        <w:pStyle w:val="TPnormalpuce1"/>
      </w:pPr>
      <w:r>
        <w:t>Cette entité est sur le même modèle que l’entité Couleur</w:t>
      </w:r>
    </w:p>
    <w:p w:rsidR="00786267" w:rsidP="00786267" w:rsidRDefault="00786267" w14:paraId="5008E6CD" w14:textId="4E1C0756">
      <w:pPr>
        <w:pStyle w:val="TPnormalpuce1"/>
      </w:pPr>
      <w:r>
        <w:t>Les seules différences sont sur le nom des colonnes et de la table en base</w:t>
      </w:r>
    </w:p>
    <w:p w:rsidRPr="00C73F2E" w:rsidR="00786267" w:rsidP="00786267" w:rsidRDefault="00786267" w14:paraId="5E1C3A8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3F2E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C73F2E">
        <w:rPr>
          <w:rFonts w:ascii="Consolas" w:hAnsi="Consolas"/>
          <w:color w:val="000000"/>
          <w:sz w:val="18"/>
          <w:szCs w:val="18"/>
        </w:rPr>
        <w:t xml:space="preserve"> fr.eni.cave.bo.vin;</w:t>
      </w:r>
    </w:p>
    <w:p w:rsidRPr="00C73F2E" w:rsidR="00786267" w:rsidP="00786267" w:rsidRDefault="00786267" w14:paraId="7BFDC180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C73F2E" w:rsidR="00786267" w:rsidP="00786267" w:rsidRDefault="00786267" w14:paraId="50F54CC0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3F2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C73F2E">
        <w:rPr>
          <w:rFonts w:ascii="Consolas" w:hAnsi="Consolas"/>
          <w:color w:val="000000"/>
          <w:sz w:val="18"/>
          <w:szCs w:val="18"/>
        </w:rPr>
        <w:t xml:space="preserve"> jakarta.persistence.*;</w:t>
      </w:r>
    </w:p>
    <w:p w:rsidRPr="00C73F2E" w:rsidR="00786267" w:rsidP="00786267" w:rsidRDefault="00786267" w14:paraId="6D8E4853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3F2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C73F2E">
        <w:rPr>
          <w:rFonts w:ascii="Consolas" w:hAnsi="Consolas"/>
          <w:color w:val="000000"/>
          <w:sz w:val="18"/>
          <w:szCs w:val="18"/>
        </w:rPr>
        <w:t xml:space="preserve"> lombok.*;</w:t>
      </w:r>
    </w:p>
    <w:p w:rsidRPr="00C73F2E" w:rsidR="00786267" w:rsidP="00786267" w:rsidRDefault="00786267" w14:paraId="06798B8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C73F2E" w:rsidR="00786267" w:rsidP="00786267" w:rsidRDefault="00786267" w14:paraId="7FEB22D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3F2E">
        <w:rPr>
          <w:rFonts w:ascii="Consolas" w:hAnsi="Consolas"/>
          <w:color w:val="646464"/>
          <w:sz w:val="18"/>
          <w:szCs w:val="18"/>
        </w:rPr>
        <w:t>@NoArgsConstructor</w:t>
      </w:r>
    </w:p>
    <w:p w:rsidRPr="00C73F2E" w:rsidR="00786267" w:rsidP="00786267" w:rsidRDefault="00786267" w14:paraId="7AA4A00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3F2E">
        <w:rPr>
          <w:rFonts w:ascii="Consolas" w:hAnsi="Consolas"/>
          <w:color w:val="646464"/>
          <w:sz w:val="18"/>
          <w:szCs w:val="18"/>
        </w:rPr>
        <w:t>@AllArgsConstructor</w:t>
      </w:r>
    </w:p>
    <w:p w:rsidRPr="00C73F2E" w:rsidR="00786267" w:rsidP="00786267" w:rsidRDefault="00786267" w14:paraId="189BBADB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3F2E">
        <w:rPr>
          <w:rFonts w:ascii="Consolas" w:hAnsi="Consolas"/>
          <w:color w:val="646464"/>
          <w:sz w:val="18"/>
          <w:szCs w:val="18"/>
        </w:rPr>
        <w:t>@Data</w:t>
      </w:r>
    </w:p>
    <w:p w:rsidRPr="00C73F2E" w:rsidR="00786267" w:rsidP="00786267" w:rsidRDefault="00786267" w14:paraId="295C31B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3F2E">
        <w:rPr>
          <w:rFonts w:ascii="Consolas" w:hAnsi="Consolas"/>
          <w:color w:val="646464"/>
          <w:sz w:val="18"/>
          <w:szCs w:val="18"/>
        </w:rPr>
        <w:t>@Builder</w:t>
      </w:r>
    </w:p>
    <w:p w:rsidRPr="00C73F2E" w:rsidR="00786267" w:rsidP="00786267" w:rsidRDefault="00786267" w14:paraId="50EBD7E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691A5B" w:rsidR="00786267" w:rsidP="00691A5B" w:rsidRDefault="00786267" w14:paraId="02C6890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73F2E">
        <w:rPr>
          <w:rFonts w:ascii="Consolas" w:hAnsi="Consolas"/>
          <w:color w:val="646464"/>
          <w:sz w:val="18"/>
          <w:szCs w:val="18"/>
        </w:rPr>
        <w:t>@Entity</w:t>
      </w:r>
    </w:p>
    <w:p w:rsidRPr="00691A5B" w:rsidR="00691A5B" w:rsidP="00691A5B" w:rsidRDefault="00691A5B" w14:paraId="726AB6E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91A5B">
        <w:rPr>
          <w:rFonts w:ascii="Consolas" w:hAnsi="Consolas"/>
          <w:color w:val="646464"/>
          <w:sz w:val="18"/>
          <w:szCs w:val="18"/>
        </w:rPr>
        <w:t>@Table</w:t>
      </w:r>
      <w:r w:rsidRPr="00691A5B">
        <w:rPr>
          <w:rFonts w:ascii="Consolas" w:hAnsi="Consolas"/>
          <w:color w:val="000000"/>
          <w:sz w:val="18"/>
          <w:szCs w:val="18"/>
        </w:rPr>
        <w:t xml:space="preserve">(name = </w:t>
      </w:r>
      <w:r w:rsidRPr="00691A5B">
        <w:rPr>
          <w:rFonts w:ascii="Consolas" w:hAnsi="Consolas"/>
          <w:color w:val="2A00FF"/>
          <w:sz w:val="18"/>
          <w:szCs w:val="18"/>
        </w:rPr>
        <w:t>"CAV_REGION"</w:t>
      </w:r>
      <w:r w:rsidRPr="00691A5B">
        <w:rPr>
          <w:rFonts w:ascii="Consolas" w:hAnsi="Consolas"/>
          <w:color w:val="000000"/>
          <w:sz w:val="18"/>
          <w:szCs w:val="18"/>
        </w:rPr>
        <w:t>)</w:t>
      </w:r>
    </w:p>
    <w:p w:rsidRPr="00691A5B" w:rsidR="00691A5B" w:rsidP="00691A5B" w:rsidRDefault="00691A5B" w14:paraId="02F73F1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91A5B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691A5B">
        <w:rPr>
          <w:rFonts w:ascii="Consolas" w:hAnsi="Consolas"/>
          <w:color w:val="000000"/>
          <w:sz w:val="18"/>
          <w:szCs w:val="18"/>
        </w:rPr>
        <w:t xml:space="preserve"> </w:t>
      </w:r>
      <w:r w:rsidRPr="00691A5B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691A5B">
        <w:rPr>
          <w:rFonts w:ascii="Consolas" w:hAnsi="Consolas"/>
          <w:color w:val="000000"/>
          <w:sz w:val="18"/>
          <w:szCs w:val="18"/>
        </w:rPr>
        <w:t xml:space="preserve"> Region {</w:t>
      </w:r>
    </w:p>
    <w:p w:rsidRPr="00691A5B" w:rsidR="00691A5B" w:rsidP="00691A5B" w:rsidRDefault="00691A5B" w14:paraId="623B3AED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691A5B" w:rsidR="00691A5B" w:rsidP="00691A5B" w:rsidRDefault="00691A5B" w14:paraId="1550887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91A5B">
        <w:rPr>
          <w:rFonts w:ascii="Consolas" w:hAnsi="Consolas"/>
          <w:color w:val="000000"/>
          <w:sz w:val="18"/>
          <w:szCs w:val="18"/>
        </w:rPr>
        <w:tab/>
      </w:r>
      <w:r w:rsidRPr="00691A5B">
        <w:rPr>
          <w:rFonts w:ascii="Consolas" w:hAnsi="Consolas"/>
          <w:color w:val="646464"/>
          <w:sz w:val="18"/>
          <w:szCs w:val="18"/>
        </w:rPr>
        <w:t>@Id</w:t>
      </w:r>
    </w:p>
    <w:p w:rsidRPr="00691A5B" w:rsidR="00691A5B" w:rsidP="00691A5B" w:rsidRDefault="00691A5B" w14:paraId="4D8F289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91A5B">
        <w:rPr>
          <w:rFonts w:ascii="Consolas" w:hAnsi="Consolas"/>
          <w:color w:val="000000"/>
          <w:sz w:val="18"/>
          <w:szCs w:val="18"/>
        </w:rPr>
        <w:tab/>
      </w:r>
      <w:r w:rsidRPr="00691A5B">
        <w:rPr>
          <w:rFonts w:ascii="Consolas" w:hAnsi="Consolas"/>
          <w:color w:val="646464"/>
          <w:sz w:val="18"/>
          <w:szCs w:val="18"/>
        </w:rPr>
        <w:t>@GeneratedValue</w:t>
      </w:r>
      <w:r w:rsidRPr="00691A5B">
        <w:rPr>
          <w:rFonts w:ascii="Consolas" w:hAnsi="Consolas"/>
          <w:color w:val="000000"/>
          <w:sz w:val="18"/>
          <w:szCs w:val="18"/>
        </w:rPr>
        <w:t>(strategy = GenerationType.</w:t>
      </w:r>
      <w:r w:rsidRPr="00691A5B">
        <w:rPr>
          <w:rFonts w:ascii="Consolas" w:hAnsi="Consolas"/>
          <w:b/>
          <w:bCs/>
          <w:i/>
          <w:iCs/>
          <w:color w:val="0000C0"/>
          <w:sz w:val="18"/>
          <w:szCs w:val="18"/>
        </w:rPr>
        <w:t>IDENTITY</w:t>
      </w:r>
      <w:r w:rsidRPr="00691A5B">
        <w:rPr>
          <w:rFonts w:ascii="Consolas" w:hAnsi="Consolas"/>
          <w:color w:val="000000"/>
          <w:sz w:val="18"/>
          <w:szCs w:val="18"/>
        </w:rPr>
        <w:t>)</w:t>
      </w:r>
    </w:p>
    <w:p w:rsidRPr="00691A5B" w:rsidR="00691A5B" w:rsidP="00691A5B" w:rsidRDefault="00691A5B" w14:paraId="08145AD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91A5B">
        <w:rPr>
          <w:rFonts w:ascii="Consolas" w:hAnsi="Consolas"/>
          <w:color w:val="000000"/>
          <w:sz w:val="18"/>
          <w:szCs w:val="18"/>
        </w:rPr>
        <w:tab/>
      </w:r>
      <w:r w:rsidRPr="00691A5B">
        <w:rPr>
          <w:rFonts w:ascii="Consolas" w:hAnsi="Consolas"/>
          <w:color w:val="646464"/>
          <w:sz w:val="18"/>
          <w:szCs w:val="18"/>
        </w:rPr>
        <w:t>@Column</w:t>
      </w:r>
      <w:r w:rsidRPr="00691A5B">
        <w:rPr>
          <w:rFonts w:ascii="Consolas" w:hAnsi="Consolas"/>
          <w:color w:val="000000"/>
          <w:sz w:val="18"/>
          <w:szCs w:val="18"/>
        </w:rPr>
        <w:t xml:space="preserve">(name = </w:t>
      </w:r>
      <w:r w:rsidRPr="00691A5B">
        <w:rPr>
          <w:rFonts w:ascii="Consolas" w:hAnsi="Consolas"/>
          <w:color w:val="2A00FF"/>
          <w:sz w:val="18"/>
          <w:szCs w:val="18"/>
        </w:rPr>
        <w:t>"REGION_ID"</w:t>
      </w:r>
      <w:r w:rsidRPr="00691A5B">
        <w:rPr>
          <w:rFonts w:ascii="Consolas" w:hAnsi="Consolas"/>
          <w:color w:val="000000"/>
          <w:sz w:val="18"/>
          <w:szCs w:val="18"/>
        </w:rPr>
        <w:t>)</w:t>
      </w:r>
    </w:p>
    <w:p w:rsidRPr="00691A5B" w:rsidR="00691A5B" w:rsidP="00691A5B" w:rsidRDefault="00691A5B" w14:paraId="0FEE5A0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91A5B">
        <w:rPr>
          <w:rFonts w:ascii="Consolas" w:hAnsi="Consolas"/>
          <w:color w:val="000000"/>
          <w:sz w:val="18"/>
          <w:szCs w:val="18"/>
        </w:rPr>
        <w:tab/>
      </w:r>
      <w:r w:rsidRPr="00691A5B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691A5B">
        <w:rPr>
          <w:rFonts w:ascii="Consolas" w:hAnsi="Consolas"/>
          <w:color w:val="000000"/>
          <w:sz w:val="18"/>
          <w:szCs w:val="18"/>
        </w:rPr>
        <w:t xml:space="preserve"> Integer </w:t>
      </w:r>
      <w:r w:rsidRPr="00691A5B">
        <w:rPr>
          <w:rFonts w:ascii="Consolas" w:hAnsi="Consolas"/>
          <w:color w:val="0000C0"/>
          <w:sz w:val="18"/>
          <w:szCs w:val="18"/>
        </w:rPr>
        <w:t>id</w:t>
      </w:r>
      <w:r w:rsidRPr="00691A5B">
        <w:rPr>
          <w:rFonts w:ascii="Consolas" w:hAnsi="Consolas"/>
          <w:color w:val="000000"/>
          <w:sz w:val="18"/>
          <w:szCs w:val="18"/>
        </w:rPr>
        <w:t>;</w:t>
      </w:r>
    </w:p>
    <w:p w:rsidRPr="00691A5B" w:rsidR="00691A5B" w:rsidP="00691A5B" w:rsidRDefault="00691A5B" w14:paraId="4600898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91A5B">
        <w:rPr>
          <w:rFonts w:ascii="Consolas" w:hAnsi="Consolas"/>
          <w:color w:val="000000"/>
          <w:sz w:val="18"/>
          <w:szCs w:val="18"/>
        </w:rPr>
        <w:tab/>
      </w:r>
    </w:p>
    <w:p w:rsidRPr="00691A5B" w:rsidR="00691A5B" w:rsidP="00691A5B" w:rsidRDefault="00691A5B" w14:paraId="1DA992E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91A5B">
        <w:rPr>
          <w:rFonts w:ascii="Consolas" w:hAnsi="Consolas"/>
          <w:color w:val="000000"/>
          <w:sz w:val="18"/>
          <w:szCs w:val="18"/>
        </w:rPr>
        <w:tab/>
      </w:r>
      <w:r w:rsidRPr="00691A5B">
        <w:rPr>
          <w:rFonts w:ascii="Consolas" w:hAnsi="Consolas"/>
          <w:color w:val="646464"/>
          <w:sz w:val="18"/>
          <w:szCs w:val="18"/>
        </w:rPr>
        <w:t>@Column</w:t>
      </w:r>
      <w:r w:rsidRPr="00691A5B">
        <w:rPr>
          <w:rFonts w:ascii="Consolas" w:hAnsi="Consolas"/>
          <w:color w:val="000000"/>
          <w:sz w:val="18"/>
          <w:szCs w:val="18"/>
        </w:rPr>
        <w:t xml:space="preserve">(name = </w:t>
      </w:r>
      <w:r w:rsidRPr="00691A5B">
        <w:rPr>
          <w:rFonts w:ascii="Consolas" w:hAnsi="Consolas"/>
          <w:color w:val="2A00FF"/>
          <w:sz w:val="18"/>
          <w:szCs w:val="18"/>
        </w:rPr>
        <w:t>"NAME"</w:t>
      </w:r>
      <w:r w:rsidRPr="00691A5B">
        <w:rPr>
          <w:rFonts w:ascii="Consolas" w:hAnsi="Consolas"/>
          <w:color w:val="000000"/>
          <w:sz w:val="18"/>
          <w:szCs w:val="18"/>
        </w:rPr>
        <w:t xml:space="preserve">, length = 250, unique = </w:t>
      </w:r>
      <w:r w:rsidRPr="00691A5B">
        <w:rPr>
          <w:rFonts w:ascii="Consolas" w:hAnsi="Consolas"/>
          <w:b/>
          <w:bCs/>
          <w:color w:val="7F0055"/>
          <w:sz w:val="18"/>
          <w:szCs w:val="18"/>
        </w:rPr>
        <w:t>true</w:t>
      </w:r>
      <w:r w:rsidRPr="00691A5B">
        <w:rPr>
          <w:rFonts w:ascii="Consolas" w:hAnsi="Consolas"/>
          <w:color w:val="000000"/>
          <w:sz w:val="18"/>
          <w:szCs w:val="18"/>
        </w:rPr>
        <w:t xml:space="preserve">, nullable = </w:t>
      </w:r>
      <w:r w:rsidRPr="00691A5B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691A5B">
        <w:rPr>
          <w:rFonts w:ascii="Consolas" w:hAnsi="Consolas"/>
          <w:color w:val="000000"/>
          <w:sz w:val="18"/>
          <w:szCs w:val="18"/>
        </w:rPr>
        <w:t>)</w:t>
      </w:r>
    </w:p>
    <w:p w:rsidRPr="00691A5B" w:rsidR="00691A5B" w:rsidP="00691A5B" w:rsidRDefault="00691A5B" w14:paraId="0D74A579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91A5B">
        <w:rPr>
          <w:rFonts w:ascii="Consolas" w:hAnsi="Consolas"/>
          <w:color w:val="000000"/>
          <w:sz w:val="18"/>
          <w:szCs w:val="18"/>
        </w:rPr>
        <w:tab/>
      </w:r>
      <w:r w:rsidRPr="00691A5B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691A5B">
        <w:rPr>
          <w:rFonts w:ascii="Consolas" w:hAnsi="Consolas"/>
          <w:color w:val="000000"/>
          <w:sz w:val="18"/>
          <w:szCs w:val="18"/>
        </w:rPr>
        <w:t xml:space="preserve"> String </w:t>
      </w:r>
      <w:r w:rsidRPr="00691A5B">
        <w:rPr>
          <w:rFonts w:ascii="Consolas" w:hAnsi="Consolas"/>
          <w:color w:val="0000C0"/>
          <w:sz w:val="18"/>
          <w:szCs w:val="18"/>
        </w:rPr>
        <w:t>nom</w:t>
      </w:r>
      <w:r w:rsidRPr="00691A5B">
        <w:rPr>
          <w:rFonts w:ascii="Consolas" w:hAnsi="Consolas"/>
          <w:color w:val="000000"/>
          <w:sz w:val="18"/>
          <w:szCs w:val="18"/>
        </w:rPr>
        <w:t>;</w:t>
      </w:r>
    </w:p>
    <w:p w:rsidR="00691A5B" w:rsidP="00691A5B" w:rsidRDefault="00691A5B" w14:paraId="4EFCBD5E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691A5B">
        <w:rPr>
          <w:rFonts w:ascii="Consolas" w:hAnsi="Consolas"/>
          <w:color w:val="000000"/>
          <w:sz w:val="18"/>
          <w:szCs w:val="18"/>
        </w:rPr>
        <w:t>}</w:t>
      </w:r>
    </w:p>
    <w:p w:rsidR="00691A5B" w:rsidP="00691A5B" w:rsidRDefault="00691A5B" w14:paraId="50F991A5" w14:textId="777777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83E53" w:rsidP="00983E53" w:rsidRDefault="00983E53" w14:paraId="6E7967DC" w14:textId="01E92DEF">
      <w:pPr>
        <w:pStyle w:val="Titre2"/>
      </w:pPr>
      <w:r>
        <w:t>Créer l’entité Bouteille</w:t>
      </w:r>
    </w:p>
    <w:p w:rsidR="00404467" w:rsidP="00404467" w:rsidRDefault="00404467" w14:paraId="4F3459C0" w14:textId="021A930F">
      <w:pPr>
        <w:pStyle w:val="TPnormalpuce1"/>
      </w:pPr>
      <w:r>
        <w:t xml:space="preserve">Elle contient </w:t>
      </w:r>
      <w:r w:rsidR="005B6AFF">
        <w:t>les attributs :</w:t>
      </w:r>
    </w:p>
    <w:p w:rsidR="00404467" w:rsidP="00404467" w:rsidRDefault="005B6AFF" w14:paraId="6520C5B7" w14:textId="376BE198">
      <w:pPr>
        <w:pStyle w:val="TPnormalpuce1"/>
        <w:numPr>
          <w:ilvl w:val="1"/>
          <w:numId w:val="15"/>
        </w:numPr>
      </w:pPr>
      <w:r>
        <w:t xml:space="preserve">nom </w:t>
      </w:r>
      <w:r>
        <w:rPr>
          <w:rFonts w:ascii="Wingdings" w:hAnsi="Wingdings" w:eastAsia="Wingdings" w:cs="Wingdings"/>
        </w:rPr>
        <w:t>à</w:t>
      </w:r>
      <w:r w:rsidR="00404467">
        <w:t xml:space="preserve"> représentant le nom de la </w:t>
      </w:r>
      <w:r>
        <w:t>bouteille</w:t>
      </w:r>
    </w:p>
    <w:p w:rsidR="00C73F2E" w:rsidP="005B6AFF" w:rsidRDefault="00404467" w14:paraId="685E4474" w14:textId="23DAB717">
      <w:pPr>
        <w:pStyle w:val="TPnormalpuce1"/>
        <w:numPr>
          <w:ilvl w:val="2"/>
          <w:numId w:val="15"/>
        </w:numPr>
      </w:pPr>
      <w:r>
        <w:t>Il doit être unique et une taille maximale de 250</w:t>
      </w:r>
    </w:p>
    <w:p w:rsidR="005B6AFF" w:rsidP="005B6AFF" w:rsidRDefault="005B6AFF" w14:paraId="03AF5FC1" w14:textId="0FFA3B61">
      <w:pPr>
        <w:pStyle w:val="TPnormalpuce1"/>
        <w:numPr>
          <w:ilvl w:val="1"/>
          <w:numId w:val="15"/>
        </w:numPr>
      </w:pPr>
      <w:r>
        <w:t xml:space="preserve">petillant </w:t>
      </w:r>
      <w:r>
        <w:rPr>
          <w:rFonts w:ascii="Wingdings" w:hAnsi="Wingdings" w:eastAsia="Wingdings" w:cs="Wingdings"/>
        </w:rPr>
        <w:t>à</w:t>
      </w:r>
      <w:r>
        <w:t xml:space="preserve"> booleén</w:t>
      </w:r>
    </w:p>
    <w:p w:rsidR="005B6AFF" w:rsidP="005B6AFF" w:rsidRDefault="005B6AFF" w14:paraId="4E18F059" w14:textId="41645E7D">
      <w:pPr>
        <w:pStyle w:val="TPnormalpuce1"/>
        <w:numPr>
          <w:ilvl w:val="1"/>
          <w:numId w:val="15"/>
        </w:numPr>
      </w:pPr>
      <w:r>
        <w:t xml:space="preserve">millesime </w:t>
      </w:r>
    </w:p>
    <w:p w:rsidR="005B6AFF" w:rsidP="005B6AFF" w:rsidRDefault="005B6AFF" w14:paraId="367A3399" w14:textId="1F3D5570">
      <w:pPr>
        <w:pStyle w:val="TPnormalpuce1"/>
        <w:numPr>
          <w:ilvl w:val="2"/>
          <w:numId w:val="15"/>
        </w:numPr>
      </w:pPr>
      <w:r>
        <w:t>Une taille maximale de 100</w:t>
      </w:r>
    </w:p>
    <w:p w:rsidR="005B6AFF" w:rsidP="005B6AFF" w:rsidRDefault="005B6AFF" w14:paraId="10A0D458" w14:textId="64E2D0D0">
      <w:pPr>
        <w:pStyle w:val="TPnormalpuce1"/>
        <w:numPr>
          <w:ilvl w:val="1"/>
          <w:numId w:val="15"/>
        </w:numPr>
      </w:pPr>
      <w:r>
        <w:t>quantite</w:t>
      </w:r>
    </w:p>
    <w:p w:rsidR="005B6AFF" w:rsidP="005B6AFF" w:rsidRDefault="005B6AFF" w14:paraId="0459D5F8" w14:textId="7C0CBAB8">
      <w:pPr>
        <w:pStyle w:val="TPnormalpuce1"/>
        <w:numPr>
          <w:ilvl w:val="1"/>
          <w:numId w:val="15"/>
        </w:numPr>
      </w:pPr>
      <w:r>
        <w:t xml:space="preserve">prix </w:t>
      </w:r>
      <w:r>
        <w:rPr>
          <w:rFonts w:ascii="Wingdings" w:hAnsi="Wingdings" w:eastAsia="Wingdings" w:cs="Wingdings"/>
        </w:rPr>
        <w:t>à</w:t>
      </w:r>
      <w:r>
        <w:t xml:space="preserve"> avec une précision de 2</w:t>
      </w:r>
    </w:p>
    <w:p w:rsidR="00912E38" w:rsidP="00912E38" w:rsidRDefault="00912E38" w14:paraId="2A8DDC26" w14:textId="08B92CA5">
      <w:pPr>
        <w:pStyle w:val="TPnormalpuce1"/>
      </w:pPr>
      <w:r>
        <w:t>Pas de contrainte sur le toString</w:t>
      </w:r>
    </w:p>
    <w:p w:rsidRPr="005B6AFF" w:rsidR="006F19D9" w:rsidP="006F19D9" w:rsidRDefault="006F19D9" w14:paraId="7374AA92" w14:textId="77777777">
      <w:pPr>
        <w:pStyle w:val="TPnormalpuce1"/>
        <w:numPr>
          <w:ilvl w:val="0"/>
          <w:numId w:val="0"/>
        </w:numPr>
        <w:ind w:left="567" w:hanging="357"/>
      </w:pPr>
    </w:p>
    <w:p w:rsidRPr="00832B0B" w:rsidR="00832B0B" w:rsidP="00832B0B" w:rsidRDefault="00832B0B" w14:paraId="63528DB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32B0B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832B0B">
        <w:rPr>
          <w:rFonts w:ascii="Consolas" w:hAnsi="Consolas"/>
          <w:color w:val="000000"/>
          <w:sz w:val="18"/>
          <w:szCs w:val="18"/>
        </w:rPr>
        <w:t xml:space="preserve"> fr.eni.cave.bo.vin;</w:t>
      </w:r>
    </w:p>
    <w:p w:rsidRPr="00832B0B" w:rsidR="00832B0B" w:rsidP="00832B0B" w:rsidRDefault="00832B0B" w14:paraId="71147A4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832B0B" w:rsidR="00832B0B" w:rsidP="00832B0B" w:rsidRDefault="00832B0B" w14:paraId="39A2ED5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32B0B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832B0B">
        <w:rPr>
          <w:rFonts w:ascii="Consolas" w:hAnsi="Consolas"/>
          <w:color w:val="000000"/>
          <w:sz w:val="18"/>
          <w:szCs w:val="18"/>
        </w:rPr>
        <w:t xml:space="preserve"> jakarta.persistence.*;</w:t>
      </w:r>
    </w:p>
    <w:p w:rsidRPr="00832B0B" w:rsidR="00832B0B" w:rsidP="00832B0B" w:rsidRDefault="00832B0B" w14:paraId="3A78522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32B0B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832B0B">
        <w:rPr>
          <w:rFonts w:ascii="Consolas" w:hAnsi="Consolas"/>
          <w:color w:val="000000"/>
          <w:sz w:val="18"/>
          <w:szCs w:val="18"/>
        </w:rPr>
        <w:t xml:space="preserve"> lombok.*;</w:t>
      </w:r>
    </w:p>
    <w:p w:rsidRPr="005B3B20" w:rsidR="00832B0B" w:rsidP="005B3B20" w:rsidRDefault="00832B0B" w14:paraId="34F4DF2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5B3B20" w:rsidR="005B3B20" w:rsidP="005B3B20" w:rsidRDefault="005B3B20" w14:paraId="4336988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B20">
        <w:rPr>
          <w:rFonts w:ascii="Consolas" w:hAnsi="Consolas"/>
          <w:color w:val="646464"/>
          <w:sz w:val="18"/>
          <w:szCs w:val="18"/>
        </w:rPr>
        <w:t>@NoArgsConstructor</w:t>
      </w:r>
    </w:p>
    <w:p w:rsidRPr="005B3B20" w:rsidR="005B3B20" w:rsidP="005B3B20" w:rsidRDefault="005B3B20" w14:paraId="2085B5E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B20">
        <w:rPr>
          <w:rFonts w:ascii="Consolas" w:hAnsi="Consolas"/>
          <w:color w:val="646464"/>
          <w:sz w:val="18"/>
          <w:szCs w:val="18"/>
        </w:rPr>
        <w:t>@AllArgsConstructor</w:t>
      </w:r>
    </w:p>
    <w:p w:rsidRPr="005B3B20" w:rsidR="005B3B20" w:rsidP="005B3B20" w:rsidRDefault="005B3B20" w14:paraId="44A0305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B20">
        <w:rPr>
          <w:rFonts w:ascii="Consolas" w:hAnsi="Consolas"/>
          <w:color w:val="646464"/>
          <w:sz w:val="18"/>
          <w:szCs w:val="18"/>
        </w:rPr>
        <w:t>@Getter</w:t>
      </w:r>
    </w:p>
    <w:p w:rsidR="006F19D9" w:rsidP="005B3B20" w:rsidRDefault="005B3B20" w14:paraId="2B855CD2" w14:textId="54587F0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646464"/>
          <w:sz w:val="18"/>
          <w:szCs w:val="18"/>
        </w:rPr>
      </w:pPr>
      <w:r w:rsidRPr="005B3B20">
        <w:rPr>
          <w:rFonts w:ascii="Consolas" w:hAnsi="Consolas"/>
          <w:color w:val="646464"/>
          <w:sz w:val="18"/>
          <w:szCs w:val="18"/>
        </w:rPr>
        <w:t>@Setter</w:t>
      </w:r>
    </w:p>
    <w:p w:rsidRPr="00E54A6A" w:rsidR="00E54A6A" w:rsidP="005B3B20" w:rsidRDefault="00E54A6A" w14:paraId="524546D9" w14:textId="708EA008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646464"/>
          <w:sz w:val="18"/>
          <w:szCs w:val="18"/>
        </w:rPr>
      </w:pPr>
      <w:r>
        <w:rPr>
          <w:rFonts w:ascii="Consolas" w:hAnsi="Consolas"/>
          <w:color w:val="646464"/>
          <w:sz w:val="18"/>
          <w:szCs w:val="18"/>
        </w:rPr>
        <w:t>@EqualsAndHashCode</w:t>
      </w:r>
    </w:p>
    <w:p w:rsidRPr="005B3B20" w:rsidR="005B3B20" w:rsidP="005B3B20" w:rsidRDefault="005B3B20" w14:paraId="6578037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B20">
        <w:rPr>
          <w:rFonts w:ascii="Consolas" w:hAnsi="Consolas"/>
          <w:color w:val="646464"/>
          <w:sz w:val="18"/>
          <w:szCs w:val="18"/>
        </w:rPr>
        <w:t>@ToString</w:t>
      </w:r>
    </w:p>
    <w:p w:rsidRPr="005B3B20" w:rsidR="005B3B20" w:rsidP="005B3B20" w:rsidRDefault="005B3B20" w14:paraId="4828D0A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B20">
        <w:rPr>
          <w:rFonts w:ascii="Consolas" w:hAnsi="Consolas"/>
          <w:color w:val="646464"/>
          <w:sz w:val="18"/>
          <w:szCs w:val="18"/>
        </w:rPr>
        <w:t>@Builder</w:t>
      </w:r>
    </w:p>
    <w:p w:rsidRPr="005B3B20" w:rsidR="00832B0B" w:rsidP="005B3B20" w:rsidRDefault="00832B0B" w14:paraId="629C001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832B0B" w:rsidR="00832B0B" w:rsidP="00832B0B" w:rsidRDefault="00832B0B" w14:paraId="15BBD0C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32B0B">
        <w:rPr>
          <w:rFonts w:ascii="Consolas" w:hAnsi="Consolas"/>
          <w:color w:val="646464"/>
          <w:sz w:val="18"/>
          <w:szCs w:val="18"/>
        </w:rPr>
        <w:t>@Entity</w:t>
      </w:r>
    </w:p>
    <w:p w:rsidRPr="00832B0B" w:rsidR="00832B0B" w:rsidP="00832B0B" w:rsidRDefault="00832B0B" w14:paraId="6145A0D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32B0B">
        <w:rPr>
          <w:rFonts w:ascii="Consolas" w:hAnsi="Consolas"/>
          <w:color w:val="646464"/>
          <w:sz w:val="18"/>
          <w:szCs w:val="18"/>
        </w:rPr>
        <w:t>@Table</w:t>
      </w:r>
      <w:r w:rsidRPr="00832B0B">
        <w:rPr>
          <w:rFonts w:ascii="Consolas" w:hAnsi="Consolas"/>
          <w:color w:val="000000"/>
          <w:sz w:val="18"/>
          <w:szCs w:val="18"/>
        </w:rPr>
        <w:t xml:space="preserve">(name = </w:t>
      </w:r>
      <w:r w:rsidRPr="00832B0B">
        <w:rPr>
          <w:rFonts w:ascii="Consolas" w:hAnsi="Consolas"/>
          <w:color w:val="2A00FF"/>
          <w:sz w:val="18"/>
          <w:szCs w:val="18"/>
        </w:rPr>
        <w:t>"CAV_BOTTLE"</w:t>
      </w:r>
      <w:r w:rsidRPr="00832B0B">
        <w:rPr>
          <w:rFonts w:ascii="Consolas" w:hAnsi="Consolas"/>
          <w:color w:val="000000"/>
          <w:sz w:val="18"/>
          <w:szCs w:val="18"/>
        </w:rPr>
        <w:t>)</w:t>
      </w:r>
    </w:p>
    <w:p w:rsidRPr="00832B0B" w:rsidR="00832B0B" w:rsidP="00832B0B" w:rsidRDefault="00832B0B" w14:paraId="4738083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32B0B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32B0B">
        <w:rPr>
          <w:rFonts w:ascii="Consolas" w:hAnsi="Consolas"/>
          <w:color w:val="000000"/>
          <w:sz w:val="18"/>
          <w:szCs w:val="18"/>
        </w:rPr>
        <w:t xml:space="preserve"> </w:t>
      </w:r>
      <w:r w:rsidRPr="00832B0B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832B0B">
        <w:rPr>
          <w:rFonts w:ascii="Consolas" w:hAnsi="Consolas"/>
          <w:color w:val="000000"/>
          <w:sz w:val="18"/>
          <w:szCs w:val="18"/>
        </w:rPr>
        <w:t xml:space="preserve"> Bouteille {</w:t>
      </w:r>
    </w:p>
    <w:p w:rsidRPr="00832B0B" w:rsidR="00832B0B" w:rsidP="00832B0B" w:rsidRDefault="00832B0B" w14:paraId="4B9FCA9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832B0B" w:rsidR="00832B0B" w:rsidP="00832B0B" w:rsidRDefault="00832B0B" w14:paraId="4C2D08C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32B0B">
        <w:rPr>
          <w:rFonts w:ascii="Consolas" w:hAnsi="Consolas"/>
          <w:color w:val="000000"/>
          <w:sz w:val="18"/>
          <w:szCs w:val="18"/>
        </w:rPr>
        <w:tab/>
      </w:r>
      <w:r w:rsidRPr="00832B0B">
        <w:rPr>
          <w:rFonts w:ascii="Consolas" w:hAnsi="Consolas"/>
          <w:color w:val="646464"/>
          <w:sz w:val="18"/>
          <w:szCs w:val="18"/>
        </w:rPr>
        <w:t>@Id</w:t>
      </w:r>
    </w:p>
    <w:p w:rsidRPr="00832B0B" w:rsidR="00832B0B" w:rsidP="00832B0B" w:rsidRDefault="00832B0B" w14:paraId="76B6C46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32B0B">
        <w:rPr>
          <w:rFonts w:ascii="Consolas" w:hAnsi="Consolas"/>
          <w:color w:val="000000"/>
          <w:sz w:val="18"/>
          <w:szCs w:val="18"/>
        </w:rPr>
        <w:tab/>
      </w:r>
      <w:r w:rsidRPr="00832B0B">
        <w:rPr>
          <w:rFonts w:ascii="Consolas" w:hAnsi="Consolas"/>
          <w:color w:val="646464"/>
          <w:sz w:val="18"/>
          <w:szCs w:val="18"/>
        </w:rPr>
        <w:t>@GeneratedValue</w:t>
      </w:r>
      <w:r w:rsidRPr="00832B0B">
        <w:rPr>
          <w:rFonts w:ascii="Consolas" w:hAnsi="Consolas"/>
          <w:color w:val="000000"/>
          <w:sz w:val="18"/>
          <w:szCs w:val="18"/>
        </w:rPr>
        <w:t>(strategy = GenerationType.</w:t>
      </w:r>
      <w:r w:rsidRPr="00832B0B">
        <w:rPr>
          <w:rFonts w:ascii="Consolas" w:hAnsi="Consolas"/>
          <w:b/>
          <w:bCs/>
          <w:i/>
          <w:iCs/>
          <w:color w:val="0000C0"/>
          <w:sz w:val="18"/>
          <w:szCs w:val="18"/>
        </w:rPr>
        <w:t>IDENTITY</w:t>
      </w:r>
      <w:r w:rsidRPr="00832B0B">
        <w:rPr>
          <w:rFonts w:ascii="Consolas" w:hAnsi="Consolas"/>
          <w:color w:val="000000"/>
          <w:sz w:val="18"/>
          <w:szCs w:val="18"/>
        </w:rPr>
        <w:t>)</w:t>
      </w:r>
    </w:p>
    <w:p w:rsidRPr="00832B0B" w:rsidR="00832B0B" w:rsidP="00832B0B" w:rsidRDefault="00832B0B" w14:paraId="5C98DAB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32B0B">
        <w:rPr>
          <w:rFonts w:ascii="Consolas" w:hAnsi="Consolas"/>
          <w:color w:val="000000"/>
          <w:sz w:val="18"/>
          <w:szCs w:val="18"/>
        </w:rPr>
        <w:tab/>
      </w:r>
      <w:r w:rsidRPr="00832B0B">
        <w:rPr>
          <w:rFonts w:ascii="Consolas" w:hAnsi="Consolas"/>
          <w:color w:val="646464"/>
          <w:sz w:val="18"/>
          <w:szCs w:val="18"/>
        </w:rPr>
        <w:t>@Column</w:t>
      </w:r>
      <w:r w:rsidRPr="00832B0B">
        <w:rPr>
          <w:rFonts w:ascii="Consolas" w:hAnsi="Consolas"/>
          <w:color w:val="000000"/>
          <w:sz w:val="18"/>
          <w:szCs w:val="18"/>
        </w:rPr>
        <w:t xml:space="preserve">(name = </w:t>
      </w:r>
      <w:r w:rsidRPr="00832B0B">
        <w:rPr>
          <w:rFonts w:ascii="Consolas" w:hAnsi="Consolas"/>
          <w:color w:val="2A00FF"/>
          <w:sz w:val="18"/>
          <w:szCs w:val="18"/>
        </w:rPr>
        <w:t>"BOTTLE_ID"</w:t>
      </w:r>
      <w:r w:rsidRPr="00832B0B">
        <w:rPr>
          <w:rFonts w:ascii="Consolas" w:hAnsi="Consolas"/>
          <w:color w:val="000000"/>
          <w:sz w:val="18"/>
          <w:szCs w:val="18"/>
        </w:rPr>
        <w:t>)</w:t>
      </w:r>
    </w:p>
    <w:p w:rsidRPr="00832B0B" w:rsidR="00832B0B" w:rsidP="00832B0B" w:rsidRDefault="00832B0B" w14:paraId="6F0C574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32B0B">
        <w:rPr>
          <w:rFonts w:ascii="Consolas" w:hAnsi="Consolas"/>
          <w:color w:val="000000"/>
          <w:sz w:val="18"/>
          <w:szCs w:val="18"/>
        </w:rPr>
        <w:tab/>
      </w:r>
      <w:r w:rsidRPr="00832B0B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32B0B">
        <w:rPr>
          <w:rFonts w:ascii="Consolas" w:hAnsi="Consolas"/>
          <w:color w:val="000000"/>
          <w:sz w:val="18"/>
          <w:szCs w:val="18"/>
        </w:rPr>
        <w:t xml:space="preserve"> Integer </w:t>
      </w:r>
      <w:r w:rsidRPr="00832B0B">
        <w:rPr>
          <w:rFonts w:ascii="Consolas" w:hAnsi="Consolas"/>
          <w:color w:val="0000C0"/>
          <w:sz w:val="18"/>
          <w:szCs w:val="18"/>
        </w:rPr>
        <w:t>id</w:t>
      </w:r>
      <w:r w:rsidRPr="00832B0B">
        <w:rPr>
          <w:rFonts w:ascii="Consolas" w:hAnsi="Consolas"/>
          <w:color w:val="000000"/>
          <w:sz w:val="18"/>
          <w:szCs w:val="18"/>
        </w:rPr>
        <w:t>;</w:t>
      </w:r>
    </w:p>
    <w:p w:rsidRPr="00832B0B" w:rsidR="00832B0B" w:rsidP="00832B0B" w:rsidRDefault="00832B0B" w14:paraId="477E329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832B0B" w:rsidR="00832B0B" w:rsidP="00832B0B" w:rsidRDefault="00832B0B" w14:paraId="4F678A0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32B0B">
        <w:rPr>
          <w:rFonts w:ascii="Consolas" w:hAnsi="Consolas"/>
          <w:color w:val="000000"/>
          <w:sz w:val="18"/>
          <w:szCs w:val="18"/>
        </w:rPr>
        <w:tab/>
      </w:r>
      <w:r w:rsidRPr="00832B0B">
        <w:rPr>
          <w:rFonts w:ascii="Consolas" w:hAnsi="Consolas"/>
          <w:color w:val="646464"/>
          <w:sz w:val="18"/>
          <w:szCs w:val="18"/>
        </w:rPr>
        <w:t>@Column</w:t>
      </w:r>
      <w:r w:rsidRPr="00832B0B">
        <w:rPr>
          <w:rFonts w:ascii="Consolas" w:hAnsi="Consolas"/>
          <w:color w:val="000000"/>
          <w:sz w:val="18"/>
          <w:szCs w:val="18"/>
        </w:rPr>
        <w:t xml:space="preserve">(name = </w:t>
      </w:r>
      <w:r w:rsidRPr="00832B0B">
        <w:rPr>
          <w:rFonts w:ascii="Consolas" w:hAnsi="Consolas"/>
          <w:color w:val="2A00FF"/>
          <w:sz w:val="18"/>
          <w:szCs w:val="18"/>
        </w:rPr>
        <w:t>"NAME"</w:t>
      </w:r>
      <w:r w:rsidRPr="00832B0B">
        <w:rPr>
          <w:rFonts w:ascii="Consolas" w:hAnsi="Consolas"/>
          <w:color w:val="000000"/>
          <w:sz w:val="18"/>
          <w:szCs w:val="18"/>
        </w:rPr>
        <w:t xml:space="preserve">, length = 250, unique = </w:t>
      </w:r>
      <w:r w:rsidRPr="00832B0B">
        <w:rPr>
          <w:rFonts w:ascii="Consolas" w:hAnsi="Consolas"/>
          <w:b/>
          <w:bCs/>
          <w:color w:val="7F0055"/>
          <w:sz w:val="18"/>
          <w:szCs w:val="18"/>
        </w:rPr>
        <w:t>true</w:t>
      </w:r>
      <w:r w:rsidRPr="00832B0B">
        <w:rPr>
          <w:rFonts w:ascii="Consolas" w:hAnsi="Consolas"/>
          <w:color w:val="000000"/>
          <w:sz w:val="18"/>
          <w:szCs w:val="18"/>
        </w:rPr>
        <w:t xml:space="preserve">, nullable = </w:t>
      </w:r>
      <w:r w:rsidRPr="00832B0B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832B0B">
        <w:rPr>
          <w:rFonts w:ascii="Consolas" w:hAnsi="Consolas"/>
          <w:color w:val="000000"/>
          <w:sz w:val="18"/>
          <w:szCs w:val="18"/>
        </w:rPr>
        <w:t>)</w:t>
      </w:r>
    </w:p>
    <w:p w:rsidRPr="00832B0B" w:rsidR="00832B0B" w:rsidP="00832B0B" w:rsidRDefault="00832B0B" w14:paraId="5226C06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32B0B">
        <w:rPr>
          <w:rFonts w:ascii="Consolas" w:hAnsi="Consolas"/>
          <w:color w:val="000000"/>
          <w:sz w:val="18"/>
          <w:szCs w:val="18"/>
        </w:rPr>
        <w:tab/>
      </w:r>
      <w:r w:rsidRPr="00832B0B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32B0B">
        <w:rPr>
          <w:rFonts w:ascii="Consolas" w:hAnsi="Consolas"/>
          <w:color w:val="000000"/>
          <w:sz w:val="18"/>
          <w:szCs w:val="18"/>
        </w:rPr>
        <w:t xml:space="preserve"> String </w:t>
      </w:r>
      <w:r w:rsidRPr="00832B0B">
        <w:rPr>
          <w:rFonts w:ascii="Consolas" w:hAnsi="Consolas"/>
          <w:color w:val="0000C0"/>
          <w:sz w:val="18"/>
          <w:szCs w:val="18"/>
        </w:rPr>
        <w:t>nom</w:t>
      </w:r>
      <w:r w:rsidRPr="00832B0B">
        <w:rPr>
          <w:rFonts w:ascii="Consolas" w:hAnsi="Consolas"/>
          <w:color w:val="000000"/>
          <w:sz w:val="18"/>
          <w:szCs w:val="18"/>
        </w:rPr>
        <w:t>;</w:t>
      </w:r>
    </w:p>
    <w:p w:rsidRPr="00832B0B" w:rsidR="00832B0B" w:rsidP="00832B0B" w:rsidRDefault="00832B0B" w14:paraId="33AF058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32B0B">
        <w:rPr>
          <w:rFonts w:ascii="Consolas" w:hAnsi="Consolas"/>
          <w:color w:val="000000"/>
          <w:sz w:val="18"/>
          <w:szCs w:val="18"/>
        </w:rPr>
        <w:tab/>
      </w:r>
    </w:p>
    <w:p w:rsidRPr="00832B0B" w:rsidR="00832B0B" w:rsidP="00832B0B" w:rsidRDefault="00832B0B" w14:paraId="5C74FAE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32B0B">
        <w:rPr>
          <w:rFonts w:ascii="Consolas" w:hAnsi="Consolas"/>
          <w:color w:val="000000"/>
          <w:sz w:val="18"/>
          <w:szCs w:val="18"/>
        </w:rPr>
        <w:tab/>
      </w:r>
      <w:r w:rsidRPr="00832B0B">
        <w:rPr>
          <w:rFonts w:ascii="Consolas" w:hAnsi="Consolas"/>
          <w:color w:val="646464"/>
          <w:sz w:val="18"/>
          <w:szCs w:val="18"/>
        </w:rPr>
        <w:t>@Column</w:t>
      </w:r>
      <w:r w:rsidRPr="00832B0B">
        <w:rPr>
          <w:rFonts w:ascii="Consolas" w:hAnsi="Consolas"/>
          <w:color w:val="000000"/>
          <w:sz w:val="18"/>
          <w:szCs w:val="18"/>
        </w:rPr>
        <w:t xml:space="preserve">(name = </w:t>
      </w:r>
      <w:r w:rsidRPr="00832B0B">
        <w:rPr>
          <w:rFonts w:ascii="Consolas" w:hAnsi="Consolas"/>
          <w:color w:val="2A00FF"/>
          <w:sz w:val="18"/>
          <w:szCs w:val="18"/>
        </w:rPr>
        <w:t>"SPARKLING"</w:t>
      </w:r>
      <w:r w:rsidRPr="00832B0B">
        <w:rPr>
          <w:rFonts w:ascii="Consolas" w:hAnsi="Consolas"/>
          <w:color w:val="000000"/>
          <w:sz w:val="18"/>
          <w:szCs w:val="18"/>
        </w:rPr>
        <w:t>)</w:t>
      </w:r>
    </w:p>
    <w:p w:rsidRPr="00832B0B" w:rsidR="00832B0B" w:rsidP="00832B0B" w:rsidRDefault="00832B0B" w14:paraId="0EC9E2A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32B0B">
        <w:rPr>
          <w:rFonts w:ascii="Consolas" w:hAnsi="Consolas"/>
          <w:color w:val="000000"/>
          <w:sz w:val="18"/>
          <w:szCs w:val="18"/>
        </w:rPr>
        <w:tab/>
      </w:r>
      <w:r w:rsidRPr="00832B0B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32B0B">
        <w:rPr>
          <w:rFonts w:ascii="Consolas" w:hAnsi="Consolas"/>
          <w:color w:val="000000"/>
          <w:sz w:val="18"/>
          <w:szCs w:val="18"/>
        </w:rPr>
        <w:t xml:space="preserve"> </w:t>
      </w:r>
      <w:r w:rsidRPr="00832B0B">
        <w:rPr>
          <w:rFonts w:ascii="Consolas" w:hAnsi="Consolas"/>
          <w:b/>
          <w:bCs/>
          <w:color w:val="7F0055"/>
          <w:sz w:val="18"/>
          <w:szCs w:val="18"/>
        </w:rPr>
        <w:t>boolean</w:t>
      </w:r>
      <w:r w:rsidRPr="00832B0B">
        <w:rPr>
          <w:rFonts w:ascii="Consolas" w:hAnsi="Consolas"/>
          <w:color w:val="000000"/>
          <w:sz w:val="18"/>
          <w:szCs w:val="18"/>
        </w:rPr>
        <w:t xml:space="preserve"> </w:t>
      </w:r>
      <w:r w:rsidRPr="00832B0B">
        <w:rPr>
          <w:rFonts w:ascii="Consolas" w:hAnsi="Consolas"/>
          <w:color w:val="0000C0"/>
          <w:sz w:val="18"/>
          <w:szCs w:val="18"/>
        </w:rPr>
        <w:t>petillant</w:t>
      </w:r>
      <w:r w:rsidRPr="00832B0B">
        <w:rPr>
          <w:rFonts w:ascii="Consolas" w:hAnsi="Consolas"/>
          <w:color w:val="000000"/>
          <w:sz w:val="18"/>
          <w:szCs w:val="18"/>
        </w:rPr>
        <w:t>;</w:t>
      </w:r>
    </w:p>
    <w:p w:rsidRPr="00832B0B" w:rsidR="00832B0B" w:rsidP="00832B0B" w:rsidRDefault="00832B0B" w14:paraId="72091B1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32B0B">
        <w:rPr>
          <w:rFonts w:ascii="Consolas" w:hAnsi="Consolas"/>
          <w:color w:val="000000"/>
          <w:sz w:val="18"/>
          <w:szCs w:val="18"/>
        </w:rPr>
        <w:tab/>
      </w:r>
    </w:p>
    <w:p w:rsidRPr="00832B0B" w:rsidR="00832B0B" w:rsidP="00832B0B" w:rsidRDefault="00832B0B" w14:paraId="626186A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832B0B" w:rsidR="00832B0B" w:rsidP="00832B0B" w:rsidRDefault="00832B0B" w14:paraId="5277257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32B0B">
        <w:rPr>
          <w:rFonts w:ascii="Consolas" w:hAnsi="Consolas"/>
          <w:color w:val="000000"/>
          <w:sz w:val="18"/>
          <w:szCs w:val="18"/>
        </w:rPr>
        <w:tab/>
      </w:r>
      <w:r w:rsidRPr="00832B0B">
        <w:rPr>
          <w:rFonts w:ascii="Consolas" w:hAnsi="Consolas"/>
          <w:color w:val="646464"/>
          <w:sz w:val="18"/>
          <w:szCs w:val="18"/>
        </w:rPr>
        <w:t>@Column</w:t>
      </w:r>
      <w:r w:rsidRPr="00832B0B">
        <w:rPr>
          <w:rFonts w:ascii="Consolas" w:hAnsi="Consolas"/>
          <w:color w:val="000000"/>
          <w:sz w:val="18"/>
          <w:szCs w:val="18"/>
        </w:rPr>
        <w:t xml:space="preserve">(name = </w:t>
      </w:r>
      <w:r w:rsidRPr="00832B0B">
        <w:rPr>
          <w:rFonts w:ascii="Consolas" w:hAnsi="Consolas"/>
          <w:color w:val="2A00FF"/>
          <w:sz w:val="18"/>
          <w:szCs w:val="18"/>
        </w:rPr>
        <w:t>"VINTAGE"</w:t>
      </w:r>
      <w:r w:rsidRPr="00832B0B">
        <w:rPr>
          <w:rFonts w:ascii="Consolas" w:hAnsi="Consolas"/>
          <w:color w:val="000000"/>
          <w:sz w:val="18"/>
          <w:szCs w:val="18"/>
        </w:rPr>
        <w:t>, length = 100)</w:t>
      </w:r>
    </w:p>
    <w:p w:rsidRPr="00832B0B" w:rsidR="00832B0B" w:rsidP="00832B0B" w:rsidRDefault="00832B0B" w14:paraId="3FE4D83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32B0B">
        <w:rPr>
          <w:rFonts w:ascii="Consolas" w:hAnsi="Consolas"/>
          <w:color w:val="000000"/>
          <w:sz w:val="18"/>
          <w:szCs w:val="18"/>
        </w:rPr>
        <w:tab/>
      </w:r>
      <w:r w:rsidRPr="00832B0B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32B0B">
        <w:rPr>
          <w:rFonts w:ascii="Consolas" w:hAnsi="Consolas"/>
          <w:color w:val="000000"/>
          <w:sz w:val="18"/>
          <w:szCs w:val="18"/>
        </w:rPr>
        <w:t xml:space="preserve"> String </w:t>
      </w:r>
      <w:r w:rsidRPr="00832B0B">
        <w:rPr>
          <w:rFonts w:ascii="Consolas" w:hAnsi="Consolas"/>
          <w:color w:val="0000C0"/>
          <w:sz w:val="18"/>
          <w:szCs w:val="18"/>
        </w:rPr>
        <w:t>millesime</w:t>
      </w:r>
      <w:r w:rsidRPr="00832B0B">
        <w:rPr>
          <w:rFonts w:ascii="Consolas" w:hAnsi="Consolas"/>
          <w:color w:val="000000"/>
          <w:sz w:val="18"/>
          <w:szCs w:val="18"/>
        </w:rPr>
        <w:t>;</w:t>
      </w:r>
    </w:p>
    <w:p w:rsidRPr="00832B0B" w:rsidR="00832B0B" w:rsidP="00832B0B" w:rsidRDefault="00832B0B" w14:paraId="4947803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32B0B">
        <w:rPr>
          <w:rFonts w:ascii="Consolas" w:hAnsi="Consolas"/>
          <w:color w:val="000000"/>
          <w:sz w:val="18"/>
          <w:szCs w:val="18"/>
        </w:rPr>
        <w:tab/>
      </w:r>
    </w:p>
    <w:p w:rsidRPr="00832B0B" w:rsidR="00832B0B" w:rsidP="00832B0B" w:rsidRDefault="00832B0B" w14:paraId="570F57D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832B0B" w:rsidR="00832B0B" w:rsidP="00832B0B" w:rsidRDefault="00832B0B" w14:paraId="02AA798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32B0B">
        <w:rPr>
          <w:rFonts w:ascii="Consolas" w:hAnsi="Consolas"/>
          <w:color w:val="000000"/>
          <w:sz w:val="18"/>
          <w:szCs w:val="18"/>
        </w:rPr>
        <w:tab/>
      </w:r>
      <w:r w:rsidRPr="00832B0B">
        <w:rPr>
          <w:rFonts w:ascii="Consolas" w:hAnsi="Consolas"/>
          <w:color w:val="646464"/>
          <w:sz w:val="18"/>
          <w:szCs w:val="18"/>
        </w:rPr>
        <w:t>@Column</w:t>
      </w:r>
      <w:r w:rsidRPr="00832B0B">
        <w:rPr>
          <w:rFonts w:ascii="Consolas" w:hAnsi="Consolas"/>
          <w:color w:val="000000"/>
          <w:sz w:val="18"/>
          <w:szCs w:val="18"/>
        </w:rPr>
        <w:t xml:space="preserve">(name = </w:t>
      </w:r>
      <w:r w:rsidRPr="00832B0B">
        <w:rPr>
          <w:rFonts w:ascii="Consolas" w:hAnsi="Consolas"/>
          <w:color w:val="2A00FF"/>
          <w:sz w:val="18"/>
          <w:szCs w:val="18"/>
        </w:rPr>
        <w:t>"QUANTITY"</w:t>
      </w:r>
      <w:r w:rsidRPr="00832B0B">
        <w:rPr>
          <w:rFonts w:ascii="Consolas" w:hAnsi="Consolas"/>
          <w:color w:val="000000"/>
          <w:sz w:val="18"/>
          <w:szCs w:val="18"/>
        </w:rPr>
        <w:t>)</w:t>
      </w:r>
    </w:p>
    <w:p w:rsidRPr="00832B0B" w:rsidR="00832B0B" w:rsidP="00832B0B" w:rsidRDefault="00832B0B" w14:paraId="6103F08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32B0B">
        <w:rPr>
          <w:rFonts w:ascii="Consolas" w:hAnsi="Consolas"/>
          <w:color w:val="000000"/>
          <w:sz w:val="18"/>
          <w:szCs w:val="18"/>
        </w:rPr>
        <w:tab/>
      </w:r>
      <w:r w:rsidRPr="00832B0B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32B0B">
        <w:rPr>
          <w:rFonts w:ascii="Consolas" w:hAnsi="Consolas"/>
          <w:color w:val="000000"/>
          <w:sz w:val="18"/>
          <w:szCs w:val="18"/>
        </w:rPr>
        <w:t xml:space="preserve"> </w:t>
      </w:r>
      <w:r w:rsidRPr="00832B0B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832B0B">
        <w:rPr>
          <w:rFonts w:ascii="Consolas" w:hAnsi="Consolas"/>
          <w:color w:val="000000"/>
          <w:sz w:val="18"/>
          <w:szCs w:val="18"/>
        </w:rPr>
        <w:t xml:space="preserve"> </w:t>
      </w:r>
      <w:r w:rsidRPr="00832B0B">
        <w:rPr>
          <w:rFonts w:ascii="Consolas" w:hAnsi="Consolas"/>
          <w:color w:val="0000C0"/>
          <w:sz w:val="18"/>
          <w:szCs w:val="18"/>
        </w:rPr>
        <w:t>quantite</w:t>
      </w:r>
      <w:r w:rsidRPr="00832B0B">
        <w:rPr>
          <w:rFonts w:ascii="Consolas" w:hAnsi="Consolas"/>
          <w:color w:val="000000"/>
          <w:sz w:val="18"/>
          <w:szCs w:val="18"/>
        </w:rPr>
        <w:t>;</w:t>
      </w:r>
    </w:p>
    <w:p w:rsidRPr="00832B0B" w:rsidR="00832B0B" w:rsidP="00832B0B" w:rsidRDefault="00832B0B" w14:paraId="6F2F3A6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32B0B">
        <w:rPr>
          <w:rFonts w:ascii="Consolas" w:hAnsi="Consolas"/>
          <w:color w:val="000000"/>
          <w:sz w:val="18"/>
          <w:szCs w:val="18"/>
        </w:rPr>
        <w:tab/>
      </w:r>
    </w:p>
    <w:p w:rsidRPr="00832B0B" w:rsidR="00832B0B" w:rsidP="00832B0B" w:rsidRDefault="00832B0B" w14:paraId="01E00CE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832B0B" w:rsidR="00832B0B" w:rsidP="00832B0B" w:rsidRDefault="00832B0B" w14:paraId="0B5B0C0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32B0B">
        <w:rPr>
          <w:rFonts w:ascii="Consolas" w:hAnsi="Consolas"/>
          <w:color w:val="000000"/>
          <w:sz w:val="18"/>
          <w:szCs w:val="18"/>
        </w:rPr>
        <w:tab/>
      </w:r>
      <w:r w:rsidRPr="00832B0B">
        <w:rPr>
          <w:rFonts w:ascii="Consolas" w:hAnsi="Consolas"/>
          <w:color w:val="646464"/>
          <w:sz w:val="18"/>
          <w:szCs w:val="18"/>
        </w:rPr>
        <w:t>@Column</w:t>
      </w:r>
      <w:r w:rsidRPr="00832B0B">
        <w:rPr>
          <w:rFonts w:ascii="Consolas" w:hAnsi="Consolas"/>
          <w:color w:val="000000"/>
          <w:sz w:val="18"/>
          <w:szCs w:val="18"/>
        </w:rPr>
        <w:t xml:space="preserve">(name = </w:t>
      </w:r>
      <w:r w:rsidRPr="00832B0B">
        <w:rPr>
          <w:rFonts w:ascii="Consolas" w:hAnsi="Consolas"/>
          <w:color w:val="2A00FF"/>
          <w:sz w:val="18"/>
          <w:szCs w:val="18"/>
        </w:rPr>
        <w:t>"PRICE"</w:t>
      </w:r>
      <w:r w:rsidRPr="00832B0B">
        <w:rPr>
          <w:rFonts w:ascii="Consolas" w:hAnsi="Consolas"/>
          <w:color w:val="000000"/>
          <w:sz w:val="18"/>
          <w:szCs w:val="18"/>
        </w:rPr>
        <w:t>, precision = 2)</w:t>
      </w:r>
    </w:p>
    <w:p w:rsidRPr="00832B0B" w:rsidR="00832B0B" w:rsidP="00832B0B" w:rsidRDefault="00832B0B" w14:paraId="3EE823E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32B0B">
        <w:rPr>
          <w:rFonts w:ascii="Consolas" w:hAnsi="Consolas"/>
          <w:color w:val="000000"/>
          <w:sz w:val="18"/>
          <w:szCs w:val="18"/>
        </w:rPr>
        <w:tab/>
      </w:r>
      <w:r w:rsidRPr="00832B0B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32B0B">
        <w:rPr>
          <w:rFonts w:ascii="Consolas" w:hAnsi="Consolas"/>
          <w:color w:val="000000"/>
          <w:sz w:val="18"/>
          <w:szCs w:val="18"/>
        </w:rPr>
        <w:t xml:space="preserve"> </w:t>
      </w:r>
      <w:r w:rsidRPr="00832B0B">
        <w:rPr>
          <w:rFonts w:ascii="Consolas" w:hAnsi="Consolas"/>
          <w:b/>
          <w:bCs/>
          <w:color w:val="7F0055"/>
          <w:sz w:val="18"/>
          <w:szCs w:val="18"/>
        </w:rPr>
        <w:t>float</w:t>
      </w:r>
      <w:r w:rsidRPr="00832B0B">
        <w:rPr>
          <w:rFonts w:ascii="Consolas" w:hAnsi="Consolas"/>
          <w:color w:val="000000"/>
          <w:sz w:val="18"/>
          <w:szCs w:val="18"/>
        </w:rPr>
        <w:t xml:space="preserve"> </w:t>
      </w:r>
      <w:r w:rsidRPr="00832B0B">
        <w:rPr>
          <w:rFonts w:ascii="Consolas" w:hAnsi="Consolas"/>
          <w:color w:val="0000C0"/>
          <w:sz w:val="18"/>
          <w:szCs w:val="18"/>
        </w:rPr>
        <w:t>prix</w:t>
      </w:r>
      <w:r w:rsidRPr="00832B0B">
        <w:rPr>
          <w:rFonts w:ascii="Consolas" w:hAnsi="Consolas"/>
          <w:color w:val="000000"/>
          <w:sz w:val="18"/>
          <w:szCs w:val="18"/>
        </w:rPr>
        <w:t>;</w:t>
      </w:r>
    </w:p>
    <w:p w:rsidRPr="00832B0B" w:rsidR="00832B0B" w:rsidP="00832B0B" w:rsidRDefault="00832B0B" w14:paraId="6AB760A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32B0B">
        <w:rPr>
          <w:rFonts w:ascii="Consolas" w:hAnsi="Consolas"/>
          <w:color w:val="000000"/>
          <w:sz w:val="18"/>
          <w:szCs w:val="18"/>
        </w:rPr>
        <w:tab/>
      </w:r>
    </w:p>
    <w:p w:rsidRPr="00832B0B" w:rsidR="00832B0B" w:rsidP="00832B0B" w:rsidRDefault="00832B0B" w14:paraId="1804CE1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832B0B" w:rsidR="00832B0B" w:rsidP="00832B0B" w:rsidRDefault="00832B0B" w14:paraId="0B637B9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32B0B">
        <w:rPr>
          <w:rFonts w:ascii="Consolas" w:hAnsi="Consolas"/>
          <w:color w:val="000000"/>
          <w:sz w:val="18"/>
          <w:szCs w:val="18"/>
        </w:rPr>
        <w:tab/>
      </w:r>
      <w:r w:rsidRPr="00832B0B">
        <w:rPr>
          <w:rFonts w:ascii="Consolas" w:hAnsi="Consolas"/>
          <w:color w:val="646464"/>
          <w:sz w:val="18"/>
          <w:szCs w:val="18"/>
        </w:rPr>
        <w:t>@EqualsAndHashCode</w:t>
      </w:r>
      <w:r w:rsidRPr="00832B0B">
        <w:rPr>
          <w:rFonts w:ascii="Consolas" w:hAnsi="Consolas"/>
          <w:color w:val="000000"/>
          <w:sz w:val="18"/>
          <w:szCs w:val="18"/>
        </w:rPr>
        <w:t>.</w:t>
      </w:r>
      <w:r w:rsidRPr="00832B0B">
        <w:rPr>
          <w:rFonts w:ascii="Consolas" w:hAnsi="Consolas"/>
          <w:color w:val="646464"/>
          <w:sz w:val="18"/>
          <w:szCs w:val="18"/>
        </w:rPr>
        <w:t>Exclude</w:t>
      </w:r>
    </w:p>
    <w:p w:rsidRPr="00832B0B" w:rsidR="00832B0B" w:rsidP="00832B0B" w:rsidRDefault="00832B0B" w14:paraId="0288EF8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32B0B">
        <w:rPr>
          <w:rFonts w:ascii="Consolas" w:hAnsi="Consolas"/>
          <w:color w:val="000000"/>
          <w:sz w:val="18"/>
          <w:szCs w:val="18"/>
        </w:rPr>
        <w:tab/>
      </w:r>
      <w:r w:rsidRPr="00832B0B">
        <w:rPr>
          <w:rFonts w:ascii="Consolas" w:hAnsi="Consolas"/>
          <w:color w:val="646464"/>
          <w:sz w:val="18"/>
          <w:szCs w:val="18"/>
        </w:rPr>
        <w:t>@ManyToOne</w:t>
      </w:r>
    </w:p>
    <w:p w:rsidRPr="00832B0B" w:rsidR="00832B0B" w:rsidP="00832B0B" w:rsidRDefault="00832B0B" w14:paraId="5A5AC7B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32B0B">
        <w:rPr>
          <w:rFonts w:ascii="Consolas" w:hAnsi="Consolas"/>
          <w:color w:val="000000"/>
          <w:sz w:val="18"/>
          <w:szCs w:val="18"/>
        </w:rPr>
        <w:tab/>
      </w:r>
      <w:r w:rsidRPr="00832B0B">
        <w:rPr>
          <w:rFonts w:ascii="Consolas" w:hAnsi="Consolas"/>
          <w:color w:val="646464"/>
          <w:sz w:val="18"/>
          <w:szCs w:val="18"/>
        </w:rPr>
        <w:t>@JoinColumn</w:t>
      </w:r>
      <w:r w:rsidRPr="00832B0B">
        <w:rPr>
          <w:rFonts w:ascii="Consolas" w:hAnsi="Consolas"/>
          <w:color w:val="000000"/>
          <w:sz w:val="18"/>
          <w:szCs w:val="18"/>
        </w:rPr>
        <w:t xml:space="preserve">(name = </w:t>
      </w:r>
      <w:r w:rsidRPr="00832B0B">
        <w:rPr>
          <w:rFonts w:ascii="Consolas" w:hAnsi="Consolas"/>
          <w:color w:val="2A00FF"/>
          <w:sz w:val="18"/>
          <w:szCs w:val="18"/>
        </w:rPr>
        <w:t>"REGION_ID"</w:t>
      </w:r>
      <w:r w:rsidRPr="00832B0B">
        <w:rPr>
          <w:rFonts w:ascii="Consolas" w:hAnsi="Consolas"/>
          <w:color w:val="000000"/>
          <w:sz w:val="18"/>
          <w:szCs w:val="18"/>
        </w:rPr>
        <w:t>)</w:t>
      </w:r>
    </w:p>
    <w:p w:rsidRPr="00832B0B" w:rsidR="00832B0B" w:rsidP="00832B0B" w:rsidRDefault="00832B0B" w14:paraId="67ABB87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32B0B">
        <w:rPr>
          <w:rFonts w:ascii="Consolas" w:hAnsi="Consolas"/>
          <w:color w:val="000000"/>
          <w:sz w:val="18"/>
          <w:szCs w:val="18"/>
        </w:rPr>
        <w:tab/>
      </w:r>
      <w:r w:rsidRPr="00832B0B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32B0B">
        <w:rPr>
          <w:rFonts w:ascii="Consolas" w:hAnsi="Consolas"/>
          <w:color w:val="000000"/>
          <w:sz w:val="18"/>
          <w:szCs w:val="18"/>
        </w:rPr>
        <w:t xml:space="preserve"> Region </w:t>
      </w:r>
      <w:r w:rsidRPr="00832B0B">
        <w:rPr>
          <w:rFonts w:ascii="Consolas" w:hAnsi="Consolas"/>
          <w:color w:val="0000C0"/>
          <w:sz w:val="18"/>
          <w:szCs w:val="18"/>
        </w:rPr>
        <w:t>region</w:t>
      </w:r>
      <w:r w:rsidRPr="00832B0B">
        <w:rPr>
          <w:rFonts w:ascii="Consolas" w:hAnsi="Consolas"/>
          <w:color w:val="000000"/>
          <w:sz w:val="18"/>
          <w:szCs w:val="18"/>
        </w:rPr>
        <w:t>;</w:t>
      </w:r>
    </w:p>
    <w:p w:rsidRPr="00832B0B" w:rsidR="00832B0B" w:rsidP="00832B0B" w:rsidRDefault="00832B0B" w14:paraId="41D115B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832B0B" w:rsidR="00832B0B" w:rsidP="00832B0B" w:rsidRDefault="00832B0B" w14:paraId="0D3B98F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832B0B" w:rsidR="00832B0B" w:rsidP="00832B0B" w:rsidRDefault="00832B0B" w14:paraId="426873D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32B0B">
        <w:rPr>
          <w:rFonts w:ascii="Consolas" w:hAnsi="Consolas"/>
          <w:color w:val="000000"/>
          <w:sz w:val="18"/>
          <w:szCs w:val="18"/>
        </w:rPr>
        <w:tab/>
      </w:r>
      <w:r w:rsidRPr="00832B0B">
        <w:rPr>
          <w:rFonts w:ascii="Consolas" w:hAnsi="Consolas"/>
          <w:color w:val="646464"/>
          <w:sz w:val="18"/>
          <w:szCs w:val="18"/>
        </w:rPr>
        <w:t>@EqualsAndHashCode</w:t>
      </w:r>
      <w:r w:rsidRPr="00832B0B">
        <w:rPr>
          <w:rFonts w:ascii="Consolas" w:hAnsi="Consolas"/>
          <w:color w:val="000000"/>
          <w:sz w:val="18"/>
          <w:szCs w:val="18"/>
        </w:rPr>
        <w:t>.</w:t>
      </w:r>
      <w:r w:rsidRPr="00832B0B">
        <w:rPr>
          <w:rFonts w:ascii="Consolas" w:hAnsi="Consolas"/>
          <w:color w:val="646464"/>
          <w:sz w:val="18"/>
          <w:szCs w:val="18"/>
        </w:rPr>
        <w:t>Exclude</w:t>
      </w:r>
    </w:p>
    <w:p w:rsidRPr="00832B0B" w:rsidR="00832B0B" w:rsidP="00832B0B" w:rsidRDefault="00832B0B" w14:paraId="3C30710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32B0B">
        <w:rPr>
          <w:rFonts w:ascii="Consolas" w:hAnsi="Consolas"/>
          <w:color w:val="000000"/>
          <w:sz w:val="18"/>
          <w:szCs w:val="18"/>
        </w:rPr>
        <w:tab/>
      </w:r>
      <w:r w:rsidRPr="00832B0B">
        <w:rPr>
          <w:rFonts w:ascii="Consolas" w:hAnsi="Consolas"/>
          <w:color w:val="646464"/>
          <w:sz w:val="18"/>
          <w:szCs w:val="18"/>
        </w:rPr>
        <w:t>@ManyToOne</w:t>
      </w:r>
    </w:p>
    <w:p w:rsidRPr="00832B0B" w:rsidR="00832B0B" w:rsidP="00832B0B" w:rsidRDefault="00832B0B" w14:paraId="296CA0F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32B0B">
        <w:rPr>
          <w:rFonts w:ascii="Consolas" w:hAnsi="Consolas"/>
          <w:color w:val="000000"/>
          <w:sz w:val="18"/>
          <w:szCs w:val="18"/>
        </w:rPr>
        <w:tab/>
      </w:r>
      <w:r w:rsidRPr="00832B0B">
        <w:rPr>
          <w:rFonts w:ascii="Consolas" w:hAnsi="Consolas"/>
          <w:color w:val="646464"/>
          <w:sz w:val="18"/>
          <w:szCs w:val="18"/>
        </w:rPr>
        <w:t>@JoinColumn</w:t>
      </w:r>
      <w:r w:rsidRPr="00832B0B">
        <w:rPr>
          <w:rFonts w:ascii="Consolas" w:hAnsi="Consolas"/>
          <w:color w:val="000000"/>
          <w:sz w:val="18"/>
          <w:szCs w:val="18"/>
        </w:rPr>
        <w:t xml:space="preserve">(name = </w:t>
      </w:r>
      <w:r w:rsidRPr="00832B0B">
        <w:rPr>
          <w:rFonts w:ascii="Consolas" w:hAnsi="Consolas"/>
          <w:color w:val="2A00FF"/>
          <w:sz w:val="18"/>
          <w:szCs w:val="18"/>
        </w:rPr>
        <w:t>"COLOR_ID"</w:t>
      </w:r>
      <w:r w:rsidRPr="00832B0B">
        <w:rPr>
          <w:rFonts w:ascii="Consolas" w:hAnsi="Consolas"/>
          <w:color w:val="000000"/>
          <w:sz w:val="18"/>
          <w:szCs w:val="18"/>
        </w:rPr>
        <w:t>)</w:t>
      </w:r>
    </w:p>
    <w:p w:rsidRPr="00832B0B" w:rsidR="00832B0B" w:rsidP="00832B0B" w:rsidRDefault="00832B0B" w14:paraId="4767D68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32B0B">
        <w:rPr>
          <w:rFonts w:ascii="Consolas" w:hAnsi="Consolas"/>
          <w:color w:val="000000"/>
          <w:sz w:val="18"/>
          <w:szCs w:val="18"/>
        </w:rPr>
        <w:tab/>
      </w:r>
      <w:r w:rsidRPr="00832B0B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832B0B">
        <w:rPr>
          <w:rFonts w:ascii="Consolas" w:hAnsi="Consolas"/>
          <w:color w:val="000000"/>
          <w:sz w:val="18"/>
          <w:szCs w:val="18"/>
        </w:rPr>
        <w:t xml:space="preserve"> Couleur </w:t>
      </w:r>
      <w:r w:rsidRPr="00832B0B">
        <w:rPr>
          <w:rFonts w:ascii="Consolas" w:hAnsi="Consolas"/>
          <w:color w:val="0000C0"/>
          <w:sz w:val="18"/>
          <w:szCs w:val="18"/>
        </w:rPr>
        <w:t>couleur</w:t>
      </w:r>
      <w:r w:rsidRPr="00832B0B">
        <w:rPr>
          <w:rFonts w:ascii="Consolas" w:hAnsi="Consolas"/>
          <w:color w:val="000000"/>
          <w:sz w:val="18"/>
          <w:szCs w:val="18"/>
        </w:rPr>
        <w:t>;</w:t>
      </w:r>
    </w:p>
    <w:p w:rsidRPr="00832B0B" w:rsidR="00832B0B" w:rsidP="00832B0B" w:rsidRDefault="00832B0B" w14:paraId="759DFF1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832B0B" w:rsidR="00832B0B" w:rsidP="00832B0B" w:rsidRDefault="00832B0B" w14:paraId="494FED7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32B0B">
        <w:rPr>
          <w:rFonts w:ascii="Consolas" w:hAnsi="Consolas"/>
          <w:color w:val="000000"/>
          <w:sz w:val="18"/>
          <w:szCs w:val="18"/>
        </w:rPr>
        <w:t>}</w:t>
      </w:r>
    </w:p>
    <w:p w:rsidR="00832B0B" w:rsidP="00912E38" w:rsidRDefault="00912E38" w14:paraId="1A5605D0" w14:textId="7BC54AFF">
      <w:pPr>
        <w:pStyle w:val="TPnormalpuce1"/>
      </w:pPr>
      <w:r>
        <w:t>Et les 2 associations ManyToOne vers Couleur et Region</w:t>
      </w:r>
    </w:p>
    <w:p w:rsidR="00912E38" w:rsidP="00912E38" w:rsidRDefault="00912E38" w14:paraId="6BC2BD3B" w14:textId="6BD38B19">
      <w:pPr>
        <w:pStyle w:val="TPnormalpuce1"/>
        <w:numPr>
          <w:ilvl w:val="1"/>
          <w:numId w:val="15"/>
        </w:numPr>
      </w:pPr>
      <w:r>
        <w:t>Les couleurs et les régions doivent exister indépendamment des bouteilles, donc pas de notion de cascade sur les associations</w:t>
      </w:r>
    </w:p>
    <w:p w:rsidRPr="00CB5795" w:rsidR="00912E38" w:rsidP="00CB5795" w:rsidRDefault="00912E38" w14:paraId="7704F66F" w14:textId="70457B8D">
      <w:pPr>
        <w:pStyle w:val="TPnormalpuce1"/>
        <w:numPr>
          <w:ilvl w:val="1"/>
          <w:numId w:val="15"/>
        </w:numPr>
      </w:pPr>
      <w:r w:rsidRPr="00CB5795">
        <w:t>Nous ne vou</w:t>
      </w:r>
      <w:r w:rsidRPr="00CB5795" w:rsidR="00CB5795">
        <w:t xml:space="preserve">lons pas que les 2 associations soient dans le equals </w:t>
      </w:r>
      <w:r w:rsidRPr="00CB5795" w:rsidR="00CB5795">
        <w:rPr>
          <w:rFonts w:ascii="Wingdings" w:hAnsi="Wingdings" w:eastAsia="Wingdings" w:cs="Wingdings"/>
        </w:rPr>
        <w:t>à</w:t>
      </w:r>
      <w:r w:rsidRPr="00CB5795" w:rsidR="00CB5795">
        <w:t xml:space="preserve"> utilisation @EqualsAndHashCode.Exclude</w:t>
      </w:r>
    </w:p>
    <w:p w:rsidR="00C73F2E" w:rsidP="00C73F2E" w:rsidRDefault="00C73F2E" w14:paraId="5A25AEBA" w14:textId="77777777"/>
    <w:p w:rsidR="00671883" w:rsidP="00671883" w:rsidRDefault="00671883" w14:paraId="51B92F13" w14:textId="77777777"/>
    <w:p w:rsidR="00671883" w:rsidP="00671883" w:rsidRDefault="00671883" w14:paraId="3B8F6783" w14:textId="26367437">
      <w:pPr>
        <w:pStyle w:val="Titre1"/>
        <w:numPr>
          <w:ilvl w:val="0"/>
          <w:numId w:val="33"/>
        </w:numPr>
      </w:pPr>
      <w:r>
        <w:t>Créer</w:t>
      </w:r>
      <w:r w:rsidRPr="006F39C9">
        <w:t xml:space="preserve"> </w:t>
      </w:r>
      <w:r>
        <w:t>les Repository</w:t>
      </w:r>
    </w:p>
    <w:p w:rsidR="00077887" w:rsidP="00A25FB8" w:rsidRDefault="00A25FB8" w14:paraId="759D54A1" w14:textId="733E88F6">
      <w:pPr>
        <w:pStyle w:val="TPnormalpuce1"/>
      </w:pPr>
      <w:r>
        <w:t>Aucune contrainte particulière</w:t>
      </w:r>
    </w:p>
    <w:p w:rsidR="003C7DCF" w:rsidP="00FB64E3" w:rsidRDefault="003C7DCF" w14:paraId="4BF28D55" w14:textId="4E0D9CE5">
      <w:pPr>
        <w:pStyle w:val="TPnormalpuce1"/>
        <w:numPr>
          <w:ilvl w:val="1"/>
          <w:numId w:val="15"/>
        </w:numPr>
      </w:pPr>
      <w:r>
        <w:t>Ils sont tous les 3 sur le modèle de celui-ci :</w:t>
      </w:r>
    </w:p>
    <w:p w:rsidRPr="003C7DCF" w:rsidR="003C7DCF" w:rsidP="003C7DCF" w:rsidRDefault="003C7DCF" w14:paraId="70D7008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C7DCF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3C7DCF">
        <w:rPr>
          <w:rFonts w:ascii="Consolas" w:hAnsi="Consolas"/>
          <w:color w:val="000000"/>
          <w:sz w:val="18"/>
          <w:szCs w:val="18"/>
        </w:rPr>
        <w:t xml:space="preserve"> fr.eni.cave.dal;</w:t>
      </w:r>
    </w:p>
    <w:p w:rsidRPr="003C7DCF" w:rsidR="003C7DCF" w:rsidP="003C7DCF" w:rsidRDefault="003C7DCF" w14:paraId="033BCDC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3C7DCF" w:rsidR="003C7DCF" w:rsidP="003C7DCF" w:rsidRDefault="003C7DCF" w14:paraId="28520EA8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C7DC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3C7DCF">
        <w:rPr>
          <w:rFonts w:ascii="Consolas" w:hAnsi="Consolas"/>
          <w:color w:val="000000"/>
          <w:sz w:val="18"/>
          <w:szCs w:val="18"/>
        </w:rPr>
        <w:t xml:space="preserve"> org.springframework.data.jpa.repository.JpaRepository;</w:t>
      </w:r>
    </w:p>
    <w:p w:rsidRPr="003C7DCF" w:rsidR="003C7DCF" w:rsidP="003C7DCF" w:rsidRDefault="003C7DCF" w14:paraId="6F0901D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3C7DCF" w:rsidR="003C7DCF" w:rsidP="003C7DCF" w:rsidRDefault="003C7DCF" w14:paraId="4797CE5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C7DC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3C7DCF">
        <w:rPr>
          <w:rFonts w:ascii="Consolas" w:hAnsi="Consolas"/>
          <w:color w:val="000000"/>
          <w:sz w:val="18"/>
          <w:szCs w:val="18"/>
        </w:rPr>
        <w:t xml:space="preserve"> fr.eni.cave.bo.vin.Couleur;</w:t>
      </w:r>
    </w:p>
    <w:p w:rsidRPr="003C7DCF" w:rsidR="003C7DCF" w:rsidP="003C7DCF" w:rsidRDefault="003C7DCF" w14:paraId="25D500B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3C7DCF" w:rsidR="003C7DCF" w:rsidP="003C7DCF" w:rsidRDefault="003C7DCF" w14:paraId="7789E730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C7DCF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3C7DCF">
        <w:rPr>
          <w:rFonts w:ascii="Consolas" w:hAnsi="Consolas"/>
          <w:color w:val="000000"/>
          <w:sz w:val="18"/>
          <w:szCs w:val="18"/>
        </w:rPr>
        <w:t xml:space="preserve"> </w:t>
      </w:r>
      <w:r w:rsidRPr="003C7DCF">
        <w:rPr>
          <w:rFonts w:ascii="Consolas" w:hAnsi="Consolas"/>
          <w:b/>
          <w:bCs/>
          <w:color w:val="7F0055"/>
          <w:sz w:val="18"/>
          <w:szCs w:val="18"/>
        </w:rPr>
        <w:t>interface</w:t>
      </w:r>
      <w:r w:rsidRPr="003C7DCF">
        <w:rPr>
          <w:rFonts w:ascii="Consolas" w:hAnsi="Consolas"/>
          <w:color w:val="000000"/>
          <w:sz w:val="18"/>
          <w:szCs w:val="18"/>
        </w:rPr>
        <w:t xml:space="preserve"> CouleurRepository </w:t>
      </w:r>
      <w:r w:rsidRPr="003C7DCF">
        <w:rPr>
          <w:rFonts w:ascii="Consolas" w:hAnsi="Consolas"/>
          <w:b/>
          <w:bCs/>
          <w:color w:val="7F0055"/>
          <w:sz w:val="18"/>
          <w:szCs w:val="18"/>
        </w:rPr>
        <w:t>extends</w:t>
      </w:r>
      <w:r w:rsidRPr="003C7DCF">
        <w:rPr>
          <w:rFonts w:ascii="Consolas" w:hAnsi="Consolas"/>
          <w:color w:val="000000"/>
          <w:sz w:val="18"/>
          <w:szCs w:val="18"/>
        </w:rPr>
        <w:t xml:space="preserve"> JpaRepository&lt;Couleur, Integer&gt;{</w:t>
      </w:r>
    </w:p>
    <w:p w:rsidRPr="003C7DCF" w:rsidR="003C7DCF" w:rsidP="003C7DCF" w:rsidRDefault="003C7DCF" w14:paraId="007713CD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3C7DCF" w:rsidR="003C7DCF" w:rsidP="003C7DCF" w:rsidRDefault="003C7DCF" w14:paraId="733F609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C7DCF">
        <w:rPr>
          <w:rFonts w:ascii="Consolas" w:hAnsi="Consolas"/>
          <w:color w:val="000000"/>
          <w:sz w:val="18"/>
          <w:szCs w:val="18"/>
        </w:rPr>
        <w:t>}</w:t>
      </w:r>
    </w:p>
    <w:p w:rsidRPr="00077887" w:rsidR="003C7DCF" w:rsidP="003C7DCF" w:rsidRDefault="003C7DCF" w14:paraId="042B787D" w14:textId="77777777"/>
    <w:p w:rsidRPr="00812C36" w:rsidR="00812C36" w:rsidP="00812C36" w:rsidRDefault="00812C36" w14:paraId="216349DF" w14:textId="77777777"/>
    <w:p w:rsidR="00812C36" w:rsidP="00CE7F57" w:rsidRDefault="00812C36" w14:paraId="53130BB2" w14:textId="6AFB4ED0">
      <w:pPr>
        <w:pStyle w:val="Titre1"/>
        <w:numPr>
          <w:ilvl w:val="0"/>
          <w:numId w:val="33"/>
        </w:numPr>
      </w:pPr>
      <w:r w:rsidRPr="006F39C9">
        <w:t xml:space="preserve">Créer </w:t>
      </w:r>
      <w:r>
        <w:t>des tests unitaires</w:t>
      </w:r>
    </w:p>
    <w:p w:rsidR="00B91A67" w:rsidP="00B91A67" w:rsidRDefault="00B91A67" w14:paraId="4BCCCC79" w14:textId="77777777">
      <w:pPr>
        <w:pStyle w:val="TPnormalpuce1"/>
      </w:pPr>
      <w:r w:rsidRPr="008A2EC3">
        <w:t>Une classe de tests unitaires appelée Test</w:t>
      </w:r>
      <w:r>
        <w:t>ManyToOne</w:t>
      </w:r>
      <w:r w:rsidRPr="008A2EC3">
        <w:t xml:space="preserve"> vous est fournie</w:t>
      </w:r>
    </w:p>
    <w:p w:rsidRPr="008A2EC3" w:rsidR="00DE2839" w:rsidP="00DE2839" w:rsidRDefault="00DE2839" w14:paraId="16A9E65E" w14:textId="5604BF13">
      <w:pPr>
        <w:pStyle w:val="TPnormalpuce1"/>
        <w:numPr>
          <w:ilvl w:val="1"/>
          <w:numId w:val="15"/>
        </w:numPr>
      </w:pPr>
      <w:r>
        <w:t>Copier la classe dans le package fr.eni.cave.association des tests Java</w:t>
      </w:r>
    </w:p>
    <w:p w:rsidR="00D17B2D" w:rsidP="00077016" w:rsidRDefault="00D17B2D" w14:paraId="24A6D15F" w14:textId="16C59BDF">
      <w:pPr>
        <w:pStyle w:val="TPnormalpuce1"/>
      </w:pPr>
      <w:r w:rsidRPr="00077016">
        <w:t xml:space="preserve">Créer </w:t>
      </w:r>
      <w:r w:rsidR="00396637">
        <w:t>3</w:t>
      </w:r>
      <w:r w:rsidRPr="00077016">
        <w:t xml:space="preserve"> tests unitaires pour ce</w:t>
      </w:r>
      <w:r w:rsidR="00054151">
        <w:t>s</w:t>
      </w:r>
      <w:r w:rsidR="00163FB3">
        <w:t xml:space="preserve"> 2</w:t>
      </w:r>
      <w:r w:rsidRPr="00077016">
        <w:t xml:space="preserve"> association</w:t>
      </w:r>
      <w:r w:rsidR="00054151">
        <w:t>s</w:t>
      </w:r>
      <w:r w:rsidR="00153145">
        <w:t> :</w:t>
      </w:r>
    </w:p>
    <w:p w:rsidR="00AB1904" w:rsidP="00AB1904" w:rsidRDefault="00AB1904" w14:paraId="4BEBCC76" w14:textId="13A18CDE">
      <w:pPr>
        <w:pStyle w:val="TPnormalpuce1"/>
        <w:numPr>
          <w:ilvl w:val="1"/>
          <w:numId w:val="15"/>
        </w:numPr>
      </w:pPr>
      <w:r>
        <w:t>Créer des prix avec au moins 2 décimales pour bien montrer le comportement</w:t>
      </w:r>
    </w:p>
    <w:p w:rsidR="00AB1904" w:rsidP="00AB1904" w:rsidRDefault="00AB1904" w14:paraId="4E8F78E9" w14:textId="317964C2">
      <w:pPr>
        <w:pStyle w:val="TPnormalpuce1"/>
        <w:numPr>
          <w:ilvl w:val="1"/>
          <w:numId w:val="15"/>
        </w:numPr>
      </w:pPr>
      <w:r w:rsidRPr="00660602">
        <w:t>test_save</w:t>
      </w:r>
      <w:r w:rsidR="00396637">
        <w:t xml:space="preserve"> </w:t>
      </w:r>
      <w:r w:rsidR="00396637">
        <w:rPr>
          <w:rFonts w:ascii="Wingdings" w:hAnsi="Wingdings" w:eastAsia="Wingdings" w:cs="Wingdings"/>
        </w:rPr>
        <w:t>à</w:t>
      </w:r>
      <w:r w:rsidR="00396637">
        <w:t xml:space="preserve"> permet de sauver une bouteille avec une couleur et une région</w:t>
      </w:r>
    </w:p>
    <w:p w:rsidR="000160F7" w:rsidP="00AB1904" w:rsidRDefault="000160F7" w14:paraId="568B58A0" w14:textId="71A9B390">
      <w:pPr>
        <w:pStyle w:val="TPnormalpuce1"/>
        <w:numPr>
          <w:ilvl w:val="1"/>
          <w:numId w:val="15"/>
        </w:numPr>
      </w:pPr>
      <w:r w:rsidRPr="000160F7">
        <w:t>test_save_bouteilles_regions_couleurs()</w:t>
      </w:r>
      <w:r>
        <w:rPr>
          <w:rFonts w:ascii="Wingdings" w:hAnsi="Wingdings" w:eastAsia="Wingdings" w:cs="Wingdings"/>
        </w:rPr>
        <w:t>à</w:t>
      </w:r>
      <w:r>
        <w:t xml:space="preserve"> elle permet d’enregistre plusieurs bouteilles avec des couleurs similaires et des régions similaires</w:t>
      </w:r>
    </w:p>
    <w:p w:rsidR="00AB1904" w:rsidP="00AB1904" w:rsidRDefault="00AB1904" w14:paraId="694CC6F0" w14:textId="3B824FB0">
      <w:pPr>
        <w:pStyle w:val="TPnormalpuce1"/>
        <w:numPr>
          <w:ilvl w:val="1"/>
          <w:numId w:val="15"/>
        </w:numPr>
      </w:pPr>
      <w:r w:rsidRPr="00AB1904">
        <w:t>test_delete()</w:t>
      </w:r>
      <w:r w:rsidR="00B352DB">
        <w:t xml:space="preserve"> </w:t>
      </w:r>
      <w:r w:rsidR="00B352DB">
        <w:rPr>
          <w:rFonts w:ascii="Wingdings" w:hAnsi="Wingdings" w:eastAsia="Wingdings" w:cs="Wingdings"/>
        </w:rPr>
        <w:t>à</w:t>
      </w:r>
      <w:r w:rsidR="00B352DB">
        <w:t xml:space="preserve"> elle permet de vérifier que si on supprime une bouteille, cela ne supprime pas la couleur et la région associées</w:t>
      </w:r>
    </w:p>
    <w:p w:rsidRPr="007279A7" w:rsidR="007279A7" w:rsidP="007279A7" w:rsidRDefault="007279A7" w14:paraId="2276260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7279A7">
        <w:rPr>
          <w:rFonts w:ascii="Consolas" w:hAnsi="Consolas"/>
          <w:color w:val="000000"/>
          <w:sz w:val="18"/>
          <w:szCs w:val="18"/>
        </w:rPr>
        <w:t xml:space="preserve"> fr.eni.cave.association;</w:t>
      </w:r>
    </w:p>
    <w:p w:rsidRPr="007279A7" w:rsidR="007279A7" w:rsidP="007279A7" w:rsidRDefault="007279A7" w14:paraId="299D4A3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7279A7" w:rsidR="007279A7" w:rsidP="007279A7" w:rsidRDefault="007279A7" w14:paraId="1234BC8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279A7">
        <w:rPr>
          <w:rFonts w:ascii="Consolas" w:hAnsi="Consolas"/>
          <w:color w:val="000000"/>
          <w:sz w:val="18"/>
          <w:szCs w:val="18"/>
        </w:rPr>
        <w:t xml:space="preserve"> </w:t>
      </w:r>
      <w:r w:rsidRPr="007279A7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7279A7">
        <w:rPr>
          <w:rFonts w:ascii="Consolas" w:hAnsi="Consolas"/>
          <w:color w:val="000000"/>
          <w:sz w:val="18"/>
          <w:szCs w:val="18"/>
        </w:rPr>
        <w:t xml:space="preserve"> org.assertj.core.api.Assertions.</w:t>
      </w:r>
      <w:r w:rsidRPr="007279A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7279A7">
        <w:rPr>
          <w:rFonts w:ascii="Consolas" w:hAnsi="Consolas"/>
          <w:color w:val="000000"/>
          <w:sz w:val="18"/>
          <w:szCs w:val="18"/>
        </w:rPr>
        <w:t>;</w:t>
      </w:r>
    </w:p>
    <w:p w:rsidRPr="007279A7" w:rsidR="007279A7" w:rsidP="007279A7" w:rsidRDefault="007279A7" w14:paraId="0C3168C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279A7">
        <w:rPr>
          <w:rFonts w:ascii="Consolas" w:hAnsi="Consolas"/>
          <w:color w:val="000000"/>
          <w:sz w:val="18"/>
          <w:szCs w:val="18"/>
        </w:rPr>
        <w:t xml:space="preserve"> </w:t>
      </w:r>
      <w:r w:rsidRPr="007279A7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7279A7">
        <w:rPr>
          <w:rFonts w:ascii="Consolas" w:hAnsi="Consolas"/>
          <w:color w:val="000000"/>
          <w:sz w:val="18"/>
          <w:szCs w:val="18"/>
        </w:rPr>
        <w:t xml:space="preserve"> org.junit.jupiter.api.Assertions.</w:t>
      </w:r>
      <w:r w:rsidRPr="007279A7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r w:rsidRPr="007279A7">
        <w:rPr>
          <w:rFonts w:ascii="Consolas" w:hAnsi="Consolas"/>
          <w:color w:val="000000"/>
          <w:sz w:val="18"/>
          <w:szCs w:val="18"/>
        </w:rPr>
        <w:t>;</w:t>
      </w:r>
    </w:p>
    <w:p w:rsidRPr="007279A7" w:rsidR="007279A7" w:rsidP="007279A7" w:rsidRDefault="007279A7" w14:paraId="5E8C623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7279A7" w:rsidR="007279A7" w:rsidP="00284DE9" w:rsidRDefault="007279A7" w14:paraId="7367954D" w14:textId="44057F3A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279A7">
        <w:rPr>
          <w:rFonts w:ascii="Consolas" w:hAnsi="Consolas"/>
          <w:color w:val="000000"/>
          <w:sz w:val="18"/>
          <w:szCs w:val="18"/>
        </w:rPr>
        <w:t xml:space="preserve"> java.util.</w:t>
      </w:r>
      <w:r w:rsidR="00284DE9">
        <w:rPr>
          <w:rFonts w:ascii="Consolas" w:hAnsi="Consolas"/>
          <w:color w:val="000000"/>
          <w:sz w:val="18"/>
          <w:szCs w:val="18"/>
        </w:rPr>
        <w:t>*</w:t>
      </w:r>
      <w:r w:rsidRPr="007279A7">
        <w:rPr>
          <w:rFonts w:ascii="Consolas" w:hAnsi="Consolas"/>
          <w:color w:val="000000"/>
          <w:sz w:val="18"/>
          <w:szCs w:val="18"/>
        </w:rPr>
        <w:t>;</w:t>
      </w:r>
    </w:p>
    <w:p w:rsidRPr="007279A7" w:rsidR="007279A7" w:rsidP="007279A7" w:rsidRDefault="007279A7" w14:paraId="67D7AAF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7279A7" w:rsidR="007279A7" w:rsidP="00D9115A" w:rsidRDefault="007279A7" w14:paraId="6449EE88" w14:textId="318DEE6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279A7">
        <w:rPr>
          <w:rFonts w:ascii="Consolas" w:hAnsi="Consolas"/>
          <w:color w:val="000000"/>
          <w:sz w:val="18"/>
          <w:szCs w:val="18"/>
        </w:rPr>
        <w:t xml:space="preserve"> org.junit.jupiter.api.</w:t>
      </w:r>
      <w:r w:rsidR="00D9115A">
        <w:rPr>
          <w:rFonts w:ascii="Consolas" w:hAnsi="Consolas"/>
          <w:color w:val="000000"/>
          <w:sz w:val="18"/>
          <w:szCs w:val="18"/>
        </w:rPr>
        <w:t>*</w:t>
      </w:r>
      <w:r w:rsidRPr="007279A7">
        <w:rPr>
          <w:rFonts w:ascii="Consolas" w:hAnsi="Consolas"/>
          <w:color w:val="000000"/>
          <w:sz w:val="18"/>
          <w:szCs w:val="18"/>
        </w:rPr>
        <w:t>;</w:t>
      </w:r>
    </w:p>
    <w:p w:rsidRPr="007279A7" w:rsidR="007279A7" w:rsidP="007279A7" w:rsidRDefault="007279A7" w14:paraId="0350CAE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279A7">
        <w:rPr>
          <w:rFonts w:ascii="Consolas" w:hAnsi="Consolas"/>
          <w:color w:val="000000"/>
          <w:sz w:val="18"/>
          <w:szCs w:val="18"/>
        </w:rPr>
        <w:t xml:space="preserve"> org.springframework.beans.factory.annotation.Autowired;</w:t>
      </w:r>
    </w:p>
    <w:p w:rsidRPr="007279A7" w:rsidR="007279A7" w:rsidP="002A129B" w:rsidRDefault="007279A7" w14:paraId="4E1DB0F3" w14:textId="1475D2CB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279A7">
        <w:rPr>
          <w:rFonts w:ascii="Consolas" w:hAnsi="Consolas"/>
          <w:color w:val="000000"/>
          <w:sz w:val="18"/>
          <w:szCs w:val="18"/>
        </w:rPr>
        <w:t xml:space="preserve"> org.springframework.boot.test.autoconfigure.orm.jpa.</w:t>
      </w:r>
      <w:r w:rsidR="002A129B">
        <w:rPr>
          <w:rFonts w:ascii="Consolas" w:hAnsi="Consolas"/>
          <w:color w:val="000000"/>
          <w:sz w:val="18"/>
          <w:szCs w:val="18"/>
        </w:rPr>
        <w:t>*</w:t>
      </w:r>
      <w:r w:rsidRPr="007279A7">
        <w:rPr>
          <w:rFonts w:ascii="Consolas" w:hAnsi="Consolas"/>
          <w:color w:val="000000"/>
          <w:sz w:val="18"/>
          <w:szCs w:val="18"/>
        </w:rPr>
        <w:t>;</w:t>
      </w:r>
    </w:p>
    <w:p w:rsidRPr="007279A7" w:rsidR="007279A7" w:rsidP="007279A7" w:rsidRDefault="007279A7" w14:paraId="641A262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7279A7" w:rsidR="007279A7" w:rsidP="00BC01CF" w:rsidRDefault="007279A7" w14:paraId="3AAF6A79" w14:textId="22BBE37D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279A7">
        <w:rPr>
          <w:rFonts w:ascii="Consolas" w:hAnsi="Consolas"/>
          <w:color w:val="000000"/>
          <w:sz w:val="18"/>
          <w:szCs w:val="18"/>
        </w:rPr>
        <w:t xml:space="preserve"> fr.eni.cave.bo.vin.</w:t>
      </w:r>
      <w:r w:rsidR="00BC01CF">
        <w:rPr>
          <w:rFonts w:ascii="Consolas" w:hAnsi="Consolas"/>
          <w:color w:val="000000"/>
          <w:sz w:val="18"/>
          <w:szCs w:val="18"/>
        </w:rPr>
        <w:t>*</w:t>
      </w:r>
      <w:r w:rsidRPr="007279A7">
        <w:rPr>
          <w:rFonts w:ascii="Consolas" w:hAnsi="Consolas"/>
          <w:color w:val="000000"/>
          <w:sz w:val="18"/>
          <w:szCs w:val="18"/>
        </w:rPr>
        <w:t>;</w:t>
      </w:r>
    </w:p>
    <w:p w:rsidRPr="007279A7" w:rsidR="007279A7" w:rsidP="00BC01CF" w:rsidRDefault="007279A7" w14:paraId="4B3CE272" w14:textId="4EA3AE19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279A7">
        <w:rPr>
          <w:rFonts w:ascii="Consolas" w:hAnsi="Consolas"/>
          <w:color w:val="000000"/>
          <w:sz w:val="18"/>
          <w:szCs w:val="18"/>
        </w:rPr>
        <w:t xml:space="preserve"> fr.eni.cave.dal.</w:t>
      </w:r>
      <w:r w:rsidR="00BC01CF">
        <w:rPr>
          <w:rFonts w:ascii="Consolas" w:hAnsi="Consolas"/>
          <w:color w:val="000000"/>
          <w:sz w:val="18"/>
          <w:szCs w:val="18"/>
        </w:rPr>
        <w:t>*</w:t>
      </w:r>
      <w:r w:rsidRPr="007279A7">
        <w:rPr>
          <w:rFonts w:ascii="Consolas" w:hAnsi="Consolas"/>
          <w:color w:val="000000"/>
          <w:sz w:val="18"/>
          <w:szCs w:val="18"/>
        </w:rPr>
        <w:t>;</w:t>
      </w:r>
    </w:p>
    <w:p w:rsidRPr="007279A7" w:rsidR="007279A7" w:rsidP="007279A7" w:rsidRDefault="007279A7" w14:paraId="79C8122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279A7">
        <w:rPr>
          <w:rFonts w:ascii="Consolas" w:hAnsi="Consolas"/>
          <w:color w:val="000000"/>
          <w:sz w:val="18"/>
          <w:szCs w:val="18"/>
        </w:rPr>
        <w:t xml:space="preserve"> lombok.extern.slf4j.Slf4j;</w:t>
      </w:r>
    </w:p>
    <w:p w:rsidRPr="007279A7" w:rsidR="007279A7" w:rsidP="007279A7" w:rsidRDefault="007279A7" w14:paraId="0B6DE4E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7279A7" w:rsidR="007279A7" w:rsidP="007279A7" w:rsidRDefault="007279A7" w14:paraId="11F306F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646464"/>
          <w:sz w:val="18"/>
          <w:szCs w:val="18"/>
        </w:rPr>
        <w:t>@Slf4j</w:t>
      </w:r>
    </w:p>
    <w:p w:rsidRPr="007279A7" w:rsidR="007279A7" w:rsidP="007279A7" w:rsidRDefault="007279A7" w14:paraId="335F59D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646464"/>
          <w:sz w:val="18"/>
          <w:szCs w:val="18"/>
        </w:rPr>
        <w:t>@DataJpaTest</w:t>
      </w:r>
    </w:p>
    <w:p w:rsidRPr="007279A7" w:rsidR="007279A7" w:rsidP="007279A7" w:rsidRDefault="007279A7" w14:paraId="6C078A9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7279A7">
        <w:rPr>
          <w:rFonts w:ascii="Consolas" w:hAnsi="Consolas"/>
          <w:color w:val="000000"/>
          <w:sz w:val="18"/>
          <w:szCs w:val="18"/>
        </w:rPr>
        <w:t xml:space="preserve"> </w:t>
      </w:r>
      <w:r w:rsidRPr="007279A7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7279A7">
        <w:rPr>
          <w:rFonts w:ascii="Consolas" w:hAnsi="Consolas"/>
          <w:color w:val="000000"/>
          <w:sz w:val="18"/>
          <w:szCs w:val="18"/>
        </w:rPr>
        <w:t xml:space="preserve"> TestManyToOne {</w:t>
      </w:r>
    </w:p>
    <w:p w:rsidRPr="007279A7" w:rsidR="007279A7" w:rsidP="007279A7" w:rsidRDefault="007279A7" w14:paraId="785BAC3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646464"/>
          <w:sz w:val="18"/>
          <w:szCs w:val="18"/>
        </w:rPr>
        <w:t>@Autowired</w:t>
      </w:r>
    </w:p>
    <w:p w:rsidRPr="007279A7" w:rsidR="007279A7" w:rsidP="007279A7" w:rsidRDefault="007279A7" w14:paraId="6FEBE97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7279A7">
        <w:rPr>
          <w:rFonts w:ascii="Consolas" w:hAnsi="Consolas"/>
          <w:color w:val="000000"/>
          <w:sz w:val="18"/>
          <w:szCs w:val="18"/>
        </w:rPr>
        <w:t xml:space="preserve"> TestEntityManager </w:t>
      </w:r>
      <w:r w:rsidRPr="007279A7">
        <w:rPr>
          <w:rFonts w:ascii="Consolas" w:hAnsi="Consolas"/>
          <w:color w:val="0000C0"/>
          <w:sz w:val="18"/>
          <w:szCs w:val="18"/>
        </w:rPr>
        <w:t>entityManager</w:t>
      </w:r>
      <w:r w:rsidRPr="007279A7">
        <w:rPr>
          <w:rFonts w:ascii="Consolas" w:hAnsi="Consolas"/>
          <w:color w:val="000000"/>
          <w:sz w:val="18"/>
          <w:szCs w:val="18"/>
        </w:rPr>
        <w:t>;</w:t>
      </w:r>
    </w:p>
    <w:p w:rsidRPr="007279A7" w:rsidR="007279A7" w:rsidP="007279A7" w:rsidRDefault="007279A7" w14:paraId="4869634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7279A7" w:rsidR="007279A7" w:rsidP="007279A7" w:rsidRDefault="007279A7" w14:paraId="0E13B42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646464"/>
          <w:sz w:val="18"/>
          <w:szCs w:val="18"/>
        </w:rPr>
        <w:t>@Autowired</w:t>
      </w:r>
    </w:p>
    <w:p w:rsidRPr="007279A7" w:rsidR="007279A7" w:rsidP="007279A7" w:rsidRDefault="007279A7" w14:paraId="24F2151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 xml:space="preserve">BouteilleRepository </w:t>
      </w:r>
      <w:r w:rsidRPr="007279A7">
        <w:rPr>
          <w:rFonts w:ascii="Consolas" w:hAnsi="Consolas"/>
          <w:color w:val="0000C0"/>
          <w:sz w:val="18"/>
          <w:szCs w:val="18"/>
        </w:rPr>
        <w:t>bouteilleRepository</w:t>
      </w:r>
      <w:r w:rsidRPr="007279A7">
        <w:rPr>
          <w:rFonts w:ascii="Consolas" w:hAnsi="Consolas"/>
          <w:color w:val="000000"/>
          <w:sz w:val="18"/>
          <w:szCs w:val="18"/>
        </w:rPr>
        <w:t>;</w:t>
      </w:r>
    </w:p>
    <w:p w:rsidRPr="007279A7" w:rsidR="007279A7" w:rsidP="007279A7" w:rsidRDefault="007279A7" w14:paraId="761F77D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7279A7" w:rsidR="007279A7" w:rsidP="007279A7" w:rsidRDefault="007279A7" w14:paraId="3045F35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646464"/>
          <w:sz w:val="18"/>
          <w:szCs w:val="18"/>
        </w:rPr>
        <w:t>@Autowired</w:t>
      </w:r>
    </w:p>
    <w:p w:rsidRPr="007279A7" w:rsidR="007279A7" w:rsidP="007279A7" w:rsidRDefault="007279A7" w14:paraId="0695F25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 xml:space="preserve">CouleurRepository </w:t>
      </w:r>
      <w:r w:rsidRPr="007279A7">
        <w:rPr>
          <w:rFonts w:ascii="Consolas" w:hAnsi="Consolas"/>
          <w:color w:val="0000C0"/>
          <w:sz w:val="18"/>
          <w:szCs w:val="18"/>
        </w:rPr>
        <w:t>couleurRepository</w:t>
      </w:r>
      <w:r w:rsidRPr="007279A7">
        <w:rPr>
          <w:rFonts w:ascii="Consolas" w:hAnsi="Consolas"/>
          <w:color w:val="000000"/>
          <w:sz w:val="18"/>
          <w:szCs w:val="18"/>
        </w:rPr>
        <w:t>;</w:t>
      </w:r>
    </w:p>
    <w:p w:rsidRPr="007279A7" w:rsidR="007279A7" w:rsidP="007279A7" w:rsidRDefault="007279A7" w14:paraId="417F500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</w:p>
    <w:p w:rsidRPr="007279A7" w:rsidR="007279A7" w:rsidP="007279A7" w:rsidRDefault="007279A7" w14:paraId="4C2E9EA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646464"/>
          <w:sz w:val="18"/>
          <w:szCs w:val="18"/>
        </w:rPr>
        <w:t>@Autowired</w:t>
      </w:r>
    </w:p>
    <w:p w:rsidRPr="007279A7" w:rsidR="007279A7" w:rsidP="007279A7" w:rsidRDefault="007279A7" w14:paraId="3389FCC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 xml:space="preserve">RegionRepository </w:t>
      </w:r>
      <w:r w:rsidRPr="007279A7">
        <w:rPr>
          <w:rFonts w:ascii="Consolas" w:hAnsi="Consolas"/>
          <w:color w:val="0000C0"/>
          <w:sz w:val="18"/>
          <w:szCs w:val="18"/>
        </w:rPr>
        <w:t>regionRepository</w:t>
      </w:r>
      <w:r w:rsidRPr="007279A7">
        <w:rPr>
          <w:rFonts w:ascii="Consolas" w:hAnsi="Consolas"/>
          <w:color w:val="000000"/>
          <w:sz w:val="18"/>
          <w:szCs w:val="18"/>
        </w:rPr>
        <w:t>;</w:t>
      </w:r>
    </w:p>
    <w:p w:rsidRPr="007279A7" w:rsidR="007279A7" w:rsidP="007279A7" w:rsidRDefault="007279A7" w14:paraId="4FB4603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</w:p>
    <w:p w:rsidRPr="007279A7" w:rsidR="007279A7" w:rsidP="007279A7" w:rsidRDefault="007279A7" w14:paraId="55DD42E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 xml:space="preserve">Couleur </w:t>
      </w:r>
      <w:r w:rsidRPr="007279A7">
        <w:rPr>
          <w:rFonts w:ascii="Consolas" w:hAnsi="Consolas"/>
          <w:color w:val="0000C0"/>
          <w:sz w:val="18"/>
          <w:szCs w:val="18"/>
        </w:rPr>
        <w:t>rouge</w:t>
      </w:r>
      <w:r w:rsidRPr="007279A7">
        <w:rPr>
          <w:rFonts w:ascii="Consolas" w:hAnsi="Consolas"/>
          <w:color w:val="000000"/>
          <w:sz w:val="18"/>
          <w:szCs w:val="18"/>
        </w:rPr>
        <w:t>;</w:t>
      </w:r>
    </w:p>
    <w:p w:rsidRPr="007279A7" w:rsidR="007279A7" w:rsidP="007279A7" w:rsidRDefault="007279A7" w14:paraId="245D697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 xml:space="preserve">Couleur </w:t>
      </w:r>
      <w:r w:rsidRPr="007279A7">
        <w:rPr>
          <w:rFonts w:ascii="Consolas" w:hAnsi="Consolas"/>
          <w:color w:val="0000C0"/>
          <w:sz w:val="18"/>
          <w:szCs w:val="18"/>
        </w:rPr>
        <w:t>blanc</w:t>
      </w:r>
      <w:r w:rsidRPr="007279A7">
        <w:rPr>
          <w:rFonts w:ascii="Consolas" w:hAnsi="Consolas"/>
          <w:color w:val="000000"/>
          <w:sz w:val="18"/>
          <w:szCs w:val="18"/>
        </w:rPr>
        <w:t>;</w:t>
      </w:r>
    </w:p>
    <w:p w:rsidRPr="007279A7" w:rsidR="007279A7" w:rsidP="007279A7" w:rsidRDefault="007279A7" w14:paraId="2EA4059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 xml:space="preserve">Couleur </w:t>
      </w:r>
      <w:r w:rsidRPr="007279A7">
        <w:rPr>
          <w:rFonts w:ascii="Consolas" w:hAnsi="Consolas"/>
          <w:color w:val="0000C0"/>
          <w:sz w:val="18"/>
          <w:szCs w:val="18"/>
        </w:rPr>
        <w:t>rose</w:t>
      </w:r>
      <w:r w:rsidRPr="007279A7">
        <w:rPr>
          <w:rFonts w:ascii="Consolas" w:hAnsi="Consolas"/>
          <w:color w:val="000000"/>
          <w:sz w:val="18"/>
          <w:szCs w:val="18"/>
        </w:rPr>
        <w:t>;</w:t>
      </w:r>
    </w:p>
    <w:p w:rsidRPr="007279A7" w:rsidR="007279A7" w:rsidP="007279A7" w:rsidRDefault="007279A7" w14:paraId="657792B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</w:p>
    <w:p w:rsidRPr="007279A7" w:rsidR="007279A7" w:rsidP="007279A7" w:rsidRDefault="007279A7" w14:paraId="3744C2B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 xml:space="preserve">Region </w:t>
      </w:r>
      <w:r w:rsidRPr="007279A7">
        <w:rPr>
          <w:rFonts w:ascii="Consolas" w:hAnsi="Consolas"/>
          <w:color w:val="0000C0"/>
          <w:sz w:val="18"/>
          <w:szCs w:val="18"/>
        </w:rPr>
        <w:t>grandEst</w:t>
      </w:r>
      <w:r w:rsidRPr="007279A7">
        <w:rPr>
          <w:rFonts w:ascii="Consolas" w:hAnsi="Consolas"/>
          <w:color w:val="000000"/>
          <w:sz w:val="18"/>
          <w:szCs w:val="18"/>
        </w:rPr>
        <w:t>;</w:t>
      </w:r>
    </w:p>
    <w:p w:rsidRPr="007279A7" w:rsidR="007279A7" w:rsidP="007279A7" w:rsidRDefault="007279A7" w14:paraId="63EF85F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 xml:space="preserve">Region </w:t>
      </w:r>
      <w:r w:rsidRPr="007279A7">
        <w:rPr>
          <w:rFonts w:ascii="Consolas" w:hAnsi="Consolas"/>
          <w:color w:val="0000C0"/>
          <w:sz w:val="18"/>
          <w:szCs w:val="18"/>
        </w:rPr>
        <w:t>paysDeLaLoire</w:t>
      </w:r>
      <w:r w:rsidRPr="007279A7">
        <w:rPr>
          <w:rFonts w:ascii="Consolas" w:hAnsi="Consolas"/>
          <w:color w:val="000000"/>
          <w:sz w:val="18"/>
          <w:szCs w:val="18"/>
        </w:rPr>
        <w:t>;</w:t>
      </w:r>
    </w:p>
    <w:p w:rsidRPr="007279A7" w:rsidR="007279A7" w:rsidP="007279A7" w:rsidRDefault="007279A7" w14:paraId="76F3C64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 xml:space="preserve">Region </w:t>
      </w:r>
      <w:r w:rsidRPr="007279A7">
        <w:rPr>
          <w:rFonts w:ascii="Consolas" w:hAnsi="Consolas"/>
          <w:color w:val="0000C0"/>
          <w:sz w:val="18"/>
          <w:szCs w:val="18"/>
        </w:rPr>
        <w:t>nouvelleAquitaine</w:t>
      </w:r>
      <w:r w:rsidRPr="007279A7">
        <w:rPr>
          <w:rFonts w:ascii="Consolas" w:hAnsi="Consolas"/>
          <w:color w:val="000000"/>
          <w:sz w:val="18"/>
          <w:szCs w:val="18"/>
        </w:rPr>
        <w:t>;</w:t>
      </w:r>
    </w:p>
    <w:p w:rsidRPr="007279A7" w:rsidR="007279A7" w:rsidP="007279A7" w:rsidRDefault="007279A7" w14:paraId="010B42D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7279A7" w:rsidP="007279A7" w:rsidRDefault="007279A7" w14:paraId="1ED5ECA9" w14:textId="378A3EAC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="00F57486">
        <w:rPr>
          <w:rFonts w:ascii="Consolas" w:hAnsi="Consolas"/>
          <w:color w:val="646464"/>
          <w:sz w:val="18"/>
          <w:szCs w:val="18"/>
        </w:rPr>
        <w:t>…</w:t>
      </w:r>
    </w:p>
    <w:p w:rsidRPr="007279A7" w:rsidR="00AD4080" w:rsidP="007279A7" w:rsidRDefault="00AD4080" w14:paraId="5D893CD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7279A7" w:rsidR="007279A7" w:rsidP="007279A7" w:rsidRDefault="007279A7" w14:paraId="0FE4E30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646464"/>
          <w:sz w:val="18"/>
          <w:szCs w:val="18"/>
        </w:rPr>
        <w:t>@Test</w:t>
      </w:r>
    </w:p>
    <w:p w:rsidRPr="007279A7" w:rsidR="007279A7" w:rsidP="007279A7" w:rsidRDefault="007279A7" w14:paraId="5AE5DF3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7279A7">
        <w:rPr>
          <w:rFonts w:ascii="Consolas" w:hAnsi="Consolas"/>
          <w:color w:val="000000"/>
          <w:sz w:val="18"/>
          <w:szCs w:val="18"/>
        </w:rPr>
        <w:t xml:space="preserve"> </w:t>
      </w:r>
      <w:r w:rsidRPr="007279A7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7279A7">
        <w:rPr>
          <w:rFonts w:ascii="Consolas" w:hAnsi="Consolas"/>
          <w:color w:val="000000"/>
          <w:sz w:val="18"/>
          <w:szCs w:val="18"/>
        </w:rPr>
        <w:t xml:space="preserve"> test_save() {</w:t>
      </w:r>
    </w:p>
    <w:p w:rsidRPr="007279A7" w:rsidR="007279A7" w:rsidP="007279A7" w:rsidRDefault="007279A7" w14:paraId="3FB0A40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7279A7">
        <w:rPr>
          <w:rFonts w:ascii="Consolas" w:hAnsi="Consolas"/>
          <w:color w:val="000000"/>
          <w:sz w:val="18"/>
          <w:szCs w:val="18"/>
        </w:rPr>
        <w:t xml:space="preserve"> Bouteille </w:t>
      </w:r>
      <w:r w:rsidRPr="007279A7">
        <w:rPr>
          <w:rFonts w:ascii="Consolas" w:hAnsi="Consolas"/>
          <w:color w:val="6A3E3E"/>
          <w:sz w:val="18"/>
          <w:szCs w:val="18"/>
        </w:rPr>
        <w:t>bouteille</w:t>
      </w:r>
      <w:r w:rsidRPr="007279A7">
        <w:rPr>
          <w:rFonts w:ascii="Consolas" w:hAnsi="Consolas"/>
          <w:color w:val="000000"/>
          <w:sz w:val="18"/>
          <w:szCs w:val="18"/>
        </w:rPr>
        <w:t xml:space="preserve"> = Bouteille</w:t>
      </w:r>
    </w:p>
    <w:p w:rsidRPr="007279A7" w:rsidR="007279A7" w:rsidP="007279A7" w:rsidRDefault="007279A7" w14:paraId="7692A8F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>.</w:t>
      </w:r>
      <w:r w:rsidRPr="007279A7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7279A7">
        <w:rPr>
          <w:rFonts w:ascii="Consolas" w:hAnsi="Consolas"/>
          <w:color w:val="000000"/>
          <w:sz w:val="18"/>
          <w:szCs w:val="18"/>
        </w:rPr>
        <w:t>()</w:t>
      </w:r>
    </w:p>
    <w:p w:rsidRPr="007279A7" w:rsidR="007279A7" w:rsidP="007279A7" w:rsidRDefault="007279A7" w14:paraId="7368090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>.nom(</w:t>
      </w:r>
      <w:r w:rsidRPr="007279A7">
        <w:rPr>
          <w:rFonts w:ascii="Consolas" w:hAnsi="Consolas"/>
          <w:color w:val="2A00FF"/>
          <w:sz w:val="18"/>
          <w:szCs w:val="18"/>
        </w:rPr>
        <w:t>"Blanc du DOMAINE ENI Ecole"</w:t>
      </w:r>
      <w:r w:rsidRPr="007279A7">
        <w:rPr>
          <w:rFonts w:ascii="Consolas" w:hAnsi="Consolas"/>
          <w:color w:val="000000"/>
          <w:sz w:val="18"/>
          <w:szCs w:val="18"/>
        </w:rPr>
        <w:t>)</w:t>
      </w:r>
    </w:p>
    <w:p w:rsidRPr="007279A7" w:rsidR="007279A7" w:rsidP="007279A7" w:rsidRDefault="007279A7" w14:paraId="7930405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>.millesime(</w:t>
      </w:r>
      <w:r w:rsidRPr="007279A7">
        <w:rPr>
          <w:rFonts w:ascii="Consolas" w:hAnsi="Consolas"/>
          <w:color w:val="2A00FF"/>
          <w:sz w:val="18"/>
          <w:szCs w:val="18"/>
        </w:rPr>
        <w:t>"2022"</w:t>
      </w:r>
      <w:r w:rsidRPr="007279A7">
        <w:rPr>
          <w:rFonts w:ascii="Consolas" w:hAnsi="Consolas"/>
          <w:color w:val="000000"/>
          <w:sz w:val="18"/>
          <w:szCs w:val="18"/>
        </w:rPr>
        <w:t>)</w:t>
      </w:r>
    </w:p>
    <w:p w:rsidRPr="007279A7" w:rsidR="007279A7" w:rsidP="007279A7" w:rsidRDefault="007279A7" w14:paraId="4B20425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>.prix(23.95f)</w:t>
      </w:r>
    </w:p>
    <w:p w:rsidRPr="007279A7" w:rsidR="007279A7" w:rsidP="007279A7" w:rsidRDefault="007279A7" w14:paraId="2F9EA2A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>.quantite(1298)</w:t>
      </w:r>
    </w:p>
    <w:p w:rsidRPr="007279A7" w:rsidR="007279A7" w:rsidP="007279A7" w:rsidRDefault="007279A7" w14:paraId="73D2DBB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>.build();</w:t>
      </w:r>
    </w:p>
    <w:p w:rsidRPr="007279A7" w:rsidR="007279A7" w:rsidP="007279A7" w:rsidRDefault="007279A7" w14:paraId="7B43459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7279A7" w:rsidR="007279A7" w:rsidP="007279A7" w:rsidRDefault="007279A7" w14:paraId="5ED2349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3F7F5F"/>
          <w:sz w:val="18"/>
          <w:szCs w:val="18"/>
        </w:rPr>
        <w:t>// Association ManyToOne</w:t>
      </w:r>
    </w:p>
    <w:p w:rsidRPr="007279A7" w:rsidR="007279A7" w:rsidP="007279A7" w:rsidRDefault="007279A7" w14:paraId="413819E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6A3E3E"/>
          <w:sz w:val="18"/>
          <w:szCs w:val="18"/>
        </w:rPr>
        <w:t>bouteille</w:t>
      </w:r>
      <w:r w:rsidRPr="007279A7">
        <w:rPr>
          <w:rFonts w:ascii="Consolas" w:hAnsi="Consolas"/>
          <w:color w:val="000000"/>
          <w:sz w:val="18"/>
          <w:szCs w:val="18"/>
        </w:rPr>
        <w:t>.setRegion(</w:t>
      </w:r>
      <w:r w:rsidRPr="007279A7">
        <w:rPr>
          <w:rFonts w:ascii="Consolas" w:hAnsi="Consolas"/>
          <w:color w:val="0000C0"/>
          <w:sz w:val="18"/>
          <w:szCs w:val="18"/>
        </w:rPr>
        <w:t>paysDeLaLoire</w:t>
      </w:r>
      <w:r w:rsidRPr="007279A7">
        <w:rPr>
          <w:rFonts w:ascii="Consolas" w:hAnsi="Consolas"/>
          <w:color w:val="000000"/>
          <w:sz w:val="18"/>
          <w:szCs w:val="18"/>
        </w:rPr>
        <w:t>);</w:t>
      </w:r>
    </w:p>
    <w:p w:rsidRPr="007279A7" w:rsidR="007279A7" w:rsidP="007279A7" w:rsidRDefault="007279A7" w14:paraId="2046DB0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6A3E3E"/>
          <w:sz w:val="18"/>
          <w:szCs w:val="18"/>
        </w:rPr>
        <w:t>bouteille</w:t>
      </w:r>
      <w:r w:rsidRPr="007279A7">
        <w:rPr>
          <w:rFonts w:ascii="Consolas" w:hAnsi="Consolas"/>
          <w:color w:val="000000"/>
          <w:sz w:val="18"/>
          <w:szCs w:val="18"/>
        </w:rPr>
        <w:t>.setCouleur(</w:t>
      </w:r>
      <w:r w:rsidRPr="007279A7">
        <w:rPr>
          <w:rFonts w:ascii="Consolas" w:hAnsi="Consolas"/>
          <w:color w:val="0000C0"/>
          <w:sz w:val="18"/>
          <w:szCs w:val="18"/>
        </w:rPr>
        <w:t>blanc</w:t>
      </w:r>
      <w:r w:rsidRPr="007279A7">
        <w:rPr>
          <w:rFonts w:ascii="Consolas" w:hAnsi="Consolas"/>
          <w:color w:val="000000"/>
          <w:sz w:val="18"/>
          <w:szCs w:val="18"/>
        </w:rPr>
        <w:t>);</w:t>
      </w:r>
    </w:p>
    <w:p w:rsidRPr="007279A7" w:rsidR="007279A7" w:rsidP="007279A7" w:rsidRDefault="007279A7" w14:paraId="594E990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7279A7" w:rsidR="007279A7" w:rsidP="007279A7" w:rsidRDefault="007279A7" w14:paraId="37508AF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3F7F5F"/>
          <w:sz w:val="18"/>
          <w:szCs w:val="18"/>
        </w:rPr>
        <w:t>// Appel du comportement</w:t>
      </w:r>
    </w:p>
    <w:p w:rsidRPr="007279A7" w:rsidR="007279A7" w:rsidP="007279A7" w:rsidRDefault="007279A7" w14:paraId="27EEEF4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7279A7">
        <w:rPr>
          <w:rFonts w:ascii="Consolas" w:hAnsi="Consolas"/>
          <w:color w:val="000000"/>
          <w:sz w:val="18"/>
          <w:szCs w:val="18"/>
        </w:rPr>
        <w:t xml:space="preserve"> Bouteille </w:t>
      </w:r>
      <w:r w:rsidRPr="007279A7">
        <w:rPr>
          <w:rFonts w:ascii="Consolas" w:hAnsi="Consolas"/>
          <w:color w:val="6A3E3E"/>
          <w:sz w:val="18"/>
          <w:szCs w:val="18"/>
        </w:rPr>
        <w:t>bouteilleDB</w:t>
      </w:r>
      <w:r w:rsidRPr="007279A7">
        <w:rPr>
          <w:rFonts w:ascii="Consolas" w:hAnsi="Consolas"/>
          <w:color w:val="000000"/>
          <w:sz w:val="18"/>
          <w:szCs w:val="18"/>
        </w:rPr>
        <w:t xml:space="preserve"> = </w:t>
      </w:r>
      <w:r w:rsidRPr="007279A7">
        <w:rPr>
          <w:rFonts w:ascii="Consolas" w:hAnsi="Consolas"/>
          <w:color w:val="0000C0"/>
          <w:sz w:val="18"/>
          <w:szCs w:val="18"/>
        </w:rPr>
        <w:t>bouteilleRepository</w:t>
      </w:r>
      <w:r w:rsidRPr="007279A7">
        <w:rPr>
          <w:rFonts w:ascii="Consolas" w:hAnsi="Consolas"/>
          <w:color w:val="000000"/>
          <w:sz w:val="18"/>
          <w:szCs w:val="18"/>
        </w:rPr>
        <w:t>.save(</w:t>
      </w:r>
      <w:r w:rsidRPr="007279A7">
        <w:rPr>
          <w:rFonts w:ascii="Consolas" w:hAnsi="Consolas"/>
          <w:color w:val="6A3E3E"/>
          <w:sz w:val="18"/>
          <w:szCs w:val="18"/>
        </w:rPr>
        <w:t>bouteille</w:t>
      </w:r>
      <w:r w:rsidRPr="007279A7">
        <w:rPr>
          <w:rFonts w:ascii="Consolas" w:hAnsi="Consolas"/>
          <w:color w:val="000000"/>
          <w:sz w:val="18"/>
          <w:szCs w:val="18"/>
        </w:rPr>
        <w:t>);</w:t>
      </w:r>
    </w:p>
    <w:p w:rsidRPr="007279A7" w:rsidR="007279A7" w:rsidP="007279A7" w:rsidRDefault="007279A7" w14:paraId="145E6BA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3F7F5F"/>
          <w:sz w:val="18"/>
          <w:szCs w:val="18"/>
        </w:rPr>
        <w:t>// Vérification de l'identifiant</w:t>
      </w:r>
    </w:p>
    <w:p w:rsidRPr="007279A7" w:rsidR="007279A7" w:rsidP="007279A7" w:rsidRDefault="007279A7" w14:paraId="0555D9D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7279A7">
        <w:rPr>
          <w:rFonts w:ascii="Consolas" w:hAnsi="Consolas"/>
          <w:color w:val="000000"/>
          <w:sz w:val="18"/>
          <w:szCs w:val="18"/>
        </w:rPr>
        <w:t>(</w:t>
      </w:r>
      <w:r w:rsidRPr="007279A7">
        <w:rPr>
          <w:rFonts w:ascii="Consolas" w:hAnsi="Consolas"/>
          <w:color w:val="6A3E3E"/>
          <w:sz w:val="18"/>
          <w:szCs w:val="18"/>
        </w:rPr>
        <w:t>bouteilleDB</w:t>
      </w:r>
      <w:r w:rsidRPr="007279A7">
        <w:rPr>
          <w:rFonts w:ascii="Consolas" w:hAnsi="Consolas"/>
          <w:color w:val="000000"/>
          <w:sz w:val="18"/>
          <w:szCs w:val="18"/>
        </w:rPr>
        <w:t>.getId()).isGreaterThan(0);</w:t>
      </w:r>
    </w:p>
    <w:p w:rsidRPr="007279A7" w:rsidR="007279A7" w:rsidP="007279A7" w:rsidRDefault="007279A7" w14:paraId="4992C89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7279A7" w:rsidR="007279A7" w:rsidP="007279A7" w:rsidRDefault="007279A7" w14:paraId="1F2677F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3F7F5F"/>
          <w:sz w:val="18"/>
          <w:szCs w:val="18"/>
        </w:rPr>
        <w:t>// Vérification des associations</w:t>
      </w:r>
    </w:p>
    <w:p w:rsidRPr="007279A7" w:rsidR="007279A7" w:rsidP="007279A7" w:rsidRDefault="007279A7" w14:paraId="21D5052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7279A7">
        <w:rPr>
          <w:rFonts w:ascii="Consolas" w:hAnsi="Consolas"/>
          <w:color w:val="000000"/>
          <w:sz w:val="18"/>
          <w:szCs w:val="18"/>
        </w:rPr>
        <w:t>(</w:t>
      </w:r>
      <w:r w:rsidRPr="007279A7">
        <w:rPr>
          <w:rFonts w:ascii="Consolas" w:hAnsi="Consolas"/>
          <w:color w:val="6A3E3E"/>
          <w:sz w:val="18"/>
          <w:szCs w:val="18"/>
        </w:rPr>
        <w:t>bouteilleDB</w:t>
      </w:r>
      <w:r w:rsidRPr="007279A7">
        <w:rPr>
          <w:rFonts w:ascii="Consolas" w:hAnsi="Consolas"/>
          <w:color w:val="000000"/>
          <w:sz w:val="18"/>
          <w:szCs w:val="18"/>
        </w:rPr>
        <w:t>.getCouleur()).isNotNull();</w:t>
      </w:r>
    </w:p>
    <w:p w:rsidRPr="007279A7" w:rsidR="007279A7" w:rsidP="007279A7" w:rsidRDefault="007279A7" w14:paraId="0433EC3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7279A7">
        <w:rPr>
          <w:rFonts w:ascii="Consolas" w:hAnsi="Consolas"/>
          <w:color w:val="000000"/>
          <w:sz w:val="18"/>
          <w:szCs w:val="18"/>
        </w:rPr>
        <w:t>(</w:t>
      </w:r>
      <w:r w:rsidRPr="007279A7">
        <w:rPr>
          <w:rFonts w:ascii="Consolas" w:hAnsi="Consolas"/>
          <w:color w:val="6A3E3E"/>
          <w:sz w:val="18"/>
          <w:szCs w:val="18"/>
        </w:rPr>
        <w:t>bouteilleDB</w:t>
      </w:r>
      <w:r w:rsidRPr="007279A7">
        <w:rPr>
          <w:rFonts w:ascii="Consolas" w:hAnsi="Consolas"/>
          <w:color w:val="000000"/>
          <w:sz w:val="18"/>
          <w:szCs w:val="18"/>
        </w:rPr>
        <w:t>.getCouleur()).isEqualTo(</w:t>
      </w:r>
      <w:r w:rsidRPr="007279A7">
        <w:rPr>
          <w:rFonts w:ascii="Consolas" w:hAnsi="Consolas"/>
          <w:color w:val="0000C0"/>
          <w:sz w:val="18"/>
          <w:szCs w:val="18"/>
        </w:rPr>
        <w:t>blanc</w:t>
      </w:r>
      <w:r w:rsidRPr="007279A7">
        <w:rPr>
          <w:rFonts w:ascii="Consolas" w:hAnsi="Consolas"/>
          <w:color w:val="000000"/>
          <w:sz w:val="18"/>
          <w:szCs w:val="18"/>
        </w:rPr>
        <w:t>);</w:t>
      </w:r>
    </w:p>
    <w:p w:rsidRPr="007279A7" w:rsidR="007279A7" w:rsidP="007279A7" w:rsidRDefault="007279A7" w14:paraId="56F97FD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7279A7">
        <w:rPr>
          <w:rFonts w:ascii="Consolas" w:hAnsi="Consolas"/>
          <w:color w:val="000000"/>
          <w:sz w:val="18"/>
          <w:szCs w:val="18"/>
        </w:rPr>
        <w:t>(</w:t>
      </w:r>
      <w:r w:rsidRPr="007279A7">
        <w:rPr>
          <w:rFonts w:ascii="Consolas" w:hAnsi="Consolas"/>
          <w:color w:val="6A3E3E"/>
          <w:sz w:val="18"/>
          <w:szCs w:val="18"/>
        </w:rPr>
        <w:t>bouteilleDB</w:t>
      </w:r>
      <w:r w:rsidRPr="007279A7">
        <w:rPr>
          <w:rFonts w:ascii="Consolas" w:hAnsi="Consolas"/>
          <w:color w:val="000000"/>
          <w:sz w:val="18"/>
          <w:szCs w:val="18"/>
        </w:rPr>
        <w:t>.getRegion()).isNotNull();</w:t>
      </w:r>
    </w:p>
    <w:p w:rsidRPr="007279A7" w:rsidR="007279A7" w:rsidP="007279A7" w:rsidRDefault="007279A7" w14:paraId="3CA9A1F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7279A7">
        <w:rPr>
          <w:rFonts w:ascii="Consolas" w:hAnsi="Consolas"/>
          <w:color w:val="000000"/>
          <w:sz w:val="18"/>
          <w:szCs w:val="18"/>
        </w:rPr>
        <w:t>(</w:t>
      </w:r>
      <w:r w:rsidRPr="007279A7">
        <w:rPr>
          <w:rFonts w:ascii="Consolas" w:hAnsi="Consolas"/>
          <w:color w:val="6A3E3E"/>
          <w:sz w:val="18"/>
          <w:szCs w:val="18"/>
        </w:rPr>
        <w:t>bouteilleDB</w:t>
      </w:r>
      <w:r w:rsidRPr="007279A7">
        <w:rPr>
          <w:rFonts w:ascii="Consolas" w:hAnsi="Consolas"/>
          <w:color w:val="000000"/>
          <w:sz w:val="18"/>
          <w:szCs w:val="18"/>
        </w:rPr>
        <w:t>.getRegion()).isEqualTo(</w:t>
      </w:r>
      <w:r w:rsidRPr="007279A7">
        <w:rPr>
          <w:rFonts w:ascii="Consolas" w:hAnsi="Consolas"/>
          <w:color w:val="0000C0"/>
          <w:sz w:val="18"/>
          <w:szCs w:val="18"/>
        </w:rPr>
        <w:t>paysDeLaLoire</w:t>
      </w:r>
      <w:r w:rsidRPr="007279A7">
        <w:rPr>
          <w:rFonts w:ascii="Consolas" w:hAnsi="Consolas"/>
          <w:color w:val="000000"/>
          <w:sz w:val="18"/>
          <w:szCs w:val="18"/>
        </w:rPr>
        <w:t>);</w:t>
      </w:r>
    </w:p>
    <w:p w:rsidRPr="007279A7" w:rsidR="007279A7" w:rsidP="007279A7" w:rsidRDefault="007279A7" w14:paraId="52B6375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7279A7">
        <w:rPr>
          <w:rFonts w:ascii="Consolas" w:hAnsi="Consolas"/>
          <w:color w:val="000000"/>
          <w:sz w:val="18"/>
          <w:szCs w:val="18"/>
        </w:rPr>
        <w:t>.info(</w:t>
      </w:r>
      <w:r w:rsidRPr="007279A7">
        <w:rPr>
          <w:rFonts w:ascii="Consolas" w:hAnsi="Consolas"/>
          <w:color w:val="6A3E3E"/>
          <w:sz w:val="18"/>
          <w:szCs w:val="18"/>
        </w:rPr>
        <w:t>bouteilleDB</w:t>
      </w:r>
      <w:r w:rsidRPr="007279A7">
        <w:rPr>
          <w:rFonts w:ascii="Consolas" w:hAnsi="Consolas"/>
          <w:color w:val="000000"/>
          <w:sz w:val="18"/>
          <w:szCs w:val="18"/>
        </w:rPr>
        <w:t>.toString());</w:t>
      </w:r>
    </w:p>
    <w:p w:rsidRPr="007279A7" w:rsidR="007279A7" w:rsidP="007279A7" w:rsidRDefault="007279A7" w14:paraId="33753B6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>}</w:t>
      </w:r>
    </w:p>
    <w:p w:rsidRPr="007279A7" w:rsidR="007279A7" w:rsidP="007279A7" w:rsidRDefault="007279A7" w14:paraId="3374A68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</w:p>
    <w:p w:rsidRPr="007279A7" w:rsidR="007279A7" w:rsidP="007279A7" w:rsidRDefault="007279A7" w14:paraId="1D244C4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646464"/>
          <w:sz w:val="18"/>
          <w:szCs w:val="18"/>
        </w:rPr>
        <w:t>@Test</w:t>
      </w:r>
    </w:p>
    <w:p w:rsidRPr="007279A7" w:rsidR="007279A7" w:rsidP="007279A7" w:rsidRDefault="007279A7" w14:paraId="148FEA9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7279A7">
        <w:rPr>
          <w:rFonts w:ascii="Consolas" w:hAnsi="Consolas"/>
          <w:color w:val="000000"/>
          <w:sz w:val="18"/>
          <w:szCs w:val="18"/>
        </w:rPr>
        <w:t xml:space="preserve"> </w:t>
      </w:r>
      <w:r w:rsidRPr="007279A7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7279A7">
        <w:rPr>
          <w:rFonts w:ascii="Consolas" w:hAnsi="Consolas"/>
          <w:color w:val="000000"/>
          <w:sz w:val="18"/>
          <w:szCs w:val="18"/>
        </w:rPr>
        <w:t xml:space="preserve"> test_save_bouteilles_regions_couleurs() {</w:t>
      </w:r>
    </w:p>
    <w:p w:rsidRPr="007279A7" w:rsidR="007279A7" w:rsidP="007279A7" w:rsidRDefault="007279A7" w14:paraId="702824D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7279A7">
        <w:rPr>
          <w:rFonts w:ascii="Consolas" w:hAnsi="Consolas"/>
          <w:color w:val="000000"/>
          <w:sz w:val="18"/>
          <w:szCs w:val="18"/>
        </w:rPr>
        <w:t xml:space="preserve"> List&lt;Bouteille&gt; </w:t>
      </w:r>
      <w:r w:rsidRPr="007279A7">
        <w:rPr>
          <w:rFonts w:ascii="Consolas" w:hAnsi="Consolas"/>
          <w:color w:val="6A3E3E"/>
          <w:sz w:val="18"/>
          <w:szCs w:val="18"/>
        </w:rPr>
        <w:t>bouteilles</w:t>
      </w:r>
      <w:r w:rsidRPr="007279A7">
        <w:rPr>
          <w:rFonts w:ascii="Consolas" w:hAnsi="Consolas"/>
          <w:color w:val="000000"/>
          <w:sz w:val="18"/>
          <w:szCs w:val="18"/>
        </w:rPr>
        <w:t xml:space="preserve"> = jeuDeDonnees();</w:t>
      </w:r>
    </w:p>
    <w:p w:rsidRPr="007279A7" w:rsidR="007279A7" w:rsidP="007279A7" w:rsidRDefault="007279A7" w14:paraId="4F19E82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7279A7" w:rsidR="007279A7" w:rsidP="007279A7" w:rsidRDefault="007279A7" w14:paraId="2FEB116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3F7F5F"/>
          <w:sz w:val="18"/>
          <w:szCs w:val="18"/>
        </w:rPr>
        <w:t>// sauver le jeu de données en base</w:t>
      </w:r>
    </w:p>
    <w:p w:rsidRPr="007279A7" w:rsidR="007279A7" w:rsidP="007279A7" w:rsidRDefault="007279A7" w14:paraId="680881D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6A3E3E"/>
          <w:sz w:val="18"/>
          <w:szCs w:val="18"/>
        </w:rPr>
        <w:t>bouteilles</w:t>
      </w:r>
      <w:r w:rsidRPr="007279A7">
        <w:rPr>
          <w:rFonts w:ascii="Consolas" w:hAnsi="Consolas"/>
          <w:color w:val="000000"/>
          <w:sz w:val="18"/>
          <w:szCs w:val="18"/>
        </w:rPr>
        <w:t>.forEach(</w:t>
      </w:r>
      <w:r w:rsidRPr="007279A7">
        <w:rPr>
          <w:rFonts w:ascii="Consolas" w:hAnsi="Consolas"/>
          <w:color w:val="6A3E3E"/>
          <w:sz w:val="18"/>
          <w:szCs w:val="18"/>
        </w:rPr>
        <w:t>b</w:t>
      </w:r>
      <w:r w:rsidRPr="007279A7">
        <w:rPr>
          <w:rFonts w:ascii="Consolas" w:hAnsi="Consolas"/>
          <w:color w:val="000000"/>
          <w:sz w:val="18"/>
          <w:szCs w:val="18"/>
        </w:rPr>
        <w:t xml:space="preserve"> -&gt;{</w:t>
      </w:r>
    </w:p>
    <w:p w:rsidRPr="007279A7" w:rsidR="007279A7" w:rsidP="007279A7" w:rsidRDefault="007279A7" w14:paraId="296965D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C0"/>
          <w:sz w:val="18"/>
          <w:szCs w:val="18"/>
        </w:rPr>
        <w:t>bouteilleRepository</w:t>
      </w:r>
      <w:r w:rsidRPr="007279A7">
        <w:rPr>
          <w:rFonts w:ascii="Consolas" w:hAnsi="Consolas"/>
          <w:color w:val="000000"/>
          <w:sz w:val="18"/>
          <w:szCs w:val="18"/>
        </w:rPr>
        <w:t>.save(</w:t>
      </w:r>
      <w:r w:rsidRPr="007279A7">
        <w:rPr>
          <w:rFonts w:ascii="Consolas" w:hAnsi="Consolas"/>
          <w:color w:val="6A3E3E"/>
          <w:sz w:val="18"/>
          <w:szCs w:val="18"/>
        </w:rPr>
        <w:t>b</w:t>
      </w:r>
      <w:r w:rsidRPr="007279A7">
        <w:rPr>
          <w:rFonts w:ascii="Consolas" w:hAnsi="Consolas"/>
          <w:color w:val="000000"/>
          <w:sz w:val="18"/>
          <w:szCs w:val="18"/>
        </w:rPr>
        <w:t>);</w:t>
      </w:r>
    </w:p>
    <w:p w:rsidRPr="007279A7" w:rsidR="007279A7" w:rsidP="007279A7" w:rsidRDefault="007279A7" w14:paraId="4B74384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7279A7">
        <w:rPr>
          <w:rFonts w:ascii="Consolas" w:hAnsi="Consolas"/>
          <w:color w:val="000000"/>
          <w:sz w:val="18"/>
          <w:szCs w:val="18"/>
        </w:rPr>
        <w:t>(</w:t>
      </w:r>
      <w:r w:rsidRPr="007279A7">
        <w:rPr>
          <w:rFonts w:ascii="Consolas" w:hAnsi="Consolas"/>
          <w:color w:val="6A3E3E"/>
          <w:sz w:val="18"/>
          <w:szCs w:val="18"/>
        </w:rPr>
        <w:t>b</w:t>
      </w:r>
      <w:r w:rsidRPr="007279A7">
        <w:rPr>
          <w:rFonts w:ascii="Consolas" w:hAnsi="Consolas"/>
          <w:color w:val="000000"/>
          <w:sz w:val="18"/>
          <w:szCs w:val="18"/>
        </w:rPr>
        <w:t>.getId()).isGreaterThan(0);</w:t>
      </w:r>
    </w:p>
    <w:p w:rsidRPr="007279A7" w:rsidR="007279A7" w:rsidP="007279A7" w:rsidRDefault="007279A7" w14:paraId="449EDEF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3F7F5F"/>
          <w:sz w:val="18"/>
          <w:szCs w:val="18"/>
        </w:rPr>
        <w:t>// Vérification des associations</w:t>
      </w:r>
    </w:p>
    <w:p w:rsidRPr="007279A7" w:rsidR="007279A7" w:rsidP="007279A7" w:rsidRDefault="007279A7" w14:paraId="1DDCA34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7279A7">
        <w:rPr>
          <w:rFonts w:ascii="Consolas" w:hAnsi="Consolas"/>
          <w:color w:val="000000"/>
          <w:sz w:val="18"/>
          <w:szCs w:val="18"/>
        </w:rPr>
        <w:t>(</w:t>
      </w:r>
      <w:r w:rsidRPr="007279A7">
        <w:rPr>
          <w:rFonts w:ascii="Consolas" w:hAnsi="Consolas"/>
          <w:color w:val="6A3E3E"/>
          <w:sz w:val="18"/>
          <w:szCs w:val="18"/>
        </w:rPr>
        <w:t>b</w:t>
      </w:r>
      <w:r w:rsidRPr="007279A7">
        <w:rPr>
          <w:rFonts w:ascii="Consolas" w:hAnsi="Consolas"/>
          <w:color w:val="000000"/>
          <w:sz w:val="18"/>
          <w:szCs w:val="18"/>
        </w:rPr>
        <w:t>.getCouleur()).isNotNull();</w:t>
      </w:r>
    </w:p>
    <w:p w:rsidRPr="007279A7" w:rsidR="007279A7" w:rsidP="007279A7" w:rsidRDefault="007279A7" w14:paraId="3470330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7279A7">
        <w:rPr>
          <w:rFonts w:ascii="Consolas" w:hAnsi="Consolas"/>
          <w:color w:val="000000"/>
          <w:sz w:val="18"/>
          <w:szCs w:val="18"/>
        </w:rPr>
        <w:t>(</w:t>
      </w:r>
      <w:r w:rsidRPr="007279A7">
        <w:rPr>
          <w:rFonts w:ascii="Consolas" w:hAnsi="Consolas"/>
          <w:color w:val="6A3E3E"/>
          <w:sz w:val="18"/>
          <w:szCs w:val="18"/>
        </w:rPr>
        <w:t>b</w:t>
      </w:r>
      <w:r w:rsidRPr="007279A7">
        <w:rPr>
          <w:rFonts w:ascii="Consolas" w:hAnsi="Consolas"/>
          <w:color w:val="000000"/>
          <w:sz w:val="18"/>
          <w:szCs w:val="18"/>
        </w:rPr>
        <w:t>.getRegion()).isNotNull();</w:t>
      </w:r>
      <w:r w:rsidRPr="007279A7">
        <w:rPr>
          <w:rFonts w:ascii="Consolas" w:hAnsi="Consolas"/>
          <w:color w:val="000000"/>
          <w:sz w:val="18"/>
          <w:szCs w:val="18"/>
        </w:rPr>
        <w:tab/>
      </w:r>
    </w:p>
    <w:p w:rsidRPr="007279A7" w:rsidR="007279A7" w:rsidP="007279A7" w:rsidRDefault="007279A7" w14:paraId="4F619C4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>});</w:t>
      </w:r>
    </w:p>
    <w:p w:rsidRPr="007279A7" w:rsidR="007279A7" w:rsidP="007279A7" w:rsidRDefault="007279A7" w14:paraId="6EB4633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7279A7">
        <w:rPr>
          <w:rFonts w:ascii="Consolas" w:hAnsi="Consolas"/>
          <w:color w:val="000000"/>
          <w:sz w:val="18"/>
          <w:szCs w:val="18"/>
        </w:rPr>
        <w:t>.info(</w:t>
      </w:r>
      <w:r w:rsidRPr="007279A7">
        <w:rPr>
          <w:rFonts w:ascii="Consolas" w:hAnsi="Consolas"/>
          <w:color w:val="6A3E3E"/>
          <w:sz w:val="18"/>
          <w:szCs w:val="18"/>
        </w:rPr>
        <w:t>bouteilles</w:t>
      </w:r>
      <w:r w:rsidRPr="007279A7">
        <w:rPr>
          <w:rFonts w:ascii="Consolas" w:hAnsi="Consolas"/>
          <w:color w:val="000000"/>
          <w:sz w:val="18"/>
          <w:szCs w:val="18"/>
        </w:rPr>
        <w:t>.toString());</w:t>
      </w:r>
    </w:p>
    <w:p w:rsidRPr="007279A7" w:rsidR="007279A7" w:rsidP="007279A7" w:rsidRDefault="007279A7" w14:paraId="194F53F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>}</w:t>
      </w:r>
    </w:p>
    <w:p w:rsidRPr="007279A7" w:rsidR="007279A7" w:rsidP="007279A7" w:rsidRDefault="007279A7" w14:paraId="135588B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</w:p>
    <w:p w:rsidRPr="007279A7" w:rsidR="007279A7" w:rsidP="007279A7" w:rsidRDefault="007279A7" w14:paraId="536BC29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646464"/>
          <w:sz w:val="18"/>
          <w:szCs w:val="18"/>
        </w:rPr>
        <w:t>@Test</w:t>
      </w:r>
    </w:p>
    <w:p w:rsidRPr="007279A7" w:rsidR="007279A7" w:rsidP="007279A7" w:rsidRDefault="007279A7" w14:paraId="681494A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7279A7">
        <w:rPr>
          <w:rFonts w:ascii="Consolas" w:hAnsi="Consolas"/>
          <w:color w:val="000000"/>
          <w:sz w:val="18"/>
          <w:szCs w:val="18"/>
        </w:rPr>
        <w:t xml:space="preserve"> </w:t>
      </w:r>
      <w:r w:rsidRPr="007279A7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7279A7">
        <w:rPr>
          <w:rFonts w:ascii="Consolas" w:hAnsi="Consolas"/>
          <w:color w:val="000000"/>
          <w:sz w:val="18"/>
          <w:szCs w:val="18"/>
        </w:rPr>
        <w:t xml:space="preserve"> test_delete() {</w:t>
      </w:r>
    </w:p>
    <w:p w:rsidRPr="007279A7" w:rsidR="007279A7" w:rsidP="007279A7" w:rsidRDefault="007279A7" w14:paraId="7897082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7279A7">
        <w:rPr>
          <w:rFonts w:ascii="Consolas" w:hAnsi="Consolas"/>
          <w:color w:val="000000"/>
          <w:sz w:val="18"/>
          <w:szCs w:val="18"/>
        </w:rPr>
        <w:t xml:space="preserve"> Bouteille </w:t>
      </w:r>
      <w:r w:rsidRPr="007279A7">
        <w:rPr>
          <w:rFonts w:ascii="Consolas" w:hAnsi="Consolas"/>
          <w:color w:val="6A3E3E"/>
          <w:sz w:val="18"/>
          <w:szCs w:val="18"/>
        </w:rPr>
        <w:t>bouteille</w:t>
      </w:r>
      <w:r w:rsidRPr="007279A7">
        <w:rPr>
          <w:rFonts w:ascii="Consolas" w:hAnsi="Consolas"/>
          <w:color w:val="000000"/>
          <w:sz w:val="18"/>
          <w:szCs w:val="18"/>
        </w:rPr>
        <w:t xml:space="preserve"> = Bouteille</w:t>
      </w:r>
    </w:p>
    <w:p w:rsidRPr="007279A7" w:rsidR="007279A7" w:rsidP="007279A7" w:rsidRDefault="007279A7" w14:paraId="551FCEC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>.</w:t>
      </w:r>
      <w:r w:rsidRPr="007279A7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7279A7">
        <w:rPr>
          <w:rFonts w:ascii="Consolas" w:hAnsi="Consolas"/>
          <w:color w:val="000000"/>
          <w:sz w:val="18"/>
          <w:szCs w:val="18"/>
        </w:rPr>
        <w:t>()</w:t>
      </w:r>
    </w:p>
    <w:p w:rsidRPr="007279A7" w:rsidR="007279A7" w:rsidP="007279A7" w:rsidRDefault="007279A7" w14:paraId="404D6F3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>.nom(</w:t>
      </w:r>
      <w:r w:rsidRPr="007279A7">
        <w:rPr>
          <w:rFonts w:ascii="Consolas" w:hAnsi="Consolas"/>
          <w:color w:val="2A00FF"/>
          <w:sz w:val="18"/>
          <w:szCs w:val="18"/>
        </w:rPr>
        <w:t>"Blanc du DOMAINE ENI Ecole"</w:t>
      </w:r>
      <w:r w:rsidRPr="007279A7">
        <w:rPr>
          <w:rFonts w:ascii="Consolas" w:hAnsi="Consolas"/>
          <w:color w:val="000000"/>
          <w:sz w:val="18"/>
          <w:szCs w:val="18"/>
        </w:rPr>
        <w:t>)</w:t>
      </w:r>
    </w:p>
    <w:p w:rsidRPr="007279A7" w:rsidR="007279A7" w:rsidP="007279A7" w:rsidRDefault="007279A7" w14:paraId="75B00AD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>.millesime(</w:t>
      </w:r>
      <w:r w:rsidRPr="007279A7">
        <w:rPr>
          <w:rFonts w:ascii="Consolas" w:hAnsi="Consolas"/>
          <w:color w:val="2A00FF"/>
          <w:sz w:val="18"/>
          <w:szCs w:val="18"/>
        </w:rPr>
        <w:t>"2022"</w:t>
      </w:r>
      <w:r w:rsidRPr="007279A7">
        <w:rPr>
          <w:rFonts w:ascii="Consolas" w:hAnsi="Consolas"/>
          <w:color w:val="000000"/>
          <w:sz w:val="18"/>
          <w:szCs w:val="18"/>
        </w:rPr>
        <w:t>)</w:t>
      </w:r>
    </w:p>
    <w:p w:rsidRPr="007279A7" w:rsidR="007279A7" w:rsidP="007279A7" w:rsidRDefault="007279A7" w14:paraId="7D9C91A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>.prix(23.95f)</w:t>
      </w:r>
    </w:p>
    <w:p w:rsidRPr="007279A7" w:rsidR="007279A7" w:rsidP="007279A7" w:rsidRDefault="007279A7" w14:paraId="7A8B97E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>.quantite(1298)</w:t>
      </w:r>
    </w:p>
    <w:p w:rsidRPr="007279A7" w:rsidR="007279A7" w:rsidP="007279A7" w:rsidRDefault="007279A7" w14:paraId="584EEDE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>.build();</w:t>
      </w:r>
    </w:p>
    <w:p w:rsidRPr="007279A7" w:rsidR="007279A7" w:rsidP="007279A7" w:rsidRDefault="007279A7" w14:paraId="67099C4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7279A7" w:rsidR="007279A7" w:rsidP="007279A7" w:rsidRDefault="007279A7" w14:paraId="76BDE03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3F7F5F"/>
          <w:sz w:val="18"/>
          <w:szCs w:val="18"/>
        </w:rPr>
        <w:t>// Association ManyToOne</w:t>
      </w:r>
    </w:p>
    <w:p w:rsidRPr="007279A7" w:rsidR="007279A7" w:rsidP="007279A7" w:rsidRDefault="007279A7" w14:paraId="6D50225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6A3E3E"/>
          <w:sz w:val="18"/>
          <w:szCs w:val="18"/>
        </w:rPr>
        <w:t>bouteille</w:t>
      </w:r>
      <w:r w:rsidRPr="007279A7">
        <w:rPr>
          <w:rFonts w:ascii="Consolas" w:hAnsi="Consolas"/>
          <w:color w:val="000000"/>
          <w:sz w:val="18"/>
          <w:szCs w:val="18"/>
        </w:rPr>
        <w:t>.setRegion(</w:t>
      </w:r>
      <w:r w:rsidRPr="007279A7">
        <w:rPr>
          <w:rFonts w:ascii="Consolas" w:hAnsi="Consolas"/>
          <w:color w:val="0000C0"/>
          <w:sz w:val="18"/>
          <w:szCs w:val="18"/>
        </w:rPr>
        <w:t>paysDeLaLoire</w:t>
      </w:r>
      <w:r w:rsidRPr="007279A7">
        <w:rPr>
          <w:rFonts w:ascii="Consolas" w:hAnsi="Consolas"/>
          <w:color w:val="000000"/>
          <w:sz w:val="18"/>
          <w:szCs w:val="18"/>
        </w:rPr>
        <w:t>);</w:t>
      </w:r>
    </w:p>
    <w:p w:rsidRPr="007279A7" w:rsidR="007279A7" w:rsidP="007279A7" w:rsidRDefault="007279A7" w14:paraId="3642DEB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6A3E3E"/>
          <w:sz w:val="18"/>
          <w:szCs w:val="18"/>
        </w:rPr>
        <w:t>bouteille</w:t>
      </w:r>
      <w:r w:rsidRPr="007279A7">
        <w:rPr>
          <w:rFonts w:ascii="Consolas" w:hAnsi="Consolas"/>
          <w:color w:val="000000"/>
          <w:sz w:val="18"/>
          <w:szCs w:val="18"/>
        </w:rPr>
        <w:t>.setCouleur(</w:t>
      </w:r>
      <w:r w:rsidRPr="007279A7">
        <w:rPr>
          <w:rFonts w:ascii="Consolas" w:hAnsi="Consolas"/>
          <w:color w:val="0000C0"/>
          <w:sz w:val="18"/>
          <w:szCs w:val="18"/>
        </w:rPr>
        <w:t>blanc</w:t>
      </w:r>
      <w:r w:rsidRPr="007279A7">
        <w:rPr>
          <w:rFonts w:ascii="Consolas" w:hAnsi="Consolas"/>
          <w:color w:val="000000"/>
          <w:sz w:val="18"/>
          <w:szCs w:val="18"/>
        </w:rPr>
        <w:t>);</w:t>
      </w:r>
    </w:p>
    <w:p w:rsidRPr="007279A7" w:rsidR="007279A7" w:rsidP="007279A7" w:rsidRDefault="007279A7" w14:paraId="3E65F9D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7279A7" w:rsidR="007279A7" w:rsidP="007279A7" w:rsidRDefault="007279A7" w14:paraId="692EF9F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3F7F5F"/>
          <w:sz w:val="18"/>
          <w:szCs w:val="18"/>
        </w:rPr>
        <w:t>// Appel du comportement</w:t>
      </w:r>
    </w:p>
    <w:p w:rsidRPr="007279A7" w:rsidR="007279A7" w:rsidP="007279A7" w:rsidRDefault="007279A7" w14:paraId="4A381D1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7279A7">
        <w:rPr>
          <w:rFonts w:ascii="Consolas" w:hAnsi="Consolas"/>
          <w:color w:val="000000"/>
          <w:sz w:val="18"/>
          <w:szCs w:val="18"/>
        </w:rPr>
        <w:t xml:space="preserve"> Bouteille </w:t>
      </w:r>
      <w:r w:rsidRPr="007279A7">
        <w:rPr>
          <w:rFonts w:ascii="Consolas" w:hAnsi="Consolas"/>
          <w:color w:val="6A3E3E"/>
          <w:sz w:val="18"/>
          <w:szCs w:val="18"/>
        </w:rPr>
        <w:t>bouteilleDB</w:t>
      </w:r>
      <w:r w:rsidRPr="007279A7">
        <w:rPr>
          <w:rFonts w:ascii="Consolas" w:hAnsi="Consolas"/>
          <w:color w:val="000000"/>
          <w:sz w:val="18"/>
          <w:szCs w:val="18"/>
        </w:rPr>
        <w:t xml:space="preserve"> =</w:t>
      </w:r>
      <w:r w:rsidRPr="007279A7">
        <w:rPr>
          <w:rFonts w:ascii="Consolas" w:hAnsi="Consolas"/>
          <w:color w:val="0000C0"/>
          <w:sz w:val="18"/>
          <w:szCs w:val="18"/>
        </w:rPr>
        <w:t>entityManager</w:t>
      </w:r>
      <w:r w:rsidRPr="007279A7">
        <w:rPr>
          <w:rFonts w:ascii="Consolas" w:hAnsi="Consolas"/>
          <w:color w:val="000000"/>
          <w:sz w:val="18"/>
          <w:szCs w:val="18"/>
        </w:rPr>
        <w:t>.persist(</w:t>
      </w:r>
      <w:r w:rsidRPr="007279A7">
        <w:rPr>
          <w:rFonts w:ascii="Consolas" w:hAnsi="Consolas"/>
          <w:color w:val="6A3E3E"/>
          <w:sz w:val="18"/>
          <w:szCs w:val="18"/>
        </w:rPr>
        <w:t>bouteille</w:t>
      </w:r>
      <w:r w:rsidRPr="007279A7">
        <w:rPr>
          <w:rFonts w:ascii="Consolas" w:hAnsi="Consolas"/>
          <w:color w:val="000000"/>
          <w:sz w:val="18"/>
          <w:szCs w:val="18"/>
        </w:rPr>
        <w:t>);</w:t>
      </w:r>
    </w:p>
    <w:p w:rsidRPr="007279A7" w:rsidR="007279A7" w:rsidP="007279A7" w:rsidRDefault="007279A7" w14:paraId="65C0190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C0"/>
          <w:sz w:val="18"/>
          <w:szCs w:val="18"/>
        </w:rPr>
        <w:t>entityManager</w:t>
      </w:r>
      <w:r w:rsidRPr="007279A7">
        <w:rPr>
          <w:rFonts w:ascii="Consolas" w:hAnsi="Consolas"/>
          <w:color w:val="000000"/>
          <w:sz w:val="18"/>
          <w:szCs w:val="18"/>
        </w:rPr>
        <w:t>.flush();</w:t>
      </w:r>
    </w:p>
    <w:p w:rsidRPr="007279A7" w:rsidR="007279A7" w:rsidP="007279A7" w:rsidRDefault="007279A7" w14:paraId="158DD59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3F7F5F"/>
          <w:sz w:val="18"/>
          <w:szCs w:val="18"/>
        </w:rPr>
        <w:t>// Vérification de l'identifiant</w:t>
      </w:r>
    </w:p>
    <w:p w:rsidRPr="007279A7" w:rsidR="007279A7" w:rsidP="007279A7" w:rsidRDefault="007279A7" w14:paraId="7D4737A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7279A7">
        <w:rPr>
          <w:rFonts w:ascii="Consolas" w:hAnsi="Consolas"/>
          <w:color w:val="000000"/>
          <w:sz w:val="18"/>
          <w:szCs w:val="18"/>
        </w:rPr>
        <w:t>(</w:t>
      </w:r>
      <w:r w:rsidRPr="007279A7">
        <w:rPr>
          <w:rFonts w:ascii="Consolas" w:hAnsi="Consolas"/>
          <w:color w:val="6A3E3E"/>
          <w:sz w:val="18"/>
          <w:szCs w:val="18"/>
        </w:rPr>
        <w:t>bouteilleDB</w:t>
      </w:r>
      <w:r w:rsidRPr="007279A7">
        <w:rPr>
          <w:rFonts w:ascii="Consolas" w:hAnsi="Consolas"/>
          <w:color w:val="000000"/>
          <w:sz w:val="18"/>
          <w:szCs w:val="18"/>
        </w:rPr>
        <w:t>.getId()).isGreaterThan(0);</w:t>
      </w:r>
    </w:p>
    <w:p w:rsidRPr="007279A7" w:rsidR="007279A7" w:rsidP="007279A7" w:rsidRDefault="007279A7" w14:paraId="302FC86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7279A7">
        <w:rPr>
          <w:rFonts w:ascii="Consolas" w:hAnsi="Consolas"/>
          <w:color w:val="000000"/>
          <w:sz w:val="18"/>
          <w:szCs w:val="18"/>
        </w:rPr>
        <w:t>(</w:t>
      </w:r>
      <w:r w:rsidRPr="007279A7">
        <w:rPr>
          <w:rFonts w:ascii="Consolas" w:hAnsi="Consolas"/>
          <w:color w:val="6A3E3E"/>
          <w:sz w:val="18"/>
          <w:szCs w:val="18"/>
        </w:rPr>
        <w:t>bouteilleDB</w:t>
      </w:r>
      <w:r w:rsidRPr="007279A7">
        <w:rPr>
          <w:rFonts w:ascii="Consolas" w:hAnsi="Consolas"/>
          <w:color w:val="000000"/>
          <w:sz w:val="18"/>
          <w:szCs w:val="18"/>
        </w:rPr>
        <w:t>.getCouleur()).isNotNull();</w:t>
      </w:r>
    </w:p>
    <w:p w:rsidRPr="007279A7" w:rsidR="007279A7" w:rsidP="007279A7" w:rsidRDefault="007279A7" w14:paraId="3429030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7279A7">
        <w:rPr>
          <w:rFonts w:ascii="Consolas" w:hAnsi="Consolas"/>
          <w:color w:val="000000"/>
          <w:sz w:val="18"/>
          <w:szCs w:val="18"/>
        </w:rPr>
        <w:t>(</w:t>
      </w:r>
      <w:r w:rsidRPr="007279A7">
        <w:rPr>
          <w:rFonts w:ascii="Consolas" w:hAnsi="Consolas"/>
          <w:color w:val="6A3E3E"/>
          <w:sz w:val="18"/>
          <w:szCs w:val="18"/>
        </w:rPr>
        <w:t>bouteilleDB</w:t>
      </w:r>
      <w:r w:rsidRPr="007279A7">
        <w:rPr>
          <w:rFonts w:ascii="Consolas" w:hAnsi="Consolas"/>
          <w:color w:val="000000"/>
          <w:sz w:val="18"/>
          <w:szCs w:val="18"/>
        </w:rPr>
        <w:t>.getCouleur()).isEqualTo(</w:t>
      </w:r>
      <w:r w:rsidRPr="007279A7">
        <w:rPr>
          <w:rFonts w:ascii="Consolas" w:hAnsi="Consolas"/>
          <w:color w:val="0000C0"/>
          <w:sz w:val="18"/>
          <w:szCs w:val="18"/>
        </w:rPr>
        <w:t>blanc</w:t>
      </w:r>
      <w:r w:rsidRPr="007279A7">
        <w:rPr>
          <w:rFonts w:ascii="Consolas" w:hAnsi="Consolas"/>
          <w:color w:val="000000"/>
          <w:sz w:val="18"/>
          <w:szCs w:val="18"/>
        </w:rPr>
        <w:t>);</w:t>
      </w:r>
    </w:p>
    <w:p w:rsidRPr="007279A7" w:rsidR="007279A7" w:rsidP="007279A7" w:rsidRDefault="007279A7" w14:paraId="2466AA1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7279A7">
        <w:rPr>
          <w:rFonts w:ascii="Consolas" w:hAnsi="Consolas"/>
          <w:color w:val="000000"/>
          <w:sz w:val="18"/>
          <w:szCs w:val="18"/>
        </w:rPr>
        <w:t>(</w:t>
      </w:r>
      <w:r w:rsidRPr="007279A7">
        <w:rPr>
          <w:rFonts w:ascii="Consolas" w:hAnsi="Consolas"/>
          <w:color w:val="6A3E3E"/>
          <w:sz w:val="18"/>
          <w:szCs w:val="18"/>
        </w:rPr>
        <w:t>bouteilleDB</w:t>
      </w:r>
      <w:r w:rsidRPr="007279A7">
        <w:rPr>
          <w:rFonts w:ascii="Consolas" w:hAnsi="Consolas"/>
          <w:color w:val="000000"/>
          <w:sz w:val="18"/>
          <w:szCs w:val="18"/>
        </w:rPr>
        <w:t>.getRegion()).isNotNull();</w:t>
      </w:r>
    </w:p>
    <w:p w:rsidRPr="007279A7" w:rsidR="007279A7" w:rsidP="007279A7" w:rsidRDefault="007279A7" w14:paraId="1198202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7279A7">
        <w:rPr>
          <w:rFonts w:ascii="Consolas" w:hAnsi="Consolas"/>
          <w:color w:val="000000"/>
          <w:sz w:val="18"/>
          <w:szCs w:val="18"/>
        </w:rPr>
        <w:t>(</w:t>
      </w:r>
      <w:r w:rsidRPr="007279A7">
        <w:rPr>
          <w:rFonts w:ascii="Consolas" w:hAnsi="Consolas"/>
          <w:color w:val="6A3E3E"/>
          <w:sz w:val="18"/>
          <w:szCs w:val="18"/>
        </w:rPr>
        <w:t>bouteilleDB</w:t>
      </w:r>
      <w:r w:rsidRPr="007279A7">
        <w:rPr>
          <w:rFonts w:ascii="Consolas" w:hAnsi="Consolas"/>
          <w:color w:val="000000"/>
          <w:sz w:val="18"/>
          <w:szCs w:val="18"/>
        </w:rPr>
        <w:t>.getRegion()).isEqualTo(</w:t>
      </w:r>
      <w:r w:rsidRPr="007279A7">
        <w:rPr>
          <w:rFonts w:ascii="Consolas" w:hAnsi="Consolas"/>
          <w:color w:val="0000C0"/>
          <w:sz w:val="18"/>
          <w:szCs w:val="18"/>
        </w:rPr>
        <w:t>paysDeLaLoire</w:t>
      </w:r>
      <w:r w:rsidRPr="007279A7">
        <w:rPr>
          <w:rFonts w:ascii="Consolas" w:hAnsi="Consolas"/>
          <w:color w:val="000000"/>
          <w:sz w:val="18"/>
          <w:szCs w:val="18"/>
        </w:rPr>
        <w:t>);</w:t>
      </w:r>
    </w:p>
    <w:p w:rsidRPr="007279A7" w:rsidR="007279A7" w:rsidP="007279A7" w:rsidRDefault="007279A7" w14:paraId="141746C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7279A7" w:rsidR="007279A7" w:rsidP="007279A7" w:rsidRDefault="007279A7" w14:paraId="5C03E1E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3F7F5F"/>
          <w:sz w:val="18"/>
          <w:szCs w:val="18"/>
        </w:rPr>
        <w:t>// Appel du comportement</w:t>
      </w:r>
    </w:p>
    <w:p w:rsidRPr="007279A7" w:rsidR="007279A7" w:rsidP="007279A7" w:rsidRDefault="007279A7" w14:paraId="1BFDC33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C0"/>
          <w:sz w:val="18"/>
          <w:szCs w:val="18"/>
        </w:rPr>
        <w:t>bouteilleRepository</w:t>
      </w:r>
      <w:r w:rsidRPr="007279A7">
        <w:rPr>
          <w:rFonts w:ascii="Consolas" w:hAnsi="Consolas"/>
          <w:color w:val="000000"/>
          <w:sz w:val="18"/>
          <w:szCs w:val="18"/>
        </w:rPr>
        <w:t>.delete(</w:t>
      </w:r>
      <w:r w:rsidRPr="007279A7">
        <w:rPr>
          <w:rFonts w:ascii="Consolas" w:hAnsi="Consolas"/>
          <w:color w:val="6A3E3E"/>
          <w:sz w:val="18"/>
          <w:szCs w:val="18"/>
        </w:rPr>
        <w:t>bouteilleDB</w:t>
      </w:r>
      <w:r w:rsidRPr="007279A7">
        <w:rPr>
          <w:rFonts w:ascii="Consolas" w:hAnsi="Consolas"/>
          <w:color w:val="000000"/>
          <w:sz w:val="18"/>
          <w:szCs w:val="18"/>
        </w:rPr>
        <w:t>);</w:t>
      </w:r>
    </w:p>
    <w:p w:rsidRPr="007279A7" w:rsidR="007279A7" w:rsidP="007279A7" w:rsidRDefault="007279A7" w14:paraId="7137EC1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7279A7" w:rsidR="007279A7" w:rsidP="007279A7" w:rsidRDefault="007279A7" w14:paraId="09688AD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3F7F5F"/>
          <w:sz w:val="18"/>
          <w:szCs w:val="18"/>
        </w:rPr>
        <w:t>// Vérification que l'entité a été supprimée</w:t>
      </w:r>
    </w:p>
    <w:p w:rsidRPr="003642C1" w:rsidR="007279A7" w:rsidP="007279A7" w:rsidRDefault="007279A7" w14:paraId="0AA3305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7"/>
          <w:szCs w:val="17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34084">
        <w:rPr>
          <w:rFonts w:ascii="Consolas" w:hAnsi="Consolas"/>
          <w:b/>
          <w:bCs/>
          <w:color w:val="7F0055"/>
          <w:sz w:val="16"/>
          <w:szCs w:val="16"/>
        </w:rPr>
        <w:t>final</w:t>
      </w:r>
      <w:r w:rsidRPr="00734084">
        <w:rPr>
          <w:rFonts w:ascii="Consolas" w:hAnsi="Consolas"/>
          <w:color w:val="000000"/>
          <w:sz w:val="16"/>
          <w:szCs w:val="16"/>
        </w:rPr>
        <w:t xml:space="preserve"> Bouteille </w:t>
      </w:r>
      <w:r w:rsidRPr="00734084">
        <w:rPr>
          <w:rFonts w:ascii="Consolas" w:hAnsi="Consolas"/>
          <w:color w:val="6A3E3E"/>
          <w:sz w:val="16"/>
          <w:szCs w:val="16"/>
        </w:rPr>
        <w:t>bouteilleDB2</w:t>
      </w:r>
      <w:r w:rsidRPr="00734084">
        <w:rPr>
          <w:rFonts w:ascii="Consolas" w:hAnsi="Consolas"/>
          <w:color w:val="000000"/>
          <w:sz w:val="16"/>
          <w:szCs w:val="16"/>
        </w:rPr>
        <w:t xml:space="preserve"> = </w:t>
      </w:r>
      <w:r w:rsidRPr="00734084">
        <w:rPr>
          <w:rFonts w:ascii="Consolas" w:hAnsi="Consolas"/>
          <w:color w:val="0000C0"/>
          <w:sz w:val="16"/>
          <w:szCs w:val="16"/>
        </w:rPr>
        <w:t>entityManager</w:t>
      </w:r>
      <w:r w:rsidRPr="00734084">
        <w:rPr>
          <w:rFonts w:ascii="Consolas" w:hAnsi="Consolas"/>
          <w:color w:val="000000"/>
          <w:sz w:val="16"/>
          <w:szCs w:val="16"/>
        </w:rPr>
        <w:t>.find(Bouteille.</w:t>
      </w:r>
      <w:r w:rsidRPr="00734084">
        <w:rPr>
          <w:rFonts w:ascii="Consolas" w:hAnsi="Consolas"/>
          <w:b/>
          <w:bCs/>
          <w:color w:val="7F0055"/>
          <w:sz w:val="16"/>
          <w:szCs w:val="16"/>
        </w:rPr>
        <w:t>class</w:t>
      </w:r>
      <w:r w:rsidRPr="00734084">
        <w:rPr>
          <w:rFonts w:ascii="Consolas" w:hAnsi="Consolas"/>
          <w:color w:val="000000"/>
          <w:sz w:val="16"/>
          <w:szCs w:val="16"/>
        </w:rPr>
        <w:t xml:space="preserve">, </w:t>
      </w:r>
      <w:r w:rsidRPr="00734084">
        <w:rPr>
          <w:rFonts w:ascii="Consolas" w:hAnsi="Consolas"/>
          <w:color w:val="6A3E3E"/>
          <w:sz w:val="16"/>
          <w:szCs w:val="16"/>
        </w:rPr>
        <w:t>bouteilleDB</w:t>
      </w:r>
      <w:r w:rsidRPr="00734084">
        <w:rPr>
          <w:rFonts w:ascii="Consolas" w:hAnsi="Consolas"/>
          <w:color w:val="000000"/>
          <w:sz w:val="16"/>
          <w:szCs w:val="16"/>
        </w:rPr>
        <w:t>.getId());</w:t>
      </w:r>
    </w:p>
    <w:p w:rsidRPr="007279A7" w:rsidR="007279A7" w:rsidP="007279A7" w:rsidRDefault="007279A7" w14:paraId="3182A2C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i/>
          <w:iCs/>
          <w:color w:val="000000"/>
          <w:sz w:val="18"/>
          <w:szCs w:val="18"/>
        </w:rPr>
        <w:t>assertNull</w:t>
      </w:r>
      <w:r w:rsidRPr="007279A7">
        <w:rPr>
          <w:rFonts w:ascii="Consolas" w:hAnsi="Consolas"/>
          <w:color w:val="000000"/>
          <w:sz w:val="18"/>
          <w:szCs w:val="18"/>
        </w:rPr>
        <w:t>(</w:t>
      </w:r>
      <w:r w:rsidRPr="007279A7">
        <w:rPr>
          <w:rFonts w:ascii="Consolas" w:hAnsi="Consolas"/>
          <w:color w:val="6A3E3E"/>
          <w:sz w:val="18"/>
          <w:szCs w:val="18"/>
        </w:rPr>
        <w:t>bouteilleDB2</w:t>
      </w:r>
      <w:r w:rsidRPr="007279A7">
        <w:rPr>
          <w:rFonts w:ascii="Consolas" w:hAnsi="Consolas"/>
          <w:color w:val="000000"/>
          <w:sz w:val="18"/>
          <w:szCs w:val="18"/>
        </w:rPr>
        <w:t>);</w:t>
      </w:r>
    </w:p>
    <w:p w:rsidRPr="007279A7" w:rsidR="007279A7" w:rsidP="007279A7" w:rsidRDefault="007279A7" w14:paraId="7BAC252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7279A7" w:rsidR="007279A7" w:rsidP="007279A7" w:rsidRDefault="007279A7" w14:paraId="1619459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3F7F5F"/>
          <w:sz w:val="18"/>
          <w:szCs w:val="18"/>
        </w:rPr>
        <w:t>// Vérifier que les éléments associés sont toujours présents - PAS de cascade</w:t>
      </w:r>
    </w:p>
    <w:p w:rsidRPr="007279A7" w:rsidR="007279A7" w:rsidP="007279A7" w:rsidRDefault="007279A7" w14:paraId="628FB38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7279A7">
        <w:rPr>
          <w:rFonts w:ascii="Consolas" w:hAnsi="Consolas"/>
          <w:color w:val="000000"/>
          <w:sz w:val="18"/>
          <w:szCs w:val="18"/>
        </w:rPr>
        <w:t xml:space="preserve"> List&lt;Region&gt; </w:t>
      </w:r>
      <w:r w:rsidRPr="007279A7">
        <w:rPr>
          <w:rFonts w:ascii="Consolas" w:hAnsi="Consolas"/>
          <w:color w:val="6A3E3E"/>
          <w:sz w:val="18"/>
          <w:szCs w:val="18"/>
        </w:rPr>
        <w:t>regions</w:t>
      </w:r>
      <w:r w:rsidRPr="007279A7">
        <w:rPr>
          <w:rFonts w:ascii="Consolas" w:hAnsi="Consolas"/>
          <w:color w:val="000000"/>
          <w:sz w:val="18"/>
          <w:szCs w:val="18"/>
        </w:rPr>
        <w:t xml:space="preserve"> = </w:t>
      </w:r>
      <w:r w:rsidRPr="007279A7">
        <w:rPr>
          <w:rFonts w:ascii="Consolas" w:hAnsi="Consolas"/>
          <w:color w:val="0000C0"/>
          <w:sz w:val="18"/>
          <w:szCs w:val="18"/>
        </w:rPr>
        <w:t>regionRepository</w:t>
      </w:r>
      <w:r w:rsidRPr="007279A7">
        <w:rPr>
          <w:rFonts w:ascii="Consolas" w:hAnsi="Consolas"/>
          <w:color w:val="000000"/>
          <w:sz w:val="18"/>
          <w:szCs w:val="18"/>
        </w:rPr>
        <w:t>.findAll();</w:t>
      </w:r>
    </w:p>
    <w:p w:rsidRPr="007279A7" w:rsidR="007279A7" w:rsidP="007279A7" w:rsidRDefault="007279A7" w14:paraId="3DE8388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7279A7">
        <w:rPr>
          <w:rFonts w:ascii="Consolas" w:hAnsi="Consolas"/>
          <w:color w:val="000000"/>
          <w:sz w:val="18"/>
          <w:szCs w:val="18"/>
        </w:rPr>
        <w:t>(</w:t>
      </w:r>
      <w:r w:rsidRPr="007279A7">
        <w:rPr>
          <w:rFonts w:ascii="Consolas" w:hAnsi="Consolas"/>
          <w:color w:val="6A3E3E"/>
          <w:sz w:val="18"/>
          <w:szCs w:val="18"/>
        </w:rPr>
        <w:t>regions</w:t>
      </w:r>
      <w:r w:rsidRPr="007279A7">
        <w:rPr>
          <w:rFonts w:ascii="Consolas" w:hAnsi="Consolas"/>
          <w:color w:val="000000"/>
          <w:sz w:val="18"/>
          <w:szCs w:val="18"/>
        </w:rPr>
        <w:t>).isNotNull();</w:t>
      </w:r>
    </w:p>
    <w:p w:rsidRPr="007279A7" w:rsidR="007279A7" w:rsidP="007279A7" w:rsidRDefault="007279A7" w14:paraId="10CDB37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7279A7">
        <w:rPr>
          <w:rFonts w:ascii="Consolas" w:hAnsi="Consolas"/>
          <w:color w:val="000000"/>
          <w:sz w:val="18"/>
          <w:szCs w:val="18"/>
        </w:rPr>
        <w:t>(</w:t>
      </w:r>
      <w:r w:rsidRPr="007279A7">
        <w:rPr>
          <w:rFonts w:ascii="Consolas" w:hAnsi="Consolas"/>
          <w:color w:val="6A3E3E"/>
          <w:sz w:val="18"/>
          <w:szCs w:val="18"/>
        </w:rPr>
        <w:t>regions</w:t>
      </w:r>
      <w:r w:rsidRPr="007279A7">
        <w:rPr>
          <w:rFonts w:ascii="Consolas" w:hAnsi="Consolas"/>
          <w:color w:val="000000"/>
          <w:sz w:val="18"/>
          <w:szCs w:val="18"/>
        </w:rPr>
        <w:t>).isNotEmpty();</w:t>
      </w:r>
    </w:p>
    <w:p w:rsidRPr="007279A7" w:rsidR="007279A7" w:rsidP="007279A7" w:rsidRDefault="007279A7" w14:paraId="3E6AB1F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7279A7">
        <w:rPr>
          <w:rFonts w:ascii="Consolas" w:hAnsi="Consolas"/>
          <w:color w:val="000000"/>
          <w:sz w:val="18"/>
          <w:szCs w:val="18"/>
        </w:rPr>
        <w:t>(</w:t>
      </w:r>
      <w:r w:rsidRPr="007279A7">
        <w:rPr>
          <w:rFonts w:ascii="Consolas" w:hAnsi="Consolas"/>
          <w:color w:val="6A3E3E"/>
          <w:sz w:val="18"/>
          <w:szCs w:val="18"/>
        </w:rPr>
        <w:t>regions</w:t>
      </w:r>
      <w:r w:rsidRPr="007279A7">
        <w:rPr>
          <w:rFonts w:ascii="Consolas" w:hAnsi="Consolas"/>
          <w:color w:val="000000"/>
          <w:sz w:val="18"/>
          <w:szCs w:val="18"/>
        </w:rPr>
        <w:t>.size()).isEqualTo(3);</w:t>
      </w:r>
    </w:p>
    <w:p w:rsidRPr="007279A7" w:rsidR="007279A7" w:rsidP="007279A7" w:rsidRDefault="007279A7" w14:paraId="1E39895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7279A7">
        <w:rPr>
          <w:rFonts w:ascii="Consolas" w:hAnsi="Consolas"/>
          <w:color w:val="000000"/>
          <w:sz w:val="18"/>
          <w:szCs w:val="18"/>
        </w:rPr>
        <w:t xml:space="preserve"> List&lt;Couleur&gt; </w:t>
      </w:r>
      <w:r w:rsidRPr="007279A7">
        <w:rPr>
          <w:rFonts w:ascii="Consolas" w:hAnsi="Consolas"/>
          <w:color w:val="6A3E3E"/>
          <w:sz w:val="18"/>
          <w:szCs w:val="18"/>
        </w:rPr>
        <w:t>couleurs</w:t>
      </w:r>
      <w:r w:rsidRPr="007279A7">
        <w:rPr>
          <w:rFonts w:ascii="Consolas" w:hAnsi="Consolas"/>
          <w:color w:val="000000"/>
          <w:sz w:val="18"/>
          <w:szCs w:val="18"/>
        </w:rPr>
        <w:t xml:space="preserve"> = </w:t>
      </w:r>
      <w:r w:rsidRPr="007279A7">
        <w:rPr>
          <w:rFonts w:ascii="Consolas" w:hAnsi="Consolas"/>
          <w:color w:val="0000C0"/>
          <w:sz w:val="18"/>
          <w:szCs w:val="18"/>
        </w:rPr>
        <w:t>couleurRepository</w:t>
      </w:r>
      <w:r w:rsidRPr="007279A7">
        <w:rPr>
          <w:rFonts w:ascii="Consolas" w:hAnsi="Consolas"/>
          <w:color w:val="000000"/>
          <w:sz w:val="18"/>
          <w:szCs w:val="18"/>
        </w:rPr>
        <w:t>.findAll();</w:t>
      </w:r>
    </w:p>
    <w:p w:rsidRPr="007279A7" w:rsidR="007279A7" w:rsidP="007279A7" w:rsidRDefault="007279A7" w14:paraId="20560B0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7279A7">
        <w:rPr>
          <w:rFonts w:ascii="Consolas" w:hAnsi="Consolas"/>
          <w:color w:val="000000"/>
          <w:sz w:val="18"/>
          <w:szCs w:val="18"/>
        </w:rPr>
        <w:t>(</w:t>
      </w:r>
      <w:r w:rsidRPr="007279A7">
        <w:rPr>
          <w:rFonts w:ascii="Consolas" w:hAnsi="Consolas"/>
          <w:color w:val="6A3E3E"/>
          <w:sz w:val="18"/>
          <w:szCs w:val="18"/>
        </w:rPr>
        <w:t>couleurs</w:t>
      </w:r>
      <w:r w:rsidRPr="007279A7">
        <w:rPr>
          <w:rFonts w:ascii="Consolas" w:hAnsi="Consolas"/>
          <w:color w:val="000000"/>
          <w:sz w:val="18"/>
          <w:szCs w:val="18"/>
        </w:rPr>
        <w:t>).isNotNull();</w:t>
      </w:r>
    </w:p>
    <w:p w:rsidRPr="007279A7" w:rsidR="007279A7" w:rsidP="007279A7" w:rsidRDefault="007279A7" w14:paraId="1FF19EC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7279A7">
        <w:rPr>
          <w:rFonts w:ascii="Consolas" w:hAnsi="Consolas"/>
          <w:color w:val="000000"/>
          <w:sz w:val="18"/>
          <w:szCs w:val="18"/>
        </w:rPr>
        <w:t>(</w:t>
      </w:r>
      <w:r w:rsidRPr="007279A7">
        <w:rPr>
          <w:rFonts w:ascii="Consolas" w:hAnsi="Consolas"/>
          <w:color w:val="6A3E3E"/>
          <w:sz w:val="18"/>
          <w:szCs w:val="18"/>
        </w:rPr>
        <w:t>couleurs</w:t>
      </w:r>
      <w:r w:rsidRPr="007279A7">
        <w:rPr>
          <w:rFonts w:ascii="Consolas" w:hAnsi="Consolas"/>
          <w:color w:val="000000"/>
          <w:sz w:val="18"/>
          <w:szCs w:val="18"/>
        </w:rPr>
        <w:t>).isNotEmpty();</w:t>
      </w:r>
    </w:p>
    <w:p w:rsidRPr="007279A7" w:rsidR="007279A7" w:rsidP="007279A7" w:rsidRDefault="007279A7" w14:paraId="1365EC1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7279A7">
        <w:rPr>
          <w:rFonts w:ascii="Consolas" w:hAnsi="Consolas"/>
          <w:color w:val="000000"/>
          <w:sz w:val="18"/>
          <w:szCs w:val="18"/>
        </w:rPr>
        <w:t>(</w:t>
      </w:r>
      <w:r w:rsidRPr="007279A7">
        <w:rPr>
          <w:rFonts w:ascii="Consolas" w:hAnsi="Consolas"/>
          <w:color w:val="6A3E3E"/>
          <w:sz w:val="18"/>
          <w:szCs w:val="18"/>
        </w:rPr>
        <w:t>couleurs</w:t>
      </w:r>
      <w:r w:rsidRPr="007279A7">
        <w:rPr>
          <w:rFonts w:ascii="Consolas" w:hAnsi="Consolas"/>
          <w:color w:val="000000"/>
          <w:sz w:val="18"/>
          <w:szCs w:val="18"/>
        </w:rPr>
        <w:t>.size()).isEqualTo(3);</w:t>
      </w:r>
    </w:p>
    <w:p w:rsidRPr="007279A7" w:rsidR="007279A7" w:rsidP="007279A7" w:rsidRDefault="007279A7" w14:paraId="481F5BD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Pr="007279A7">
        <w:rPr>
          <w:rFonts w:ascii="Consolas" w:hAnsi="Consolas"/>
          <w:color w:val="000000"/>
          <w:sz w:val="18"/>
          <w:szCs w:val="18"/>
        </w:rPr>
        <w:t>}</w:t>
      </w:r>
    </w:p>
    <w:p w:rsidRPr="007279A7" w:rsidR="007279A7" w:rsidP="007279A7" w:rsidRDefault="007279A7" w14:paraId="7612278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7279A7" w:rsidR="007279A7" w:rsidP="005C6D64" w:rsidRDefault="007279A7" w14:paraId="15DFB8CF" w14:textId="55318365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ab/>
      </w:r>
      <w:r w:rsidR="005C6D64">
        <w:rPr>
          <w:rFonts w:ascii="Consolas" w:hAnsi="Consolas"/>
          <w:b/>
          <w:bCs/>
          <w:color w:val="7F0055"/>
          <w:sz w:val="18"/>
          <w:szCs w:val="18"/>
        </w:rPr>
        <w:t>…</w:t>
      </w:r>
    </w:p>
    <w:p w:rsidRPr="007279A7" w:rsidR="007279A7" w:rsidP="007279A7" w:rsidRDefault="007279A7" w14:paraId="42C1959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279A7">
        <w:rPr>
          <w:rFonts w:ascii="Consolas" w:hAnsi="Consolas"/>
          <w:color w:val="000000"/>
          <w:sz w:val="18"/>
          <w:szCs w:val="18"/>
        </w:rPr>
        <w:t>}</w:t>
      </w:r>
    </w:p>
    <w:p w:rsidR="007279A7" w:rsidP="0084266B" w:rsidRDefault="007279A7" w14:paraId="1795C5FD" w14:textId="77777777"/>
    <w:p w:rsidR="0084266B" w:rsidP="0084266B" w:rsidRDefault="0084266B" w14:paraId="3C46F493" w14:textId="19990F3C">
      <w:pPr>
        <w:pStyle w:val="TPnormalpuce1"/>
      </w:pPr>
      <w:r>
        <w:t>Les tables créées pour l</w:t>
      </w:r>
      <w:r w:rsidR="00065527">
        <w:t xml:space="preserve">es </w:t>
      </w:r>
      <w:r>
        <w:t>association</w:t>
      </w:r>
      <w:r w:rsidR="00065527">
        <w:t>s</w:t>
      </w:r>
      <w:r>
        <w:t xml:space="preserve"> </w:t>
      </w:r>
      <w:r w:rsidR="00065527">
        <w:t>Bouteille-Couleur et Bouteille-Region</w:t>
      </w:r>
      <w:r>
        <w:t xml:space="preserve"> sont : </w:t>
      </w:r>
    </w:p>
    <w:p w:rsidRPr="0084266B" w:rsidR="0084266B" w:rsidP="0084266B" w:rsidRDefault="0084266B" w14:paraId="30E8489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4266B">
        <w:rPr>
          <w:rFonts w:ascii="Consolas" w:hAnsi="Consolas"/>
          <w:color w:val="000000"/>
          <w:sz w:val="18"/>
          <w:szCs w:val="18"/>
        </w:rPr>
        <w:t xml:space="preserve">create table cav_bottle (bottle_id integer generated by default as identity, </w:t>
      </w:r>
      <w:r w:rsidRPr="00F42114">
        <w:rPr>
          <w:rFonts w:ascii="Consolas" w:hAnsi="Consolas"/>
          <w:color w:val="000000"/>
          <w:sz w:val="18"/>
          <w:szCs w:val="18"/>
          <w:highlight w:val="yellow"/>
        </w:rPr>
        <w:t>color_id integer</w:t>
      </w:r>
      <w:r w:rsidRPr="0084266B">
        <w:rPr>
          <w:rFonts w:ascii="Consolas" w:hAnsi="Consolas"/>
          <w:color w:val="000000"/>
          <w:sz w:val="18"/>
          <w:szCs w:val="18"/>
        </w:rPr>
        <w:t xml:space="preserve">, price float(7), quantity integer, </w:t>
      </w:r>
      <w:r w:rsidRPr="00F42114">
        <w:rPr>
          <w:rFonts w:ascii="Consolas" w:hAnsi="Consolas"/>
          <w:color w:val="000000"/>
          <w:sz w:val="18"/>
          <w:szCs w:val="18"/>
          <w:highlight w:val="green"/>
        </w:rPr>
        <w:t>region_id integer</w:t>
      </w:r>
      <w:r w:rsidRPr="0084266B">
        <w:rPr>
          <w:rFonts w:ascii="Consolas" w:hAnsi="Consolas"/>
          <w:color w:val="000000"/>
          <w:sz w:val="18"/>
          <w:szCs w:val="18"/>
        </w:rPr>
        <w:t>, sparkling boolean, vintage varchar(100), name varchar(250) not null unique, primary key (bottle_id))</w:t>
      </w:r>
    </w:p>
    <w:p w:rsidRPr="0084266B" w:rsidR="0084266B" w:rsidP="0084266B" w:rsidRDefault="0084266B" w14:paraId="718086A9" w14:textId="2AC10053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84266B" w:rsidR="0084266B" w:rsidP="0084266B" w:rsidRDefault="0084266B" w14:paraId="4BF8566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4266B">
        <w:rPr>
          <w:rFonts w:ascii="Consolas" w:hAnsi="Consolas"/>
          <w:color w:val="000000"/>
          <w:sz w:val="18"/>
          <w:szCs w:val="18"/>
        </w:rPr>
        <w:t>create table cav_color (color_id integer generated by default as identity, name varchar(250) not null unique, primary key (color_id))</w:t>
      </w:r>
    </w:p>
    <w:p w:rsidRPr="0084266B" w:rsidR="0084266B" w:rsidP="0084266B" w:rsidRDefault="0084266B" w14:paraId="2FB79BF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84266B" w:rsidR="0084266B" w:rsidP="0084266B" w:rsidRDefault="0084266B" w14:paraId="3244E42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4266B">
        <w:rPr>
          <w:rFonts w:ascii="Consolas" w:hAnsi="Consolas"/>
          <w:color w:val="000000"/>
          <w:sz w:val="18"/>
          <w:szCs w:val="18"/>
        </w:rPr>
        <w:t>create table cav_region (region_id integer generated by default as identity, name varchar(250) not null unique, primary key (region_id))</w:t>
      </w:r>
    </w:p>
    <w:p w:rsidR="0084266B" w:rsidP="0084266B" w:rsidRDefault="0084266B" w14:paraId="6ABAF59B" w14:textId="2F0E0570">
      <w:pPr>
        <w:pStyle w:val="TPnormalpuce1"/>
        <w:numPr>
          <w:ilvl w:val="1"/>
          <w:numId w:val="15"/>
        </w:numPr>
      </w:pPr>
      <w:r>
        <w:t>Voici l</w:t>
      </w:r>
      <w:r w:rsidR="00065527">
        <w:t>es 2</w:t>
      </w:r>
      <w:r>
        <w:t xml:space="preserve"> clef</w:t>
      </w:r>
      <w:r w:rsidR="00065527">
        <w:t>s</w:t>
      </w:r>
      <w:r>
        <w:t xml:space="preserve"> étrangère</w:t>
      </w:r>
      <w:r w:rsidR="00065527">
        <w:t>s</w:t>
      </w:r>
      <w:r>
        <w:t> (jointure) ajoutée</w:t>
      </w:r>
      <w:r w:rsidR="00065527">
        <w:t>s</w:t>
      </w:r>
      <w:r>
        <w:t> :</w:t>
      </w:r>
    </w:p>
    <w:p w:rsidRPr="00CF19D0" w:rsidR="00CF19D0" w:rsidP="00CF19D0" w:rsidRDefault="00CF19D0" w14:paraId="3C3F24D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D3C07">
        <w:rPr>
          <w:rFonts w:ascii="Consolas" w:hAnsi="Consolas"/>
          <w:color w:val="000000"/>
          <w:sz w:val="18"/>
          <w:szCs w:val="18"/>
          <w:highlight w:val="yellow"/>
        </w:rPr>
        <w:t>alter table if exists cav_bottle add constraint FK950w1rc8dkmptb45fk1nos6ra foreign key (color_id) references cav_color</w:t>
      </w:r>
    </w:p>
    <w:p w:rsidRPr="00CF19D0" w:rsidR="00CF19D0" w:rsidP="00CF19D0" w:rsidRDefault="00CF19D0" w14:paraId="3D16E47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CF19D0" w:rsidR="00CF19D0" w:rsidP="00CF19D0" w:rsidRDefault="00CF19D0" w14:paraId="3CD9B7A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D3C07">
        <w:rPr>
          <w:rFonts w:ascii="Consolas" w:hAnsi="Consolas"/>
          <w:color w:val="000000"/>
          <w:sz w:val="18"/>
          <w:szCs w:val="18"/>
          <w:highlight w:val="green"/>
        </w:rPr>
        <w:t>alter table if exists cav_bottle add constraint FKj2rhorgadcok6128cimp3slci foreign key (region_id) references cav_region</w:t>
      </w:r>
    </w:p>
    <w:p w:rsidR="007279A7" w:rsidP="007279A7" w:rsidRDefault="007279A7" w14:paraId="3103DB41" w14:textId="77777777"/>
    <w:p w:rsidR="004A1EFB" w:rsidRDefault="004A1EFB" w14:paraId="30819EF7" w14:textId="77777777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:rsidR="00ED1B81" w:rsidP="00E74DD4" w:rsidRDefault="00B839C6" w14:paraId="7CD8A175" w14:textId="1177586D">
      <w:pPr>
        <w:pStyle w:val="TPnormalpuce1"/>
      </w:pPr>
      <w:r>
        <w:t xml:space="preserve">Voici </w:t>
      </w:r>
      <w:r w:rsidR="00E74DD4">
        <w:t>l</w:t>
      </w:r>
      <w:r w:rsidR="006E221A">
        <w:t>es</w:t>
      </w:r>
      <w:r>
        <w:t xml:space="preserve"> trace</w:t>
      </w:r>
      <w:r w:rsidR="006E221A">
        <w:t>s</w:t>
      </w:r>
      <w:r>
        <w:t xml:space="preserve"> </w:t>
      </w:r>
      <w:r w:rsidR="00E74DD4">
        <w:t>obtenue</w:t>
      </w:r>
      <w:r w:rsidR="006E221A">
        <w:t>s</w:t>
      </w:r>
      <w:r>
        <w:t> </w:t>
      </w:r>
      <w:r w:rsidR="005D5228">
        <w:t xml:space="preserve"> </w:t>
      </w:r>
      <w:r w:rsidR="00E74DD4">
        <w:t>sur l’exécution d</w:t>
      </w:r>
      <w:r w:rsidR="00575F5B">
        <w:t xml:space="preserve">e </w:t>
      </w:r>
      <w:r w:rsidRPr="000160F7" w:rsidR="005D5228">
        <w:t>test_save_bouteilles_regions_couleurs()</w:t>
      </w:r>
      <w:r w:rsidR="00ED1B81">
        <w:t> :</w:t>
      </w:r>
    </w:p>
    <w:p w:rsidR="005D5228" w:rsidP="005D5228" w:rsidRDefault="005D5228" w14:paraId="133A3DC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5228">
        <w:rPr>
          <w:rFonts w:ascii="Consolas" w:hAnsi="Consolas"/>
          <w:color w:val="000000"/>
          <w:sz w:val="18"/>
          <w:szCs w:val="18"/>
        </w:rPr>
        <w:t>[</w:t>
      </w:r>
    </w:p>
    <w:p w:rsidR="005D5228" w:rsidP="005D5228" w:rsidRDefault="005D5228" w14:paraId="45C5CDAB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5228">
        <w:rPr>
          <w:rFonts w:ascii="Consolas" w:hAnsi="Consolas"/>
          <w:color w:val="000000"/>
          <w:sz w:val="18"/>
          <w:szCs w:val="18"/>
        </w:rPr>
        <w:t>Bouteille(</w:t>
      </w:r>
    </w:p>
    <w:p w:rsidR="005D5228" w:rsidP="005D5228" w:rsidRDefault="005D5228" w14:paraId="7180BC4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5D5228">
        <w:rPr>
          <w:rFonts w:ascii="Consolas" w:hAnsi="Consolas"/>
          <w:color w:val="000000"/>
          <w:sz w:val="18"/>
          <w:szCs w:val="18"/>
        </w:rPr>
        <w:t xml:space="preserve">id=3, </w:t>
      </w:r>
    </w:p>
    <w:p w:rsidR="005D5228" w:rsidP="005D5228" w:rsidRDefault="005D5228" w14:paraId="547B555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5D5228">
        <w:rPr>
          <w:rFonts w:ascii="Consolas" w:hAnsi="Consolas"/>
          <w:color w:val="000000"/>
          <w:sz w:val="18"/>
          <w:szCs w:val="18"/>
        </w:rPr>
        <w:t xml:space="preserve">nom=Blanc du DOMAINE ENI Ecole, </w:t>
      </w:r>
    </w:p>
    <w:p w:rsidR="005D5228" w:rsidP="005D5228" w:rsidRDefault="005D5228" w14:paraId="2737484D" w14:textId="0EDD72B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5D5228">
        <w:rPr>
          <w:rFonts w:ascii="Consolas" w:hAnsi="Consolas"/>
          <w:color w:val="000000"/>
          <w:sz w:val="18"/>
          <w:szCs w:val="18"/>
        </w:rPr>
        <w:t xml:space="preserve">petillant=false, </w:t>
      </w:r>
    </w:p>
    <w:p w:rsidR="005D5228" w:rsidP="005D5228" w:rsidRDefault="005D5228" w14:paraId="240B51D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5D5228">
        <w:rPr>
          <w:rFonts w:ascii="Consolas" w:hAnsi="Consolas"/>
          <w:color w:val="000000"/>
          <w:sz w:val="18"/>
          <w:szCs w:val="18"/>
        </w:rPr>
        <w:t xml:space="preserve">millesime=2022, </w:t>
      </w:r>
    </w:p>
    <w:p w:rsidR="005D5228" w:rsidP="005D5228" w:rsidRDefault="005D5228" w14:paraId="1BFA4EE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5D5228">
        <w:rPr>
          <w:rFonts w:ascii="Consolas" w:hAnsi="Consolas"/>
          <w:color w:val="000000"/>
          <w:sz w:val="18"/>
          <w:szCs w:val="18"/>
        </w:rPr>
        <w:t xml:space="preserve">quantite=1298, </w:t>
      </w:r>
    </w:p>
    <w:p w:rsidR="005D5228" w:rsidP="005D5228" w:rsidRDefault="005D5228" w14:paraId="73F73BD0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5D5228">
        <w:rPr>
          <w:rFonts w:ascii="Consolas" w:hAnsi="Consolas"/>
          <w:color w:val="000000"/>
          <w:sz w:val="18"/>
          <w:szCs w:val="18"/>
        </w:rPr>
        <w:t xml:space="preserve">prix=23.95, </w:t>
      </w:r>
    </w:p>
    <w:p w:rsidR="005D5228" w:rsidP="005D5228" w:rsidRDefault="005D5228" w14:paraId="1F1C3BC8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904EA8">
        <w:rPr>
          <w:rFonts w:ascii="Consolas" w:hAnsi="Consolas"/>
          <w:color w:val="000000"/>
          <w:sz w:val="18"/>
          <w:szCs w:val="18"/>
          <w:highlight w:val="yellow"/>
        </w:rPr>
        <w:t>region=Region(id=8, nom=Pays de la Loire),</w:t>
      </w:r>
      <w:r w:rsidRPr="005D5228">
        <w:rPr>
          <w:rFonts w:ascii="Consolas" w:hAnsi="Consolas"/>
          <w:color w:val="000000"/>
          <w:sz w:val="18"/>
          <w:szCs w:val="18"/>
        </w:rPr>
        <w:t xml:space="preserve"> </w:t>
      </w:r>
    </w:p>
    <w:p w:rsidR="005D5228" w:rsidP="005D5228" w:rsidRDefault="005D5228" w14:paraId="1D688443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904EA8">
        <w:rPr>
          <w:rFonts w:ascii="Consolas" w:hAnsi="Consolas"/>
          <w:color w:val="000000"/>
          <w:sz w:val="18"/>
          <w:szCs w:val="18"/>
          <w:highlight w:val="lightGray"/>
        </w:rPr>
        <w:t>couleur=Couleur(id=8, nom=Blanc)),</w:t>
      </w:r>
      <w:r w:rsidRPr="005D5228">
        <w:rPr>
          <w:rFonts w:ascii="Consolas" w:hAnsi="Consolas"/>
          <w:color w:val="000000"/>
          <w:sz w:val="18"/>
          <w:szCs w:val="18"/>
        </w:rPr>
        <w:t xml:space="preserve"> </w:t>
      </w:r>
    </w:p>
    <w:p w:rsidRPr="00214C73" w:rsidR="00214C73" w:rsidP="005D5228" w:rsidRDefault="00214C73" w14:paraId="2CF086E3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4"/>
          <w:szCs w:val="14"/>
        </w:rPr>
      </w:pPr>
    </w:p>
    <w:p w:rsidR="005D5228" w:rsidP="005D5228" w:rsidRDefault="005D5228" w14:paraId="7F0EAD4E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5228">
        <w:rPr>
          <w:rFonts w:ascii="Consolas" w:hAnsi="Consolas"/>
          <w:color w:val="000000"/>
          <w:sz w:val="18"/>
          <w:szCs w:val="18"/>
        </w:rPr>
        <w:t>Bouteille(</w:t>
      </w:r>
    </w:p>
    <w:p w:rsidR="005D5228" w:rsidP="005D5228" w:rsidRDefault="005D5228" w14:paraId="49193DA3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5D5228">
        <w:rPr>
          <w:rFonts w:ascii="Consolas" w:hAnsi="Consolas"/>
          <w:color w:val="000000"/>
          <w:sz w:val="18"/>
          <w:szCs w:val="18"/>
        </w:rPr>
        <w:t xml:space="preserve">id=4, </w:t>
      </w:r>
    </w:p>
    <w:p w:rsidR="005D5228" w:rsidP="005D5228" w:rsidRDefault="005D5228" w14:paraId="0AE3906A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5D5228">
        <w:rPr>
          <w:rFonts w:ascii="Consolas" w:hAnsi="Consolas"/>
          <w:color w:val="000000"/>
          <w:sz w:val="18"/>
          <w:szCs w:val="18"/>
        </w:rPr>
        <w:t xml:space="preserve">nom=Rouge du DOMAINE ENI Ecole, </w:t>
      </w:r>
    </w:p>
    <w:p w:rsidR="004C619F" w:rsidP="005D5228" w:rsidRDefault="005D5228" w14:paraId="2583F0F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5D5228">
        <w:rPr>
          <w:rFonts w:ascii="Consolas" w:hAnsi="Consolas"/>
          <w:color w:val="000000"/>
          <w:sz w:val="18"/>
          <w:szCs w:val="18"/>
        </w:rPr>
        <w:t xml:space="preserve">petillant=false, </w:t>
      </w:r>
    </w:p>
    <w:p w:rsidR="004C619F" w:rsidP="005D5228" w:rsidRDefault="005D5228" w14:paraId="69882070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5D5228">
        <w:rPr>
          <w:rFonts w:ascii="Consolas" w:hAnsi="Consolas"/>
          <w:color w:val="000000"/>
          <w:sz w:val="18"/>
          <w:szCs w:val="18"/>
        </w:rPr>
        <w:t xml:space="preserve">millesime=2018, </w:t>
      </w:r>
    </w:p>
    <w:p w:rsidR="004C619F" w:rsidP="005D5228" w:rsidRDefault="005D5228" w14:paraId="1923E7AE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5D5228">
        <w:rPr>
          <w:rFonts w:ascii="Consolas" w:hAnsi="Consolas"/>
          <w:color w:val="000000"/>
          <w:sz w:val="18"/>
          <w:szCs w:val="18"/>
        </w:rPr>
        <w:t xml:space="preserve">quantite=987, </w:t>
      </w:r>
    </w:p>
    <w:p w:rsidR="004C619F" w:rsidP="005D5228" w:rsidRDefault="005D5228" w14:paraId="528D30E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5D5228">
        <w:rPr>
          <w:rFonts w:ascii="Consolas" w:hAnsi="Consolas"/>
          <w:color w:val="000000"/>
          <w:sz w:val="18"/>
          <w:szCs w:val="18"/>
        </w:rPr>
        <w:t xml:space="preserve">prix=11.45, </w:t>
      </w:r>
    </w:p>
    <w:p w:rsidR="004C619F" w:rsidP="005D5228" w:rsidRDefault="005D5228" w14:paraId="6212698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904EA8">
        <w:rPr>
          <w:rFonts w:ascii="Consolas" w:hAnsi="Consolas"/>
          <w:color w:val="000000"/>
          <w:sz w:val="18"/>
          <w:szCs w:val="18"/>
          <w:highlight w:val="yellow"/>
        </w:rPr>
        <w:t>region=Region(id=8, nom=Pays de la Loire),</w:t>
      </w:r>
      <w:r w:rsidRPr="005D5228">
        <w:rPr>
          <w:rFonts w:ascii="Consolas" w:hAnsi="Consolas"/>
          <w:color w:val="000000"/>
          <w:sz w:val="18"/>
          <w:szCs w:val="18"/>
        </w:rPr>
        <w:t xml:space="preserve"> </w:t>
      </w:r>
    </w:p>
    <w:p w:rsidR="004C619F" w:rsidP="005D5228" w:rsidRDefault="005D5228" w14:paraId="5354690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904EA8">
        <w:rPr>
          <w:rFonts w:ascii="Consolas" w:hAnsi="Consolas"/>
          <w:color w:val="000000"/>
          <w:sz w:val="18"/>
          <w:szCs w:val="18"/>
          <w:highlight w:val="red"/>
        </w:rPr>
        <w:t>couleur=Couleur(id=7, nom=Rouge)),</w:t>
      </w:r>
      <w:r w:rsidRPr="005D5228">
        <w:rPr>
          <w:rFonts w:ascii="Consolas" w:hAnsi="Consolas"/>
          <w:color w:val="000000"/>
          <w:sz w:val="18"/>
          <w:szCs w:val="18"/>
        </w:rPr>
        <w:t xml:space="preserve"> </w:t>
      </w:r>
    </w:p>
    <w:p w:rsidRPr="00214C73" w:rsidR="00214C73" w:rsidP="005D5228" w:rsidRDefault="00214C73" w14:paraId="27D19E38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4"/>
          <w:szCs w:val="14"/>
        </w:rPr>
      </w:pPr>
    </w:p>
    <w:p w:rsidR="004C619F" w:rsidP="004C619F" w:rsidRDefault="005D5228" w14:paraId="34CA8B69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5228">
        <w:rPr>
          <w:rFonts w:ascii="Consolas" w:hAnsi="Consolas"/>
          <w:color w:val="000000"/>
          <w:sz w:val="18"/>
          <w:szCs w:val="18"/>
        </w:rPr>
        <w:t>Bouteille(</w:t>
      </w:r>
    </w:p>
    <w:p w:rsidR="004C619F" w:rsidP="004C619F" w:rsidRDefault="005D5228" w14:paraId="60ACB7F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5D5228">
        <w:rPr>
          <w:rFonts w:ascii="Consolas" w:hAnsi="Consolas"/>
          <w:color w:val="000000"/>
          <w:sz w:val="18"/>
          <w:szCs w:val="18"/>
        </w:rPr>
        <w:t xml:space="preserve">id=5, </w:t>
      </w:r>
    </w:p>
    <w:p w:rsidR="004C619F" w:rsidP="004C619F" w:rsidRDefault="005D5228" w14:paraId="07F2F44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5D5228">
        <w:rPr>
          <w:rFonts w:ascii="Consolas" w:hAnsi="Consolas"/>
          <w:color w:val="000000"/>
          <w:sz w:val="18"/>
          <w:szCs w:val="18"/>
        </w:rPr>
        <w:t xml:space="preserve">nom=Blanc du DOMAINE ENI Service, </w:t>
      </w:r>
    </w:p>
    <w:p w:rsidR="004C619F" w:rsidP="004C619F" w:rsidRDefault="005D5228" w14:paraId="02E53E93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5D5228">
        <w:rPr>
          <w:rFonts w:ascii="Consolas" w:hAnsi="Consolas"/>
          <w:color w:val="000000"/>
          <w:sz w:val="18"/>
          <w:szCs w:val="18"/>
        </w:rPr>
        <w:t xml:space="preserve">petillant=true, </w:t>
      </w:r>
    </w:p>
    <w:p w:rsidR="004C619F" w:rsidP="004C619F" w:rsidRDefault="005D5228" w14:paraId="62A7E66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5D5228">
        <w:rPr>
          <w:rFonts w:ascii="Consolas" w:hAnsi="Consolas"/>
          <w:color w:val="000000"/>
          <w:sz w:val="18"/>
          <w:szCs w:val="18"/>
        </w:rPr>
        <w:t xml:space="preserve">millesime=2022, </w:t>
      </w:r>
    </w:p>
    <w:p w:rsidR="004C619F" w:rsidP="004C619F" w:rsidRDefault="005D5228" w14:paraId="0D1392E0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5D5228">
        <w:rPr>
          <w:rFonts w:ascii="Consolas" w:hAnsi="Consolas"/>
          <w:color w:val="000000"/>
          <w:sz w:val="18"/>
          <w:szCs w:val="18"/>
        </w:rPr>
        <w:t xml:space="preserve">quantite=111, </w:t>
      </w:r>
    </w:p>
    <w:p w:rsidR="004C619F" w:rsidP="004C619F" w:rsidRDefault="005D5228" w14:paraId="7F7AE48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5D5228">
        <w:rPr>
          <w:rFonts w:ascii="Consolas" w:hAnsi="Consolas"/>
          <w:color w:val="000000"/>
          <w:sz w:val="18"/>
          <w:szCs w:val="18"/>
        </w:rPr>
        <w:t xml:space="preserve">prix=34.0, </w:t>
      </w:r>
    </w:p>
    <w:p w:rsidR="004C619F" w:rsidP="004C619F" w:rsidRDefault="005D5228" w14:paraId="365BDC5E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904EA8">
        <w:rPr>
          <w:rFonts w:ascii="Consolas" w:hAnsi="Consolas"/>
          <w:color w:val="000000"/>
          <w:sz w:val="18"/>
          <w:szCs w:val="18"/>
          <w:highlight w:val="green"/>
        </w:rPr>
        <w:t>region=Region(id=7, nom=Grand Est),</w:t>
      </w:r>
      <w:r w:rsidRPr="005D5228">
        <w:rPr>
          <w:rFonts w:ascii="Consolas" w:hAnsi="Consolas"/>
          <w:color w:val="000000"/>
          <w:sz w:val="18"/>
          <w:szCs w:val="18"/>
        </w:rPr>
        <w:t xml:space="preserve"> </w:t>
      </w:r>
    </w:p>
    <w:p w:rsidR="004C619F" w:rsidP="004C619F" w:rsidRDefault="005D5228" w14:paraId="13CE0F7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904EA8">
        <w:rPr>
          <w:rFonts w:ascii="Consolas" w:hAnsi="Consolas"/>
          <w:color w:val="000000"/>
          <w:sz w:val="18"/>
          <w:szCs w:val="18"/>
          <w:highlight w:val="lightGray"/>
        </w:rPr>
        <w:t>couleur=Couleur(id=8, nom=Blanc)),</w:t>
      </w:r>
      <w:r w:rsidRPr="005D5228">
        <w:rPr>
          <w:rFonts w:ascii="Consolas" w:hAnsi="Consolas"/>
          <w:color w:val="000000"/>
          <w:sz w:val="18"/>
          <w:szCs w:val="18"/>
        </w:rPr>
        <w:t xml:space="preserve"> </w:t>
      </w:r>
    </w:p>
    <w:p w:rsidR="004C619F" w:rsidP="004C619F" w:rsidRDefault="005D5228" w14:paraId="6160A5B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5228">
        <w:rPr>
          <w:rFonts w:ascii="Consolas" w:hAnsi="Consolas"/>
          <w:color w:val="000000"/>
          <w:sz w:val="18"/>
          <w:szCs w:val="18"/>
        </w:rPr>
        <w:t>Bouteille(</w:t>
      </w:r>
    </w:p>
    <w:p w:rsidR="004C619F" w:rsidP="004C619F" w:rsidRDefault="005D5228" w14:paraId="3D48C5A0" w14:textId="0F5595CD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5D5228">
        <w:rPr>
          <w:rFonts w:ascii="Consolas" w:hAnsi="Consolas"/>
          <w:color w:val="000000"/>
          <w:sz w:val="18"/>
          <w:szCs w:val="18"/>
        </w:rPr>
        <w:t xml:space="preserve">id=6, </w:t>
      </w:r>
    </w:p>
    <w:p w:rsidR="004C619F" w:rsidP="004C619F" w:rsidRDefault="005D5228" w14:paraId="3FAC3E18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5D5228">
        <w:rPr>
          <w:rFonts w:ascii="Consolas" w:hAnsi="Consolas"/>
          <w:color w:val="000000"/>
          <w:sz w:val="18"/>
          <w:szCs w:val="18"/>
        </w:rPr>
        <w:t xml:space="preserve">nom=Rouge du DOMAINE ENI Service, </w:t>
      </w:r>
    </w:p>
    <w:p w:rsidR="004C619F" w:rsidP="004C619F" w:rsidRDefault="005D5228" w14:paraId="4C0D0BFB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5D5228">
        <w:rPr>
          <w:rFonts w:ascii="Consolas" w:hAnsi="Consolas"/>
          <w:color w:val="000000"/>
          <w:sz w:val="18"/>
          <w:szCs w:val="18"/>
        </w:rPr>
        <w:t xml:space="preserve">petillant=false, </w:t>
      </w:r>
    </w:p>
    <w:p w:rsidR="004C619F" w:rsidP="004C619F" w:rsidRDefault="005D5228" w14:paraId="084100A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5D5228">
        <w:rPr>
          <w:rFonts w:ascii="Consolas" w:hAnsi="Consolas"/>
          <w:color w:val="000000"/>
          <w:sz w:val="18"/>
          <w:szCs w:val="18"/>
        </w:rPr>
        <w:t xml:space="preserve">millesime=2012, </w:t>
      </w:r>
    </w:p>
    <w:p w:rsidR="004C619F" w:rsidP="004C619F" w:rsidRDefault="005D5228" w14:paraId="000E9AFA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5D5228">
        <w:rPr>
          <w:rFonts w:ascii="Consolas" w:hAnsi="Consolas"/>
          <w:color w:val="000000"/>
          <w:sz w:val="18"/>
          <w:szCs w:val="18"/>
        </w:rPr>
        <w:t xml:space="preserve">quantite=344, </w:t>
      </w:r>
    </w:p>
    <w:p w:rsidR="004C619F" w:rsidP="004C619F" w:rsidRDefault="005D5228" w14:paraId="100A887B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5D5228">
        <w:rPr>
          <w:rFonts w:ascii="Consolas" w:hAnsi="Consolas"/>
          <w:color w:val="000000"/>
          <w:sz w:val="18"/>
          <w:szCs w:val="18"/>
        </w:rPr>
        <w:t xml:space="preserve">prix=8.15, </w:t>
      </w:r>
    </w:p>
    <w:p w:rsidR="004C619F" w:rsidP="004C619F" w:rsidRDefault="005D5228" w14:paraId="6AB39D38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904EA8">
        <w:rPr>
          <w:rFonts w:ascii="Consolas" w:hAnsi="Consolas"/>
          <w:color w:val="000000"/>
          <w:sz w:val="18"/>
          <w:szCs w:val="18"/>
          <w:highlight w:val="yellow"/>
        </w:rPr>
        <w:t>region=Region(id=8, nom=Pays de la Loire),</w:t>
      </w:r>
      <w:r w:rsidRPr="005D5228">
        <w:rPr>
          <w:rFonts w:ascii="Consolas" w:hAnsi="Consolas"/>
          <w:color w:val="000000"/>
          <w:sz w:val="18"/>
          <w:szCs w:val="18"/>
        </w:rPr>
        <w:t xml:space="preserve"> </w:t>
      </w:r>
    </w:p>
    <w:p w:rsidR="004C619F" w:rsidP="004C619F" w:rsidRDefault="005D5228" w14:paraId="22DF6ED8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904EA8">
        <w:rPr>
          <w:rFonts w:ascii="Consolas" w:hAnsi="Consolas"/>
          <w:color w:val="000000"/>
          <w:sz w:val="18"/>
          <w:szCs w:val="18"/>
          <w:highlight w:val="red"/>
        </w:rPr>
        <w:t>couleur=Couleur(id=7, nom=Rouge)),</w:t>
      </w:r>
      <w:r w:rsidRPr="005D5228">
        <w:rPr>
          <w:rFonts w:ascii="Consolas" w:hAnsi="Consolas"/>
          <w:color w:val="000000"/>
          <w:sz w:val="18"/>
          <w:szCs w:val="18"/>
        </w:rPr>
        <w:t xml:space="preserve"> </w:t>
      </w:r>
    </w:p>
    <w:p w:rsidR="009E0D1C" w:rsidP="004C619F" w:rsidRDefault="009E0D1C" w14:paraId="47262FD0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="004C619F" w:rsidP="004C619F" w:rsidRDefault="005D5228" w14:paraId="7EBDBB6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5228">
        <w:rPr>
          <w:rFonts w:ascii="Consolas" w:hAnsi="Consolas"/>
          <w:color w:val="000000"/>
          <w:sz w:val="18"/>
          <w:szCs w:val="18"/>
        </w:rPr>
        <w:t>Bouteille(</w:t>
      </w:r>
    </w:p>
    <w:p w:rsidR="004C619F" w:rsidP="004C619F" w:rsidRDefault="005D5228" w14:paraId="35F38DB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5D5228">
        <w:rPr>
          <w:rFonts w:ascii="Consolas" w:hAnsi="Consolas"/>
          <w:color w:val="000000"/>
          <w:sz w:val="18"/>
          <w:szCs w:val="18"/>
        </w:rPr>
        <w:t xml:space="preserve">id=7, </w:t>
      </w:r>
    </w:p>
    <w:p w:rsidR="004C619F" w:rsidP="004C619F" w:rsidRDefault="005D5228" w14:paraId="2E01569D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5D5228">
        <w:rPr>
          <w:rFonts w:ascii="Consolas" w:hAnsi="Consolas"/>
          <w:color w:val="000000"/>
          <w:sz w:val="18"/>
          <w:szCs w:val="18"/>
        </w:rPr>
        <w:t xml:space="preserve">nom=Rosé du DOMAINE ENI, </w:t>
      </w:r>
    </w:p>
    <w:p w:rsidR="004C619F" w:rsidP="004C619F" w:rsidRDefault="005D5228" w14:paraId="2341084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5D5228">
        <w:rPr>
          <w:rFonts w:ascii="Consolas" w:hAnsi="Consolas"/>
          <w:color w:val="000000"/>
          <w:sz w:val="18"/>
          <w:szCs w:val="18"/>
        </w:rPr>
        <w:t xml:space="preserve">petillant=false, </w:t>
      </w:r>
    </w:p>
    <w:p w:rsidR="004C619F" w:rsidP="004C619F" w:rsidRDefault="005D5228" w14:paraId="0EAD373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5D5228">
        <w:rPr>
          <w:rFonts w:ascii="Consolas" w:hAnsi="Consolas"/>
          <w:color w:val="000000"/>
          <w:sz w:val="18"/>
          <w:szCs w:val="18"/>
        </w:rPr>
        <w:t xml:space="preserve">millesime=2020, </w:t>
      </w:r>
    </w:p>
    <w:p w:rsidR="004C619F" w:rsidP="004C619F" w:rsidRDefault="005D5228" w14:paraId="61D51BD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5D5228">
        <w:rPr>
          <w:rFonts w:ascii="Consolas" w:hAnsi="Consolas"/>
          <w:color w:val="000000"/>
          <w:sz w:val="18"/>
          <w:szCs w:val="18"/>
        </w:rPr>
        <w:t xml:space="preserve">quantite=1987, </w:t>
      </w:r>
    </w:p>
    <w:p w:rsidR="004C619F" w:rsidP="004C619F" w:rsidRDefault="005D5228" w14:paraId="5596635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5D5228">
        <w:rPr>
          <w:rFonts w:ascii="Consolas" w:hAnsi="Consolas"/>
          <w:color w:val="000000"/>
          <w:sz w:val="18"/>
          <w:szCs w:val="18"/>
        </w:rPr>
        <w:t xml:space="preserve">prix=33.0, </w:t>
      </w:r>
    </w:p>
    <w:p w:rsidR="004C619F" w:rsidP="004C619F" w:rsidRDefault="005D5228" w14:paraId="445BB2E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904EA8">
        <w:rPr>
          <w:rFonts w:ascii="Consolas" w:hAnsi="Consolas"/>
          <w:color w:val="000000"/>
          <w:sz w:val="18"/>
          <w:szCs w:val="18"/>
          <w:highlight w:val="darkCyan"/>
        </w:rPr>
        <w:t>region=Region(id=9, nom=Nouvelle Aquitaine),</w:t>
      </w:r>
      <w:r w:rsidRPr="005D5228">
        <w:rPr>
          <w:rFonts w:ascii="Consolas" w:hAnsi="Consolas"/>
          <w:color w:val="000000"/>
          <w:sz w:val="18"/>
          <w:szCs w:val="18"/>
        </w:rPr>
        <w:t xml:space="preserve"> </w:t>
      </w:r>
    </w:p>
    <w:p w:rsidR="004C619F" w:rsidP="004C619F" w:rsidRDefault="005D5228" w14:paraId="34D3D1A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904EA8">
        <w:rPr>
          <w:rFonts w:ascii="Consolas" w:hAnsi="Consolas"/>
          <w:color w:val="000000"/>
          <w:sz w:val="18"/>
          <w:szCs w:val="18"/>
          <w:highlight w:val="magenta"/>
        </w:rPr>
        <w:t>couleur=Couleur(id=9, nom=Rosé))</w:t>
      </w:r>
    </w:p>
    <w:p w:rsidRPr="00ED1B81" w:rsidR="005D5228" w:rsidP="00ED1B81" w:rsidRDefault="005D5228" w14:paraId="281E3123" w14:textId="22EC54BB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D5228">
        <w:rPr>
          <w:rFonts w:ascii="Consolas" w:hAnsi="Consolas"/>
          <w:color w:val="000000"/>
          <w:sz w:val="18"/>
          <w:szCs w:val="18"/>
        </w:rPr>
        <w:t>]</w:t>
      </w:r>
    </w:p>
    <w:p w:rsidR="00ED1B81" w:rsidP="00ED1B81" w:rsidRDefault="00ED1B81" w14:paraId="20BC7EF8" w14:textId="77777777"/>
    <w:p w:rsidRPr="00077016" w:rsidR="00B839C6" w:rsidP="00B839C6" w:rsidRDefault="00B839C6" w14:paraId="2F38FACB" w14:textId="77777777"/>
    <w:sectPr w:rsidRPr="00077016" w:rsidR="00B839C6" w:rsidSect="006B3B13">
      <w:headerReference w:type="default" r:id="rId12"/>
      <w:footerReference w:type="default" r:id="rId13"/>
      <w:pgSz w:w="11907" w:h="16840" w:orient="portrait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1741" w:rsidP="006C7E58" w:rsidRDefault="00301741" w14:paraId="3948C5AE" w14:textId="77777777">
      <w:r>
        <w:separator/>
      </w:r>
    </w:p>
  </w:endnote>
  <w:endnote w:type="continuationSeparator" w:id="0">
    <w:p w:rsidR="00301741" w:rsidP="006C7E58" w:rsidRDefault="00301741" w14:paraId="6B59A86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19"/>
      <w:gridCol w:w="4820"/>
    </w:tblGrid>
    <w:tr w:rsidR="003D3178" w:rsidTr="00F452FC" w14:paraId="7CA979A6" w14:textId="77777777">
      <w:tc>
        <w:tcPr>
          <w:tcW w:w="2500" w:type="pct"/>
          <w:vAlign w:val="bottom"/>
        </w:tcPr>
        <w:p w:rsidR="003D3178" w:rsidP="003D3178" w:rsidRDefault="003D3178" w14:paraId="2D4B46D5" w14:textId="77777777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:rsidR="003D3178" w:rsidP="003D3178" w:rsidRDefault="003D3178" w14:paraId="3BE9352B" w14:textId="77777777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4CAB66E1" wp14:editId="6696B54E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3178" w:rsidTr="00F452FC" w14:paraId="5EA7210A" w14:textId="77777777">
      <w:tc>
        <w:tcPr>
          <w:tcW w:w="1" w:type="pct"/>
          <w:gridSpan w:val="2"/>
          <w:vAlign w:val="bottom"/>
        </w:tcPr>
        <w:p w:rsidR="003D3178" w:rsidP="003D3178" w:rsidRDefault="003D3178" w14:paraId="0CACDD01" w14:textId="77777777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>© ENI – Tous droits réservés</w:t>
          </w:r>
        </w:p>
      </w:tc>
    </w:tr>
  </w:tbl>
  <w:p w:rsidRPr="003D3178" w:rsidR="00960306" w:rsidP="003D3178" w:rsidRDefault="00960306" w14:paraId="157416F5" w14:textId="0A31A31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1741" w:rsidP="006C7E58" w:rsidRDefault="00301741" w14:paraId="3BC85FC6" w14:textId="77777777">
      <w:r>
        <w:separator/>
      </w:r>
    </w:p>
  </w:footnote>
  <w:footnote w:type="continuationSeparator" w:id="0">
    <w:p w:rsidR="00301741" w:rsidP="006C7E58" w:rsidRDefault="00301741" w14:paraId="068019E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150A7" w:rsidR="003D3178" w:rsidP="003D3178" w:rsidRDefault="003D3178" w14:paraId="2D17815E" w14:textId="77777777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>
      <w:rPr>
        <w:sz w:val="22"/>
        <w:szCs w:val="22"/>
        <w:lang w:val="fr-FR"/>
      </w:rPr>
      <w:t xml:space="preserve"> Frameworks</w:t>
    </w:r>
  </w:p>
  <w:p w:rsidRPr="00401B0B" w:rsidR="00960306" w:rsidP="006C7E58" w:rsidRDefault="00960306" w14:paraId="7AC392B1" w14:textId="77777777">
    <w:pPr>
      <w:pStyle w:val="En-tte"/>
      <w:jc w:val="right"/>
      <w:rPr>
        <w:color w:val="343642"/>
        <w:sz w:val="22"/>
        <w:lang w:val="fr-FR"/>
      </w:rPr>
    </w:pPr>
  </w:p>
  <w:p w:rsidRPr="006C7E58" w:rsidR="00960306" w:rsidRDefault="00960306" w14:paraId="157416F1" w14:textId="77777777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440CC9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ADD4EBA"/>
    <w:multiLevelType w:val="hybridMultilevel"/>
    <w:tmpl w:val="D55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505784E"/>
    <w:multiLevelType w:val="hybridMultilevel"/>
    <w:tmpl w:val="C74EA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A4550"/>
    <w:multiLevelType w:val="hybridMultilevel"/>
    <w:tmpl w:val="5E3467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2A77561D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7EC0491"/>
    <w:multiLevelType w:val="hybridMultilevel"/>
    <w:tmpl w:val="DB20F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A053B10"/>
    <w:multiLevelType w:val="hybridMultilevel"/>
    <w:tmpl w:val="67A22644"/>
    <w:lvl w:ilvl="0" w:tplc="5216A580">
      <w:start w:val="1"/>
      <w:numFmt w:val="bullet"/>
      <w:pStyle w:val="TPnormalpuce1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30" w15:restartNumberingAfterBreak="0">
    <w:nsid w:val="6BD935BE"/>
    <w:multiLevelType w:val="hybridMultilevel"/>
    <w:tmpl w:val="B3B6BB6C"/>
    <w:lvl w:ilvl="0" w:tplc="040C0001">
      <w:start w:val="1"/>
      <w:numFmt w:val="bullet"/>
      <w:lvlText w:val=""/>
      <w:lvlJc w:val="left"/>
      <w:pPr>
        <w:ind w:left="783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hint="default" w:ascii="Wingdings" w:hAnsi="Wingdings"/>
      </w:rPr>
    </w:lvl>
  </w:abstractNum>
  <w:abstractNum w:abstractNumId="31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3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78656265">
    <w:abstractNumId w:val="32"/>
  </w:num>
  <w:num w:numId="2" w16cid:durableId="423841332">
    <w:abstractNumId w:val="33"/>
  </w:num>
  <w:num w:numId="3" w16cid:durableId="2094937610">
    <w:abstractNumId w:val="6"/>
  </w:num>
  <w:num w:numId="4" w16cid:durableId="978612727">
    <w:abstractNumId w:val="17"/>
  </w:num>
  <w:num w:numId="5" w16cid:durableId="1821341591">
    <w:abstractNumId w:val="8"/>
  </w:num>
  <w:num w:numId="6" w16cid:durableId="1314068622">
    <w:abstractNumId w:val="28"/>
  </w:num>
  <w:num w:numId="7" w16cid:durableId="1213930022">
    <w:abstractNumId w:val="20"/>
  </w:num>
  <w:num w:numId="8" w16cid:durableId="1574244534">
    <w:abstractNumId w:val="0"/>
  </w:num>
  <w:num w:numId="9" w16cid:durableId="1020282331">
    <w:abstractNumId w:val="23"/>
  </w:num>
  <w:num w:numId="10" w16cid:durableId="1932279289">
    <w:abstractNumId w:val="14"/>
  </w:num>
  <w:num w:numId="11" w16cid:durableId="626013579">
    <w:abstractNumId w:val="2"/>
  </w:num>
  <w:num w:numId="12" w16cid:durableId="969287852">
    <w:abstractNumId w:val="24"/>
  </w:num>
  <w:num w:numId="13" w16cid:durableId="1197550043">
    <w:abstractNumId w:val="13"/>
  </w:num>
  <w:num w:numId="14" w16cid:durableId="586889201">
    <w:abstractNumId w:val="12"/>
  </w:num>
  <w:num w:numId="15" w16cid:durableId="402338492">
    <w:abstractNumId w:val="27"/>
  </w:num>
  <w:num w:numId="16" w16cid:durableId="308020630">
    <w:abstractNumId w:val="4"/>
  </w:num>
  <w:num w:numId="17" w16cid:durableId="1191608101">
    <w:abstractNumId w:val="25"/>
  </w:num>
  <w:num w:numId="18" w16cid:durableId="371392971">
    <w:abstractNumId w:val="7"/>
  </w:num>
  <w:num w:numId="19" w16cid:durableId="2059548340">
    <w:abstractNumId w:val="29"/>
  </w:num>
  <w:num w:numId="20" w16cid:durableId="1546990584">
    <w:abstractNumId w:val="5"/>
  </w:num>
  <w:num w:numId="21" w16cid:durableId="746152947">
    <w:abstractNumId w:val="3"/>
  </w:num>
  <w:num w:numId="22" w16cid:durableId="1050110845">
    <w:abstractNumId w:val="18"/>
  </w:num>
  <w:num w:numId="23" w16cid:durableId="872111647">
    <w:abstractNumId w:val="31"/>
  </w:num>
  <w:num w:numId="24" w16cid:durableId="589965995">
    <w:abstractNumId w:val="22"/>
  </w:num>
  <w:num w:numId="25" w16cid:durableId="1414162638">
    <w:abstractNumId w:val="11"/>
  </w:num>
  <w:num w:numId="26" w16cid:durableId="1045836389">
    <w:abstractNumId w:val="9"/>
  </w:num>
  <w:num w:numId="27" w16cid:durableId="103576334">
    <w:abstractNumId w:val="30"/>
  </w:num>
  <w:num w:numId="28" w16cid:durableId="1844006698">
    <w:abstractNumId w:val="26"/>
  </w:num>
  <w:num w:numId="29" w16cid:durableId="876697249">
    <w:abstractNumId w:val="10"/>
  </w:num>
  <w:num w:numId="30" w16cid:durableId="1212351522">
    <w:abstractNumId w:val="15"/>
  </w:num>
  <w:num w:numId="31" w16cid:durableId="1603956696">
    <w:abstractNumId w:val="19"/>
  </w:num>
  <w:num w:numId="32" w16cid:durableId="797844146">
    <w:abstractNumId w:val="1"/>
  </w:num>
  <w:num w:numId="33" w16cid:durableId="466512688">
    <w:abstractNumId w:val="16"/>
  </w:num>
  <w:num w:numId="34" w16cid:durableId="1521430728">
    <w:abstractNumId w:val="2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122A5"/>
    <w:rsid w:val="000160F7"/>
    <w:rsid w:val="00017F84"/>
    <w:rsid w:val="000417F6"/>
    <w:rsid w:val="000504C9"/>
    <w:rsid w:val="00054151"/>
    <w:rsid w:val="00065527"/>
    <w:rsid w:val="000753A7"/>
    <w:rsid w:val="000768DC"/>
    <w:rsid w:val="00077016"/>
    <w:rsid w:val="00077887"/>
    <w:rsid w:val="00097F0B"/>
    <w:rsid w:val="000A1582"/>
    <w:rsid w:val="000B25E4"/>
    <w:rsid w:val="000B70C0"/>
    <w:rsid w:val="000D0A8C"/>
    <w:rsid w:val="000E5CCE"/>
    <w:rsid w:val="000F0864"/>
    <w:rsid w:val="000F3E0F"/>
    <w:rsid w:val="000F4AB3"/>
    <w:rsid w:val="000F50AF"/>
    <w:rsid w:val="001072B5"/>
    <w:rsid w:val="00116AA7"/>
    <w:rsid w:val="0012509D"/>
    <w:rsid w:val="00125DCA"/>
    <w:rsid w:val="00126C24"/>
    <w:rsid w:val="00136790"/>
    <w:rsid w:val="00145C0F"/>
    <w:rsid w:val="00151AA0"/>
    <w:rsid w:val="00153145"/>
    <w:rsid w:val="00162C0C"/>
    <w:rsid w:val="00163D89"/>
    <w:rsid w:val="00163FB3"/>
    <w:rsid w:val="001716B1"/>
    <w:rsid w:val="00177E97"/>
    <w:rsid w:val="00180858"/>
    <w:rsid w:val="00195C87"/>
    <w:rsid w:val="001A0D7C"/>
    <w:rsid w:val="001A2373"/>
    <w:rsid w:val="001B4DA8"/>
    <w:rsid w:val="001C739D"/>
    <w:rsid w:val="001D3BFC"/>
    <w:rsid w:val="001D48F5"/>
    <w:rsid w:val="001F18FA"/>
    <w:rsid w:val="00200879"/>
    <w:rsid w:val="002020E8"/>
    <w:rsid w:val="00214C73"/>
    <w:rsid w:val="00225D2C"/>
    <w:rsid w:val="002263D9"/>
    <w:rsid w:val="00241941"/>
    <w:rsid w:val="00241BEE"/>
    <w:rsid w:val="00257520"/>
    <w:rsid w:val="00261F4C"/>
    <w:rsid w:val="002646B8"/>
    <w:rsid w:val="00277014"/>
    <w:rsid w:val="00277CDD"/>
    <w:rsid w:val="00280C87"/>
    <w:rsid w:val="002835C6"/>
    <w:rsid w:val="00284DE9"/>
    <w:rsid w:val="00287D81"/>
    <w:rsid w:val="002A129B"/>
    <w:rsid w:val="002A2662"/>
    <w:rsid w:val="002A28BA"/>
    <w:rsid w:val="002A6A8F"/>
    <w:rsid w:val="002B04EA"/>
    <w:rsid w:val="002B4BF7"/>
    <w:rsid w:val="002C4936"/>
    <w:rsid w:val="002C5032"/>
    <w:rsid w:val="002D2B64"/>
    <w:rsid w:val="002F78BE"/>
    <w:rsid w:val="00301257"/>
    <w:rsid w:val="00301741"/>
    <w:rsid w:val="003152F7"/>
    <w:rsid w:val="0032465E"/>
    <w:rsid w:val="003548A0"/>
    <w:rsid w:val="003642C1"/>
    <w:rsid w:val="003704B4"/>
    <w:rsid w:val="003709F1"/>
    <w:rsid w:val="00382C06"/>
    <w:rsid w:val="00384614"/>
    <w:rsid w:val="00387206"/>
    <w:rsid w:val="00394B90"/>
    <w:rsid w:val="00396637"/>
    <w:rsid w:val="003A0539"/>
    <w:rsid w:val="003A342E"/>
    <w:rsid w:val="003C6A4C"/>
    <w:rsid w:val="003C6EFC"/>
    <w:rsid w:val="003C7DCF"/>
    <w:rsid w:val="003D3178"/>
    <w:rsid w:val="003D5170"/>
    <w:rsid w:val="003D7207"/>
    <w:rsid w:val="003E41B3"/>
    <w:rsid w:val="003E676A"/>
    <w:rsid w:val="00401B0B"/>
    <w:rsid w:val="00404467"/>
    <w:rsid w:val="00414C95"/>
    <w:rsid w:val="004218BE"/>
    <w:rsid w:val="004267AA"/>
    <w:rsid w:val="00430E75"/>
    <w:rsid w:val="0043604F"/>
    <w:rsid w:val="00437E90"/>
    <w:rsid w:val="004404D8"/>
    <w:rsid w:val="00450C5E"/>
    <w:rsid w:val="00457276"/>
    <w:rsid w:val="00466048"/>
    <w:rsid w:val="0048302D"/>
    <w:rsid w:val="00486516"/>
    <w:rsid w:val="00492FCA"/>
    <w:rsid w:val="00494DCF"/>
    <w:rsid w:val="004A1EFB"/>
    <w:rsid w:val="004A2A2F"/>
    <w:rsid w:val="004A38B0"/>
    <w:rsid w:val="004C2502"/>
    <w:rsid w:val="004C2BC2"/>
    <w:rsid w:val="004C619F"/>
    <w:rsid w:val="004E3584"/>
    <w:rsid w:val="004E43A8"/>
    <w:rsid w:val="004F2C2E"/>
    <w:rsid w:val="004F3EEE"/>
    <w:rsid w:val="005056C3"/>
    <w:rsid w:val="0054232C"/>
    <w:rsid w:val="00544157"/>
    <w:rsid w:val="00554F89"/>
    <w:rsid w:val="00556E19"/>
    <w:rsid w:val="00557B62"/>
    <w:rsid w:val="0057306B"/>
    <w:rsid w:val="00575F5B"/>
    <w:rsid w:val="00585961"/>
    <w:rsid w:val="005A36E5"/>
    <w:rsid w:val="005B3B20"/>
    <w:rsid w:val="005B6AFF"/>
    <w:rsid w:val="005C1BB9"/>
    <w:rsid w:val="005C68D3"/>
    <w:rsid w:val="005C6D64"/>
    <w:rsid w:val="005D1943"/>
    <w:rsid w:val="005D5228"/>
    <w:rsid w:val="005E3B89"/>
    <w:rsid w:val="005F0AF4"/>
    <w:rsid w:val="005F2EFB"/>
    <w:rsid w:val="006031DB"/>
    <w:rsid w:val="0063306A"/>
    <w:rsid w:val="00634B9B"/>
    <w:rsid w:val="006367DA"/>
    <w:rsid w:val="00641170"/>
    <w:rsid w:val="006413CB"/>
    <w:rsid w:val="00660602"/>
    <w:rsid w:val="00671883"/>
    <w:rsid w:val="006723CE"/>
    <w:rsid w:val="00685C4F"/>
    <w:rsid w:val="00691A5B"/>
    <w:rsid w:val="006939F9"/>
    <w:rsid w:val="006A2855"/>
    <w:rsid w:val="006B3B13"/>
    <w:rsid w:val="006B5014"/>
    <w:rsid w:val="006C573C"/>
    <w:rsid w:val="006C7E58"/>
    <w:rsid w:val="006D684B"/>
    <w:rsid w:val="006E221A"/>
    <w:rsid w:val="006E3CCD"/>
    <w:rsid w:val="006E7AAF"/>
    <w:rsid w:val="006F1243"/>
    <w:rsid w:val="006F1826"/>
    <w:rsid w:val="006F19D9"/>
    <w:rsid w:val="006F6991"/>
    <w:rsid w:val="007007CE"/>
    <w:rsid w:val="00713863"/>
    <w:rsid w:val="0072286B"/>
    <w:rsid w:val="00723A52"/>
    <w:rsid w:val="007279A7"/>
    <w:rsid w:val="007327B9"/>
    <w:rsid w:val="00734084"/>
    <w:rsid w:val="00743993"/>
    <w:rsid w:val="007459FA"/>
    <w:rsid w:val="00750D2A"/>
    <w:rsid w:val="00764007"/>
    <w:rsid w:val="00767B8F"/>
    <w:rsid w:val="007753C2"/>
    <w:rsid w:val="00782744"/>
    <w:rsid w:val="00786267"/>
    <w:rsid w:val="007910EE"/>
    <w:rsid w:val="007A1C97"/>
    <w:rsid w:val="007A21D7"/>
    <w:rsid w:val="007C301D"/>
    <w:rsid w:val="007C383B"/>
    <w:rsid w:val="007C733B"/>
    <w:rsid w:val="007D1155"/>
    <w:rsid w:val="007D2F04"/>
    <w:rsid w:val="007E0E92"/>
    <w:rsid w:val="007E7D3C"/>
    <w:rsid w:val="008065FD"/>
    <w:rsid w:val="00812C36"/>
    <w:rsid w:val="008130F1"/>
    <w:rsid w:val="00816A97"/>
    <w:rsid w:val="00832B0B"/>
    <w:rsid w:val="0083499D"/>
    <w:rsid w:val="0084266B"/>
    <w:rsid w:val="00845605"/>
    <w:rsid w:val="00863103"/>
    <w:rsid w:val="008672FD"/>
    <w:rsid w:val="00867E02"/>
    <w:rsid w:val="0088356D"/>
    <w:rsid w:val="00894B62"/>
    <w:rsid w:val="00896782"/>
    <w:rsid w:val="008B220B"/>
    <w:rsid w:val="008B27F5"/>
    <w:rsid w:val="008B7007"/>
    <w:rsid w:val="008C4915"/>
    <w:rsid w:val="008D1250"/>
    <w:rsid w:val="008D2325"/>
    <w:rsid w:val="008D35C2"/>
    <w:rsid w:val="008E0D8A"/>
    <w:rsid w:val="008E5DAD"/>
    <w:rsid w:val="008E6A67"/>
    <w:rsid w:val="008E6D1D"/>
    <w:rsid w:val="00904EA8"/>
    <w:rsid w:val="00912E38"/>
    <w:rsid w:val="00922F94"/>
    <w:rsid w:val="00924F5F"/>
    <w:rsid w:val="00932B60"/>
    <w:rsid w:val="00937048"/>
    <w:rsid w:val="00944036"/>
    <w:rsid w:val="009501F5"/>
    <w:rsid w:val="00954E03"/>
    <w:rsid w:val="00956061"/>
    <w:rsid w:val="00960306"/>
    <w:rsid w:val="00964B34"/>
    <w:rsid w:val="0096503B"/>
    <w:rsid w:val="00971B33"/>
    <w:rsid w:val="009731EA"/>
    <w:rsid w:val="00974554"/>
    <w:rsid w:val="00981502"/>
    <w:rsid w:val="00983E53"/>
    <w:rsid w:val="009862DE"/>
    <w:rsid w:val="00990B02"/>
    <w:rsid w:val="009B4E11"/>
    <w:rsid w:val="009C0115"/>
    <w:rsid w:val="009C09D3"/>
    <w:rsid w:val="009C2AC3"/>
    <w:rsid w:val="009D1251"/>
    <w:rsid w:val="009D4BEF"/>
    <w:rsid w:val="009D6DBD"/>
    <w:rsid w:val="009E0D1C"/>
    <w:rsid w:val="009E22E0"/>
    <w:rsid w:val="009E67C6"/>
    <w:rsid w:val="009F1BC6"/>
    <w:rsid w:val="00A055CF"/>
    <w:rsid w:val="00A1488A"/>
    <w:rsid w:val="00A20032"/>
    <w:rsid w:val="00A25FB8"/>
    <w:rsid w:val="00A361C9"/>
    <w:rsid w:val="00A62B26"/>
    <w:rsid w:val="00A77652"/>
    <w:rsid w:val="00A8528B"/>
    <w:rsid w:val="00A93073"/>
    <w:rsid w:val="00A94283"/>
    <w:rsid w:val="00AB0135"/>
    <w:rsid w:val="00AB1904"/>
    <w:rsid w:val="00AB49F1"/>
    <w:rsid w:val="00AD0214"/>
    <w:rsid w:val="00AD1159"/>
    <w:rsid w:val="00AD4080"/>
    <w:rsid w:val="00AE20E9"/>
    <w:rsid w:val="00AE262B"/>
    <w:rsid w:val="00AE2C57"/>
    <w:rsid w:val="00B027AA"/>
    <w:rsid w:val="00B04A1E"/>
    <w:rsid w:val="00B12F46"/>
    <w:rsid w:val="00B1718A"/>
    <w:rsid w:val="00B352DB"/>
    <w:rsid w:val="00B43E3B"/>
    <w:rsid w:val="00B5251D"/>
    <w:rsid w:val="00B67A05"/>
    <w:rsid w:val="00B71A2E"/>
    <w:rsid w:val="00B73331"/>
    <w:rsid w:val="00B757B4"/>
    <w:rsid w:val="00B75A86"/>
    <w:rsid w:val="00B7614C"/>
    <w:rsid w:val="00B839C6"/>
    <w:rsid w:val="00B91A67"/>
    <w:rsid w:val="00BA4E30"/>
    <w:rsid w:val="00BB3791"/>
    <w:rsid w:val="00BB5E5B"/>
    <w:rsid w:val="00BC01CF"/>
    <w:rsid w:val="00BC6F6E"/>
    <w:rsid w:val="00BE21DB"/>
    <w:rsid w:val="00BF077F"/>
    <w:rsid w:val="00C14010"/>
    <w:rsid w:val="00C152A1"/>
    <w:rsid w:val="00C16564"/>
    <w:rsid w:val="00C23D06"/>
    <w:rsid w:val="00C33697"/>
    <w:rsid w:val="00C4074A"/>
    <w:rsid w:val="00C41B0B"/>
    <w:rsid w:val="00C447D6"/>
    <w:rsid w:val="00C53C6A"/>
    <w:rsid w:val="00C56B7C"/>
    <w:rsid w:val="00C62D79"/>
    <w:rsid w:val="00C73F2E"/>
    <w:rsid w:val="00C87756"/>
    <w:rsid w:val="00C93DA5"/>
    <w:rsid w:val="00CA32A0"/>
    <w:rsid w:val="00CA5C15"/>
    <w:rsid w:val="00CB2B30"/>
    <w:rsid w:val="00CB5795"/>
    <w:rsid w:val="00CB6767"/>
    <w:rsid w:val="00CC4730"/>
    <w:rsid w:val="00CD53EC"/>
    <w:rsid w:val="00CD6D6E"/>
    <w:rsid w:val="00CE2F19"/>
    <w:rsid w:val="00CE7F57"/>
    <w:rsid w:val="00CF19D0"/>
    <w:rsid w:val="00D05F58"/>
    <w:rsid w:val="00D07F2F"/>
    <w:rsid w:val="00D14314"/>
    <w:rsid w:val="00D17B2D"/>
    <w:rsid w:val="00D2004D"/>
    <w:rsid w:val="00D23EBA"/>
    <w:rsid w:val="00D31AF1"/>
    <w:rsid w:val="00D641EA"/>
    <w:rsid w:val="00D85BA4"/>
    <w:rsid w:val="00D909BB"/>
    <w:rsid w:val="00D9115A"/>
    <w:rsid w:val="00D96678"/>
    <w:rsid w:val="00DB3C95"/>
    <w:rsid w:val="00DB4B72"/>
    <w:rsid w:val="00DD0BF9"/>
    <w:rsid w:val="00DD2BDC"/>
    <w:rsid w:val="00DD2C7E"/>
    <w:rsid w:val="00DD3C07"/>
    <w:rsid w:val="00DD47B3"/>
    <w:rsid w:val="00DD752A"/>
    <w:rsid w:val="00DE21AC"/>
    <w:rsid w:val="00DE2839"/>
    <w:rsid w:val="00DE3B1D"/>
    <w:rsid w:val="00DF1DA3"/>
    <w:rsid w:val="00E01FDD"/>
    <w:rsid w:val="00E16AA6"/>
    <w:rsid w:val="00E23A1D"/>
    <w:rsid w:val="00E246FE"/>
    <w:rsid w:val="00E34680"/>
    <w:rsid w:val="00E36F60"/>
    <w:rsid w:val="00E4477C"/>
    <w:rsid w:val="00E54A6A"/>
    <w:rsid w:val="00E615EA"/>
    <w:rsid w:val="00E638DF"/>
    <w:rsid w:val="00E7188C"/>
    <w:rsid w:val="00E74DD4"/>
    <w:rsid w:val="00EA0653"/>
    <w:rsid w:val="00EA5D3D"/>
    <w:rsid w:val="00EC1920"/>
    <w:rsid w:val="00EC2690"/>
    <w:rsid w:val="00EC3EBA"/>
    <w:rsid w:val="00EC4F09"/>
    <w:rsid w:val="00ED1B81"/>
    <w:rsid w:val="00ED20EC"/>
    <w:rsid w:val="00EE0C81"/>
    <w:rsid w:val="00EF0131"/>
    <w:rsid w:val="00EF0B47"/>
    <w:rsid w:val="00F01A08"/>
    <w:rsid w:val="00F028ED"/>
    <w:rsid w:val="00F0457F"/>
    <w:rsid w:val="00F06C97"/>
    <w:rsid w:val="00F073C7"/>
    <w:rsid w:val="00F120A8"/>
    <w:rsid w:val="00F25EAB"/>
    <w:rsid w:val="00F26605"/>
    <w:rsid w:val="00F36C1E"/>
    <w:rsid w:val="00F41ECC"/>
    <w:rsid w:val="00F42114"/>
    <w:rsid w:val="00F42A2D"/>
    <w:rsid w:val="00F5357C"/>
    <w:rsid w:val="00F57486"/>
    <w:rsid w:val="00F74DCB"/>
    <w:rsid w:val="00F7597C"/>
    <w:rsid w:val="00F866C1"/>
    <w:rsid w:val="00F91679"/>
    <w:rsid w:val="00FB202A"/>
    <w:rsid w:val="00FB27DA"/>
    <w:rsid w:val="00FD4475"/>
    <w:rsid w:val="00FD5D6A"/>
    <w:rsid w:val="00FD6044"/>
    <w:rsid w:val="00FE02FA"/>
    <w:rsid w:val="00FE5060"/>
    <w:rsid w:val="00FF18F4"/>
    <w:rsid w:val="00FF5FD3"/>
    <w:rsid w:val="00FF7FF5"/>
    <w:rsid w:val="4AE61CB5"/>
    <w:rsid w:val="56A3E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AF39696C-B4DC-49FD-8807-7CD71F206F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hAnsiTheme="majorHAnsi" w:eastAsiaTheme="majorEastAsia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hAnsiTheme="majorHAnsi" w:eastAsiaTheme="majorEastAsia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styleId="Titre1Car" w:customStyle="1">
    <w:name w:val="Titre 1 Car"/>
    <w:basedOn w:val="Policepardfaut"/>
    <w:link w:val="Titre1"/>
    <w:uiPriority w:val="9"/>
    <w:rsid w:val="00401B0B"/>
    <w:rPr>
      <w:rFonts w:asciiTheme="majorHAnsi" w:hAnsiTheme="majorHAnsi" w:eastAsiaTheme="majorEastAsia" w:cstheme="majorBidi"/>
      <w:color w:val="348899"/>
      <w:sz w:val="28"/>
      <w:szCs w:val="28"/>
    </w:rPr>
  </w:style>
  <w:style w:type="character" w:styleId="Titre2Car" w:customStyle="1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character" w:styleId="Titre3Car" w:customStyle="1">
    <w:name w:val="Titre 3 Car"/>
    <w:basedOn w:val="Policepardfaut"/>
    <w:link w:val="Titre3"/>
    <w:uiPriority w:val="9"/>
    <w:semiHidden/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character" w:styleId="Titre4Car" w:customStyle="1">
    <w:name w:val="Titre 4 Car"/>
    <w:basedOn w:val="Policepardfaut"/>
    <w:link w:val="Titre4"/>
    <w:uiPriority w:val="9"/>
    <w:semiHidden/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character" w:styleId="Titre5Car" w:customStyle="1">
    <w:name w:val="Titre 5 Car"/>
    <w:basedOn w:val="Policepardfaut"/>
    <w:link w:val="Titre5"/>
    <w:uiPriority w:val="9"/>
    <w:semiHidden/>
    <w:rPr>
      <w:rFonts w:asciiTheme="majorHAnsi" w:hAnsiTheme="majorHAnsi" w:eastAsiaTheme="majorEastAsia" w:cstheme="majorBidi"/>
      <w:sz w:val="20"/>
      <w:szCs w:val="20"/>
    </w:rPr>
  </w:style>
  <w:style w:type="character" w:styleId="Titre6Car" w:customStyle="1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character" w:styleId="Titre7Car" w:customStyle="1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character" w:styleId="Titre8Car" w:customStyle="1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9Car" w:customStyle="1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color="B01513" w:themeColor="accent1" w:sz="36" w:space="4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styleId="CitationintenseCar" w:customStyle="1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styleId="SansinterligneCar" w:customStyle="1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hAnsiTheme="majorHAnsi" w:eastAsiaTheme="majorEastAsia" w:cstheme="majorBidi"/>
    </w:rPr>
  </w:style>
  <w:style w:type="character" w:styleId="CitationCar" w:customStyle="1">
    <w:name w:val="Citation Car"/>
    <w:basedOn w:val="Policepardfaut"/>
    <w:link w:val="Citation"/>
    <w:uiPriority w:val="29"/>
    <w:rPr>
      <w:rFonts w:asciiTheme="majorHAnsi" w:hAnsiTheme="majorHAnsi" w:eastAsiaTheme="majorEastAsia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character" w:styleId="TitreCar" w:customStyle="1">
    <w:name w:val="Titre Car"/>
    <w:basedOn w:val="Policepardfaut"/>
    <w:link w:val="Titre"/>
    <w:uiPriority w:val="10"/>
    <w:rsid w:val="00401B0B"/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6C7E58"/>
  </w:style>
  <w:style w:type="paragraph" w:styleId="Standard" w:customStyle="1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hAnsi="Times New Roman" w:eastAsia="Andale Sans UI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paragraph" w:styleId="TPnormal" w:customStyle="1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styleId="TPnormalpuce1" w:customStyle="1">
    <w:name w:val="TP normal puce 1"/>
    <w:basedOn w:val="Standard"/>
    <w:qFormat/>
    <w:rsid w:val="00CE7F57"/>
    <w:pPr>
      <w:numPr>
        <w:numId w:val="15"/>
      </w:numPr>
      <w:spacing w:before="120" w:after="40"/>
      <w:ind w:left="567" w:hanging="357"/>
      <w:jc w:val="both"/>
    </w:pPr>
    <w:rPr>
      <w:rFonts w:asciiTheme="minorHAnsi" w:hAnsiTheme="minorHAnsi"/>
      <w:iCs/>
      <w:sz w:val="22"/>
      <w:lang w:val="fr-FR"/>
    </w:rPr>
  </w:style>
  <w:style w:type="paragraph" w:styleId="TPcran" w:customStyle="1">
    <w:name w:val="TP écran"/>
    <w:basedOn w:val="TPnormal"/>
    <w:qFormat/>
    <w:rsid w:val="00125DCA"/>
    <w:pPr>
      <w:jc w:val="center"/>
    </w:pPr>
    <w:rPr>
      <w:noProof/>
    </w:rPr>
  </w:style>
  <w:style w:type="paragraph" w:styleId="TPTitre" w:customStyle="1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67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  <SharedWithUsers xmlns="ba394ada-9c4d-4f3d-881a-7e9f447e96a5">
      <UserInfo>
        <DisplayName/>
        <AccountId xsi:nil="true"/>
        <AccountType/>
      </UserInfo>
    </SharedWithUsers>
    <MediaLengthInSeconds xmlns="84f17460-2ce9-4a13-ba7e-618f50074c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192F61-1D80-4E2A-9696-D30B484A46F0}"/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Conception Ion.dotx</ap:Template>
  <ap:Application>Microsoft Word for the web</ap:Application>
  <ap:DocSecurity>0</ap:DocSecurity>
  <ap:ScaleCrop>false</ap:ScaleCrop>
  <ap:Company>Editions Eni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Vincent DAVID</cp:lastModifiedBy>
  <cp:revision>166</cp:revision>
  <cp:lastPrinted>2016-10-05T13:21:00Z</cp:lastPrinted>
  <dcterms:created xsi:type="dcterms:W3CDTF">2018-06-14T11:51:00Z</dcterms:created>
  <dcterms:modified xsi:type="dcterms:W3CDTF">2023-08-30T11:26:36Z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e4f9eceb-83dc-4008-8fd8-4af171244dc4</vt:lpwstr>
  </property>
  <property fmtid="{D5CDD505-2E9C-101B-9397-08002B2CF9AE}" pid="5" name="Order">
    <vt:r8>686400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</Properties>
</file>