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70E41979" w:rsidR="007D1E0E" w:rsidRPr="003A3C27" w:rsidRDefault="008E21B4" w:rsidP="007D1E0E">
      <w:pPr>
        <w:pStyle w:val="Titre"/>
      </w:pPr>
      <w:r w:rsidRPr="003A3C27">
        <w:t xml:space="preserve">Spring Data </w:t>
      </w:r>
      <w:proofErr w:type="spellStart"/>
      <w:r w:rsidRPr="003A3C27">
        <w:t>Jpa</w:t>
      </w:r>
      <w:proofErr w:type="spellEnd"/>
      <w:r w:rsidRPr="003A3C27">
        <w:t xml:space="preserve"> et une</w:t>
      </w:r>
      <w:r w:rsidR="006A1870" w:rsidRPr="003A3C27">
        <w:t xml:space="preserve"> </w:t>
      </w:r>
      <w:r w:rsidR="008B6D25" w:rsidRPr="003A3C27">
        <w:t>transaction</w:t>
      </w:r>
    </w:p>
    <w:p w14:paraId="31FD3075" w14:textId="444B999B" w:rsidR="000150A7" w:rsidRPr="003A3C27" w:rsidRDefault="000150A7" w:rsidP="000150A7">
      <w:pPr>
        <w:pStyle w:val="Titre1"/>
      </w:pPr>
      <w:r w:rsidRPr="003A3C27">
        <w:t xml:space="preserve">Démonstration </w:t>
      </w:r>
      <w:r w:rsidR="008B6D25" w:rsidRPr="003A3C27">
        <w:t>2</w:t>
      </w:r>
      <w:r w:rsidRPr="003A3C27">
        <w:t xml:space="preserve"> du module </w:t>
      </w:r>
      <w:r w:rsidR="00B23BB7" w:rsidRPr="003A3C27">
        <w:t>2</w:t>
      </w:r>
    </w:p>
    <w:p w14:paraId="5938D2DE" w14:textId="77777777" w:rsidR="000150A7" w:rsidRPr="003A3C27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3A3C27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624034B8" w:rsidR="00AF1D95" w:rsidRPr="003A3C27" w:rsidRDefault="0048505C" w:rsidP="00AA4F6E">
            <w:pPr>
              <w:pStyle w:val="TPnormal"/>
            </w:pPr>
            <w:r w:rsidRPr="003A3C27">
              <w:t>L</w:t>
            </w:r>
            <w:r w:rsidR="00AF1D95" w:rsidRPr="003A3C27">
              <w:t xml:space="preserve">es </w:t>
            </w:r>
            <w:r w:rsidRPr="003A3C27">
              <w:t>objectif</w:t>
            </w:r>
            <w:r w:rsidR="00AF1D95" w:rsidRPr="003A3C27">
              <w:t>s de cette démonstration :</w:t>
            </w:r>
          </w:p>
          <w:p w14:paraId="42895168" w14:textId="1F502246" w:rsidR="00B23BB7" w:rsidRPr="003A3C27" w:rsidRDefault="008B6D25" w:rsidP="00655DB6">
            <w:pPr>
              <w:pStyle w:val="TPnormalpuce1"/>
            </w:pPr>
            <w:r w:rsidRPr="003A3C27">
              <w:t>Déclaration d’une transaction sur la couche BLL</w:t>
            </w:r>
          </w:p>
          <w:p w14:paraId="73FE6ABC" w14:textId="514CFE86" w:rsidR="00AA6238" w:rsidRPr="003A3C27" w:rsidRDefault="008B6D25" w:rsidP="00655DB6">
            <w:pPr>
              <w:pStyle w:val="TPnormalpuce1"/>
            </w:pPr>
            <w:r w:rsidRPr="003A3C27">
              <w:t>Montrer le tout ou rien</w:t>
            </w:r>
          </w:p>
        </w:tc>
      </w:tr>
    </w:tbl>
    <w:p w14:paraId="044A4A7A" w14:textId="69DAC755" w:rsidR="007D1E0E" w:rsidRPr="003A3C27" w:rsidRDefault="007C0A41" w:rsidP="007D1E0E">
      <w:pPr>
        <w:pStyle w:val="TPTitre"/>
      </w:pPr>
      <w:r w:rsidRPr="003A3C27">
        <w:t>Déroulement</w:t>
      </w:r>
    </w:p>
    <w:p w14:paraId="2D8A3774" w14:textId="087E225E" w:rsidR="007C0A41" w:rsidRPr="003A3C27" w:rsidRDefault="00594338" w:rsidP="007C0A41">
      <w:pPr>
        <w:pStyle w:val="Titre1"/>
      </w:pPr>
      <w:r w:rsidRPr="003A3C27">
        <w:t>Contexte</w:t>
      </w:r>
    </w:p>
    <w:p w14:paraId="60828D0D" w14:textId="77777777" w:rsidR="00420690" w:rsidRPr="003A3C27" w:rsidRDefault="00420690" w:rsidP="009A5D9A">
      <w:pPr>
        <w:pStyle w:val="TPnormalpuce1"/>
      </w:pPr>
      <w:r w:rsidRPr="003A3C27">
        <w:t>Continuer l’application précédente</w:t>
      </w:r>
    </w:p>
    <w:p w14:paraId="6F98E4B4" w14:textId="28D1B75B" w:rsidR="00DB6DC8" w:rsidRPr="003A3C27" w:rsidRDefault="00B60CBE" w:rsidP="00B60CBE">
      <w:pPr>
        <w:pStyle w:val="TPnormalpuce1"/>
      </w:pPr>
      <w:r w:rsidRPr="003A3C27">
        <w:t xml:space="preserve">Pour le moment nous avons une entité </w:t>
      </w:r>
      <w:proofErr w:type="spellStart"/>
      <w:r w:rsidRPr="003A3C27">
        <w:t>Employe</w:t>
      </w:r>
      <w:proofErr w:type="spellEnd"/>
    </w:p>
    <w:p w14:paraId="476AF8BC" w14:textId="0F18DE18" w:rsidR="00B60CBE" w:rsidRPr="003A3C27" w:rsidRDefault="00B60CBE" w:rsidP="00B60CBE">
      <w:pPr>
        <w:pStyle w:val="TPnormalpuce1"/>
      </w:pPr>
      <w:r w:rsidRPr="003A3C27">
        <w:t xml:space="preserve">Nous </w:t>
      </w:r>
      <w:r w:rsidR="007903F6" w:rsidRPr="003A3C27">
        <w:t>voulons</w:t>
      </w:r>
      <w:r w:rsidRPr="003A3C27">
        <w:t xml:space="preserve"> ajouter une deuxième entité Adresse</w:t>
      </w:r>
    </w:p>
    <w:p w14:paraId="0B8C274C" w14:textId="237CFA90" w:rsidR="005F4667" w:rsidRPr="003A3C27" w:rsidRDefault="005F4667" w:rsidP="005F4667">
      <w:pPr>
        <w:pStyle w:val="TPnormalpuce1"/>
        <w:numPr>
          <w:ilvl w:val="1"/>
          <w:numId w:val="1"/>
        </w:numPr>
      </w:pPr>
      <w:r w:rsidRPr="003A3C27">
        <w:t>Une adresse est composée d’une rue, d’un code postal et d’une ville</w:t>
      </w:r>
    </w:p>
    <w:p w14:paraId="36147DF6" w14:textId="67357DA5" w:rsidR="005F4667" w:rsidRPr="003A3C27" w:rsidRDefault="005F4667" w:rsidP="005F4667">
      <w:pPr>
        <w:pStyle w:val="TPnormalpuce1"/>
        <w:numPr>
          <w:ilvl w:val="1"/>
          <w:numId w:val="1"/>
        </w:numPr>
      </w:pPr>
      <w:r w:rsidRPr="003A3C27">
        <w:t>Pour la base de données nous lui associons un identifiant</w:t>
      </w:r>
    </w:p>
    <w:p w14:paraId="527CD2A3" w14:textId="33902984" w:rsidR="00CE3767" w:rsidRPr="003A3C27" w:rsidRDefault="00CE3767" w:rsidP="00CE3767">
      <w:pPr>
        <w:pStyle w:val="TPnormalpuce1"/>
      </w:pPr>
      <w:r w:rsidRPr="003A3C27">
        <w:t>Voici les tables des 2 entités :</w:t>
      </w:r>
    </w:p>
    <w:p w14:paraId="4CB7AA11" w14:textId="0495E8E8" w:rsidR="00CE3767" w:rsidRPr="003A3C27" w:rsidRDefault="00CE3767" w:rsidP="00CE3767">
      <w:pPr>
        <w:rPr>
          <w:lang w:val="fr-FR"/>
        </w:rPr>
      </w:pPr>
      <w:r w:rsidRPr="003A3C27">
        <w:rPr>
          <w:lang w:val="fr-FR"/>
        </w:rPr>
        <w:drawing>
          <wp:inline distT="0" distB="0" distL="0" distR="0" wp14:anchorId="44424D50" wp14:editId="7B964580">
            <wp:extent cx="5039995" cy="1419225"/>
            <wp:effectExtent l="19050" t="19050" r="27305" b="28575"/>
            <wp:docPr id="1411117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174" name="Image 1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64CDE" w14:textId="7C842594" w:rsidR="00D83493" w:rsidRPr="003A3C27" w:rsidRDefault="00D83493" w:rsidP="00D83493">
      <w:pPr>
        <w:pStyle w:val="TPnormalpuce1"/>
      </w:pPr>
      <w:r w:rsidRPr="003A3C27">
        <w:t>Nous voudrions une méthode dans la couche métier, permettant de sauvegarder les 2 entités en une transaction</w:t>
      </w:r>
    </w:p>
    <w:p w14:paraId="1EADB6C6" w14:textId="1C0BE03F" w:rsidR="00D83493" w:rsidRPr="003A3C27" w:rsidRDefault="00D83493" w:rsidP="00D83493">
      <w:pPr>
        <w:pStyle w:val="TPnormalpuce1"/>
        <w:numPr>
          <w:ilvl w:val="1"/>
          <w:numId w:val="1"/>
        </w:numPr>
      </w:pPr>
      <w:r w:rsidRPr="003A3C27">
        <w:t>Nous verrons un peu plus tard avec la notion d’association que l’ORM peut le gérer lui même</w:t>
      </w:r>
    </w:p>
    <w:p w14:paraId="5D1142D6" w14:textId="1EB28713" w:rsidR="0069588A" w:rsidRPr="003A3C27" w:rsidRDefault="0069588A" w:rsidP="0069588A">
      <w:pPr>
        <w:rPr>
          <w:lang w:val="fr-FR"/>
        </w:rPr>
      </w:pPr>
    </w:p>
    <w:p w14:paraId="1C8CF76D" w14:textId="51819055" w:rsidR="007A2819" w:rsidRPr="003A3C27" w:rsidRDefault="007A2819" w:rsidP="007A2819">
      <w:pPr>
        <w:pStyle w:val="TPnormalpuce1"/>
      </w:pPr>
      <w:r w:rsidRPr="003A3C27">
        <w:t xml:space="preserve">Pour montrer l’efficacité d’une transaction, il faut faire échouer une </w:t>
      </w:r>
      <w:r w:rsidR="007327C2" w:rsidRPr="003A3C27">
        <w:t>mise à jour</w:t>
      </w:r>
      <w:r w:rsidRPr="003A3C27">
        <w:t xml:space="preserve"> </w:t>
      </w:r>
      <w:r w:rsidR="007327C2" w:rsidRPr="003A3C27">
        <w:t>(INSERT, UPDATE ou DELETE)</w:t>
      </w:r>
    </w:p>
    <w:p w14:paraId="1FA5B2C0" w14:textId="77777777" w:rsidR="007A2819" w:rsidRPr="003A3C27" w:rsidRDefault="007A2819" w:rsidP="007A2819">
      <w:pPr>
        <w:pStyle w:val="TPnormalpuce1"/>
        <w:numPr>
          <w:ilvl w:val="1"/>
          <w:numId w:val="1"/>
        </w:numPr>
      </w:pPr>
      <w:r w:rsidRPr="003A3C27">
        <w:t>Il faut qu’il ait échec en base pour que la transaction se produise</w:t>
      </w:r>
    </w:p>
    <w:p w14:paraId="065C7E6B" w14:textId="77777777" w:rsidR="008C548B" w:rsidRPr="003A3C27" w:rsidRDefault="007A2819" w:rsidP="007A2819">
      <w:pPr>
        <w:pStyle w:val="TPnormalpuce1"/>
        <w:numPr>
          <w:ilvl w:val="1"/>
          <w:numId w:val="1"/>
        </w:numPr>
      </w:pPr>
      <w:r w:rsidRPr="003A3C27">
        <w:t>Et que l’on obtienne un tout ou rien</w:t>
      </w:r>
    </w:p>
    <w:p w14:paraId="575949FE" w14:textId="28B88EBF" w:rsidR="00BA2751" w:rsidRPr="003A3C27" w:rsidRDefault="008C548B" w:rsidP="007A2819">
      <w:pPr>
        <w:pStyle w:val="TPnormalpuce1"/>
        <w:numPr>
          <w:ilvl w:val="1"/>
          <w:numId w:val="1"/>
        </w:numPr>
      </w:pPr>
      <w:r w:rsidRPr="003A3C27">
        <w:t>Nous allons donc peut protéger la méthode métier pour obtenir une erreur</w:t>
      </w:r>
      <w:r w:rsidR="007A2819" w:rsidRPr="003A3C27">
        <w:t xml:space="preserve"> </w:t>
      </w:r>
      <w:r w:rsidR="00BA2751" w:rsidRPr="003A3C27">
        <w:br w:type="page"/>
      </w:r>
    </w:p>
    <w:p w14:paraId="126CCF1D" w14:textId="11BE94A5" w:rsidR="00D80A8A" w:rsidRPr="003A3C27" w:rsidRDefault="00AF3AB2" w:rsidP="00552E4C">
      <w:pPr>
        <w:pStyle w:val="Titre1"/>
      </w:pPr>
      <w:r w:rsidRPr="003A3C27">
        <w:lastRenderedPageBreak/>
        <w:t>Création</w:t>
      </w:r>
      <w:r w:rsidR="00552E4C" w:rsidRPr="003A3C27">
        <w:t xml:space="preserve"> d</w:t>
      </w:r>
      <w:r w:rsidRPr="003A3C27">
        <w:t>e</w:t>
      </w:r>
      <w:r w:rsidR="00552E4C" w:rsidRPr="003A3C27">
        <w:t xml:space="preserve"> </w:t>
      </w:r>
      <w:r w:rsidRPr="003A3C27">
        <w:t>l’</w:t>
      </w:r>
      <w:r w:rsidR="00552E4C" w:rsidRPr="003A3C27">
        <w:t xml:space="preserve">entité : </w:t>
      </w:r>
      <w:r w:rsidRPr="003A3C27">
        <w:t>Adresse</w:t>
      </w:r>
    </w:p>
    <w:p w14:paraId="2DFF8B2D" w14:textId="40B258F9" w:rsidR="00FC605E" w:rsidRPr="003A3C27" w:rsidRDefault="000A7FB0" w:rsidP="000A7FB0">
      <w:pPr>
        <w:pStyle w:val="TPnormalpuce1"/>
      </w:pPr>
      <w:r w:rsidRPr="003A3C27">
        <w:t xml:space="preserve">L’entité </w:t>
      </w:r>
      <w:r w:rsidR="007314A2" w:rsidRPr="003A3C27">
        <w:t>Adresse</w:t>
      </w:r>
      <w:r w:rsidR="00820D63" w:rsidRPr="003A3C27">
        <w:t xml:space="preserve"> </w:t>
      </w:r>
      <w:r w:rsidRPr="003A3C27">
        <w:t>doit correspondre</w:t>
      </w:r>
      <w:r w:rsidR="00FC605E" w:rsidRPr="003A3C27">
        <w:t xml:space="preserve"> à la table : </w:t>
      </w:r>
      <w:r w:rsidR="007314A2" w:rsidRPr="003A3C27">
        <w:t>ADDRESS</w:t>
      </w:r>
    </w:p>
    <w:p w14:paraId="08BFA98D" w14:textId="77777777" w:rsidR="00FC605E" w:rsidRPr="003A3C27" w:rsidRDefault="00FC605E" w:rsidP="00820D63">
      <w:pPr>
        <w:pStyle w:val="TPnormalpuce1"/>
        <w:numPr>
          <w:ilvl w:val="1"/>
          <w:numId w:val="1"/>
        </w:numPr>
      </w:pPr>
      <w:r w:rsidRPr="003A3C27">
        <w:t>Les annotations nécessaires sont :</w:t>
      </w:r>
    </w:p>
    <w:p w14:paraId="504A3537" w14:textId="4D1DBBEF" w:rsidR="00820D63" w:rsidRPr="003A3C27" w:rsidRDefault="00820D63" w:rsidP="00FC605E">
      <w:pPr>
        <w:pStyle w:val="TPnormalpuce1"/>
        <w:numPr>
          <w:ilvl w:val="2"/>
          <w:numId w:val="1"/>
        </w:numPr>
      </w:pPr>
      <w:r w:rsidRPr="003A3C27">
        <w:t xml:space="preserve">@ </w:t>
      </w:r>
      <w:hyperlink r:id="rId13" w:history="1">
        <w:proofErr w:type="spellStart"/>
        <w:r w:rsidRPr="003A3C27">
          <w:rPr>
            <w:rStyle w:val="Lienhypertexte"/>
            <w:color w:val="auto"/>
            <w:u w:val="none"/>
          </w:rPr>
          <w:t>jakarta</w:t>
        </w:r>
      </w:hyperlink>
      <w:r w:rsidRPr="003A3C27">
        <w:t>.</w:t>
      </w:r>
      <w:hyperlink r:id="rId14" w:history="1">
        <w:r w:rsidRPr="003A3C27">
          <w:rPr>
            <w:rStyle w:val="Lienhypertexte"/>
            <w:color w:val="auto"/>
            <w:u w:val="none"/>
          </w:rPr>
          <w:t>persistence</w:t>
        </w:r>
      </w:hyperlink>
      <w:r w:rsidRPr="003A3C27">
        <w:t>.Entity</w:t>
      </w:r>
      <w:proofErr w:type="spellEnd"/>
    </w:p>
    <w:p w14:paraId="429523C0" w14:textId="51481A03" w:rsidR="00820D63" w:rsidRPr="003A3C27" w:rsidRDefault="00820D63" w:rsidP="00FC605E">
      <w:pPr>
        <w:pStyle w:val="TPnormalpuce1"/>
        <w:numPr>
          <w:ilvl w:val="2"/>
          <w:numId w:val="1"/>
        </w:numPr>
      </w:pPr>
      <w:r w:rsidRPr="003A3C27">
        <w:t>@</w:t>
      </w:r>
      <w:hyperlink r:id="rId15" w:history="1">
        <w:r w:rsidRPr="003A3C27">
          <w:rPr>
            <w:rStyle w:val="Lienhypertexte"/>
            <w:color w:val="auto"/>
            <w:u w:val="none"/>
          </w:rPr>
          <w:t>jakarta</w:t>
        </w:r>
      </w:hyperlink>
      <w:r w:rsidRPr="003A3C27">
        <w:t>.</w:t>
      </w:r>
      <w:hyperlink r:id="rId16" w:history="1">
        <w:r w:rsidRPr="003A3C27">
          <w:rPr>
            <w:rStyle w:val="Lienhypertexte"/>
            <w:color w:val="auto"/>
            <w:u w:val="none"/>
          </w:rPr>
          <w:t>persistence</w:t>
        </w:r>
      </w:hyperlink>
      <w:r w:rsidRPr="003A3C27">
        <w:t xml:space="preserve">.Table </w:t>
      </w:r>
      <w:r w:rsidRPr="003A3C27">
        <w:sym w:font="Wingdings" w:char="F0E0"/>
      </w:r>
      <w:r w:rsidRPr="003A3C27">
        <w:t xml:space="preserve"> pour préciser le nom de la table en base de données</w:t>
      </w:r>
    </w:p>
    <w:p w14:paraId="46E00BBE" w14:textId="561ABA5B" w:rsidR="00820D63" w:rsidRPr="003A3C27" w:rsidRDefault="00820D63" w:rsidP="00FC605E">
      <w:pPr>
        <w:pStyle w:val="TPnormalpuce1"/>
        <w:numPr>
          <w:ilvl w:val="2"/>
          <w:numId w:val="1"/>
        </w:numPr>
      </w:pPr>
      <w:r w:rsidRPr="003A3C27">
        <w:t>@</w:t>
      </w:r>
      <w:hyperlink r:id="rId17" w:history="1">
        <w:r w:rsidRPr="003A3C27">
          <w:rPr>
            <w:rStyle w:val="Lienhypertexte"/>
            <w:color w:val="auto"/>
            <w:u w:val="none"/>
          </w:rPr>
          <w:t>jakarta</w:t>
        </w:r>
      </w:hyperlink>
      <w:r w:rsidRPr="003A3C27">
        <w:t>.</w:t>
      </w:r>
      <w:hyperlink r:id="rId18" w:history="1">
        <w:r w:rsidRPr="003A3C27">
          <w:rPr>
            <w:rStyle w:val="Lienhypertexte"/>
            <w:color w:val="auto"/>
            <w:u w:val="none"/>
          </w:rPr>
          <w:t>persistence</w:t>
        </w:r>
      </w:hyperlink>
      <w:r w:rsidRPr="003A3C27">
        <w:t xml:space="preserve">.Id </w:t>
      </w:r>
      <w:r w:rsidRPr="003A3C27">
        <w:sym w:font="Wingdings" w:char="F0E0"/>
      </w:r>
      <w:r w:rsidRPr="003A3C27">
        <w:t xml:space="preserve"> pour préciser la clef primaire</w:t>
      </w:r>
    </w:p>
    <w:p w14:paraId="48AAA988" w14:textId="7D1165CE" w:rsidR="00820D63" w:rsidRPr="003A3C27" w:rsidRDefault="00820D63" w:rsidP="00FC605E">
      <w:pPr>
        <w:pStyle w:val="TPnormalpuce1"/>
        <w:numPr>
          <w:ilvl w:val="2"/>
          <w:numId w:val="1"/>
        </w:numPr>
      </w:pPr>
      <w:r w:rsidRPr="003A3C27">
        <w:t>@</w:t>
      </w:r>
      <w:hyperlink r:id="rId19" w:history="1">
        <w:r w:rsidRPr="003A3C27">
          <w:rPr>
            <w:rStyle w:val="Lienhypertexte"/>
            <w:color w:val="auto"/>
            <w:u w:val="none"/>
          </w:rPr>
          <w:t>jakarta</w:t>
        </w:r>
      </w:hyperlink>
      <w:r w:rsidRPr="003A3C27">
        <w:t>.</w:t>
      </w:r>
      <w:hyperlink r:id="rId20" w:history="1">
        <w:r w:rsidRPr="003A3C27">
          <w:rPr>
            <w:rStyle w:val="Lienhypertexte"/>
            <w:color w:val="auto"/>
            <w:u w:val="none"/>
          </w:rPr>
          <w:t>persistence</w:t>
        </w:r>
      </w:hyperlink>
      <w:r w:rsidRPr="003A3C27">
        <w:t>.GeneratedValue</w:t>
      </w:r>
      <w:r w:rsidR="00296567" w:rsidRPr="003A3C27">
        <w:t xml:space="preserve"> </w:t>
      </w:r>
      <w:r w:rsidR="00296567" w:rsidRPr="003A3C27">
        <w:sym w:font="Wingdings" w:char="F0E0"/>
      </w:r>
      <w:r w:rsidR="00296567" w:rsidRPr="003A3C27">
        <w:t xml:space="preserve"> pour préciser la stratégie de génération. IDENTITY pour notre cas</w:t>
      </w:r>
    </w:p>
    <w:p w14:paraId="5A324746" w14:textId="36D94B80" w:rsidR="00AD6399" w:rsidRPr="003A3C27" w:rsidRDefault="00AD6399" w:rsidP="00AD6399">
      <w:pPr>
        <w:pStyle w:val="TPnormalpuce1"/>
        <w:numPr>
          <w:ilvl w:val="2"/>
          <w:numId w:val="1"/>
        </w:numPr>
      </w:pPr>
      <w:r w:rsidRPr="003A3C27">
        <w:t>@</w:t>
      </w:r>
      <w:hyperlink r:id="rId21" w:history="1">
        <w:r w:rsidRPr="003A3C27">
          <w:rPr>
            <w:rStyle w:val="Lienhypertexte"/>
            <w:color w:val="auto"/>
            <w:u w:val="none"/>
          </w:rPr>
          <w:t>jakarta</w:t>
        </w:r>
      </w:hyperlink>
      <w:r w:rsidRPr="003A3C27">
        <w:t>.</w:t>
      </w:r>
      <w:hyperlink r:id="rId22" w:history="1">
        <w:r w:rsidRPr="003A3C27">
          <w:rPr>
            <w:rStyle w:val="Lienhypertexte"/>
            <w:color w:val="auto"/>
            <w:u w:val="none"/>
          </w:rPr>
          <w:t>persistence</w:t>
        </w:r>
      </w:hyperlink>
      <w:r w:rsidRPr="003A3C27">
        <w:t xml:space="preserve">.Column </w:t>
      </w:r>
      <w:r w:rsidRPr="003A3C27">
        <w:sym w:font="Wingdings" w:char="F0E0"/>
      </w:r>
      <w:r w:rsidRPr="003A3C27">
        <w:t xml:space="preserve"> pour préciser le nom des colonnes, l’unicité ou non</w:t>
      </w:r>
      <w:r w:rsidR="005D57E0" w:rsidRPr="003A3C27">
        <w:t xml:space="preserve">, la nullité ou non </w:t>
      </w:r>
      <w:r w:rsidRPr="003A3C27">
        <w:t>et la taille</w:t>
      </w:r>
    </w:p>
    <w:p w14:paraId="74E8E9D0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3A3C27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265ED663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697CDC" w14:textId="7808A65F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jakarta.persistence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.</w:t>
      </w:r>
      <w:r w:rsidRPr="003A3C27">
        <w:rPr>
          <w:rFonts w:ascii="Consolas" w:hAnsi="Consolas"/>
          <w:color w:val="000000"/>
          <w:sz w:val="18"/>
          <w:szCs w:val="18"/>
        </w:rPr>
        <w:t>*</w:t>
      </w:r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77C68AF3" w14:textId="77ACBE7D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.</w:t>
      </w:r>
      <w:r w:rsidRPr="003A3C27">
        <w:rPr>
          <w:rFonts w:ascii="Consolas" w:hAnsi="Consolas"/>
          <w:color w:val="000000"/>
          <w:sz w:val="18"/>
          <w:szCs w:val="18"/>
        </w:rPr>
        <w:t>*</w:t>
      </w:r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16CD7E8C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47C747C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646464"/>
          <w:sz w:val="18"/>
          <w:szCs w:val="18"/>
        </w:rPr>
        <w:t>@NoArgsConstructor</w:t>
      </w:r>
    </w:p>
    <w:p w14:paraId="158D98A9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646464"/>
          <w:sz w:val="18"/>
          <w:szCs w:val="18"/>
        </w:rPr>
        <w:t>@AllArgsConstructor</w:t>
      </w:r>
    </w:p>
    <w:p w14:paraId="7426362D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646464"/>
          <w:sz w:val="18"/>
          <w:szCs w:val="18"/>
        </w:rPr>
        <w:t>@Data</w:t>
      </w:r>
    </w:p>
    <w:p w14:paraId="78F951AF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646464"/>
          <w:sz w:val="18"/>
          <w:szCs w:val="18"/>
        </w:rPr>
        <w:t>@Builder</w:t>
      </w:r>
    </w:p>
    <w:p w14:paraId="0FBF91CD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3491640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646464"/>
          <w:sz w:val="18"/>
          <w:szCs w:val="18"/>
        </w:rPr>
        <w:t>@Entity</w:t>
      </w:r>
    </w:p>
    <w:p w14:paraId="65E7789A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646464"/>
          <w:sz w:val="18"/>
          <w:szCs w:val="18"/>
        </w:rPr>
        <w:t>@Table</w:t>
      </w:r>
      <w:r w:rsidRPr="003A3C27">
        <w:rPr>
          <w:rFonts w:ascii="Consolas" w:hAnsi="Consolas"/>
          <w:color w:val="000000"/>
          <w:sz w:val="18"/>
          <w:szCs w:val="18"/>
        </w:rPr>
        <w:t xml:space="preserve">(name = </w:t>
      </w:r>
      <w:r w:rsidRPr="003A3C27">
        <w:rPr>
          <w:rFonts w:ascii="Consolas" w:hAnsi="Consolas"/>
          <w:color w:val="2A00FF"/>
          <w:sz w:val="18"/>
          <w:szCs w:val="18"/>
        </w:rPr>
        <w:t>"ADDRESS"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7C0AA699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A3C27">
        <w:rPr>
          <w:rFonts w:ascii="Consolas" w:hAnsi="Consolas"/>
          <w:color w:val="000000"/>
          <w:sz w:val="18"/>
          <w:szCs w:val="18"/>
        </w:rPr>
        <w:t xml:space="preserve"> Adresse {</w:t>
      </w:r>
    </w:p>
    <w:p w14:paraId="3FA6490C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@Id</w:t>
      </w:r>
    </w:p>
    <w:p w14:paraId="694D28CC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@GeneratedValue</w:t>
      </w:r>
      <w:r w:rsidRPr="003A3C27">
        <w:rPr>
          <w:rFonts w:ascii="Consolas" w:hAnsi="Consolas"/>
          <w:color w:val="000000"/>
          <w:sz w:val="18"/>
          <w:szCs w:val="18"/>
        </w:rPr>
        <w:t xml:space="preserve">(strategy =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GenerationType.</w:t>
      </w:r>
      <w:r w:rsidRPr="003A3C27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50231956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@Column</w:t>
      </w:r>
      <w:r w:rsidRPr="003A3C27">
        <w:rPr>
          <w:rFonts w:ascii="Consolas" w:hAnsi="Consolas"/>
          <w:color w:val="000000"/>
          <w:sz w:val="18"/>
          <w:szCs w:val="18"/>
        </w:rPr>
        <w:t xml:space="preserve">(name = </w:t>
      </w:r>
      <w:r w:rsidRPr="003A3C27">
        <w:rPr>
          <w:rFonts w:ascii="Consolas" w:hAnsi="Consolas"/>
          <w:color w:val="2A00FF"/>
          <w:sz w:val="18"/>
          <w:szCs w:val="18"/>
        </w:rPr>
        <w:t>"ADDRESS_ID"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6D8FE26A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Integer </w:t>
      </w:r>
      <w:r w:rsidRPr="003A3C27">
        <w:rPr>
          <w:rFonts w:ascii="Consolas" w:hAnsi="Consolas"/>
          <w:color w:val="0000C0"/>
          <w:sz w:val="18"/>
          <w:szCs w:val="18"/>
        </w:rPr>
        <w:t>id</w:t>
      </w:r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43EDE51C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87B2C88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@Column</w:t>
      </w:r>
      <w:r w:rsidRPr="003A3C27">
        <w:rPr>
          <w:rFonts w:ascii="Consolas" w:hAnsi="Consolas"/>
          <w:color w:val="000000"/>
          <w:sz w:val="18"/>
          <w:szCs w:val="18"/>
        </w:rPr>
        <w:t xml:space="preserve">(name = </w:t>
      </w:r>
      <w:r w:rsidRPr="003A3C27">
        <w:rPr>
          <w:rFonts w:ascii="Consolas" w:hAnsi="Consolas"/>
          <w:color w:val="2A00FF"/>
          <w:sz w:val="18"/>
          <w:szCs w:val="18"/>
        </w:rPr>
        <w:t>"STREET"</w:t>
      </w:r>
      <w:r w:rsidRPr="003A3C2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3A3C2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250)</w:t>
      </w:r>
    </w:p>
    <w:p w14:paraId="48680A37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String </w:t>
      </w:r>
      <w:r w:rsidRPr="003A3C27">
        <w:rPr>
          <w:rFonts w:ascii="Consolas" w:hAnsi="Consolas"/>
          <w:color w:val="0000C0"/>
          <w:sz w:val="18"/>
          <w:szCs w:val="18"/>
        </w:rPr>
        <w:t>rue</w:t>
      </w:r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5A5CAB48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023D80D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@Column</w:t>
      </w:r>
      <w:r w:rsidRPr="003A3C27">
        <w:rPr>
          <w:rFonts w:ascii="Consolas" w:hAnsi="Consolas"/>
          <w:color w:val="000000"/>
          <w:sz w:val="18"/>
          <w:szCs w:val="18"/>
        </w:rPr>
        <w:t xml:space="preserve">(name = </w:t>
      </w:r>
      <w:r w:rsidRPr="003A3C27">
        <w:rPr>
          <w:rFonts w:ascii="Consolas" w:hAnsi="Consolas"/>
          <w:color w:val="2A00FF"/>
          <w:sz w:val="18"/>
          <w:szCs w:val="18"/>
        </w:rPr>
        <w:t>"POSTAL_CODE"</w:t>
      </w:r>
      <w:r w:rsidRPr="003A3C2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3A3C2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5)</w:t>
      </w:r>
    </w:p>
    <w:p w14:paraId="6A243DF7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codePostal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0B6A255E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2284B90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@Column</w:t>
      </w:r>
      <w:r w:rsidRPr="003A3C27">
        <w:rPr>
          <w:rFonts w:ascii="Consolas" w:hAnsi="Consolas"/>
          <w:color w:val="000000"/>
          <w:sz w:val="18"/>
          <w:szCs w:val="18"/>
        </w:rPr>
        <w:t xml:space="preserve">(name = </w:t>
      </w:r>
      <w:r w:rsidRPr="003A3C27">
        <w:rPr>
          <w:rFonts w:ascii="Consolas" w:hAnsi="Consolas"/>
          <w:color w:val="2A00FF"/>
          <w:sz w:val="18"/>
          <w:szCs w:val="18"/>
        </w:rPr>
        <w:t>"CITY"</w:t>
      </w:r>
      <w:r w:rsidRPr="003A3C2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3A3C2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150)</w:t>
      </w:r>
    </w:p>
    <w:p w14:paraId="5EE78091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String </w:t>
      </w:r>
      <w:r w:rsidRPr="003A3C27">
        <w:rPr>
          <w:rFonts w:ascii="Consolas" w:hAnsi="Consolas"/>
          <w:color w:val="0000C0"/>
          <w:sz w:val="18"/>
          <w:szCs w:val="18"/>
        </w:rPr>
        <w:t>ville</w:t>
      </w:r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723C2FCA" w14:textId="77777777" w:rsidR="005D1E63" w:rsidRPr="003A3C27" w:rsidRDefault="005D1E63" w:rsidP="005D1E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>}</w:t>
      </w:r>
    </w:p>
    <w:p w14:paraId="7ECD5F30" w14:textId="77777777" w:rsidR="000B0E7E" w:rsidRPr="003A3C27" w:rsidRDefault="000B0E7E" w:rsidP="00156CE5">
      <w:pPr>
        <w:rPr>
          <w:lang w:val="fr-FR"/>
        </w:rPr>
      </w:pPr>
    </w:p>
    <w:p w14:paraId="2312F4F1" w14:textId="77777777" w:rsidR="000B0E7E" w:rsidRPr="003A3C27" w:rsidRDefault="000B0E7E" w:rsidP="000B0E7E">
      <w:pPr>
        <w:pStyle w:val="Titre1"/>
      </w:pPr>
      <w:r w:rsidRPr="003A3C27">
        <w:t xml:space="preserve">Création de </w:t>
      </w:r>
      <w:proofErr w:type="spellStart"/>
      <w:r w:rsidRPr="003A3C27">
        <w:t>AdresseRepository</w:t>
      </w:r>
      <w:proofErr w:type="spellEnd"/>
    </w:p>
    <w:p w14:paraId="294B9878" w14:textId="77777777" w:rsidR="000B0E7E" w:rsidRPr="003A3C27" w:rsidRDefault="000B0E7E" w:rsidP="000B0E7E">
      <w:pPr>
        <w:pStyle w:val="TPnormalpuce1"/>
      </w:pPr>
      <w:r w:rsidRPr="003A3C27">
        <w:t xml:space="preserve">Créer l’interface </w:t>
      </w:r>
      <w:proofErr w:type="spellStart"/>
      <w:r w:rsidRPr="003A3C27">
        <w:t>AdresseRepository</w:t>
      </w:r>
      <w:proofErr w:type="spellEnd"/>
      <w:r w:rsidRPr="003A3C27">
        <w:t xml:space="preserve"> qui hérite de </w:t>
      </w:r>
      <w:proofErr w:type="spellStart"/>
      <w:r w:rsidRPr="003A3C27">
        <w:t>JpaRepository</w:t>
      </w:r>
      <w:proofErr w:type="spellEnd"/>
      <w:r w:rsidRPr="003A3C27">
        <w:t>&lt;Adresse, Integer&gt;</w:t>
      </w:r>
    </w:p>
    <w:p w14:paraId="265A9C0C" w14:textId="77777777" w:rsidR="008F1B5E" w:rsidRPr="003A3C27" w:rsidRDefault="008F1B5E" w:rsidP="008F1B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fr.eni.demo.dal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7D214203" w14:textId="77777777" w:rsidR="008F1B5E" w:rsidRPr="003A3C27" w:rsidRDefault="008F1B5E" w:rsidP="008F1B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FEE5C21" w14:textId="77777777" w:rsidR="008F1B5E" w:rsidRPr="003A3C27" w:rsidRDefault="008F1B5E" w:rsidP="008F1B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org.springframework.data.jpa.repository.JpaRepository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765165AE" w14:textId="77777777" w:rsidR="008F1B5E" w:rsidRPr="003A3C27" w:rsidRDefault="008F1B5E" w:rsidP="008F1B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BB6C29E" w14:textId="77777777" w:rsidR="008F1B5E" w:rsidRPr="003A3C27" w:rsidRDefault="008F1B5E" w:rsidP="008F1B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fr.eni.demo.bo.Adresse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1D54EB5C" w14:textId="77777777" w:rsidR="008F1B5E" w:rsidRPr="003A3C27" w:rsidRDefault="008F1B5E" w:rsidP="008F1B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D5F898" w14:textId="77777777" w:rsidR="008F1B5E" w:rsidRPr="003A3C27" w:rsidRDefault="008F1B5E" w:rsidP="008F1B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AdresseRepository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JpaRepository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&lt;Adresse, Integer&gt;{</w:t>
      </w:r>
    </w:p>
    <w:p w14:paraId="74AEC6B1" w14:textId="77777777" w:rsidR="008F1B5E" w:rsidRPr="003A3C27" w:rsidRDefault="008F1B5E" w:rsidP="008F1B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0096E95" w14:textId="77777777" w:rsidR="008F1B5E" w:rsidRPr="003A3C27" w:rsidRDefault="008F1B5E" w:rsidP="008F1B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>}</w:t>
      </w:r>
    </w:p>
    <w:p w14:paraId="34E434C1" w14:textId="77777777" w:rsidR="008F1B5E" w:rsidRPr="003A3C27" w:rsidRDefault="008F1B5E" w:rsidP="008F1B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BC77389" w14:textId="77777777" w:rsidR="008F1B5E" w:rsidRPr="003A3C27" w:rsidRDefault="008F1B5E" w:rsidP="008F1B5E">
      <w:pPr>
        <w:rPr>
          <w:lang w:val="fr-FR"/>
        </w:rPr>
      </w:pPr>
    </w:p>
    <w:p w14:paraId="6FE39D74" w14:textId="77777777" w:rsidR="00565510" w:rsidRPr="003A3C27" w:rsidRDefault="00565510" w:rsidP="00565510">
      <w:pPr>
        <w:pStyle w:val="Titre1"/>
      </w:pPr>
      <w:r w:rsidRPr="003A3C27">
        <w:lastRenderedPageBreak/>
        <w:t>Modification de la couche métier (BLL)</w:t>
      </w:r>
    </w:p>
    <w:p w14:paraId="7D60B80F" w14:textId="0AB1CD37" w:rsidR="00565510" w:rsidRPr="003A3C27" w:rsidRDefault="00565510" w:rsidP="00565510">
      <w:pPr>
        <w:pStyle w:val="TPnormal"/>
      </w:pPr>
      <w:r w:rsidRPr="003A3C27">
        <w:t>Nous allons ajouter une méthode pour créer un nouvel employé</w:t>
      </w:r>
      <w:r w:rsidR="008F420D" w:rsidRPr="003A3C27">
        <w:t xml:space="preserve"> et une adresse</w:t>
      </w:r>
    </w:p>
    <w:p w14:paraId="0A9FBBDB" w14:textId="27473DD8" w:rsidR="00565510" w:rsidRPr="003A3C27" w:rsidRDefault="00565510" w:rsidP="00565510">
      <w:pPr>
        <w:pStyle w:val="TPnormalpuce1"/>
      </w:pPr>
      <w:r w:rsidRPr="003A3C27">
        <w:t>Nous pourrons faire évoluer ce code dans la suite des démonstrations</w:t>
      </w:r>
    </w:p>
    <w:p w14:paraId="2F741372" w14:textId="38018F8E" w:rsidR="00565510" w:rsidRPr="003A3C27" w:rsidRDefault="00565510" w:rsidP="00A26B56">
      <w:pPr>
        <w:pStyle w:val="TPnormalpuce1"/>
      </w:pPr>
      <w:r w:rsidRPr="003A3C27">
        <w:t xml:space="preserve">Ajouter la méthode </w:t>
      </w:r>
      <w:proofErr w:type="spellStart"/>
      <w:r w:rsidR="00EF7E32" w:rsidRPr="003A3C27">
        <w:t>void</w:t>
      </w:r>
      <w:proofErr w:type="spellEnd"/>
      <w:r w:rsidR="00EF7E32" w:rsidRPr="003A3C27">
        <w:t xml:space="preserve"> </w:t>
      </w:r>
      <w:proofErr w:type="spellStart"/>
      <w:r w:rsidR="006C6B42" w:rsidRPr="003A3C27">
        <w:t>ajouter</w:t>
      </w:r>
      <w:r w:rsidRPr="003A3C27">
        <w:t>Employe</w:t>
      </w:r>
      <w:proofErr w:type="spellEnd"/>
      <w:r w:rsidRPr="003A3C27">
        <w:t>(</w:t>
      </w:r>
      <w:proofErr w:type="spellStart"/>
      <w:r w:rsidRPr="003A3C27">
        <w:t>Employe</w:t>
      </w:r>
      <w:proofErr w:type="spellEnd"/>
      <w:r w:rsidRPr="003A3C27">
        <w:t xml:space="preserve"> </w:t>
      </w:r>
      <w:proofErr w:type="spellStart"/>
      <w:r w:rsidRPr="003A3C27">
        <w:t>employe</w:t>
      </w:r>
      <w:proofErr w:type="spellEnd"/>
      <w:r w:rsidRPr="003A3C27">
        <w:t xml:space="preserve">, Adresse </w:t>
      </w:r>
      <w:proofErr w:type="spellStart"/>
      <w:r w:rsidRPr="003A3C27">
        <w:t>adresse</w:t>
      </w:r>
      <w:proofErr w:type="spellEnd"/>
      <w:r w:rsidRPr="003A3C27">
        <w:t xml:space="preserve">) dans l’interface </w:t>
      </w:r>
      <w:proofErr w:type="spellStart"/>
      <w:r w:rsidRPr="003A3C27">
        <w:t>EmployeService</w:t>
      </w:r>
      <w:proofErr w:type="spellEnd"/>
      <w:r w:rsidRPr="003A3C27">
        <w:t xml:space="preserve"> et son implémentation</w:t>
      </w:r>
    </w:p>
    <w:p w14:paraId="757251BD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fr.eni.demo.bll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3DB6B513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54D65A8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2541AA03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323EF9B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fr.eni.demo.bo.Adresse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74AC0830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fr.eni.demo.bo.Employe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06C31573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51A8192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EmployeService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64E978A2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ajouter(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6BC5BA56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B8A6D21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>List&lt;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chargerTousEmployes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28895671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</w:p>
    <w:p w14:paraId="37C60385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//Pour valider les transactions</w:t>
      </w:r>
    </w:p>
    <w:p w14:paraId="4281D052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ajouterEmploye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, Adresse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adresse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 ;</w:t>
      </w:r>
    </w:p>
    <w:p w14:paraId="0921ACD0" w14:textId="77777777" w:rsidR="0060735C" w:rsidRPr="003A3C27" w:rsidRDefault="0060735C" w:rsidP="006073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>}</w:t>
      </w:r>
    </w:p>
    <w:p w14:paraId="37A12D1C" w14:textId="065E0CCB" w:rsidR="00B2529C" w:rsidRPr="003A3C27" w:rsidRDefault="00B2529C" w:rsidP="00B2529C">
      <w:pPr>
        <w:pStyle w:val="TPnormalpuce1"/>
        <w:numPr>
          <w:ilvl w:val="1"/>
          <w:numId w:val="1"/>
        </w:numPr>
      </w:pPr>
      <w:r w:rsidRPr="003A3C27">
        <w:t>Normalement, dans une couche métier, nous devons créer des validations métiers avant une modification en base</w:t>
      </w:r>
    </w:p>
    <w:p w14:paraId="5546F136" w14:textId="13D09672" w:rsidR="00B12BA1" w:rsidRPr="003A3C27" w:rsidRDefault="00B12BA1" w:rsidP="00B12BA1">
      <w:pPr>
        <w:pStyle w:val="TPnormalpuce1"/>
      </w:pPr>
      <w:r w:rsidRPr="003A3C27">
        <w:t xml:space="preserve">Dans la classe </w:t>
      </w:r>
      <w:proofErr w:type="spellStart"/>
      <w:r w:rsidRPr="003A3C27">
        <w:t>EmployeServiceImpl</w:t>
      </w:r>
      <w:proofErr w:type="spellEnd"/>
      <w:r w:rsidRPr="003A3C27">
        <w:t xml:space="preserve">, nous nous injectons </w:t>
      </w:r>
      <w:proofErr w:type="spellStart"/>
      <w:r w:rsidRPr="003A3C27">
        <w:t>AdresseRepository</w:t>
      </w:r>
      <w:proofErr w:type="spellEnd"/>
    </w:p>
    <w:p w14:paraId="3220D59F" w14:textId="30217DAD" w:rsidR="00953D90" w:rsidRPr="003A3C27" w:rsidRDefault="00953D90" w:rsidP="00953D90">
      <w:pPr>
        <w:pStyle w:val="TPnormalpuce1"/>
        <w:numPr>
          <w:ilvl w:val="1"/>
          <w:numId w:val="1"/>
        </w:numPr>
      </w:pPr>
      <w:r w:rsidRPr="003A3C27">
        <w:t xml:space="preserve">Attention, Lombok et l’annotation @AllArgsConstructor </w:t>
      </w:r>
      <w:r w:rsidRPr="003A3C27">
        <w:sym w:font="Wingdings" w:char="F0E0"/>
      </w:r>
      <w:r w:rsidRPr="003A3C27">
        <w:t xml:space="preserve"> permet uniquement de créer un constructeur avec tous les attributs</w:t>
      </w:r>
    </w:p>
    <w:p w14:paraId="7E26E04C" w14:textId="7CF2B133" w:rsidR="00953D90" w:rsidRPr="003A3C27" w:rsidRDefault="00953D90" w:rsidP="00953D90">
      <w:pPr>
        <w:pStyle w:val="TPnormalpuce1"/>
        <w:numPr>
          <w:ilvl w:val="1"/>
          <w:numId w:val="1"/>
        </w:numPr>
      </w:pPr>
      <w:r w:rsidRPr="003A3C27">
        <w:t xml:space="preserve">Cependant, notre classe de </w:t>
      </w:r>
      <w:proofErr w:type="spellStart"/>
      <w:r w:rsidRPr="003A3C27">
        <w:t>TestEmployeService</w:t>
      </w:r>
      <w:proofErr w:type="spellEnd"/>
      <w:r w:rsidRPr="003A3C27">
        <w:t xml:space="preserve">, n’a que </w:t>
      </w:r>
      <w:proofErr w:type="spellStart"/>
      <w:r w:rsidRPr="003A3C27">
        <w:t>EmployeRepository</w:t>
      </w:r>
      <w:proofErr w:type="spellEnd"/>
      <w:r w:rsidRPr="003A3C27">
        <w:t xml:space="preserve"> en paramètre</w:t>
      </w:r>
    </w:p>
    <w:p w14:paraId="74DBDB47" w14:textId="23090FB0" w:rsidR="00953D90" w:rsidRPr="003A3C27" w:rsidRDefault="00953D90" w:rsidP="00953D90">
      <w:pPr>
        <w:pStyle w:val="TPnormalpuce1"/>
        <w:numPr>
          <w:ilvl w:val="2"/>
          <w:numId w:val="1"/>
        </w:numPr>
      </w:pPr>
      <w:r w:rsidRPr="003A3C27">
        <w:t>Il va falloir l</w:t>
      </w:r>
      <w:r w:rsidR="009C6F21" w:rsidRPr="003A3C27">
        <w:t>a</w:t>
      </w:r>
      <w:r w:rsidRPr="003A3C27">
        <w:t xml:space="preserve"> mettre à jour en </w:t>
      </w:r>
      <w:proofErr w:type="spellStart"/>
      <w:r w:rsidRPr="003A3C27">
        <w:t>mockant</w:t>
      </w:r>
      <w:proofErr w:type="spellEnd"/>
      <w:r w:rsidRPr="003A3C27">
        <w:t xml:space="preserve"> </w:t>
      </w:r>
      <w:proofErr w:type="spellStart"/>
      <w:r w:rsidRPr="003A3C27">
        <w:t>AdresseRepository</w:t>
      </w:r>
      <w:proofErr w:type="spellEnd"/>
    </w:p>
    <w:p w14:paraId="3B8AC243" w14:textId="790C8ABC" w:rsidR="00B2529C" w:rsidRPr="003A3C27" w:rsidRDefault="00B2529C" w:rsidP="00B2529C">
      <w:pPr>
        <w:pStyle w:val="TPnormalpuce1"/>
      </w:pPr>
      <w:r w:rsidRPr="003A3C27">
        <w:t xml:space="preserve">Pour montrer l’efficacité d’une transaction, il faut faire échouer </w:t>
      </w:r>
      <w:r w:rsidR="00781DAF" w:rsidRPr="003A3C27">
        <w:t>une mise à jour</w:t>
      </w:r>
    </w:p>
    <w:p w14:paraId="554B51BD" w14:textId="50893491" w:rsidR="00B2529C" w:rsidRPr="003A3C27" w:rsidRDefault="00781DAF" w:rsidP="00B2529C">
      <w:pPr>
        <w:pStyle w:val="TPnormalpuce1"/>
        <w:numPr>
          <w:ilvl w:val="1"/>
          <w:numId w:val="1"/>
        </w:numPr>
      </w:pPr>
      <w:r w:rsidRPr="003A3C27">
        <w:t xml:space="preserve">Nous allons donc valider les informations de l’employé comme dans la méthode </w:t>
      </w:r>
      <w:proofErr w:type="spellStart"/>
      <w:r w:rsidRPr="003A3C27">
        <w:t>ajouterEmploye</w:t>
      </w:r>
      <w:proofErr w:type="spellEnd"/>
      <w:r w:rsidRPr="003A3C27">
        <w:t xml:space="preserve"> précédente</w:t>
      </w:r>
    </w:p>
    <w:p w14:paraId="6F8EE60A" w14:textId="32EA6751" w:rsidR="00781DAF" w:rsidRPr="003A3C27" w:rsidRDefault="00781DAF" w:rsidP="00B2529C">
      <w:pPr>
        <w:pStyle w:val="TPnormalpuce1"/>
        <w:numPr>
          <w:ilvl w:val="1"/>
          <w:numId w:val="1"/>
        </w:numPr>
      </w:pPr>
      <w:r w:rsidRPr="003A3C27">
        <w:t>Mais aucune validation des données de l’adresse ne sera réalisée</w:t>
      </w:r>
    </w:p>
    <w:p w14:paraId="7A2A9667" w14:textId="77777777" w:rsidR="00582287" w:rsidRPr="003A3C27" w:rsidRDefault="00B2529C" w:rsidP="00B2529C">
      <w:pPr>
        <w:pStyle w:val="TPnormalpuce1"/>
        <w:numPr>
          <w:ilvl w:val="1"/>
          <w:numId w:val="1"/>
        </w:numPr>
      </w:pPr>
      <w:r w:rsidRPr="003A3C27">
        <w:t>Nous allons donc peut protéger la méthode métier pour obtenir une erreur</w:t>
      </w:r>
    </w:p>
    <w:p w14:paraId="7AC53A0F" w14:textId="77777777" w:rsidR="00582287" w:rsidRPr="003A3C27" w:rsidRDefault="00582287" w:rsidP="00582287">
      <w:pPr>
        <w:pStyle w:val="TPnormalpuce1"/>
      </w:pPr>
      <w:r w:rsidRPr="003A3C27">
        <w:t>C’est la transaction qui devra nous protéger</w:t>
      </w:r>
    </w:p>
    <w:p w14:paraId="5E599657" w14:textId="77777777" w:rsidR="00582287" w:rsidRPr="003A3C27" w:rsidRDefault="00582287" w:rsidP="00582287">
      <w:pPr>
        <w:pStyle w:val="TPnormalpuce1"/>
        <w:numPr>
          <w:ilvl w:val="1"/>
          <w:numId w:val="1"/>
        </w:numPr>
      </w:pPr>
      <w:r w:rsidRPr="003A3C27">
        <w:t>Normalement, nous ferions les 2</w:t>
      </w:r>
    </w:p>
    <w:p w14:paraId="6FC25245" w14:textId="7D7600A1" w:rsidR="009C0AAA" w:rsidRPr="003A3C27" w:rsidRDefault="00582287" w:rsidP="00F37A76">
      <w:pPr>
        <w:pStyle w:val="TPnormalpuce1"/>
        <w:numPr>
          <w:ilvl w:val="1"/>
          <w:numId w:val="1"/>
        </w:numPr>
      </w:pPr>
      <w:r w:rsidRPr="003A3C27">
        <w:t>Vérification métier et transaction</w:t>
      </w:r>
    </w:p>
    <w:p w14:paraId="292EB878" w14:textId="1C7D479D" w:rsidR="00C77DCB" w:rsidRPr="003A3C27" w:rsidRDefault="00C77DCB" w:rsidP="00C77DCB">
      <w:pPr>
        <w:pStyle w:val="TPnormalpuce1"/>
      </w:pPr>
      <w:r w:rsidRPr="003A3C27">
        <w:t>Nous posons sur la méthode l’annotation @Transactional</w:t>
      </w:r>
    </w:p>
    <w:p w14:paraId="71482E09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fr.eni.demo.bll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791B05CE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CBA9777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3D516BCD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7A15A75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org.springframework.stereotype.Service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0418232F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3E24432" w14:textId="292E77E4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fr.eni.demo.bo.</w:t>
      </w:r>
      <w:r w:rsidRPr="003A3C27">
        <w:rPr>
          <w:rFonts w:ascii="Consolas" w:hAnsi="Consolas"/>
          <w:color w:val="000000"/>
          <w:sz w:val="18"/>
          <w:szCs w:val="18"/>
        </w:rPr>
        <w:t>*</w:t>
      </w:r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42DF35CE" w14:textId="5D862A34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fr.eni.demo.dal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.</w:t>
      </w:r>
      <w:r w:rsidRPr="003A3C27">
        <w:rPr>
          <w:rFonts w:ascii="Consolas" w:hAnsi="Consolas"/>
          <w:color w:val="000000"/>
          <w:sz w:val="18"/>
          <w:szCs w:val="18"/>
        </w:rPr>
        <w:t>*</w:t>
      </w:r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08200152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jakarta.transaction.Transactional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4EDF6654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lombok.AllArgsConstructor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6B657F8D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FDB38AA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3F7F5F"/>
          <w:sz w:val="18"/>
          <w:szCs w:val="18"/>
        </w:rPr>
        <w:lastRenderedPageBreak/>
        <w:t>//Permet de faire injecter la couche DAL associée</w:t>
      </w:r>
    </w:p>
    <w:p w14:paraId="08198FBA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646464"/>
          <w:sz w:val="18"/>
          <w:szCs w:val="18"/>
        </w:rPr>
        <w:t>@AllArgsConstructor</w:t>
      </w:r>
    </w:p>
    <w:p w14:paraId="57AB8E5D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646464"/>
          <w:sz w:val="18"/>
          <w:szCs w:val="18"/>
        </w:rPr>
        <w:t>@Service</w:t>
      </w:r>
    </w:p>
    <w:p w14:paraId="6B815DAC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EmployeServiceImpl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implements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EmployeService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5CF39228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73B0058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7D88F473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AdresseRepository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adresseRepository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0A16E0BC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E13F58C" w14:textId="17143BE2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…</w:t>
      </w:r>
    </w:p>
    <w:p w14:paraId="0EBFEA75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39241E0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@Override</w:t>
      </w:r>
    </w:p>
    <w:p w14:paraId="4CF61121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@Transactional</w:t>
      </w:r>
    </w:p>
    <w:p w14:paraId="16FC086A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ajouterEmploye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, Adresse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adresse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 {</w:t>
      </w:r>
    </w:p>
    <w:p w14:paraId="5DDB93C9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Validation des données de l'employé avant sauvegarde</w:t>
      </w:r>
    </w:p>
    <w:p w14:paraId="4BC17896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3A3C27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==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 {</w:t>
      </w:r>
    </w:p>
    <w:p w14:paraId="583BE1EA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throw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RuntimeException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"L'employé n'est pas renseigné"</w:t>
      </w:r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0C56BC88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768B5DCF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validerImmatriculation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5B9AB513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validerChaineNonNulle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</w:t>
      </w:r>
      <w:r w:rsidRPr="003A3C27">
        <w:rPr>
          <w:rFonts w:ascii="Consolas" w:hAnsi="Consolas"/>
          <w:color w:val="000000"/>
          <w:sz w:val="18"/>
          <w:szCs w:val="18"/>
        </w:rPr>
        <w:t>.getNom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(), </w:t>
      </w:r>
      <w:r w:rsidRPr="003A3C27">
        <w:rPr>
          <w:rFonts w:ascii="Consolas" w:hAnsi="Consolas"/>
          <w:color w:val="2A00FF"/>
          <w:sz w:val="18"/>
          <w:szCs w:val="18"/>
        </w:rPr>
        <w:t>"Vous devez renseigner le nom"</w:t>
      </w:r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592182E0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validerChaineNonNulle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</w:t>
      </w:r>
      <w:r w:rsidRPr="003A3C27">
        <w:rPr>
          <w:rFonts w:ascii="Consolas" w:hAnsi="Consolas"/>
          <w:color w:val="000000"/>
          <w:sz w:val="18"/>
          <w:szCs w:val="18"/>
        </w:rPr>
        <w:t>.getPrenom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(), </w:t>
      </w:r>
      <w:r w:rsidRPr="003A3C27">
        <w:rPr>
          <w:rFonts w:ascii="Consolas" w:hAnsi="Consolas"/>
          <w:color w:val="2A00FF"/>
          <w:sz w:val="18"/>
          <w:szCs w:val="18"/>
        </w:rPr>
        <w:t>"Vous devez renseigner le prénom"</w:t>
      </w:r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75A6B792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validerChaineNonNulle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</w:t>
      </w:r>
      <w:r w:rsidRPr="003A3C27">
        <w:rPr>
          <w:rFonts w:ascii="Consolas" w:hAnsi="Consolas"/>
          <w:color w:val="000000"/>
          <w:sz w:val="18"/>
          <w:szCs w:val="18"/>
        </w:rPr>
        <w:t>.getEmail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(), </w:t>
      </w:r>
      <w:r w:rsidRPr="003A3C27">
        <w:rPr>
          <w:rFonts w:ascii="Consolas" w:hAnsi="Consolas"/>
          <w:color w:val="2A00FF"/>
          <w:sz w:val="18"/>
          <w:szCs w:val="18"/>
        </w:rPr>
        <w:t>"Vous devez renseigner un email"</w:t>
      </w:r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17DD40F8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E123759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employeRepository</w:t>
      </w:r>
      <w:r w:rsidRPr="003A3C27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3BE20F39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</w:p>
    <w:p w14:paraId="6A6ED8E4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Validation des données de l'adresse avant sauvegarde</w:t>
      </w:r>
    </w:p>
    <w:p w14:paraId="3983A534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3A3C27">
        <w:rPr>
          <w:rFonts w:ascii="Consolas" w:hAnsi="Consolas"/>
          <w:color w:val="000000"/>
          <w:sz w:val="18"/>
          <w:szCs w:val="18"/>
        </w:rPr>
        <w:t xml:space="preserve"> (</w:t>
      </w:r>
      <w:r w:rsidRPr="003A3C27">
        <w:rPr>
          <w:rFonts w:ascii="Consolas" w:hAnsi="Consolas"/>
          <w:color w:val="6A3E3E"/>
          <w:sz w:val="18"/>
          <w:szCs w:val="18"/>
        </w:rPr>
        <w:t>adresse</w:t>
      </w:r>
      <w:r w:rsidRPr="003A3C27">
        <w:rPr>
          <w:rFonts w:ascii="Consolas" w:hAnsi="Consolas"/>
          <w:color w:val="000000"/>
          <w:sz w:val="18"/>
          <w:szCs w:val="18"/>
        </w:rPr>
        <w:t xml:space="preserve"> ==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 {</w:t>
      </w:r>
    </w:p>
    <w:p w14:paraId="0A6597D5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throw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RuntimeException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"L'adresse n'est pas renseignée"</w:t>
      </w:r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767E74FB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6C5AC0A2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adresseRepository</w:t>
      </w:r>
      <w:r w:rsidRPr="003A3C27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adresse</w:t>
      </w:r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709D0601" w14:textId="77777777" w:rsidR="00913802" w:rsidRPr="003A3C27" w:rsidRDefault="00913802" w:rsidP="009138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7DBB49B6" w14:textId="6B87905E" w:rsidR="00913802" w:rsidRPr="003A3C27" w:rsidRDefault="00913802" w:rsidP="002F389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>}</w:t>
      </w:r>
    </w:p>
    <w:p w14:paraId="785431DC" w14:textId="77777777" w:rsidR="003D3C97" w:rsidRPr="003A3C27" w:rsidRDefault="003D3C97" w:rsidP="00565510">
      <w:pPr>
        <w:rPr>
          <w:rStyle w:val="Rfrenceintense"/>
          <w:lang w:val="fr-FR"/>
        </w:rPr>
      </w:pPr>
    </w:p>
    <w:p w14:paraId="3F137E3F" w14:textId="64A3AB95" w:rsidR="004C7906" w:rsidRPr="003A3C27" w:rsidRDefault="004C7906" w:rsidP="004C7906">
      <w:pPr>
        <w:pStyle w:val="Titre1"/>
        <w:rPr>
          <w:rStyle w:val="Rfrenceintense"/>
          <w:b w:val="0"/>
          <w:bCs w:val="0"/>
          <w:smallCaps w:val="0"/>
          <w:color w:val="962D3E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color w:val="962D3E"/>
          <w:spacing w:val="0"/>
          <w:u w:val="none"/>
        </w:rPr>
        <w:t xml:space="preserve">Mise à jour de </w:t>
      </w:r>
      <w:proofErr w:type="spellStart"/>
      <w:r w:rsidRPr="003A3C27">
        <w:rPr>
          <w:rStyle w:val="Rfrenceintense"/>
          <w:b w:val="0"/>
          <w:bCs w:val="0"/>
          <w:smallCaps w:val="0"/>
          <w:color w:val="962D3E"/>
          <w:spacing w:val="0"/>
          <w:u w:val="none"/>
        </w:rPr>
        <w:t>TestEmployeService</w:t>
      </w:r>
      <w:proofErr w:type="spellEnd"/>
    </w:p>
    <w:p w14:paraId="2A1B9F60" w14:textId="5E156FC4" w:rsidR="004C7906" w:rsidRPr="003A3C27" w:rsidRDefault="004C7906" w:rsidP="004C7906">
      <w:pPr>
        <w:pStyle w:val="TPnormalpuce1"/>
      </w:pPr>
      <w:r w:rsidRPr="003A3C27">
        <w:t xml:space="preserve">Dans la classe </w:t>
      </w:r>
      <w:proofErr w:type="spellStart"/>
      <w:r w:rsidRPr="003A3C27">
        <w:t>EmployeServiceImpl</w:t>
      </w:r>
      <w:proofErr w:type="spellEnd"/>
      <w:r w:rsidRPr="003A3C27">
        <w:t xml:space="preserve">, nous </w:t>
      </w:r>
      <w:r w:rsidR="009C6F21" w:rsidRPr="003A3C27">
        <w:t>avons</w:t>
      </w:r>
      <w:r w:rsidRPr="003A3C27">
        <w:t xml:space="preserve"> inject</w:t>
      </w:r>
      <w:r w:rsidR="009C6F21" w:rsidRPr="003A3C27">
        <w:t>é</w:t>
      </w:r>
      <w:r w:rsidRPr="003A3C27">
        <w:t xml:space="preserve"> </w:t>
      </w:r>
      <w:proofErr w:type="spellStart"/>
      <w:r w:rsidRPr="003A3C27">
        <w:t>AdresseRepository</w:t>
      </w:r>
      <w:proofErr w:type="spellEnd"/>
    </w:p>
    <w:p w14:paraId="00BDE7D1" w14:textId="77777777" w:rsidR="004C7906" w:rsidRPr="003A3C27" w:rsidRDefault="004C7906" w:rsidP="004C7906">
      <w:pPr>
        <w:pStyle w:val="TPnormalpuce1"/>
        <w:numPr>
          <w:ilvl w:val="1"/>
          <w:numId w:val="1"/>
        </w:numPr>
      </w:pPr>
      <w:r w:rsidRPr="003A3C27">
        <w:t xml:space="preserve">Attention, Lombok et l’annotation @AllArgsConstructor </w:t>
      </w:r>
      <w:r w:rsidRPr="003A3C27">
        <w:sym w:font="Wingdings" w:char="F0E0"/>
      </w:r>
      <w:r w:rsidRPr="003A3C27">
        <w:t xml:space="preserve"> permet uniquement de créer un constructeur avec tous les attributs</w:t>
      </w:r>
    </w:p>
    <w:p w14:paraId="1072EA69" w14:textId="776D9DCC" w:rsidR="004C7906" w:rsidRPr="003A3C27" w:rsidRDefault="004C7906" w:rsidP="004C7906">
      <w:pPr>
        <w:pStyle w:val="TPnormalpuce1"/>
        <w:numPr>
          <w:ilvl w:val="1"/>
          <w:numId w:val="1"/>
        </w:numPr>
      </w:pPr>
      <w:r w:rsidRPr="003A3C27">
        <w:t xml:space="preserve">Cependant, notre classe n’a que </w:t>
      </w:r>
      <w:proofErr w:type="spellStart"/>
      <w:r w:rsidRPr="003A3C27">
        <w:t>EmployeRepository</w:t>
      </w:r>
      <w:proofErr w:type="spellEnd"/>
      <w:r w:rsidRPr="003A3C27">
        <w:t xml:space="preserve"> en paramètre</w:t>
      </w:r>
    </w:p>
    <w:p w14:paraId="23977B70" w14:textId="3F1889C5" w:rsidR="004C7906" w:rsidRPr="003A3C27" w:rsidRDefault="004C7906" w:rsidP="004C7906">
      <w:pPr>
        <w:pStyle w:val="TPnormalpuce1"/>
        <w:numPr>
          <w:ilvl w:val="2"/>
          <w:numId w:val="1"/>
        </w:numPr>
      </w:pPr>
      <w:r w:rsidRPr="003A3C27">
        <w:t xml:space="preserve">Il </w:t>
      </w:r>
      <w:r w:rsidR="009C6F21" w:rsidRPr="003A3C27">
        <w:t>faut</w:t>
      </w:r>
      <w:r w:rsidRPr="003A3C27">
        <w:t xml:space="preserve"> l</w:t>
      </w:r>
      <w:r w:rsidR="009C6F21" w:rsidRPr="003A3C27">
        <w:t>a</w:t>
      </w:r>
      <w:r w:rsidRPr="003A3C27">
        <w:t xml:space="preserve"> mettre à jour en </w:t>
      </w:r>
      <w:proofErr w:type="spellStart"/>
      <w:r w:rsidRPr="003A3C27">
        <w:t>mockant</w:t>
      </w:r>
      <w:proofErr w:type="spellEnd"/>
      <w:r w:rsidRPr="003A3C27">
        <w:t xml:space="preserve"> </w:t>
      </w:r>
      <w:proofErr w:type="spellStart"/>
      <w:r w:rsidRPr="003A3C27">
        <w:t>AdresseRepository</w:t>
      </w:r>
      <w:proofErr w:type="spellEnd"/>
    </w:p>
    <w:p w14:paraId="5C43B225" w14:textId="24287FAB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45E722D0" w14:textId="4626DEF2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TestEmployeService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4F2F6638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EmployeService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employeService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68715852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5623CB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@Mock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color w:val="3F7F5F"/>
          <w:sz w:val="18"/>
          <w:szCs w:val="18"/>
        </w:rPr>
        <w:t xml:space="preserve">// Injection d'un </w:t>
      </w:r>
      <w:proofErr w:type="spellStart"/>
      <w:r w:rsidRPr="003A3C27">
        <w:rPr>
          <w:rFonts w:ascii="Consolas" w:hAnsi="Consolas"/>
          <w:color w:val="3F7F5F"/>
          <w:sz w:val="18"/>
          <w:szCs w:val="18"/>
        </w:rPr>
        <w:t>Mock</w:t>
      </w:r>
      <w:proofErr w:type="spellEnd"/>
      <w:r w:rsidRPr="003A3C27">
        <w:rPr>
          <w:rFonts w:ascii="Consolas" w:hAnsi="Consolas"/>
          <w:color w:val="3F7F5F"/>
          <w:sz w:val="18"/>
          <w:szCs w:val="18"/>
        </w:rPr>
        <w:t xml:space="preserve"> du </w:t>
      </w:r>
      <w:proofErr w:type="spellStart"/>
      <w:r w:rsidRPr="003A3C27">
        <w:rPr>
          <w:rFonts w:ascii="Consolas" w:hAnsi="Consolas"/>
          <w:color w:val="3F7F5F"/>
          <w:sz w:val="18"/>
          <w:szCs w:val="18"/>
        </w:rPr>
        <w:t>EmployeRepository</w:t>
      </w:r>
      <w:proofErr w:type="spellEnd"/>
    </w:p>
    <w:p w14:paraId="06A81311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78F0315D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</w:p>
    <w:p w14:paraId="31A2B3D9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@Mock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color w:val="3F7F5F"/>
          <w:sz w:val="18"/>
          <w:szCs w:val="18"/>
        </w:rPr>
        <w:t xml:space="preserve">// Injection d'un </w:t>
      </w:r>
      <w:proofErr w:type="spellStart"/>
      <w:r w:rsidRPr="003A3C27">
        <w:rPr>
          <w:rFonts w:ascii="Consolas" w:hAnsi="Consolas"/>
          <w:color w:val="3F7F5F"/>
          <w:sz w:val="18"/>
          <w:szCs w:val="18"/>
        </w:rPr>
        <w:t>Mock</w:t>
      </w:r>
      <w:proofErr w:type="spellEnd"/>
      <w:r w:rsidRPr="003A3C27">
        <w:rPr>
          <w:rFonts w:ascii="Consolas" w:hAnsi="Consolas"/>
          <w:color w:val="3F7F5F"/>
          <w:sz w:val="18"/>
          <w:szCs w:val="18"/>
        </w:rPr>
        <w:t xml:space="preserve"> du </w:t>
      </w:r>
      <w:proofErr w:type="spellStart"/>
      <w:r w:rsidRPr="003A3C27">
        <w:rPr>
          <w:rFonts w:ascii="Consolas" w:hAnsi="Consolas"/>
          <w:color w:val="3F7F5F"/>
          <w:sz w:val="18"/>
          <w:szCs w:val="18"/>
        </w:rPr>
        <w:t>AdresseRepository</w:t>
      </w:r>
      <w:proofErr w:type="spellEnd"/>
    </w:p>
    <w:p w14:paraId="49DA576F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AdresseRepository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adresseRepository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585921BA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E6FC5B1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@BeforeEach</w:t>
      </w:r>
    </w:p>
    <w:p w14:paraId="5100116F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init() {</w:t>
      </w:r>
    </w:p>
    <w:p w14:paraId="0AA9AC2A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MockitoAnnotations.</w:t>
      </w:r>
      <w:r w:rsidRPr="003A3C27">
        <w:rPr>
          <w:rFonts w:ascii="Consolas" w:hAnsi="Consolas"/>
          <w:i/>
          <w:iCs/>
          <w:color w:val="000000"/>
          <w:sz w:val="18"/>
          <w:szCs w:val="18"/>
        </w:rPr>
        <w:t>openMocks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this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2A3E7CC2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employeService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EmployeServiceImpl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adresseRepository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3A44EC7A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07495CBF" w14:textId="77777777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886BB4" w14:textId="76B1F70F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>…</w:t>
      </w:r>
    </w:p>
    <w:p w14:paraId="10CC4E3E" w14:textId="08E265E9" w:rsidR="009C6F21" w:rsidRPr="003A3C27" w:rsidRDefault="009C6F21" w:rsidP="009C6F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>}</w:t>
      </w:r>
    </w:p>
    <w:p w14:paraId="2A5E461A" w14:textId="5BB39A9E" w:rsidR="004C7906" w:rsidRPr="003A3C27" w:rsidRDefault="00933764" w:rsidP="00933764">
      <w:pPr>
        <w:pStyle w:val="TPnormalpuce1"/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Relancer les tests, ils sont tous verts</w:t>
      </w:r>
    </w:p>
    <w:p w14:paraId="74F3D0AC" w14:textId="4F2F35C6" w:rsidR="003D3C97" w:rsidRPr="003A3C27" w:rsidRDefault="003D3C97" w:rsidP="003D3C97">
      <w:pPr>
        <w:pStyle w:val="Titre1"/>
      </w:pPr>
      <w:r w:rsidRPr="003A3C27">
        <w:lastRenderedPageBreak/>
        <w:t>Test de transaction</w:t>
      </w:r>
    </w:p>
    <w:p w14:paraId="5E469A4D" w14:textId="2FD109EE" w:rsidR="003D3C97" w:rsidRPr="003A3C27" w:rsidRDefault="003D3C97" w:rsidP="003D3C97">
      <w:pPr>
        <w:pStyle w:val="TPnormal"/>
      </w:pPr>
      <w:r w:rsidRPr="003A3C27">
        <w:t>Si nous utilisons des bouchons pour tester les transactions, nous n’aurons pas tout le comportement de la base de données associées</w:t>
      </w:r>
    </w:p>
    <w:p w14:paraId="49E23A81" w14:textId="4D20ACE2" w:rsidR="003D3C97" w:rsidRPr="003A3C27" w:rsidRDefault="003D3C97" w:rsidP="003D3C97">
      <w:pPr>
        <w:pStyle w:val="TPnormal"/>
      </w:pPr>
      <w:r w:rsidRPr="003A3C27">
        <w:t xml:space="preserve">Pour ces tests, nous </w:t>
      </w:r>
      <w:r w:rsidRPr="003A3C27">
        <w:t>allons utiliser le contexte de Spring Boot directement</w:t>
      </w:r>
    </w:p>
    <w:p w14:paraId="06EB432E" w14:textId="77777777" w:rsidR="003D3C97" w:rsidRPr="003A3C27" w:rsidRDefault="003D3C97" w:rsidP="00C321B5">
      <w:pPr>
        <w:pStyle w:val="TPnormalpuce1"/>
      </w:pPr>
      <w:r w:rsidRPr="003A3C27">
        <w:t>@SpringBootTest</w:t>
      </w:r>
    </w:p>
    <w:p w14:paraId="470E2A99" w14:textId="77777777" w:rsidR="00457231" w:rsidRPr="003A3C27" w:rsidRDefault="003D3C97" w:rsidP="00C321B5">
      <w:pPr>
        <w:pStyle w:val="TPnormalpuce1"/>
      </w:pPr>
      <w:r w:rsidRPr="003A3C27">
        <w:t>Nous serons donc sur la vraie base de données : Microsoft SQL Server</w:t>
      </w:r>
    </w:p>
    <w:p w14:paraId="1B0E5942" w14:textId="70A6C43C" w:rsidR="00C63FF5" w:rsidRPr="003A3C27" w:rsidRDefault="00C63FF5" w:rsidP="00C63FF5">
      <w:pPr>
        <w:pStyle w:val="TPnormal"/>
      </w:pPr>
      <w:r w:rsidRPr="003A3C27">
        <w:t>Nous allons utiliser 2 employés et 2 adresses différentes pour bien voir la notion de transaction</w:t>
      </w:r>
    </w:p>
    <w:p w14:paraId="58869A64" w14:textId="77777777" w:rsidR="00457231" w:rsidRPr="003A3C27" w:rsidRDefault="00457231" w:rsidP="00457231">
      <w:pPr>
        <w:pStyle w:val="TPnormalpuce1"/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Création d’un test qui permet de valider le comportement dans le cas où tout est bon</w:t>
      </w:r>
    </w:p>
    <w:p w14:paraId="150DE55A" w14:textId="76D38242" w:rsidR="00252CAC" w:rsidRPr="003A3C27" w:rsidRDefault="00252CAC" w:rsidP="00252CAC">
      <w:pPr>
        <w:pStyle w:val="TPnormalpuce1"/>
        <w:numPr>
          <w:ilvl w:val="1"/>
          <w:numId w:val="1"/>
        </w:numPr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Avec un employé et la ville de Nantes</w:t>
      </w:r>
    </w:p>
    <w:p w14:paraId="7BE4BFB2" w14:textId="77777777" w:rsidR="005634A8" w:rsidRPr="003A3C27" w:rsidRDefault="00457231" w:rsidP="00457231">
      <w:pPr>
        <w:pStyle w:val="TPnormalpuce1"/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Création d’un second test pour valider le rollback de la transaction complète</w:t>
      </w:r>
    </w:p>
    <w:p w14:paraId="4539EB38" w14:textId="3B63A3EE" w:rsidR="00252CAC" w:rsidRPr="003A3C27" w:rsidRDefault="00252CAC" w:rsidP="00252CAC">
      <w:pPr>
        <w:pStyle w:val="TPnormalpuce1"/>
        <w:numPr>
          <w:ilvl w:val="1"/>
          <w:numId w:val="1"/>
        </w:numPr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Avec un second employé et la ville de Rennes</w:t>
      </w:r>
    </w:p>
    <w:p w14:paraId="4EAC28DE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fr.eni.demo.bll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;</w:t>
      </w:r>
    </w:p>
    <w:p w14:paraId="3DA8BE9D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DA57171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600A24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;</w:t>
      </w:r>
    </w:p>
    <w:p w14:paraId="078E0556" w14:textId="2FE1565E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org.junit.jupiter.api.Assertions.</w:t>
      </w:r>
      <w:r w:rsidRPr="00600A24">
        <w:rPr>
          <w:rFonts w:ascii="Consolas" w:hAnsi="Consolas"/>
          <w:i/>
          <w:iCs/>
          <w:color w:val="000000"/>
          <w:sz w:val="18"/>
          <w:szCs w:val="18"/>
        </w:rPr>
        <w:t>assertThrows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;</w:t>
      </w:r>
    </w:p>
    <w:p w14:paraId="43580A9A" w14:textId="5CCF97B4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;</w:t>
      </w:r>
    </w:p>
    <w:p w14:paraId="239B8C31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org.junit.jupiter.api.Test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;</w:t>
      </w:r>
    </w:p>
    <w:p w14:paraId="215DE9E7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;</w:t>
      </w:r>
    </w:p>
    <w:p w14:paraId="60E808CB" w14:textId="22FBC5D6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org.springframework.boot.test.context.SpringBootTest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;</w:t>
      </w:r>
    </w:p>
    <w:p w14:paraId="42692294" w14:textId="66FBC4BC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0A24">
        <w:rPr>
          <w:rFonts w:ascii="Consolas" w:hAnsi="Consolas"/>
          <w:color w:val="000000"/>
          <w:sz w:val="18"/>
          <w:szCs w:val="18"/>
        </w:rPr>
        <w:t xml:space="preserve"> fr.eni.demo.bo.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600A24">
        <w:rPr>
          <w:rFonts w:ascii="Consolas" w:hAnsi="Consolas"/>
          <w:color w:val="000000"/>
          <w:sz w:val="18"/>
          <w:szCs w:val="18"/>
        </w:rPr>
        <w:t>;</w:t>
      </w:r>
    </w:p>
    <w:p w14:paraId="49A19396" w14:textId="0C9384F6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fr.eni.demo.dal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600A24">
        <w:rPr>
          <w:rFonts w:ascii="Consolas" w:hAnsi="Consolas"/>
          <w:color w:val="000000"/>
          <w:sz w:val="18"/>
          <w:szCs w:val="18"/>
        </w:rPr>
        <w:t>;</w:t>
      </w:r>
    </w:p>
    <w:p w14:paraId="56A7B38A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0A24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7A9F8AFF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5A45EFB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646464"/>
          <w:sz w:val="18"/>
          <w:szCs w:val="18"/>
        </w:rPr>
        <w:t>@Slf4j</w:t>
      </w:r>
    </w:p>
    <w:p w14:paraId="1DDCB740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646464"/>
          <w:sz w:val="18"/>
          <w:szCs w:val="18"/>
        </w:rPr>
        <w:t>@SpringBootTest</w:t>
      </w:r>
    </w:p>
    <w:p w14:paraId="376ED397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r w:rsidRPr="00600A24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TestTransaction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31B80A51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646464"/>
          <w:sz w:val="18"/>
          <w:szCs w:val="18"/>
        </w:rPr>
        <w:t>@Autowired</w:t>
      </w:r>
    </w:p>
    <w:p w14:paraId="7C70A3AF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00A24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EmployeService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C0"/>
          <w:sz w:val="18"/>
          <w:szCs w:val="18"/>
        </w:rPr>
        <w:t>employeService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;</w:t>
      </w:r>
    </w:p>
    <w:p w14:paraId="08445DC0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CD34E4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646464"/>
          <w:sz w:val="18"/>
          <w:szCs w:val="18"/>
        </w:rPr>
        <w:t>@Autowired</w:t>
      </w:r>
    </w:p>
    <w:p w14:paraId="7872D3C2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00A24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EmployeRepository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C0"/>
          <w:sz w:val="18"/>
          <w:szCs w:val="18"/>
        </w:rPr>
        <w:t>employeRepository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;</w:t>
      </w:r>
    </w:p>
    <w:p w14:paraId="6832BDDF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AB12B6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646464"/>
          <w:sz w:val="18"/>
          <w:szCs w:val="18"/>
        </w:rPr>
        <w:t>@Autowired</w:t>
      </w:r>
    </w:p>
    <w:p w14:paraId="26F9D63E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00A24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AdresseRepository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C0"/>
          <w:sz w:val="18"/>
          <w:szCs w:val="18"/>
        </w:rPr>
        <w:t>adresseRepository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;</w:t>
      </w:r>
    </w:p>
    <w:p w14:paraId="599CC165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DB4145C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646464"/>
          <w:sz w:val="18"/>
          <w:szCs w:val="18"/>
        </w:rPr>
        <w:t>@Test</w:t>
      </w:r>
    </w:p>
    <w:p w14:paraId="307DF101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test_transaction_Ok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 {</w:t>
      </w:r>
    </w:p>
    <w:p w14:paraId="6A937646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00A24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600A24">
        <w:rPr>
          <w:rFonts w:ascii="Consolas" w:hAnsi="Consolas"/>
          <w:color w:val="6A3E3E"/>
          <w:sz w:val="18"/>
          <w:szCs w:val="18"/>
        </w:rPr>
        <w:t>adresse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= Adresse</w:t>
      </w:r>
    </w:p>
    <w:p w14:paraId="362D3D23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00A24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</w:t>
      </w:r>
    </w:p>
    <w:p w14:paraId="008F3C2A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.rue(</w:t>
      </w:r>
      <w:r w:rsidRPr="00600A24">
        <w:rPr>
          <w:rFonts w:ascii="Consolas" w:hAnsi="Consolas"/>
          <w:color w:val="2A00FF"/>
          <w:sz w:val="18"/>
          <w:szCs w:val="18"/>
        </w:rPr>
        <w:t>"100 rue de Rennes"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1203BF93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codePostal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</w:t>
      </w:r>
      <w:r w:rsidRPr="00600A24">
        <w:rPr>
          <w:rFonts w:ascii="Consolas" w:hAnsi="Consolas"/>
          <w:color w:val="2A00FF"/>
          <w:sz w:val="18"/>
          <w:szCs w:val="18"/>
        </w:rPr>
        <w:t>"44000"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34D9133E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.ville(</w:t>
      </w:r>
      <w:r w:rsidRPr="00600A24">
        <w:rPr>
          <w:rFonts w:ascii="Consolas" w:hAnsi="Consolas"/>
          <w:color w:val="2A00FF"/>
          <w:sz w:val="18"/>
          <w:szCs w:val="18"/>
        </w:rPr>
        <w:t>"Nantes"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06C3F048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();</w:t>
      </w:r>
    </w:p>
    <w:p w14:paraId="25E59F36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199A6A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7245DB1D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00A24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</w:t>
      </w:r>
    </w:p>
    <w:p w14:paraId="7CF3E0D7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.nom(</w:t>
      </w:r>
      <w:r w:rsidRPr="00600A24">
        <w:rPr>
          <w:rFonts w:ascii="Consolas" w:hAnsi="Consolas"/>
          <w:color w:val="2A00FF"/>
          <w:sz w:val="18"/>
          <w:szCs w:val="18"/>
        </w:rPr>
        <w:t>"GOBIN"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33059B4E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</w:t>
      </w:r>
      <w:r w:rsidRPr="00600A24">
        <w:rPr>
          <w:rFonts w:ascii="Consolas" w:hAnsi="Consolas"/>
          <w:color w:val="2A00FF"/>
          <w:sz w:val="18"/>
          <w:szCs w:val="18"/>
        </w:rPr>
        <w:t>"Stéphane"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7923DB45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.email(</w:t>
      </w:r>
      <w:r w:rsidRPr="00600A24">
        <w:rPr>
          <w:rFonts w:ascii="Consolas" w:hAnsi="Consolas"/>
          <w:color w:val="2A00FF"/>
          <w:sz w:val="18"/>
          <w:szCs w:val="18"/>
        </w:rPr>
        <w:t>"sgobin@campus-eni.fr"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6F9FE165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00A24">
        <w:rPr>
          <w:rFonts w:ascii="Consolas" w:hAnsi="Consolas"/>
          <w:color w:val="2A00FF"/>
          <w:sz w:val="18"/>
          <w:szCs w:val="18"/>
        </w:rPr>
        <w:t>"ENI_Ecole_011112"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6396DF4B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</w:t>
      </w:r>
      <w:r w:rsidRPr="00600A24">
        <w:rPr>
          <w:rFonts w:ascii="Consolas" w:hAnsi="Consolas"/>
          <w:color w:val="2A00FF"/>
          <w:sz w:val="18"/>
          <w:szCs w:val="18"/>
        </w:rPr>
        <w:t>"0288XXXXXX"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2E0126F9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();</w:t>
      </w:r>
    </w:p>
    <w:p w14:paraId="752F7953" w14:textId="77777777" w:rsidR="00551968" w:rsidRDefault="00551968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DCFDA30" w14:textId="77777777" w:rsidR="00551968" w:rsidRPr="00600A24" w:rsidRDefault="00551968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0AD6B57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57FBD0FB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00A24">
        <w:rPr>
          <w:rFonts w:ascii="Consolas" w:hAnsi="Consolas"/>
          <w:color w:val="0000C0"/>
          <w:sz w:val="18"/>
          <w:szCs w:val="18"/>
        </w:rPr>
        <w:t>employeService</w:t>
      </w:r>
      <w:r w:rsidRPr="00600A24">
        <w:rPr>
          <w:rFonts w:ascii="Consolas" w:hAnsi="Consolas"/>
          <w:color w:val="000000"/>
          <w:sz w:val="18"/>
          <w:szCs w:val="18"/>
        </w:rPr>
        <w:t>.ajouterEmploye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00A24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, </w:t>
      </w:r>
      <w:r w:rsidRPr="00600A24">
        <w:rPr>
          <w:rFonts w:ascii="Consolas" w:hAnsi="Consolas"/>
          <w:color w:val="6A3E3E"/>
          <w:sz w:val="18"/>
          <w:szCs w:val="18"/>
        </w:rPr>
        <w:t>adresse</w:t>
      </w:r>
      <w:r w:rsidRPr="00600A24">
        <w:rPr>
          <w:rFonts w:ascii="Consolas" w:hAnsi="Consolas"/>
          <w:color w:val="000000"/>
          <w:sz w:val="18"/>
          <w:szCs w:val="18"/>
        </w:rPr>
        <w:t>);</w:t>
      </w:r>
    </w:p>
    <w:p w14:paraId="728D07FE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778A12C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3F7F5F"/>
          <w:sz w:val="18"/>
          <w:szCs w:val="18"/>
        </w:rPr>
        <w:t>// L'employé a été enregistré</w:t>
      </w:r>
    </w:p>
    <w:p w14:paraId="59CBDF3D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00A24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00A24">
        <w:rPr>
          <w:rFonts w:ascii="Consolas" w:hAnsi="Consolas"/>
          <w:color w:val="6A3E3E"/>
          <w:sz w:val="18"/>
          <w:szCs w:val="18"/>
        </w:rPr>
        <w:t>employe</w:t>
      </w:r>
      <w:r w:rsidRPr="00600A24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(0);</w:t>
      </w:r>
    </w:p>
    <w:p w14:paraId="7D400138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00A24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600A24">
        <w:rPr>
          <w:rFonts w:ascii="Consolas" w:hAnsi="Consolas"/>
          <w:color w:val="6A3E3E"/>
          <w:sz w:val="18"/>
          <w:szCs w:val="18"/>
        </w:rPr>
        <w:t>employe</w:t>
      </w:r>
      <w:r w:rsidRPr="00600A24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());</w:t>
      </w:r>
    </w:p>
    <w:p w14:paraId="1B7BCE49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</w:p>
    <w:p w14:paraId="77A5939E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3F7F5F"/>
          <w:sz w:val="18"/>
          <w:szCs w:val="18"/>
        </w:rPr>
        <w:t>// L'adresse a été enregistré</w:t>
      </w:r>
    </w:p>
    <w:p w14:paraId="261D1115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00A24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00A24">
        <w:rPr>
          <w:rFonts w:ascii="Consolas" w:hAnsi="Consolas"/>
          <w:color w:val="6A3E3E"/>
          <w:sz w:val="18"/>
          <w:szCs w:val="18"/>
        </w:rPr>
        <w:t>adresse</w:t>
      </w:r>
      <w:r w:rsidRPr="00600A24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(0);</w:t>
      </w:r>
    </w:p>
    <w:p w14:paraId="44250FB2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00A24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600A24">
        <w:rPr>
          <w:rFonts w:ascii="Consolas" w:hAnsi="Consolas"/>
          <w:color w:val="6A3E3E"/>
          <w:sz w:val="18"/>
          <w:szCs w:val="18"/>
        </w:rPr>
        <w:t>adresse</w:t>
      </w:r>
      <w:r w:rsidRPr="00600A24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());</w:t>
      </w:r>
    </w:p>
    <w:p w14:paraId="5CD7FAED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  <w:t>}</w:t>
      </w:r>
    </w:p>
    <w:p w14:paraId="64C23913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A148C16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646464"/>
          <w:sz w:val="18"/>
          <w:szCs w:val="18"/>
        </w:rPr>
        <w:t>@Test</w:t>
      </w:r>
    </w:p>
    <w:p w14:paraId="514ED6F9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test_transaction_Rollback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 {</w:t>
      </w:r>
    </w:p>
    <w:p w14:paraId="5899E406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00A24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600A24">
        <w:rPr>
          <w:rFonts w:ascii="Consolas" w:hAnsi="Consolas"/>
          <w:color w:val="6A3E3E"/>
          <w:sz w:val="18"/>
          <w:szCs w:val="18"/>
        </w:rPr>
        <w:t>adresse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= Adresse</w:t>
      </w:r>
    </w:p>
    <w:p w14:paraId="22CDA4A8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00A24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</w:t>
      </w:r>
    </w:p>
    <w:p w14:paraId="463278C7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.rue(</w:t>
      </w:r>
      <w:r w:rsidRPr="00600A24">
        <w:rPr>
          <w:rFonts w:ascii="Consolas" w:hAnsi="Consolas"/>
          <w:color w:val="2A00FF"/>
          <w:sz w:val="18"/>
          <w:szCs w:val="18"/>
        </w:rPr>
        <w:t>"15 rue de Paris"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19504988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.ville(</w:t>
      </w:r>
      <w:r w:rsidRPr="00600A24">
        <w:rPr>
          <w:rFonts w:ascii="Consolas" w:hAnsi="Consolas"/>
          <w:color w:val="2A00FF"/>
          <w:sz w:val="18"/>
          <w:szCs w:val="18"/>
        </w:rPr>
        <w:t>"Rennes"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382194B6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();</w:t>
      </w:r>
    </w:p>
    <w:p w14:paraId="7B52EDB2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75AEDD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0A24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38C22F06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00A24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</w:t>
      </w:r>
    </w:p>
    <w:p w14:paraId="0C92D1C0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.nom(</w:t>
      </w:r>
      <w:r w:rsidRPr="00600A24">
        <w:rPr>
          <w:rFonts w:ascii="Consolas" w:hAnsi="Consolas"/>
          <w:color w:val="2A00FF"/>
          <w:sz w:val="18"/>
          <w:szCs w:val="18"/>
        </w:rPr>
        <w:t>"BAILLE"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77855AAF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</w:t>
      </w:r>
      <w:r w:rsidRPr="00600A24">
        <w:rPr>
          <w:rFonts w:ascii="Consolas" w:hAnsi="Consolas"/>
          <w:color w:val="2A00FF"/>
          <w:sz w:val="18"/>
          <w:szCs w:val="18"/>
        </w:rPr>
        <w:t>"Anne-Lise"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51F4E4A8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.email(</w:t>
      </w:r>
      <w:r w:rsidRPr="00600A24">
        <w:rPr>
          <w:rFonts w:ascii="Consolas" w:hAnsi="Consolas"/>
          <w:color w:val="2A00FF"/>
          <w:sz w:val="18"/>
          <w:szCs w:val="18"/>
        </w:rPr>
        <w:t>"abaille@campus-eni.fr"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3AF4EF40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00A24">
        <w:rPr>
          <w:rFonts w:ascii="Consolas" w:hAnsi="Consolas"/>
          <w:color w:val="2A00FF"/>
          <w:sz w:val="18"/>
          <w:szCs w:val="18"/>
        </w:rPr>
        <w:t>"ENI_ECOLE_12398"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618B4B81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</w:t>
      </w:r>
      <w:r w:rsidRPr="00600A24">
        <w:rPr>
          <w:rFonts w:ascii="Consolas" w:hAnsi="Consolas"/>
          <w:color w:val="2A00FF"/>
          <w:sz w:val="18"/>
          <w:szCs w:val="18"/>
        </w:rPr>
        <w:t>"02XXXXXXXX"</w:t>
      </w:r>
      <w:r w:rsidRPr="00600A24">
        <w:rPr>
          <w:rFonts w:ascii="Consolas" w:hAnsi="Consolas"/>
          <w:color w:val="000000"/>
          <w:sz w:val="18"/>
          <w:szCs w:val="18"/>
        </w:rPr>
        <w:t>)</w:t>
      </w:r>
    </w:p>
    <w:p w14:paraId="37DC8B3A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00A24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00A24">
        <w:rPr>
          <w:rFonts w:ascii="Consolas" w:hAnsi="Consolas"/>
          <w:color w:val="000000"/>
          <w:sz w:val="18"/>
          <w:szCs w:val="18"/>
        </w:rPr>
        <w:t>();</w:t>
      </w:r>
    </w:p>
    <w:p w14:paraId="22D5F11C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48F8C21" w14:textId="77777777" w:rsidR="00600A24" w:rsidRPr="006E14E0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00A24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3F7F5F"/>
          <w:sz w:val="16"/>
          <w:szCs w:val="16"/>
        </w:rPr>
        <w:t>// Appel du comportement</w:t>
      </w:r>
    </w:p>
    <w:p w14:paraId="11FF7002" w14:textId="77777777" w:rsidR="00600A24" w:rsidRPr="006E14E0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E14E0">
        <w:rPr>
          <w:rFonts w:ascii="Consolas" w:hAnsi="Consolas"/>
          <w:color w:val="000000"/>
          <w:sz w:val="16"/>
          <w:szCs w:val="16"/>
        </w:rPr>
        <w:tab/>
      </w:r>
      <w:r w:rsidRPr="006E14E0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6E14E0">
        <w:rPr>
          <w:rFonts w:ascii="Consolas" w:hAnsi="Consolas"/>
          <w:i/>
          <w:iCs/>
          <w:color w:val="000000"/>
          <w:sz w:val="16"/>
          <w:szCs w:val="16"/>
        </w:rPr>
        <w:t>assertThrows</w:t>
      </w:r>
      <w:proofErr w:type="spellEnd"/>
      <w:r w:rsidRPr="006E14E0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14E0">
        <w:rPr>
          <w:rFonts w:ascii="Consolas" w:hAnsi="Consolas"/>
          <w:color w:val="000000"/>
          <w:sz w:val="16"/>
          <w:szCs w:val="16"/>
        </w:rPr>
        <w:t>RuntimeException.</w:t>
      </w:r>
      <w:r w:rsidRPr="006E14E0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spellEnd"/>
      <w:r w:rsidRPr="006E14E0">
        <w:rPr>
          <w:rFonts w:ascii="Consolas" w:hAnsi="Consolas"/>
          <w:color w:val="000000"/>
          <w:sz w:val="16"/>
          <w:szCs w:val="16"/>
        </w:rPr>
        <w:t xml:space="preserve">, () -&gt; </w:t>
      </w:r>
      <w:proofErr w:type="spellStart"/>
      <w:r w:rsidRPr="006E14E0">
        <w:rPr>
          <w:rFonts w:ascii="Consolas" w:hAnsi="Consolas"/>
          <w:color w:val="0000C0"/>
          <w:sz w:val="16"/>
          <w:szCs w:val="16"/>
        </w:rPr>
        <w:t>employeService</w:t>
      </w:r>
      <w:r w:rsidRPr="006E14E0">
        <w:rPr>
          <w:rFonts w:ascii="Consolas" w:hAnsi="Consolas"/>
          <w:color w:val="000000"/>
          <w:sz w:val="16"/>
          <w:szCs w:val="16"/>
        </w:rPr>
        <w:t>.ajouterEmploye</w:t>
      </w:r>
      <w:proofErr w:type="spellEnd"/>
      <w:r w:rsidRPr="006E14E0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14E0">
        <w:rPr>
          <w:rFonts w:ascii="Consolas" w:hAnsi="Consolas"/>
          <w:color w:val="6A3E3E"/>
          <w:sz w:val="16"/>
          <w:szCs w:val="16"/>
        </w:rPr>
        <w:t>employe</w:t>
      </w:r>
      <w:proofErr w:type="spellEnd"/>
      <w:r w:rsidRPr="006E14E0">
        <w:rPr>
          <w:rFonts w:ascii="Consolas" w:hAnsi="Consolas"/>
          <w:color w:val="000000"/>
          <w:sz w:val="16"/>
          <w:szCs w:val="16"/>
        </w:rPr>
        <w:t xml:space="preserve">, </w:t>
      </w:r>
      <w:r w:rsidRPr="006E14E0">
        <w:rPr>
          <w:rFonts w:ascii="Consolas" w:hAnsi="Consolas"/>
          <w:color w:val="6A3E3E"/>
          <w:sz w:val="16"/>
          <w:szCs w:val="16"/>
        </w:rPr>
        <w:t>adresse</w:t>
      </w:r>
      <w:r w:rsidRPr="006E14E0">
        <w:rPr>
          <w:rFonts w:ascii="Consolas" w:hAnsi="Consolas"/>
          <w:color w:val="000000"/>
          <w:sz w:val="16"/>
          <w:szCs w:val="16"/>
        </w:rPr>
        <w:t>));</w:t>
      </w:r>
    </w:p>
    <w:p w14:paraId="0F78C20A" w14:textId="77777777" w:rsidR="00600A24" w:rsidRPr="006E14E0" w:rsidRDefault="00600A24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CDAA827" w14:textId="77777777" w:rsidR="006E14E0" w:rsidRPr="006E14E0" w:rsidRDefault="00600A24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="006E14E0" w:rsidRPr="006E14E0">
        <w:rPr>
          <w:rFonts w:ascii="Consolas" w:hAnsi="Consolas"/>
          <w:color w:val="3F7F5F"/>
          <w:sz w:val="18"/>
          <w:szCs w:val="18"/>
        </w:rPr>
        <w:t>// Vérifions les données en base</w:t>
      </w:r>
    </w:p>
    <w:p w14:paraId="5B71B296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  <w:t xml:space="preserve">List&lt;Adresse&gt; </w:t>
      </w:r>
      <w:r w:rsidRPr="006E14E0">
        <w:rPr>
          <w:rFonts w:ascii="Consolas" w:hAnsi="Consolas"/>
          <w:color w:val="6A3E3E"/>
          <w:sz w:val="18"/>
          <w:szCs w:val="18"/>
        </w:rPr>
        <w:t>adresses</w:t>
      </w:r>
      <w:r w:rsidRPr="006E14E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E14E0">
        <w:rPr>
          <w:rFonts w:ascii="Consolas" w:hAnsi="Consolas"/>
          <w:color w:val="0000C0"/>
          <w:sz w:val="18"/>
          <w:szCs w:val="18"/>
        </w:rPr>
        <w:t>adresseRepository</w:t>
      </w:r>
      <w:r w:rsidRPr="006E14E0">
        <w:rPr>
          <w:rFonts w:ascii="Consolas" w:hAnsi="Consolas"/>
          <w:color w:val="000000"/>
          <w:sz w:val="18"/>
          <w:szCs w:val="18"/>
        </w:rPr>
        <w:t>.findAll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();</w:t>
      </w:r>
    </w:p>
    <w:p w14:paraId="33DD1D34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E14E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</w:t>
      </w:r>
      <w:r w:rsidRPr="006E14E0">
        <w:rPr>
          <w:rFonts w:ascii="Consolas" w:hAnsi="Consolas"/>
          <w:color w:val="6A3E3E"/>
          <w:sz w:val="18"/>
          <w:szCs w:val="18"/>
        </w:rPr>
        <w:t>adresses</w:t>
      </w:r>
      <w:r w:rsidRPr="006E14E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();</w:t>
      </w:r>
    </w:p>
    <w:p w14:paraId="44B61F45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  <w:t xml:space="preserve">Adresse </w:t>
      </w:r>
      <w:proofErr w:type="spellStart"/>
      <w:r w:rsidRPr="006E14E0">
        <w:rPr>
          <w:rFonts w:ascii="Consolas" w:hAnsi="Consolas"/>
          <w:color w:val="6A3E3E"/>
          <w:sz w:val="18"/>
          <w:szCs w:val="18"/>
        </w:rPr>
        <w:t>adresseDB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 xml:space="preserve"> = </w:t>
      </w:r>
      <w:r w:rsidRPr="006E14E0">
        <w:rPr>
          <w:rFonts w:ascii="Consolas" w:hAnsi="Consolas"/>
          <w:color w:val="6A3E3E"/>
          <w:sz w:val="18"/>
          <w:szCs w:val="18"/>
        </w:rPr>
        <w:t>adresses</w:t>
      </w:r>
    </w:p>
    <w:p w14:paraId="19DA6991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stream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()</w:t>
      </w:r>
    </w:p>
    <w:p w14:paraId="6B10AECC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filter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</w:t>
      </w:r>
      <w:r w:rsidRPr="006E14E0">
        <w:rPr>
          <w:rFonts w:ascii="Consolas" w:hAnsi="Consolas"/>
          <w:color w:val="6A3E3E"/>
          <w:sz w:val="18"/>
          <w:szCs w:val="18"/>
        </w:rPr>
        <w:t>item</w:t>
      </w:r>
      <w:r w:rsidRPr="006E14E0">
        <w:rPr>
          <w:rFonts w:ascii="Consolas" w:hAnsi="Consolas"/>
          <w:color w:val="000000"/>
          <w:sz w:val="18"/>
          <w:szCs w:val="18"/>
        </w:rPr>
        <w:t xml:space="preserve"> -&gt; </w:t>
      </w:r>
      <w:proofErr w:type="spellStart"/>
      <w:r w:rsidRPr="006E14E0">
        <w:rPr>
          <w:rFonts w:ascii="Consolas" w:hAnsi="Consolas"/>
          <w:color w:val="6A3E3E"/>
          <w:sz w:val="18"/>
          <w:szCs w:val="18"/>
        </w:rPr>
        <w:t>item</w:t>
      </w:r>
      <w:r w:rsidRPr="006E14E0">
        <w:rPr>
          <w:rFonts w:ascii="Consolas" w:hAnsi="Consolas"/>
          <w:color w:val="000000"/>
          <w:sz w:val="18"/>
          <w:szCs w:val="18"/>
        </w:rPr>
        <w:t>.getVille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equals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</w:t>
      </w:r>
      <w:r w:rsidRPr="006E14E0">
        <w:rPr>
          <w:rFonts w:ascii="Consolas" w:hAnsi="Consolas"/>
          <w:color w:val="2A00FF"/>
          <w:sz w:val="18"/>
          <w:szCs w:val="18"/>
        </w:rPr>
        <w:t>"Rennes"</w:t>
      </w:r>
      <w:r w:rsidRPr="006E14E0">
        <w:rPr>
          <w:rFonts w:ascii="Consolas" w:hAnsi="Consolas"/>
          <w:color w:val="000000"/>
          <w:sz w:val="18"/>
          <w:szCs w:val="18"/>
        </w:rPr>
        <w:t>))</w:t>
      </w:r>
    </w:p>
    <w:p w14:paraId="7A0EC11E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findAny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()</w:t>
      </w:r>
    </w:p>
    <w:p w14:paraId="2313833A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orElse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E14E0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);</w:t>
      </w:r>
    </w:p>
    <w:p w14:paraId="3E9E0E21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E14E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E14E0">
        <w:rPr>
          <w:rFonts w:ascii="Consolas" w:hAnsi="Consolas"/>
          <w:color w:val="6A3E3E"/>
          <w:sz w:val="18"/>
          <w:szCs w:val="18"/>
        </w:rPr>
        <w:t>adresseDB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isNull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();</w:t>
      </w:r>
    </w:p>
    <w:p w14:paraId="5090DB75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3FFEAE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  <w:t>List&lt;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6E14E0">
        <w:rPr>
          <w:rFonts w:ascii="Consolas" w:hAnsi="Consolas"/>
          <w:color w:val="6A3E3E"/>
          <w:sz w:val="18"/>
          <w:szCs w:val="18"/>
        </w:rPr>
        <w:t>employes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E14E0">
        <w:rPr>
          <w:rFonts w:ascii="Consolas" w:hAnsi="Consolas"/>
          <w:color w:val="0000C0"/>
          <w:sz w:val="18"/>
          <w:szCs w:val="18"/>
        </w:rPr>
        <w:t>employeRepository</w:t>
      </w:r>
      <w:r w:rsidRPr="006E14E0">
        <w:rPr>
          <w:rFonts w:ascii="Consolas" w:hAnsi="Consolas"/>
          <w:color w:val="000000"/>
          <w:sz w:val="18"/>
          <w:szCs w:val="18"/>
        </w:rPr>
        <w:t>.findAll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();</w:t>
      </w:r>
    </w:p>
    <w:p w14:paraId="121A37A0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E14E0">
        <w:rPr>
          <w:rFonts w:ascii="Consolas" w:hAnsi="Consolas"/>
          <w:color w:val="6A3E3E"/>
          <w:sz w:val="18"/>
          <w:szCs w:val="18"/>
        </w:rPr>
        <w:t>employeDB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E14E0">
        <w:rPr>
          <w:rFonts w:ascii="Consolas" w:hAnsi="Consolas"/>
          <w:color w:val="6A3E3E"/>
          <w:sz w:val="18"/>
          <w:szCs w:val="18"/>
        </w:rPr>
        <w:t>employes</w:t>
      </w:r>
      <w:proofErr w:type="spellEnd"/>
    </w:p>
    <w:p w14:paraId="12D4A382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stream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()</w:t>
      </w:r>
    </w:p>
    <w:p w14:paraId="0291766A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filter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</w:t>
      </w:r>
      <w:r w:rsidRPr="006E14E0">
        <w:rPr>
          <w:rFonts w:ascii="Consolas" w:hAnsi="Consolas"/>
          <w:color w:val="6A3E3E"/>
          <w:sz w:val="18"/>
          <w:szCs w:val="18"/>
        </w:rPr>
        <w:t>item</w:t>
      </w:r>
      <w:r w:rsidRPr="006E14E0">
        <w:rPr>
          <w:rFonts w:ascii="Consolas" w:hAnsi="Consolas"/>
          <w:color w:val="000000"/>
          <w:sz w:val="18"/>
          <w:szCs w:val="18"/>
        </w:rPr>
        <w:t xml:space="preserve"> -&gt; </w:t>
      </w:r>
      <w:proofErr w:type="spellStart"/>
      <w:r w:rsidRPr="006E14E0">
        <w:rPr>
          <w:rFonts w:ascii="Consolas" w:hAnsi="Consolas"/>
          <w:color w:val="6A3E3E"/>
          <w:sz w:val="18"/>
          <w:szCs w:val="18"/>
        </w:rPr>
        <w:t>item</w:t>
      </w:r>
      <w:r w:rsidRPr="006E14E0">
        <w:rPr>
          <w:rFonts w:ascii="Consolas" w:hAnsi="Consolas"/>
          <w:color w:val="000000"/>
          <w:sz w:val="18"/>
          <w:szCs w:val="18"/>
        </w:rPr>
        <w:t>.getImmatriculation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()</w:t>
      </w:r>
    </w:p>
    <w:p w14:paraId="21787F3A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equals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</w:t>
      </w:r>
      <w:r w:rsidRPr="006E14E0">
        <w:rPr>
          <w:rFonts w:ascii="Consolas" w:hAnsi="Consolas"/>
          <w:color w:val="2A00FF"/>
          <w:sz w:val="18"/>
          <w:szCs w:val="18"/>
        </w:rPr>
        <w:t>"ENI_ECOLE_12398"</w:t>
      </w:r>
      <w:r w:rsidRPr="006E14E0">
        <w:rPr>
          <w:rFonts w:ascii="Consolas" w:hAnsi="Consolas"/>
          <w:color w:val="000000"/>
          <w:sz w:val="18"/>
          <w:szCs w:val="18"/>
        </w:rPr>
        <w:t>))</w:t>
      </w:r>
    </w:p>
    <w:p w14:paraId="26B588D3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findAny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()</w:t>
      </w:r>
    </w:p>
    <w:p w14:paraId="1D4ECC57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orElse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E14E0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);</w:t>
      </w:r>
    </w:p>
    <w:p w14:paraId="7301D63B" w14:textId="77777777" w:rsidR="006E14E0" w:rsidRPr="006E14E0" w:rsidRDefault="006E14E0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</w:r>
      <w:r w:rsidRPr="006E14E0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E14E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E14E0">
        <w:rPr>
          <w:rFonts w:ascii="Consolas" w:hAnsi="Consolas"/>
          <w:color w:val="6A3E3E"/>
          <w:sz w:val="18"/>
          <w:szCs w:val="18"/>
        </w:rPr>
        <w:t>employeDB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E14E0">
        <w:rPr>
          <w:rFonts w:ascii="Consolas" w:hAnsi="Consolas"/>
          <w:color w:val="000000"/>
          <w:sz w:val="18"/>
          <w:szCs w:val="18"/>
        </w:rPr>
        <w:t>isNull</w:t>
      </w:r>
      <w:proofErr w:type="spellEnd"/>
      <w:r w:rsidRPr="006E14E0">
        <w:rPr>
          <w:rFonts w:ascii="Consolas" w:hAnsi="Consolas"/>
          <w:color w:val="000000"/>
          <w:sz w:val="18"/>
          <w:szCs w:val="18"/>
        </w:rPr>
        <w:t>();</w:t>
      </w:r>
    </w:p>
    <w:p w14:paraId="38220061" w14:textId="70BB1272" w:rsidR="00600A24" w:rsidRPr="006E14E0" w:rsidRDefault="00600A24" w:rsidP="006E14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E14E0">
        <w:rPr>
          <w:rFonts w:ascii="Consolas" w:hAnsi="Consolas"/>
          <w:color w:val="000000"/>
          <w:sz w:val="18"/>
          <w:szCs w:val="18"/>
        </w:rPr>
        <w:tab/>
        <w:t>}</w:t>
      </w:r>
    </w:p>
    <w:p w14:paraId="0B754842" w14:textId="77777777" w:rsidR="00600A24" w:rsidRPr="00600A24" w:rsidRDefault="00600A24" w:rsidP="00600A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0A24">
        <w:rPr>
          <w:rFonts w:ascii="Consolas" w:hAnsi="Consolas"/>
          <w:color w:val="000000"/>
          <w:sz w:val="18"/>
          <w:szCs w:val="18"/>
        </w:rPr>
        <w:t>}</w:t>
      </w:r>
    </w:p>
    <w:p w14:paraId="4EAF70C8" w14:textId="77777777" w:rsidR="00953D90" w:rsidRPr="003A3C27" w:rsidRDefault="00953D90" w:rsidP="005418B2">
      <w:pPr>
        <w:rPr>
          <w:rStyle w:val="Rfrenceintense"/>
          <w:b w:val="0"/>
          <w:bCs w:val="0"/>
          <w:smallCaps w:val="0"/>
          <w:spacing w:val="0"/>
          <w:u w:val="none"/>
          <w:lang w:val="fr-FR"/>
        </w:rPr>
      </w:pPr>
    </w:p>
    <w:p w14:paraId="100CCBDD" w14:textId="47870C9E" w:rsidR="00940791" w:rsidRPr="003A3C27" w:rsidRDefault="00940791" w:rsidP="00940791">
      <w:pPr>
        <w:pStyle w:val="Titre2"/>
        <w:rPr>
          <w:rStyle w:val="Rfrenceintense"/>
          <w:b w:val="0"/>
          <w:bCs w:val="0"/>
          <w:smallCaps w:val="0"/>
          <w:spacing w:val="0"/>
          <w:u w:val="none"/>
          <w:lang w:val="fr-FR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  <w:lang w:val="fr-FR"/>
        </w:rPr>
        <w:t>Test avec @Transactional sur la méthode</w:t>
      </w:r>
    </w:p>
    <w:p w14:paraId="4B49C448" w14:textId="77777777" w:rsidR="00940791" w:rsidRPr="003A3C27" w:rsidRDefault="00940791" w:rsidP="00940791">
      <w:pPr>
        <w:pStyle w:val="TPnormalpuce1"/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Exécuter les tests ; ils sont verts pas de soucis</w:t>
      </w:r>
    </w:p>
    <w:p w14:paraId="7EE1B18B" w14:textId="77777777" w:rsidR="00940791" w:rsidRPr="003A3C27" w:rsidRDefault="00940791" w:rsidP="00940791">
      <w:pPr>
        <w:pStyle w:val="TPnormalpuce1"/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Vous pouvez aller voir en base, vous aurez le premier employé et son adresse à Nantes de sauvegardé</w:t>
      </w:r>
    </w:p>
    <w:p w14:paraId="52D44768" w14:textId="77777777" w:rsidR="00940791" w:rsidRPr="003A3C27" w:rsidRDefault="00940791" w:rsidP="00940791">
      <w:pPr>
        <w:pStyle w:val="TPnormalpuce1"/>
        <w:numPr>
          <w:ilvl w:val="1"/>
          <w:numId w:val="1"/>
        </w:numPr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Le deuxième et son adresse à Rennes n’existe pas</w:t>
      </w:r>
    </w:p>
    <w:p w14:paraId="0CAA12FA" w14:textId="77777777" w:rsidR="00725C86" w:rsidRPr="003A3C27" w:rsidRDefault="00940791" w:rsidP="00940791">
      <w:pPr>
        <w:pStyle w:val="TPnormalpuce1"/>
        <w:numPr>
          <w:ilvl w:val="1"/>
          <w:numId w:val="1"/>
        </w:numPr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Il y a eu un ROLLBACK complet des 2 INSERT (Tout ou rien)</w:t>
      </w:r>
    </w:p>
    <w:p w14:paraId="061BD838" w14:textId="3FBB2DC4" w:rsidR="00725C86" w:rsidRPr="003A3C27" w:rsidRDefault="00725C86" w:rsidP="00725C86">
      <w:pPr>
        <w:pStyle w:val="Titre2"/>
        <w:rPr>
          <w:rStyle w:val="Rfrenceintense"/>
          <w:b w:val="0"/>
          <w:bCs w:val="0"/>
          <w:smallCaps w:val="0"/>
          <w:spacing w:val="0"/>
          <w:u w:val="none"/>
          <w:lang w:val="fr-FR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  <w:lang w:val="fr-FR"/>
        </w:rPr>
        <w:lastRenderedPageBreak/>
        <w:t xml:space="preserve">Test </w:t>
      </w:r>
      <w:r w:rsidRPr="003A3C27">
        <w:rPr>
          <w:rStyle w:val="Rfrenceintense"/>
          <w:b w:val="0"/>
          <w:bCs w:val="0"/>
          <w:smallCaps w:val="0"/>
          <w:spacing w:val="0"/>
          <w:u w:val="none"/>
          <w:lang w:val="fr-FR"/>
        </w:rPr>
        <w:t>sans</w:t>
      </w:r>
      <w:r w:rsidRPr="003A3C27">
        <w:rPr>
          <w:rStyle w:val="Rfrenceintense"/>
          <w:b w:val="0"/>
          <w:bCs w:val="0"/>
          <w:smallCaps w:val="0"/>
          <w:spacing w:val="0"/>
          <w:u w:val="none"/>
          <w:lang w:val="fr-FR"/>
        </w:rPr>
        <w:t xml:space="preserve"> @Transactional sur la méthode</w:t>
      </w:r>
    </w:p>
    <w:p w14:paraId="08BCE80B" w14:textId="2A18589C" w:rsidR="00725C86" w:rsidRPr="003A3C27" w:rsidRDefault="00725C86" w:rsidP="00725C86">
      <w:pPr>
        <w:pStyle w:val="TPnormalpuce1"/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Mettre en commentaire l’annotation</w:t>
      </w:r>
    </w:p>
    <w:p w14:paraId="036B3AC1" w14:textId="68EBA9D4" w:rsidR="00725C86" w:rsidRPr="003A3C27" w:rsidRDefault="00725C86" w:rsidP="00725C86">
      <w:pPr>
        <w:pStyle w:val="TPnormalpuce1"/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Relancer les tests :</w:t>
      </w:r>
    </w:p>
    <w:p w14:paraId="25456F1A" w14:textId="77777777" w:rsidR="00725C86" w:rsidRPr="003A3C27" w:rsidRDefault="00725C86" w:rsidP="00725C86">
      <w:pPr>
        <w:rPr>
          <w:rStyle w:val="Rfrenceintense"/>
          <w:b w:val="0"/>
          <w:bCs w:val="0"/>
          <w:smallCaps w:val="0"/>
          <w:spacing w:val="0"/>
          <w:u w:val="none"/>
          <w:lang w:val="fr-FR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  <w:lang w:val="fr-FR"/>
        </w:rPr>
        <w:drawing>
          <wp:inline distT="0" distB="0" distL="0" distR="0" wp14:anchorId="21EA1CB4" wp14:editId="136937C3">
            <wp:extent cx="6642100" cy="1104900"/>
            <wp:effectExtent l="19050" t="19050" r="25400" b="19050"/>
            <wp:docPr id="168614772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3F687" w14:textId="77777777" w:rsidR="00725C86" w:rsidRPr="003A3C27" w:rsidRDefault="00725C86" w:rsidP="00725C86">
      <w:pPr>
        <w:pStyle w:val="TPnormalpuce1"/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Celui avec toutes les informations existantes est valide et le premier employé à Nantes est enregistré</w:t>
      </w:r>
    </w:p>
    <w:p w14:paraId="1D56F5D6" w14:textId="77777777" w:rsidR="00725C86" w:rsidRPr="003A3C27" w:rsidRDefault="00725C86" w:rsidP="00725C86">
      <w:pPr>
        <w:pStyle w:val="TPnormalpuce1"/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Pour le second test :</w:t>
      </w:r>
    </w:p>
    <w:p w14:paraId="7CC25F8D" w14:textId="77777777" w:rsidR="00725C86" w:rsidRPr="003A3C27" w:rsidRDefault="00725C86" w:rsidP="00725C86">
      <w:pPr>
        <w:pStyle w:val="TPnormalpuce1"/>
        <w:numPr>
          <w:ilvl w:val="1"/>
          <w:numId w:val="1"/>
        </w:numPr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 xml:space="preserve">L’adresse n’a pas été enregistrée car l’attribut </w:t>
      </w:r>
      <w:proofErr w:type="spellStart"/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codePostal</w:t>
      </w:r>
      <w:proofErr w:type="spellEnd"/>
      <w:r w:rsidRPr="003A3C27">
        <w:rPr>
          <w:rStyle w:val="Rfrenceintense"/>
          <w:b w:val="0"/>
          <w:bCs w:val="0"/>
          <w:smallCaps w:val="0"/>
          <w:spacing w:val="0"/>
          <w:u w:val="none"/>
        </w:rPr>
        <w:t xml:space="preserve"> ne peut pas être </w:t>
      </w:r>
      <w:proofErr w:type="spellStart"/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null</w:t>
      </w:r>
      <w:proofErr w:type="spellEnd"/>
    </w:p>
    <w:p w14:paraId="71AEAC95" w14:textId="77777777" w:rsidR="00725C86" w:rsidRPr="003A3C27" w:rsidRDefault="00725C86" w:rsidP="00725C86">
      <w:pPr>
        <w:pStyle w:val="TPnormalpuce1"/>
        <w:numPr>
          <w:ilvl w:val="1"/>
          <w:numId w:val="1"/>
        </w:numPr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Cependant, l’employé a été enregistré. Car la transaction n’englobait pas les 2 INSERT</w:t>
      </w:r>
    </w:p>
    <w:p w14:paraId="6ABACC90" w14:textId="77777777" w:rsidR="00725C86" w:rsidRPr="003A3C27" w:rsidRDefault="00725C86" w:rsidP="00725C86">
      <w:pPr>
        <w:pStyle w:val="TPnormalpuce1"/>
        <w:numPr>
          <w:ilvl w:val="1"/>
          <w:numId w:val="1"/>
        </w:numPr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Il y a eu ROLLBACK que de l’insertion de l’adresse pas de l’employé</w:t>
      </w:r>
    </w:p>
    <w:p w14:paraId="54D11F22" w14:textId="77777777" w:rsidR="00725C86" w:rsidRPr="003A3C27" w:rsidRDefault="00725C86" w:rsidP="00725C86">
      <w:pPr>
        <w:pStyle w:val="TPnormal"/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Il est donc important au niveau BLL, de se demander si les mises à jour doivent être en tout ou rien</w:t>
      </w:r>
    </w:p>
    <w:p w14:paraId="7D4CBA8D" w14:textId="77777777" w:rsidR="00725C86" w:rsidRPr="003A3C27" w:rsidRDefault="00725C86" w:rsidP="00725C86">
      <w:pPr>
        <w:pStyle w:val="TPnormalpuce1"/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Dans ce cas, il faut ajouter l’annotation @Transactional sur les méthodes</w:t>
      </w:r>
    </w:p>
    <w:p w14:paraId="1F150284" w14:textId="77777777" w:rsidR="00725C86" w:rsidRPr="003A3C27" w:rsidRDefault="00725C86" w:rsidP="00725C86">
      <w:pPr>
        <w:pStyle w:val="TPnormalpuce1"/>
        <w:numPr>
          <w:ilvl w:val="0"/>
          <w:numId w:val="0"/>
        </w:numPr>
        <w:ind w:left="720"/>
        <w:rPr>
          <w:rStyle w:val="Rfrenceintense"/>
          <w:b w:val="0"/>
          <w:bCs w:val="0"/>
          <w:smallCaps w:val="0"/>
          <w:spacing w:val="0"/>
          <w:u w:val="none"/>
        </w:rPr>
      </w:pPr>
    </w:p>
    <w:p w14:paraId="1B10F3F2" w14:textId="7CBA0086" w:rsidR="00565510" w:rsidRPr="003A3C27" w:rsidRDefault="00725C86" w:rsidP="00725C86">
      <w:pPr>
        <w:pStyle w:val="TPnormalpuce1"/>
        <w:rPr>
          <w:rStyle w:val="Rfrenceintense"/>
          <w:b w:val="0"/>
          <w:bCs w:val="0"/>
          <w:smallCaps w:val="0"/>
          <w:spacing w:val="0"/>
          <w:u w:val="none"/>
        </w:rPr>
      </w:pPr>
      <w:r w:rsidRPr="003A3C27">
        <w:rPr>
          <w:rStyle w:val="Rfrenceintense"/>
          <w:b w:val="0"/>
          <w:bCs w:val="0"/>
          <w:smallCaps w:val="0"/>
          <w:spacing w:val="0"/>
          <w:u w:val="none"/>
        </w:rPr>
        <w:t>Redécommenter l’annotation et relancer les tests pour qu’ils soient verts.</w:t>
      </w:r>
      <w:r w:rsidR="00565510" w:rsidRPr="003A3C27">
        <w:rPr>
          <w:rStyle w:val="Rfrenceintense"/>
          <w:b w:val="0"/>
          <w:bCs w:val="0"/>
          <w:smallCaps w:val="0"/>
          <w:spacing w:val="0"/>
          <w:u w:val="none"/>
        </w:rPr>
        <w:br w:type="page"/>
      </w:r>
    </w:p>
    <w:p w14:paraId="746B383E" w14:textId="77777777" w:rsidR="00565510" w:rsidRPr="003A3C27" w:rsidRDefault="00565510" w:rsidP="00565510">
      <w:pPr>
        <w:rPr>
          <w:rStyle w:val="Rfrenceintense"/>
          <w:lang w:val="fr-FR"/>
        </w:rPr>
      </w:pPr>
      <w:r w:rsidRPr="003A3C27">
        <w:rPr>
          <w:rStyle w:val="Rfrenceintense"/>
          <w:lang w:val="fr-FR"/>
        </w:rPr>
        <w:lastRenderedPageBreak/>
        <w:t>Avantage du TODO</w:t>
      </w:r>
    </w:p>
    <w:p w14:paraId="50599E9B" w14:textId="77777777" w:rsidR="00565510" w:rsidRPr="003A3C27" w:rsidRDefault="00565510" w:rsidP="00565510">
      <w:pPr>
        <w:pStyle w:val="TPnormalpuce1"/>
      </w:pPr>
      <w:r w:rsidRPr="003A3C27">
        <w:t xml:space="preserve">Nous pouvons les faire afficher en sélectionnant l’onglet : </w:t>
      </w:r>
      <w:proofErr w:type="spellStart"/>
      <w:r w:rsidRPr="003A3C27">
        <w:t>Tasks</w:t>
      </w:r>
      <w:proofErr w:type="spellEnd"/>
    </w:p>
    <w:p w14:paraId="1926725C" w14:textId="77777777" w:rsidR="00565510" w:rsidRPr="003A3C27" w:rsidRDefault="00565510" w:rsidP="00565510">
      <w:pPr>
        <w:pStyle w:val="TPnormalpuce1"/>
      </w:pPr>
      <w:proofErr w:type="spellStart"/>
      <w:r w:rsidRPr="003A3C27">
        <w:t>Window</w:t>
      </w:r>
      <w:proofErr w:type="spellEnd"/>
      <w:r w:rsidRPr="003A3C27">
        <w:t xml:space="preserve"> </w:t>
      </w:r>
      <w:r w:rsidRPr="003A3C27">
        <w:sym w:font="Wingdings" w:char="F0E0"/>
      </w:r>
      <w:r w:rsidRPr="003A3C27">
        <w:t xml:space="preserve"> Show </w:t>
      </w:r>
      <w:proofErr w:type="spellStart"/>
      <w:r w:rsidRPr="003A3C27">
        <w:t>View</w:t>
      </w:r>
      <w:proofErr w:type="spellEnd"/>
      <w:r w:rsidRPr="003A3C27">
        <w:t xml:space="preserve"> </w:t>
      </w:r>
      <w:r w:rsidRPr="003A3C27">
        <w:sym w:font="Wingdings" w:char="F0E0"/>
      </w:r>
      <w:r w:rsidRPr="003A3C27">
        <w:t xml:space="preserve"> </w:t>
      </w:r>
      <w:proofErr w:type="spellStart"/>
      <w:r w:rsidRPr="003A3C27">
        <w:t>Other</w:t>
      </w:r>
      <w:proofErr w:type="spellEnd"/>
      <w:r w:rsidRPr="003A3C27">
        <w:t xml:space="preserve"> …</w:t>
      </w:r>
    </w:p>
    <w:p w14:paraId="72FDE2EC" w14:textId="77777777" w:rsidR="00565510" w:rsidRPr="003A3C27" w:rsidRDefault="00565510" w:rsidP="00565510">
      <w:pPr>
        <w:rPr>
          <w:lang w:val="fr-FR"/>
        </w:rPr>
      </w:pPr>
      <w:r w:rsidRPr="003A3C27">
        <w:rPr>
          <w:lang w:val="fr-FR"/>
        </w:rPr>
        <w:drawing>
          <wp:inline distT="0" distB="0" distL="0" distR="0" wp14:anchorId="689D8AB0" wp14:editId="7EDE6643">
            <wp:extent cx="2840688" cy="2394585"/>
            <wp:effectExtent l="19050" t="19050" r="17145" b="24765"/>
            <wp:docPr id="9361002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071" cy="2430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77E16" w14:textId="77777777" w:rsidR="00565510" w:rsidRPr="003A3C27" w:rsidRDefault="00565510" w:rsidP="00565510">
      <w:pPr>
        <w:pStyle w:val="TPnormalpuce1"/>
      </w:pPr>
      <w:r w:rsidRPr="003A3C27">
        <w:t xml:space="preserve">General </w:t>
      </w:r>
      <w:r w:rsidRPr="003A3C27">
        <w:sym w:font="Wingdings" w:char="F0E0"/>
      </w:r>
      <w:r w:rsidRPr="003A3C27">
        <w:t xml:space="preserve"> </w:t>
      </w:r>
      <w:proofErr w:type="spellStart"/>
      <w:r w:rsidRPr="003A3C27">
        <w:t>Tasks</w:t>
      </w:r>
      <w:proofErr w:type="spellEnd"/>
    </w:p>
    <w:p w14:paraId="01ACB955" w14:textId="77777777" w:rsidR="00565510" w:rsidRPr="003A3C27" w:rsidRDefault="00565510" w:rsidP="00565510">
      <w:pPr>
        <w:rPr>
          <w:lang w:val="fr-FR"/>
        </w:rPr>
      </w:pPr>
      <w:r w:rsidRPr="003A3C27">
        <w:rPr>
          <w:lang w:val="fr-FR"/>
        </w:rPr>
        <w:drawing>
          <wp:inline distT="0" distB="0" distL="0" distR="0" wp14:anchorId="350620DC" wp14:editId="47276FF6">
            <wp:extent cx="2842895" cy="3716020"/>
            <wp:effectExtent l="19050" t="19050" r="14605" b="17780"/>
            <wp:docPr id="171082140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4EB337" w14:textId="77777777" w:rsidR="00565510" w:rsidRPr="003A3C27" w:rsidRDefault="00565510" w:rsidP="00565510">
      <w:pPr>
        <w:pStyle w:val="TPnormalpuce1"/>
      </w:pPr>
      <w:r w:rsidRPr="003A3C27">
        <w:t xml:space="preserve">Vous avez un nouvel onglet, qui permet de voir et d’accéder aux </w:t>
      </w:r>
      <w:proofErr w:type="spellStart"/>
      <w:r w:rsidRPr="003A3C27">
        <w:t>TODOs</w:t>
      </w:r>
      <w:proofErr w:type="spellEnd"/>
    </w:p>
    <w:p w14:paraId="183E2DCF" w14:textId="77777777" w:rsidR="00565510" w:rsidRPr="003A3C27" w:rsidRDefault="00565510" w:rsidP="00565510">
      <w:pPr>
        <w:rPr>
          <w:lang w:val="fr-FR"/>
        </w:rPr>
      </w:pPr>
      <w:r w:rsidRPr="003A3C27">
        <w:rPr>
          <w:lang w:val="fr-FR"/>
        </w:rPr>
        <w:drawing>
          <wp:inline distT="0" distB="0" distL="0" distR="0" wp14:anchorId="4EFF1A9D" wp14:editId="2BACE89B">
            <wp:extent cx="6640830" cy="486410"/>
            <wp:effectExtent l="19050" t="19050" r="26670" b="27940"/>
            <wp:docPr id="162165185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86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702D1A" w14:textId="77777777" w:rsidR="00565510" w:rsidRPr="003A3C27" w:rsidRDefault="00565510" w:rsidP="00565510">
      <w:pPr>
        <w:pStyle w:val="Citationintense"/>
        <w:rPr>
          <w:lang w:val="fr-FR"/>
        </w:rPr>
      </w:pPr>
      <w:r w:rsidRPr="003A3C27">
        <w:rPr>
          <w:lang w:val="fr-FR"/>
        </w:rPr>
        <w:t>Lors d’un livrable au client, il ne doit plus avoir de TODO</w:t>
      </w:r>
    </w:p>
    <w:p w14:paraId="7E7EFC2F" w14:textId="77777777" w:rsidR="00565510" w:rsidRPr="003A3C27" w:rsidRDefault="00565510" w:rsidP="00565510">
      <w:pPr>
        <w:rPr>
          <w:lang w:val="fr-FR"/>
        </w:rPr>
      </w:pPr>
    </w:p>
    <w:p w14:paraId="40100974" w14:textId="77777777" w:rsidR="00D81C7D" w:rsidRPr="003A3C27" w:rsidRDefault="00D81C7D" w:rsidP="000C6A7D">
      <w:pPr>
        <w:rPr>
          <w:lang w:val="fr-FR"/>
        </w:rPr>
      </w:pPr>
    </w:p>
    <w:p w14:paraId="4BF27171" w14:textId="1623D561" w:rsidR="00D81C7D" w:rsidRPr="003A3C27" w:rsidRDefault="00D81C7D" w:rsidP="00E063DB">
      <w:pPr>
        <w:pStyle w:val="Titre1"/>
      </w:pPr>
      <w:r w:rsidRPr="003A3C27">
        <w:lastRenderedPageBreak/>
        <w:t>Création de tests unitaires pour valider le Repository</w:t>
      </w:r>
    </w:p>
    <w:p w14:paraId="43864373" w14:textId="77777777" w:rsidR="00144925" w:rsidRPr="003A3C27" w:rsidRDefault="00144925" w:rsidP="00144925">
      <w:pPr>
        <w:pStyle w:val="TPnormal"/>
      </w:pPr>
      <w:r w:rsidRPr="003A3C27">
        <w:t xml:space="preserve">Spring Boot nous fournit un contexte de tests unitaires pour les </w:t>
      </w:r>
      <w:proofErr w:type="spellStart"/>
      <w:r w:rsidRPr="003A3C27">
        <w:t>JpaRepository</w:t>
      </w:r>
      <w:proofErr w:type="spellEnd"/>
      <w:r w:rsidRPr="003A3C27">
        <w:t xml:space="preserve">. </w:t>
      </w:r>
    </w:p>
    <w:p w14:paraId="659552A4" w14:textId="77777777" w:rsidR="00144925" w:rsidRPr="003A3C27" w:rsidRDefault="00144925" w:rsidP="00144925">
      <w:pPr>
        <w:pStyle w:val="TPnormalpuce1"/>
      </w:pPr>
      <w:r w:rsidRPr="003A3C27">
        <w:t>Pour cela, il faut utiliser l’annotation :</w:t>
      </w:r>
    </w:p>
    <w:p w14:paraId="54FD15B4" w14:textId="77777777" w:rsidR="00144925" w:rsidRPr="003A3C27" w:rsidRDefault="00144925" w:rsidP="000B54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A3C27">
        <w:rPr>
          <w:rFonts w:ascii="Consolas" w:hAnsi="Consolas"/>
          <w:sz w:val="22"/>
          <w:szCs w:val="22"/>
        </w:rPr>
        <w:t>@</w:t>
      </w:r>
      <w:r w:rsidRPr="003A3C27">
        <w:rPr>
          <w:rFonts w:ascii="Consolas" w:hAnsi="Consolas"/>
          <w:color w:val="000000"/>
          <w:sz w:val="22"/>
          <w:szCs w:val="22"/>
        </w:rPr>
        <w:t>org.springframework.boot.test.autoconfigure.orm.jpa.DataJpaTest</w:t>
      </w:r>
    </w:p>
    <w:p w14:paraId="390FD88B" w14:textId="70883E5E" w:rsidR="00144925" w:rsidRPr="003A3C27" w:rsidRDefault="00144925" w:rsidP="00144925">
      <w:pPr>
        <w:pStyle w:val="TPnormalpuce1"/>
      </w:pPr>
      <w:r w:rsidRPr="003A3C27">
        <w:t>Et utiliser un « </w:t>
      </w:r>
      <w:proofErr w:type="spellStart"/>
      <w:r w:rsidRPr="003A3C27">
        <w:t>mock</w:t>
      </w:r>
      <w:proofErr w:type="spellEnd"/>
      <w:r w:rsidRPr="003A3C27">
        <w:t> » de l’</w:t>
      </w:r>
      <w:proofErr w:type="spellStart"/>
      <w:r w:rsidRPr="003A3C27">
        <w:t>EntityManager</w:t>
      </w:r>
      <w:proofErr w:type="spellEnd"/>
      <w:r w:rsidRPr="003A3C27">
        <w:t xml:space="preserve"> de JPA qui est :</w:t>
      </w:r>
    </w:p>
    <w:p w14:paraId="7F1E10C2" w14:textId="77777777" w:rsidR="002C1D2C" w:rsidRPr="003A3C27" w:rsidRDefault="002C1D2C" w:rsidP="002C1D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A3C27">
        <w:rPr>
          <w:rFonts w:ascii="Consolas" w:hAnsi="Consolas"/>
          <w:color w:val="000000"/>
          <w:sz w:val="22"/>
          <w:szCs w:val="22"/>
        </w:rPr>
        <w:t>org.springframework.boot.test.autoconfigure.orm.jpa.TestEntityManager</w:t>
      </w:r>
    </w:p>
    <w:p w14:paraId="3BE30DB1" w14:textId="77777777" w:rsidR="002C1D2C" w:rsidRPr="003A3C27" w:rsidRDefault="002C1D2C" w:rsidP="002C1D2C">
      <w:pPr>
        <w:rPr>
          <w:lang w:val="fr-FR"/>
        </w:rPr>
      </w:pPr>
    </w:p>
    <w:p w14:paraId="192A5E27" w14:textId="38C623D2" w:rsidR="00144925" w:rsidRPr="003A3C27" w:rsidRDefault="00130656" w:rsidP="00144925">
      <w:pPr>
        <w:pStyle w:val="TPnormal"/>
      </w:pPr>
      <w:r w:rsidRPr="003A3C27">
        <w:t>Dans les tests unitaires, nous allons v</w:t>
      </w:r>
      <w:r w:rsidR="00E213C0" w:rsidRPr="003A3C27">
        <w:t>é</w:t>
      </w:r>
      <w:r w:rsidRPr="003A3C27">
        <w:t>rifier les comportements de base :</w:t>
      </w:r>
    </w:p>
    <w:p w14:paraId="282BCE13" w14:textId="6ACABFD4" w:rsidR="00130656" w:rsidRPr="003A3C27" w:rsidRDefault="00536EA6" w:rsidP="00536EA6">
      <w:pPr>
        <w:pStyle w:val="TPnormalpuce1"/>
      </w:pPr>
      <w:r w:rsidRPr="003A3C27">
        <w:t>Création d’un employé</w:t>
      </w:r>
    </w:p>
    <w:p w14:paraId="242C532C" w14:textId="36E074CB" w:rsidR="00536EA6" w:rsidRPr="003A3C27" w:rsidRDefault="00536EA6" w:rsidP="00536EA6">
      <w:pPr>
        <w:pStyle w:val="TPnormalpuce1"/>
      </w:pPr>
      <w:r w:rsidRPr="003A3C27">
        <w:t>Trouver un employé par son identifiant</w:t>
      </w:r>
    </w:p>
    <w:p w14:paraId="3D5D3826" w14:textId="0E23A79B" w:rsidR="00536EA6" w:rsidRPr="003A3C27" w:rsidRDefault="00536EA6" w:rsidP="00536EA6">
      <w:pPr>
        <w:pStyle w:val="TPnormalpuce1"/>
      </w:pPr>
      <w:r w:rsidRPr="003A3C27">
        <w:t>Mise à jour d’un employé</w:t>
      </w:r>
    </w:p>
    <w:p w14:paraId="537B1400" w14:textId="08788548" w:rsidR="00536EA6" w:rsidRPr="003A3C27" w:rsidRDefault="00C75C15" w:rsidP="00536EA6">
      <w:pPr>
        <w:pStyle w:val="TPnormalpuce1"/>
      </w:pPr>
      <w:r w:rsidRPr="003A3C27">
        <w:t>Suppression de l’employé</w:t>
      </w:r>
    </w:p>
    <w:p w14:paraId="48A2EA54" w14:textId="0F058082" w:rsidR="00C75C15" w:rsidRPr="003A3C27" w:rsidRDefault="00C75C15" w:rsidP="00536EA6">
      <w:pPr>
        <w:pStyle w:val="TPnormalpuce1"/>
      </w:pPr>
      <w:r w:rsidRPr="003A3C27">
        <w:t>Récupération de tous les employés</w:t>
      </w:r>
    </w:p>
    <w:p w14:paraId="11D6A6BC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fr.eni.demo.dal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72C739E9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0581A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4E4BAD9F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org.junit.jupiter.api.Assertions.</w:t>
      </w:r>
      <w:r w:rsidRPr="003A3C27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48509151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5E3A11F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java.util.ArrayList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18A91428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2976F99B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4527631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org.junit.jupiter.api.Test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7A8D0931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0FA6A360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org.springframework.boot.test.autoconfigure.orm.jpa.DataJpaTest;</w:t>
      </w:r>
    </w:p>
    <w:p w14:paraId="06D6560C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org.springframework.boot.test.autoconfigure.orm.jpa.TestEntityManager;</w:t>
      </w:r>
    </w:p>
    <w:p w14:paraId="67AFB85D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B40B5DA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fr.eni.demo.bo.Employe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5C8D65E1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5E1023CB" w14:textId="77777777" w:rsidR="00DC000C" w:rsidRPr="003A3C27" w:rsidRDefault="00DC000C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8A41FB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E11FA79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646464"/>
          <w:sz w:val="18"/>
          <w:szCs w:val="18"/>
        </w:rPr>
        <w:t>@Slf4j</w:t>
      </w:r>
    </w:p>
    <w:p w14:paraId="22C2C7F4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646464"/>
          <w:sz w:val="18"/>
          <w:szCs w:val="18"/>
        </w:rPr>
        <w:t>@DataJpaTest</w:t>
      </w:r>
    </w:p>
    <w:p w14:paraId="257DA6DF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TestEmployeRepository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60777A93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2A630C4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@Autowired</w:t>
      </w:r>
    </w:p>
    <w:p w14:paraId="1CA9C777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TestEntityManager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entityManager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3855E82A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2B8551E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@Autowired</w:t>
      </w:r>
    </w:p>
    <w:p w14:paraId="04A65324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color w:val="0000C0"/>
          <w:sz w:val="18"/>
          <w:szCs w:val="18"/>
        </w:rPr>
        <w:t>repository</w:t>
      </w:r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7BD04D7D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139A435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@Test</w:t>
      </w:r>
    </w:p>
    <w:p w14:paraId="1B5D3908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test_save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 {</w:t>
      </w:r>
    </w:p>
    <w:p w14:paraId="6261AF1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entiteASauver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5886D9C3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</w:t>
      </w:r>
    </w:p>
    <w:p w14:paraId="485CEC40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.nom(</w:t>
      </w:r>
      <w:r w:rsidRPr="003A3C27">
        <w:rPr>
          <w:rFonts w:ascii="Consolas" w:hAnsi="Consolas"/>
          <w:color w:val="2A00FF"/>
          <w:sz w:val="18"/>
          <w:szCs w:val="18"/>
        </w:rPr>
        <w:t>"BAILLE"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2FE027FF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"Anne-Lise"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456B25D2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.email(</w:t>
      </w:r>
      <w:r w:rsidRPr="003A3C27">
        <w:rPr>
          <w:rFonts w:ascii="Consolas" w:hAnsi="Consolas"/>
          <w:color w:val="2A00FF"/>
          <w:sz w:val="18"/>
          <w:szCs w:val="18"/>
        </w:rPr>
        <w:t>"abaille@campus-eni.fr"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3A96CE5E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3A3C27">
        <w:rPr>
          <w:rFonts w:ascii="Consolas" w:hAnsi="Consolas"/>
          <w:color w:val="2A00FF"/>
          <w:sz w:val="18"/>
          <w:szCs w:val="18"/>
        </w:rPr>
        <w:t>"ENI_ECOLE_12398"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4677C743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"02XXXXXXXX"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7C242A61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127AD1AA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CCA1524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3F99CA43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repository</w:t>
      </w:r>
      <w:r w:rsidRPr="003A3C27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entiteASauver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09F1516C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A3C27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r w:rsidRPr="003A3C2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09CD50FD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r w:rsidRPr="003A3C27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(0);</w:t>
      </w:r>
    </w:p>
    <w:p w14:paraId="24A8A898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755888E9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894D9A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</w:p>
    <w:p w14:paraId="0E72E9A3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@Test</w:t>
      </w:r>
    </w:p>
    <w:p w14:paraId="6979B9C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test_findById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 {</w:t>
      </w:r>
    </w:p>
    <w:p w14:paraId="7DD8DD88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Contexte de la DB</w:t>
      </w:r>
    </w:p>
    <w:p w14:paraId="03B7AD3C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387D8FF8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</w:t>
      </w:r>
    </w:p>
    <w:p w14:paraId="4408E74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.nom(</w:t>
      </w:r>
      <w:r w:rsidRPr="003A3C27">
        <w:rPr>
          <w:rFonts w:ascii="Consolas" w:hAnsi="Consolas"/>
          <w:color w:val="2A00FF"/>
          <w:sz w:val="18"/>
          <w:szCs w:val="18"/>
        </w:rPr>
        <w:t>"DAUTAIS"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249D3B87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"Servane"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3F016E61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.email(</w:t>
      </w:r>
      <w:r w:rsidRPr="003A3C27">
        <w:rPr>
          <w:rFonts w:ascii="Consolas" w:hAnsi="Consolas"/>
          <w:color w:val="2A00FF"/>
          <w:sz w:val="18"/>
          <w:szCs w:val="18"/>
        </w:rPr>
        <w:t>"sdautais@campus-eni.fr"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34F44BE4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3A3C27">
        <w:rPr>
          <w:rFonts w:ascii="Consolas" w:hAnsi="Consolas"/>
          <w:color w:val="2A00FF"/>
          <w:sz w:val="18"/>
          <w:szCs w:val="18"/>
        </w:rPr>
        <w:t>"ENI_ECOLE_09397"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1B103CB4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"06XXXXXXXX"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58F574D2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5B8F754D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94031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Contexte de la DB</w:t>
      </w:r>
    </w:p>
    <w:p w14:paraId="2E471CFD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entityManager</w:t>
      </w:r>
      <w:r w:rsidRPr="003A3C27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792FE003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entityManager</w:t>
      </w:r>
      <w:r w:rsidRPr="003A3C27">
        <w:rPr>
          <w:rFonts w:ascii="Consolas" w:hAnsi="Consolas"/>
          <w:color w:val="000000"/>
          <w:sz w:val="18"/>
          <w:szCs w:val="18"/>
        </w:rPr>
        <w:t>.flush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3CB1C595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A3C27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r w:rsidRPr="003A3C2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0AF5AD97" w14:textId="77777777" w:rsidR="006D2C65" w:rsidRPr="003A3C27" w:rsidRDefault="006D2C65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r w:rsidRPr="003A3C27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(0);</w:t>
      </w:r>
    </w:p>
    <w:p w14:paraId="0E111FC6" w14:textId="77777777" w:rsidR="006D2C65" w:rsidRPr="003A3C27" w:rsidRDefault="006D2C65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E4F889" w14:textId="77777777" w:rsidR="00B34DFB" w:rsidRPr="003A3C27" w:rsidRDefault="006D2C65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="00B34DFB" w:rsidRPr="003A3C27">
        <w:rPr>
          <w:rFonts w:ascii="Consolas" w:hAnsi="Consolas"/>
          <w:color w:val="3F7F5F"/>
          <w:sz w:val="18"/>
          <w:szCs w:val="18"/>
        </w:rPr>
        <w:t>// Appel du traitement</w:t>
      </w:r>
    </w:p>
    <w:p w14:paraId="1F1F781D" w14:textId="77777777" w:rsidR="00B34DFB" w:rsidRPr="003A3C27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color w:val="6A3E3E"/>
          <w:sz w:val="18"/>
          <w:szCs w:val="18"/>
        </w:rPr>
        <w:t>id</w:t>
      </w:r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r w:rsidRPr="003A3C27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154FA9EF" w14:textId="77777777" w:rsidR="00B34DFB" w:rsidRPr="003A3C27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Optional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&gt; </w:t>
      </w:r>
      <w:r w:rsidRPr="003A3C27">
        <w:rPr>
          <w:rFonts w:ascii="Consolas" w:hAnsi="Consolas"/>
          <w:color w:val="6A3E3E"/>
          <w:sz w:val="18"/>
          <w:szCs w:val="18"/>
        </w:rPr>
        <w:t>op</w:t>
      </w:r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repository</w:t>
      </w:r>
      <w:r w:rsidRPr="003A3C27">
        <w:rPr>
          <w:rFonts w:ascii="Consolas" w:hAnsi="Consolas"/>
          <w:color w:val="000000"/>
          <w:sz w:val="18"/>
          <w:szCs w:val="18"/>
        </w:rPr>
        <w:t>.findById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id</w:t>
      </w:r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2C36EE8C" w14:textId="77777777" w:rsidR="00B34DFB" w:rsidRPr="003A3C27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//Vérification que l'</w:t>
      </w:r>
      <w:proofErr w:type="spellStart"/>
      <w:r w:rsidRPr="003A3C27">
        <w:rPr>
          <w:rFonts w:ascii="Consolas" w:hAnsi="Consolas"/>
          <w:color w:val="3F7F5F"/>
          <w:sz w:val="18"/>
          <w:szCs w:val="18"/>
        </w:rPr>
        <w:t>Optional</w:t>
      </w:r>
      <w:proofErr w:type="spellEnd"/>
      <w:r w:rsidRPr="003A3C27">
        <w:rPr>
          <w:rFonts w:ascii="Consolas" w:hAnsi="Consolas"/>
          <w:color w:val="3F7F5F"/>
          <w:sz w:val="18"/>
          <w:szCs w:val="18"/>
        </w:rPr>
        <w:t xml:space="preserve"> contienne une entité</w:t>
      </w:r>
    </w:p>
    <w:p w14:paraId="526A3797" w14:textId="77777777" w:rsidR="00B34DFB" w:rsidRPr="003A3C27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op</w:t>
      </w:r>
      <w:r w:rsidRPr="003A3C27">
        <w:rPr>
          <w:rFonts w:ascii="Consolas" w:hAnsi="Consolas"/>
          <w:color w:val="000000"/>
          <w:sz w:val="18"/>
          <w:szCs w:val="18"/>
        </w:rPr>
        <w:t>.isPresent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isTrue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4FE387AD" w14:textId="77777777" w:rsidR="00B34DFB" w:rsidRPr="003A3C27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//Récupération de l'entité</w:t>
      </w:r>
    </w:p>
    <w:p w14:paraId="66D8E04C" w14:textId="77777777" w:rsidR="00B34DFB" w:rsidRPr="003A3C27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entiteDB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op</w:t>
      </w:r>
      <w:r w:rsidRPr="003A3C27">
        <w:rPr>
          <w:rFonts w:ascii="Consolas" w:hAnsi="Consolas"/>
          <w:color w:val="000000"/>
          <w:sz w:val="18"/>
          <w:szCs w:val="18"/>
        </w:rPr>
        <w:t>.get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2921A564" w14:textId="77777777" w:rsidR="00B34DFB" w:rsidRPr="003A3C27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A3C27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entiteDB</w:t>
      </w:r>
      <w:r w:rsidRPr="003A3C2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0AD2C8BF" w14:textId="77777777" w:rsidR="00B34DFB" w:rsidRPr="003A3C27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//Validation de l'entité</w:t>
      </w:r>
    </w:p>
    <w:p w14:paraId="536BEB94" w14:textId="77777777" w:rsidR="00B34DFB" w:rsidRPr="003A3C27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entiteDB</w:t>
      </w:r>
      <w:r w:rsidRPr="003A3C27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id</w:t>
      </w:r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6E395C56" w14:textId="77777777" w:rsidR="00B34DFB" w:rsidRPr="003A3C27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entiteDB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03C0DD4D" w14:textId="29984BB3" w:rsidR="006D2C65" w:rsidRPr="003A3C27" w:rsidRDefault="006D2C65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09EC0F43" w14:textId="77777777" w:rsidR="002B404F" w:rsidRPr="003A3C27" w:rsidRDefault="002B404F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5A3768" w14:textId="77777777" w:rsidR="002B404F" w:rsidRPr="003A3C27" w:rsidRDefault="002B404F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EAC3E3" w14:textId="77777777" w:rsidR="002B404F" w:rsidRPr="003A3C27" w:rsidRDefault="002B404F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0355BD6" w14:textId="77777777" w:rsidR="002B404F" w:rsidRPr="003A3C27" w:rsidRDefault="002B404F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BF09DA8" w14:textId="77777777" w:rsidR="002B404F" w:rsidRPr="003A3C27" w:rsidRDefault="002B404F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FC5BD14" w14:textId="77777777" w:rsidR="002B404F" w:rsidRPr="003A3C27" w:rsidRDefault="002B404F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8F6857A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6B5D21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@Test</w:t>
      </w:r>
    </w:p>
    <w:p w14:paraId="65E0A39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test_update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 {</w:t>
      </w:r>
    </w:p>
    <w:p w14:paraId="75F0A135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Contexte de la DB</w:t>
      </w:r>
    </w:p>
    <w:p w14:paraId="2B6567CA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6C4B7BD5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</w:t>
      </w:r>
    </w:p>
    <w:p w14:paraId="26DA973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.nom(</w:t>
      </w:r>
      <w:r w:rsidRPr="003A3C27">
        <w:rPr>
          <w:rFonts w:ascii="Consolas" w:hAnsi="Consolas"/>
          <w:color w:val="2A00FF"/>
          <w:sz w:val="18"/>
          <w:szCs w:val="18"/>
        </w:rPr>
        <w:t>"LACHESNAIS"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2AE7BDC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"Frédéric"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17680F87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.email(</w:t>
      </w:r>
      <w:r w:rsidRPr="003A3C27">
        <w:rPr>
          <w:rFonts w:ascii="Consolas" w:hAnsi="Consolas"/>
          <w:color w:val="2A00FF"/>
          <w:sz w:val="18"/>
          <w:szCs w:val="18"/>
        </w:rPr>
        <w:t>"fdelachesnais@campus-eni.fr"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0E28632C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3A3C27">
        <w:rPr>
          <w:rFonts w:ascii="Consolas" w:hAnsi="Consolas"/>
          <w:color w:val="2A00FF"/>
          <w:sz w:val="18"/>
          <w:szCs w:val="18"/>
        </w:rPr>
        <w:t>"ENI_ECOLE_15009"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3E713A25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"02XXXXXXXX"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18D068E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"06XXXXXXXX"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0E54EFA9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6B7AF165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8BA913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Contexte de la DB</w:t>
      </w:r>
    </w:p>
    <w:p w14:paraId="16E221A2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entityManager</w:t>
      </w:r>
      <w:r w:rsidRPr="003A3C27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7C31149F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entityManager</w:t>
      </w:r>
      <w:r w:rsidRPr="003A3C27">
        <w:rPr>
          <w:rFonts w:ascii="Consolas" w:hAnsi="Consolas"/>
          <w:color w:val="000000"/>
          <w:sz w:val="18"/>
          <w:szCs w:val="18"/>
        </w:rPr>
        <w:t>.flush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01F110A0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r w:rsidRPr="003A3C27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(0);</w:t>
      </w:r>
    </w:p>
    <w:p w14:paraId="18177D27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A3C27">
        <w:rPr>
          <w:rFonts w:ascii="Consolas" w:hAnsi="Consolas"/>
          <w:color w:val="000000"/>
          <w:sz w:val="18"/>
          <w:szCs w:val="18"/>
        </w:rPr>
        <w:t>.info(</w:t>
      </w:r>
      <w:r w:rsidRPr="003A3C27">
        <w:rPr>
          <w:rFonts w:ascii="Consolas" w:hAnsi="Consolas"/>
          <w:color w:val="2A00FF"/>
          <w:sz w:val="18"/>
          <w:szCs w:val="18"/>
        </w:rPr>
        <w:t>"ORIGINE : "</w:t>
      </w:r>
      <w:r w:rsidRPr="003A3C27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r w:rsidRPr="003A3C2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58290F65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407873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r w:rsidRPr="003A3C27">
        <w:rPr>
          <w:rFonts w:ascii="Consolas" w:hAnsi="Consolas"/>
          <w:color w:val="000000"/>
          <w:sz w:val="18"/>
          <w:szCs w:val="18"/>
        </w:rPr>
        <w:t>.setNom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"DELACHESNAIS"</w:t>
      </w:r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565996B0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5F6BFA5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Appel du traitement</w:t>
      </w:r>
    </w:p>
    <w:p w14:paraId="2622F163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entiteDB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repository</w:t>
      </w:r>
      <w:r w:rsidRPr="003A3C27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259331A4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entiteDB</w:t>
      </w:r>
      <w:r w:rsidRPr="003A3C27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r w:rsidRPr="003A3C27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1AE42FC8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entiteDB</w:t>
      </w:r>
      <w:r w:rsidRPr="003A3C27">
        <w:rPr>
          <w:rFonts w:ascii="Consolas" w:hAnsi="Consolas"/>
          <w:color w:val="000000"/>
          <w:sz w:val="18"/>
          <w:szCs w:val="18"/>
        </w:rPr>
        <w:t>.getNom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r w:rsidRPr="003A3C27">
        <w:rPr>
          <w:rFonts w:ascii="Consolas" w:hAnsi="Consolas"/>
          <w:color w:val="000000"/>
          <w:sz w:val="18"/>
          <w:szCs w:val="18"/>
        </w:rPr>
        <w:t>.getNom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3F09BEE8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A3C27">
        <w:rPr>
          <w:rFonts w:ascii="Consolas" w:hAnsi="Consolas"/>
          <w:color w:val="000000"/>
          <w:sz w:val="18"/>
          <w:szCs w:val="18"/>
        </w:rPr>
        <w:t>.info(</w:t>
      </w:r>
      <w:r w:rsidRPr="003A3C27">
        <w:rPr>
          <w:rFonts w:ascii="Consolas" w:hAnsi="Consolas"/>
          <w:color w:val="2A00FF"/>
          <w:sz w:val="18"/>
          <w:szCs w:val="18"/>
        </w:rPr>
        <w:t>"MISE A JOUR : "</w:t>
      </w:r>
      <w:r w:rsidRPr="003A3C27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entiteDB</w:t>
      </w:r>
      <w:r w:rsidRPr="003A3C2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73EDAD69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00227AE7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</w:p>
    <w:p w14:paraId="45D196CE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@Test</w:t>
      </w:r>
    </w:p>
    <w:p w14:paraId="14934118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test_delete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 {</w:t>
      </w:r>
    </w:p>
    <w:p w14:paraId="7034F8ED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3B3E99AE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</w:t>
      </w:r>
    </w:p>
    <w:p w14:paraId="6B9A6C2B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.nom(</w:t>
      </w:r>
      <w:r w:rsidRPr="003A3C27">
        <w:rPr>
          <w:rFonts w:ascii="Consolas" w:hAnsi="Consolas"/>
          <w:color w:val="2A00FF"/>
          <w:sz w:val="18"/>
          <w:szCs w:val="18"/>
        </w:rPr>
        <w:t>"BAILLE"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1E34A429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"Anne-Lise"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648A7A28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.email(</w:t>
      </w:r>
      <w:r w:rsidRPr="003A3C27">
        <w:rPr>
          <w:rFonts w:ascii="Consolas" w:hAnsi="Consolas"/>
          <w:color w:val="2A00FF"/>
          <w:sz w:val="18"/>
          <w:szCs w:val="18"/>
        </w:rPr>
        <w:t>"abaille@campus-eni.fr"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2F7D3264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3A3C27">
        <w:rPr>
          <w:rFonts w:ascii="Consolas" w:hAnsi="Consolas"/>
          <w:color w:val="2A00FF"/>
          <w:sz w:val="18"/>
          <w:szCs w:val="18"/>
        </w:rPr>
        <w:t>"ENI_ECOLE_12398"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7102E258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"02XXXXXXXX"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16B236C4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4DEBCD27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A2A23BD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Contexte de la DB</w:t>
      </w:r>
    </w:p>
    <w:p w14:paraId="6DA9E9F1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entityManager</w:t>
      </w:r>
      <w:r w:rsidRPr="003A3C27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2A80AC0D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entityManager</w:t>
      </w:r>
      <w:r w:rsidRPr="003A3C27">
        <w:rPr>
          <w:rFonts w:ascii="Consolas" w:hAnsi="Consolas"/>
          <w:color w:val="000000"/>
          <w:sz w:val="18"/>
          <w:szCs w:val="18"/>
        </w:rPr>
        <w:t>.flush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25553EF9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A3C27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r w:rsidRPr="003A3C2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525D9E8A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r w:rsidRPr="003A3C27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(0);</w:t>
      </w:r>
    </w:p>
    <w:p w14:paraId="6C97E3EE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A100C7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74BACD07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repository</w:t>
      </w:r>
      <w:r w:rsidRPr="003A3C27">
        <w:rPr>
          <w:rFonts w:ascii="Consolas" w:hAnsi="Consolas"/>
          <w:color w:val="000000"/>
          <w:sz w:val="18"/>
          <w:szCs w:val="18"/>
        </w:rPr>
        <w:t>.delete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3D586E4B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</w:p>
    <w:p w14:paraId="048C0AB1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0B82DACE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entityDB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entityManager</w:t>
      </w:r>
      <w:r w:rsidRPr="003A3C27">
        <w:rPr>
          <w:rFonts w:ascii="Consolas" w:hAnsi="Consolas"/>
          <w:color w:val="000000"/>
          <w:sz w:val="18"/>
          <w:szCs w:val="18"/>
        </w:rPr>
        <w:t>.getEntityManager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find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Employe.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entite</w:t>
      </w:r>
      <w:r w:rsidRPr="003A3C27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3610D4A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entityDB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3EBAA68B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1993EBDB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ACBDD5D" w14:textId="2C9C335A" w:rsidR="006D2C65" w:rsidRPr="003A3C27" w:rsidRDefault="00052079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Vérifier que s’il n’y a pas d’enregistrement en base, nous remontons vide</w:t>
      </w:r>
    </w:p>
    <w:p w14:paraId="59F82A73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@Test</w:t>
      </w:r>
    </w:p>
    <w:p w14:paraId="20816CAC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test_find_all_is_empty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 {</w:t>
      </w:r>
    </w:p>
    <w:p w14:paraId="2032D5BB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A3C27">
        <w:rPr>
          <w:rFonts w:ascii="Consolas" w:hAnsi="Consolas"/>
          <w:color w:val="000000"/>
          <w:sz w:val="18"/>
          <w:szCs w:val="18"/>
        </w:rPr>
        <w:t xml:space="preserve"> List&lt;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lstEntites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repository</w:t>
      </w:r>
      <w:r w:rsidRPr="003A3C27">
        <w:rPr>
          <w:rFonts w:ascii="Consolas" w:hAnsi="Consolas"/>
          <w:color w:val="000000"/>
          <w:sz w:val="18"/>
          <w:szCs w:val="18"/>
        </w:rPr>
        <w:t>.findAll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593E3934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lstEntites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isEmpty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43256AAA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0D79CF62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379CEF" w14:textId="77777777" w:rsidR="00EB5625" w:rsidRPr="003A3C27" w:rsidRDefault="00EB562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CC3367E" w14:textId="77777777" w:rsidR="00EB5625" w:rsidRPr="003A3C27" w:rsidRDefault="00EB562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8A21871" w14:textId="77777777" w:rsidR="00EB5625" w:rsidRPr="003A3C27" w:rsidRDefault="00EB562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B2382B6" w14:textId="77777777" w:rsidR="00EB5625" w:rsidRPr="003A3C27" w:rsidRDefault="00EB562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C4ED652" w14:textId="77777777" w:rsidR="00EB5625" w:rsidRPr="003A3C27" w:rsidRDefault="00EB562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CA72582" w14:textId="3441B943" w:rsidR="00052079" w:rsidRPr="003A3C27" w:rsidRDefault="00052079" w:rsidP="0005207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3F7F5F"/>
          <w:sz w:val="18"/>
          <w:szCs w:val="18"/>
        </w:rPr>
        <w:t>// Retrouver l’ensemble du jeu de données</w:t>
      </w:r>
    </w:p>
    <w:p w14:paraId="15158AFE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@Test</w:t>
      </w:r>
    </w:p>
    <w:p w14:paraId="7681E213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test_findAll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 {</w:t>
      </w:r>
    </w:p>
    <w:p w14:paraId="6FCAEEC2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Contexte de la DB</w:t>
      </w:r>
    </w:p>
    <w:p w14:paraId="57366C0E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jeuDeDonnees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5DDC3E5C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5513120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A3C27">
        <w:rPr>
          <w:rFonts w:ascii="Consolas" w:hAnsi="Consolas"/>
          <w:color w:val="000000"/>
          <w:sz w:val="18"/>
          <w:szCs w:val="18"/>
        </w:rPr>
        <w:t xml:space="preserve"> List&lt;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lstEntites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repository</w:t>
      </w:r>
      <w:r w:rsidRPr="003A3C27">
        <w:rPr>
          <w:rFonts w:ascii="Consolas" w:hAnsi="Consolas"/>
          <w:color w:val="000000"/>
          <w:sz w:val="18"/>
          <w:szCs w:val="18"/>
        </w:rPr>
        <w:t>.findAll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76D6936E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lstEntites</w:t>
      </w:r>
      <w:r w:rsidRPr="003A3C27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(0);</w:t>
      </w:r>
    </w:p>
    <w:p w14:paraId="20E2D800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A3C27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lstEntites</w:t>
      </w:r>
      <w:r w:rsidRPr="003A3C27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3985475A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490F08E2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D4A0FD" w14:textId="02223866" w:rsidR="006D2C65" w:rsidRPr="003A3C27" w:rsidRDefault="00077D28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Création d’un jeu de données pour simuler la base</w:t>
      </w:r>
    </w:p>
    <w:p w14:paraId="5830F069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jeuDeDonnees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 {</w:t>
      </w:r>
    </w:p>
    <w:p w14:paraId="6883D890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A3C27">
        <w:rPr>
          <w:rFonts w:ascii="Consolas" w:hAnsi="Consolas"/>
          <w:color w:val="000000"/>
          <w:sz w:val="18"/>
          <w:szCs w:val="18"/>
        </w:rPr>
        <w:t xml:space="preserve"> List&lt;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lstEntites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&lt;&gt;();</w:t>
      </w:r>
    </w:p>
    <w:p w14:paraId="2518062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lstEntites</w:t>
      </w:r>
      <w:r w:rsidRPr="003A3C27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25B0A09F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</w:t>
      </w:r>
    </w:p>
    <w:p w14:paraId="040EABD0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.nom(</w:t>
      </w:r>
      <w:r w:rsidRPr="003A3C27">
        <w:rPr>
          <w:rFonts w:ascii="Consolas" w:hAnsi="Consolas"/>
          <w:color w:val="2A00FF"/>
          <w:sz w:val="18"/>
          <w:szCs w:val="18"/>
        </w:rPr>
        <w:t>"BAILLE"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41E1F8F1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"Anne-Lise"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1518201A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.email(</w:t>
      </w:r>
      <w:r w:rsidRPr="003A3C27">
        <w:rPr>
          <w:rFonts w:ascii="Consolas" w:hAnsi="Consolas"/>
          <w:color w:val="2A00FF"/>
          <w:sz w:val="18"/>
          <w:szCs w:val="18"/>
        </w:rPr>
        <w:t>"abaille@campus-eni.fr"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59944429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3A3C27">
        <w:rPr>
          <w:rFonts w:ascii="Consolas" w:hAnsi="Consolas"/>
          <w:color w:val="2A00FF"/>
          <w:sz w:val="18"/>
          <w:szCs w:val="18"/>
        </w:rPr>
        <w:t>"ENI_ECOLE_12398"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2807B402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"02XXXXXXXX"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4A9185C5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4BC5B6A0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lstEntites</w:t>
      </w:r>
      <w:r w:rsidRPr="003A3C27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7AFBECB7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</w:t>
      </w:r>
    </w:p>
    <w:p w14:paraId="2DB52B75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.nom(</w:t>
      </w:r>
      <w:r w:rsidRPr="003A3C27">
        <w:rPr>
          <w:rFonts w:ascii="Consolas" w:hAnsi="Consolas"/>
          <w:color w:val="2A00FF"/>
          <w:sz w:val="18"/>
          <w:szCs w:val="18"/>
        </w:rPr>
        <w:t>"DAUTAIS"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1A50EE77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"Servane"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2DD8FF3B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.email(</w:t>
      </w:r>
      <w:r w:rsidRPr="003A3C27">
        <w:rPr>
          <w:rFonts w:ascii="Consolas" w:hAnsi="Consolas"/>
          <w:color w:val="2A00FF"/>
          <w:sz w:val="18"/>
          <w:szCs w:val="18"/>
        </w:rPr>
        <w:t>"sdautais@campus-eni.fr"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78C45684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3A3C27">
        <w:rPr>
          <w:rFonts w:ascii="Consolas" w:hAnsi="Consolas"/>
          <w:color w:val="2A00FF"/>
          <w:sz w:val="18"/>
          <w:szCs w:val="18"/>
        </w:rPr>
        <w:t>"ENI_ECOLE_09397"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1F380F39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"06XXXXXXXX"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44ACCE8E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347CF70D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lstEntites</w:t>
      </w:r>
      <w:r w:rsidRPr="003A3C27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391E82EB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</w:t>
      </w:r>
    </w:p>
    <w:p w14:paraId="62913900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.nom(</w:t>
      </w:r>
      <w:r w:rsidRPr="003A3C27">
        <w:rPr>
          <w:rFonts w:ascii="Consolas" w:hAnsi="Consolas"/>
          <w:color w:val="2A00FF"/>
          <w:sz w:val="18"/>
          <w:szCs w:val="18"/>
        </w:rPr>
        <w:t>"DELACHESNAIS"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7844A7B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"Frédéric"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7CE2F4D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.email(</w:t>
      </w:r>
      <w:r w:rsidRPr="003A3C27">
        <w:rPr>
          <w:rFonts w:ascii="Consolas" w:hAnsi="Consolas"/>
          <w:color w:val="2A00FF"/>
          <w:sz w:val="18"/>
          <w:szCs w:val="18"/>
        </w:rPr>
        <w:t>"fdelachesnais@campus-eni.fr"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29D7C289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3A3C27">
        <w:rPr>
          <w:rFonts w:ascii="Consolas" w:hAnsi="Consolas"/>
          <w:color w:val="2A00FF"/>
          <w:sz w:val="18"/>
          <w:szCs w:val="18"/>
        </w:rPr>
        <w:t>"ENI_ECOLE_15009"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554EC0EF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"02XXXXXXXX"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494C6F62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"06XXXXXXXX"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1459E549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57BDDD76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E5DDB2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Contexte de la DB</w:t>
      </w:r>
    </w:p>
    <w:p w14:paraId="7276C9BB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lstEntites</w:t>
      </w:r>
      <w:r w:rsidRPr="003A3C27">
        <w:rPr>
          <w:rFonts w:ascii="Consolas" w:hAnsi="Consolas"/>
          <w:color w:val="000000"/>
          <w:sz w:val="18"/>
          <w:szCs w:val="18"/>
        </w:rPr>
        <w:t>.forEach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e</w:t>
      </w:r>
      <w:r w:rsidRPr="003A3C27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5226037E" w14:textId="77777777" w:rsidR="006D2C65" w:rsidRPr="003A3C27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entityManager</w:t>
      </w:r>
      <w:r w:rsidRPr="003A3C27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e</w:t>
      </w:r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1760DCA8" w14:textId="77777777" w:rsidR="006D2C65" w:rsidRPr="003A3C27" w:rsidRDefault="006D2C65" w:rsidP="00F327F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});</w:t>
      </w:r>
    </w:p>
    <w:p w14:paraId="79FDD160" w14:textId="77777777" w:rsidR="006D2C65" w:rsidRPr="003A3C27" w:rsidRDefault="006D2C65" w:rsidP="00F327F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entityManager</w:t>
      </w:r>
      <w:r w:rsidRPr="003A3C27">
        <w:rPr>
          <w:rFonts w:ascii="Consolas" w:hAnsi="Consolas"/>
          <w:color w:val="000000"/>
          <w:sz w:val="18"/>
          <w:szCs w:val="18"/>
        </w:rPr>
        <w:t>.flush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1956407F" w14:textId="77777777" w:rsidR="006D2C65" w:rsidRPr="003A3C27" w:rsidRDefault="006D2C65" w:rsidP="00F327F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7D710730" w14:textId="25D0B546" w:rsidR="006D2C65" w:rsidRPr="003A3C27" w:rsidRDefault="006D2C65" w:rsidP="00F327F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>}</w:t>
      </w:r>
    </w:p>
    <w:p w14:paraId="0904910E" w14:textId="77777777" w:rsidR="006D2C65" w:rsidRPr="003A3C27" w:rsidRDefault="006D2C65" w:rsidP="006D2C65">
      <w:pPr>
        <w:rPr>
          <w:lang w:val="fr-FR"/>
        </w:rPr>
      </w:pPr>
    </w:p>
    <w:p w14:paraId="681F9A84" w14:textId="48620951" w:rsidR="006D2C65" w:rsidRPr="003A3C27" w:rsidRDefault="007A43B7" w:rsidP="007A43B7">
      <w:pPr>
        <w:pStyle w:val="TPnormal"/>
      </w:pPr>
      <w:r w:rsidRPr="003A3C27">
        <w:t>Les tests fonctionnent indépendamment les uns des autres.</w:t>
      </w:r>
    </w:p>
    <w:p w14:paraId="4CC2B80E" w14:textId="1689AF40" w:rsidR="007A43B7" w:rsidRPr="003A3C27" w:rsidRDefault="007A43B7" w:rsidP="00DB7A5B">
      <w:pPr>
        <w:pStyle w:val="TPnormalpuce1"/>
      </w:pPr>
      <w:r w:rsidRPr="003A3C27">
        <w:t>Si vous les exécuter, ils seront tous verts.</w:t>
      </w:r>
    </w:p>
    <w:p w14:paraId="5417D4B0" w14:textId="77777777" w:rsidR="00144925" w:rsidRPr="003A3C27" w:rsidRDefault="00144925" w:rsidP="00144925">
      <w:pPr>
        <w:rPr>
          <w:lang w:val="fr-FR"/>
        </w:rPr>
      </w:pPr>
    </w:p>
    <w:p w14:paraId="01CAFB88" w14:textId="77777777" w:rsidR="000C6A7D" w:rsidRPr="003A3C27" w:rsidRDefault="000C6A7D" w:rsidP="000C6A7D">
      <w:pPr>
        <w:rPr>
          <w:lang w:val="fr-FR"/>
        </w:rPr>
      </w:pPr>
    </w:p>
    <w:p w14:paraId="40D034D5" w14:textId="77777777" w:rsidR="002A4702" w:rsidRPr="003A3C27" w:rsidRDefault="002A4702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 w:rsidRPr="003A3C27">
        <w:rPr>
          <w:lang w:val="fr-FR"/>
        </w:rPr>
        <w:br w:type="page"/>
      </w:r>
    </w:p>
    <w:p w14:paraId="7E355D26" w14:textId="6B37EF76" w:rsidR="004A1F02" w:rsidRPr="003A3C27" w:rsidRDefault="004A1F02" w:rsidP="004A1F02">
      <w:pPr>
        <w:pStyle w:val="Titre1"/>
      </w:pPr>
      <w:r w:rsidRPr="003A3C27">
        <w:lastRenderedPageBreak/>
        <w:t>Modification de</w:t>
      </w:r>
      <w:r w:rsidR="00792818" w:rsidRPr="003A3C27">
        <w:t>s</w:t>
      </w:r>
      <w:r w:rsidRPr="003A3C27">
        <w:t xml:space="preserve"> tests unitaires du service</w:t>
      </w:r>
    </w:p>
    <w:p w14:paraId="19E45ACA" w14:textId="12B40E18" w:rsidR="004A1F02" w:rsidRPr="003A3C27" w:rsidRDefault="004A1F02" w:rsidP="004A1F02">
      <w:pPr>
        <w:pStyle w:val="TPnormalpuce1"/>
      </w:pPr>
      <w:r w:rsidRPr="003A3C27">
        <w:t>Dès qu’une mise à jour d’une méthode est faite ; il faut mettre à jour le test unitaire associé</w:t>
      </w:r>
    </w:p>
    <w:p w14:paraId="5CCFA701" w14:textId="1AD94544" w:rsidR="00F82AA5" w:rsidRPr="003A3C27" w:rsidRDefault="00F82AA5" w:rsidP="00F82AA5">
      <w:pPr>
        <w:pStyle w:val="TPnormalpuce1"/>
        <w:numPr>
          <w:ilvl w:val="1"/>
          <w:numId w:val="1"/>
        </w:numPr>
      </w:pPr>
      <w:r w:rsidRPr="003A3C27">
        <w:t xml:space="preserve">Il faut aussi par défaut les faire retourner pour valider les </w:t>
      </w:r>
      <w:r w:rsidR="00F50E3D" w:rsidRPr="003A3C27">
        <w:t>non-régression</w:t>
      </w:r>
    </w:p>
    <w:p w14:paraId="6FDB691E" w14:textId="350B61CE" w:rsidR="004A1F02" w:rsidRPr="003A3C27" w:rsidRDefault="004A1F02" w:rsidP="004A1F02">
      <w:pPr>
        <w:pStyle w:val="TPnormalpuce1"/>
      </w:pPr>
      <w:r w:rsidRPr="003A3C27">
        <w:t>Les tests doivent refléter les mises à jour et continuer à prouver le fonctionnement</w:t>
      </w:r>
    </w:p>
    <w:p w14:paraId="46576C32" w14:textId="265FCA24" w:rsidR="00BB5942" w:rsidRPr="003A3C27" w:rsidRDefault="00BB5942" w:rsidP="004A1F02">
      <w:pPr>
        <w:pStyle w:val="TPnormalpuce1"/>
      </w:pPr>
      <w:r w:rsidRPr="003A3C27">
        <w:t>Dans l’itération précédente, la couche d’accès aux données était un bouchon</w:t>
      </w:r>
    </w:p>
    <w:p w14:paraId="34CC6F83" w14:textId="72BFC7DB" w:rsidR="00BB5942" w:rsidRPr="003A3C27" w:rsidRDefault="00BB5942" w:rsidP="00BB5942">
      <w:pPr>
        <w:pStyle w:val="TPnormalpuce1"/>
        <w:numPr>
          <w:ilvl w:val="1"/>
          <w:numId w:val="1"/>
        </w:numPr>
      </w:pPr>
      <w:r w:rsidRPr="003A3C27">
        <w:t xml:space="preserve">Nous devons donc reprendre les tests unitaires et utiliser </w:t>
      </w:r>
      <w:proofErr w:type="spellStart"/>
      <w:r w:rsidRPr="003A3C27">
        <w:t>Mockito</w:t>
      </w:r>
      <w:proofErr w:type="spellEnd"/>
      <w:r w:rsidRPr="003A3C27">
        <w:t xml:space="preserve"> pour gérer le bouchon du </w:t>
      </w:r>
      <w:proofErr w:type="spellStart"/>
      <w:r w:rsidRPr="003A3C27">
        <w:t>EmployeRepository</w:t>
      </w:r>
      <w:proofErr w:type="spellEnd"/>
    </w:p>
    <w:p w14:paraId="61AB6D9D" w14:textId="4CFDF972" w:rsidR="004A1F02" w:rsidRPr="003A3C27" w:rsidRDefault="004A1F02" w:rsidP="004A1F02">
      <w:pPr>
        <w:pStyle w:val="TPnormalpuce1"/>
      </w:pPr>
      <w:r w:rsidRPr="003A3C27">
        <w:t>Nous aurons pour le moment un test qui sera en échec celui de la recherche d’un employé par son immatriculation</w:t>
      </w:r>
    </w:p>
    <w:p w14:paraId="58F7EA1A" w14:textId="4457B451" w:rsidR="00F82AA5" w:rsidRPr="003A3C27" w:rsidRDefault="00F82AA5" w:rsidP="00F82AA5">
      <w:pPr>
        <w:pStyle w:val="TPnormalpuce1"/>
        <w:numPr>
          <w:ilvl w:val="1"/>
          <w:numId w:val="1"/>
        </w:numPr>
      </w:pPr>
      <w:r w:rsidRPr="003A3C27">
        <w:t>Il permettra de confirmer qu’il faut mettre à jour ce code</w:t>
      </w:r>
    </w:p>
    <w:p w14:paraId="1412EC12" w14:textId="77777777" w:rsidR="00B34DFB" w:rsidRPr="003A3C27" w:rsidRDefault="00B34DFB" w:rsidP="00B34DFB">
      <w:pPr>
        <w:rPr>
          <w:lang w:val="fr-FR"/>
        </w:rPr>
      </w:pPr>
    </w:p>
    <w:p w14:paraId="4D383284" w14:textId="787D7B30" w:rsidR="00F82AA5" w:rsidRPr="003A3C27" w:rsidRDefault="00EA4D07" w:rsidP="00EA4D07">
      <w:pPr>
        <w:pStyle w:val="TPnormalpuce1"/>
      </w:pPr>
      <w:r w:rsidRPr="003A3C27">
        <w:t xml:space="preserve">Il faut injecter </w:t>
      </w:r>
      <w:proofErr w:type="spellStart"/>
      <w:r w:rsidRPr="003A3C27">
        <w:t>EmployerRepository</w:t>
      </w:r>
      <w:proofErr w:type="spellEnd"/>
      <w:r w:rsidRPr="003A3C27">
        <w:t xml:space="preserve"> à la place d’</w:t>
      </w:r>
      <w:proofErr w:type="spellStart"/>
      <w:r w:rsidRPr="003A3C27">
        <w:t>EmployeDAO</w:t>
      </w:r>
      <w:proofErr w:type="spellEnd"/>
    </w:p>
    <w:p w14:paraId="7191E24B" w14:textId="2AC1758C" w:rsidR="00EA4D07" w:rsidRPr="003A3C27" w:rsidRDefault="00EA4D07" w:rsidP="00EA4D07">
      <w:pPr>
        <w:pStyle w:val="TPnormalpuce1"/>
      </w:pPr>
      <w:r w:rsidRPr="003A3C27">
        <w:t xml:space="preserve">Et changer les méthodes du CRUD d’origine par les méthodes de </w:t>
      </w:r>
      <w:proofErr w:type="spellStart"/>
      <w:r w:rsidRPr="003A3C27">
        <w:t>CrudRepository</w:t>
      </w:r>
      <w:proofErr w:type="spellEnd"/>
      <w:r w:rsidRPr="003A3C27">
        <w:t xml:space="preserve"> et </w:t>
      </w:r>
      <w:proofErr w:type="spellStart"/>
      <w:r w:rsidRPr="003A3C27">
        <w:t>JpaRepository</w:t>
      </w:r>
      <w:proofErr w:type="spellEnd"/>
    </w:p>
    <w:p w14:paraId="563946C0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fr.eni.demo.bll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6E5C2843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B41A898" w14:textId="6A4FB92E" w:rsidR="007F180E" w:rsidRPr="003A3C27" w:rsidRDefault="00341693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00EDBC65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java.util.Optional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091F5831" w14:textId="77777777" w:rsidR="006E56BB" w:rsidRPr="003A3C27" w:rsidRDefault="006E56BB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7DF3306" w14:textId="72498279" w:rsidR="007F180E" w:rsidRPr="003A3C27" w:rsidRDefault="006E56BB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>…</w:t>
      </w:r>
    </w:p>
    <w:p w14:paraId="28B55196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F07AA41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fr.eni.demo.bo.Employe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741B5361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fr.eni.demo.dal.EmployeRepository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575AB349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D9CEBE2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TestEmployeService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18121A51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EmployeService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employeService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09884768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C281A2D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@Mock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color w:val="3F7F5F"/>
          <w:sz w:val="18"/>
          <w:szCs w:val="18"/>
        </w:rPr>
        <w:t xml:space="preserve">// Injection d'un </w:t>
      </w:r>
      <w:proofErr w:type="spellStart"/>
      <w:r w:rsidRPr="003A3C27">
        <w:rPr>
          <w:rFonts w:ascii="Consolas" w:hAnsi="Consolas"/>
          <w:color w:val="3F7F5F"/>
          <w:sz w:val="18"/>
          <w:szCs w:val="18"/>
        </w:rPr>
        <w:t>Mock</w:t>
      </w:r>
      <w:proofErr w:type="spellEnd"/>
      <w:r w:rsidRPr="003A3C27">
        <w:rPr>
          <w:rFonts w:ascii="Consolas" w:hAnsi="Consolas"/>
          <w:color w:val="3F7F5F"/>
          <w:sz w:val="18"/>
          <w:szCs w:val="18"/>
        </w:rPr>
        <w:t xml:space="preserve"> du </w:t>
      </w:r>
      <w:proofErr w:type="spellStart"/>
      <w:r w:rsidRPr="003A3C27">
        <w:rPr>
          <w:rFonts w:ascii="Consolas" w:hAnsi="Consolas"/>
          <w:color w:val="3F7F5F"/>
          <w:sz w:val="18"/>
          <w:szCs w:val="18"/>
        </w:rPr>
        <w:t>EmployeRepository</w:t>
      </w:r>
      <w:proofErr w:type="spellEnd"/>
    </w:p>
    <w:p w14:paraId="39810F6F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;</w:t>
      </w:r>
    </w:p>
    <w:p w14:paraId="2739DC0F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1BBF0E8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@BeforeEach</w:t>
      </w:r>
    </w:p>
    <w:p w14:paraId="5215DCBB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init() {</w:t>
      </w:r>
    </w:p>
    <w:p w14:paraId="2BC1D3DE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MockitoAnnotations.</w:t>
      </w:r>
      <w:r w:rsidRPr="003A3C27">
        <w:rPr>
          <w:rFonts w:ascii="Consolas" w:hAnsi="Consolas"/>
          <w:i/>
          <w:iCs/>
          <w:color w:val="000000"/>
          <w:sz w:val="18"/>
          <w:szCs w:val="18"/>
        </w:rPr>
        <w:t>openMocks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this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45E9AEA2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employeService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EmployeServiceImpl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employeRepository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30DD6587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388CBC5E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A233134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@Test</w:t>
      </w:r>
    </w:p>
    <w:p w14:paraId="03233D35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test01_ajouter_tousParametresValides() {</w:t>
      </w:r>
    </w:p>
    <w:p w14:paraId="79EFDF42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color w:val="6A3E3E"/>
          <w:sz w:val="18"/>
          <w:szCs w:val="18"/>
        </w:rPr>
        <w:t>id</w:t>
      </w:r>
      <w:r w:rsidRPr="003A3C27">
        <w:rPr>
          <w:rFonts w:ascii="Consolas" w:hAnsi="Consolas"/>
          <w:color w:val="000000"/>
          <w:sz w:val="18"/>
          <w:szCs w:val="18"/>
        </w:rPr>
        <w:t xml:space="preserve"> = 1;</w:t>
      </w:r>
    </w:p>
    <w:p w14:paraId="0254F25A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0FE20532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</w:t>
      </w:r>
    </w:p>
    <w:p w14:paraId="6CEDFFDE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.id(</w:t>
      </w:r>
      <w:r w:rsidRPr="003A3C27">
        <w:rPr>
          <w:rFonts w:ascii="Consolas" w:hAnsi="Consolas"/>
          <w:color w:val="6A3E3E"/>
          <w:sz w:val="18"/>
          <w:szCs w:val="18"/>
        </w:rPr>
        <w:t>id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017DDB0B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.nom(</w:t>
      </w:r>
      <w:r w:rsidRPr="003A3C27">
        <w:rPr>
          <w:rFonts w:ascii="Consolas" w:hAnsi="Consolas"/>
          <w:color w:val="2A00FF"/>
          <w:sz w:val="18"/>
          <w:szCs w:val="18"/>
        </w:rPr>
        <w:t>"BAILLE"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5448DDFB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"Anne-Lise"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0A78CDBD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.email(</w:t>
      </w:r>
      <w:r w:rsidRPr="003A3C27">
        <w:rPr>
          <w:rFonts w:ascii="Consolas" w:hAnsi="Consolas"/>
          <w:color w:val="2A00FF"/>
          <w:sz w:val="18"/>
          <w:szCs w:val="18"/>
        </w:rPr>
        <w:t>"abaille@campus-eni.fr"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57798BA6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3A3C27">
        <w:rPr>
          <w:rFonts w:ascii="Consolas" w:hAnsi="Consolas"/>
          <w:color w:val="2A00FF"/>
          <w:sz w:val="18"/>
          <w:szCs w:val="18"/>
        </w:rPr>
        <w:t>"ENI_Ecole_012892"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6CEF3DC9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"0299XXXXXX"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31224A19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"0699XXXXXX"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0B816126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7D78ADE4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9B401C9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 xml:space="preserve">// Définir le comportement du Repository </w:t>
      </w:r>
      <w:proofErr w:type="spellStart"/>
      <w:r w:rsidRPr="003A3C27">
        <w:rPr>
          <w:rFonts w:ascii="Consolas" w:hAnsi="Consolas"/>
          <w:color w:val="3F7F5F"/>
          <w:sz w:val="18"/>
          <w:szCs w:val="18"/>
        </w:rPr>
        <w:t>mocké</w:t>
      </w:r>
      <w:proofErr w:type="spellEnd"/>
    </w:p>
    <w:p w14:paraId="29B53C89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 xml:space="preserve"> </w:t>
      </w:r>
      <w:r w:rsidRPr="003A3C27">
        <w:rPr>
          <w:rFonts w:ascii="Consolas" w:hAnsi="Consolas"/>
          <w:i/>
          <w:iCs/>
          <w:color w:val="000000"/>
          <w:sz w:val="18"/>
          <w:szCs w:val="18"/>
        </w:rPr>
        <w:t>when</w:t>
      </w:r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0000C0"/>
          <w:sz w:val="18"/>
          <w:szCs w:val="18"/>
        </w:rPr>
        <w:t>employeRepository</w:t>
      </w:r>
      <w:r w:rsidRPr="003A3C27">
        <w:rPr>
          <w:rFonts w:ascii="Consolas" w:hAnsi="Consolas"/>
          <w:color w:val="000000"/>
          <w:sz w:val="18"/>
          <w:szCs w:val="18"/>
        </w:rPr>
        <w:t>.findById(</w:t>
      </w:r>
      <w:r w:rsidRPr="003A3C27">
        <w:rPr>
          <w:rFonts w:ascii="Consolas" w:hAnsi="Consolas"/>
          <w:color w:val="6A3E3E"/>
          <w:sz w:val="18"/>
          <w:szCs w:val="18"/>
        </w:rPr>
        <w:t>id</w:t>
      </w:r>
      <w:r w:rsidRPr="003A3C27">
        <w:rPr>
          <w:rFonts w:ascii="Consolas" w:hAnsi="Consolas"/>
          <w:color w:val="000000"/>
          <w:sz w:val="18"/>
          <w:szCs w:val="18"/>
        </w:rPr>
        <w:t>)).thenReturn(Optional.</w:t>
      </w:r>
      <w:r w:rsidRPr="003A3C27">
        <w:rPr>
          <w:rFonts w:ascii="Consolas" w:hAnsi="Consolas"/>
          <w:i/>
          <w:iCs/>
          <w:color w:val="000000"/>
          <w:sz w:val="18"/>
          <w:szCs w:val="18"/>
        </w:rPr>
        <w:t>of</w:t>
      </w:r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employe</w:t>
      </w:r>
      <w:r w:rsidRPr="003A3C27">
        <w:rPr>
          <w:rFonts w:ascii="Consolas" w:hAnsi="Consolas"/>
          <w:color w:val="000000"/>
          <w:sz w:val="18"/>
          <w:szCs w:val="18"/>
        </w:rPr>
        <w:t>));</w:t>
      </w:r>
    </w:p>
    <w:p w14:paraId="28E0164F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 xml:space="preserve"> </w:t>
      </w:r>
    </w:p>
    <w:p w14:paraId="37C49391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 xml:space="preserve">// </w:t>
      </w:r>
      <w:proofErr w:type="spellStart"/>
      <w:r w:rsidRPr="003A3C27">
        <w:rPr>
          <w:rFonts w:ascii="Consolas" w:hAnsi="Consolas"/>
          <w:color w:val="3F7F5F"/>
          <w:sz w:val="18"/>
          <w:szCs w:val="18"/>
        </w:rPr>
        <w:t>Comportemnet</w:t>
      </w:r>
      <w:proofErr w:type="spellEnd"/>
      <w:r w:rsidRPr="003A3C27">
        <w:rPr>
          <w:rFonts w:ascii="Consolas" w:hAnsi="Consolas"/>
          <w:color w:val="3F7F5F"/>
          <w:sz w:val="18"/>
          <w:szCs w:val="18"/>
        </w:rPr>
        <w:t xml:space="preserve"> à valider</w:t>
      </w:r>
    </w:p>
    <w:p w14:paraId="0B5DE45E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employeService</w:t>
      </w:r>
      <w:r w:rsidRPr="003A3C27">
        <w:rPr>
          <w:rFonts w:ascii="Consolas" w:hAnsi="Consolas"/>
          <w:color w:val="000000"/>
          <w:sz w:val="18"/>
          <w:szCs w:val="18"/>
        </w:rPr>
        <w:t>.ajouter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2C0E9097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5CDAB4D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 Vérification de l'ajout dans la liste des employés</w:t>
      </w:r>
    </w:p>
    <w:p w14:paraId="7E317685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Optional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&gt; </w:t>
      </w:r>
      <w:r w:rsidRPr="003A3C27">
        <w:rPr>
          <w:rFonts w:ascii="Consolas" w:hAnsi="Consolas"/>
          <w:color w:val="6A3E3E"/>
          <w:sz w:val="18"/>
          <w:szCs w:val="18"/>
        </w:rPr>
        <w:t>op</w:t>
      </w:r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employeRepository</w:t>
      </w:r>
      <w:r w:rsidRPr="003A3C27">
        <w:rPr>
          <w:rFonts w:ascii="Consolas" w:hAnsi="Consolas"/>
          <w:color w:val="000000"/>
          <w:sz w:val="18"/>
          <w:szCs w:val="18"/>
        </w:rPr>
        <w:t>.findById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id</w:t>
      </w:r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4A9CCC72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assertNotNull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op</w:t>
      </w:r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7C5BFC44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op</w:t>
      </w:r>
      <w:r w:rsidRPr="003A3C27">
        <w:rPr>
          <w:rFonts w:ascii="Consolas" w:hAnsi="Consolas"/>
          <w:color w:val="000000"/>
          <w:sz w:val="18"/>
          <w:szCs w:val="18"/>
        </w:rPr>
        <w:t>.isPresent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isTrue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6FE9A826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employeDB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op</w:t>
      </w:r>
      <w:r w:rsidRPr="003A3C27">
        <w:rPr>
          <w:rFonts w:ascii="Consolas" w:hAnsi="Consolas"/>
          <w:color w:val="000000"/>
          <w:sz w:val="18"/>
          <w:szCs w:val="18"/>
        </w:rPr>
        <w:t>.get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71E4A5EC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assertNotNull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employeDB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6BBE5321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employe</w:t>
      </w:r>
      <w:r w:rsidRPr="003A3C27">
        <w:rPr>
          <w:rFonts w:ascii="Consolas" w:hAnsi="Consolas"/>
          <w:color w:val="000000"/>
          <w:sz w:val="18"/>
          <w:szCs w:val="18"/>
        </w:rPr>
        <w:t>.getImmatriculation()).isEqualTo(</w:t>
      </w:r>
      <w:r w:rsidRPr="003A3C27">
        <w:rPr>
          <w:rFonts w:ascii="Consolas" w:hAnsi="Consolas"/>
          <w:color w:val="6A3E3E"/>
          <w:sz w:val="18"/>
          <w:szCs w:val="18"/>
        </w:rPr>
        <w:t>employeDB</w:t>
      </w:r>
      <w:r w:rsidRPr="003A3C27">
        <w:rPr>
          <w:rFonts w:ascii="Consolas" w:hAnsi="Consolas"/>
          <w:color w:val="000000"/>
          <w:sz w:val="18"/>
          <w:szCs w:val="18"/>
        </w:rPr>
        <w:t>.getImmatriculation());</w:t>
      </w:r>
    </w:p>
    <w:p w14:paraId="7F8817B0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</w:t>
      </w:r>
      <w:r w:rsidRPr="003A3C27">
        <w:rPr>
          <w:rFonts w:ascii="Consolas" w:hAnsi="Consolas"/>
          <w:color w:val="000000"/>
          <w:sz w:val="18"/>
          <w:szCs w:val="18"/>
        </w:rPr>
        <w:t>.getEmail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employeDB</w:t>
      </w:r>
      <w:r w:rsidRPr="003A3C27">
        <w:rPr>
          <w:rFonts w:ascii="Consolas" w:hAnsi="Consolas"/>
          <w:color w:val="000000"/>
          <w:sz w:val="18"/>
          <w:szCs w:val="18"/>
        </w:rPr>
        <w:t>.getEmail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2301C123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</w:t>
      </w:r>
      <w:r w:rsidRPr="003A3C27">
        <w:rPr>
          <w:rFonts w:ascii="Consolas" w:hAnsi="Consolas"/>
          <w:color w:val="000000"/>
          <w:sz w:val="18"/>
          <w:szCs w:val="18"/>
        </w:rPr>
        <w:t>.getNom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6A3E3E"/>
          <w:sz w:val="18"/>
          <w:szCs w:val="18"/>
        </w:rPr>
        <w:t>employeDB</w:t>
      </w:r>
      <w:r w:rsidRPr="003A3C27">
        <w:rPr>
          <w:rFonts w:ascii="Consolas" w:hAnsi="Consolas"/>
          <w:color w:val="000000"/>
          <w:sz w:val="18"/>
          <w:szCs w:val="18"/>
        </w:rPr>
        <w:t>.getNom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());</w:t>
      </w:r>
    </w:p>
    <w:p w14:paraId="155B1B7B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employe</w:t>
      </w:r>
      <w:r w:rsidRPr="003A3C27">
        <w:rPr>
          <w:rFonts w:ascii="Consolas" w:hAnsi="Consolas"/>
          <w:color w:val="000000"/>
          <w:sz w:val="18"/>
          <w:szCs w:val="18"/>
        </w:rPr>
        <w:t>.getPrenom()).isEqualTo(</w:t>
      </w:r>
      <w:r w:rsidRPr="003A3C27">
        <w:rPr>
          <w:rFonts w:ascii="Consolas" w:hAnsi="Consolas"/>
          <w:color w:val="6A3E3E"/>
          <w:sz w:val="18"/>
          <w:szCs w:val="18"/>
        </w:rPr>
        <w:t>employeDB</w:t>
      </w:r>
      <w:r w:rsidRPr="003A3C27">
        <w:rPr>
          <w:rFonts w:ascii="Consolas" w:hAnsi="Consolas"/>
          <w:color w:val="000000"/>
          <w:sz w:val="18"/>
          <w:szCs w:val="18"/>
        </w:rPr>
        <w:t>.getPrenom());</w:t>
      </w:r>
    </w:p>
    <w:p w14:paraId="633A0743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employe</w:t>
      </w:r>
      <w:r w:rsidRPr="003A3C27">
        <w:rPr>
          <w:rFonts w:ascii="Consolas" w:hAnsi="Consolas"/>
          <w:color w:val="000000"/>
          <w:sz w:val="18"/>
          <w:szCs w:val="18"/>
        </w:rPr>
        <w:t>.getNumDom()).isEqualTo(</w:t>
      </w:r>
      <w:r w:rsidRPr="003A3C27">
        <w:rPr>
          <w:rFonts w:ascii="Consolas" w:hAnsi="Consolas"/>
          <w:color w:val="6A3E3E"/>
          <w:sz w:val="18"/>
          <w:szCs w:val="18"/>
        </w:rPr>
        <w:t>employeDB</w:t>
      </w:r>
      <w:r w:rsidRPr="003A3C27">
        <w:rPr>
          <w:rFonts w:ascii="Consolas" w:hAnsi="Consolas"/>
          <w:color w:val="000000"/>
          <w:sz w:val="18"/>
          <w:szCs w:val="18"/>
        </w:rPr>
        <w:t>.getNumDom());</w:t>
      </w:r>
    </w:p>
    <w:p w14:paraId="44357D6A" w14:textId="77777777" w:rsidR="007F180E" w:rsidRPr="003A3C27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employe</w:t>
      </w:r>
      <w:r w:rsidRPr="003A3C27">
        <w:rPr>
          <w:rFonts w:ascii="Consolas" w:hAnsi="Consolas"/>
          <w:color w:val="000000"/>
          <w:sz w:val="18"/>
          <w:szCs w:val="18"/>
        </w:rPr>
        <w:t>.getNumPortable()).isEqualTo(</w:t>
      </w:r>
      <w:r w:rsidRPr="003A3C27">
        <w:rPr>
          <w:rFonts w:ascii="Consolas" w:hAnsi="Consolas"/>
          <w:color w:val="6A3E3E"/>
          <w:sz w:val="18"/>
          <w:szCs w:val="18"/>
        </w:rPr>
        <w:t>employeDB</w:t>
      </w:r>
      <w:r w:rsidRPr="003A3C27">
        <w:rPr>
          <w:rFonts w:ascii="Consolas" w:hAnsi="Consolas"/>
          <w:color w:val="000000"/>
          <w:sz w:val="18"/>
          <w:szCs w:val="18"/>
        </w:rPr>
        <w:t>.getNumPortable());</w:t>
      </w:r>
    </w:p>
    <w:p w14:paraId="531930CF" w14:textId="77777777" w:rsidR="007F180E" w:rsidRPr="003A3C27" w:rsidRDefault="007F180E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3C905312" w14:textId="490EA243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>…</w:t>
      </w:r>
    </w:p>
    <w:p w14:paraId="5E5CB303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C016E3" w14:textId="77777777" w:rsidR="00317843" w:rsidRPr="003A3C27" w:rsidRDefault="00317843" w:rsidP="00A30B7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3F7F5F"/>
          <w:sz w:val="18"/>
          <w:szCs w:val="18"/>
        </w:rPr>
        <w:t>// Immatriculation Unique - la validation métier l'interdit</w:t>
      </w:r>
    </w:p>
    <w:p w14:paraId="723AEB83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646464"/>
          <w:sz w:val="18"/>
          <w:szCs w:val="18"/>
        </w:rPr>
        <w:t>@Test</w:t>
      </w:r>
    </w:p>
    <w:p w14:paraId="5969F3C1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test_ajouter_immatriculationUnique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 {</w:t>
      </w:r>
    </w:p>
    <w:p w14:paraId="50B913FF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color w:val="6A3E3E"/>
          <w:sz w:val="18"/>
          <w:szCs w:val="18"/>
        </w:rPr>
        <w:t>employe1</w:t>
      </w:r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6740F227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</w:t>
      </w:r>
    </w:p>
    <w:p w14:paraId="4196BE2D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.id(1)</w:t>
      </w:r>
    </w:p>
    <w:p w14:paraId="4F0A8F6D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.nom(</w:t>
      </w:r>
      <w:r w:rsidRPr="003A3C27">
        <w:rPr>
          <w:rFonts w:ascii="Consolas" w:hAnsi="Consolas"/>
          <w:color w:val="2A00FF"/>
          <w:sz w:val="18"/>
          <w:szCs w:val="18"/>
        </w:rPr>
        <w:t>"BAILLE"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632D2296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"Anne-Lise"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5594B41A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.email(</w:t>
      </w:r>
      <w:r w:rsidRPr="003A3C27">
        <w:rPr>
          <w:rFonts w:ascii="Consolas" w:hAnsi="Consolas"/>
          <w:color w:val="2A00FF"/>
          <w:sz w:val="18"/>
          <w:szCs w:val="18"/>
        </w:rPr>
        <w:t>"abaille@campus-eni.fr"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44CE1A98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3A3C27">
        <w:rPr>
          <w:rFonts w:ascii="Consolas" w:hAnsi="Consolas"/>
          <w:color w:val="2A00FF"/>
          <w:sz w:val="18"/>
          <w:szCs w:val="18"/>
        </w:rPr>
        <w:t>"ENI_Ecole_012892"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31DF0832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"0299XXXXXX"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544A2ADF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"0699XXXXXX"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3C5B9C81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218FE57F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employeService</w:t>
      </w:r>
      <w:r w:rsidRPr="003A3C27">
        <w:rPr>
          <w:rFonts w:ascii="Consolas" w:hAnsi="Consolas"/>
          <w:color w:val="000000"/>
          <w:sz w:val="18"/>
          <w:szCs w:val="18"/>
        </w:rPr>
        <w:t>.ajouter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employe1</w:t>
      </w:r>
      <w:r w:rsidRPr="003A3C27">
        <w:rPr>
          <w:rFonts w:ascii="Consolas" w:hAnsi="Consolas"/>
          <w:color w:val="000000"/>
          <w:sz w:val="18"/>
          <w:szCs w:val="18"/>
        </w:rPr>
        <w:t>);</w:t>
      </w:r>
    </w:p>
    <w:p w14:paraId="2863EA71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C25B876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 xml:space="preserve">// Définir le comportement du Repository avec </w:t>
      </w:r>
      <w:proofErr w:type="spellStart"/>
      <w:r w:rsidRPr="003A3C27">
        <w:rPr>
          <w:rFonts w:ascii="Consolas" w:hAnsi="Consolas"/>
          <w:color w:val="3F7F5F"/>
          <w:sz w:val="18"/>
          <w:szCs w:val="18"/>
        </w:rPr>
        <w:t>findByImmatriculation</w:t>
      </w:r>
      <w:proofErr w:type="spellEnd"/>
    </w:p>
    <w:p w14:paraId="6E223E50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</w:t>
      </w:r>
      <w:r w:rsidRPr="003A3C27">
        <w:rPr>
          <w:rFonts w:ascii="Consolas" w:hAnsi="Consolas"/>
          <w:b/>
          <w:bCs/>
          <w:color w:val="7F9FBF"/>
          <w:sz w:val="18"/>
          <w:szCs w:val="18"/>
        </w:rPr>
        <w:t>TODO</w:t>
      </w:r>
      <w:r w:rsidRPr="003A3C27">
        <w:rPr>
          <w:rFonts w:ascii="Consolas" w:hAnsi="Consolas"/>
          <w:color w:val="3F7F5F"/>
          <w:sz w:val="18"/>
          <w:szCs w:val="18"/>
        </w:rPr>
        <w:t xml:space="preserve"> A compléter quand nous serons créés une requête spécifique pour Spring Data </w:t>
      </w:r>
      <w:proofErr w:type="spellStart"/>
      <w:r w:rsidRPr="003A3C27">
        <w:rPr>
          <w:rFonts w:ascii="Consolas" w:hAnsi="Consolas"/>
          <w:color w:val="3F7F5F"/>
          <w:sz w:val="18"/>
          <w:szCs w:val="18"/>
        </w:rPr>
        <w:t>Jpa</w:t>
      </w:r>
      <w:proofErr w:type="spellEnd"/>
    </w:p>
    <w:p w14:paraId="32BD6CCA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3F7F5F"/>
          <w:sz w:val="18"/>
          <w:szCs w:val="18"/>
        </w:rPr>
        <w:t>//when(employeRepository.findByImmatriculation("ENI_Ecole_012892")).thenReturn(employe1);</w:t>
      </w:r>
    </w:p>
    <w:p w14:paraId="28034040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FC499F0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 </w:t>
      </w:r>
      <w:r w:rsidRPr="003A3C27">
        <w:rPr>
          <w:rFonts w:ascii="Consolas" w:hAnsi="Consolas"/>
          <w:color w:val="6A3E3E"/>
          <w:sz w:val="18"/>
          <w:szCs w:val="18"/>
        </w:rPr>
        <w:t>employe2</w:t>
      </w:r>
      <w:r w:rsidRPr="003A3C27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545258FD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</w:t>
      </w:r>
    </w:p>
    <w:p w14:paraId="762CC2B7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.id(2)</w:t>
      </w:r>
    </w:p>
    <w:p w14:paraId="2E36DA65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.nom(</w:t>
      </w:r>
      <w:r w:rsidRPr="003A3C27">
        <w:rPr>
          <w:rFonts w:ascii="Consolas" w:hAnsi="Consolas"/>
          <w:color w:val="2A00FF"/>
          <w:sz w:val="18"/>
          <w:szCs w:val="18"/>
        </w:rPr>
        <w:t>"GOBIN"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09652E89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"Stephane"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09B6E915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.email(</w:t>
      </w:r>
      <w:r w:rsidRPr="003A3C27">
        <w:rPr>
          <w:rFonts w:ascii="Consolas" w:hAnsi="Consolas"/>
          <w:color w:val="2A00FF"/>
          <w:sz w:val="18"/>
          <w:szCs w:val="18"/>
        </w:rPr>
        <w:t>"sgobin@campus-eni.fr"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49187DA8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3A3C27">
        <w:rPr>
          <w:rFonts w:ascii="Consolas" w:hAnsi="Consolas"/>
          <w:color w:val="2A00FF"/>
          <w:sz w:val="18"/>
          <w:szCs w:val="18"/>
        </w:rPr>
        <w:t>"ENI_Ecole_012892"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4B996442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2A00FF"/>
          <w:sz w:val="18"/>
          <w:szCs w:val="18"/>
        </w:rPr>
        <w:t>"0288XXXXXX"</w:t>
      </w:r>
      <w:r w:rsidRPr="003A3C27">
        <w:rPr>
          <w:rFonts w:ascii="Consolas" w:hAnsi="Consolas"/>
          <w:color w:val="000000"/>
          <w:sz w:val="18"/>
          <w:szCs w:val="18"/>
        </w:rPr>
        <w:t>)</w:t>
      </w:r>
    </w:p>
    <w:p w14:paraId="56A803BA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();</w:t>
      </w:r>
    </w:p>
    <w:p w14:paraId="06A3E8EA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</w:r>
      <w:r w:rsidRPr="003A3C27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A3C27">
        <w:rPr>
          <w:rFonts w:ascii="Consolas" w:hAnsi="Consolas"/>
          <w:i/>
          <w:iCs/>
          <w:color w:val="000000"/>
          <w:sz w:val="18"/>
          <w:szCs w:val="18"/>
        </w:rPr>
        <w:t>assertThrows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A3C27">
        <w:rPr>
          <w:rFonts w:ascii="Consolas" w:hAnsi="Consolas"/>
          <w:color w:val="000000"/>
          <w:sz w:val="18"/>
          <w:szCs w:val="18"/>
        </w:rPr>
        <w:t>RuntimeException.</w:t>
      </w:r>
      <w:r w:rsidRPr="003A3C27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 xml:space="preserve">, () -&gt; </w:t>
      </w:r>
      <w:proofErr w:type="spellStart"/>
      <w:r w:rsidRPr="003A3C27">
        <w:rPr>
          <w:rFonts w:ascii="Consolas" w:hAnsi="Consolas"/>
          <w:color w:val="0000C0"/>
          <w:sz w:val="18"/>
          <w:szCs w:val="18"/>
        </w:rPr>
        <w:t>employeService</w:t>
      </w:r>
      <w:r w:rsidRPr="003A3C27">
        <w:rPr>
          <w:rFonts w:ascii="Consolas" w:hAnsi="Consolas"/>
          <w:color w:val="000000"/>
          <w:sz w:val="18"/>
          <w:szCs w:val="18"/>
        </w:rPr>
        <w:t>.ajouter</w:t>
      </w:r>
      <w:proofErr w:type="spellEnd"/>
      <w:r w:rsidRPr="003A3C27">
        <w:rPr>
          <w:rFonts w:ascii="Consolas" w:hAnsi="Consolas"/>
          <w:color w:val="000000"/>
          <w:sz w:val="18"/>
          <w:szCs w:val="18"/>
        </w:rPr>
        <w:t>(</w:t>
      </w:r>
      <w:r w:rsidRPr="003A3C27">
        <w:rPr>
          <w:rFonts w:ascii="Consolas" w:hAnsi="Consolas"/>
          <w:color w:val="6A3E3E"/>
          <w:sz w:val="18"/>
          <w:szCs w:val="18"/>
        </w:rPr>
        <w:t>employe2</w:t>
      </w:r>
      <w:r w:rsidRPr="003A3C27">
        <w:rPr>
          <w:rFonts w:ascii="Consolas" w:hAnsi="Consolas"/>
          <w:color w:val="000000"/>
          <w:sz w:val="18"/>
          <w:szCs w:val="18"/>
        </w:rPr>
        <w:t>));</w:t>
      </w:r>
    </w:p>
    <w:p w14:paraId="592B1387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ab/>
        <w:t>}</w:t>
      </w:r>
    </w:p>
    <w:p w14:paraId="5776523C" w14:textId="77777777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0C30F05" w14:textId="4B30B8DD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>…</w:t>
      </w:r>
    </w:p>
    <w:p w14:paraId="1867D962" w14:textId="630B4929" w:rsidR="00317843" w:rsidRPr="003A3C27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3C27">
        <w:rPr>
          <w:rFonts w:ascii="Consolas" w:hAnsi="Consolas"/>
          <w:color w:val="000000"/>
          <w:sz w:val="18"/>
          <w:szCs w:val="18"/>
        </w:rPr>
        <w:t>}</w:t>
      </w:r>
    </w:p>
    <w:p w14:paraId="4F98802E" w14:textId="77777777" w:rsidR="006745BC" w:rsidRPr="003A3C27" w:rsidRDefault="006745BC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3A3C27">
        <w:rPr>
          <w:lang w:val="fr-FR"/>
        </w:rPr>
        <w:br w:type="page"/>
      </w:r>
    </w:p>
    <w:p w14:paraId="12FDB9B3" w14:textId="687AF1BB" w:rsidR="007F180E" w:rsidRPr="003A3C27" w:rsidRDefault="000C4826" w:rsidP="000C4826">
      <w:pPr>
        <w:pStyle w:val="TPnormalpuce1"/>
      </w:pPr>
      <w:r w:rsidRPr="003A3C27">
        <w:lastRenderedPageBreak/>
        <w:t>Lors de l’exécution, les tests passent sauf celui de l’unicité de l’immatriculation</w:t>
      </w:r>
    </w:p>
    <w:p w14:paraId="388910F7" w14:textId="04859CDC" w:rsidR="00317843" w:rsidRPr="003A3C27" w:rsidRDefault="00317843" w:rsidP="003D0C24">
      <w:pPr>
        <w:rPr>
          <w:lang w:val="fr-FR"/>
        </w:rPr>
      </w:pPr>
      <w:r w:rsidRPr="003A3C27">
        <w:rPr>
          <w:lang w:val="fr-FR"/>
        </w:rPr>
        <w:drawing>
          <wp:inline distT="0" distB="0" distL="0" distR="0" wp14:anchorId="5F7C0663" wp14:editId="73C74404">
            <wp:extent cx="3560445" cy="2632075"/>
            <wp:effectExtent l="19050" t="19050" r="20955" b="15875"/>
            <wp:docPr id="37360933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63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2AAFE" w14:textId="70FC9AC8" w:rsidR="006745BC" w:rsidRPr="003A3C27" w:rsidRDefault="00601623" w:rsidP="00601623">
      <w:pPr>
        <w:pStyle w:val="TPnormalpuce1"/>
      </w:pPr>
      <w:r w:rsidRPr="003A3C27">
        <w:t xml:space="preserve">Dans </w:t>
      </w:r>
      <w:proofErr w:type="spellStart"/>
      <w:r w:rsidRPr="003A3C27">
        <w:t>Tasks</w:t>
      </w:r>
      <w:proofErr w:type="spellEnd"/>
      <w:r w:rsidRPr="003A3C27">
        <w:t xml:space="preserve"> nous voyons nos 2 </w:t>
      </w:r>
      <w:proofErr w:type="spellStart"/>
      <w:r w:rsidRPr="003A3C27">
        <w:t>TODOs</w:t>
      </w:r>
      <w:proofErr w:type="spellEnd"/>
    </w:p>
    <w:p w14:paraId="1985ABC3" w14:textId="31BCFEE9" w:rsidR="000264A1" w:rsidRPr="003A3C27" w:rsidRDefault="000264A1" w:rsidP="000264A1">
      <w:pPr>
        <w:rPr>
          <w:lang w:val="fr-FR"/>
        </w:rPr>
      </w:pPr>
      <w:r w:rsidRPr="003A3C27">
        <w:rPr>
          <w:lang w:val="fr-FR"/>
        </w:rPr>
        <w:drawing>
          <wp:inline distT="0" distB="0" distL="0" distR="0" wp14:anchorId="4193C572" wp14:editId="27D4972F">
            <wp:extent cx="6643370" cy="630555"/>
            <wp:effectExtent l="19050" t="19050" r="24130" b="17145"/>
            <wp:docPr id="206375869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630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E27B31" w14:textId="77777777" w:rsidR="007F249B" w:rsidRPr="003A3C27" w:rsidRDefault="007F249B" w:rsidP="000264A1">
      <w:pPr>
        <w:rPr>
          <w:lang w:val="fr-FR"/>
        </w:rPr>
      </w:pPr>
    </w:p>
    <w:sectPr w:rsidR="007F249B" w:rsidRPr="003A3C27" w:rsidSect="002029F0">
      <w:headerReference w:type="default" r:id="rId29"/>
      <w:footerReference w:type="default" r:id="rId30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CC47" w14:textId="77777777" w:rsidR="00D74E6D" w:rsidRDefault="00D74E6D" w:rsidP="006C7E58">
      <w:r>
        <w:separator/>
      </w:r>
    </w:p>
  </w:endnote>
  <w:endnote w:type="continuationSeparator" w:id="0">
    <w:p w14:paraId="303FC772" w14:textId="77777777" w:rsidR="00D74E6D" w:rsidRDefault="00D74E6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Tous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6D2E" w14:textId="77777777" w:rsidR="00D74E6D" w:rsidRDefault="00D74E6D" w:rsidP="006C7E58">
      <w:r>
        <w:separator/>
      </w:r>
    </w:p>
  </w:footnote>
  <w:footnote w:type="continuationSeparator" w:id="0">
    <w:p w14:paraId="7BD18AFA" w14:textId="77777777" w:rsidR="00D74E6D" w:rsidRDefault="00D74E6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266C0"/>
    <w:multiLevelType w:val="hybridMultilevel"/>
    <w:tmpl w:val="3F3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5"/>
  </w:num>
  <w:num w:numId="2" w16cid:durableId="1303773605">
    <w:abstractNumId w:val="7"/>
  </w:num>
  <w:num w:numId="3" w16cid:durableId="1765147961">
    <w:abstractNumId w:val="8"/>
  </w:num>
  <w:num w:numId="4" w16cid:durableId="52966048">
    <w:abstractNumId w:val="18"/>
  </w:num>
  <w:num w:numId="5" w16cid:durableId="1054431358">
    <w:abstractNumId w:val="16"/>
  </w:num>
  <w:num w:numId="6" w16cid:durableId="47657577">
    <w:abstractNumId w:val="19"/>
  </w:num>
  <w:num w:numId="7" w16cid:durableId="1937521838">
    <w:abstractNumId w:val="10"/>
  </w:num>
  <w:num w:numId="8" w16cid:durableId="1905526787">
    <w:abstractNumId w:val="14"/>
  </w:num>
  <w:num w:numId="9" w16cid:durableId="747456935">
    <w:abstractNumId w:val="2"/>
  </w:num>
  <w:num w:numId="10" w16cid:durableId="254680455">
    <w:abstractNumId w:val="4"/>
  </w:num>
  <w:num w:numId="11" w16cid:durableId="1467116020">
    <w:abstractNumId w:val="6"/>
  </w:num>
  <w:num w:numId="12" w16cid:durableId="620916257">
    <w:abstractNumId w:val="9"/>
  </w:num>
  <w:num w:numId="13" w16cid:durableId="394276172">
    <w:abstractNumId w:val="17"/>
  </w:num>
  <w:num w:numId="14" w16cid:durableId="1386101343">
    <w:abstractNumId w:val="21"/>
  </w:num>
  <w:num w:numId="15" w16cid:durableId="376124357">
    <w:abstractNumId w:val="13"/>
  </w:num>
  <w:num w:numId="16" w16cid:durableId="1964653792">
    <w:abstractNumId w:val="5"/>
  </w:num>
  <w:num w:numId="17" w16cid:durableId="544872654">
    <w:abstractNumId w:val="11"/>
  </w:num>
  <w:num w:numId="18" w16cid:durableId="1521502676">
    <w:abstractNumId w:val="1"/>
  </w:num>
  <w:num w:numId="19" w16cid:durableId="1032463315">
    <w:abstractNumId w:val="3"/>
  </w:num>
  <w:num w:numId="20" w16cid:durableId="1524858703">
    <w:abstractNumId w:val="12"/>
  </w:num>
  <w:num w:numId="21" w16cid:durableId="1016882455">
    <w:abstractNumId w:val="0"/>
  </w:num>
  <w:num w:numId="22" w16cid:durableId="1629554844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1073D"/>
    <w:rsid w:val="000122A5"/>
    <w:rsid w:val="00012F84"/>
    <w:rsid w:val="000150A7"/>
    <w:rsid w:val="000150C3"/>
    <w:rsid w:val="00015214"/>
    <w:rsid w:val="00020946"/>
    <w:rsid w:val="00023DBA"/>
    <w:rsid w:val="000264A1"/>
    <w:rsid w:val="00034B2F"/>
    <w:rsid w:val="0003794C"/>
    <w:rsid w:val="000417F6"/>
    <w:rsid w:val="000460E8"/>
    <w:rsid w:val="000478F3"/>
    <w:rsid w:val="000504C9"/>
    <w:rsid w:val="00050ACC"/>
    <w:rsid w:val="00051A24"/>
    <w:rsid w:val="00052079"/>
    <w:rsid w:val="0005527E"/>
    <w:rsid w:val="00055365"/>
    <w:rsid w:val="00062FC0"/>
    <w:rsid w:val="000717C4"/>
    <w:rsid w:val="000753A7"/>
    <w:rsid w:val="0007773E"/>
    <w:rsid w:val="00077D28"/>
    <w:rsid w:val="00082FD3"/>
    <w:rsid w:val="00086EB6"/>
    <w:rsid w:val="00095A02"/>
    <w:rsid w:val="00097F0B"/>
    <w:rsid w:val="000A1582"/>
    <w:rsid w:val="000A38FF"/>
    <w:rsid w:val="000A5D8B"/>
    <w:rsid w:val="000A7FB0"/>
    <w:rsid w:val="000B0E7E"/>
    <w:rsid w:val="000B5430"/>
    <w:rsid w:val="000B5825"/>
    <w:rsid w:val="000C047F"/>
    <w:rsid w:val="000C15F1"/>
    <w:rsid w:val="000C25A9"/>
    <w:rsid w:val="000C4826"/>
    <w:rsid w:val="000C6A7D"/>
    <w:rsid w:val="000D0A8C"/>
    <w:rsid w:val="000D77F3"/>
    <w:rsid w:val="000E15F6"/>
    <w:rsid w:val="000E5CCE"/>
    <w:rsid w:val="000F0864"/>
    <w:rsid w:val="000F096C"/>
    <w:rsid w:val="000F0E32"/>
    <w:rsid w:val="000F4215"/>
    <w:rsid w:val="000F50AF"/>
    <w:rsid w:val="00105605"/>
    <w:rsid w:val="00110294"/>
    <w:rsid w:val="001111BE"/>
    <w:rsid w:val="00122B4E"/>
    <w:rsid w:val="00125DCA"/>
    <w:rsid w:val="00130656"/>
    <w:rsid w:val="00133150"/>
    <w:rsid w:val="0013536A"/>
    <w:rsid w:val="00136790"/>
    <w:rsid w:val="001447F2"/>
    <w:rsid w:val="00144925"/>
    <w:rsid w:val="001465BB"/>
    <w:rsid w:val="0015155D"/>
    <w:rsid w:val="00151AA0"/>
    <w:rsid w:val="00153344"/>
    <w:rsid w:val="00156CE5"/>
    <w:rsid w:val="001658FD"/>
    <w:rsid w:val="00165FF1"/>
    <w:rsid w:val="00171036"/>
    <w:rsid w:val="00176104"/>
    <w:rsid w:val="00180858"/>
    <w:rsid w:val="00182DD6"/>
    <w:rsid w:val="001926DB"/>
    <w:rsid w:val="00192825"/>
    <w:rsid w:val="00192E77"/>
    <w:rsid w:val="00194408"/>
    <w:rsid w:val="001962C7"/>
    <w:rsid w:val="00197AF3"/>
    <w:rsid w:val="00197FED"/>
    <w:rsid w:val="001A0D7C"/>
    <w:rsid w:val="001A4B5B"/>
    <w:rsid w:val="001B4DA8"/>
    <w:rsid w:val="001C6550"/>
    <w:rsid w:val="001C739D"/>
    <w:rsid w:val="001D173E"/>
    <w:rsid w:val="001D2462"/>
    <w:rsid w:val="001D3BFC"/>
    <w:rsid w:val="001E0B2C"/>
    <w:rsid w:val="001E3826"/>
    <w:rsid w:val="001E3AB7"/>
    <w:rsid w:val="001F18FA"/>
    <w:rsid w:val="001F476F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7F93"/>
    <w:rsid w:val="00221D19"/>
    <w:rsid w:val="00225D2C"/>
    <w:rsid w:val="002263D9"/>
    <w:rsid w:val="0023135E"/>
    <w:rsid w:val="00232ABB"/>
    <w:rsid w:val="00241941"/>
    <w:rsid w:val="00241BEE"/>
    <w:rsid w:val="00242C6A"/>
    <w:rsid w:val="00250151"/>
    <w:rsid w:val="0025054F"/>
    <w:rsid w:val="002516A8"/>
    <w:rsid w:val="002524E7"/>
    <w:rsid w:val="00252CAC"/>
    <w:rsid w:val="00261F4C"/>
    <w:rsid w:val="00262DB7"/>
    <w:rsid w:val="00265024"/>
    <w:rsid w:val="00267D31"/>
    <w:rsid w:val="0027089F"/>
    <w:rsid w:val="00270A58"/>
    <w:rsid w:val="002719FB"/>
    <w:rsid w:val="00275701"/>
    <w:rsid w:val="00277014"/>
    <w:rsid w:val="00277CDD"/>
    <w:rsid w:val="002835C6"/>
    <w:rsid w:val="00287D81"/>
    <w:rsid w:val="00293E9F"/>
    <w:rsid w:val="00296567"/>
    <w:rsid w:val="002A18FE"/>
    <w:rsid w:val="002A2662"/>
    <w:rsid w:val="002A28BA"/>
    <w:rsid w:val="002A2BFE"/>
    <w:rsid w:val="002A4702"/>
    <w:rsid w:val="002A6A5C"/>
    <w:rsid w:val="002B04EA"/>
    <w:rsid w:val="002B404F"/>
    <w:rsid w:val="002C11FF"/>
    <w:rsid w:val="002C1D2C"/>
    <w:rsid w:val="002C301E"/>
    <w:rsid w:val="002C4936"/>
    <w:rsid w:val="002C4BE5"/>
    <w:rsid w:val="002C5032"/>
    <w:rsid w:val="002D1C5C"/>
    <w:rsid w:val="002D2B64"/>
    <w:rsid w:val="002E05B0"/>
    <w:rsid w:val="002E078E"/>
    <w:rsid w:val="002E1C14"/>
    <w:rsid w:val="002E7E7C"/>
    <w:rsid w:val="002F0A74"/>
    <w:rsid w:val="002F13A6"/>
    <w:rsid w:val="002F389F"/>
    <w:rsid w:val="002F75F0"/>
    <w:rsid w:val="002F78BE"/>
    <w:rsid w:val="00301257"/>
    <w:rsid w:val="00304888"/>
    <w:rsid w:val="00305B8F"/>
    <w:rsid w:val="0030656D"/>
    <w:rsid w:val="00317843"/>
    <w:rsid w:val="003207B0"/>
    <w:rsid w:val="00320C11"/>
    <w:rsid w:val="00320D08"/>
    <w:rsid w:val="003236D6"/>
    <w:rsid w:val="00341693"/>
    <w:rsid w:val="0034440A"/>
    <w:rsid w:val="00346E6C"/>
    <w:rsid w:val="003548A0"/>
    <w:rsid w:val="003637F8"/>
    <w:rsid w:val="003659AB"/>
    <w:rsid w:val="003709F1"/>
    <w:rsid w:val="00371F07"/>
    <w:rsid w:val="00372712"/>
    <w:rsid w:val="00377559"/>
    <w:rsid w:val="003810CA"/>
    <w:rsid w:val="00382C06"/>
    <w:rsid w:val="003842F2"/>
    <w:rsid w:val="003851F8"/>
    <w:rsid w:val="0038651C"/>
    <w:rsid w:val="003871A3"/>
    <w:rsid w:val="00387206"/>
    <w:rsid w:val="00387847"/>
    <w:rsid w:val="00392CE7"/>
    <w:rsid w:val="003A098F"/>
    <w:rsid w:val="003A3C27"/>
    <w:rsid w:val="003A5E8B"/>
    <w:rsid w:val="003A75E8"/>
    <w:rsid w:val="003B05BE"/>
    <w:rsid w:val="003B4D1B"/>
    <w:rsid w:val="003C0390"/>
    <w:rsid w:val="003C06C2"/>
    <w:rsid w:val="003C6A4C"/>
    <w:rsid w:val="003C6EFC"/>
    <w:rsid w:val="003C7784"/>
    <w:rsid w:val="003D0C24"/>
    <w:rsid w:val="003D3C97"/>
    <w:rsid w:val="003D6B13"/>
    <w:rsid w:val="003E676A"/>
    <w:rsid w:val="003F057A"/>
    <w:rsid w:val="003F5A3F"/>
    <w:rsid w:val="00400DE3"/>
    <w:rsid w:val="00405B73"/>
    <w:rsid w:val="00414A12"/>
    <w:rsid w:val="004203A9"/>
    <w:rsid w:val="00420690"/>
    <w:rsid w:val="00425FA5"/>
    <w:rsid w:val="004301BB"/>
    <w:rsid w:val="00433F64"/>
    <w:rsid w:val="004343CE"/>
    <w:rsid w:val="004476B8"/>
    <w:rsid w:val="00450C5E"/>
    <w:rsid w:val="004517E2"/>
    <w:rsid w:val="0045421E"/>
    <w:rsid w:val="00456F22"/>
    <w:rsid w:val="00457231"/>
    <w:rsid w:val="00474EA2"/>
    <w:rsid w:val="00476B81"/>
    <w:rsid w:val="0048505C"/>
    <w:rsid w:val="00486004"/>
    <w:rsid w:val="00492FCA"/>
    <w:rsid w:val="0049346A"/>
    <w:rsid w:val="0049415E"/>
    <w:rsid w:val="00494DCF"/>
    <w:rsid w:val="00496AAA"/>
    <w:rsid w:val="004A198E"/>
    <w:rsid w:val="004A1F02"/>
    <w:rsid w:val="004A3990"/>
    <w:rsid w:val="004A41BC"/>
    <w:rsid w:val="004A4B27"/>
    <w:rsid w:val="004A5E0E"/>
    <w:rsid w:val="004B1D35"/>
    <w:rsid w:val="004C2502"/>
    <w:rsid w:val="004C7906"/>
    <w:rsid w:val="004D6D14"/>
    <w:rsid w:val="004E67B9"/>
    <w:rsid w:val="004E79BD"/>
    <w:rsid w:val="004F160F"/>
    <w:rsid w:val="004F2C2E"/>
    <w:rsid w:val="004F45F2"/>
    <w:rsid w:val="004F5516"/>
    <w:rsid w:val="004F5AC8"/>
    <w:rsid w:val="005025EB"/>
    <w:rsid w:val="005056C3"/>
    <w:rsid w:val="0051079F"/>
    <w:rsid w:val="0051374B"/>
    <w:rsid w:val="00514A00"/>
    <w:rsid w:val="00523EC6"/>
    <w:rsid w:val="005244B5"/>
    <w:rsid w:val="00524D1E"/>
    <w:rsid w:val="00531952"/>
    <w:rsid w:val="00536C5E"/>
    <w:rsid w:val="00536EA6"/>
    <w:rsid w:val="00536EF3"/>
    <w:rsid w:val="0053797D"/>
    <w:rsid w:val="00541770"/>
    <w:rsid w:val="005418B2"/>
    <w:rsid w:val="00542987"/>
    <w:rsid w:val="00544157"/>
    <w:rsid w:val="00551968"/>
    <w:rsid w:val="00552E4C"/>
    <w:rsid w:val="00553073"/>
    <w:rsid w:val="00553216"/>
    <w:rsid w:val="00554FC1"/>
    <w:rsid w:val="005634A8"/>
    <w:rsid w:val="00565510"/>
    <w:rsid w:val="005709EF"/>
    <w:rsid w:val="0057306B"/>
    <w:rsid w:val="00582287"/>
    <w:rsid w:val="00590AA9"/>
    <w:rsid w:val="00591596"/>
    <w:rsid w:val="00591C1B"/>
    <w:rsid w:val="00594338"/>
    <w:rsid w:val="00595A5B"/>
    <w:rsid w:val="005A0D13"/>
    <w:rsid w:val="005A2146"/>
    <w:rsid w:val="005A36E5"/>
    <w:rsid w:val="005A54F3"/>
    <w:rsid w:val="005B2177"/>
    <w:rsid w:val="005B2B03"/>
    <w:rsid w:val="005B4641"/>
    <w:rsid w:val="005C424C"/>
    <w:rsid w:val="005C684C"/>
    <w:rsid w:val="005C68D3"/>
    <w:rsid w:val="005C6ABF"/>
    <w:rsid w:val="005D1943"/>
    <w:rsid w:val="005D1E63"/>
    <w:rsid w:val="005D2F9C"/>
    <w:rsid w:val="005D57E0"/>
    <w:rsid w:val="005E3B89"/>
    <w:rsid w:val="005F02B6"/>
    <w:rsid w:val="005F040F"/>
    <w:rsid w:val="005F2752"/>
    <w:rsid w:val="005F2EFB"/>
    <w:rsid w:val="005F4667"/>
    <w:rsid w:val="005F6F8E"/>
    <w:rsid w:val="00600A24"/>
    <w:rsid w:val="00601623"/>
    <w:rsid w:val="006039F1"/>
    <w:rsid w:val="00603AF5"/>
    <w:rsid w:val="0060479D"/>
    <w:rsid w:val="0060735C"/>
    <w:rsid w:val="00616CE7"/>
    <w:rsid w:val="00627805"/>
    <w:rsid w:val="00627AE5"/>
    <w:rsid w:val="006302A7"/>
    <w:rsid w:val="0063306A"/>
    <w:rsid w:val="00633B1F"/>
    <w:rsid w:val="006367DA"/>
    <w:rsid w:val="0064222C"/>
    <w:rsid w:val="00653FD4"/>
    <w:rsid w:val="00655DB6"/>
    <w:rsid w:val="00660438"/>
    <w:rsid w:val="006745BC"/>
    <w:rsid w:val="00675D38"/>
    <w:rsid w:val="0067609F"/>
    <w:rsid w:val="00685AB6"/>
    <w:rsid w:val="006900A1"/>
    <w:rsid w:val="00690CA2"/>
    <w:rsid w:val="0069172F"/>
    <w:rsid w:val="00693053"/>
    <w:rsid w:val="006939F9"/>
    <w:rsid w:val="0069588A"/>
    <w:rsid w:val="006A1870"/>
    <w:rsid w:val="006A23AF"/>
    <w:rsid w:val="006B3A7A"/>
    <w:rsid w:val="006B3B13"/>
    <w:rsid w:val="006C3286"/>
    <w:rsid w:val="006C573C"/>
    <w:rsid w:val="006C6B42"/>
    <w:rsid w:val="006C7E58"/>
    <w:rsid w:val="006D1C51"/>
    <w:rsid w:val="006D26EB"/>
    <w:rsid w:val="006D2C65"/>
    <w:rsid w:val="006D675F"/>
    <w:rsid w:val="006D6F04"/>
    <w:rsid w:val="006E14E0"/>
    <w:rsid w:val="006E205A"/>
    <w:rsid w:val="006E20F8"/>
    <w:rsid w:val="006E56BB"/>
    <w:rsid w:val="006F1B40"/>
    <w:rsid w:val="006F2B63"/>
    <w:rsid w:val="006F7A6B"/>
    <w:rsid w:val="007007CE"/>
    <w:rsid w:val="007060B5"/>
    <w:rsid w:val="00707B85"/>
    <w:rsid w:val="00710DD3"/>
    <w:rsid w:val="007131E3"/>
    <w:rsid w:val="00713863"/>
    <w:rsid w:val="00723176"/>
    <w:rsid w:val="00723883"/>
    <w:rsid w:val="00725C86"/>
    <w:rsid w:val="007314A2"/>
    <w:rsid w:val="007327B9"/>
    <w:rsid w:val="007327C2"/>
    <w:rsid w:val="007352A2"/>
    <w:rsid w:val="00740FF3"/>
    <w:rsid w:val="00742224"/>
    <w:rsid w:val="00742334"/>
    <w:rsid w:val="00743993"/>
    <w:rsid w:val="00750299"/>
    <w:rsid w:val="00764007"/>
    <w:rsid w:val="00765582"/>
    <w:rsid w:val="00767640"/>
    <w:rsid w:val="00767B49"/>
    <w:rsid w:val="007729E2"/>
    <w:rsid w:val="007740FE"/>
    <w:rsid w:val="00781DAF"/>
    <w:rsid w:val="00785814"/>
    <w:rsid w:val="007903F6"/>
    <w:rsid w:val="007910EE"/>
    <w:rsid w:val="00792818"/>
    <w:rsid w:val="007A0C15"/>
    <w:rsid w:val="007A1C97"/>
    <w:rsid w:val="007A21D7"/>
    <w:rsid w:val="007A2819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6414"/>
    <w:rsid w:val="007D1155"/>
    <w:rsid w:val="007D1E0E"/>
    <w:rsid w:val="007D3376"/>
    <w:rsid w:val="007D466B"/>
    <w:rsid w:val="007D4A7E"/>
    <w:rsid w:val="007D4C83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805BCC"/>
    <w:rsid w:val="008065FD"/>
    <w:rsid w:val="008129F7"/>
    <w:rsid w:val="008130F1"/>
    <w:rsid w:val="00814575"/>
    <w:rsid w:val="00817341"/>
    <w:rsid w:val="00820D63"/>
    <w:rsid w:val="0083499D"/>
    <w:rsid w:val="00837C05"/>
    <w:rsid w:val="00840EDB"/>
    <w:rsid w:val="00845605"/>
    <w:rsid w:val="008459CA"/>
    <w:rsid w:val="00851C1E"/>
    <w:rsid w:val="00853E39"/>
    <w:rsid w:val="008546B4"/>
    <w:rsid w:val="008616D6"/>
    <w:rsid w:val="008624F6"/>
    <w:rsid w:val="00863103"/>
    <w:rsid w:val="008663D1"/>
    <w:rsid w:val="008672FD"/>
    <w:rsid w:val="00867E02"/>
    <w:rsid w:val="008731E6"/>
    <w:rsid w:val="00874B66"/>
    <w:rsid w:val="00876A48"/>
    <w:rsid w:val="00883C7F"/>
    <w:rsid w:val="00886F89"/>
    <w:rsid w:val="00892B01"/>
    <w:rsid w:val="00893473"/>
    <w:rsid w:val="00895308"/>
    <w:rsid w:val="00896FEF"/>
    <w:rsid w:val="008A0FDC"/>
    <w:rsid w:val="008A78BE"/>
    <w:rsid w:val="008B1A67"/>
    <w:rsid w:val="008B220B"/>
    <w:rsid w:val="008B38A0"/>
    <w:rsid w:val="008B6D25"/>
    <w:rsid w:val="008C010D"/>
    <w:rsid w:val="008C1D18"/>
    <w:rsid w:val="008C33FF"/>
    <w:rsid w:val="008C4915"/>
    <w:rsid w:val="008C548B"/>
    <w:rsid w:val="008C78B7"/>
    <w:rsid w:val="008D1D2F"/>
    <w:rsid w:val="008D35C2"/>
    <w:rsid w:val="008E21B4"/>
    <w:rsid w:val="008E54F8"/>
    <w:rsid w:val="008E5DAD"/>
    <w:rsid w:val="008E6D1D"/>
    <w:rsid w:val="008E77A7"/>
    <w:rsid w:val="008F18E2"/>
    <w:rsid w:val="008F1B5E"/>
    <w:rsid w:val="008F420D"/>
    <w:rsid w:val="008F7F3E"/>
    <w:rsid w:val="00901029"/>
    <w:rsid w:val="00901CDD"/>
    <w:rsid w:val="00913802"/>
    <w:rsid w:val="0091679D"/>
    <w:rsid w:val="00920BAE"/>
    <w:rsid w:val="00922F94"/>
    <w:rsid w:val="00924F5F"/>
    <w:rsid w:val="009314BA"/>
    <w:rsid w:val="00932793"/>
    <w:rsid w:val="00933764"/>
    <w:rsid w:val="00937048"/>
    <w:rsid w:val="00940791"/>
    <w:rsid w:val="009407D4"/>
    <w:rsid w:val="009425F5"/>
    <w:rsid w:val="00945F7A"/>
    <w:rsid w:val="00946D77"/>
    <w:rsid w:val="00952CB1"/>
    <w:rsid w:val="00953D90"/>
    <w:rsid w:val="00954E03"/>
    <w:rsid w:val="00962B05"/>
    <w:rsid w:val="00964B34"/>
    <w:rsid w:val="0096503B"/>
    <w:rsid w:val="00966940"/>
    <w:rsid w:val="009731EA"/>
    <w:rsid w:val="00973B85"/>
    <w:rsid w:val="00982EF0"/>
    <w:rsid w:val="00983D95"/>
    <w:rsid w:val="0098474F"/>
    <w:rsid w:val="009862DE"/>
    <w:rsid w:val="0098709E"/>
    <w:rsid w:val="00990B02"/>
    <w:rsid w:val="009A5D9A"/>
    <w:rsid w:val="009A66AA"/>
    <w:rsid w:val="009A750D"/>
    <w:rsid w:val="009B2371"/>
    <w:rsid w:val="009C09D3"/>
    <w:rsid w:val="009C0AAA"/>
    <w:rsid w:val="009C1D6E"/>
    <w:rsid w:val="009C2AC3"/>
    <w:rsid w:val="009C6F21"/>
    <w:rsid w:val="009D1251"/>
    <w:rsid w:val="009D15E7"/>
    <w:rsid w:val="009E1419"/>
    <w:rsid w:val="009E5D19"/>
    <w:rsid w:val="009F00C7"/>
    <w:rsid w:val="009F1904"/>
    <w:rsid w:val="009F2046"/>
    <w:rsid w:val="009F256A"/>
    <w:rsid w:val="009F29E9"/>
    <w:rsid w:val="00A055CF"/>
    <w:rsid w:val="00A14C1B"/>
    <w:rsid w:val="00A2634D"/>
    <w:rsid w:val="00A26B56"/>
    <w:rsid w:val="00A27266"/>
    <w:rsid w:val="00A27583"/>
    <w:rsid w:val="00A27EE5"/>
    <w:rsid w:val="00A30B7C"/>
    <w:rsid w:val="00A3201F"/>
    <w:rsid w:val="00A361C9"/>
    <w:rsid w:val="00A440F2"/>
    <w:rsid w:val="00A44FBE"/>
    <w:rsid w:val="00A4724C"/>
    <w:rsid w:val="00A550FE"/>
    <w:rsid w:val="00A6293D"/>
    <w:rsid w:val="00A6318A"/>
    <w:rsid w:val="00A642A3"/>
    <w:rsid w:val="00A64713"/>
    <w:rsid w:val="00A708D1"/>
    <w:rsid w:val="00A7105E"/>
    <w:rsid w:val="00A72A8D"/>
    <w:rsid w:val="00A750DF"/>
    <w:rsid w:val="00A841DC"/>
    <w:rsid w:val="00A93073"/>
    <w:rsid w:val="00A96586"/>
    <w:rsid w:val="00A96851"/>
    <w:rsid w:val="00AA05AB"/>
    <w:rsid w:val="00AA3FDE"/>
    <w:rsid w:val="00AA4F6E"/>
    <w:rsid w:val="00AA6238"/>
    <w:rsid w:val="00AB17C6"/>
    <w:rsid w:val="00AB4866"/>
    <w:rsid w:val="00AB49B4"/>
    <w:rsid w:val="00AB6748"/>
    <w:rsid w:val="00AB707E"/>
    <w:rsid w:val="00AB7446"/>
    <w:rsid w:val="00AC36BB"/>
    <w:rsid w:val="00AC5CC0"/>
    <w:rsid w:val="00AD14BF"/>
    <w:rsid w:val="00AD4046"/>
    <w:rsid w:val="00AD6399"/>
    <w:rsid w:val="00AE30E2"/>
    <w:rsid w:val="00AE5B33"/>
    <w:rsid w:val="00AF1914"/>
    <w:rsid w:val="00AF1D95"/>
    <w:rsid w:val="00AF3AB2"/>
    <w:rsid w:val="00B027AA"/>
    <w:rsid w:val="00B0484E"/>
    <w:rsid w:val="00B04A1E"/>
    <w:rsid w:val="00B10465"/>
    <w:rsid w:val="00B10AFE"/>
    <w:rsid w:val="00B10D26"/>
    <w:rsid w:val="00B125BE"/>
    <w:rsid w:val="00B12BA1"/>
    <w:rsid w:val="00B15FF6"/>
    <w:rsid w:val="00B1718A"/>
    <w:rsid w:val="00B2280B"/>
    <w:rsid w:val="00B22B70"/>
    <w:rsid w:val="00B233AD"/>
    <w:rsid w:val="00B23BB7"/>
    <w:rsid w:val="00B246E7"/>
    <w:rsid w:val="00B2529C"/>
    <w:rsid w:val="00B254B3"/>
    <w:rsid w:val="00B3066D"/>
    <w:rsid w:val="00B3158B"/>
    <w:rsid w:val="00B34DFB"/>
    <w:rsid w:val="00B41F7E"/>
    <w:rsid w:val="00B4292E"/>
    <w:rsid w:val="00B43E3B"/>
    <w:rsid w:val="00B45012"/>
    <w:rsid w:val="00B45738"/>
    <w:rsid w:val="00B51BE8"/>
    <w:rsid w:val="00B60CBE"/>
    <w:rsid w:val="00B60EE9"/>
    <w:rsid w:val="00B6101B"/>
    <w:rsid w:val="00B62819"/>
    <w:rsid w:val="00B67B22"/>
    <w:rsid w:val="00B70292"/>
    <w:rsid w:val="00B70575"/>
    <w:rsid w:val="00B707E8"/>
    <w:rsid w:val="00B71A2E"/>
    <w:rsid w:val="00B73331"/>
    <w:rsid w:val="00B737C4"/>
    <w:rsid w:val="00B75A86"/>
    <w:rsid w:val="00B7614C"/>
    <w:rsid w:val="00B9666D"/>
    <w:rsid w:val="00BA0B10"/>
    <w:rsid w:val="00BA2751"/>
    <w:rsid w:val="00BA4E30"/>
    <w:rsid w:val="00BA7604"/>
    <w:rsid w:val="00BA7CFA"/>
    <w:rsid w:val="00BB1115"/>
    <w:rsid w:val="00BB3593"/>
    <w:rsid w:val="00BB5942"/>
    <w:rsid w:val="00BB5E5B"/>
    <w:rsid w:val="00BB639C"/>
    <w:rsid w:val="00BC2B3F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BF6116"/>
    <w:rsid w:val="00C10E66"/>
    <w:rsid w:val="00C16564"/>
    <w:rsid w:val="00C166D0"/>
    <w:rsid w:val="00C22552"/>
    <w:rsid w:val="00C24A6A"/>
    <w:rsid w:val="00C30801"/>
    <w:rsid w:val="00C321B5"/>
    <w:rsid w:val="00C33697"/>
    <w:rsid w:val="00C40D5D"/>
    <w:rsid w:val="00C41B0B"/>
    <w:rsid w:val="00C53DBB"/>
    <w:rsid w:val="00C5692E"/>
    <w:rsid w:val="00C60BE6"/>
    <w:rsid w:val="00C62D79"/>
    <w:rsid w:val="00C63F7B"/>
    <w:rsid w:val="00C63FF5"/>
    <w:rsid w:val="00C711E0"/>
    <w:rsid w:val="00C73713"/>
    <w:rsid w:val="00C75C15"/>
    <w:rsid w:val="00C77DCB"/>
    <w:rsid w:val="00C8692F"/>
    <w:rsid w:val="00C87756"/>
    <w:rsid w:val="00C9205D"/>
    <w:rsid w:val="00C93DCA"/>
    <w:rsid w:val="00C961F0"/>
    <w:rsid w:val="00CA01FD"/>
    <w:rsid w:val="00CA16A8"/>
    <w:rsid w:val="00CA51F5"/>
    <w:rsid w:val="00CA5482"/>
    <w:rsid w:val="00CA5C15"/>
    <w:rsid w:val="00CB0B02"/>
    <w:rsid w:val="00CB307B"/>
    <w:rsid w:val="00CB499E"/>
    <w:rsid w:val="00CB62A3"/>
    <w:rsid w:val="00CB6767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3767"/>
    <w:rsid w:val="00CE4FB6"/>
    <w:rsid w:val="00CE67BA"/>
    <w:rsid w:val="00CE7ACF"/>
    <w:rsid w:val="00CF197C"/>
    <w:rsid w:val="00CF60AF"/>
    <w:rsid w:val="00CF7CA8"/>
    <w:rsid w:val="00D14314"/>
    <w:rsid w:val="00D1752A"/>
    <w:rsid w:val="00D2004D"/>
    <w:rsid w:val="00D23490"/>
    <w:rsid w:val="00D275E1"/>
    <w:rsid w:val="00D27826"/>
    <w:rsid w:val="00D31AF1"/>
    <w:rsid w:val="00D3348B"/>
    <w:rsid w:val="00D365DA"/>
    <w:rsid w:val="00D4113D"/>
    <w:rsid w:val="00D52EC1"/>
    <w:rsid w:val="00D54832"/>
    <w:rsid w:val="00D74E6D"/>
    <w:rsid w:val="00D80A8A"/>
    <w:rsid w:val="00D81C7D"/>
    <w:rsid w:val="00D83493"/>
    <w:rsid w:val="00D85BA4"/>
    <w:rsid w:val="00D87989"/>
    <w:rsid w:val="00D909BB"/>
    <w:rsid w:val="00D9276B"/>
    <w:rsid w:val="00D93B6E"/>
    <w:rsid w:val="00D95074"/>
    <w:rsid w:val="00D950C1"/>
    <w:rsid w:val="00D96678"/>
    <w:rsid w:val="00D969BA"/>
    <w:rsid w:val="00DA59B4"/>
    <w:rsid w:val="00DA6F26"/>
    <w:rsid w:val="00DB4A42"/>
    <w:rsid w:val="00DB4B72"/>
    <w:rsid w:val="00DB6ACE"/>
    <w:rsid w:val="00DB6DC8"/>
    <w:rsid w:val="00DB7A5B"/>
    <w:rsid w:val="00DC000C"/>
    <w:rsid w:val="00DD47B3"/>
    <w:rsid w:val="00DE116D"/>
    <w:rsid w:val="00DF1F3D"/>
    <w:rsid w:val="00DF78E7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46FE"/>
    <w:rsid w:val="00E26F52"/>
    <w:rsid w:val="00E3020F"/>
    <w:rsid w:val="00E34680"/>
    <w:rsid w:val="00E3594E"/>
    <w:rsid w:val="00E367A6"/>
    <w:rsid w:val="00E36F60"/>
    <w:rsid w:val="00E40C1D"/>
    <w:rsid w:val="00E4477C"/>
    <w:rsid w:val="00E50249"/>
    <w:rsid w:val="00E50491"/>
    <w:rsid w:val="00E51639"/>
    <w:rsid w:val="00E52CA9"/>
    <w:rsid w:val="00E57E49"/>
    <w:rsid w:val="00E6110F"/>
    <w:rsid w:val="00E615EA"/>
    <w:rsid w:val="00E61C27"/>
    <w:rsid w:val="00E621C7"/>
    <w:rsid w:val="00E638DF"/>
    <w:rsid w:val="00E7188C"/>
    <w:rsid w:val="00E727A2"/>
    <w:rsid w:val="00E740F0"/>
    <w:rsid w:val="00E75489"/>
    <w:rsid w:val="00E8332B"/>
    <w:rsid w:val="00E848B6"/>
    <w:rsid w:val="00E9032B"/>
    <w:rsid w:val="00E90B91"/>
    <w:rsid w:val="00E918A5"/>
    <w:rsid w:val="00E94011"/>
    <w:rsid w:val="00E965A0"/>
    <w:rsid w:val="00EA0653"/>
    <w:rsid w:val="00EA4D07"/>
    <w:rsid w:val="00EA5D3D"/>
    <w:rsid w:val="00EB0B57"/>
    <w:rsid w:val="00EB5625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7AAA"/>
    <w:rsid w:val="00EE07F6"/>
    <w:rsid w:val="00EE0C81"/>
    <w:rsid w:val="00EE4AA9"/>
    <w:rsid w:val="00EE74D1"/>
    <w:rsid w:val="00EF0131"/>
    <w:rsid w:val="00EF0B47"/>
    <w:rsid w:val="00EF5801"/>
    <w:rsid w:val="00EF760E"/>
    <w:rsid w:val="00EF7E32"/>
    <w:rsid w:val="00F01C24"/>
    <w:rsid w:val="00F028ED"/>
    <w:rsid w:val="00F034FB"/>
    <w:rsid w:val="00F03C92"/>
    <w:rsid w:val="00F0457F"/>
    <w:rsid w:val="00F050FA"/>
    <w:rsid w:val="00F05745"/>
    <w:rsid w:val="00F06797"/>
    <w:rsid w:val="00F108F2"/>
    <w:rsid w:val="00F120A8"/>
    <w:rsid w:val="00F1776E"/>
    <w:rsid w:val="00F25B94"/>
    <w:rsid w:val="00F303A8"/>
    <w:rsid w:val="00F327FF"/>
    <w:rsid w:val="00F36C1E"/>
    <w:rsid w:val="00F37A76"/>
    <w:rsid w:val="00F41C09"/>
    <w:rsid w:val="00F41ECC"/>
    <w:rsid w:val="00F448D6"/>
    <w:rsid w:val="00F50E3D"/>
    <w:rsid w:val="00F54B2B"/>
    <w:rsid w:val="00F56FB2"/>
    <w:rsid w:val="00F60208"/>
    <w:rsid w:val="00F60740"/>
    <w:rsid w:val="00F64A6E"/>
    <w:rsid w:val="00F66F8F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53BE"/>
    <w:rsid w:val="00FA5632"/>
    <w:rsid w:val="00FA5AA6"/>
    <w:rsid w:val="00FA7CB3"/>
    <w:rsid w:val="00FB202A"/>
    <w:rsid w:val="00FB27DA"/>
    <w:rsid w:val="00FC2A96"/>
    <w:rsid w:val="00FC5D51"/>
    <w:rsid w:val="00FC605E"/>
    <w:rsid w:val="00FC7021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F1243"/>
    <w:rsid w:val="00FF18F4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C7906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C790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" TargetMode="External"/><Relationship Id="rId18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.persistence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" TargetMode="External"/><Relationship Id="rId25" Type="http://schemas.openxmlformats.org/officeDocument/2006/relationships/image" Target="media/image4.png"/><Relationship Id="rId29" Type="http://schemas.openxmlformats.org/officeDocument/2006/relationships/header" Target="header1.xml"/><Relationship Id="rId16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.persistence" TargetMode="External"/><Relationship Id="rId20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.persistenc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footnotes" Target="footnotes.xml"/><Relationship Id="rId19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.persistence" TargetMode="External"/><Relationship Id="rId22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.persistence" TargetMode="External"/><Relationship Id="rId27" Type="http://schemas.openxmlformats.org/officeDocument/2006/relationships/image" Target="media/image6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D36ED9-7847-4097-B9AB-EF3FF57DA527}"/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826</TotalTime>
  <Pages>15</Pages>
  <Words>3444</Words>
  <Characters>18942</Characters>
  <Application>Microsoft Office Word</Application>
  <DocSecurity>0</DocSecurity>
  <Lines>157</Lines>
  <Paragraphs>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579</cp:revision>
  <cp:lastPrinted>2022-03-28T15:37:00Z</cp:lastPrinted>
  <dcterms:created xsi:type="dcterms:W3CDTF">2017-11-17T14:15:00Z</dcterms:created>
  <dcterms:modified xsi:type="dcterms:W3CDTF">2023-06-30T12:59:00Z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