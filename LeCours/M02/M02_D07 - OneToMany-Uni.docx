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F3F0FE4" w:rsidR="007D1E0E" w:rsidRPr="00947DDD" w:rsidRDefault="004B50EA" w:rsidP="007D1E0E">
      <w:pPr>
        <w:pStyle w:val="Titre"/>
      </w:pPr>
      <w:r w:rsidRPr="00947DDD">
        <w:t xml:space="preserve">Association </w:t>
      </w:r>
      <w:proofErr w:type="spellStart"/>
      <w:r w:rsidRPr="00947DDD">
        <w:t>OneTo</w:t>
      </w:r>
      <w:r w:rsidR="006F0042" w:rsidRPr="00947DDD">
        <w:t>Many</w:t>
      </w:r>
      <w:proofErr w:type="spellEnd"/>
      <w:r w:rsidRPr="00947DDD">
        <w:t xml:space="preserve"> unidirectionnelle</w:t>
      </w:r>
    </w:p>
    <w:p w14:paraId="31FD3075" w14:textId="03624524" w:rsidR="000150A7" w:rsidRPr="00947DDD" w:rsidRDefault="000150A7" w:rsidP="000150A7">
      <w:pPr>
        <w:pStyle w:val="Titre1"/>
      </w:pPr>
      <w:r w:rsidRPr="00947DDD">
        <w:t xml:space="preserve">Démonstration </w:t>
      </w:r>
      <w:r w:rsidR="00FD5BE5" w:rsidRPr="00947DDD">
        <w:t>7</w:t>
      </w:r>
      <w:r w:rsidRPr="00947DDD">
        <w:t xml:space="preserve"> du module </w:t>
      </w:r>
      <w:r w:rsidR="00B23BB7" w:rsidRPr="00947DDD">
        <w:t>2</w:t>
      </w:r>
    </w:p>
    <w:p w14:paraId="5938D2DE" w14:textId="77777777" w:rsidR="000150A7" w:rsidRPr="00947DDD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947DDD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947DDD" w:rsidRDefault="0048505C" w:rsidP="00AA4F6E">
            <w:pPr>
              <w:pStyle w:val="TPnormal"/>
            </w:pPr>
            <w:r w:rsidRPr="00947DDD">
              <w:t>L</w:t>
            </w:r>
            <w:r w:rsidR="00AF1D95" w:rsidRPr="00947DDD">
              <w:t xml:space="preserve">es </w:t>
            </w:r>
            <w:r w:rsidRPr="00947DDD">
              <w:t>objectif</w:t>
            </w:r>
            <w:r w:rsidR="00AF1D95" w:rsidRPr="00947DDD">
              <w:t>s de cette démonstration :</w:t>
            </w:r>
          </w:p>
          <w:p w14:paraId="3A3DE8C5" w14:textId="7E720E10" w:rsidR="00AA6238" w:rsidRPr="00947DDD" w:rsidRDefault="00FF19AB" w:rsidP="00655DB6">
            <w:pPr>
              <w:pStyle w:val="TPnormalpuce1"/>
            </w:pPr>
            <w:r w:rsidRPr="00947DDD">
              <w:t xml:space="preserve">Déclaration </w:t>
            </w:r>
            <w:r w:rsidR="00484686" w:rsidRPr="00947DDD">
              <w:t xml:space="preserve">d’une association </w:t>
            </w:r>
            <w:proofErr w:type="spellStart"/>
            <w:r w:rsidR="00484686" w:rsidRPr="00947DDD">
              <w:t>OneTo</w:t>
            </w:r>
            <w:r w:rsidR="006F0042" w:rsidRPr="00947DDD">
              <w:t>Many</w:t>
            </w:r>
            <w:proofErr w:type="spellEnd"/>
          </w:p>
          <w:p w14:paraId="526318E4" w14:textId="77777777" w:rsidR="00484686" w:rsidRPr="00947DDD" w:rsidRDefault="00484686" w:rsidP="00484686">
            <w:pPr>
              <w:pStyle w:val="TPnormalpuce1"/>
            </w:pPr>
            <w:r w:rsidRPr="00947DDD">
              <w:t xml:space="preserve">Manipulation des paramètres (cascade, </w:t>
            </w:r>
            <w:proofErr w:type="spellStart"/>
            <w:r w:rsidRPr="00947DDD">
              <w:t>orphanRemoval</w:t>
            </w:r>
            <w:proofErr w:type="spellEnd"/>
            <w:r w:rsidRPr="00947DDD">
              <w:t xml:space="preserve"> et </w:t>
            </w:r>
            <w:proofErr w:type="spellStart"/>
            <w:r w:rsidRPr="00947DDD">
              <w:t>fetch</w:t>
            </w:r>
            <w:proofErr w:type="spellEnd"/>
            <w:r w:rsidRPr="00947DDD">
              <w:t>)</w:t>
            </w:r>
          </w:p>
          <w:p w14:paraId="73FE6ABC" w14:textId="1099F5BF" w:rsidR="00484686" w:rsidRPr="00947DDD" w:rsidRDefault="00484686" w:rsidP="00484686">
            <w:pPr>
              <w:pStyle w:val="TPnormalpuce1"/>
            </w:pPr>
            <w:r w:rsidRPr="00947DDD">
              <w:t>Utilisation de l’annotation @JoinColumn</w:t>
            </w:r>
          </w:p>
        </w:tc>
      </w:tr>
    </w:tbl>
    <w:p w14:paraId="044A4A7A" w14:textId="69DAC755" w:rsidR="007D1E0E" w:rsidRPr="00947DDD" w:rsidRDefault="007C0A41" w:rsidP="007D1E0E">
      <w:pPr>
        <w:pStyle w:val="TPTitre"/>
      </w:pPr>
      <w:r w:rsidRPr="00947DDD">
        <w:t>Déroulement</w:t>
      </w:r>
    </w:p>
    <w:p w14:paraId="2D8A3774" w14:textId="087E225E" w:rsidR="007C0A41" w:rsidRPr="00947DDD" w:rsidRDefault="00594338" w:rsidP="007C0A41">
      <w:pPr>
        <w:pStyle w:val="Titre1"/>
      </w:pPr>
      <w:r w:rsidRPr="00947DDD">
        <w:t>Contexte</w:t>
      </w:r>
    </w:p>
    <w:p w14:paraId="60828D0D" w14:textId="77777777" w:rsidR="00420690" w:rsidRPr="00947DDD" w:rsidRDefault="00420690" w:rsidP="009A5D9A">
      <w:pPr>
        <w:pStyle w:val="TPnormalpuce1"/>
      </w:pPr>
      <w:r w:rsidRPr="00947DDD">
        <w:t>Continuer l’application précédente</w:t>
      </w:r>
    </w:p>
    <w:p w14:paraId="124BF999" w14:textId="0F365177" w:rsidR="009A5D9A" w:rsidRPr="00947DDD" w:rsidRDefault="009A5D9A" w:rsidP="009A5D9A">
      <w:pPr>
        <w:pStyle w:val="TPnormalpuce1"/>
      </w:pPr>
      <w:r w:rsidRPr="00947DDD">
        <w:t>Dans cette itération</w:t>
      </w:r>
      <w:r w:rsidR="00CE7ACF" w:rsidRPr="00947DDD">
        <w:t xml:space="preserve">, </w:t>
      </w:r>
      <w:r w:rsidR="007F6D01" w:rsidRPr="00947DDD">
        <w:t xml:space="preserve">nous allons ajouter </w:t>
      </w:r>
      <w:r w:rsidR="00FE7804" w:rsidRPr="00947DDD">
        <w:t>la relation (</w:t>
      </w:r>
      <w:proofErr w:type="gramStart"/>
      <w:r w:rsidR="00FE7804" w:rsidRPr="00947DDD">
        <w:t>1:</w:t>
      </w:r>
      <w:r w:rsidR="006F0042" w:rsidRPr="00947DDD">
        <w:t>N</w:t>
      </w:r>
      <w:proofErr w:type="gramEnd"/>
      <w:r w:rsidR="00FE7804" w:rsidRPr="00947DDD">
        <w:t xml:space="preserve">) entre </w:t>
      </w:r>
      <w:r w:rsidR="00C146FB" w:rsidRPr="00947DDD">
        <w:t>Promo</w:t>
      </w:r>
      <w:r w:rsidR="00FE7804" w:rsidRPr="00947DDD">
        <w:t xml:space="preserve"> et </w:t>
      </w:r>
      <w:proofErr w:type="spellStart"/>
      <w:r w:rsidR="00C146FB" w:rsidRPr="00947DDD">
        <w:t>EtudiantEni</w:t>
      </w:r>
      <w:proofErr w:type="spellEnd"/>
      <w:r w:rsidR="006F0042" w:rsidRPr="00947DDD">
        <w:t xml:space="preserve"> </w:t>
      </w:r>
      <w:r w:rsidR="00420690" w:rsidRPr="00947DDD">
        <w:t>:</w:t>
      </w:r>
    </w:p>
    <w:p w14:paraId="7AC8A60F" w14:textId="32B38A7A" w:rsidR="00C60BE6" w:rsidRPr="00947DDD" w:rsidRDefault="00F50FA5" w:rsidP="00C60BE6">
      <w:pPr>
        <w:pStyle w:val="TPnormalpuce1"/>
        <w:numPr>
          <w:ilvl w:val="1"/>
          <w:numId w:val="1"/>
        </w:numPr>
      </w:pPr>
      <w:r w:rsidRPr="00947DDD">
        <w:t>Voici le diagrammes des entités</w:t>
      </w:r>
    </w:p>
    <w:p w14:paraId="62722968" w14:textId="55FE50A2" w:rsidR="00F50FA5" w:rsidRPr="00947DDD" w:rsidRDefault="001C7E7B" w:rsidP="00F50FA5">
      <w:pPr>
        <w:rPr>
          <w:lang w:val="fr-FR"/>
        </w:rPr>
      </w:pPr>
      <w:r w:rsidRPr="00947DDD">
        <w:rPr>
          <w:lang w:val="fr-FR"/>
        </w:rPr>
        <w:drawing>
          <wp:inline distT="0" distB="0" distL="0" distR="0" wp14:anchorId="183CC34B" wp14:editId="276FC769">
            <wp:extent cx="3810000" cy="2762250"/>
            <wp:effectExtent l="19050" t="19050" r="19050" b="19050"/>
            <wp:docPr id="1888699152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99152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D76EA" w14:textId="027E8245" w:rsidR="00D01AEA" w:rsidRPr="00947DDD" w:rsidRDefault="00D01AEA" w:rsidP="00020C6E">
      <w:pPr>
        <w:rPr>
          <w:lang w:val="fr-FR"/>
        </w:rPr>
      </w:pPr>
    </w:p>
    <w:p w14:paraId="5BD7573C" w14:textId="3E38E5CF" w:rsidR="00361D39" w:rsidRPr="00947DDD" w:rsidRDefault="00F31C25" w:rsidP="006A157E">
      <w:pPr>
        <w:pStyle w:val="Titre1"/>
        <w:rPr>
          <w:b/>
          <w:lang w:eastAsia="fr-FR"/>
        </w:rPr>
      </w:pPr>
      <w:r w:rsidRPr="00947DDD">
        <w:t>Création</w:t>
      </w:r>
      <w:r w:rsidR="00361D39" w:rsidRPr="00947DDD">
        <w:t xml:space="preserve"> de l</w:t>
      </w:r>
      <w:r w:rsidR="00461E26" w:rsidRPr="00947DDD">
        <w:t>’entité Promo</w:t>
      </w:r>
      <w:r w:rsidR="00361D39" w:rsidRPr="00947DDD">
        <w:t xml:space="preserve"> :</w:t>
      </w:r>
      <w:r w:rsidR="00361D39" w:rsidRPr="00947DDD">
        <w:rPr>
          <w:b/>
          <w:lang w:eastAsia="fr-FR"/>
        </w:rPr>
        <w:t xml:space="preserve"> </w:t>
      </w:r>
    </w:p>
    <w:p w14:paraId="294A1BB8" w14:textId="2C7A009E" w:rsidR="00125F42" w:rsidRPr="00947DDD" w:rsidRDefault="00F31C25" w:rsidP="00125F42">
      <w:pPr>
        <w:pStyle w:val="TPnormalpuce1"/>
      </w:pPr>
      <w:r w:rsidRPr="00947DDD">
        <w:t>Utilisation des annotations de JPA pour en faire une entité</w:t>
      </w:r>
    </w:p>
    <w:p w14:paraId="661E1A59" w14:textId="361B87E3" w:rsidR="00250577" w:rsidRPr="00947DDD" w:rsidRDefault="00250577" w:rsidP="00250577">
      <w:pPr>
        <w:pStyle w:val="TPnormalpuce1"/>
        <w:numPr>
          <w:ilvl w:val="1"/>
          <w:numId w:val="1"/>
        </w:numPr>
      </w:pPr>
      <w:r w:rsidRPr="00947DDD">
        <w:t xml:space="preserve">Il faut que les </w:t>
      </w:r>
      <w:proofErr w:type="spellStart"/>
      <w:r w:rsidR="00D7126E" w:rsidRPr="00947DDD">
        <w:t>EtudiantEni</w:t>
      </w:r>
      <w:proofErr w:type="spellEnd"/>
      <w:r w:rsidRPr="00947DDD">
        <w:t xml:space="preserve"> soient enregistrés, mis à jour et supprimés en même temps que </w:t>
      </w:r>
      <w:r w:rsidR="00D7126E" w:rsidRPr="00947DDD">
        <w:t>la Promo</w:t>
      </w:r>
      <w:r w:rsidRPr="00947DDD">
        <w:t xml:space="preserve"> associée : cascade = </w:t>
      </w:r>
      <w:proofErr w:type="spellStart"/>
      <w:r w:rsidRPr="00947DDD">
        <w:t>CascadeType.ALL</w:t>
      </w:r>
      <w:proofErr w:type="spellEnd"/>
    </w:p>
    <w:p w14:paraId="2754AE71" w14:textId="299586A0" w:rsidR="00250577" w:rsidRPr="00947DDD" w:rsidRDefault="00BC70F8" w:rsidP="00250577">
      <w:pPr>
        <w:pStyle w:val="TPnormalpuce1"/>
        <w:numPr>
          <w:ilvl w:val="1"/>
          <w:numId w:val="1"/>
        </w:numPr>
      </w:pPr>
      <w:r w:rsidRPr="00947DDD">
        <w:t xml:space="preserve">Si la liste des </w:t>
      </w:r>
      <w:proofErr w:type="spellStart"/>
      <w:r w:rsidR="0077134B" w:rsidRPr="00947DDD">
        <w:t>EtudiantEni</w:t>
      </w:r>
      <w:proofErr w:type="spellEnd"/>
      <w:r w:rsidRPr="00947DDD">
        <w:t xml:space="preserve"> est setter à </w:t>
      </w:r>
      <w:proofErr w:type="spellStart"/>
      <w:r w:rsidRPr="00947DDD">
        <w:t>null</w:t>
      </w:r>
      <w:proofErr w:type="spellEnd"/>
      <w:r w:rsidRPr="00947DDD">
        <w:t xml:space="preserve"> ; il faut que tous les </w:t>
      </w:r>
      <w:proofErr w:type="spellStart"/>
      <w:r w:rsidR="00D7126E" w:rsidRPr="00947DDD">
        <w:t>EtudiantEni</w:t>
      </w:r>
      <w:proofErr w:type="spellEnd"/>
      <w:r w:rsidRPr="00947DDD">
        <w:t xml:space="preserve"> orphelins soient </w:t>
      </w:r>
      <w:r w:rsidRPr="00947DDD">
        <w:lastRenderedPageBreak/>
        <w:t xml:space="preserve">supprimés : </w:t>
      </w:r>
      <w:proofErr w:type="spellStart"/>
      <w:r w:rsidRPr="00947DDD">
        <w:t>orphanRemove</w:t>
      </w:r>
      <w:proofErr w:type="spellEnd"/>
      <w:r w:rsidRPr="00947DDD">
        <w:t xml:space="preserve"> = </w:t>
      </w:r>
      <w:proofErr w:type="spellStart"/>
      <w:r w:rsidRPr="00947DDD">
        <w:t>true</w:t>
      </w:r>
      <w:proofErr w:type="spellEnd"/>
    </w:p>
    <w:p w14:paraId="795B62AC" w14:textId="58577586" w:rsidR="00BC70F8" w:rsidRPr="00947DDD" w:rsidRDefault="00BC70F8" w:rsidP="00250577">
      <w:pPr>
        <w:pStyle w:val="TPnormalpuce1"/>
        <w:numPr>
          <w:ilvl w:val="1"/>
          <w:numId w:val="1"/>
        </w:numPr>
      </w:pPr>
      <w:r w:rsidRPr="00947DDD">
        <w:t xml:space="preserve">Dans l’idéal, nous ne voulons pas charger par défaut la liste des </w:t>
      </w:r>
      <w:proofErr w:type="spellStart"/>
      <w:r w:rsidR="00D7126E" w:rsidRPr="00947DDD">
        <w:t>EtudiantEni</w:t>
      </w:r>
      <w:proofErr w:type="spellEnd"/>
      <w:r w:rsidRPr="00947DDD">
        <w:t xml:space="preserve"> tant qu’on n’en a pas besoin : </w:t>
      </w:r>
      <w:proofErr w:type="spellStart"/>
      <w:r w:rsidRPr="00947DDD">
        <w:t>fetch</w:t>
      </w:r>
      <w:proofErr w:type="spellEnd"/>
      <w:r w:rsidRPr="00947DDD">
        <w:t xml:space="preserve"> = </w:t>
      </w:r>
      <w:proofErr w:type="spellStart"/>
      <w:r w:rsidRPr="00947DDD">
        <w:t>FetchType.LAZY</w:t>
      </w:r>
      <w:proofErr w:type="spellEnd"/>
    </w:p>
    <w:p w14:paraId="11B9C542" w14:textId="62E4AF95" w:rsidR="00A20E64" w:rsidRPr="00947DDD" w:rsidRDefault="00A20E64" w:rsidP="00A20E64">
      <w:pPr>
        <w:pStyle w:val="TPnormalpuce1"/>
      </w:pPr>
      <w:r w:rsidRPr="00947DDD">
        <w:t>@JoinColumn pour préciser le nom en base</w:t>
      </w:r>
    </w:p>
    <w:p w14:paraId="7F7C48FB" w14:textId="77777777" w:rsidR="003E0879" w:rsidRPr="00947DDD" w:rsidRDefault="003E0879" w:rsidP="003E0879">
      <w:pPr>
        <w:pStyle w:val="TPnormalpuce1"/>
      </w:pPr>
      <w:r w:rsidRPr="00947DDD">
        <w:t xml:space="preserve">Nous ne voulons pas que la liste soit considérée dans la méthode </w:t>
      </w:r>
      <w:proofErr w:type="spellStart"/>
      <w:r w:rsidRPr="00947DDD">
        <w:t>equals</w:t>
      </w:r>
      <w:proofErr w:type="spellEnd"/>
      <w:r w:rsidRPr="00947DDD">
        <w:t> : @EqualsAndHashCode.Exclude</w:t>
      </w:r>
    </w:p>
    <w:p w14:paraId="69C99E61" w14:textId="76F43256" w:rsidR="003F2E45" w:rsidRPr="00947DDD" w:rsidRDefault="003F2E45" w:rsidP="003E0879">
      <w:pPr>
        <w:pStyle w:val="TPnormalpuce1"/>
      </w:pPr>
      <w:r w:rsidRPr="00947DDD">
        <w:t xml:space="preserve">Nous voulons qu’elle soit initialisée à une liste vide par défaut, pour ne pas tomber sur un </w:t>
      </w:r>
      <w:proofErr w:type="spellStart"/>
      <w:r w:rsidRPr="00947DDD">
        <w:t>NullPointerException</w:t>
      </w:r>
      <w:proofErr w:type="spellEnd"/>
      <w:r w:rsidR="00071333" w:rsidRPr="00947DDD">
        <w:t xml:space="preserve"> avec l’appel d’un simple </w:t>
      </w:r>
      <w:proofErr w:type="spellStart"/>
      <w:proofErr w:type="gramStart"/>
      <w:r w:rsidR="00071333" w:rsidRPr="00947DDD">
        <w:t>add</w:t>
      </w:r>
      <w:proofErr w:type="spellEnd"/>
      <w:r w:rsidR="00D359BF" w:rsidRPr="00947DDD">
        <w:t>(</w:t>
      </w:r>
      <w:proofErr w:type="gramEnd"/>
      <w:r w:rsidR="00D359BF" w:rsidRPr="00947DDD">
        <w:t>)</w:t>
      </w:r>
    </w:p>
    <w:p w14:paraId="7CC0C639" w14:textId="1ED00EA7" w:rsidR="003F2E45" w:rsidRPr="00947DDD" w:rsidRDefault="003F2E45" w:rsidP="00A1783B">
      <w:pPr>
        <w:pStyle w:val="TPnormalpuce1"/>
        <w:numPr>
          <w:ilvl w:val="1"/>
          <w:numId w:val="1"/>
        </w:numPr>
      </w:pPr>
      <w:r w:rsidRPr="00947DDD">
        <w:t>Avec Lombok, il faut utiliser l’annotation @Builder.Default et mettre</w:t>
      </w:r>
      <w:r w:rsidR="006F3493" w:rsidRPr="00947DDD">
        <w:t xml:space="preserve"> une valeur par défaut :</w:t>
      </w:r>
      <w:r w:rsidR="00806E02" w:rsidRPr="00947DDD">
        <w:t xml:space="preserve"> </w:t>
      </w:r>
      <w:r w:rsidRPr="00947DDD">
        <w:t xml:space="preserve"> = new </w:t>
      </w:r>
      <w:proofErr w:type="spellStart"/>
      <w:r w:rsidRPr="00947DDD">
        <w:t>ArrayList</w:t>
      </w:r>
      <w:proofErr w:type="spellEnd"/>
      <w:r w:rsidRPr="00947DDD">
        <w:t>&lt;</w:t>
      </w:r>
      <w:proofErr w:type="gramStart"/>
      <w:r w:rsidRPr="00947DDD">
        <w:t>&gt;(</w:t>
      </w:r>
      <w:proofErr w:type="gramEnd"/>
      <w:r w:rsidRPr="00947DDD">
        <w:t>) ;</w:t>
      </w:r>
    </w:p>
    <w:p w14:paraId="506023E4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fr.eni.demo.bo.stagiaire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;</w:t>
      </w:r>
    </w:p>
    <w:p w14:paraId="134DB97F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7D2048C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.*;</w:t>
      </w:r>
    </w:p>
    <w:p w14:paraId="3F05264F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9B680F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jakarta.persistence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.*;</w:t>
      </w:r>
    </w:p>
    <w:p w14:paraId="3BF3EC9A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.*;</w:t>
      </w:r>
    </w:p>
    <w:p w14:paraId="17C8B207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628778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@Data</w:t>
      </w:r>
    </w:p>
    <w:p w14:paraId="23F3C0AA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@NoArgsConstructor</w:t>
      </w:r>
    </w:p>
    <w:p w14:paraId="59330AD4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@AllArgsConstructor</w:t>
      </w:r>
    </w:p>
    <w:p w14:paraId="16335563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@Builder</w:t>
      </w:r>
    </w:p>
    <w:p w14:paraId="4A5F7FCB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B67DDD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@Entity</w:t>
      </w:r>
    </w:p>
    <w:p w14:paraId="10076F70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47DDD">
        <w:rPr>
          <w:rFonts w:ascii="Consolas" w:hAnsi="Consolas"/>
          <w:color w:val="646464"/>
          <w:sz w:val="18"/>
          <w:szCs w:val="18"/>
        </w:rPr>
        <w:t>Table</w:t>
      </w:r>
      <w:r w:rsidRPr="00947DD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name = </w:t>
      </w:r>
      <w:r w:rsidRPr="00947DDD">
        <w:rPr>
          <w:rFonts w:ascii="Consolas" w:hAnsi="Consolas"/>
          <w:color w:val="2A00FF"/>
          <w:sz w:val="18"/>
          <w:szCs w:val="18"/>
        </w:rPr>
        <w:t>"STUDENT_CLASS"</w:t>
      </w:r>
      <w:r w:rsidRPr="00947DDD">
        <w:rPr>
          <w:rFonts w:ascii="Consolas" w:hAnsi="Consolas"/>
          <w:color w:val="000000"/>
          <w:sz w:val="18"/>
          <w:szCs w:val="18"/>
        </w:rPr>
        <w:t>)</w:t>
      </w:r>
    </w:p>
    <w:p w14:paraId="084AE199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r w:rsidRPr="00947DD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47DDD">
        <w:rPr>
          <w:rFonts w:ascii="Consolas" w:hAnsi="Consolas"/>
          <w:color w:val="000000"/>
          <w:sz w:val="18"/>
          <w:szCs w:val="18"/>
        </w:rPr>
        <w:t xml:space="preserve"> Promo {</w:t>
      </w:r>
    </w:p>
    <w:p w14:paraId="3BBD701E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@Id</w:t>
      </w:r>
    </w:p>
    <w:p w14:paraId="6D82F7F3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47DDD">
        <w:rPr>
          <w:rFonts w:ascii="Consolas" w:hAnsi="Consolas"/>
          <w:color w:val="646464"/>
          <w:sz w:val="18"/>
          <w:szCs w:val="18"/>
        </w:rPr>
        <w:t>GeneratedValue</w:t>
      </w:r>
      <w:r w:rsidRPr="00947DD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strategy =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GenerationType.</w:t>
      </w:r>
      <w:r w:rsidRPr="00947DDD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)</w:t>
      </w:r>
    </w:p>
    <w:p w14:paraId="546F294D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r w:rsidRPr="00947DDD">
        <w:rPr>
          <w:rFonts w:ascii="Consolas" w:hAnsi="Consolas"/>
          <w:color w:val="0000C0"/>
          <w:sz w:val="18"/>
          <w:szCs w:val="18"/>
        </w:rPr>
        <w:t>id</w:t>
      </w:r>
      <w:r w:rsidRPr="00947DDD">
        <w:rPr>
          <w:rFonts w:ascii="Consolas" w:hAnsi="Consolas"/>
          <w:color w:val="000000"/>
          <w:sz w:val="18"/>
          <w:szCs w:val="18"/>
        </w:rPr>
        <w:t>;</w:t>
      </w:r>
    </w:p>
    <w:p w14:paraId="47904AE9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</w:p>
    <w:p w14:paraId="0596A19E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47DDD">
        <w:rPr>
          <w:rFonts w:ascii="Consolas" w:hAnsi="Consolas"/>
          <w:color w:val="646464"/>
          <w:sz w:val="18"/>
          <w:szCs w:val="18"/>
        </w:rPr>
        <w:t>Column</w:t>
      </w:r>
      <w:r w:rsidRPr="00947DD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name = </w:t>
      </w:r>
      <w:r w:rsidRPr="00947DDD">
        <w:rPr>
          <w:rFonts w:ascii="Consolas" w:hAnsi="Consolas"/>
          <w:color w:val="2A00FF"/>
          <w:sz w:val="18"/>
          <w:szCs w:val="18"/>
        </w:rPr>
        <w:t>"NAME"</w:t>
      </w:r>
      <w:r w:rsidRPr="00947DD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nullable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= </w:t>
      </w:r>
      <w:r w:rsidRPr="00947DDD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947DD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= 12)</w:t>
      </w:r>
    </w:p>
    <w:p w14:paraId="7EC2DD1F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String </w:t>
      </w:r>
      <w:r w:rsidRPr="00947DDD">
        <w:rPr>
          <w:rFonts w:ascii="Consolas" w:hAnsi="Consolas"/>
          <w:color w:val="0000C0"/>
          <w:sz w:val="18"/>
          <w:szCs w:val="18"/>
        </w:rPr>
        <w:t>nom</w:t>
      </w:r>
      <w:r w:rsidRPr="00947DDD">
        <w:rPr>
          <w:rFonts w:ascii="Consolas" w:hAnsi="Consolas"/>
          <w:color w:val="000000"/>
          <w:sz w:val="18"/>
          <w:szCs w:val="18"/>
        </w:rPr>
        <w:t>;</w:t>
      </w:r>
    </w:p>
    <w:p w14:paraId="14A9ED58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</w:p>
    <w:p w14:paraId="5602FED7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@EqualsAndHashCode</w:t>
      </w:r>
      <w:r w:rsidRPr="00947DDD">
        <w:rPr>
          <w:rFonts w:ascii="Consolas" w:hAnsi="Consolas"/>
          <w:color w:val="000000"/>
          <w:sz w:val="18"/>
          <w:szCs w:val="18"/>
        </w:rPr>
        <w:t>.</w:t>
      </w:r>
      <w:r w:rsidRPr="00947DDD">
        <w:rPr>
          <w:rFonts w:ascii="Consolas" w:hAnsi="Consolas"/>
          <w:color w:val="646464"/>
          <w:sz w:val="18"/>
          <w:szCs w:val="18"/>
        </w:rPr>
        <w:t>Exclude</w:t>
      </w:r>
    </w:p>
    <w:p w14:paraId="4BF76EF2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47DDD">
        <w:rPr>
          <w:rFonts w:ascii="Consolas" w:hAnsi="Consolas"/>
          <w:color w:val="646464"/>
          <w:sz w:val="18"/>
          <w:szCs w:val="18"/>
        </w:rPr>
        <w:t>OneToMany</w:t>
      </w:r>
      <w:r w:rsidRPr="00947DD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CascadeType.</w:t>
      </w:r>
      <w:r w:rsidRPr="00947DDD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orphanRemoval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fetch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FetchType.</w:t>
      </w:r>
      <w:r w:rsidRPr="00947DDD">
        <w:rPr>
          <w:rFonts w:ascii="Consolas" w:hAnsi="Consolas"/>
          <w:b/>
          <w:bCs/>
          <w:i/>
          <w:iCs/>
          <w:color w:val="0000C0"/>
          <w:sz w:val="18"/>
          <w:szCs w:val="18"/>
        </w:rPr>
        <w:t>LAZY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)</w:t>
      </w:r>
    </w:p>
    <w:p w14:paraId="6E6828E1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r w:rsidRPr="00947DDD">
        <w:rPr>
          <w:rFonts w:ascii="Consolas" w:hAnsi="Consolas"/>
          <w:color w:val="646464"/>
          <w:sz w:val="18"/>
          <w:szCs w:val="18"/>
        </w:rPr>
        <w:t>@JoinColumn</w:t>
      </w:r>
      <w:r w:rsidRPr="00947DDD">
        <w:rPr>
          <w:rFonts w:ascii="Consolas" w:hAnsi="Consolas"/>
          <w:color w:val="000000"/>
          <w:sz w:val="18"/>
          <w:szCs w:val="18"/>
        </w:rPr>
        <w:t>(name=</w:t>
      </w:r>
      <w:r w:rsidRPr="00947DDD">
        <w:rPr>
          <w:rFonts w:ascii="Consolas" w:hAnsi="Consolas"/>
          <w:color w:val="2A00FF"/>
          <w:sz w:val="18"/>
          <w:szCs w:val="18"/>
        </w:rPr>
        <w:t>"STUDENT_ID"</w:t>
      </w:r>
      <w:r w:rsidRPr="00947DDD">
        <w:rPr>
          <w:rFonts w:ascii="Consolas" w:hAnsi="Consolas"/>
          <w:color w:val="000000"/>
          <w:sz w:val="18"/>
          <w:szCs w:val="18"/>
        </w:rPr>
        <w:t>)</w:t>
      </w:r>
    </w:p>
    <w:p w14:paraId="2CF54051" w14:textId="77777777" w:rsidR="004D7C4E" w:rsidRPr="00947DDD" w:rsidRDefault="004D7C4E" w:rsidP="004D7C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47DDD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r w:rsidRPr="00947DDD">
        <w:rPr>
          <w:rFonts w:ascii="Consolas" w:hAnsi="Consolas"/>
          <w:color w:val="646464"/>
          <w:sz w:val="18"/>
          <w:szCs w:val="18"/>
        </w:rPr>
        <w:t>@Builder</w:t>
      </w:r>
      <w:r w:rsidRPr="00947DDD">
        <w:rPr>
          <w:rFonts w:ascii="Consolas" w:hAnsi="Consolas"/>
          <w:color w:val="000000"/>
          <w:sz w:val="18"/>
          <w:szCs w:val="18"/>
        </w:rPr>
        <w:t>.</w:t>
      </w:r>
      <w:r w:rsidRPr="00947DDD">
        <w:rPr>
          <w:rFonts w:ascii="Consolas" w:hAnsi="Consolas"/>
          <w:color w:val="646464"/>
          <w:sz w:val="18"/>
          <w:szCs w:val="18"/>
        </w:rPr>
        <w:t>Default</w:t>
      </w:r>
      <w:r w:rsidRPr="00947DDD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947DDD">
        <w:rPr>
          <w:rFonts w:ascii="Consolas" w:hAnsi="Consolas"/>
          <w:color w:val="0000C0"/>
          <w:sz w:val="18"/>
          <w:szCs w:val="18"/>
        </w:rPr>
        <w:t>etudiants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 xml:space="preserve"> = </w:t>
      </w:r>
      <w:r w:rsidRPr="00947DD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947DD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47DD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947DDD">
        <w:rPr>
          <w:rFonts w:ascii="Consolas" w:hAnsi="Consolas"/>
          <w:color w:val="000000"/>
          <w:sz w:val="18"/>
          <w:szCs w:val="18"/>
        </w:rPr>
        <w:t>&lt;&gt;();</w:t>
      </w:r>
    </w:p>
    <w:p w14:paraId="766C46B1" w14:textId="799557C7" w:rsidR="004D7C4E" w:rsidRPr="00947DDD" w:rsidRDefault="004D7C4E" w:rsidP="00A74E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7DDD">
        <w:rPr>
          <w:rFonts w:ascii="Consolas" w:hAnsi="Consolas"/>
          <w:color w:val="000000"/>
          <w:sz w:val="18"/>
          <w:szCs w:val="18"/>
        </w:rPr>
        <w:t>}</w:t>
      </w:r>
    </w:p>
    <w:p w14:paraId="08411F39" w14:textId="77777777" w:rsidR="00F31C25" w:rsidRPr="00947DDD" w:rsidRDefault="00F31C25" w:rsidP="00EC1481">
      <w:pPr>
        <w:rPr>
          <w:lang w:val="fr-FR"/>
        </w:rPr>
      </w:pPr>
    </w:p>
    <w:p w14:paraId="5B6957D9" w14:textId="46A9096B" w:rsidR="00D95F9D" w:rsidRPr="00947DDD" w:rsidRDefault="00D95F9D" w:rsidP="00D95F9D">
      <w:pPr>
        <w:pStyle w:val="Citationintense"/>
        <w:rPr>
          <w:lang w:val="fr-FR"/>
        </w:rPr>
      </w:pPr>
      <w:r w:rsidRPr="00947DDD">
        <w:rPr>
          <w:lang w:val="fr-FR"/>
        </w:rPr>
        <w:t xml:space="preserve">Aucune modification a apporté à l’entité </w:t>
      </w:r>
      <w:proofErr w:type="spellStart"/>
      <w:r w:rsidR="00C45A4D">
        <w:rPr>
          <w:lang w:val="fr-FR"/>
        </w:rPr>
        <w:t>EtudiantEni</w:t>
      </w:r>
      <w:proofErr w:type="spellEnd"/>
    </w:p>
    <w:p w14:paraId="5F7503B7" w14:textId="77777777" w:rsidR="00D42349" w:rsidRPr="00947DDD" w:rsidRDefault="00D42349" w:rsidP="00D42349">
      <w:pPr>
        <w:rPr>
          <w:lang w:val="fr-FR"/>
        </w:rPr>
      </w:pPr>
    </w:p>
    <w:p w14:paraId="3AE02A74" w14:textId="40003B31" w:rsidR="008C3C49" w:rsidRPr="00947DDD" w:rsidRDefault="00D42349" w:rsidP="008C3C49">
      <w:pPr>
        <w:pStyle w:val="Titre1"/>
        <w:rPr>
          <w:b/>
          <w:lang w:eastAsia="fr-FR"/>
        </w:rPr>
      </w:pPr>
      <w:r w:rsidRPr="00947DDD">
        <w:t>Création</w:t>
      </w:r>
      <w:r w:rsidR="00A745E8" w:rsidRPr="00947DDD">
        <w:t xml:space="preserve"> </w:t>
      </w:r>
      <w:r w:rsidRPr="00947DDD">
        <w:t xml:space="preserve">de </w:t>
      </w:r>
      <w:proofErr w:type="spellStart"/>
      <w:r w:rsidR="00C45A4D">
        <w:t>Promo</w:t>
      </w:r>
      <w:r w:rsidRPr="00947DDD">
        <w:t>Repository</w:t>
      </w:r>
      <w:proofErr w:type="spellEnd"/>
      <w:r w:rsidR="008C3C49" w:rsidRPr="00947DDD">
        <w:t xml:space="preserve"> :</w:t>
      </w:r>
      <w:r w:rsidR="008C3C49" w:rsidRPr="00947DDD">
        <w:rPr>
          <w:b/>
          <w:lang w:eastAsia="fr-FR"/>
        </w:rPr>
        <w:t xml:space="preserve"> </w:t>
      </w:r>
    </w:p>
    <w:p w14:paraId="4D060937" w14:textId="67619644" w:rsidR="00654226" w:rsidRPr="00947DDD" w:rsidRDefault="00654226" w:rsidP="00654226">
      <w:pPr>
        <w:pStyle w:val="TPnormalpuce1"/>
      </w:pPr>
      <w:r w:rsidRPr="00947DDD">
        <w:t xml:space="preserve">Créer l’interface </w:t>
      </w:r>
      <w:proofErr w:type="spellStart"/>
      <w:r w:rsidR="00C45A4D">
        <w:t>Promo</w:t>
      </w:r>
      <w:r w:rsidRPr="00947DDD">
        <w:t>Repository</w:t>
      </w:r>
      <w:proofErr w:type="spellEnd"/>
      <w:r w:rsidRPr="00947DDD">
        <w:t xml:space="preserve"> qui hérite de </w:t>
      </w:r>
      <w:proofErr w:type="spellStart"/>
      <w:r w:rsidRPr="00947DDD">
        <w:t>JpaRepository</w:t>
      </w:r>
      <w:proofErr w:type="spellEnd"/>
      <w:r w:rsidRPr="00947DDD">
        <w:t>&lt;</w:t>
      </w:r>
      <w:r w:rsidR="00C45A4D">
        <w:t>Promo</w:t>
      </w:r>
      <w:r w:rsidRPr="00947DDD">
        <w:t>,</w:t>
      </w:r>
      <w:r w:rsidR="00E90199" w:rsidRPr="00947DDD">
        <w:t xml:space="preserve"> </w:t>
      </w:r>
      <w:r w:rsidR="003E5FD7" w:rsidRPr="00947DDD">
        <w:t>Integer</w:t>
      </w:r>
      <w:r w:rsidRPr="00947DDD">
        <w:t>&gt;</w:t>
      </w:r>
    </w:p>
    <w:p w14:paraId="6DDBAA83" w14:textId="69002973" w:rsidR="005E53A9" w:rsidRPr="00947DDD" w:rsidRDefault="005E53A9" w:rsidP="008B545D">
      <w:pPr>
        <w:rPr>
          <w:lang w:val="fr-FR"/>
        </w:rPr>
      </w:pPr>
    </w:p>
    <w:p w14:paraId="2B449049" w14:textId="75676058" w:rsidR="007C5F5C" w:rsidRPr="00947DDD" w:rsidRDefault="001F6B50" w:rsidP="007C5F5C">
      <w:pPr>
        <w:pStyle w:val="Titre1"/>
      </w:pPr>
      <w:r w:rsidRPr="00947DDD">
        <w:t>Utilisation</w:t>
      </w:r>
      <w:r w:rsidR="004B2B1A" w:rsidRPr="00947DDD">
        <w:t xml:space="preserve"> d</w:t>
      </w:r>
      <w:r w:rsidR="00564615" w:rsidRPr="00947DDD">
        <w:t>e</w:t>
      </w:r>
      <w:r w:rsidRPr="00947DDD">
        <w:t>s</w:t>
      </w:r>
      <w:r w:rsidR="004B2B1A" w:rsidRPr="00947DDD">
        <w:t xml:space="preserve"> test</w:t>
      </w:r>
      <w:r w:rsidR="00564615" w:rsidRPr="00947DDD">
        <w:t>s</w:t>
      </w:r>
      <w:r w:rsidR="004B2B1A" w:rsidRPr="00947DDD">
        <w:t xml:space="preserve"> unitaire</w:t>
      </w:r>
      <w:r w:rsidR="00564615" w:rsidRPr="00947DDD">
        <w:t>s</w:t>
      </w:r>
    </w:p>
    <w:p w14:paraId="70EA33A9" w14:textId="280209B9" w:rsidR="00564615" w:rsidRPr="00947DDD" w:rsidRDefault="0038494F" w:rsidP="0038494F">
      <w:pPr>
        <w:pStyle w:val="TPnormalpuce1"/>
      </w:pPr>
      <w:r w:rsidRPr="00947DDD">
        <w:t xml:space="preserve">Vérifions le bon fonctionnement de nos annotations et de nos paramètres de </w:t>
      </w:r>
      <w:proofErr w:type="spellStart"/>
      <w:r w:rsidRPr="00947DDD">
        <w:t>OneToMany</w:t>
      </w:r>
      <w:proofErr w:type="spellEnd"/>
      <w:r w:rsidR="00564615" w:rsidRPr="00947DDD">
        <w:t xml:space="preserve"> </w:t>
      </w:r>
    </w:p>
    <w:p w14:paraId="01C60863" w14:textId="7A5818E1" w:rsidR="00485FEA" w:rsidRPr="00947DDD" w:rsidRDefault="00560BB6" w:rsidP="00B70E88">
      <w:pPr>
        <w:pStyle w:val="TPnormalpuce1"/>
      </w:pPr>
      <w:r w:rsidRPr="00947DDD">
        <w:t xml:space="preserve">Créer une classe </w:t>
      </w:r>
      <w:proofErr w:type="spellStart"/>
      <w:r w:rsidRPr="00947DDD">
        <w:t>TestOneToManyUni</w:t>
      </w:r>
      <w:proofErr w:type="spellEnd"/>
    </w:p>
    <w:p w14:paraId="0DD6AA5A" w14:textId="039A7D28" w:rsidR="00E45457" w:rsidRPr="00947DDD" w:rsidRDefault="00560BB6" w:rsidP="00560BB6">
      <w:pPr>
        <w:pStyle w:val="TPnormalpuce1"/>
        <w:numPr>
          <w:ilvl w:val="1"/>
          <w:numId w:val="1"/>
        </w:numPr>
      </w:pPr>
      <w:r w:rsidRPr="00947DDD">
        <w:t xml:space="preserve">Se faire injecter </w:t>
      </w:r>
      <w:proofErr w:type="spellStart"/>
      <w:r w:rsidRPr="00947DDD">
        <w:t>TestEntityManager</w:t>
      </w:r>
      <w:proofErr w:type="spellEnd"/>
      <w:r w:rsidRPr="00947DDD">
        <w:t xml:space="preserve"> et </w:t>
      </w:r>
      <w:proofErr w:type="spellStart"/>
      <w:r w:rsidR="00C45A4D">
        <w:t>Promo</w:t>
      </w:r>
      <w:r w:rsidRPr="00947DDD">
        <w:t>Repository</w:t>
      </w:r>
      <w:proofErr w:type="spellEnd"/>
    </w:p>
    <w:p w14:paraId="695637D1" w14:textId="755BB7D6" w:rsidR="00C82A99" w:rsidRPr="00947DDD" w:rsidRDefault="00C82A99" w:rsidP="009050A5">
      <w:pPr>
        <w:pStyle w:val="TPnormalpuce1"/>
      </w:pPr>
      <w:r w:rsidRPr="00947DDD">
        <w:t>Créer 3 tests :</w:t>
      </w:r>
    </w:p>
    <w:p w14:paraId="0BC7392F" w14:textId="24A98C81" w:rsidR="00C82A99" w:rsidRPr="00947DDD" w:rsidRDefault="00C82A99" w:rsidP="009050A5">
      <w:pPr>
        <w:pStyle w:val="TPnormalpuce1"/>
        <w:numPr>
          <w:ilvl w:val="1"/>
          <w:numId w:val="1"/>
        </w:numPr>
      </w:pPr>
      <w:r w:rsidRPr="00947DDD">
        <w:t xml:space="preserve">Persister une </w:t>
      </w:r>
      <w:r w:rsidR="008D128D">
        <w:t>Promo</w:t>
      </w:r>
      <w:r w:rsidRPr="00947DDD">
        <w:t xml:space="preserve"> et ses </w:t>
      </w:r>
      <w:proofErr w:type="spellStart"/>
      <w:r w:rsidR="00D7126E" w:rsidRPr="00947DDD">
        <w:t>EtudiantEni</w:t>
      </w:r>
      <w:proofErr w:type="spellEnd"/>
    </w:p>
    <w:p w14:paraId="410E0AB8" w14:textId="1BE729D4" w:rsidR="00C82A99" w:rsidRPr="00947DDD" w:rsidRDefault="00C82A99" w:rsidP="009050A5">
      <w:pPr>
        <w:pStyle w:val="TPnormalpuce1"/>
        <w:numPr>
          <w:ilvl w:val="1"/>
          <w:numId w:val="1"/>
        </w:numPr>
      </w:pPr>
      <w:r w:rsidRPr="00947DDD">
        <w:lastRenderedPageBreak/>
        <w:t xml:space="preserve">Supprimer une </w:t>
      </w:r>
      <w:r w:rsidR="008D128D">
        <w:t>Promo</w:t>
      </w:r>
      <w:r w:rsidRPr="00947DDD">
        <w:t xml:space="preserve"> et par cascade tous ses </w:t>
      </w:r>
      <w:proofErr w:type="spellStart"/>
      <w:r w:rsidR="00D7126E" w:rsidRPr="00947DDD">
        <w:t>EtudiantEni</w:t>
      </w:r>
      <w:proofErr w:type="spellEnd"/>
    </w:p>
    <w:p w14:paraId="53FB7E19" w14:textId="3D59F6C1" w:rsidR="00C82A99" w:rsidRPr="00947DDD" w:rsidRDefault="00C82A99" w:rsidP="009050A5">
      <w:pPr>
        <w:pStyle w:val="TPnormalpuce1"/>
        <w:numPr>
          <w:ilvl w:val="1"/>
          <w:numId w:val="1"/>
        </w:numPr>
      </w:pPr>
      <w:r w:rsidRPr="00947DDD">
        <w:t xml:space="preserve">Détacher les </w:t>
      </w:r>
      <w:proofErr w:type="spellStart"/>
      <w:r w:rsidR="00D7126E" w:rsidRPr="00947DDD">
        <w:t>EtudiantEni</w:t>
      </w:r>
      <w:proofErr w:type="spellEnd"/>
      <w:r w:rsidRPr="00947DDD">
        <w:t xml:space="preserve"> d’une </w:t>
      </w:r>
      <w:r w:rsidR="008D128D">
        <w:t>Promo</w:t>
      </w:r>
      <w:r w:rsidRPr="00947DDD">
        <w:t xml:space="preserve">, supprimer celle-ci et valider que les </w:t>
      </w:r>
      <w:proofErr w:type="spellStart"/>
      <w:r w:rsidR="00D7126E" w:rsidRPr="00947DDD">
        <w:t>EtudiantEni</w:t>
      </w:r>
      <w:proofErr w:type="spellEnd"/>
      <w:r w:rsidRPr="00947DDD">
        <w:t xml:space="preserve"> orphelins sont supprimés</w:t>
      </w:r>
    </w:p>
    <w:p w14:paraId="1BF3F9E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fr.eni.demo.association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79C73CE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7955C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28DC423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00697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24E4A46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84B3C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.*;</w:t>
      </w:r>
    </w:p>
    <w:p w14:paraId="67F1AC63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java.util.stream.Collectors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3D6F3CB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79F24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345082E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0FBAD48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org.springframework.boot.test.autoconfigure.orm.jpa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.*;</w:t>
      </w:r>
    </w:p>
    <w:p w14:paraId="0D77F52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04457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fr.eni.demo.bo.stagiaire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.*;</w:t>
      </w:r>
    </w:p>
    <w:p w14:paraId="14E9A27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fr.eni.demo.dal.PromoRepository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620AD74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54F2423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E24BD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646464"/>
          <w:sz w:val="18"/>
          <w:szCs w:val="18"/>
        </w:rPr>
        <w:t>@Slf4j</w:t>
      </w:r>
    </w:p>
    <w:p w14:paraId="40850CA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646464"/>
          <w:sz w:val="18"/>
          <w:szCs w:val="18"/>
        </w:rPr>
        <w:t>@DataJpaTest</w:t>
      </w:r>
    </w:p>
    <w:p w14:paraId="4B42C1A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TestOneToManyUni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B0AECF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646464"/>
          <w:sz w:val="18"/>
          <w:szCs w:val="18"/>
        </w:rPr>
        <w:t>@Autowired</w:t>
      </w:r>
    </w:p>
    <w:p w14:paraId="4D32AC4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2C072D9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A6D4DA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646464"/>
          <w:sz w:val="18"/>
          <w:szCs w:val="18"/>
        </w:rPr>
        <w:t>@Autowired</w:t>
      </w:r>
    </w:p>
    <w:p w14:paraId="3E49D2C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PromoRepository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06972">
        <w:rPr>
          <w:rFonts w:ascii="Consolas" w:hAnsi="Consolas"/>
          <w:color w:val="0000C0"/>
          <w:sz w:val="18"/>
          <w:szCs w:val="18"/>
        </w:rPr>
        <w:t>repository</w:t>
      </w:r>
      <w:r w:rsidRPr="00006972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12893A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B4782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646464"/>
          <w:sz w:val="18"/>
          <w:szCs w:val="18"/>
        </w:rPr>
        <w:t>@Test</w:t>
      </w:r>
    </w:p>
    <w:p w14:paraId="32735DB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test_save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 {</w:t>
      </w:r>
    </w:p>
    <w:p w14:paraId="0EE0248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47E72FF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0B2791B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"EDWM_TEST"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080DC67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13828FE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D85DC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006972">
        <w:rPr>
          <w:rFonts w:ascii="Consolas" w:hAnsi="Consolas"/>
          <w:color w:val="3F7F5F"/>
          <w:sz w:val="18"/>
          <w:szCs w:val="18"/>
        </w:rPr>
        <w:t>OneToMany</w:t>
      </w:r>
      <w:proofErr w:type="spellEnd"/>
    </w:p>
    <w:p w14:paraId="119162B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.setEtudiants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1186049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6BE2F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0EEECEB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repository</w:t>
      </w:r>
      <w:r w:rsidRPr="00006972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7A7DD431" w14:textId="45D47C78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48424A1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(0);</w:t>
      </w:r>
    </w:p>
    <w:p w14:paraId="322162F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5DDAAC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Vérification de la cascade de l'association</w:t>
      </w:r>
    </w:p>
    <w:p w14:paraId="63EDEF2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9FCC153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091674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().size()).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(3);</w:t>
      </w:r>
    </w:p>
    <w:p w14:paraId="55346F6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006972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57A397D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05EF5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  <w:t>}</w:t>
      </w:r>
    </w:p>
    <w:p w14:paraId="10BCF38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BD7E1C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646464"/>
          <w:sz w:val="18"/>
          <w:szCs w:val="18"/>
        </w:rPr>
        <w:t>@Test</w:t>
      </w:r>
    </w:p>
    <w:p w14:paraId="63FD77A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test_delete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 {</w:t>
      </w:r>
    </w:p>
    <w:p w14:paraId="0DE4B5F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1A24715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031DA09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"EDWM_TEST"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22A7070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7CC5F55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61A18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006972">
        <w:rPr>
          <w:rFonts w:ascii="Consolas" w:hAnsi="Consolas"/>
          <w:color w:val="3F7F5F"/>
          <w:sz w:val="18"/>
          <w:szCs w:val="18"/>
        </w:rPr>
        <w:t>OneToMany</w:t>
      </w:r>
      <w:proofErr w:type="spellEnd"/>
    </w:p>
    <w:p w14:paraId="297ECEB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.setEtudiants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00CD73C4" w14:textId="77777777" w:rsid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B12913" w14:textId="77777777" w:rsidR="004A53F9" w:rsidRDefault="004A53F9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F29060" w14:textId="77777777" w:rsidR="004A53F9" w:rsidRPr="00006972" w:rsidRDefault="004A53F9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DED08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Contexte de la DB</w:t>
      </w:r>
    </w:p>
    <w:p w14:paraId="52F309A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50C6814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A5AFF7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(0);</w:t>
      </w:r>
    </w:p>
    <w:p w14:paraId="4007AE0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01AB4F8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2416CED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A0A4EC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 xml:space="preserve">List&lt;String&gt;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etudiantsDB</w:t>
      </w:r>
      <w:proofErr w:type="spellEnd"/>
    </w:p>
    <w:p w14:paraId="187BE62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stream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64394E2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map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::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getImmatriculation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0578A5F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collect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Collectors.</w:t>
      </w:r>
      <w:r w:rsidRPr="00006972">
        <w:rPr>
          <w:rFonts w:ascii="Consolas" w:hAnsi="Consolas"/>
          <w:i/>
          <w:iCs/>
          <w:color w:val="000000"/>
          <w:sz w:val="18"/>
          <w:szCs w:val="18"/>
        </w:rPr>
        <w:t>toList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008375C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4A41F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11D15F13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0000C0"/>
          <w:sz w:val="18"/>
          <w:szCs w:val="18"/>
        </w:rPr>
        <w:t>repository</w:t>
      </w:r>
      <w:r w:rsidRPr="00006972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28391FA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7F91D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630AFF4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r w:rsidRPr="00006972">
        <w:rPr>
          <w:rFonts w:ascii="Consolas" w:hAnsi="Consolas"/>
          <w:color w:val="6A3E3E"/>
          <w:sz w:val="18"/>
          <w:szCs w:val="18"/>
        </w:rPr>
        <w:t>promoDB2</w:t>
      </w:r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Promo.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37F14C7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promoDB2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3F1072F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172480" w14:textId="34744790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proofErr w:type="spellStart"/>
      <w:r w:rsidR="00A90C33">
        <w:rPr>
          <w:rFonts w:ascii="Consolas" w:hAnsi="Consolas"/>
          <w:color w:val="3F7F5F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3F7F5F"/>
          <w:sz w:val="18"/>
          <w:szCs w:val="18"/>
        </w:rPr>
        <w:t xml:space="preserve"> sont supprimés par cascade</w:t>
      </w:r>
    </w:p>
    <w:p w14:paraId="13E03A3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1C26F3D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1D64D24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r w:rsidRPr="00006972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3FE495F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F5ABF5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empDB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EtudiantEni.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76C0BF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empDB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2713802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>});</w:t>
      </w:r>
    </w:p>
    <w:p w14:paraId="32295E2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  <w:t>}</w:t>
      </w:r>
    </w:p>
    <w:p w14:paraId="780E825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AA507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646464"/>
          <w:sz w:val="18"/>
          <w:szCs w:val="18"/>
        </w:rPr>
        <w:t>@Test</w:t>
      </w:r>
    </w:p>
    <w:p w14:paraId="23DCD20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test_orphanRemoval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 {</w:t>
      </w:r>
    </w:p>
    <w:p w14:paraId="6971006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Promo</w:t>
      </w:r>
    </w:p>
    <w:p w14:paraId="2F291DF3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576EC56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"EDWM_TEST"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4F97B6E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0A5024B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9C684D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Association </w:t>
      </w:r>
      <w:proofErr w:type="spellStart"/>
      <w:r w:rsidRPr="00006972">
        <w:rPr>
          <w:rFonts w:ascii="Consolas" w:hAnsi="Consolas"/>
          <w:color w:val="3F7F5F"/>
          <w:sz w:val="18"/>
          <w:szCs w:val="18"/>
        </w:rPr>
        <w:t>OneToMany</w:t>
      </w:r>
      <w:proofErr w:type="spellEnd"/>
    </w:p>
    <w:p w14:paraId="6E5A2F2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.setEtudiants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14D0F66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F8A205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Contexte de la DB</w:t>
      </w:r>
    </w:p>
    <w:p w14:paraId="61078FA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7A1F090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.flush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13A9579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(0);</w:t>
      </w:r>
    </w:p>
    <w:p w14:paraId="6290EDE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6D029DE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1870F74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promoDB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0CBD7A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 xml:space="preserve">List&lt;String&gt;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etudiantsDB</w:t>
      </w:r>
      <w:proofErr w:type="spellEnd"/>
    </w:p>
    <w:p w14:paraId="671C1E1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stream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3CBB5A0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map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::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getImmatriculation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7A7AB50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collect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Collectors.</w:t>
      </w:r>
      <w:r w:rsidRPr="00006972">
        <w:rPr>
          <w:rFonts w:ascii="Consolas" w:hAnsi="Consolas"/>
          <w:i/>
          <w:iCs/>
          <w:color w:val="000000"/>
          <w:sz w:val="18"/>
          <w:szCs w:val="18"/>
        </w:rPr>
        <w:t>toList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507FEDF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D8F286" w14:textId="0DA0AA51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Détacher les </w:t>
      </w:r>
      <w:proofErr w:type="spellStart"/>
      <w:r w:rsidR="00A90C33">
        <w:rPr>
          <w:rFonts w:ascii="Consolas" w:hAnsi="Consolas"/>
          <w:color w:val="3F7F5F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3F7F5F"/>
          <w:sz w:val="18"/>
          <w:szCs w:val="18"/>
        </w:rPr>
        <w:t xml:space="preserve"> de leur </w:t>
      </w:r>
      <w:r w:rsidR="00A90C33">
        <w:rPr>
          <w:rFonts w:ascii="Consolas" w:hAnsi="Consolas"/>
          <w:color w:val="3F7F5F"/>
          <w:sz w:val="18"/>
          <w:szCs w:val="18"/>
        </w:rPr>
        <w:t>P</w:t>
      </w:r>
      <w:r w:rsidRPr="00006972">
        <w:rPr>
          <w:rFonts w:ascii="Consolas" w:hAnsi="Consolas"/>
          <w:color w:val="3F7F5F"/>
          <w:sz w:val="18"/>
          <w:szCs w:val="18"/>
        </w:rPr>
        <w:t>romo</w:t>
      </w:r>
    </w:p>
    <w:p w14:paraId="5BDCD7B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.getEtudiants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clear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424B996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49318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Appel du comportement</w:t>
      </w:r>
    </w:p>
    <w:p w14:paraId="37FCEBF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0000C0"/>
          <w:sz w:val="18"/>
          <w:szCs w:val="18"/>
        </w:rPr>
        <w:t>repository</w:t>
      </w:r>
      <w:r w:rsidRPr="00006972">
        <w:rPr>
          <w:rFonts w:ascii="Consolas" w:hAnsi="Consolas"/>
          <w:color w:val="000000"/>
          <w:sz w:val="18"/>
          <w:szCs w:val="18"/>
        </w:rPr>
        <w:t>.delete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7CF5553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D3342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14:paraId="4384FB9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Promo </w:t>
      </w:r>
      <w:r w:rsidRPr="00006972">
        <w:rPr>
          <w:rFonts w:ascii="Consolas" w:hAnsi="Consolas"/>
          <w:color w:val="6A3E3E"/>
          <w:sz w:val="18"/>
          <w:szCs w:val="18"/>
        </w:rPr>
        <w:t>promoDB2</w:t>
      </w:r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Promo.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promo</w:t>
      </w:r>
      <w:r w:rsidRPr="00006972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());</w:t>
      </w:r>
    </w:p>
    <w:p w14:paraId="5FB56D1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6A3E3E"/>
          <w:sz w:val="18"/>
          <w:szCs w:val="18"/>
        </w:rPr>
        <w:t>promoDB2</w:t>
      </w:r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4E27920E" w14:textId="77777777" w:rsid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6041C4" w14:textId="77777777" w:rsidR="00ED132C" w:rsidRDefault="00ED132C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9FCCE3" w14:textId="77777777" w:rsidR="00ED132C" w:rsidRDefault="00ED132C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171B2F" w14:textId="77777777" w:rsidR="00ED132C" w:rsidRDefault="00ED132C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08523C" w14:textId="77777777" w:rsidR="00ED132C" w:rsidRPr="00006972" w:rsidRDefault="00ED132C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1AF67B" w14:textId="39E43018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3F7F5F"/>
          <w:sz w:val="18"/>
          <w:szCs w:val="18"/>
        </w:rPr>
        <w:t xml:space="preserve">// Vérifier que tous les </w:t>
      </w:r>
      <w:proofErr w:type="spellStart"/>
      <w:r w:rsidR="00C77C3E">
        <w:rPr>
          <w:rFonts w:ascii="Consolas" w:hAnsi="Consolas"/>
          <w:color w:val="3F7F5F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3F7F5F"/>
          <w:sz w:val="18"/>
          <w:szCs w:val="18"/>
        </w:rPr>
        <w:t xml:space="preserve"> sont supprimés par </w:t>
      </w:r>
      <w:proofErr w:type="spellStart"/>
      <w:r w:rsidRPr="00006972">
        <w:rPr>
          <w:rFonts w:ascii="Consolas" w:hAnsi="Consolas"/>
          <w:color w:val="3F7F5F"/>
          <w:sz w:val="18"/>
          <w:szCs w:val="18"/>
        </w:rPr>
        <w:t>orphanRemoval</w:t>
      </w:r>
      <w:proofErr w:type="spellEnd"/>
    </w:p>
    <w:p w14:paraId="286EACE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8EB895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F0162C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listeIdEtudiantEniDB</w:t>
      </w:r>
      <w:r w:rsidRPr="00006972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3337CD7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7ED1AE75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empDB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C0"/>
          <w:sz w:val="18"/>
          <w:szCs w:val="18"/>
        </w:rPr>
        <w:t>entityManager</w:t>
      </w:r>
      <w:r w:rsidRPr="00006972">
        <w:rPr>
          <w:rFonts w:ascii="Consolas" w:hAnsi="Consolas"/>
          <w:color w:val="000000"/>
          <w:sz w:val="18"/>
          <w:szCs w:val="18"/>
        </w:rPr>
        <w:t>.find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EtudiantEni.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etudiantId</w:t>
      </w:r>
      <w:proofErr w:type="spellEnd"/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D1EBE1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empDB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2F6FF88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>});</w:t>
      </w:r>
    </w:p>
    <w:p w14:paraId="759E7AB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  <w:t>}</w:t>
      </w:r>
    </w:p>
    <w:p w14:paraId="5BD7456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8E68C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() {</w:t>
      </w:r>
    </w:p>
    <w:p w14:paraId="2E570E9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r w:rsidRPr="00006972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&lt;&gt;();</w:t>
      </w:r>
    </w:p>
    <w:p w14:paraId="5CD6637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006972">
        <w:rPr>
          <w:rFonts w:ascii="Consolas" w:hAnsi="Consolas"/>
          <w:color w:val="6A3E3E"/>
          <w:sz w:val="18"/>
          <w:szCs w:val="18"/>
        </w:rPr>
        <w:t>immatriculation</w:t>
      </w:r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r w:rsidRPr="00006972">
        <w:rPr>
          <w:rFonts w:ascii="Consolas" w:hAnsi="Consolas"/>
          <w:color w:val="2A00FF"/>
          <w:sz w:val="18"/>
          <w:szCs w:val="18"/>
        </w:rPr>
        <w:t>"ENI_CAMPUS_20231187</w:t>
      </w:r>
      <w:proofErr w:type="gramStart"/>
      <w:r w:rsidRPr="00006972">
        <w:rPr>
          <w:rFonts w:ascii="Consolas" w:hAnsi="Consolas"/>
          <w:color w:val="2A00FF"/>
          <w:sz w:val="18"/>
          <w:szCs w:val="18"/>
        </w:rPr>
        <w:t>"</w:t>
      </w:r>
      <w:r w:rsidRPr="00006972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7B3563A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</w:p>
    <w:p w14:paraId="25FFC22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for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 xml:space="preserve"> = 1; 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 xml:space="preserve"> &lt; 4; 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>++) {</w:t>
      </w:r>
    </w:p>
    <w:p w14:paraId="5FC8AFF4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DonneesPerso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donneesPerso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DonneesPerso</w:t>
      </w:r>
      <w:proofErr w:type="spellEnd"/>
    </w:p>
    <w:p w14:paraId="311316A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4458FDE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006972">
        <w:rPr>
          <w:rFonts w:ascii="Consolas" w:hAnsi="Consolas"/>
          <w:color w:val="2A00FF"/>
          <w:sz w:val="18"/>
          <w:szCs w:val="18"/>
        </w:rPr>
        <w:t>Nom"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25115CB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006972">
        <w:rPr>
          <w:rFonts w:ascii="Consolas" w:hAnsi="Consolas"/>
          <w:color w:val="2A00FF"/>
          <w:sz w:val="18"/>
          <w:szCs w:val="18"/>
        </w:rPr>
        <w:t>Prenom</w:t>
      </w:r>
      <w:proofErr w:type="spellEnd"/>
      <w:r w:rsidRPr="00006972">
        <w:rPr>
          <w:rFonts w:ascii="Consolas" w:hAnsi="Consolas"/>
          <w:color w:val="2A00FF"/>
          <w:sz w:val="18"/>
          <w:szCs w:val="18"/>
        </w:rPr>
        <w:t>"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261E8B2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"02XXXXXXXX"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7CCC691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"07XXXXXXXX"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48E8C471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emailPersonnel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"Nom"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2A00FF"/>
          <w:sz w:val="18"/>
          <w:szCs w:val="18"/>
        </w:rPr>
        <w:t>".</w:t>
      </w:r>
      <w:proofErr w:type="spellStart"/>
      <w:r w:rsidRPr="00006972">
        <w:rPr>
          <w:rFonts w:ascii="Consolas" w:hAnsi="Consolas"/>
          <w:color w:val="2A00FF"/>
          <w:sz w:val="18"/>
          <w:szCs w:val="18"/>
        </w:rPr>
        <w:t>Prenom</w:t>
      </w:r>
      <w:proofErr w:type="spellEnd"/>
      <w:r w:rsidRPr="00006972">
        <w:rPr>
          <w:rFonts w:ascii="Consolas" w:hAnsi="Consolas"/>
          <w:color w:val="2A00FF"/>
          <w:sz w:val="18"/>
          <w:szCs w:val="18"/>
        </w:rPr>
        <w:t>"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2A00FF"/>
          <w:sz w:val="18"/>
          <w:szCs w:val="18"/>
        </w:rPr>
        <w:t>"@perso.fr"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24C4ED4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31D0A367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final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EtudiantEni</w:t>
      </w:r>
      <w:proofErr w:type="spellEnd"/>
    </w:p>
    <w:p w14:paraId="2C1966A2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</w:t>
      </w:r>
    </w:p>
    <w:p w14:paraId="658321E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immatriculation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72B7841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r w:rsidRPr="00006972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006972">
        <w:rPr>
          <w:rFonts w:ascii="Consolas" w:hAnsi="Consolas"/>
          <w:color w:val="2A00FF"/>
          <w:sz w:val="18"/>
          <w:szCs w:val="18"/>
        </w:rPr>
        <w:t>pnom</w:t>
      </w:r>
      <w:proofErr w:type="spellEnd"/>
      <w:r w:rsidRPr="00006972">
        <w:rPr>
          <w:rFonts w:ascii="Consolas" w:hAnsi="Consolas"/>
          <w:color w:val="2A00FF"/>
          <w:sz w:val="18"/>
          <w:szCs w:val="18"/>
        </w:rPr>
        <w:t>"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6A3E3E"/>
          <w:sz w:val="18"/>
          <w:szCs w:val="18"/>
        </w:rPr>
        <w:t>i</w:t>
      </w:r>
      <w:r w:rsidRPr="00006972">
        <w:rPr>
          <w:rFonts w:ascii="Consolas" w:hAnsi="Consolas"/>
          <w:color w:val="000000"/>
          <w:sz w:val="18"/>
          <w:szCs w:val="18"/>
        </w:rPr>
        <w:t>+</w:t>
      </w:r>
      <w:r w:rsidRPr="00006972">
        <w:rPr>
          <w:rFonts w:ascii="Consolas" w:hAnsi="Consolas"/>
          <w:color w:val="2A00FF"/>
          <w:sz w:val="18"/>
          <w:szCs w:val="18"/>
        </w:rPr>
        <w:t>"@campus-eni.fr"</w:t>
      </w:r>
      <w:r w:rsidRPr="00006972">
        <w:rPr>
          <w:rFonts w:ascii="Consolas" w:hAnsi="Consolas"/>
          <w:color w:val="000000"/>
          <w:sz w:val="18"/>
          <w:szCs w:val="18"/>
        </w:rPr>
        <w:t>)</w:t>
      </w:r>
    </w:p>
    <w:p w14:paraId="0553278C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006972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();</w:t>
      </w:r>
    </w:p>
    <w:p w14:paraId="6220DA88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006972">
        <w:rPr>
          <w:rFonts w:ascii="Consolas" w:hAnsi="Consolas"/>
          <w:color w:val="6A3E3E"/>
          <w:sz w:val="18"/>
          <w:szCs w:val="18"/>
        </w:rPr>
        <w:t>etudiant</w:t>
      </w:r>
      <w:r w:rsidRPr="00006972">
        <w:rPr>
          <w:rFonts w:ascii="Consolas" w:hAnsi="Consolas"/>
          <w:color w:val="000000"/>
          <w:sz w:val="18"/>
          <w:szCs w:val="18"/>
        </w:rPr>
        <w:t>.setDonneesPerso</w:t>
      </w:r>
      <w:proofErr w:type="spellEnd"/>
      <w:proofErr w:type="gram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donneesPerso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);</w:t>
      </w:r>
    </w:p>
    <w:p w14:paraId="216C87D9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donneesPerso</w:t>
      </w:r>
      <w:r w:rsidRPr="00006972">
        <w:rPr>
          <w:rFonts w:ascii="Consolas" w:hAnsi="Consolas"/>
          <w:color w:val="000000"/>
          <w:sz w:val="18"/>
          <w:szCs w:val="18"/>
        </w:rPr>
        <w:t>.setEtudiantEni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</w:t>
      </w:r>
      <w:proofErr w:type="spellEnd"/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BA44DA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</w:p>
    <w:p w14:paraId="4943AD86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</w:t>
      </w:r>
      <w:r w:rsidRPr="00006972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</w:t>
      </w:r>
      <w:proofErr w:type="spellEnd"/>
      <w:proofErr w:type="gramStart"/>
      <w:r w:rsidRPr="00006972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4464CDD0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  <w:t>}</w:t>
      </w:r>
      <w:r w:rsidRPr="00006972">
        <w:rPr>
          <w:rFonts w:ascii="Consolas" w:hAnsi="Consolas"/>
          <w:color w:val="000000"/>
          <w:sz w:val="18"/>
          <w:szCs w:val="18"/>
        </w:rPr>
        <w:tab/>
      </w:r>
    </w:p>
    <w:p w14:paraId="6A38801F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</w:p>
    <w:p w14:paraId="1498241E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</w:r>
      <w:r w:rsidRPr="00006972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006972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gramEnd"/>
      <w:r w:rsidRPr="0000697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06972">
        <w:rPr>
          <w:rFonts w:ascii="Consolas" w:hAnsi="Consolas"/>
          <w:color w:val="6A3E3E"/>
          <w:sz w:val="18"/>
          <w:szCs w:val="18"/>
        </w:rPr>
        <w:t>etudiants</w:t>
      </w:r>
      <w:proofErr w:type="spellEnd"/>
      <w:r w:rsidRPr="00006972">
        <w:rPr>
          <w:rFonts w:ascii="Consolas" w:hAnsi="Consolas"/>
          <w:color w:val="000000"/>
          <w:sz w:val="18"/>
          <w:szCs w:val="18"/>
        </w:rPr>
        <w:t>;</w:t>
      </w:r>
    </w:p>
    <w:p w14:paraId="2BAE5A3B" w14:textId="77777777" w:rsidR="00006972" w:rsidRPr="00006972" w:rsidRDefault="00006972" w:rsidP="0000697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ab/>
        <w:t>}</w:t>
      </w:r>
    </w:p>
    <w:p w14:paraId="245BD1FD" w14:textId="2B224942" w:rsidR="00006972" w:rsidRPr="00947DDD" w:rsidRDefault="00006972" w:rsidP="004877E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06972">
        <w:rPr>
          <w:rFonts w:ascii="Consolas" w:hAnsi="Consolas"/>
          <w:color w:val="000000"/>
          <w:sz w:val="18"/>
          <w:szCs w:val="18"/>
        </w:rPr>
        <w:t>}</w:t>
      </w:r>
    </w:p>
    <w:p w14:paraId="1B11F862" w14:textId="234A23DB" w:rsidR="004877E3" w:rsidRPr="00947DDD" w:rsidRDefault="001772BD" w:rsidP="001772BD">
      <w:pPr>
        <w:pStyle w:val="TPnormalpuce1"/>
      </w:pPr>
      <w:r w:rsidRPr="00947DDD">
        <w:t>Tous les tests doivent être verts</w:t>
      </w:r>
    </w:p>
    <w:sectPr w:rsidR="004877E3" w:rsidRPr="00947DD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3DCE" w14:textId="77777777" w:rsidR="00BC2D09" w:rsidRDefault="00BC2D09" w:rsidP="006C7E58">
      <w:r>
        <w:separator/>
      </w:r>
    </w:p>
  </w:endnote>
  <w:endnote w:type="continuationSeparator" w:id="0">
    <w:p w14:paraId="2A9A5A4D" w14:textId="77777777" w:rsidR="00BC2D09" w:rsidRDefault="00BC2D0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04AB" w14:textId="77777777" w:rsidR="00BC2D09" w:rsidRDefault="00BC2D09" w:rsidP="006C7E58">
      <w:r>
        <w:separator/>
      </w:r>
    </w:p>
  </w:footnote>
  <w:footnote w:type="continuationSeparator" w:id="0">
    <w:p w14:paraId="0BE89DB3" w14:textId="77777777" w:rsidR="00BC2D09" w:rsidRDefault="00BC2D0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6031"/>
    <w:rsid w:val="00006972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62FC0"/>
    <w:rsid w:val="00071333"/>
    <w:rsid w:val="000717C4"/>
    <w:rsid w:val="000753A7"/>
    <w:rsid w:val="0007773E"/>
    <w:rsid w:val="00077D28"/>
    <w:rsid w:val="00080FE2"/>
    <w:rsid w:val="00082FD3"/>
    <w:rsid w:val="00086EB6"/>
    <w:rsid w:val="00093981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4826"/>
    <w:rsid w:val="000C6A7D"/>
    <w:rsid w:val="000C7BAD"/>
    <w:rsid w:val="000D0A8C"/>
    <w:rsid w:val="000D0E31"/>
    <w:rsid w:val="000D4DA9"/>
    <w:rsid w:val="000D77F3"/>
    <w:rsid w:val="000E15F6"/>
    <w:rsid w:val="000E5091"/>
    <w:rsid w:val="000E5CCE"/>
    <w:rsid w:val="000F0864"/>
    <w:rsid w:val="000F096C"/>
    <w:rsid w:val="000F0E32"/>
    <w:rsid w:val="000F180D"/>
    <w:rsid w:val="000F4215"/>
    <w:rsid w:val="000F50AF"/>
    <w:rsid w:val="00105605"/>
    <w:rsid w:val="00110294"/>
    <w:rsid w:val="001111BE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65BB"/>
    <w:rsid w:val="00150AA2"/>
    <w:rsid w:val="0015155D"/>
    <w:rsid w:val="00151AA0"/>
    <w:rsid w:val="00153344"/>
    <w:rsid w:val="001537D8"/>
    <w:rsid w:val="00154D6A"/>
    <w:rsid w:val="001601D1"/>
    <w:rsid w:val="001658FD"/>
    <w:rsid w:val="00165FF1"/>
    <w:rsid w:val="00171036"/>
    <w:rsid w:val="00176104"/>
    <w:rsid w:val="001772BD"/>
    <w:rsid w:val="00180858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D7C"/>
    <w:rsid w:val="001A4B5B"/>
    <w:rsid w:val="001A79F8"/>
    <w:rsid w:val="001B4DA8"/>
    <w:rsid w:val="001C5713"/>
    <w:rsid w:val="001C6550"/>
    <w:rsid w:val="001C739D"/>
    <w:rsid w:val="001C7E7B"/>
    <w:rsid w:val="001D173E"/>
    <w:rsid w:val="001D1990"/>
    <w:rsid w:val="001D2462"/>
    <w:rsid w:val="001D3BFC"/>
    <w:rsid w:val="001E0B2C"/>
    <w:rsid w:val="001E3826"/>
    <w:rsid w:val="001E3AB7"/>
    <w:rsid w:val="001F18FA"/>
    <w:rsid w:val="001F4477"/>
    <w:rsid w:val="001F476F"/>
    <w:rsid w:val="001F6B50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32B5"/>
    <w:rsid w:val="00217F93"/>
    <w:rsid w:val="00221D19"/>
    <w:rsid w:val="00225D2C"/>
    <w:rsid w:val="002263D9"/>
    <w:rsid w:val="002302B3"/>
    <w:rsid w:val="0023135E"/>
    <w:rsid w:val="00232ABB"/>
    <w:rsid w:val="00241941"/>
    <w:rsid w:val="00241BEE"/>
    <w:rsid w:val="00242C6A"/>
    <w:rsid w:val="00246CC1"/>
    <w:rsid w:val="00250151"/>
    <w:rsid w:val="0025054F"/>
    <w:rsid w:val="00250577"/>
    <w:rsid w:val="00250A02"/>
    <w:rsid w:val="002516A8"/>
    <w:rsid w:val="002524E7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5701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4A4F"/>
    <w:rsid w:val="002C5032"/>
    <w:rsid w:val="002D1C5C"/>
    <w:rsid w:val="002D2B64"/>
    <w:rsid w:val="002D49F6"/>
    <w:rsid w:val="002E05B0"/>
    <w:rsid w:val="002E078E"/>
    <w:rsid w:val="002E1C14"/>
    <w:rsid w:val="002E65AB"/>
    <w:rsid w:val="002E7E7C"/>
    <w:rsid w:val="002F0A74"/>
    <w:rsid w:val="002F13A6"/>
    <w:rsid w:val="002F75F0"/>
    <w:rsid w:val="002F78BE"/>
    <w:rsid w:val="003009DF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08F"/>
    <w:rsid w:val="00341693"/>
    <w:rsid w:val="0034440A"/>
    <w:rsid w:val="00346E6C"/>
    <w:rsid w:val="00350884"/>
    <w:rsid w:val="003548A0"/>
    <w:rsid w:val="00360D23"/>
    <w:rsid w:val="00361D39"/>
    <w:rsid w:val="00362420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494F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0879"/>
    <w:rsid w:val="003E5FD7"/>
    <w:rsid w:val="003E676A"/>
    <w:rsid w:val="003F057A"/>
    <w:rsid w:val="003F2E45"/>
    <w:rsid w:val="003F5A3F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3F64"/>
    <w:rsid w:val="004343CE"/>
    <w:rsid w:val="00436CE1"/>
    <w:rsid w:val="004476B8"/>
    <w:rsid w:val="00450C5E"/>
    <w:rsid w:val="004517E2"/>
    <w:rsid w:val="0045421E"/>
    <w:rsid w:val="0045607B"/>
    <w:rsid w:val="00456F22"/>
    <w:rsid w:val="00457419"/>
    <w:rsid w:val="00461E26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3F9"/>
    <w:rsid w:val="004A5E0E"/>
    <w:rsid w:val="004B1D35"/>
    <w:rsid w:val="004B2B1A"/>
    <w:rsid w:val="004B50EA"/>
    <w:rsid w:val="004B54DF"/>
    <w:rsid w:val="004C2502"/>
    <w:rsid w:val="004D2357"/>
    <w:rsid w:val="004D6D14"/>
    <w:rsid w:val="004D7C4E"/>
    <w:rsid w:val="004E67B9"/>
    <w:rsid w:val="004E79BD"/>
    <w:rsid w:val="004F160F"/>
    <w:rsid w:val="004F2C2E"/>
    <w:rsid w:val="004F45F2"/>
    <w:rsid w:val="004F5516"/>
    <w:rsid w:val="004F5AC8"/>
    <w:rsid w:val="00501CE9"/>
    <w:rsid w:val="005025EB"/>
    <w:rsid w:val="005056C3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266B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60BB6"/>
    <w:rsid w:val="00562D34"/>
    <w:rsid w:val="00564615"/>
    <w:rsid w:val="00565555"/>
    <w:rsid w:val="005709EF"/>
    <w:rsid w:val="0057306B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382F"/>
    <w:rsid w:val="005A54F3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57E0"/>
    <w:rsid w:val="005D782D"/>
    <w:rsid w:val="005E011F"/>
    <w:rsid w:val="005E3B89"/>
    <w:rsid w:val="005E53A9"/>
    <w:rsid w:val="005E7215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4AEC"/>
    <w:rsid w:val="00627805"/>
    <w:rsid w:val="00627AE5"/>
    <w:rsid w:val="006302A7"/>
    <w:rsid w:val="0063306A"/>
    <w:rsid w:val="00633B1F"/>
    <w:rsid w:val="006367DA"/>
    <w:rsid w:val="0064222C"/>
    <w:rsid w:val="006466E0"/>
    <w:rsid w:val="00653FD4"/>
    <w:rsid w:val="00654226"/>
    <w:rsid w:val="00655DB6"/>
    <w:rsid w:val="00660438"/>
    <w:rsid w:val="00660801"/>
    <w:rsid w:val="006745BC"/>
    <w:rsid w:val="00674BA4"/>
    <w:rsid w:val="00675D38"/>
    <w:rsid w:val="0067609F"/>
    <w:rsid w:val="00680026"/>
    <w:rsid w:val="006859E2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A3475"/>
    <w:rsid w:val="006B3A7A"/>
    <w:rsid w:val="006B3B13"/>
    <w:rsid w:val="006B5D7E"/>
    <w:rsid w:val="006B6404"/>
    <w:rsid w:val="006C3286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E6C1B"/>
    <w:rsid w:val="006F0042"/>
    <w:rsid w:val="006F1B40"/>
    <w:rsid w:val="006F2B63"/>
    <w:rsid w:val="006F3493"/>
    <w:rsid w:val="006F3A2D"/>
    <w:rsid w:val="006F7A6B"/>
    <w:rsid w:val="007007CE"/>
    <w:rsid w:val="007046DE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40FF3"/>
    <w:rsid w:val="007416A5"/>
    <w:rsid w:val="00742224"/>
    <w:rsid w:val="00742334"/>
    <w:rsid w:val="00743993"/>
    <w:rsid w:val="00750299"/>
    <w:rsid w:val="00764007"/>
    <w:rsid w:val="00765582"/>
    <w:rsid w:val="00766E85"/>
    <w:rsid w:val="00767640"/>
    <w:rsid w:val="00767B49"/>
    <w:rsid w:val="0077134B"/>
    <w:rsid w:val="007729E2"/>
    <w:rsid w:val="0077352B"/>
    <w:rsid w:val="007740FE"/>
    <w:rsid w:val="00776A4E"/>
    <w:rsid w:val="00782984"/>
    <w:rsid w:val="00784FAC"/>
    <w:rsid w:val="00785814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59B"/>
    <w:rsid w:val="00805BCC"/>
    <w:rsid w:val="008065FD"/>
    <w:rsid w:val="00806E02"/>
    <w:rsid w:val="008129F7"/>
    <w:rsid w:val="008130F1"/>
    <w:rsid w:val="00814575"/>
    <w:rsid w:val="00816CAD"/>
    <w:rsid w:val="00817341"/>
    <w:rsid w:val="00820D63"/>
    <w:rsid w:val="00825FD9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616D6"/>
    <w:rsid w:val="008624F6"/>
    <w:rsid w:val="00863103"/>
    <w:rsid w:val="00863916"/>
    <w:rsid w:val="008663D1"/>
    <w:rsid w:val="008672FD"/>
    <w:rsid w:val="00867E02"/>
    <w:rsid w:val="00872F21"/>
    <w:rsid w:val="008731E6"/>
    <w:rsid w:val="00873C09"/>
    <w:rsid w:val="00874B66"/>
    <w:rsid w:val="00876A48"/>
    <w:rsid w:val="00876EB8"/>
    <w:rsid w:val="00883C7F"/>
    <w:rsid w:val="00886E42"/>
    <w:rsid w:val="00886F89"/>
    <w:rsid w:val="00892B01"/>
    <w:rsid w:val="00893473"/>
    <w:rsid w:val="00895308"/>
    <w:rsid w:val="00896FEF"/>
    <w:rsid w:val="008A0FDC"/>
    <w:rsid w:val="008A3A1A"/>
    <w:rsid w:val="008A78BE"/>
    <w:rsid w:val="008B0E65"/>
    <w:rsid w:val="008B13AB"/>
    <w:rsid w:val="008B1A67"/>
    <w:rsid w:val="008B220B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28D"/>
    <w:rsid w:val="008D1D2F"/>
    <w:rsid w:val="008D35C2"/>
    <w:rsid w:val="008E125B"/>
    <w:rsid w:val="008E21B4"/>
    <w:rsid w:val="008E24EC"/>
    <w:rsid w:val="008E54F8"/>
    <w:rsid w:val="008E5DAD"/>
    <w:rsid w:val="008E6D1D"/>
    <w:rsid w:val="008E77A7"/>
    <w:rsid w:val="008F08B4"/>
    <w:rsid w:val="008F18E2"/>
    <w:rsid w:val="008F3196"/>
    <w:rsid w:val="008F42C1"/>
    <w:rsid w:val="008F49A5"/>
    <w:rsid w:val="008F52AA"/>
    <w:rsid w:val="008F7F3E"/>
    <w:rsid w:val="00900495"/>
    <w:rsid w:val="00901029"/>
    <w:rsid w:val="00901CDD"/>
    <w:rsid w:val="009050A5"/>
    <w:rsid w:val="00910BD6"/>
    <w:rsid w:val="0091679D"/>
    <w:rsid w:val="00917A80"/>
    <w:rsid w:val="00920BAE"/>
    <w:rsid w:val="00922F94"/>
    <w:rsid w:val="00924F5F"/>
    <w:rsid w:val="009314BA"/>
    <w:rsid w:val="00932793"/>
    <w:rsid w:val="00935B2B"/>
    <w:rsid w:val="00937048"/>
    <w:rsid w:val="009407D4"/>
    <w:rsid w:val="009425F5"/>
    <w:rsid w:val="00944701"/>
    <w:rsid w:val="009457E2"/>
    <w:rsid w:val="00945F7A"/>
    <w:rsid w:val="00946D77"/>
    <w:rsid w:val="00947DDD"/>
    <w:rsid w:val="00952CB1"/>
    <w:rsid w:val="00954E03"/>
    <w:rsid w:val="00962B05"/>
    <w:rsid w:val="00964B34"/>
    <w:rsid w:val="00964E19"/>
    <w:rsid w:val="0096503B"/>
    <w:rsid w:val="00966940"/>
    <w:rsid w:val="009731EA"/>
    <w:rsid w:val="00973B85"/>
    <w:rsid w:val="00975BE8"/>
    <w:rsid w:val="00982EF0"/>
    <w:rsid w:val="00983D95"/>
    <w:rsid w:val="0098474F"/>
    <w:rsid w:val="009862DE"/>
    <w:rsid w:val="0098709E"/>
    <w:rsid w:val="00990B02"/>
    <w:rsid w:val="0099654B"/>
    <w:rsid w:val="00996A28"/>
    <w:rsid w:val="0099724E"/>
    <w:rsid w:val="009A5D9A"/>
    <w:rsid w:val="009A66AA"/>
    <w:rsid w:val="009A66FF"/>
    <w:rsid w:val="009A750D"/>
    <w:rsid w:val="009B03FB"/>
    <w:rsid w:val="009B2371"/>
    <w:rsid w:val="009C09D3"/>
    <w:rsid w:val="009C0B9B"/>
    <w:rsid w:val="009C1D6E"/>
    <w:rsid w:val="009C2AC3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6C14"/>
    <w:rsid w:val="00A04278"/>
    <w:rsid w:val="00A055CF"/>
    <w:rsid w:val="00A14C1B"/>
    <w:rsid w:val="00A1783B"/>
    <w:rsid w:val="00A20E64"/>
    <w:rsid w:val="00A2634D"/>
    <w:rsid w:val="00A27583"/>
    <w:rsid w:val="00A27EE5"/>
    <w:rsid w:val="00A30B7C"/>
    <w:rsid w:val="00A3201F"/>
    <w:rsid w:val="00A336E8"/>
    <w:rsid w:val="00A361C9"/>
    <w:rsid w:val="00A40B53"/>
    <w:rsid w:val="00A440F2"/>
    <w:rsid w:val="00A44FBE"/>
    <w:rsid w:val="00A4724C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4E63"/>
    <w:rsid w:val="00A750DF"/>
    <w:rsid w:val="00A83D6D"/>
    <w:rsid w:val="00A841DC"/>
    <w:rsid w:val="00A87FDB"/>
    <w:rsid w:val="00A90C33"/>
    <w:rsid w:val="00A93073"/>
    <w:rsid w:val="00A96586"/>
    <w:rsid w:val="00A96851"/>
    <w:rsid w:val="00AA05AB"/>
    <w:rsid w:val="00AA3FDE"/>
    <w:rsid w:val="00AA4F6E"/>
    <w:rsid w:val="00AA6238"/>
    <w:rsid w:val="00AB17C6"/>
    <w:rsid w:val="00AB1CBA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328"/>
    <w:rsid w:val="00AF286F"/>
    <w:rsid w:val="00AF56AE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208"/>
    <w:rsid w:val="00B254B3"/>
    <w:rsid w:val="00B271D3"/>
    <w:rsid w:val="00B3066D"/>
    <w:rsid w:val="00B3158B"/>
    <w:rsid w:val="00B34DFB"/>
    <w:rsid w:val="00B41F7E"/>
    <w:rsid w:val="00B4292E"/>
    <w:rsid w:val="00B43E3B"/>
    <w:rsid w:val="00B45738"/>
    <w:rsid w:val="00B51BE8"/>
    <w:rsid w:val="00B6101B"/>
    <w:rsid w:val="00B613C8"/>
    <w:rsid w:val="00B62819"/>
    <w:rsid w:val="00B64C60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9076A"/>
    <w:rsid w:val="00B930E8"/>
    <w:rsid w:val="00B95E8B"/>
    <w:rsid w:val="00B9666D"/>
    <w:rsid w:val="00B97013"/>
    <w:rsid w:val="00BA0B10"/>
    <w:rsid w:val="00BA1655"/>
    <w:rsid w:val="00BA4E30"/>
    <w:rsid w:val="00BA7604"/>
    <w:rsid w:val="00BA7CFA"/>
    <w:rsid w:val="00BB1115"/>
    <w:rsid w:val="00BB3593"/>
    <w:rsid w:val="00BB5942"/>
    <w:rsid w:val="00BB5E5B"/>
    <w:rsid w:val="00BB639C"/>
    <w:rsid w:val="00BB66C6"/>
    <w:rsid w:val="00BC19C4"/>
    <w:rsid w:val="00BC2B3F"/>
    <w:rsid w:val="00BC2D09"/>
    <w:rsid w:val="00BC5089"/>
    <w:rsid w:val="00BC70F8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46FB"/>
    <w:rsid w:val="00C16564"/>
    <w:rsid w:val="00C166D0"/>
    <w:rsid w:val="00C22552"/>
    <w:rsid w:val="00C24A6A"/>
    <w:rsid w:val="00C30801"/>
    <w:rsid w:val="00C33697"/>
    <w:rsid w:val="00C34F78"/>
    <w:rsid w:val="00C40D5D"/>
    <w:rsid w:val="00C41B0B"/>
    <w:rsid w:val="00C45A4D"/>
    <w:rsid w:val="00C53DBB"/>
    <w:rsid w:val="00C5674B"/>
    <w:rsid w:val="00C5692E"/>
    <w:rsid w:val="00C60BE6"/>
    <w:rsid w:val="00C62D79"/>
    <w:rsid w:val="00C63F7B"/>
    <w:rsid w:val="00C711E0"/>
    <w:rsid w:val="00C73713"/>
    <w:rsid w:val="00C75C15"/>
    <w:rsid w:val="00C77C3E"/>
    <w:rsid w:val="00C80CB8"/>
    <w:rsid w:val="00C82A99"/>
    <w:rsid w:val="00C83A77"/>
    <w:rsid w:val="00C8692F"/>
    <w:rsid w:val="00C87756"/>
    <w:rsid w:val="00C9205D"/>
    <w:rsid w:val="00C9329A"/>
    <w:rsid w:val="00C93DCA"/>
    <w:rsid w:val="00C961F0"/>
    <w:rsid w:val="00CA01FD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60AF"/>
    <w:rsid w:val="00CF7CA8"/>
    <w:rsid w:val="00D00F69"/>
    <w:rsid w:val="00D01AEA"/>
    <w:rsid w:val="00D116DB"/>
    <w:rsid w:val="00D14314"/>
    <w:rsid w:val="00D15A88"/>
    <w:rsid w:val="00D1752A"/>
    <w:rsid w:val="00D2004D"/>
    <w:rsid w:val="00D23490"/>
    <w:rsid w:val="00D275E1"/>
    <w:rsid w:val="00D27826"/>
    <w:rsid w:val="00D31AF1"/>
    <w:rsid w:val="00D3348B"/>
    <w:rsid w:val="00D359BF"/>
    <w:rsid w:val="00D365DA"/>
    <w:rsid w:val="00D36CC8"/>
    <w:rsid w:val="00D4113D"/>
    <w:rsid w:val="00D42349"/>
    <w:rsid w:val="00D52EC1"/>
    <w:rsid w:val="00D54832"/>
    <w:rsid w:val="00D601FE"/>
    <w:rsid w:val="00D6655E"/>
    <w:rsid w:val="00D7126E"/>
    <w:rsid w:val="00D74F99"/>
    <w:rsid w:val="00D80A8A"/>
    <w:rsid w:val="00D81023"/>
    <w:rsid w:val="00D81C7D"/>
    <w:rsid w:val="00D85BA4"/>
    <w:rsid w:val="00D85F11"/>
    <w:rsid w:val="00D87989"/>
    <w:rsid w:val="00D909BB"/>
    <w:rsid w:val="00D9276B"/>
    <w:rsid w:val="00D93B6E"/>
    <w:rsid w:val="00D95074"/>
    <w:rsid w:val="00D950C1"/>
    <w:rsid w:val="00D95F9D"/>
    <w:rsid w:val="00D96678"/>
    <w:rsid w:val="00D969BA"/>
    <w:rsid w:val="00DA1BD4"/>
    <w:rsid w:val="00DA59B4"/>
    <w:rsid w:val="00DA6F26"/>
    <w:rsid w:val="00DB4A42"/>
    <w:rsid w:val="00DB4B72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47B3"/>
    <w:rsid w:val="00DD697C"/>
    <w:rsid w:val="00DD6EB6"/>
    <w:rsid w:val="00DE116D"/>
    <w:rsid w:val="00DF1F3D"/>
    <w:rsid w:val="00DF229A"/>
    <w:rsid w:val="00DF309B"/>
    <w:rsid w:val="00DF78E7"/>
    <w:rsid w:val="00E01A63"/>
    <w:rsid w:val="00E01FDD"/>
    <w:rsid w:val="00E054CC"/>
    <w:rsid w:val="00E063DB"/>
    <w:rsid w:val="00E103D4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332B"/>
    <w:rsid w:val="00E848B6"/>
    <w:rsid w:val="00E90199"/>
    <w:rsid w:val="00E9032B"/>
    <w:rsid w:val="00E90B91"/>
    <w:rsid w:val="00E94011"/>
    <w:rsid w:val="00E965A0"/>
    <w:rsid w:val="00EA0653"/>
    <w:rsid w:val="00EA4D07"/>
    <w:rsid w:val="00EA5D3D"/>
    <w:rsid w:val="00EB0B57"/>
    <w:rsid w:val="00EB12D0"/>
    <w:rsid w:val="00EB15CF"/>
    <w:rsid w:val="00EB5625"/>
    <w:rsid w:val="00EB6FCE"/>
    <w:rsid w:val="00EC0E0D"/>
    <w:rsid w:val="00EC1481"/>
    <w:rsid w:val="00EC1882"/>
    <w:rsid w:val="00EC1A3C"/>
    <w:rsid w:val="00EC2A1C"/>
    <w:rsid w:val="00EC3EBA"/>
    <w:rsid w:val="00EC4998"/>
    <w:rsid w:val="00EC4F09"/>
    <w:rsid w:val="00ED132C"/>
    <w:rsid w:val="00ED20EC"/>
    <w:rsid w:val="00ED2811"/>
    <w:rsid w:val="00ED3432"/>
    <w:rsid w:val="00ED391D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1C24"/>
    <w:rsid w:val="00F028ED"/>
    <w:rsid w:val="00F0310E"/>
    <w:rsid w:val="00F034FB"/>
    <w:rsid w:val="00F03C92"/>
    <w:rsid w:val="00F0457F"/>
    <w:rsid w:val="00F05745"/>
    <w:rsid w:val="00F06797"/>
    <w:rsid w:val="00F108F2"/>
    <w:rsid w:val="00F120A8"/>
    <w:rsid w:val="00F15458"/>
    <w:rsid w:val="00F1776E"/>
    <w:rsid w:val="00F25B94"/>
    <w:rsid w:val="00F3006E"/>
    <w:rsid w:val="00F303A8"/>
    <w:rsid w:val="00F31C25"/>
    <w:rsid w:val="00F327FF"/>
    <w:rsid w:val="00F36C1E"/>
    <w:rsid w:val="00F41C09"/>
    <w:rsid w:val="00F41ECC"/>
    <w:rsid w:val="00F43120"/>
    <w:rsid w:val="00F448D6"/>
    <w:rsid w:val="00F50E3D"/>
    <w:rsid w:val="00F50FA5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7DA"/>
    <w:rsid w:val="00FC2A96"/>
    <w:rsid w:val="00FC5D51"/>
    <w:rsid w:val="00FC605E"/>
    <w:rsid w:val="00FD295C"/>
    <w:rsid w:val="00FD5BE5"/>
    <w:rsid w:val="00FD5D6A"/>
    <w:rsid w:val="00FD61EC"/>
    <w:rsid w:val="00FD6E21"/>
    <w:rsid w:val="00FE02FA"/>
    <w:rsid w:val="00FE068B"/>
    <w:rsid w:val="00FE188F"/>
    <w:rsid w:val="00FE3222"/>
    <w:rsid w:val="00FE5113"/>
    <w:rsid w:val="00FE7804"/>
    <w:rsid w:val="00FF1243"/>
    <w:rsid w:val="00FF18F4"/>
    <w:rsid w:val="00FF19AB"/>
    <w:rsid w:val="00FF6285"/>
    <w:rsid w:val="00FF637A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7C16A-45ED-48BF-B03A-B588F560D506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1070</TotalTime>
  <Pages>5</Pages>
  <Words>1071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809</cp:revision>
  <cp:lastPrinted>2022-03-28T15:37:00Z</cp:lastPrinted>
  <dcterms:created xsi:type="dcterms:W3CDTF">2017-11-17T14:15:00Z</dcterms:created>
  <dcterms:modified xsi:type="dcterms:W3CDTF">2023-07-27T09:02:00Z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