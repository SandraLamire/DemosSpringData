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2EB55C2F" w:rsidR="007D1E0E" w:rsidRPr="00B010D5" w:rsidRDefault="004B50EA" w:rsidP="007D1E0E">
      <w:pPr>
        <w:pStyle w:val="Titre"/>
      </w:pPr>
      <w:r w:rsidRPr="00B010D5">
        <w:t>Association OneTo</w:t>
      </w:r>
      <w:r w:rsidR="006D5B91" w:rsidRPr="00B010D5">
        <w:t>Many</w:t>
      </w:r>
      <w:r w:rsidRPr="00B010D5">
        <w:t xml:space="preserve"> </w:t>
      </w:r>
      <w:r w:rsidR="006C70EA" w:rsidRPr="00B010D5">
        <w:t>b</w:t>
      </w:r>
      <w:r w:rsidRPr="00B010D5">
        <w:t>idirectionnelle</w:t>
      </w:r>
    </w:p>
    <w:p w14:paraId="31FD3075" w14:textId="2F38C5EA" w:rsidR="000150A7" w:rsidRPr="00B010D5" w:rsidRDefault="000150A7" w:rsidP="000150A7">
      <w:pPr>
        <w:pStyle w:val="Titre1"/>
      </w:pPr>
      <w:r w:rsidRPr="00B010D5">
        <w:t xml:space="preserve">Démonstration </w:t>
      </w:r>
      <w:r w:rsidR="00B6229D" w:rsidRPr="00B010D5">
        <w:t>8</w:t>
      </w:r>
      <w:r w:rsidRPr="00B010D5">
        <w:t xml:space="preserve"> du module </w:t>
      </w:r>
      <w:r w:rsidR="00B23BB7" w:rsidRPr="00B010D5">
        <w:t>2</w:t>
      </w:r>
    </w:p>
    <w:p w14:paraId="5938D2DE" w14:textId="77777777" w:rsidR="000150A7" w:rsidRPr="00B010D5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010D5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B010D5" w:rsidRDefault="0048505C" w:rsidP="00AA4F6E">
            <w:pPr>
              <w:pStyle w:val="TPnormal"/>
            </w:pPr>
            <w:r w:rsidRPr="00B010D5">
              <w:t>L</w:t>
            </w:r>
            <w:r w:rsidR="00AF1D95" w:rsidRPr="00B010D5">
              <w:t xml:space="preserve">es </w:t>
            </w:r>
            <w:r w:rsidRPr="00B010D5">
              <w:t>objectif</w:t>
            </w:r>
            <w:r w:rsidR="00AF1D95" w:rsidRPr="00B010D5">
              <w:t>s de cette démonstration :</w:t>
            </w:r>
          </w:p>
          <w:p w14:paraId="3A3DE8C5" w14:textId="796CA86F" w:rsidR="00AA6238" w:rsidRPr="00B010D5" w:rsidRDefault="00FF19AB" w:rsidP="00655DB6">
            <w:pPr>
              <w:pStyle w:val="TPnormalpuce1"/>
            </w:pPr>
            <w:r w:rsidRPr="00B010D5">
              <w:t xml:space="preserve">Déclaration </w:t>
            </w:r>
            <w:r w:rsidR="00484686" w:rsidRPr="00B010D5">
              <w:t>d’une association OneTo</w:t>
            </w:r>
            <w:r w:rsidR="00D30C37" w:rsidRPr="00B010D5">
              <w:t xml:space="preserve">Many </w:t>
            </w:r>
            <w:r w:rsidR="00BB001F" w:rsidRPr="00B010D5">
              <w:t>bidirectionnelle</w:t>
            </w:r>
          </w:p>
          <w:p w14:paraId="526318E4" w14:textId="016C9137" w:rsidR="00484686" w:rsidRPr="00B010D5" w:rsidRDefault="00D30C37" w:rsidP="00484686">
            <w:pPr>
              <w:pStyle w:val="TPnormalpuce1"/>
            </w:pPr>
            <w:r w:rsidRPr="00B010D5">
              <w:t>Utilisation de l’annotation @ManyToOne</w:t>
            </w:r>
            <w:r w:rsidR="00484686" w:rsidRPr="00B010D5">
              <w:t xml:space="preserve"> (</w:t>
            </w:r>
            <w:r w:rsidR="008465E1" w:rsidRPr="00B010D5">
              <w:t xml:space="preserve">mappedBy, </w:t>
            </w:r>
            <w:r w:rsidR="00484686" w:rsidRPr="00B010D5">
              <w:t>cascade, orphanRemoval)</w:t>
            </w:r>
          </w:p>
          <w:p w14:paraId="73FE6ABC" w14:textId="1099F5BF" w:rsidR="00484686" w:rsidRPr="00B010D5" w:rsidRDefault="00484686" w:rsidP="00484686">
            <w:pPr>
              <w:pStyle w:val="TPnormalpuce1"/>
            </w:pPr>
            <w:r w:rsidRPr="00B010D5">
              <w:t>Utilisation de l’annotation @JoinColumn</w:t>
            </w:r>
          </w:p>
        </w:tc>
      </w:tr>
    </w:tbl>
    <w:p w14:paraId="044A4A7A" w14:textId="69DAC755" w:rsidR="007D1E0E" w:rsidRPr="00B010D5" w:rsidRDefault="007C0A41" w:rsidP="007D1E0E">
      <w:pPr>
        <w:pStyle w:val="TPTitre"/>
      </w:pPr>
      <w:r w:rsidRPr="00B010D5">
        <w:t>Déroulement</w:t>
      </w:r>
    </w:p>
    <w:p w14:paraId="2D8A3774" w14:textId="087E225E" w:rsidR="007C0A41" w:rsidRPr="00B010D5" w:rsidRDefault="00594338" w:rsidP="007C0A41">
      <w:pPr>
        <w:pStyle w:val="Titre1"/>
      </w:pPr>
      <w:r w:rsidRPr="00B010D5">
        <w:t>Contexte</w:t>
      </w:r>
    </w:p>
    <w:p w14:paraId="60828D0D" w14:textId="77777777" w:rsidR="00420690" w:rsidRPr="00B010D5" w:rsidRDefault="00420690" w:rsidP="009A5D9A">
      <w:pPr>
        <w:pStyle w:val="TPnormalpuce1"/>
      </w:pPr>
      <w:r w:rsidRPr="00B010D5">
        <w:t>Continuer l’application précédente</w:t>
      </w:r>
    </w:p>
    <w:p w14:paraId="124BF999" w14:textId="0E8F39D0" w:rsidR="00253133" w:rsidRPr="00B010D5" w:rsidRDefault="00253133" w:rsidP="00253133">
      <w:pPr>
        <w:pStyle w:val="TPnormalpuce1"/>
      </w:pPr>
      <w:r w:rsidRPr="00B010D5">
        <w:t xml:space="preserve">Transformons l’association unidirectionnelle entre </w:t>
      </w:r>
      <w:r w:rsidR="00AC1CDA" w:rsidRPr="00B010D5">
        <w:t>Promo</w:t>
      </w:r>
      <w:r w:rsidRPr="00B010D5">
        <w:t xml:space="preserve"> et </w:t>
      </w:r>
      <w:r w:rsidR="00AC1CDA" w:rsidRPr="00B010D5">
        <w:t>EtudiantEni</w:t>
      </w:r>
      <w:r w:rsidRPr="00B010D5">
        <w:t xml:space="preserve"> en une association bidirectionnelle</w:t>
      </w:r>
    </w:p>
    <w:p w14:paraId="4A0C7957" w14:textId="77777777" w:rsidR="008B5872" w:rsidRPr="00B010D5" w:rsidRDefault="008B5872" w:rsidP="00AC1CDA">
      <w:pPr>
        <w:rPr>
          <w:lang w:val="fr-FR"/>
        </w:rPr>
      </w:pPr>
    </w:p>
    <w:p w14:paraId="1F77E774" w14:textId="597F195A" w:rsidR="008B5872" w:rsidRPr="00B010D5" w:rsidRDefault="008B5872" w:rsidP="008B5872">
      <w:pPr>
        <w:pStyle w:val="Titre1"/>
      </w:pPr>
      <w:r w:rsidRPr="00B010D5">
        <w:t xml:space="preserve">Modification de la classe </w:t>
      </w:r>
      <w:r w:rsidR="00AC1CDA" w:rsidRPr="00B010D5">
        <w:t>Promo</w:t>
      </w:r>
      <w:r w:rsidRPr="00B010D5">
        <w:t xml:space="preserve"> :</w:t>
      </w:r>
    </w:p>
    <w:p w14:paraId="4877CB50" w14:textId="2AD4CB89" w:rsidR="008B5872" w:rsidRPr="00B010D5" w:rsidRDefault="008B5872" w:rsidP="008B5872">
      <w:pPr>
        <w:pStyle w:val="TPnormalpuce1"/>
      </w:pPr>
      <w:r w:rsidRPr="00B010D5">
        <w:t xml:space="preserve">Ajout du paramètre mappedBy à l’annotation @0neToMany </w:t>
      </w:r>
    </w:p>
    <w:p w14:paraId="62EDF392" w14:textId="0FE81448" w:rsidR="00811A07" w:rsidRPr="00B010D5" w:rsidRDefault="00811A07" w:rsidP="008B5872">
      <w:pPr>
        <w:pStyle w:val="TPnormalpuce1"/>
      </w:pPr>
      <w:r w:rsidRPr="00B010D5">
        <w:t xml:space="preserve">Et mise en commentaire de @JoinColumn car c’est l’autre côté de la relation qui est </w:t>
      </w:r>
      <w:r w:rsidR="00EC333B">
        <w:t>p</w:t>
      </w:r>
      <w:r w:rsidRPr="00B010D5">
        <w:t>rivilégié</w:t>
      </w:r>
    </w:p>
    <w:p w14:paraId="0B78DE72" w14:textId="405AE635" w:rsidR="001B67EA" w:rsidRPr="00B010D5" w:rsidRDefault="001B67EA" w:rsidP="001B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010D5">
        <w:rPr>
          <w:sz w:val="18"/>
          <w:szCs w:val="18"/>
          <w:lang w:val="fr-FR"/>
        </w:rPr>
        <w:t>…</w:t>
      </w:r>
    </w:p>
    <w:p w14:paraId="6025D322" w14:textId="77777777" w:rsidR="001B67EA" w:rsidRPr="00B010D5" w:rsidRDefault="001B67EA" w:rsidP="001B6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646464"/>
          <w:sz w:val="18"/>
          <w:szCs w:val="18"/>
        </w:rPr>
        <w:t>@EqualsAndHashCode</w:t>
      </w:r>
      <w:r w:rsidRPr="00B010D5">
        <w:rPr>
          <w:rFonts w:ascii="Consolas" w:hAnsi="Consolas"/>
          <w:color w:val="000000"/>
          <w:sz w:val="18"/>
          <w:szCs w:val="18"/>
        </w:rPr>
        <w:t>.</w:t>
      </w:r>
      <w:r w:rsidRPr="00B010D5">
        <w:rPr>
          <w:rFonts w:ascii="Consolas" w:hAnsi="Consolas"/>
          <w:color w:val="646464"/>
          <w:sz w:val="18"/>
          <w:szCs w:val="18"/>
        </w:rPr>
        <w:t>Exclude</w:t>
      </w:r>
    </w:p>
    <w:p w14:paraId="0B7AF854" w14:textId="36334B3E" w:rsidR="001B67EA" w:rsidRPr="00B010D5" w:rsidRDefault="001B67EA" w:rsidP="001B6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646464"/>
          <w:sz w:val="18"/>
          <w:szCs w:val="18"/>
        </w:rPr>
        <w:t>@OneToMany</w:t>
      </w:r>
      <w:r w:rsidRPr="00B010D5">
        <w:rPr>
          <w:rFonts w:ascii="Consolas" w:hAnsi="Consolas"/>
          <w:color w:val="000000"/>
          <w:sz w:val="18"/>
          <w:szCs w:val="18"/>
        </w:rPr>
        <w:t xml:space="preserve">(mappedBy = </w:t>
      </w:r>
      <w:r w:rsidRPr="00B010D5">
        <w:rPr>
          <w:rFonts w:ascii="Consolas" w:hAnsi="Consolas"/>
          <w:color w:val="2A00FF"/>
          <w:sz w:val="18"/>
          <w:szCs w:val="18"/>
        </w:rPr>
        <w:t>"</w:t>
      </w:r>
      <w:r w:rsidR="00450967" w:rsidRPr="00B010D5">
        <w:rPr>
          <w:rFonts w:ascii="Consolas" w:hAnsi="Consolas"/>
          <w:color w:val="2A00FF"/>
          <w:sz w:val="18"/>
          <w:szCs w:val="18"/>
        </w:rPr>
        <w:t>promo</w:t>
      </w:r>
      <w:r w:rsidRPr="00B010D5">
        <w:rPr>
          <w:rFonts w:ascii="Consolas" w:hAnsi="Consolas"/>
          <w:color w:val="2A00FF"/>
          <w:sz w:val="18"/>
          <w:szCs w:val="18"/>
        </w:rPr>
        <w:t>"</w:t>
      </w:r>
      <w:r w:rsidRPr="00B010D5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52A39330" w14:textId="77777777" w:rsidR="001B67EA" w:rsidRPr="00B010D5" w:rsidRDefault="001B67EA" w:rsidP="001B6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134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  <w:t>cascade = CascadeType.</w:t>
      </w:r>
      <w:r w:rsidRPr="00B010D5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B010D5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DE83D3E" w14:textId="77777777" w:rsidR="001B67EA" w:rsidRPr="00B010D5" w:rsidRDefault="001B67EA" w:rsidP="001839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  <w:t xml:space="preserve">orphanRemoval =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B010D5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621A1CF" w14:textId="51827719" w:rsidR="001B67EA" w:rsidRPr="00B010D5" w:rsidRDefault="001B67EA" w:rsidP="001839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  <w:t>fetch = FetchType.</w:t>
      </w:r>
      <w:r w:rsidRPr="00B010D5">
        <w:rPr>
          <w:rFonts w:ascii="Consolas" w:hAnsi="Consolas"/>
          <w:b/>
          <w:bCs/>
          <w:i/>
          <w:iCs/>
          <w:color w:val="0000C0"/>
          <w:sz w:val="18"/>
          <w:szCs w:val="18"/>
        </w:rPr>
        <w:t>LAZY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734D09CC" w14:textId="104844AD" w:rsidR="00B06D5A" w:rsidRPr="00B010D5" w:rsidRDefault="00183909" w:rsidP="000370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3F7F5F"/>
          <w:sz w:val="18"/>
          <w:szCs w:val="18"/>
        </w:rPr>
        <w:t>//@JoinColumn(name="STUDENT_ID")</w:t>
      </w:r>
    </w:p>
    <w:p w14:paraId="73494F99" w14:textId="723BA11B" w:rsidR="001B67EA" w:rsidRPr="00B010D5" w:rsidRDefault="00906D6D" w:rsidP="006719C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color w:val="646464"/>
          <w:sz w:val="18"/>
          <w:szCs w:val="18"/>
        </w:rPr>
        <w:t>@Builder</w:t>
      </w:r>
      <w:r w:rsidRPr="00B010D5">
        <w:rPr>
          <w:rFonts w:ascii="Consolas" w:hAnsi="Consolas"/>
          <w:color w:val="000000"/>
          <w:sz w:val="18"/>
          <w:szCs w:val="18"/>
        </w:rPr>
        <w:t>.</w:t>
      </w:r>
      <w:r w:rsidRPr="00B010D5">
        <w:rPr>
          <w:rFonts w:ascii="Consolas" w:hAnsi="Consolas"/>
          <w:color w:val="646464"/>
          <w:sz w:val="18"/>
          <w:szCs w:val="18"/>
        </w:rPr>
        <w:t>Default</w:t>
      </w:r>
      <w:r w:rsidRPr="00B010D5">
        <w:rPr>
          <w:rFonts w:ascii="Consolas" w:hAnsi="Consolas"/>
          <w:color w:val="000000"/>
          <w:sz w:val="18"/>
          <w:szCs w:val="18"/>
        </w:rPr>
        <w:t xml:space="preserve"> List&lt;</w:t>
      </w:r>
      <w:r w:rsidR="00AC1CDA" w:rsidRPr="00B010D5">
        <w:rPr>
          <w:rFonts w:ascii="Consolas" w:hAnsi="Consolas"/>
          <w:color w:val="000000"/>
          <w:sz w:val="18"/>
          <w:szCs w:val="18"/>
        </w:rPr>
        <w:t>EtudiantEni</w:t>
      </w:r>
      <w:r w:rsidRPr="00B010D5">
        <w:rPr>
          <w:rFonts w:ascii="Consolas" w:hAnsi="Consolas"/>
          <w:color w:val="000000"/>
          <w:sz w:val="18"/>
          <w:szCs w:val="18"/>
        </w:rPr>
        <w:t xml:space="preserve">&gt; </w:t>
      </w:r>
      <w:r w:rsidR="00AC1CDA" w:rsidRPr="00B010D5">
        <w:rPr>
          <w:rFonts w:ascii="Consolas" w:hAnsi="Consolas"/>
          <w:color w:val="0000C0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B010D5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18991595" w14:textId="43CFCA76" w:rsidR="001B67EA" w:rsidRPr="00B010D5" w:rsidRDefault="001B67EA" w:rsidP="001B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B010D5">
        <w:rPr>
          <w:sz w:val="18"/>
          <w:szCs w:val="18"/>
          <w:lang w:val="fr-FR"/>
        </w:rPr>
        <w:t>…</w:t>
      </w:r>
    </w:p>
    <w:p w14:paraId="7B86E77D" w14:textId="77777777" w:rsidR="001B67EA" w:rsidRPr="00B010D5" w:rsidRDefault="001B67EA" w:rsidP="001B67EA">
      <w:pPr>
        <w:rPr>
          <w:lang w:val="fr-FR"/>
        </w:rPr>
      </w:pPr>
    </w:p>
    <w:p w14:paraId="023A6E9C" w14:textId="77777777" w:rsidR="00A154D1" w:rsidRPr="00B010D5" w:rsidRDefault="00A154D1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B010D5">
        <w:rPr>
          <w:lang w:val="fr-FR"/>
        </w:rPr>
        <w:br w:type="page"/>
      </w:r>
    </w:p>
    <w:p w14:paraId="5BD7573C" w14:textId="3F8591E2" w:rsidR="00361D39" w:rsidRPr="00B010D5" w:rsidRDefault="006A4D1E" w:rsidP="006A157E">
      <w:pPr>
        <w:pStyle w:val="Titre1"/>
        <w:rPr>
          <w:b/>
          <w:lang w:eastAsia="fr-FR"/>
        </w:rPr>
      </w:pPr>
      <w:r w:rsidRPr="00B010D5">
        <w:lastRenderedPageBreak/>
        <w:t>Modification</w:t>
      </w:r>
      <w:r w:rsidR="00361D39" w:rsidRPr="00B010D5">
        <w:t xml:space="preserve"> de la classe </w:t>
      </w:r>
      <w:r w:rsidR="00AC1CDA" w:rsidRPr="00B010D5">
        <w:t>EtudiantEni</w:t>
      </w:r>
      <w:r w:rsidR="00361D39" w:rsidRPr="00B010D5">
        <w:t xml:space="preserve"> :</w:t>
      </w:r>
      <w:r w:rsidR="00361D39" w:rsidRPr="00B010D5">
        <w:rPr>
          <w:b/>
          <w:lang w:eastAsia="fr-FR"/>
        </w:rPr>
        <w:t xml:space="preserve"> </w:t>
      </w:r>
    </w:p>
    <w:p w14:paraId="294A1BB8" w14:textId="20C6F523" w:rsidR="00125F42" w:rsidRPr="00B010D5" w:rsidRDefault="00C7173D" w:rsidP="00125F42">
      <w:pPr>
        <w:pStyle w:val="TPnormalpuce1"/>
      </w:pPr>
      <w:r w:rsidRPr="00B010D5">
        <w:t xml:space="preserve">Ajout d’un attribut de type </w:t>
      </w:r>
      <w:r w:rsidR="00AC1CDA" w:rsidRPr="00B010D5">
        <w:t>Promo</w:t>
      </w:r>
      <w:r w:rsidRPr="00B010D5">
        <w:t xml:space="preserve"> annoté @</w:t>
      </w:r>
      <w:r w:rsidR="004D0830" w:rsidRPr="00B010D5">
        <w:t>Many</w:t>
      </w:r>
      <w:r w:rsidRPr="00B010D5">
        <w:t>ToOne</w:t>
      </w:r>
    </w:p>
    <w:p w14:paraId="341D3EB9" w14:textId="3F9856F6" w:rsidR="00EF174B" w:rsidRPr="00B010D5" w:rsidRDefault="00EF174B" w:rsidP="00EF174B">
      <w:pPr>
        <w:pStyle w:val="TPnormalpuce1"/>
        <w:numPr>
          <w:ilvl w:val="1"/>
          <w:numId w:val="1"/>
        </w:numPr>
      </w:pPr>
      <w:r w:rsidRPr="00B010D5">
        <w:t>Ajout d’un nom pour la colonne de jointure</w:t>
      </w:r>
    </w:p>
    <w:p w14:paraId="580ABCDB" w14:textId="7D2715A6" w:rsidR="006A028E" w:rsidRPr="00B010D5" w:rsidRDefault="006A028E" w:rsidP="00125F42">
      <w:pPr>
        <w:pStyle w:val="TPnormalpuce1"/>
      </w:pPr>
      <w:r w:rsidRPr="00B010D5">
        <w:t>Et les paramètres de cascade et fetch</w:t>
      </w:r>
    </w:p>
    <w:p w14:paraId="2BDD0E96" w14:textId="68383673" w:rsidR="00843BFF" w:rsidRPr="00B010D5" w:rsidRDefault="00843BFF" w:rsidP="00843BFF">
      <w:pPr>
        <w:pStyle w:val="TPnormalpuce1"/>
      </w:pPr>
      <w:r w:rsidRPr="00B010D5">
        <w:t>L’exclure de la méthode toString pour éviter la récursivité</w:t>
      </w:r>
    </w:p>
    <w:p w14:paraId="2C5B025E" w14:textId="5356A5D0" w:rsidR="00F31C25" w:rsidRPr="00B010D5" w:rsidRDefault="00094FF6" w:rsidP="00094FF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>…</w:t>
      </w:r>
    </w:p>
    <w:p w14:paraId="7952A0F1" w14:textId="574629CC" w:rsidR="00094FF6" w:rsidRPr="00B010D5" w:rsidRDefault="00094FF6" w:rsidP="00094FF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</w:p>
    <w:p w14:paraId="71F54578" w14:textId="086DC481" w:rsidR="00094FF6" w:rsidRPr="00B010D5" w:rsidRDefault="00094FF6" w:rsidP="00094FF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 xml:space="preserve">//Association Bidirectionnelle avec </w:t>
      </w:r>
      <w:r w:rsidR="00AC1CDA" w:rsidRPr="00B010D5">
        <w:rPr>
          <w:rFonts w:ascii="Consolas" w:hAnsi="Consolas"/>
          <w:color w:val="3F7F5F"/>
          <w:sz w:val="18"/>
          <w:szCs w:val="18"/>
        </w:rPr>
        <w:t>Promo</w:t>
      </w:r>
    </w:p>
    <w:p w14:paraId="6976F99D" w14:textId="77777777" w:rsidR="00094FF6" w:rsidRPr="00B010D5" w:rsidRDefault="00094FF6" w:rsidP="0000126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46464"/>
          <w:sz w:val="18"/>
          <w:szCs w:val="18"/>
        </w:rPr>
        <w:t>@ManyToOne</w:t>
      </w:r>
      <w:r w:rsidRPr="00B010D5">
        <w:rPr>
          <w:rFonts w:ascii="Consolas" w:hAnsi="Consolas"/>
          <w:color w:val="000000"/>
          <w:sz w:val="18"/>
          <w:szCs w:val="18"/>
        </w:rPr>
        <w:t>(cascade = CascadeType.</w:t>
      </w:r>
      <w:r w:rsidRPr="00B010D5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B010D5">
        <w:rPr>
          <w:rFonts w:ascii="Consolas" w:hAnsi="Consolas"/>
          <w:color w:val="000000"/>
          <w:sz w:val="18"/>
          <w:szCs w:val="18"/>
        </w:rPr>
        <w:t>, fetch = FetchType.</w:t>
      </w:r>
      <w:r w:rsidRPr="00B010D5">
        <w:rPr>
          <w:rFonts w:ascii="Consolas" w:hAnsi="Consolas"/>
          <w:b/>
          <w:bCs/>
          <w:i/>
          <w:iCs/>
          <w:color w:val="0000C0"/>
          <w:sz w:val="18"/>
          <w:szCs w:val="18"/>
        </w:rPr>
        <w:t>LAZY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2F8D0B2B" w14:textId="77777777" w:rsidR="00037061" w:rsidRPr="00B010D5" w:rsidRDefault="0000126D" w:rsidP="000370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46464"/>
          <w:sz w:val="18"/>
          <w:szCs w:val="18"/>
        </w:rPr>
        <w:t>@JoinColumn</w:t>
      </w:r>
      <w:r w:rsidRPr="00B010D5">
        <w:rPr>
          <w:rFonts w:ascii="Consolas" w:hAnsi="Consolas"/>
          <w:color w:val="000000"/>
          <w:sz w:val="18"/>
          <w:szCs w:val="18"/>
        </w:rPr>
        <w:t xml:space="preserve">(name = </w:t>
      </w:r>
      <w:r w:rsidRPr="00B010D5">
        <w:rPr>
          <w:rFonts w:ascii="Consolas" w:hAnsi="Consolas"/>
          <w:color w:val="2A00FF"/>
          <w:sz w:val="18"/>
          <w:szCs w:val="18"/>
        </w:rPr>
        <w:t>"</w:t>
      </w:r>
      <w:r w:rsidR="00F220BC" w:rsidRPr="00B010D5">
        <w:rPr>
          <w:rFonts w:ascii="Consolas" w:hAnsi="Consolas"/>
          <w:color w:val="2A00FF"/>
          <w:sz w:val="18"/>
          <w:szCs w:val="18"/>
        </w:rPr>
        <w:t>CLASS</w:t>
      </w:r>
      <w:r w:rsidRPr="00B010D5">
        <w:rPr>
          <w:rFonts w:ascii="Consolas" w:hAnsi="Consolas"/>
          <w:color w:val="2A00FF"/>
          <w:sz w:val="18"/>
          <w:szCs w:val="18"/>
        </w:rPr>
        <w:t>_ID"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6A6B469E" w14:textId="7024A7F8" w:rsidR="0000126D" w:rsidRPr="00B010D5" w:rsidRDefault="00037061" w:rsidP="000370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646464"/>
          <w:sz w:val="18"/>
          <w:szCs w:val="18"/>
        </w:rPr>
        <w:t>@ToString</w:t>
      </w:r>
      <w:r w:rsidRPr="00B010D5">
        <w:rPr>
          <w:rFonts w:ascii="Consolas" w:hAnsi="Consolas"/>
          <w:color w:val="000000"/>
          <w:sz w:val="18"/>
          <w:szCs w:val="18"/>
        </w:rPr>
        <w:t>.</w:t>
      </w:r>
      <w:r w:rsidRPr="00B010D5">
        <w:rPr>
          <w:rFonts w:ascii="Consolas" w:hAnsi="Consolas"/>
          <w:color w:val="646464"/>
          <w:sz w:val="18"/>
          <w:szCs w:val="18"/>
        </w:rPr>
        <w:t>Exclude</w:t>
      </w:r>
    </w:p>
    <w:p w14:paraId="4A8D30E8" w14:textId="02D67A70" w:rsidR="00094FF6" w:rsidRPr="00B010D5" w:rsidRDefault="00094FF6" w:rsidP="000370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="00AC1CDA" w:rsidRPr="00B010D5">
        <w:rPr>
          <w:rFonts w:ascii="Consolas" w:hAnsi="Consolas"/>
          <w:color w:val="000000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="00450967" w:rsidRPr="00B010D5">
        <w:rPr>
          <w:rFonts w:ascii="Consolas" w:hAnsi="Consolas"/>
          <w:color w:val="0000C0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;</w:t>
      </w:r>
    </w:p>
    <w:p w14:paraId="6107A4A7" w14:textId="044E24A0" w:rsidR="00094FF6" w:rsidRPr="00B010D5" w:rsidRDefault="00094FF6" w:rsidP="00094FF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>}</w:t>
      </w:r>
    </w:p>
    <w:p w14:paraId="229D8F14" w14:textId="77777777" w:rsidR="00293160" w:rsidRPr="00B010D5" w:rsidRDefault="00293160" w:rsidP="00293160">
      <w:pPr>
        <w:rPr>
          <w:lang w:val="fr-FR"/>
        </w:rPr>
      </w:pPr>
    </w:p>
    <w:p w14:paraId="3AE02A74" w14:textId="3BAD6B56" w:rsidR="008C3C49" w:rsidRPr="00B010D5" w:rsidRDefault="00971244" w:rsidP="008C3C49">
      <w:pPr>
        <w:pStyle w:val="Titre1"/>
        <w:rPr>
          <w:b/>
          <w:lang w:eastAsia="fr-FR"/>
        </w:rPr>
      </w:pPr>
      <w:r w:rsidRPr="00B010D5">
        <w:t>Tests de validation</w:t>
      </w:r>
      <w:r w:rsidR="008C3C49" w:rsidRPr="00B010D5">
        <w:t xml:space="preserve"> :</w:t>
      </w:r>
      <w:r w:rsidR="008C3C49" w:rsidRPr="00B010D5">
        <w:rPr>
          <w:b/>
          <w:lang w:eastAsia="fr-FR"/>
        </w:rPr>
        <w:t xml:space="preserve"> </w:t>
      </w:r>
    </w:p>
    <w:p w14:paraId="44425D6E" w14:textId="7471F18E" w:rsidR="00342F5D" w:rsidRPr="00B010D5" w:rsidRDefault="00971244" w:rsidP="00D1620F">
      <w:pPr>
        <w:pStyle w:val="TPnormalpuce1"/>
      </w:pPr>
      <w:r w:rsidRPr="00B010D5">
        <w:t xml:space="preserve">Il est important de valider l’ajout, la suppression en cascade à partir de l’entité </w:t>
      </w:r>
      <w:r w:rsidR="00AC1CDA" w:rsidRPr="00B010D5">
        <w:t>Promo</w:t>
      </w:r>
    </w:p>
    <w:p w14:paraId="01144A9C" w14:textId="35BA4F12" w:rsidR="00971244" w:rsidRPr="00B010D5" w:rsidRDefault="00971244" w:rsidP="00D1620F">
      <w:pPr>
        <w:pStyle w:val="TPnormalpuce1"/>
      </w:pPr>
      <w:r w:rsidRPr="00B010D5">
        <w:t>Créer une classe de tests TestOneToManyBi</w:t>
      </w:r>
    </w:p>
    <w:p w14:paraId="5826574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B010D5">
        <w:rPr>
          <w:rFonts w:ascii="Consolas" w:hAnsi="Consolas"/>
          <w:color w:val="000000"/>
          <w:sz w:val="18"/>
          <w:szCs w:val="18"/>
        </w:rPr>
        <w:t xml:space="preserve"> fr.eni.demo.association;</w:t>
      </w:r>
    </w:p>
    <w:p w14:paraId="51EED66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A3C2D9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B010D5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;</w:t>
      </w:r>
    </w:p>
    <w:p w14:paraId="6F76D6B8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B010D5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B010D5">
        <w:rPr>
          <w:rFonts w:ascii="Consolas" w:hAnsi="Consolas"/>
          <w:color w:val="000000"/>
          <w:sz w:val="18"/>
          <w:szCs w:val="18"/>
        </w:rPr>
        <w:t>;</w:t>
      </w:r>
    </w:p>
    <w:p w14:paraId="3D18538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48E6C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java.util.*;</w:t>
      </w:r>
    </w:p>
    <w:p w14:paraId="2CC9B1B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java.util.stream.Collectors;</w:t>
      </w:r>
    </w:p>
    <w:p w14:paraId="50B2878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0610A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org.junit.jupiter.api.Test;</w:t>
      </w:r>
    </w:p>
    <w:p w14:paraId="3FBA6D0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6DF5779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org.springframework.boot.test.autoconfigure.orm.jpa.*;</w:t>
      </w:r>
    </w:p>
    <w:p w14:paraId="7CF9B1B8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23E658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fr.eni.demo.bo.stagiaire.*;</w:t>
      </w:r>
    </w:p>
    <w:p w14:paraId="0648733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fr.eni.demo.dal.PromoRepository;</w:t>
      </w:r>
    </w:p>
    <w:p w14:paraId="2479F0FC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010D5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751EB6C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5607B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646464"/>
          <w:sz w:val="18"/>
          <w:szCs w:val="18"/>
        </w:rPr>
        <w:t>@Slf4j</w:t>
      </w:r>
    </w:p>
    <w:p w14:paraId="1D71FBA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646464"/>
          <w:sz w:val="18"/>
          <w:szCs w:val="18"/>
        </w:rPr>
        <w:t>@DataJpaTest</w:t>
      </w:r>
    </w:p>
    <w:p w14:paraId="38CEF94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010D5">
        <w:rPr>
          <w:rFonts w:ascii="Consolas" w:hAnsi="Consolas"/>
          <w:color w:val="000000"/>
          <w:sz w:val="18"/>
          <w:szCs w:val="18"/>
        </w:rPr>
        <w:t xml:space="preserve"> TestOneToManyBi {</w:t>
      </w:r>
    </w:p>
    <w:p w14:paraId="773EC01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46464"/>
          <w:sz w:val="18"/>
          <w:szCs w:val="18"/>
        </w:rPr>
        <w:t>@Autowired</w:t>
      </w:r>
    </w:p>
    <w:p w14:paraId="3D5BDFEA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010D5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;</w:t>
      </w:r>
    </w:p>
    <w:p w14:paraId="08A9D84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DA94B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46464"/>
          <w:sz w:val="18"/>
          <w:szCs w:val="18"/>
        </w:rPr>
        <w:t>@Autowired</w:t>
      </w:r>
    </w:p>
    <w:p w14:paraId="3A8960BE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  <w:t xml:space="preserve">PromoRepository </w:t>
      </w:r>
      <w:r w:rsidRPr="00B010D5">
        <w:rPr>
          <w:rFonts w:ascii="Consolas" w:hAnsi="Consolas"/>
          <w:color w:val="0000C0"/>
          <w:sz w:val="18"/>
          <w:szCs w:val="18"/>
        </w:rPr>
        <w:t>promoRepository</w:t>
      </w:r>
      <w:r w:rsidRPr="00B010D5">
        <w:rPr>
          <w:rFonts w:ascii="Consolas" w:hAnsi="Consolas"/>
          <w:color w:val="000000"/>
          <w:sz w:val="18"/>
          <w:szCs w:val="18"/>
        </w:rPr>
        <w:t>;</w:t>
      </w:r>
    </w:p>
    <w:p w14:paraId="43512E84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72617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46464"/>
          <w:sz w:val="18"/>
          <w:szCs w:val="18"/>
        </w:rPr>
        <w:t>@Test</w:t>
      </w:r>
    </w:p>
    <w:p w14:paraId="6B11A7BC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B010D5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14:paraId="1F5CB629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Promo 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 xml:space="preserve"> = Promo</w:t>
      </w:r>
    </w:p>
    <w:p w14:paraId="42C4F4D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B010D5">
        <w:rPr>
          <w:rFonts w:ascii="Consolas" w:hAnsi="Consolas"/>
          <w:color w:val="000000"/>
          <w:sz w:val="18"/>
          <w:szCs w:val="18"/>
        </w:rPr>
        <w:t>()</w:t>
      </w:r>
    </w:p>
    <w:p w14:paraId="18F2EEC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.nom(</w:t>
      </w:r>
      <w:r w:rsidRPr="00B010D5">
        <w:rPr>
          <w:rFonts w:ascii="Consolas" w:hAnsi="Consolas"/>
          <w:color w:val="2A00FF"/>
          <w:sz w:val="18"/>
          <w:szCs w:val="18"/>
        </w:rPr>
        <w:t>"EDWM_TEST"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3ABEDAA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46D6FF6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10D7E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Association Bidirectionnelle</w:t>
      </w:r>
    </w:p>
    <w:p w14:paraId="3E3694D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 xml:space="preserve">List&lt;EtudiantEni&gt; </w:t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 xml:space="preserve"> = jeuDeDonnees();</w:t>
      </w:r>
    </w:p>
    <w:p w14:paraId="4EF8446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.setEtudiants(jeuDeDonnees());</w:t>
      </w:r>
    </w:p>
    <w:p w14:paraId="256631B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8EEA3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>.forEach(</w:t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71BC0F8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>.setPromo(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56AD90A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});</w:t>
      </w:r>
    </w:p>
    <w:p w14:paraId="5B9431C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08D813A" w14:textId="77777777" w:rsidR="00C174A8" w:rsidRPr="00B010D5" w:rsidRDefault="00C174A8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47C0C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5EBC097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Promo 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0000C0"/>
          <w:sz w:val="18"/>
          <w:szCs w:val="18"/>
        </w:rPr>
        <w:t>promoRepository</w:t>
      </w:r>
      <w:r w:rsidRPr="00B010D5">
        <w:rPr>
          <w:rFonts w:ascii="Consolas" w:hAnsi="Consolas"/>
          <w:color w:val="000000"/>
          <w:sz w:val="18"/>
          <w:szCs w:val="18"/>
        </w:rPr>
        <w:t>.save(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6EC49670" w14:textId="40659792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06CC2FF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6258D22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82D739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14:paraId="2A8749E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.getEtudiants()).isNotNull();</w:t>
      </w:r>
    </w:p>
    <w:p w14:paraId="232ACC2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.getEtudiants()).isNotEmpty();</w:t>
      </w:r>
    </w:p>
    <w:p w14:paraId="3BE5E41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.getEtudiants().size()).isEqualTo(3);</w:t>
      </w:r>
    </w:p>
    <w:p w14:paraId="7D6BC82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B010D5">
        <w:rPr>
          <w:rFonts w:ascii="Consolas" w:hAnsi="Consolas"/>
          <w:color w:val="000000"/>
          <w:sz w:val="18"/>
          <w:szCs w:val="18"/>
        </w:rPr>
        <w:t>.info(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.toString());</w:t>
      </w:r>
    </w:p>
    <w:p w14:paraId="2AEA67CC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  <w:t>}</w:t>
      </w:r>
    </w:p>
    <w:p w14:paraId="7D9CB8A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65AE3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46464"/>
          <w:sz w:val="18"/>
          <w:szCs w:val="18"/>
        </w:rPr>
        <w:t>@Test</w:t>
      </w:r>
    </w:p>
    <w:p w14:paraId="57D89CF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B010D5">
        <w:rPr>
          <w:rFonts w:ascii="Consolas" w:hAnsi="Consolas"/>
          <w:color w:val="000000"/>
          <w:sz w:val="18"/>
          <w:szCs w:val="18"/>
        </w:rPr>
        <w:t xml:space="preserve"> test_delete() {</w:t>
      </w:r>
    </w:p>
    <w:p w14:paraId="2C0B742C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Promo 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 xml:space="preserve"> = Promo</w:t>
      </w:r>
    </w:p>
    <w:p w14:paraId="4E74912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B010D5">
        <w:rPr>
          <w:rFonts w:ascii="Consolas" w:hAnsi="Consolas"/>
          <w:color w:val="000000"/>
          <w:sz w:val="18"/>
          <w:szCs w:val="18"/>
        </w:rPr>
        <w:t>()</w:t>
      </w:r>
    </w:p>
    <w:p w14:paraId="68F2595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.nom(</w:t>
      </w:r>
      <w:r w:rsidRPr="00B010D5">
        <w:rPr>
          <w:rFonts w:ascii="Consolas" w:hAnsi="Consolas"/>
          <w:color w:val="2A00FF"/>
          <w:sz w:val="18"/>
          <w:szCs w:val="18"/>
        </w:rPr>
        <w:t>"EDWM_TEST"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345A515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07EE942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B65C14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Association OneToMany Bidirectionnelle</w:t>
      </w:r>
    </w:p>
    <w:p w14:paraId="7CF76924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List&lt;EtudiantEni&gt; </w:t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 xml:space="preserve"> = jeuDeDonnees();</w:t>
      </w:r>
    </w:p>
    <w:p w14:paraId="3A89904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.setEtudiants(</w:t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4A70B38E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>.forEach(</w:t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60A53E8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>.setPromo(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3E5CA91E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});</w:t>
      </w:r>
    </w:p>
    <w:p w14:paraId="03D0C93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C3998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Contexte de la DB</w:t>
      </w:r>
    </w:p>
    <w:p w14:paraId="19E6588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Promo 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.persist(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34DF877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.flush();</w:t>
      </w:r>
    </w:p>
    <w:p w14:paraId="7E5CB83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4613397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.getEtudiants()).isNotNull();</w:t>
      </w:r>
    </w:p>
    <w:p w14:paraId="6A8F97D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.getEtudiants()).isNotEmpty();</w:t>
      </w:r>
    </w:p>
    <w:p w14:paraId="21BFF8C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 xml:space="preserve">List&lt;EtudiantEni&gt; </w:t>
      </w:r>
      <w:r w:rsidRPr="00B010D5">
        <w:rPr>
          <w:rFonts w:ascii="Consolas" w:hAnsi="Consolas"/>
          <w:color w:val="6A3E3E"/>
          <w:sz w:val="18"/>
          <w:szCs w:val="18"/>
        </w:rPr>
        <w:t>etudiantsDB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.getEtudiants();</w:t>
      </w:r>
    </w:p>
    <w:p w14:paraId="5CB6D70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 xml:space="preserve">List&lt;String&gt; </w:t>
      </w:r>
      <w:r w:rsidRPr="00B010D5">
        <w:rPr>
          <w:rFonts w:ascii="Consolas" w:hAnsi="Consolas"/>
          <w:color w:val="6A3E3E"/>
          <w:sz w:val="18"/>
          <w:szCs w:val="18"/>
        </w:rPr>
        <w:t>listeIdEtudiantEniDB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6A3E3E"/>
          <w:sz w:val="18"/>
          <w:szCs w:val="18"/>
        </w:rPr>
        <w:t>etudiantsDB</w:t>
      </w:r>
    </w:p>
    <w:p w14:paraId="6D65373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.stream()</w:t>
      </w:r>
    </w:p>
    <w:p w14:paraId="5F03E78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.map(EtudiantEni::getImmatriculation)</w:t>
      </w:r>
    </w:p>
    <w:p w14:paraId="33D55ECA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.collect(Collectors.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toList</w:t>
      </w:r>
      <w:r w:rsidRPr="00B010D5">
        <w:rPr>
          <w:rFonts w:ascii="Consolas" w:hAnsi="Consolas"/>
          <w:color w:val="000000"/>
          <w:sz w:val="18"/>
          <w:szCs w:val="18"/>
        </w:rPr>
        <w:t>());</w:t>
      </w:r>
    </w:p>
    <w:p w14:paraId="1BA228D4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04FE6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55A0371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C0"/>
          <w:sz w:val="18"/>
          <w:szCs w:val="18"/>
        </w:rPr>
        <w:t>promoRepository</w:t>
      </w:r>
      <w:r w:rsidRPr="00B010D5">
        <w:rPr>
          <w:rFonts w:ascii="Consolas" w:hAnsi="Consolas"/>
          <w:color w:val="000000"/>
          <w:sz w:val="18"/>
          <w:szCs w:val="18"/>
        </w:rPr>
        <w:t>.delete(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7E6D60D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29E86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73C4D93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Promo </w:t>
      </w:r>
      <w:r w:rsidRPr="00B010D5">
        <w:rPr>
          <w:rFonts w:ascii="Consolas" w:hAnsi="Consolas"/>
          <w:color w:val="6A3E3E"/>
          <w:sz w:val="18"/>
          <w:szCs w:val="18"/>
        </w:rPr>
        <w:t>promoDB2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.find(Promo.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010D5">
        <w:rPr>
          <w:rFonts w:ascii="Consolas" w:hAnsi="Consolas"/>
          <w:color w:val="000000"/>
          <w:sz w:val="18"/>
          <w:szCs w:val="18"/>
        </w:rPr>
        <w:t xml:space="preserve">, 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.getId());</w:t>
      </w:r>
    </w:p>
    <w:p w14:paraId="61CEA04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promoDB2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4EE77060" w14:textId="091A1800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 xml:space="preserve">// Vérifier que tous les </w:t>
      </w:r>
      <w:r w:rsidR="008E2AAA" w:rsidRPr="00B010D5">
        <w:rPr>
          <w:rFonts w:ascii="Consolas" w:hAnsi="Consolas"/>
          <w:color w:val="3F7F5F"/>
          <w:sz w:val="18"/>
          <w:szCs w:val="18"/>
        </w:rPr>
        <w:t>EtudiantEni</w:t>
      </w:r>
      <w:r w:rsidRPr="00B010D5">
        <w:rPr>
          <w:rFonts w:ascii="Consolas" w:hAnsi="Consolas"/>
          <w:color w:val="3F7F5F"/>
          <w:sz w:val="18"/>
          <w:szCs w:val="18"/>
        </w:rPr>
        <w:t xml:space="preserve"> sont supprimés par cascade</w:t>
      </w:r>
    </w:p>
    <w:p w14:paraId="1FCEEFA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listeIdEtudiantEniDB</w:t>
      </w:r>
      <w:r w:rsidRPr="00B010D5">
        <w:rPr>
          <w:rFonts w:ascii="Consolas" w:hAnsi="Consolas"/>
          <w:color w:val="000000"/>
          <w:sz w:val="18"/>
          <w:szCs w:val="18"/>
        </w:rPr>
        <w:t>).isNotNull();</w:t>
      </w:r>
    </w:p>
    <w:p w14:paraId="60CC151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listeIdEtudiantEniDB</w:t>
      </w:r>
      <w:r w:rsidRPr="00B010D5">
        <w:rPr>
          <w:rFonts w:ascii="Consolas" w:hAnsi="Consolas"/>
          <w:color w:val="000000"/>
          <w:sz w:val="18"/>
          <w:szCs w:val="18"/>
        </w:rPr>
        <w:t>).isNotEmpty();</w:t>
      </w:r>
    </w:p>
    <w:p w14:paraId="1052A54C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listeIdEtudiantEniDB</w:t>
      </w:r>
      <w:r w:rsidRPr="00B010D5">
        <w:rPr>
          <w:rFonts w:ascii="Consolas" w:hAnsi="Consolas"/>
          <w:color w:val="000000"/>
          <w:sz w:val="18"/>
          <w:szCs w:val="18"/>
        </w:rPr>
        <w:t>.forEach(</w:t>
      </w:r>
      <w:r w:rsidRPr="00B010D5">
        <w:rPr>
          <w:rFonts w:ascii="Consolas" w:hAnsi="Consolas"/>
          <w:color w:val="6A3E3E"/>
          <w:sz w:val="18"/>
          <w:szCs w:val="18"/>
        </w:rPr>
        <w:t>etudiantId</w:t>
      </w:r>
      <w:r w:rsidRPr="00B010D5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4D9C0B1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etudiantId</w:t>
      </w:r>
      <w:r w:rsidRPr="00B010D5">
        <w:rPr>
          <w:rFonts w:ascii="Consolas" w:hAnsi="Consolas"/>
          <w:color w:val="000000"/>
          <w:sz w:val="18"/>
          <w:szCs w:val="18"/>
        </w:rPr>
        <w:t>).isNotNull();</w:t>
      </w:r>
    </w:p>
    <w:p w14:paraId="7662007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 xml:space="preserve">EtudiantEni </w:t>
      </w:r>
      <w:r w:rsidRPr="00B010D5">
        <w:rPr>
          <w:rFonts w:ascii="Consolas" w:hAnsi="Consolas"/>
          <w:color w:val="6A3E3E"/>
          <w:sz w:val="18"/>
          <w:szCs w:val="18"/>
        </w:rPr>
        <w:t>etudiantDB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.find(EtudiantEni.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010D5">
        <w:rPr>
          <w:rFonts w:ascii="Consolas" w:hAnsi="Consolas"/>
          <w:color w:val="000000"/>
          <w:sz w:val="18"/>
          <w:szCs w:val="18"/>
        </w:rPr>
        <w:t xml:space="preserve">, </w:t>
      </w:r>
      <w:r w:rsidRPr="00B010D5">
        <w:rPr>
          <w:rFonts w:ascii="Consolas" w:hAnsi="Consolas"/>
          <w:color w:val="6A3E3E"/>
          <w:sz w:val="18"/>
          <w:szCs w:val="18"/>
        </w:rPr>
        <w:t>etudiantId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28B9AFC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etudiantDB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76991C3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});</w:t>
      </w:r>
    </w:p>
    <w:p w14:paraId="6ADC4949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  <w:t>}</w:t>
      </w:r>
    </w:p>
    <w:p w14:paraId="0CA6CC52" w14:textId="77777777" w:rsidR="00B1703B" w:rsidRPr="00B010D5" w:rsidRDefault="00B1703B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9A08D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46464"/>
          <w:sz w:val="18"/>
          <w:szCs w:val="18"/>
        </w:rPr>
        <w:t>@Test</w:t>
      </w:r>
    </w:p>
    <w:p w14:paraId="30525D6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B010D5">
        <w:rPr>
          <w:rFonts w:ascii="Consolas" w:hAnsi="Consolas"/>
          <w:color w:val="000000"/>
          <w:sz w:val="18"/>
          <w:szCs w:val="18"/>
        </w:rPr>
        <w:t xml:space="preserve"> test_orphanRemoval() {</w:t>
      </w:r>
    </w:p>
    <w:p w14:paraId="62D4FEF8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Promo 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 xml:space="preserve"> = Promo</w:t>
      </w:r>
    </w:p>
    <w:p w14:paraId="2046664C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B010D5">
        <w:rPr>
          <w:rFonts w:ascii="Consolas" w:hAnsi="Consolas"/>
          <w:color w:val="000000"/>
          <w:sz w:val="18"/>
          <w:szCs w:val="18"/>
        </w:rPr>
        <w:t>()</w:t>
      </w:r>
    </w:p>
    <w:p w14:paraId="47CF268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.nom(</w:t>
      </w:r>
      <w:r w:rsidRPr="00B010D5">
        <w:rPr>
          <w:rFonts w:ascii="Consolas" w:hAnsi="Consolas"/>
          <w:color w:val="2A00FF"/>
          <w:sz w:val="18"/>
          <w:szCs w:val="18"/>
        </w:rPr>
        <w:t>"EDWM_TEST"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71052C34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6E7DC51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938FA0F" w14:textId="77777777" w:rsidR="00B93FE3" w:rsidRPr="00B010D5" w:rsidRDefault="00B93FE3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480C60F" w14:textId="77777777" w:rsidR="00B93FE3" w:rsidRPr="00B010D5" w:rsidRDefault="00B93FE3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38AA86F" w14:textId="77777777" w:rsidR="00B93FE3" w:rsidRPr="00B010D5" w:rsidRDefault="00B93FE3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1A7217C" w14:textId="77777777" w:rsidR="00B93FE3" w:rsidRPr="00B010D5" w:rsidRDefault="00B93FE3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FE18E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Association OneToMany Bidirectionnelle</w:t>
      </w:r>
    </w:p>
    <w:p w14:paraId="540D6BBE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List&lt;EtudiantEni&gt; </w:t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 xml:space="preserve"> = jeuDeDonnees();</w:t>
      </w:r>
    </w:p>
    <w:p w14:paraId="21EB4978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.setEtudiants(</w:t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5A6E3438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>.forEach(</w:t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50D627F4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>.setPromo(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42C78CCA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});</w:t>
      </w:r>
    </w:p>
    <w:p w14:paraId="7C70F05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C1BE2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Contexte de la DB</w:t>
      </w:r>
    </w:p>
    <w:p w14:paraId="0AA7E78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Promo 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.persist(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666B1E2E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.flush();</w:t>
      </w:r>
    </w:p>
    <w:p w14:paraId="3671C49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4590CF8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.getEtudiants()).isNotNull();</w:t>
      </w:r>
    </w:p>
    <w:p w14:paraId="5F76E1C8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.getEtudiants()).isNotEmpty();</w:t>
      </w:r>
    </w:p>
    <w:p w14:paraId="6EC0B12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 xml:space="preserve">List&lt;EtudiantEni&gt; </w:t>
      </w:r>
      <w:r w:rsidRPr="00B010D5">
        <w:rPr>
          <w:rFonts w:ascii="Consolas" w:hAnsi="Consolas"/>
          <w:color w:val="6A3E3E"/>
          <w:sz w:val="18"/>
          <w:szCs w:val="18"/>
        </w:rPr>
        <w:t>etudiantsDB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6A3E3E"/>
          <w:sz w:val="18"/>
          <w:szCs w:val="18"/>
        </w:rPr>
        <w:t>promoDB</w:t>
      </w:r>
      <w:r w:rsidRPr="00B010D5">
        <w:rPr>
          <w:rFonts w:ascii="Consolas" w:hAnsi="Consolas"/>
          <w:color w:val="000000"/>
          <w:sz w:val="18"/>
          <w:szCs w:val="18"/>
        </w:rPr>
        <w:t>.getEtudiants();</w:t>
      </w:r>
    </w:p>
    <w:p w14:paraId="715872B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 xml:space="preserve">List&lt;String&gt; </w:t>
      </w:r>
      <w:r w:rsidRPr="00B010D5">
        <w:rPr>
          <w:rFonts w:ascii="Consolas" w:hAnsi="Consolas"/>
          <w:color w:val="6A3E3E"/>
          <w:sz w:val="18"/>
          <w:szCs w:val="18"/>
        </w:rPr>
        <w:t>listeIdEtudiantEniDB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6A3E3E"/>
          <w:sz w:val="18"/>
          <w:szCs w:val="18"/>
        </w:rPr>
        <w:t>etudiantsDB</w:t>
      </w:r>
    </w:p>
    <w:p w14:paraId="6936B39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.stream()</w:t>
      </w:r>
    </w:p>
    <w:p w14:paraId="7293CC1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.map(EtudiantEni::getImmatriculation)</w:t>
      </w:r>
    </w:p>
    <w:p w14:paraId="2B0894D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.collect(Collectors.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toList</w:t>
      </w:r>
      <w:r w:rsidRPr="00B010D5">
        <w:rPr>
          <w:rFonts w:ascii="Consolas" w:hAnsi="Consolas"/>
          <w:color w:val="000000"/>
          <w:sz w:val="18"/>
          <w:szCs w:val="18"/>
        </w:rPr>
        <w:t>());</w:t>
      </w:r>
    </w:p>
    <w:p w14:paraId="034224D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B8B285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Détacher les employés de leur promo</w:t>
      </w:r>
    </w:p>
    <w:p w14:paraId="44965C5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.getEtudiants().clear();</w:t>
      </w:r>
    </w:p>
    <w:p w14:paraId="5761F0F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367034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01F4E3A8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C0"/>
          <w:sz w:val="18"/>
          <w:szCs w:val="18"/>
        </w:rPr>
        <w:t>promoRepository</w:t>
      </w:r>
      <w:r w:rsidRPr="00B010D5">
        <w:rPr>
          <w:rFonts w:ascii="Consolas" w:hAnsi="Consolas"/>
          <w:color w:val="000000"/>
          <w:sz w:val="18"/>
          <w:szCs w:val="18"/>
        </w:rPr>
        <w:t>.delete(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2ACE4DFE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92D85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6781CAD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Promo </w:t>
      </w:r>
      <w:r w:rsidRPr="00B010D5">
        <w:rPr>
          <w:rFonts w:ascii="Consolas" w:hAnsi="Consolas"/>
          <w:color w:val="6A3E3E"/>
          <w:sz w:val="18"/>
          <w:szCs w:val="18"/>
        </w:rPr>
        <w:t>promoDB2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.find(Promo.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010D5">
        <w:rPr>
          <w:rFonts w:ascii="Consolas" w:hAnsi="Consolas"/>
          <w:color w:val="000000"/>
          <w:sz w:val="18"/>
          <w:szCs w:val="18"/>
        </w:rPr>
        <w:t xml:space="preserve">, </w:t>
      </w:r>
      <w:r w:rsidRPr="00B010D5">
        <w:rPr>
          <w:rFonts w:ascii="Consolas" w:hAnsi="Consolas"/>
          <w:color w:val="6A3E3E"/>
          <w:sz w:val="18"/>
          <w:szCs w:val="18"/>
        </w:rPr>
        <w:t>promo</w:t>
      </w:r>
      <w:r w:rsidRPr="00B010D5">
        <w:rPr>
          <w:rFonts w:ascii="Consolas" w:hAnsi="Consolas"/>
          <w:color w:val="000000"/>
          <w:sz w:val="18"/>
          <w:szCs w:val="18"/>
        </w:rPr>
        <w:t>.getId());</w:t>
      </w:r>
    </w:p>
    <w:p w14:paraId="794F2FA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promoDB2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6DE5326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CCB6D91" w14:textId="1C65CAB1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3F7F5F"/>
          <w:sz w:val="18"/>
          <w:szCs w:val="18"/>
        </w:rPr>
        <w:t xml:space="preserve">// Vérifier que tous les </w:t>
      </w:r>
      <w:r w:rsidR="00BE6AB0" w:rsidRPr="00B010D5">
        <w:rPr>
          <w:rFonts w:ascii="Consolas" w:hAnsi="Consolas"/>
          <w:color w:val="3F7F5F"/>
          <w:sz w:val="18"/>
          <w:szCs w:val="18"/>
        </w:rPr>
        <w:t>EtudiantEni</w:t>
      </w:r>
      <w:r w:rsidRPr="00B010D5">
        <w:rPr>
          <w:rFonts w:ascii="Consolas" w:hAnsi="Consolas"/>
          <w:color w:val="3F7F5F"/>
          <w:sz w:val="18"/>
          <w:szCs w:val="18"/>
        </w:rPr>
        <w:t xml:space="preserve"> sont supprimés par orphanRemoval</w:t>
      </w:r>
    </w:p>
    <w:p w14:paraId="7337068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listeIdEtudiantEniDB</w:t>
      </w:r>
      <w:r w:rsidRPr="00B010D5">
        <w:rPr>
          <w:rFonts w:ascii="Consolas" w:hAnsi="Consolas"/>
          <w:color w:val="000000"/>
          <w:sz w:val="18"/>
          <w:szCs w:val="18"/>
        </w:rPr>
        <w:t>).isNotNull();</w:t>
      </w:r>
    </w:p>
    <w:p w14:paraId="210335E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listeIdEtudiantEniDB</w:t>
      </w:r>
      <w:r w:rsidRPr="00B010D5">
        <w:rPr>
          <w:rFonts w:ascii="Consolas" w:hAnsi="Consolas"/>
          <w:color w:val="000000"/>
          <w:sz w:val="18"/>
          <w:szCs w:val="18"/>
        </w:rPr>
        <w:t>).isNotEmpty();</w:t>
      </w:r>
    </w:p>
    <w:p w14:paraId="1336A68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listeIdEtudiantEniDB</w:t>
      </w:r>
      <w:r w:rsidRPr="00B010D5">
        <w:rPr>
          <w:rFonts w:ascii="Consolas" w:hAnsi="Consolas"/>
          <w:color w:val="000000"/>
          <w:sz w:val="18"/>
          <w:szCs w:val="18"/>
        </w:rPr>
        <w:t>.forEach(</w:t>
      </w:r>
      <w:r w:rsidRPr="00B010D5">
        <w:rPr>
          <w:rFonts w:ascii="Consolas" w:hAnsi="Consolas"/>
          <w:color w:val="6A3E3E"/>
          <w:sz w:val="18"/>
          <w:szCs w:val="18"/>
        </w:rPr>
        <w:t>etudiantId</w:t>
      </w:r>
      <w:r w:rsidRPr="00B010D5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329F157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etudiantId</w:t>
      </w:r>
      <w:r w:rsidRPr="00B010D5">
        <w:rPr>
          <w:rFonts w:ascii="Consolas" w:hAnsi="Consolas"/>
          <w:color w:val="000000"/>
          <w:sz w:val="18"/>
          <w:szCs w:val="18"/>
        </w:rPr>
        <w:t>).isNotNull();</w:t>
      </w:r>
    </w:p>
    <w:p w14:paraId="1C07EF5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 xml:space="preserve">EtudiantEni </w:t>
      </w:r>
      <w:r w:rsidRPr="00B010D5">
        <w:rPr>
          <w:rFonts w:ascii="Consolas" w:hAnsi="Consolas"/>
          <w:color w:val="6A3E3E"/>
          <w:sz w:val="18"/>
          <w:szCs w:val="18"/>
        </w:rPr>
        <w:t>etudiantDB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0000C0"/>
          <w:sz w:val="18"/>
          <w:szCs w:val="18"/>
        </w:rPr>
        <w:t>entityManager</w:t>
      </w:r>
      <w:r w:rsidRPr="00B010D5">
        <w:rPr>
          <w:rFonts w:ascii="Consolas" w:hAnsi="Consolas"/>
          <w:color w:val="000000"/>
          <w:sz w:val="18"/>
          <w:szCs w:val="18"/>
        </w:rPr>
        <w:t>.find(EtudiantEni.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010D5">
        <w:rPr>
          <w:rFonts w:ascii="Consolas" w:hAnsi="Consolas"/>
          <w:color w:val="000000"/>
          <w:sz w:val="18"/>
          <w:szCs w:val="18"/>
        </w:rPr>
        <w:t xml:space="preserve">, </w:t>
      </w:r>
      <w:r w:rsidRPr="00B010D5">
        <w:rPr>
          <w:rFonts w:ascii="Consolas" w:hAnsi="Consolas"/>
          <w:color w:val="6A3E3E"/>
          <w:sz w:val="18"/>
          <w:szCs w:val="18"/>
        </w:rPr>
        <w:t>etudiantId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7776C14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B010D5">
        <w:rPr>
          <w:rFonts w:ascii="Consolas" w:hAnsi="Consolas"/>
          <w:color w:val="000000"/>
          <w:sz w:val="18"/>
          <w:szCs w:val="18"/>
        </w:rPr>
        <w:t>(</w:t>
      </w:r>
      <w:r w:rsidRPr="00B010D5">
        <w:rPr>
          <w:rFonts w:ascii="Consolas" w:hAnsi="Consolas"/>
          <w:color w:val="6A3E3E"/>
          <w:sz w:val="18"/>
          <w:szCs w:val="18"/>
        </w:rPr>
        <w:t>etudiantDB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21E1188F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});</w:t>
      </w:r>
    </w:p>
    <w:p w14:paraId="5377EB1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  <w:t>}</w:t>
      </w:r>
    </w:p>
    <w:p w14:paraId="3A835DC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B05AA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010D5">
        <w:rPr>
          <w:rFonts w:ascii="Consolas" w:hAnsi="Consolas"/>
          <w:color w:val="000000"/>
          <w:sz w:val="18"/>
          <w:szCs w:val="18"/>
        </w:rPr>
        <w:t xml:space="preserve"> List&lt;EtudiantEni&gt; jeuDeDonnees() {</w:t>
      </w:r>
    </w:p>
    <w:p w14:paraId="74929294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List&lt;EtudiantEni&gt; </w:t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B010D5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360E36C5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B010D5">
        <w:rPr>
          <w:rFonts w:ascii="Consolas" w:hAnsi="Consolas"/>
          <w:color w:val="6A3E3E"/>
          <w:sz w:val="18"/>
          <w:szCs w:val="18"/>
        </w:rPr>
        <w:t>immatriculation</w:t>
      </w:r>
      <w:r w:rsidRPr="00B010D5">
        <w:rPr>
          <w:rFonts w:ascii="Consolas" w:hAnsi="Consolas"/>
          <w:color w:val="000000"/>
          <w:sz w:val="18"/>
          <w:szCs w:val="18"/>
        </w:rPr>
        <w:t xml:space="preserve"> = </w:t>
      </w:r>
      <w:r w:rsidRPr="00B010D5">
        <w:rPr>
          <w:rFonts w:ascii="Consolas" w:hAnsi="Consolas"/>
          <w:color w:val="2A00FF"/>
          <w:sz w:val="18"/>
          <w:szCs w:val="18"/>
        </w:rPr>
        <w:t>"ENI_CAMPUS_20231187"</w:t>
      </w:r>
      <w:r w:rsidRPr="00B010D5">
        <w:rPr>
          <w:rFonts w:ascii="Consolas" w:hAnsi="Consolas"/>
          <w:color w:val="000000"/>
          <w:sz w:val="18"/>
          <w:szCs w:val="18"/>
        </w:rPr>
        <w:t>;</w:t>
      </w:r>
    </w:p>
    <w:p w14:paraId="5A57F8E9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F4D83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B010D5">
        <w:rPr>
          <w:rFonts w:ascii="Consolas" w:hAnsi="Consolas"/>
          <w:color w:val="000000"/>
          <w:sz w:val="18"/>
          <w:szCs w:val="18"/>
        </w:rPr>
        <w:t xml:space="preserve"> (</w:t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 xml:space="preserve"> = 1;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 xml:space="preserve"> &lt; 4;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>++) {</w:t>
      </w:r>
    </w:p>
    <w:p w14:paraId="7B177A1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DonneesPerso </w:t>
      </w:r>
      <w:r w:rsidRPr="00B010D5">
        <w:rPr>
          <w:rFonts w:ascii="Consolas" w:hAnsi="Consolas"/>
          <w:color w:val="6A3E3E"/>
          <w:sz w:val="18"/>
          <w:szCs w:val="18"/>
        </w:rPr>
        <w:t>donneesPerso</w:t>
      </w:r>
      <w:r w:rsidRPr="00B010D5">
        <w:rPr>
          <w:rFonts w:ascii="Consolas" w:hAnsi="Consolas"/>
          <w:color w:val="000000"/>
          <w:sz w:val="18"/>
          <w:szCs w:val="18"/>
        </w:rPr>
        <w:t xml:space="preserve"> = DonneesPerso</w:t>
      </w:r>
    </w:p>
    <w:p w14:paraId="4EB3A28A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B010D5">
        <w:rPr>
          <w:rFonts w:ascii="Consolas" w:hAnsi="Consolas"/>
          <w:color w:val="000000"/>
          <w:sz w:val="18"/>
          <w:szCs w:val="18"/>
        </w:rPr>
        <w:t>()</w:t>
      </w:r>
    </w:p>
    <w:p w14:paraId="5C6F6E69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.nom(</w:t>
      </w:r>
      <w:r w:rsidRPr="00B010D5">
        <w:rPr>
          <w:rFonts w:ascii="Consolas" w:hAnsi="Consolas"/>
          <w:color w:val="2A00FF"/>
          <w:sz w:val="18"/>
          <w:szCs w:val="18"/>
        </w:rPr>
        <w:t>"Nom"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39EB89A9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.prenom(</w:t>
      </w:r>
      <w:r w:rsidRPr="00B010D5">
        <w:rPr>
          <w:rFonts w:ascii="Consolas" w:hAnsi="Consolas"/>
          <w:color w:val="2A00FF"/>
          <w:sz w:val="18"/>
          <w:szCs w:val="18"/>
        </w:rPr>
        <w:t>"Prenom"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1C0CF83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.numDom(</w:t>
      </w:r>
      <w:r w:rsidRPr="00B010D5">
        <w:rPr>
          <w:rFonts w:ascii="Consolas" w:hAnsi="Consolas"/>
          <w:color w:val="2A00FF"/>
          <w:sz w:val="18"/>
          <w:szCs w:val="18"/>
        </w:rPr>
        <w:t>"02XXXXXXXX"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389BAF2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.numPortable(</w:t>
      </w:r>
      <w:r w:rsidRPr="00B010D5">
        <w:rPr>
          <w:rFonts w:ascii="Consolas" w:hAnsi="Consolas"/>
          <w:color w:val="2A00FF"/>
          <w:sz w:val="18"/>
          <w:szCs w:val="18"/>
        </w:rPr>
        <w:t>"07XXXXXXXX"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479A213C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.emailPersonnel(</w:t>
      </w:r>
      <w:r w:rsidRPr="00B010D5">
        <w:rPr>
          <w:rFonts w:ascii="Consolas" w:hAnsi="Consolas"/>
          <w:color w:val="2A00FF"/>
          <w:sz w:val="18"/>
          <w:szCs w:val="18"/>
        </w:rPr>
        <w:t>"Nom"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2A00FF"/>
          <w:sz w:val="18"/>
          <w:szCs w:val="18"/>
        </w:rPr>
        <w:t>".Prenom"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2A00FF"/>
          <w:sz w:val="18"/>
          <w:szCs w:val="18"/>
        </w:rPr>
        <w:t>"@perso.fr"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7EF9E6FD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41F8333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010D5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 xml:space="preserve"> = EtudiantEni</w:t>
      </w:r>
    </w:p>
    <w:p w14:paraId="57F92F24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</w:t>
      </w:r>
      <w:r w:rsidRPr="00B010D5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B010D5">
        <w:rPr>
          <w:rFonts w:ascii="Consolas" w:hAnsi="Consolas"/>
          <w:color w:val="000000"/>
          <w:sz w:val="18"/>
          <w:szCs w:val="18"/>
        </w:rPr>
        <w:t>()</w:t>
      </w:r>
    </w:p>
    <w:p w14:paraId="0D925C56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B010D5">
        <w:rPr>
          <w:rFonts w:ascii="Consolas" w:hAnsi="Consolas"/>
          <w:color w:val="6A3E3E"/>
          <w:sz w:val="18"/>
          <w:szCs w:val="18"/>
        </w:rPr>
        <w:t>immatriculation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42ED041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.email(</w:t>
      </w:r>
      <w:r w:rsidRPr="00B010D5">
        <w:rPr>
          <w:rFonts w:ascii="Consolas" w:hAnsi="Consolas"/>
          <w:color w:val="2A00FF"/>
          <w:sz w:val="18"/>
          <w:szCs w:val="18"/>
        </w:rPr>
        <w:t>"pnom"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6A3E3E"/>
          <w:sz w:val="18"/>
          <w:szCs w:val="18"/>
        </w:rPr>
        <w:t>i</w:t>
      </w:r>
      <w:r w:rsidRPr="00B010D5">
        <w:rPr>
          <w:rFonts w:ascii="Consolas" w:hAnsi="Consolas"/>
          <w:color w:val="000000"/>
          <w:sz w:val="18"/>
          <w:szCs w:val="18"/>
        </w:rPr>
        <w:t xml:space="preserve"> + </w:t>
      </w:r>
      <w:r w:rsidRPr="00B010D5">
        <w:rPr>
          <w:rFonts w:ascii="Consolas" w:hAnsi="Consolas"/>
          <w:color w:val="2A00FF"/>
          <w:sz w:val="18"/>
          <w:szCs w:val="18"/>
        </w:rPr>
        <w:t>"@campus-eni.fr"</w:t>
      </w:r>
      <w:r w:rsidRPr="00B010D5">
        <w:rPr>
          <w:rFonts w:ascii="Consolas" w:hAnsi="Consolas"/>
          <w:color w:val="000000"/>
          <w:sz w:val="18"/>
          <w:szCs w:val="18"/>
        </w:rPr>
        <w:t>)</w:t>
      </w:r>
    </w:p>
    <w:p w14:paraId="19C1DC31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3D28F960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>.setDonneesPerso(</w:t>
      </w:r>
      <w:r w:rsidRPr="00B010D5">
        <w:rPr>
          <w:rFonts w:ascii="Consolas" w:hAnsi="Consolas"/>
          <w:color w:val="6A3E3E"/>
          <w:sz w:val="18"/>
          <w:szCs w:val="18"/>
        </w:rPr>
        <w:t>donneesPerso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0A3AB390" w14:textId="322E6AC0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donneesPerso</w:t>
      </w:r>
      <w:r w:rsidRPr="00B010D5">
        <w:rPr>
          <w:rFonts w:ascii="Consolas" w:hAnsi="Consolas"/>
          <w:color w:val="000000"/>
          <w:sz w:val="18"/>
          <w:szCs w:val="18"/>
        </w:rPr>
        <w:t>.setEtudiantEni(</w:t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09074DAB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>.add(</w:t>
      </w:r>
      <w:r w:rsidRPr="00B010D5">
        <w:rPr>
          <w:rFonts w:ascii="Consolas" w:hAnsi="Consolas"/>
          <w:color w:val="6A3E3E"/>
          <w:sz w:val="18"/>
          <w:szCs w:val="18"/>
        </w:rPr>
        <w:t>etudiant</w:t>
      </w:r>
      <w:r w:rsidRPr="00B010D5">
        <w:rPr>
          <w:rFonts w:ascii="Consolas" w:hAnsi="Consolas"/>
          <w:color w:val="000000"/>
          <w:sz w:val="18"/>
          <w:szCs w:val="18"/>
        </w:rPr>
        <w:t>);</w:t>
      </w:r>
    </w:p>
    <w:p w14:paraId="1652571E" w14:textId="39C20890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  <w:t>}</w:t>
      </w:r>
    </w:p>
    <w:p w14:paraId="6FE4E2A7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color w:val="000000"/>
          <w:sz w:val="18"/>
          <w:szCs w:val="18"/>
        </w:rPr>
        <w:tab/>
      </w:r>
      <w:r w:rsidRPr="00B010D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B010D5">
        <w:rPr>
          <w:rFonts w:ascii="Consolas" w:hAnsi="Consolas"/>
          <w:color w:val="000000"/>
          <w:sz w:val="18"/>
          <w:szCs w:val="18"/>
        </w:rPr>
        <w:t xml:space="preserve"> </w:t>
      </w:r>
      <w:r w:rsidRPr="00B010D5">
        <w:rPr>
          <w:rFonts w:ascii="Consolas" w:hAnsi="Consolas"/>
          <w:color w:val="6A3E3E"/>
          <w:sz w:val="18"/>
          <w:szCs w:val="18"/>
        </w:rPr>
        <w:t>etudiants</w:t>
      </w:r>
      <w:r w:rsidRPr="00B010D5">
        <w:rPr>
          <w:rFonts w:ascii="Consolas" w:hAnsi="Consolas"/>
          <w:color w:val="000000"/>
          <w:sz w:val="18"/>
          <w:szCs w:val="18"/>
        </w:rPr>
        <w:t>;</w:t>
      </w:r>
    </w:p>
    <w:p w14:paraId="3AD808D2" w14:textId="77777777" w:rsidR="003110B5" w:rsidRPr="00B010D5" w:rsidRDefault="003110B5" w:rsidP="00311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ab/>
        <w:t>}</w:t>
      </w:r>
    </w:p>
    <w:p w14:paraId="6930990A" w14:textId="6A0B0F8A" w:rsidR="003110B5" w:rsidRPr="00B010D5" w:rsidRDefault="003110B5" w:rsidP="001E6DD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010D5">
        <w:rPr>
          <w:rFonts w:ascii="Consolas" w:hAnsi="Consolas"/>
          <w:color w:val="000000"/>
          <w:sz w:val="18"/>
          <w:szCs w:val="18"/>
        </w:rPr>
        <w:t>}</w:t>
      </w:r>
    </w:p>
    <w:p w14:paraId="5880364E" w14:textId="149EF65D" w:rsidR="00E33FBE" w:rsidRPr="00B010D5" w:rsidRDefault="00E33FBE" w:rsidP="00DC1921">
      <w:pPr>
        <w:pStyle w:val="TPnormalpuce1"/>
      </w:pPr>
      <w:r w:rsidRPr="00B010D5">
        <w:lastRenderedPageBreak/>
        <w:t>Les tests doivent tous passés à vert</w:t>
      </w:r>
    </w:p>
    <w:p w14:paraId="4F699002" w14:textId="77777777" w:rsidR="007468D1" w:rsidRPr="00B010D5" w:rsidRDefault="007468D1" w:rsidP="007468D1">
      <w:pPr>
        <w:rPr>
          <w:lang w:val="fr-FR"/>
        </w:rPr>
      </w:pPr>
    </w:p>
    <w:p w14:paraId="45432833" w14:textId="182181E0" w:rsidR="001E6DD4" w:rsidRPr="00B010D5" w:rsidRDefault="00785151" w:rsidP="00C90A29">
      <w:pPr>
        <w:pStyle w:val="Citationintense"/>
        <w:rPr>
          <w:lang w:val="fr-FR"/>
        </w:rPr>
      </w:pPr>
      <w:r w:rsidRPr="00B010D5">
        <w:rPr>
          <w:lang w:val="fr-FR"/>
        </w:rPr>
        <w:t>Il est important de noter, la complexité du code pour réaliser l’association bidirectionnelle</w:t>
      </w:r>
    </w:p>
    <w:p w14:paraId="0141AC7C" w14:textId="5F0B7E61" w:rsidR="00785151" w:rsidRPr="00B010D5" w:rsidRDefault="00785151" w:rsidP="00C90A29">
      <w:pPr>
        <w:pStyle w:val="Citationintense"/>
        <w:rPr>
          <w:lang w:val="fr-FR"/>
        </w:rPr>
      </w:pPr>
      <w:r w:rsidRPr="00B010D5">
        <w:rPr>
          <w:lang w:val="fr-FR"/>
        </w:rPr>
        <w:t xml:space="preserve">Il faut ajouter une boucle pour associer à chaque </w:t>
      </w:r>
      <w:r w:rsidR="00F75603">
        <w:rPr>
          <w:lang w:val="fr-FR"/>
        </w:rPr>
        <w:t>EtudiantEni</w:t>
      </w:r>
      <w:r w:rsidRPr="00B010D5">
        <w:rPr>
          <w:lang w:val="fr-FR"/>
        </w:rPr>
        <w:t xml:space="preserve"> </w:t>
      </w:r>
      <w:r w:rsidR="00F75603">
        <w:rPr>
          <w:lang w:val="fr-FR"/>
        </w:rPr>
        <w:t>sa Promo</w:t>
      </w:r>
    </w:p>
    <w:p w14:paraId="37ABB668" w14:textId="7A51637C" w:rsidR="001E6DD4" w:rsidRPr="00B010D5" w:rsidRDefault="00785151" w:rsidP="00D31331">
      <w:pPr>
        <w:pStyle w:val="Citationintense"/>
        <w:rPr>
          <w:lang w:val="fr-FR"/>
        </w:rPr>
      </w:pPr>
      <w:r w:rsidRPr="00B010D5">
        <w:rPr>
          <w:lang w:val="fr-FR"/>
        </w:rPr>
        <w:t>Il faudra faire très attention à cela dans la couche métier (BLL)</w:t>
      </w:r>
    </w:p>
    <w:sectPr w:rsidR="001E6DD4" w:rsidRPr="00B010D5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25D7E" w14:textId="77777777" w:rsidR="008D5781" w:rsidRDefault="008D5781" w:rsidP="006C7E58">
      <w:r>
        <w:separator/>
      </w:r>
    </w:p>
  </w:endnote>
  <w:endnote w:type="continuationSeparator" w:id="0">
    <w:p w14:paraId="29400E95" w14:textId="77777777" w:rsidR="008D5781" w:rsidRDefault="008D5781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23C2" w14:textId="77777777" w:rsidR="008D5781" w:rsidRDefault="008D5781" w:rsidP="006C7E58">
      <w:r>
        <w:separator/>
      </w:r>
    </w:p>
  </w:footnote>
  <w:footnote w:type="continuationSeparator" w:id="0">
    <w:p w14:paraId="5F45505D" w14:textId="77777777" w:rsidR="008D5781" w:rsidRDefault="008D5781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1"/>
  </w:num>
  <w:num w:numId="2" w16cid:durableId="1303773605">
    <w:abstractNumId w:val="12"/>
  </w:num>
  <w:num w:numId="3" w16cid:durableId="1765147961">
    <w:abstractNumId w:val="13"/>
  </w:num>
  <w:num w:numId="4" w16cid:durableId="52966048">
    <w:abstractNumId w:val="24"/>
  </w:num>
  <w:num w:numId="5" w16cid:durableId="1054431358">
    <w:abstractNumId w:val="22"/>
  </w:num>
  <w:num w:numId="6" w16cid:durableId="47657577">
    <w:abstractNumId w:val="25"/>
  </w:num>
  <w:num w:numId="7" w16cid:durableId="1937521838">
    <w:abstractNumId w:val="16"/>
  </w:num>
  <w:num w:numId="8" w16cid:durableId="1905526787">
    <w:abstractNumId w:val="20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1"/>
  </w:num>
  <w:num w:numId="12" w16cid:durableId="620916257">
    <w:abstractNumId w:val="14"/>
  </w:num>
  <w:num w:numId="13" w16cid:durableId="394276172">
    <w:abstractNumId w:val="23"/>
  </w:num>
  <w:num w:numId="14" w16cid:durableId="1386101343">
    <w:abstractNumId w:val="27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7"/>
  </w:num>
  <w:num w:numId="18" w16cid:durableId="1521502676">
    <w:abstractNumId w:val="2"/>
  </w:num>
  <w:num w:numId="19" w16cid:durableId="1032463315">
    <w:abstractNumId w:val="7"/>
  </w:num>
  <w:num w:numId="20" w16cid:durableId="1524858703">
    <w:abstractNumId w:val="18"/>
  </w:num>
  <w:num w:numId="21" w16cid:durableId="1016882455">
    <w:abstractNumId w:val="0"/>
  </w:num>
  <w:num w:numId="22" w16cid:durableId="1190488852">
    <w:abstractNumId w:val="10"/>
  </w:num>
  <w:num w:numId="23" w16cid:durableId="500703534">
    <w:abstractNumId w:val="4"/>
  </w:num>
  <w:num w:numId="24" w16cid:durableId="23210889">
    <w:abstractNumId w:val="26"/>
  </w:num>
  <w:num w:numId="25" w16cid:durableId="1327585275">
    <w:abstractNumId w:val="1"/>
  </w:num>
  <w:num w:numId="26" w16cid:durableId="1993440347">
    <w:abstractNumId w:val="3"/>
  </w:num>
  <w:num w:numId="27" w16cid:durableId="1953392830">
    <w:abstractNumId w:val="6"/>
  </w:num>
  <w:num w:numId="28" w16cid:durableId="104263260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26D"/>
    <w:rsid w:val="00001A96"/>
    <w:rsid w:val="00001F46"/>
    <w:rsid w:val="00003A23"/>
    <w:rsid w:val="00003D95"/>
    <w:rsid w:val="00006031"/>
    <w:rsid w:val="0001073D"/>
    <w:rsid w:val="000122A5"/>
    <w:rsid w:val="00012F84"/>
    <w:rsid w:val="00014410"/>
    <w:rsid w:val="000150A7"/>
    <w:rsid w:val="000150C3"/>
    <w:rsid w:val="00015214"/>
    <w:rsid w:val="00017A86"/>
    <w:rsid w:val="00020946"/>
    <w:rsid w:val="00020C6E"/>
    <w:rsid w:val="00023DBA"/>
    <w:rsid w:val="000264A1"/>
    <w:rsid w:val="0003156B"/>
    <w:rsid w:val="0003328D"/>
    <w:rsid w:val="00033296"/>
    <w:rsid w:val="00034B2F"/>
    <w:rsid w:val="000362F2"/>
    <w:rsid w:val="00037061"/>
    <w:rsid w:val="0003794C"/>
    <w:rsid w:val="0004142A"/>
    <w:rsid w:val="000417F6"/>
    <w:rsid w:val="0004461C"/>
    <w:rsid w:val="000460E8"/>
    <w:rsid w:val="000478F3"/>
    <w:rsid w:val="000504C9"/>
    <w:rsid w:val="00050ACC"/>
    <w:rsid w:val="00051A24"/>
    <w:rsid w:val="00052079"/>
    <w:rsid w:val="0005527E"/>
    <w:rsid w:val="00055365"/>
    <w:rsid w:val="00055BA7"/>
    <w:rsid w:val="00062FC0"/>
    <w:rsid w:val="000717C4"/>
    <w:rsid w:val="000753A7"/>
    <w:rsid w:val="000753CB"/>
    <w:rsid w:val="0007773E"/>
    <w:rsid w:val="00077D28"/>
    <w:rsid w:val="00080FE2"/>
    <w:rsid w:val="00082FD3"/>
    <w:rsid w:val="00086EB6"/>
    <w:rsid w:val="00093981"/>
    <w:rsid w:val="00094FF6"/>
    <w:rsid w:val="00095A02"/>
    <w:rsid w:val="00097F0B"/>
    <w:rsid w:val="000A1582"/>
    <w:rsid w:val="000A5D8B"/>
    <w:rsid w:val="000A61FD"/>
    <w:rsid w:val="000B5430"/>
    <w:rsid w:val="000B5825"/>
    <w:rsid w:val="000C047F"/>
    <w:rsid w:val="000C15F1"/>
    <w:rsid w:val="000C25A9"/>
    <w:rsid w:val="000C2BCB"/>
    <w:rsid w:val="000C2E31"/>
    <w:rsid w:val="000C4826"/>
    <w:rsid w:val="000C6A7D"/>
    <w:rsid w:val="000D0A8C"/>
    <w:rsid w:val="000D0E31"/>
    <w:rsid w:val="000D4DA9"/>
    <w:rsid w:val="000D77F3"/>
    <w:rsid w:val="000E15F6"/>
    <w:rsid w:val="000E244E"/>
    <w:rsid w:val="000E5091"/>
    <w:rsid w:val="000E5CCE"/>
    <w:rsid w:val="000E7E7A"/>
    <w:rsid w:val="000F0864"/>
    <w:rsid w:val="000F096C"/>
    <w:rsid w:val="000F0E32"/>
    <w:rsid w:val="000F180D"/>
    <w:rsid w:val="000F4215"/>
    <w:rsid w:val="000F50AF"/>
    <w:rsid w:val="00105605"/>
    <w:rsid w:val="00110294"/>
    <w:rsid w:val="001111BE"/>
    <w:rsid w:val="00121D73"/>
    <w:rsid w:val="00122B4E"/>
    <w:rsid w:val="00125DCA"/>
    <w:rsid w:val="00125F42"/>
    <w:rsid w:val="00130656"/>
    <w:rsid w:val="00133150"/>
    <w:rsid w:val="0013536A"/>
    <w:rsid w:val="00136790"/>
    <w:rsid w:val="001447F2"/>
    <w:rsid w:val="00144925"/>
    <w:rsid w:val="001465BB"/>
    <w:rsid w:val="0015155D"/>
    <w:rsid w:val="00151AA0"/>
    <w:rsid w:val="00153344"/>
    <w:rsid w:val="001537D8"/>
    <w:rsid w:val="00154D6A"/>
    <w:rsid w:val="001601D1"/>
    <w:rsid w:val="001658FD"/>
    <w:rsid w:val="00165FF1"/>
    <w:rsid w:val="00171036"/>
    <w:rsid w:val="00176104"/>
    <w:rsid w:val="00180858"/>
    <w:rsid w:val="00182DD6"/>
    <w:rsid w:val="00183909"/>
    <w:rsid w:val="0019147A"/>
    <w:rsid w:val="001926DB"/>
    <w:rsid w:val="00192825"/>
    <w:rsid w:val="00192D6B"/>
    <w:rsid w:val="00192E77"/>
    <w:rsid w:val="00194408"/>
    <w:rsid w:val="00195965"/>
    <w:rsid w:val="001962C7"/>
    <w:rsid w:val="001965C0"/>
    <w:rsid w:val="00197AF3"/>
    <w:rsid w:val="00197FED"/>
    <w:rsid w:val="001A0D7C"/>
    <w:rsid w:val="001A3E86"/>
    <w:rsid w:val="001A4B5B"/>
    <w:rsid w:val="001A79F8"/>
    <w:rsid w:val="001B4DA8"/>
    <w:rsid w:val="001B67EA"/>
    <w:rsid w:val="001C6550"/>
    <w:rsid w:val="001C739D"/>
    <w:rsid w:val="001C7623"/>
    <w:rsid w:val="001D173E"/>
    <w:rsid w:val="001D1990"/>
    <w:rsid w:val="001D2462"/>
    <w:rsid w:val="001D3BFC"/>
    <w:rsid w:val="001E0B2C"/>
    <w:rsid w:val="001E1218"/>
    <w:rsid w:val="001E3826"/>
    <w:rsid w:val="001E3AB7"/>
    <w:rsid w:val="001E6DD4"/>
    <w:rsid w:val="001E7339"/>
    <w:rsid w:val="001F18FA"/>
    <w:rsid w:val="001F476F"/>
    <w:rsid w:val="001F6B50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32B5"/>
    <w:rsid w:val="002167C2"/>
    <w:rsid w:val="00217F93"/>
    <w:rsid w:val="00221D19"/>
    <w:rsid w:val="00225D2C"/>
    <w:rsid w:val="002263D9"/>
    <w:rsid w:val="002302B3"/>
    <w:rsid w:val="0023135E"/>
    <w:rsid w:val="00232ABB"/>
    <w:rsid w:val="002339CD"/>
    <w:rsid w:val="002354D6"/>
    <w:rsid w:val="00241941"/>
    <w:rsid w:val="00241BEE"/>
    <w:rsid w:val="00242C6A"/>
    <w:rsid w:val="00246CC1"/>
    <w:rsid w:val="00250151"/>
    <w:rsid w:val="0025054F"/>
    <w:rsid w:val="00250A02"/>
    <w:rsid w:val="002516A8"/>
    <w:rsid w:val="002524E7"/>
    <w:rsid w:val="00253133"/>
    <w:rsid w:val="00256B36"/>
    <w:rsid w:val="00256C66"/>
    <w:rsid w:val="00261F4C"/>
    <w:rsid w:val="00262DB7"/>
    <w:rsid w:val="00263F86"/>
    <w:rsid w:val="00264379"/>
    <w:rsid w:val="002649FD"/>
    <w:rsid w:val="00265024"/>
    <w:rsid w:val="00265171"/>
    <w:rsid w:val="00267D31"/>
    <w:rsid w:val="0027089F"/>
    <w:rsid w:val="00270A58"/>
    <w:rsid w:val="002719FB"/>
    <w:rsid w:val="00271A85"/>
    <w:rsid w:val="00275701"/>
    <w:rsid w:val="00275DCC"/>
    <w:rsid w:val="00277014"/>
    <w:rsid w:val="00277CDD"/>
    <w:rsid w:val="00281D24"/>
    <w:rsid w:val="002835C6"/>
    <w:rsid w:val="00284927"/>
    <w:rsid w:val="00287D81"/>
    <w:rsid w:val="00293160"/>
    <w:rsid w:val="00293E9F"/>
    <w:rsid w:val="0029486E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C11FF"/>
    <w:rsid w:val="002C1D2C"/>
    <w:rsid w:val="002C301E"/>
    <w:rsid w:val="002C4936"/>
    <w:rsid w:val="002C4A4F"/>
    <w:rsid w:val="002C5032"/>
    <w:rsid w:val="002D0371"/>
    <w:rsid w:val="002D1C5C"/>
    <w:rsid w:val="002D2B64"/>
    <w:rsid w:val="002D49F6"/>
    <w:rsid w:val="002D5E14"/>
    <w:rsid w:val="002E05B0"/>
    <w:rsid w:val="002E078E"/>
    <w:rsid w:val="002E1C14"/>
    <w:rsid w:val="002E65AB"/>
    <w:rsid w:val="002E7494"/>
    <w:rsid w:val="002E7E7C"/>
    <w:rsid w:val="002F0A74"/>
    <w:rsid w:val="002F13A6"/>
    <w:rsid w:val="002F1795"/>
    <w:rsid w:val="002F75F0"/>
    <w:rsid w:val="002F78BE"/>
    <w:rsid w:val="00301257"/>
    <w:rsid w:val="00304888"/>
    <w:rsid w:val="00305B8F"/>
    <w:rsid w:val="0030656D"/>
    <w:rsid w:val="003110B5"/>
    <w:rsid w:val="00317843"/>
    <w:rsid w:val="003207B0"/>
    <w:rsid w:val="00320C11"/>
    <w:rsid w:val="00320D08"/>
    <w:rsid w:val="003236D6"/>
    <w:rsid w:val="00332653"/>
    <w:rsid w:val="00336442"/>
    <w:rsid w:val="0034108F"/>
    <w:rsid w:val="00341693"/>
    <w:rsid w:val="00342F5D"/>
    <w:rsid w:val="0034440A"/>
    <w:rsid w:val="00346E6C"/>
    <w:rsid w:val="00346EAD"/>
    <w:rsid w:val="003548A0"/>
    <w:rsid w:val="00361944"/>
    <w:rsid w:val="00361D39"/>
    <w:rsid w:val="00362420"/>
    <w:rsid w:val="003637F8"/>
    <w:rsid w:val="003659AB"/>
    <w:rsid w:val="00366298"/>
    <w:rsid w:val="0036717A"/>
    <w:rsid w:val="003709F1"/>
    <w:rsid w:val="00371F07"/>
    <w:rsid w:val="00377559"/>
    <w:rsid w:val="003810CA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5CD5"/>
    <w:rsid w:val="003C6A4C"/>
    <w:rsid w:val="003C6EFC"/>
    <w:rsid w:val="003C7784"/>
    <w:rsid w:val="003D0C24"/>
    <w:rsid w:val="003D250D"/>
    <w:rsid w:val="003D6B13"/>
    <w:rsid w:val="003E5FD7"/>
    <w:rsid w:val="003E676A"/>
    <w:rsid w:val="003F057A"/>
    <w:rsid w:val="003F5A3F"/>
    <w:rsid w:val="003F7021"/>
    <w:rsid w:val="00400DE3"/>
    <w:rsid w:val="00401B2D"/>
    <w:rsid w:val="00405B73"/>
    <w:rsid w:val="00411DD3"/>
    <w:rsid w:val="00414A12"/>
    <w:rsid w:val="004203A9"/>
    <w:rsid w:val="00420690"/>
    <w:rsid w:val="00421AAC"/>
    <w:rsid w:val="004229D9"/>
    <w:rsid w:val="00425FA5"/>
    <w:rsid w:val="00426C10"/>
    <w:rsid w:val="004301BB"/>
    <w:rsid w:val="004336E6"/>
    <w:rsid w:val="00433F64"/>
    <w:rsid w:val="004343CE"/>
    <w:rsid w:val="00436CE1"/>
    <w:rsid w:val="00437550"/>
    <w:rsid w:val="004476B8"/>
    <w:rsid w:val="00450967"/>
    <w:rsid w:val="00450C5E"/>
    <w:rsid w:val="004517E2"/>
    <w:rsid w:val="0045421E"/>
    <w:rsid w:val="0045607B"/>
    <w:rsid w:val="00456F22"/>
    <w:rsid w:val="00457419"/>
    <w:rsid w:val="00471221"/>
    <w:rsid w:val="00471DA0"/>
    <w:rsid w:val="00474EA2"/>
    <w:rsid w:val="00476B81"/>
    <w:rsid w:val="00477ACB"/>
    <w:rsid w:val="004830C8"/>
    <w:rsid w:val="00484686"/>
    <w:rsid w:val="0048505C"/>
    <w:rsid w:val="00485758"/>
    <w:rsid w:val="00485FEA"/>
    <w:rsid w:val="00486004"/>
    <w:rsid w:val="00491197"/>
    <w:rsid w:val="00492FCA"/>
    <w:rsid w:val="0049346A"/>
    <w:rsid w:val="00493F90"/>
    <w:rsid w:val="0049415E"/>
    <w:rsid w:val="004949EC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B50EA"/>
    <w:rsid w:val="004B54DF"/>
    <w:rsid w:val="004C2502"/>
    <w:rsid w:val="004D0830"/>
    <w:rsid w:val="004D2357"/>
    <w:rsid w:val="004D6CF4"/>
    <w:rsid w:val="004D6D14"/>
    <w:rsid w:val="004E33CA"/>
    <w:rsid w:val="004E67B9"/>
    <w:rsid w:val="004E79BD"/>
    <w:rsid w:val="004F160F"/>
    <w:rsid w:val="004F2C2E"/>
    <w:rsid w:val="004F45F2"/>
    <w:rsid w:val="004F5516"/>
    <w:rsid w:val="004F5AC8"/>
    <w:rsid w:val="005012EA"/>
    <w:rsid w:val="00501CE9"/>
    <w:rsid w:val="005025EB"/>
    <w:rsid w:val="005056C3"/>
    <w:rsid w:val="0051079F"/>
    <w:rsid w:val="0051374B"/>
    <w:rsid w:val="00514A00"/>
    <w:rsid w:val="00514E56"/>
    <w:rsid w:val="0052151F"/>
    <w:rsid w:val="00523EC6"/>
    <w:rsid w:val="005244B5"/>
    <w:rsid w:val="00524D1E"/>
    <w:rsid w:val="00531952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4FC1"/>
    <w:rsid w:val="00562D34"/>
    <w:rsid w:val="00564615"/>
    <w:rsid w:val="00565555"/>
    <w:rsid w:val="005709EF"/>
    <w:rsid w:val="0057306B"/>
    <w:rsid w:val="00587552"/>
    <w:rsid w:val="00590AA9"/>
    <w:rsid w:val="00591596"/>
    <w:rsid w:val="00591C1B"/>
    <w:rsid w:val="00594338"/>
    <w:rsid w:val="00595A5B"/>
    <w:rsid w:val="005A0D13"/>
    <w:rsid w:val="005A16A6"/>
    <w:rsid w:val="005A2146"/>
    <w:rsid w:val="005A36E5"/>
    <w:rsid w:val="005A54F3"/>
    <w:rsid w:val="005B0A55"/>
    <w:rsid w:val="005B2177"/>
    <w:rsid w:val="005B2B03"/>
    <w:rsid w:val="005B2CA7"/>
    <w:rsid w:val="005B4641"/>
    <w:rsid w:val="005C424C"/>
    <w:rsid w:val="005C684C"/>
    <w:rsid w:val="005C68D3"/>
    <w:rsid w:val="005C6ABF"/>
    <w:rsid w:val="005D1943"/>
    <w:rsid w:val="005D2F9C"/>
    <w:rsid w:val="005D4C0F"/>
    <w:rsid w:val="005D57E0"/>
    <w:rsid w:val="005D782D"/>
    <w:rsid w:val="005E3B89"/>
    <w:rsid w:val="005E53A9"/>
    <w:rsid w:val="005E5E99"/>
    <w:rsid w:val="005E7215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24AEC"/>
    <w:rsid w:val="00627805"/>
    <w:rsid w:val="00627AE5"/>
    <w:rsid w:val="006302A7"/>
    <w:rsid w:val="0063306A"/>
    <w:rsid w:val="00633B1F"/>
    <w:rsid w:val="006367DA"/>
    <w:rsid w:val="0064222C"/>
    <w:rsid w:val="006466E0"/>
    <w:rsid w:val="00653A85"/>
    <w:rsid w:val="00653FD4"/>
    <w:rsid w:val="00654226"/>
    <w:rsid w:val="00655DB6"/>
    <w:rsid w:val="00660438"/>
    <w:rsid w:val="00660801"/>
    <w:rsid w:val="006664F8"/>
    <w:rsid w:val="006719CA"/>
    <w:rsid w:val="006745BC"/>
    <w:rsid w:val="00674BA4"/>
    <w:rsid w:val="00675D38"/>
    <w:rsid w:val="0067609F"/>
    <w:rsid w:val="00680026"/>
    <w:rsid w:val="006859E2"/>
    <w:rsid w:val="00685AB6"/>
    <w:rsid w:val="006900A1"/>
    <w:rsid w:val="00690CA2"/>
    <w:rsid w:val="0069172F"/>
    <w:rsid w:val="00693053"/>
    <w:rsid w:val="006939F9"/>
    <w:rsid w:val="006943D7"/>
    <w:rsid w:val="0069588A"/>
    <w:rsid w:val="006A028E"/>
    <w:rsid w:val="006A157E"/>
    <w:rsid w:val="006A1870"/>
    <w:rsid w:val="006A23AF"/>
    <w:rsid w:val="006A4D1E"/>
    <w:rsid w:val="006A6125"/>
    <w:rsid w:val="006B3A7A"/>
    <w:rsid w:val="006B3B13"/>
    <w:rsid w:val="006B5D7E"/>
    <w:rsid w:val="006B6404"/>
    <w:rsid w:val="006C3286"/>
    <w:rsid w:val="006C573C"/>
    <w:rsid w:val="006C576C"/>
    <w:rsid w:val="006C70EA"/>
    <w:rsid w:val="006C7E58"/>
    <w:rsid w:val="006D1C51"/>
    <w:rsid w:val="006D26EB"/>
    <w:rsid w:val="006D29CC"/>
    <w:rsid w:val="006D2C65"/>
    <w:rsid w:val="006D51D6"/>
    <w:rsid w:val="006D5B91"/>
    <w:rsid w:val="006D675F"/>
    <w:rsid w:val="006D6F04"/>
    <w:rsid w:val="006E205A"/>
    <w:rsid w:val="006E20F8"/>
    <w:rsid w:val="006E56BB"/>
    <w:rsid w:val="006F1B40"/>
    <w:rsid w:val="006F2B63"/>
    <w:rsid w:val="006F3A2D"/>
    <w:rsid w:val="006F7A6B"/>
    <w:rsid w:val="007007CE"/>
    <w:rsid w:val="007037D9"/>
    <w:rsid w:val="007046DE"/>
    <w:rsid w:val="0070569F"/>
    <w:rsid w:val="007060B5"/>
    <w:rsid w:val="00706CB2"/>
    <w:rsid w:val="00707B85"/>
    <w:rsid w:val="00710DD3"/>
    <w:rsid w:val="00713166"/>
    <w:rsid w:val="007131E3"/>
    <w:rsid w:val="00713863"/>
    <w:rsid w:val="00721568"/>
    <w:rsid w:val="00722A89"/>
    <w:rsid w:val="00723176"/>
    <w:rsid w:val="00723883"/>
    <w:rsid w:val="00724C46"/>
    <w:rsid w:val="007327B9"/>
    <w:rsid w:val="007352A2"/>
    <w:rsid w:val="00740FF3"/>
    <w:rsid w:val="007416A5"/>
    <w:rsid w:val="00742224"/>
    <w:rsid w:val="00742334"/>
    <w:rsid w:val="00743993"/>
    <w:rsid w:val="007468D1"/>
    <w:rsid w:val="00750299"/>
    <w:rsid w:val="00753B93"/>
    <w:rsid w:val="00764007"/>
    <w:rsid w:val="00765582"/>
    <w:rsid w:val="00767640"/>
    <w:rsid w:val="00767B49"/>
    <w:rsid w:val="007729E2"/>
    <w:rsid w:val="0077352B"/>
    <w:rsid w:val="007740FE"/>
    <w:rsid w:val="00776A4E"/>
    <w:rsid w:val="00782984"/>
    <w:rsid w:val="00785151"/>
    <w:rsid w:val="00785814"/>
    <w:rsid w:val="007910EE"/>
    <w:rsid w:val="00792818"/>
    <w:rsid w:val="00793823"/>
    <w:rsid w:val="0079726C"/>
    <w:rsid w:val="007A0C15"/>
    <w:rsid w:val="007A1C97"/>
    <w:rsid w:val="007A21D7"/>
    <w:rsid w:val="007A3493"/>
    <w:rsid w:val="007A43B7"/>
    <w:rsid w:val="007A7FB9"/>
    <w:rsid w:val="007B2D87"/>
    <w:rsid w:val="007B379E"/>
    <w:rsid w:val="007B3C8F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2A0"/>
    <w:rsid w:val="007D1E0E"/>
    <w:rsid w:val="007D1F7B"/>
    <w:rsid w:val="007D3376"/>
    <w:rsid w:val="007D3D23"/>
    <w:rsid w:val="007D466B"/>
    <w:rsid w:val="007D4A7E"/>
    <w:rsid w:val="007D4C83"/>
    <w:rsid w:val="007D4E43"/>
    <w:rsid w:val="007E042C"/>
    <w:rsid w:val="007E0A3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3A8"/>
    <w:rsid w:val="007F55F2"/>
    <w:rsid w:val="007F6D01"/>
    <w:rsid w:val="00805BCC"/>
    <w:rsid w:val="008065FD"/>
    <w:rsid w:val="00811A07"/>
    <w:rsid w:val="008129F7"/>
    <w:rsid w:val="008130F1"/>
    <w:rsid w:val="00813D41"/>
    <w:rsid w:val="00814575"/>
    <w:rsid w:val="00816CAD"/>
    <w:rsid w:val="00817341"/>
    <w:rsid w:val="00820D63"/>
    <w:rsid w:val="00822C68"/>
    <w:rsid w:val="00825FD9"/>
    <w:rsid w:val="0083499D"/>
    <w:rsid w:val="00837C05"/>
    <w:rsid w:val="00840EDB"/>
    <w:rsid w:val="00843BFF"/>
    <w:rsid w:val="00845605"/>
    <w:rsid w:val="008459CA"/>
    <w:rsid w:val="00845C3B"/>
    <w:rsid w:val="008465E1"/>
    <w:rsid w:val="008507EF"/>
    <w:rsid w:val="00850BD9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2F21"/>
    <w:rsid w:val="008731E6"/>
    <w:rsid w:val="00873C09"/>
    <w:rsid w:val="00874B66"/>
    <w:rsid w:val="00876A48"/>
    <w:rsid w:val="00876BC2"/>
    <w:rsid w:val="00876EB8"/>
    <w:rsid w:val="00883C7F"/>
    <w:rsid w:val="00886E42"/>
    <w:rsid w:val="00886F89"/>
    <w:rsid w:val="00892B01"/>
    <w:rsid w:val="00893473"/>
    <w:rsid w:val="00895308"/>
    <w:rsid w:val="00896FEF"/>
    <w:rsid w:val="008A0FDC"/>
    <w:rsid w:val="008A3A1A"/>
    <w:rsid w:val="008A78BE"/>
    <w:rsid w:val="008B0E65"/>
    <w:rsid w:val="008B13AB"/>
    <w:rsid w:val="008B1A67"/>
    <w:rsid w:val="008B220B"/>
    <w:rsid w:val="008B38A0"/>
    <w:rsid w:val="008B5872"/>
    <w:rsid w:val="008B6256"/>
    <w:rsid w:val="008C010D"/>
    <w:rsid w:val="008C1D18"/>
    <w:rsid w:val="008C33FF"/>
    <w:rsid w:val="008C3C49"/>
    <w:rsid w:val="008C4915"/>
    <w:rsid w:val="008C5323"/>
    <w:rsid w:val="008C78B7"/>
    <w:rsid w:val="008D1D2F"/>
    <w:rsid w:val="008D1DF4"/>
    <w:rsid w:val="008D35C2"/>
    <w:rsid w:val="008D5781"/>
    <w:rsid w:val="008D71CA"/>
    <w:rsid w:val="008E125B"/>
    <w:rsid w:val="008E21B4"/>
    <w:rsid w:val="008E24EC"/>
    <w:rsid w:val="008E2AAA"/>
    <w:rsid w:val="008E54F8"/>
    <w:rsid w:val="008E5DAD"/>
    <w:rsid w:val="008E6D1D"/>
    <w:rsid w:val="008E77A7"/>
    <w:rsid w:val="008F08B4"/>
    <w:rsid w:val="008F18E2"/>
    <w:rsid w:val="008F3196"/>
    <w:rsid w:val="008F49A5"/>
    <w:rsid w:val="008F52AA"/>
    <w:rsid w:val="008F56BC"/>
    <w:rsid w:val="008F7F3E"/>
    <w:rsid w:val="00900495"/>
    <w:rsid w:val="00901029"/>
    <w:rsid w:val="00901CDD"/>
    <w:rsid w:val="00906D6D"/>
    <w:rsid w:val="00910BD6"/>
    <w:rsid w:val="0091679D"/>
    <w:rsid w:val="00917A80"/>
    <w:rsid w:val="00920BAE"/>
    <w:rsid w:val="00922F94"/>
    <w:rsid w:val="00924F5F"/>
    <w:rsid w:val="009314BA"/>
    <w:rsid w:val="00932793"/>
    <w:rsid w:val="009336CB"/>
    <w:rsid w:val="00935B2B"/>
    <w:rsid w:val="00937048"/>
    <w:rsid w:val="009407D4"/>
    <w:rsid w:val="009425F5"/>
    <w:rsid w:val="00944701"/>
    <w:rsid w:val="009457E2"/>
    <w:rsid w:val="00945F7A"/>
    <w:rsid w:val="00946D77"/>
    <w:rsid w:val="00952CB1"/>
    <w:rsid w:val="00953AFA"/>
    <w:rsid w:val="00954E03"/>
    <w:rsid w:val="00962B05"/>
    <w:rsid w:val="00964B34"/>
    <w:rsid w:val="00964E19"/>
    <w:rsid w:val="0096503B"/>
    <w:rsid w:val="00966940"/>
    <w:rsid w:val="00971244"/>
    <w:rsid w:val="009731EA"/>
    <w:rsid w:val="00973B85"/>
    <w:rsid w:val="00982EF0"/>
    <w:rsid w:val="0098364E"/>
    <w:rsid w:val="00983D95"/>
    <w:rsid w:val="0098474F"/>
    <w:rsid w:val="009862DE"/>
    <w:rsid w:val="0098709E"/>
    <w:rsid w:val="00990B02"/>
    <w:rsid w:val="0099654B"/>
    <w:rsid w:val="00996A28"/>
    <w:rsid w:val="009A5D9A"/>
    <w:rsid w:val="009A66AA"/>
    <w:rsid w:val="009A66FF"/>
    <w:rsid w:val="009A750D"/>
    <w:rsid w:val="009B03FB"/>
    <w:rsid w:val="009B2371"/>
    <w:rsid w:val="009C09D3"/>
    <w:rsid w:val="009C0B9B"/>
    <w:rsid w:val="009C1D6E"/>
    <w:rsid w:val="009C2AC3"/>
    <w:rsid w:val="009C5363"/>
    <w:rsid w:val="009C5B72"/>
    <w:rsid w:val="009D1251"/>
    <w:rsid w:val="009D15E7"/>
    <w:rsid w:val="009D4427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6C14"/>
    <w:rsid w:val="00A04278"/>
    <w:rsid w:val="00A04EB4"/>
    <w:rsid w:val="00A055CF"/>
    <w:rsid w:val="00A1227E"/>
    <w:rsid w:val="00A1268E"/>
    <w:rsid w:val="00A14A67"/>
    <w:rsid w:val="00A14C1B"/>
    <w:rsid w:val="00A154D1"/>
    <w:rsid w:val="00A2634D"/>
    <w:rsid w:val="00A26756"/>
    <w:rsid w:val="00A27583"/>
    <w:rsid w:val="00A27EE5"/>
    <w:rsid w:val="00A30B7C"/>
    <w:rsid w:val="00A3201F"/>
    <w:rsid w:val="00A32A8A"/>
    <w:rsid w:val="00A336E8"/>
    <w:rsid w:val="00A361C9"/>
    <w:rsid w:val="00A440F2"/>
    <w:rsid w:val="00A44FBE"/>
    <w:rsid w:val="00A4724C"/>
    <w:rsid w:val="00A53729"/>
    <w:rsid w:val="00A550FE"/>
    <w:rsid w:val="00A6050D"/>
    <w:rsid w:val="00A6293D"/>
    <w:rsid w:val="00A6318A"/>
    <w:rsid w:val="00A642A3"/>
    <w:rsid w:val="00A64713"/>
    <w:rsid w:val="00A708D1"/>
    <w:rsid w:val="00A7105E"/>
    <w:rsid w:val="00A72A8D"/>
    <w:rsid w:val="00A745E8"/>
    <w:rsid w:val="00A750DF"/>
    <w:rsid w:val="00A83D6D"/>
    <w:rsid w:val="00A841DC"/>
    <w:rsid w:val="00A87FDB"/>
    <w:rsid w:val="00A93073"/>
    <w:rsid w:val="00A96586"/>
    <w:rsid w:val="00A965DF"/>
    <w:rsid w:val="00A96851"/>
    <w:rsid w:val="00AA05AB"/>
    <w:rsid w:val="00AA0F2E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0801"/>
    <w:rsid w:val="00AC1CDA"/>
    <w:rsid w:val="00AC1FDE"/>
    <w:rsid w:val="00AC36BB"/>
    <w:rsid w:val="00AC5CC0"/>
    <w:rsid w:val="00AD092A"/>
    <w:rsid w:val="00AD0E96"/>
    <w:rsid w:val="00AD14BF"/>
    <w:rsid w:val="00AD2C7D"/>
    <w:rsid w:val="00AD4046"/>
    <w:rsid w:val="00AD42F4"/>
    <w:rsid w:val="00AD6399"/>
    <w:rsid w:val="00AE30E2"/>
    <w:rsid w:val="00AE33A2"/>
    <w:rsid w:val="00AE5B33"/>
    <w:rsid w:val="00AF1914"/>
    <w:rsid w:val="00AF1D95"/>
    <w:rsid w:val="00AF286F"/>
    <w:rsid w:val="00AF4D19"/>
    <w:rsid w:val="00AF56AE"/>
    <w:rsid w:val="00B010D5"/>
    <w:rsid w:val="00B027AA"/>
    <w:rsid w:val="00B0484E"/>
    <w:rsid w:val="00B04A1E"/>
    <w:rsid w:val="00B06D5A"/>
    <w:rsid w:val="00B076D4"/>
    <w:rsid w:val="00B10465"/>
    <w:rsid w:val="00B10AFE"/>
    <w:rsid w:val="00B10D26"/>
    <w:rsid w:val="00B125BE"/>
    <w:rsid w:val="00B15FF6"/>
    <w:rsid w:val="00B164C7"/>
    <w:rsid w:val="00B1703B"/>
    <w:rsid w:val="00B1718A"/>
    <w:rsid w:val="00B2280B"/>
    <w:rsid w:val="00B22B70"/>
    <w:rsid w:val="00B233AD"/>
    <w:rsid w:val="00B23BB7"/>
    <w:rsid w:val="00B246E7"/>
    <w:rsid w:val="00B25208"/>
    <w:rsid w:val="00B254B3"/>
    <w:rsid w:val="00B271D3"/>
    <w:rsid w:val="00B3066D"/>
    <w:rsid w:val="00B3158B"/>
    <w:rsid w:val="00B34076"/>
    <w:rsid w:val="00B34DFB"/>
    <w:rsid w:val="00B41706"/>
    <w:rsid w:val="00B41F7E"/>
    <w:rsid w:val="00B4292E"/>
    <w:rsid w:val="00B43E3B"/>
    <w:rsid w:val="00B45738"/>
    <w:rsid w:val="00B51BE8"/>
    <w:rsid w:val="00B54F1B"/>
    <w:rsid w:val="00B6101B"/>
    <w:rsid w:val="00B613C8"/>
    <w:rsid w:val="00B6229D"/>
    <w:rsid w:val="00B62819"/>
    <w:rsid w:val="00B64C60"/>
    <w:rsid w:val="00B678D6"/>
    <w:rsid w:val="00B67B22"/>
    <w:rsid w:val="00B70292"/>
    <w:rsid w:val="00B70575"/>
    <w:rsid w:val="00B707E8"/>
    <w:rsid w:val="00B70E88"/>
    <w:rsid w:val="00B71A2E"/>
    <w:rsid w:val="00B73331"/>
    <w:rsid w:val="00B737C4"/>
    <w:rsid w:val="00B74423"/>
    <w:rsid w:val="00B75A86"/>
    <w:rsid w:val="00B7614C"/>
    <w:rsid w:val="00B86555"/>
    <w:rsid w:val="00B8679E"/>
    <w:rsid w:val="00B9076A"/>
    <w:rsid w:val="00B930E8"/>
    <w:rsid w:val="00B93FE3"/>
    <w:rsid w:val="00B95E8B"/>
    <w:rsid w:val="00B9666D"/>
    <w:rsid w:val="00B97013"/>
    <w:rsid w:val="00BA0994"/>
    <w:rsid w:val="00BA0B10"/>
    <w:rsid w:val="00BA1655"/>
    <w:rsid w:val="00BA4E30"/>
    <w:rsid w:val="00BA7604"/>
    <w:rsid w:val="00BA7CFA"/>
    <w:rsid w:val="00BB001F"/>
    <w:rsid w:val="00BB1115"/>
    <w:rsid w:val="00BB1157"/>
    <w:rsid w:val="00BB3593"/>
    <w:rsid w:val="00BB5942"/>
    <w:rsid w:val="00BB5E5B"/>
    <w:rsid w:val="00BB639C"/>
    <w:rsid w:val="00BB66C6"/>
    <w:rsid w:val="00BB7054"/>
    <w:rsid w:val="00BB739B"/>
    <w:rsid w:val="00BC19C4"/>
    <w:rsid w:val="00BC2B3F"/>
    <w:rsid w:val="00BC5089"/>
    <w:rsid w:val="00BC72DA"/>
    <w:rsid w:val="00BD06B7"/>
    <w:rsid w:val="00BD1733"/>
    <w:rsid w:val="00BD2089"/>
    <w:rsid w:val="00BD34CF"/>
    <w:rsid w:val="00BD3BCC"/>
    <w:rsid w:val="00BD3C4E"/>
    <w:rsid w:val="00BE4219"/>
    <w:rsid w:val="00BE6551"/>
    <w:rsid w:val="00BE6AB0"/>
    <w:rsid w:val="00BF077F"/>
    <w:rsid w:val="00BF3699"/>
    <w:rsid w:val="00BF382D"/>
    <w:rsid w:val="00BF55F7"/>
    <w:rsid w:val="00BF6878"/>
    <w:rsid w:val="00C03AC1"/>
    <w:rsid w:val="00C06A27"/>
    <w:rsid w:val="00C06C5A"/>
    <w:rsid w:val="00C10E66"/>
    <w:rsid w:val="00C13225"/>
    <w:rsid w:val="00C16564"/>
    <w:rsid w:val="00C166D0"/>
    <w:rsid w:val="00C174A8"/>
    <w:rsid w:val="00C22552"/>
    <w:rsid w:val="00C24A6A"/>
    <w:rsid w:val="00C30801"/>
    <w:rsid w:val="00C33697"/>
    <w:rsid w:val="00C34F78"/>
    <w:rsid w:val="00C40D5D"/>
    <w:rsid w:val="00C41B0B"/>
    <w:rsid w:val="00C53DBB"/>
    <w:rsid w:val="00C5674B"/>
    <w:rsid w:val="00C5692E"/>
    <w:rsid w:val="00C60BE6"/>
    <w:rsid w:val="00C61693"/>
    <w:rsid w:val="00C62D79"/>
    <w:rsid w:val="00C63F7B"/>
    <w:rsid w:val="00C711E0"/>
    <w:rsid w:val="00C7173D"/>
    <w:rsid w:val="00C73713"/>
    <w:rsid w:val="00C75C15"/>
    <w:rsid w:val="00C8692F"/>
    <w:rsid w:val="00C87756"/>
    <w:rsid w:val="00C90A29"/>
    <w:rsid w:val="00C9205D"/>
    <w:rsid w:val="00C93489"/>
    <w:rsid w:val="00C93DCA"/>
    <w:rsid w:val="00C961F0"/>
    <w:rsid w:val="00C96364"/>
    <w:rsid w:val="00CA01FD"/>
    <w:rsid w:val="00CA16A8"/>
    <w:rsid w:val="00CA1A0E"/>
    <w:rsid w:val="00CA33CC"/>
    <w:rsid w:val="00CA50EF"/>
    <w:rsid w:val="00CA51F5"/>
    <w:rsid w:val="00CA5482"/>
    <w:rsid w:val="00CA5C15"/>
    <w:rsid w:val="00CB0B02"/>
    <w:rsid w:val="00CB307B"/>
    <w:rsid w:val="00CB499E"/>
    <w:rsid w:val="00CB62A3"/>
    <w:rsid w:val="00CB6767"/>
    <w:rsid w:val="00CB75FB"/>
    <w:rsid w:val="00CC2300"/>
    <w:rsid w:val="00CC39BD"/>
    <w:rsid w:val="00CC4730"/>
    <w:rsid w:val="00CC4971"/>
    <w:rsid w:val="00CC65BF"/>
    <w:rsid w:val="00CD3AFD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197C"/>
    <w:rsid w:val="00CF2C06"/>
    <w:rsid w:val="00CF4CC3"/>
    <w:rsid w:val="00CF60AF"/>
    <w:rsid w:val="00CF7CA8"/>
    <w:rsid w:val="00D01AEA"/>
    <w:rsid w:val="00D116DB"/>
    <w:rsid w:val="00D14314"/>
    <w:rsid w:val="00D15A88"/>
    <w:rsid w:val="00D1752A"/>
    <w:rsid w:val="00D2004D"/>
    <w:rsid w:val="00D23490"/>
    <w:rsid w:val="00D275E1"/>
    <w:rsid w:val="00D27826"/>
    <w:rsid w:val="00D30C37"/>
    <w:rsid w:val="00D31331"/>
    <w:rsid w:val="00D31AF1"/>
    <w:rsid w:val="00D324AF"/>
    <w:rsid w:val="00D32697"/>
    <w:rsid w:val="00D3348B"/>
    <w:rsid w:val="00D365DA"/>
    <w:rsid w:val="00D4113D"/>
    <w:rsid w:val="00D52EC1"/>
    <w:rsid w:val="00D54832"/>
    <w:rsid w:val="00D601FE"/>
    <w:rsid w:val="00D63F18"/>
    <w:rsid w:val="00D6655E"/>
    <w:rsid w:val="00D67DD6"/>
    <w:rsid w:val="00D74F99"/>
    <w:rsid w:val="00D80A8A"/>
    <w:rsid w:val="00D80FFD"/>
    <w:rsid w:val="00D81C7D"/>
    <w:rsid w:val="00D85BA4"/>
    <w:rsid w:val="00D87989"/>
    <w:rsid w:val="00D909BB"/>
    <w:rsid w:val="00D9276B"/>
    <w:rsid w:val="00D92D45"/>
    <w:rsid w:val="00D93B6E"/>
    <w:rsid w:val="00D95074"/>
    <w:rsid w:val="00D950C1"/>
    <w:rsid w:val="00D96678"/>
    <w:rsid w:val="00D969BA"/>
    <w:rsid w:val="00DA1BD4"/>
    <w:rsid w:val="00DA59B4"/>
    <w:rsid w:val="00DA6F26"/>
    <w:rsid w:val="00DB4A42"/>
    <w:rsid w:val="00DB4B72"/>
    <w:rsid w:val="00DB6ACE"/>
    <w:rsid w:val="00DB6DC8"/>
    <w:rsid w:val="00DB7A5B"/>
    <w:rsid w:val="00DB7C76"/>
    <w:rsid w:val="00DB7F02"/>
    <w:rsid w:val="00DC000C"/>
    <w:rsid w:val="00DC5387"/>
    <w:rsid w:val="00DC7313"/>
    <w:rsid w:val="00DC7CC9"/>
    <w:rsid w:val="00DD3D14"/>
    <w:rsid w:val="00DD47B3"/>
    <w:rsid w:val="00DD694E"/>
    <w:rsid w:val="00DD697C"/>
    <w:rsid w:val="00DE0B2E"/>
    <w:rsid w:val="00DE116D"/>
    <w:rsid w:val="00DE7003"/>
    <w:rsid w:val="00DE7786"/>
    <w:rsid w:val="00DF15CA"/>
    <w:rsid w:val="00DF1F3D"/>
    <w:rsid w:val="00DF229A"/>
    <w:rsid w:val="00DF309B"/>
    <w:rsid w:val="00DF78E7"/>
    <w:rsid w:val="00E00F68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3FBE"/>
    <w:rsid w:val="00E34680"/>
    <w:rsid w:val="00E3594E"/>
    <w:rsid w:val="00E367A6"/>
    <w:rsid w:val="00E36F60"/>
    <w:rsid w:val="00E4001F"/>
    <w:rsid w:val="00E40C1D"/>
    <w:rsid w:val="00E42A03"/>
    <w:rsid w:val="00E43E05"/>
    <w:rsid w:val="00E4477C"/>
    <w:rsid w:val="00E45457"/>
    <w:rsid w:val="00E45C7E"/>
    <w:rsid w:val="00E45CE9"/>
    <w:rsid w:val="00E50249"/>
    <w:rsid w:val="00E50491"/>
    <w:rsid w:val="00E51639"/>
    <w:rsid w:val="00E52CA9"/>
    <w:rsid w:val="00E52F50"/>
    <w:rsid w:val="00E566EC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28FF"/>
    <w:rsid w:val="00E94011"/>
    <w:rsid w:val="00E965A0"/>
    <w:rsid w:val="00EA0653"/>
    <w:rsid w:val="00EA4D07"/>
    <w:rsid w:val="00EA5D3D"/>
    <w:rsid w:val="00EB04C7"/>
    <w:rsid w:val="00EB0B57"/>
    <w:rsid w:val="00EB12D0"/>
    <w:rsid w:val="00EB15CF"/>
    <w:rsid w:val="00EB2626"/>
    <w:rsid w:val="00EB5625"/>
    <w:rsid w:val="00EB6FCE"/>
    <w:rsid w:val="00EC0E0D"/>
    <w:rsid w:val="00EC1481"/>
    <w:rsid w:val="00EC1882"/>
    <w:rsid w:val="00EC1A3C"/>
    <w:rsid w:val="00EC2A1C"/>
    <w:rsid w:val="00EC333B"/>
    <w:rsid w:val="00EC3EBA"/>
    <w:rsid w:val="00EC4998"/>
    <w:rsid w:val="00EC4F09"/>
    <w:rsid w:val="00ED20EC"/>
    <w:rsid w:val="00ED2811"/>
    <w:rsid w:val="00ED3432"/>
    <w:rsid w:val="00ED391D"/>
    <w:rsid w:val="00ED6EF5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174B"/>
    <w:rsid w:val="00EF5801"/>
    <w:rsid w:val="00EF5CDD"/>
    <w:rsid w:val="00EF760E"/>
    <w:rsid w:val="00F01C24"/>
    <w:rsid w:val="00F028ED"/>
    <w:rsid w:val="00F0310E"/>
    <w:rsid w:val="00F034FB"/>
    <w:rsid w:val="00F03C92"/>
    <w:rsid w:val="00F0457F"/>
    <w:rsid w:val="00F05745"/>
    <w:rsid w:val="00F06797"/>
    <w:rsid w:val="00F108F2"/>
    <w:rsid w:val="00F10A9F"/>
    <w:rsid w:val="00F120A8"/>
    <w:rsid w:val="00F15458"/>
    <w:rsid w:val="00F1776E"/>
    <w:rsid w:val="00F220BC"/>
    <w:rsid w:val="00F25B94"/>
    <w:rsid w:val="00F303A8"/>
    <w:rsid w:val="00F31C25"/>
    <w:rsid w:val="00F327FF"/>
    <w:rsid w:val="00F34E00"/>
    <w:rsid w:val="00F36C1E"/>
    <w:rsid w:val="00F41C09"/>
    <w:rsid w:val="00F41ECC"/>
    <w:rsid w:val="00F43120"/>
    <w:rsid w:val="00F448D6"/>
    <w:rsid w:val="00F50E3D"/>
    <w:rsid w:val="00F50FA5"/>
    <w:rsid w:val="00F54B2B"/>
    <w:rsid w:val="00F56FB2"/>
    <w:rsid w:val="00F60208"/>
    <w:rsid w:val="00F60740"/>
    <w:rsid w:val="00F64A6E"/>
    <w:rsid w:val="00F66F8F"/>
    <w:rsid w:val="00F718D4"/>
    <w:rsid w:val="00F75603"/>
    <w:rsid w:val="00F7597C"/>
    <w:rsid w:val="00F76C17"/>
    <w:rsid w:val="00F80A19"/>
    <w:rsid w:val="00F82AA5"/>
    <w:rsid w:val="00F82FB1"/>
    <w:rsid w:val="00F842FB"/>
    <w:rsid w:val="00F85798"/>
    <w:rsid w:val="00F866C1"/>
    <w:rsid w:val="00F866EE"/>
    <w:rsid w:val="00F86F5C"/>
    <w:rsid w:val="00F916F8"/>
    <w:rsid w:val="00F93014"/>
    <w:rsid w:val="00F976CC"/>
    <w:rsid w:val="00FA0C50"/>
    <w:rsid w:val="00FA4362"/>
    <w:rsid w:val="00FA53BE"/>
    <w:rsid w:val="00FA5632"/>
    <w:rsid w:val="00FA5AA6"/>
    <w:rsid w:val="00FA754F"/>
    <w:rsid w:val="00FA7CB3"/>
    <w:rsid w:val="00FB202A"/>
    <w:rsid w:val="00FB27DA"/>
    <w:rsid w:val="00FC22D0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7804"/>
    <w:rsid w:val="00FF0273"/>
    <w:rsid w:val="00FF1243"/>
    <w:rsid w:val="00FF18F4"/>
    <w:rsid w:val="00FF19AB"/>
    <w:rsid w:val="00FF6285"/>
    <w:rsid w:val="00FF637A"/>
    <w:rsid w:val="00FF72A1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275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9E1874-C433-4C54-924E-55573245F571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1145</TotalTime>
  <Pages>5</Pages>
  <Words>1011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919</cp:revision>
  <cp:lastPrinted>2022-03-28T15:37:00Z</cp:lastPrinted>
  <dcterms:created xsi:type="dcterms:W3CDTF">2017-11-17T14:15:00Z</dcterms:created>
  <dcterms:modified xsi:type="dcterms:W3CDTF">2023-07-27T09:29:00Z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