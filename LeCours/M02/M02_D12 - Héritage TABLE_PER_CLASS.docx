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09FC3BAB" w:rsidR="007D1E0E" w:rsidRPr="00BA6C32" w:rsidRDefault="0023549E" w:rsidP="007D1E0E">
      <w:pPr>
        <w:pStyle w:val="Titre"/>
      </w:pPr>
      <w:r w:rsidRPr="00BA6C32">
        <w:t xml:space="preserve">Héritage </w:t>
      </w:r>
      <w:r w:rsidR="003D1302" w:rsidRPr="00BA6C32">
        <w:t>–TABLE</w:t>
      </w:r>
      <w:r w:rsidR="00CA5D63">
        <w:t>_PER_CLASS</w:t>
      </w:r>
    </w:p>
    <w:p w14:paraId="31FD3075" w14:textId="08B431F8" w:rsidR="000150A7" w:rsidRPr="00BA6C32" w:rsidRDefault="000150A7" w:rsidP="000150A7">
      <w:pPr>
        <w:pStyle w:val="Titre1"/>
      </w:pPr>
      <w:r w:rsidRPr="00BA6C32">
        <w:t xml:space="preserve">Démonstration </w:t>
      </w:r>
      <w:r w:rsidR="0023549E" w:rsidRPr="00BA6C32">
        <w:t>1</w:t>
      </w:r>
      <w:r w:rsidR="00B74DAA">
        <w:t>2</w:t>
      </w:r>
      <w:r w:rsidRPr="00BA6C32">
        <w:t xml:space="preserve"> du module </w:t>
      </w:r>
      <w:r w:rsidR="00B23BB7" w:rsidRPr="00BA6C32">
        <w:t>2</w:t>
      </w:r>
    </w:p>
    <w:p w14:paraId="5938D2DE" w14:textId="77777777" w:rsidR="000150A7" w:rsidRPr="00BA6C32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A6C3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49DF1707" w:rsidR="00AF1D95" w:rsidRPr="00BA6C32" w:rsidRDefault="0048505C" w:rsidP="00AA4F6E">
            <w:pPr>
              <w:pStyle w:val="TPnormal"/>
            </w:pPr>
            <w:r w:rsidRPr="00BA6C32">
              <w:t>L</w:t>
            </w:r>
            <w:r w:rsidR="00C53F00">
              <w:t>’</w:t>
            </w:r>
            <w:r w:rsidRPr="00BA6C32">
              <w:t>objectif</w:t>
            </w:r>
            <w:r w:rsidR="00AF1D95" w:rsidRPr="00BA6C32">
              <w:t xml:space="preserve"> de cette démonstration :</w:t>
            </w:r>
          </w:p>
          <w:p w14:paraId="73FE6ABC" w14:textId="0646F8E7" w:rsidR="002E5586" w:rsidRPr="00BA6C32" w:rsidRDefault="00FF19AB" w:rsidP="00C53F00">
            <w:pPr>
              <w:pStyle w:val="TPnormalpuce1"/>
            </w:pPr>
            <w:r w:rsidRPr="00BA6C32">
              <w:t xml:space="preserve">Déclaration </w:t>
            </w:r>
            <w:r w:rsidR="003D1302" w:rsidRPr="00BA6C32">
              <w:t xml:space="preserve">d’une hiérarchie d’héritage avec </w:t>
            </w:r>
            <w:r w:rsidR="00B86439" w:rsidRPr="00BA6C32">
              <w:t>TABLE</w:t>
            </w:r>
            <w:r w:rsidR="00CA5D63">
              <w:t>_PER_CLASS</w:t>
            </w:r>
          </w:p>
        </w:tc>
      </w:tr>
    </w:tbl>
    <w:p w14:paraId="044A4A7A" w14:textId="69DAC755" w:rsidR="007D1E0E" w:rsidRPr="00BA6C32" w:rsidRDefault="007C0A41" w:rsidP="007D1E0E">
      <w:pPr>
        <w:pStyle w:val="TPTitre"/>
      </w:pPr>
      <w:r w:rsidRPr="00BA6C32">
        <w:t>Déroulement</w:t>
      </w:r>
    </w:p>
    <w:p w14:paraId="2D8A3774" w14:textId="087E225E" w:rsidR="007C0A41" w:rsidRPr="00BA6C32" w:rsidRDefault="00594338" w:rsidP="007C0A41">
      <w:pPr>
        <w:pStyle w:val="Titre1"/>
      </w:pPr>
      <w:r w:rsidRPr="00BA6C32">
        <w:t>Contexte</w:t>
      </w:r>
    </w:p>
    <w:p w14:paraId="60828D0D" w14:textId="77777777" w:rsidR="00420690" w:rsidRPr="00BA6C32" w:rsidRDefault="00420690" w:rsidP="009A5D9A">
      <w:pPr>
        <w:pStyle w:val="TPnormalpuce1"/>
      </w:pPr>
      <w:r w:rsidRPr="00BA6C32">
        <w:t>Continuer l’application précédente</w:t>
      </w:r>
    </w:p>
    <w:p w14:paraId="6B7AB3C1" w14:textId="2663AAE6" w:rsidR="00F5008C" w:rsidRPr="00BA6C32" w:rsidRDefault="009A5D9A" w:rsidP="00E612A8">
      <w:pPr>
        <w:pStyle w:val="TPnormalpuce1"/>
      </w:pPr>
      <w:r w:rsidRPr="00BA6C32">
        <w:t>Dans cette itération</w:t>
      </w:r>
      <w:r w:rsidR="00CE7ACF" w:rsidRPr="00BA6C32">
        <w:t xml:space="preserve">, </w:t>
      </w:r>
      <w:r w:rsidR="00E612A8">
        <w:t>nous allons uniquement changer la configuration d’héritage</w:t>
      </w:r>
    </w:p>
    <w:p w14:paraId="62722968" w14:textId="137E65DB" w:rsidR="00F50FA5" w:rsidRPr="00BA6C32" w:rsidRDefault="00F5008C" w:rsidP="00E612A8">
      <w:pPr>
        <w:pStyle w:val="TPnormalpuce1"/>
      </w:pPr>
      <w:r w:rsidRPr="00BA6C32">
        <w:t>Nous allons utiliser TABLE</w:t>
      </w:r>
      <w:r w:rsidR="00E612A8">
        <w:t>_PER_CLASS</w:t>
      </w:r>
      <w:r w:rsidRPr="00BA6C32">
        <w:t xml:space="preserve"> </w:t>
      </w:r>
    </w:p>
    <w:p w14:paraId="35A82E81" w14:textId="77777777" w:rsidR="00E612A8" w:rsidRDefault="00E612A8" w:rsidP="0010754D">
      <w:pPr>
        <w:pStyle w:val="Titre1"/>
      </w:pPr>
    </w:p>
    <w:p w14:paraId="370DA930" w14:textId="731632CF" w:rsidR="0010754D" w:rsidRPr="00BA6C32" w:rsidRDefault="0010754D" w:rsidP="0010754D">
      <w:pPr>
        <w:pStyle w:val="Titre1"/>
        <w:rPr>
          <w:b/>
          <w:lang w:eastAsia="fr-FR"/>
        </w:rPr>
      </w:pPr>
      <w:r w:rsidRPr="00BA6C32">
        <w:t>Modification de l</w:t>
      </w:r>
      <w:r>
        <w:t>’entité</w:t>
      </w:r>
      <w:r w:rsidRPr="00BA6C32">
        <w:t xml:space="preserve"> </w:t>
      </w:r>
      <w:proofErr w:type="spellStart"/>
      <w:r>
        <w:t>Employe</w:t>
      </w:r>
      <w:proofErr w:type="spellEnd"/>
      <w:r w:rsidRPr="00BA6C32">
        <w:t xml:space="preserve"> :</w:t>
      </w:r>
      <w:r w:rsidRPr="00BA6C32">
        <w:rPr>
          <w:b/>
          <w:lang w:eastAsia="fr-FR"/>
        </w:rPr>
        <w:t xml:space="preserve"> </w:t>
      </w:r>
    </w:p>
    <w:p w14:paraId="5C241BE0" w14:textId="3360CB77" w:rsidR="0010754D" w:rsidRDefault="0094641A" w:rsidP="0094641A">
      <w:pPr>
        <w:pStyle w:val="TPnormalpuce1"/>
      </w:pPr>
      <w:r>
        <w:t>Mettre en commentaire la gestion d’héritage en SINGLE_TABLE</w:t>
      </w:r>
    </w:p>
    <w:p w14:paraId="40B22C64" w14:textId="04913D4C" w:rsidR="0094641A" w:rsidRDefault="0094641A" w:rsidP="0094641A">
      <w:pPr>
        <w:pStyle w:val="TPnormalpuce1"/>
      </w:pPr>
      <w:r>
        <w:t xml:space="preserve">Aouter l’héritage en </w:t>
      </w:r>
      <w:r w:rsidRPr="00BA6C32">
        <w:t>TABLE</w:t>
      </w:r>
      <w:r>
        <w:t>_PER_CLASS</w:t>
      </w:r>
    </w:p>
    <w:p w14:paraId="4050EEC5" w14:textId="6A52AF77" w:rsidR="003518CA" w:rsidRDefault="003518CA" w:rsidP="0094641A">
      <w:pPr>
        <w:pStyle w:val="TPnormalpuce1"/>
      </w:pPr>
      <w:r>
        <w:t>Modifier la stratégie de génération de la clef primaire en TABLE</w:t>
      </w:r>
    </w:p>
    <w:p w14:paraId="16653765" w14:textId="1B10BA4F" w:rsidR="00A36E94" w:rsidRPr="0017453F" w:rsidRDefault="00A36E94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>
        <w:rPr>
          <w:rFonts w:ascii="Consolas" w:hAnsi="Consolas"/>
          <w:color w:val="646464"/>
          <w:sz w:val="18"/>
          <w:szCs w:val="18"/>
        </w:rPr>
        <w:t>…</w:t>
      </w:r>
    </w:p>
    <w:p w14:paraId="7C5ACD37" w14:textId="77777777" w:rsidR="0017453F" w:rsidRPr="0017453F" w:rsidRDefault="0017453F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color w:val="646464"/>
          <w:sz w:val="18"/>
          <w:szCs w:val="18"/>
        </w:rPr>
        <w:t>@Entity</w:t>
      </w:r>
    </w:p>
    <w:p w14:paraId="427FBCA7" w14:textId="77777777" w:rsidR="0017453F" w:rsidRPr="0017453F" w:rsidRDefault="0017453F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color w:val="646464"/>
          <w:sz w:val="18"/>
          <w:szCs w:val="18"/>
        </w:rPr>
        <w:t>@Table</w:t>
      </w:r>
      <w:r w:rsidRPr="0017453F">
        <w:rPr>
          <w:rFonts w:ascii="Consolas" w:hAnsi="Consolas"/>
          <w:color w:val="000000"/>
          <w:sz w:val="18"/>
          <w:szCs w:val="18"/>
        </w:rPr>
        <w:t xml:space="preserve">(name = </w:t>
      </w:r>
      <w:r w:rsidRPr="0017453F">
        <w:rPr>
          <w:rFonts w:ascii="Consolas" w:hAnsi="Consolas"/>
          <w:color w:val="2A00FF"/>
          <w:sz w:val="18"/>
          <w:szCs w:val="18"/>
        </w:rPr>
        <w:t>"EMPLOYEE"</w:t>
      </w:r>
      <w:r w:rsidRPr="0017453F">
        <w:rPr>
          <w:rFonts w:ascii="Consolas" w:hAnsi="Consolas"/>
          <w:color w:val="000000"/>
          <w:sz w:val="18"/>
          <w:szCs w:val="18"/>
        </w:rPr>
        <w:t>)</w:t>
      </w:r>
    </w:p>
    <w:p w14:paraId="39752E4E" w14:textId="77777777" w:rsidR="0017453F" w:rsidRPr="0017453F" w:rsidRDefault="0017453F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color w:val="646464"/>
          <w:sz w:val="18"/>
          <w:szCs w:val="18"/>
        </w:rPr>
        <w:t>@Inheritance</w:t>
      </w:r>
      <w:r w:rsidRPr="0017453F">
        <w:rPr>
          <w:rFonts w:ascii="Consolas" w:hAnsi="Consolas"/>
          <w:color w:val="000000"/>
          <w:sz w:val="18"/>
          <w:szCs w:val="18"/>
        </w:rPr>
        <w:t xml:space="preserve">(strategy = </w:t>
      </w:r>
      <w:proofErr w:type="spellStart"/>
      <w:r w:rsidRPr="0017453F">
        <w:rPr>
          <w:rFonts w:ascii="Consolas" w:hAnsi="Consolas"/>
          <w:color w:val="000000"/>
          <w:sz w:val="18"/>
          <w:szCs w:val="18"/>
        </w:rPr>
        <w:t>InheritanceType.</w:t>
      </w:r>
      <w:r w:rsidRPr="0017453F">
        <w:rPr>
          <w:rFonts w:ascii="Consolas" w:hAnsi="Consolas"/>
          <w:b/>
          <w:bCs/>
          <w:i/>
          <w:iCs/>
          <w:color w:val="0000C0"/>
          <w:sz w:val="18"/>
          <w:szCs w:val="18"/>
        </w:rPr>
        <w:t>TABLE_PER_CLASS</w:t>
      </w:r>
      <w:proofErr w:type="spellEnd"/>
      <w:r w:rsidRPr="0017453F">
        <w:rPr>
          <w:rFonts w:ascii="Consolas" w:hAnsi="Consolas"/>
          <w:color w:val="000000"/>
          <w:sz w:val="18"/>
          <w:szCs w:val="18"/>
        </w:rPr>
        <w:t>)</w:t>
      </w:r>
    </w:p>
    <w:p w14:paraId="5F7E45CB" w14:textId="77777777" w:rsidR="0017453F" w:rsidRPr="0017453F" w:rsidRDefault="0017453F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color w:val="3F7F5F"/>
          <w:sz w:val="18"/>
          <w:szCs w:val="18"/>
        </w:rPr>
        <w:t xml:space="preserve">//@Inheritance(strategy = </w:t>
      </w:r>
      <w:proofErr w:type="spellStart"/>
      <w:r w:rsidRPr="0017453F">
        <w:rPr>
          <w:rFonts w:ascii="Consolas" w:hAnsi="Consolas"/>
          <w:color w:val="3F7F5F"/>
          <w:sz w:val="18"/>
          <w:szCs w:val="18"/>
        </w:rPr>
        <w:t>InheritanceType.SINGLE_TABLE</w:t>
      </w:r>
      <w:proofErr w:type="spellEnd"/>
      <w:r w:rsidRPr="0017453F">
        <w:rPr>
          <w:rFonts w:ascii="Consolas" w:hAnsi="Consolas"/>
          <w:color w:val="3F7F5F"/>
          <w:sz w:val="18"/>
          <w:szCs w:val="18"/>
        </w:rPr>
        <w:t>)</w:t>
      </w:r>
    </w:p>
    <w:p w14:paraId="0A486653" w14:textId="77777777" w:rsidR="0017453F" w:rsidRPr="0017453F" w:rsidRDefault="0017453F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color w:val="3F7F5F"/>
          <w:sz w:val="18"/>
          <w:szCs w:val="18"/>
        </w:rPr>
        <w:t>//@DiscriminatorColumn(name = "DISCR")</w:t>
      </w:r>
    </w:p>
    <w:p w14:paraId="168A2F02" w14:textId="77777777" w:rsidR="0017453F" w:rsidRPr="0017453F" w:rsidRDefault="0017453F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color w:val="3F7F5F"/>
          <w:sz w:val="18"/>
          <w:szCs w:val="18"/>
        </w:rPr>
        <w:t>//@DiscriminatorValue(value = "</w:t>
      </w:r>
      <w:proofErr w:type="spellStart"/>
      <w:r w:rsidRPr="0017453F">
        <w:rPr>
          <w:rFonts w:ascii="Consolas" w:hAnsi="Consolas"/>
          <w:color w:val="3F7F5F"/>
          <w:sz w:val="18"/>
          <w:szCs w:val="18"/>
        </w:rPr>
        <w:t>Emp</w:t>
      </w:r>
      <w:proofErr w:type="spellEnd"/>
      <w:r w:rsidRPr="0017453F">
        <w:rPr>
          <w:rFonts w:ascii="Consolas" w:hAnsi="Consolas"/>
          <w:color w:val="3F7F5F"/>
          <w:sz w:val="18"/>
          <w:szCs w:val="18"/>
        </w:rPr>
        <w:t>")</w:t>
      </w:r>
    </w:p>
    <w:p w14:paraId="2BC0D90C" w14:textId="4651C910" w:rsidR="005213E9" w:rsidRPr="005213E9" w:rsidRDefault="0017453F" w:rsidP="005213E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7453F">
        <w:rPr>
          <w:rFonts w:ascii="Consolas" w:hAnsi="Consolas"/>
          <w:color w:val="000000"/>
          <w:sz w:val="18"/>
          <w:szCs w:val="18"/>
        </w:rPr>
        <w:t xml:space="preserve"> </w:t>
      </w:r>
      <w:r w:rsidRPr="0017453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7453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7453F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17453F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0536745" w14:textId="77777777" w:rsidR="005213E9" w:rsidRPr="00F766D3" w:rsidRDefault="005213E9" w:rsidP="00F766D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13E9">
        <w:rPr>
          <w:rFonts w:ascii="Consolas" w:hAnsi="Consolas"/>
          <w:color w:val="000000"/>
          <w:sz w:val="18"/>
          <w:szCs w:val="18"/>
        </w:rPr>
        <w:tab/>
      </w:r>
      <w:r w:rsidRPr="005213E9">
        <w:rPr>
          <w:rFonts w:ascii="Consolas" w:hAnsi="Consolas"/>
          <w:color w:val="3F7F5F"/>
          <w:sz w:val="18"/>
          <w:szCs w:val="18"/>
        </w:rPr>
        <w:t>// Attributs</w:t>
      </w:r>
    </w:p>
    <w:p w14:paraId="565601BC" w14:textId="77777777" w:rsidR="00F766D3" w:rsidRPr="00F766D3" w:rsidRDefault="005213E9" w:rsidP="00F766D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66D3">
        <w:rPr>
          <w:rFonts w:ascii="Consolas" w:hAnsi="Consolas"/>
          <w:color w:val="000000"/>
          <w:sz w:val="18"/>
          <w:szCs w:val="18"/>
        </w:rPr>
        <w:tab/>
      </w:r>
      <w:r w:rsidR="00F766D3" w:rsidRPr="00F766D3">
        <w:rPr>
          <w:rFonts w:ascii="Consolas" w:hAnsi="Consolas"/>
          <w:color w:val="3F7F5F"/>
          <w:sz w:val="18"/>
          <w:szCs w:val="18"/>
        </w:rPr>
        <w:t>// Clef primaire -- gestion par IDENTITY</w:t>
      </w:r>
    </w:p>
    <w:p w14:paraId="3C8D6815" w14:textId="77777777" w:rsidR="00F766D3" w:rsidRPr="00F766D3" w:rsidRDefault="00F766D3" w:rsidP="00F766D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66D3">
        <w:rPr>
          <w:rFonts w:ascii="Consolas" w:hAnsi="Consolas"/>
          <w:color w:val="000000"/>
          <w:sz w:val="18"/>
          <w:szCs w:val="18"/>
        </w:rPr>
        <w:tab/>
      </w:r>
      <w:r w:rsidRPr="00F766D3">
        <w:rPr>
          <w:rFonts w:ascii="Consolas" w:hAnsi="Consolas"/>
          <w:color w:val="3F7F5F"/>
          <w:sz w:val="18"/>
          <w:szCs w:val="18"/>
        </w:rPr>
        <w:t xml:space="preserve">//@GeneratedValue(strategy = </w:t>
      </w:r>
      <w:proofErr w:type="spellStart"/>
      <w:r w:rsidRPr="00F766D3">
        <w:rPr>
          <w:rFonts w:ascii="Consolas" w:hAnsi="Consolas"/>
          <w:color w:val="3F7F5F"/>
          <w:sz w:val="18"/>
          <w:szCs w:val="18"/>
        </w:rPr>
        <w:t>GenerationType.IDENTITY</w:t>
      </w:r>
      <w:proofErr w:type="spellEnd"/>
      <w:r w:rsidRPr="00F766D3">
        <w:rPr>
          <w:rFonts w:ascii="Consolas" w:hAnsi="Consolas"/>
          <w:color w:val="3F7F5F"/>
          <w:sz w:val="18"/>
          <w:szCs w:val="18"/>
        </w:rPr>
        <w:t>)</w:t>
      </w:r>
    </w:p>
    <w:p w14:paraId="489826C6" w14:textId="77777777" w:rsidR="006129D6" w:rsidRDefault="00F766D3" w:rsidP="00F766D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66D3">
        <w:rPr>
          <w:rFonts w:ascii="Consolas" w:hAnsi="Consolas"/>
          <w:color w:val="000000"/>
          <w:sz w:val="18"/>
          <w:szCs w:val="18"/>
        </w:rPr>
        <w:tab/>
      </w:r>
    </w:p>
    <w:p w14:paraId="17DEBEDB" w14:textId="37941FE3" w:rsidR="00F766D3" w:rsidRPr="00F766D3" w:rsidRDefault="00F766D3" w:rsidP="00885B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F766D3">
        <w:rPr>
          <w:rFonts w:ascii="Consolas" w:hAnsi="Consolas"/>
          <w:color w:val="3F7F5F"/>
          <w:sz w:val="18"/>
          <w:szCs w:val="18"/>
        </w:rPr>
        <w:t>// Clef primaire -- gestion par TABLE</w:t>
      </w:r>
    </w:p>
    <w:p w14:paraId="574C8723" w14:textId="77777777" w:rsidR="00F766D3" w:rsidRPr="00F766D3" w:rsidRDefault="00F766D3" w:rsidP="00F766D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66D3">
        <w:rPr>
          <w:rFonts w:ascii="Consolas" w:hAnsi="Consolas"/>
          <w:color w:val="000000"/>
          <w:sz w:val="18"/>
          <w:szCs w:val="18"/>
        </w:rPr>
        <w:tab/>
      </w:r>
      <w:r w:rsidRPr="00F766D3">
        <w:rPr>
          <w:rFonts w:ascii="Consolas" w:hAnsi="Consolas"/>
          <w:color w:val="646464"/>
          <w:sz w:val="18"/>
          <w:szCs w:val="18"/>
        </w:rPr>
        <w:t>@GeneratedValue</w:t>
      </w:r>
      <w:r w:rsidRPr="00F766D3">
        <w:rPr>
          <w:rFonts w:ascii="Consolas" w:hAnsi="Consolas"/>
          <w:color w:val="000000"/>
          <w:sz w:val="18"/>
          <w:szCs w:val="18"/>
        </w:rPr>
        <w:t xml:space="preserve">(strategy = </w:t>
      </w:r>
      <w:proofErr w:type="spellStart"/>
      <w:r w:rsidRPr="00F766D3">
        <w:rPr>
          <w:rFonts w:ascii="Consolas" w:hAnsi="Consolas"/>
          <w:color w:val="000000"/>
          <w:sz w:val="18"/>
          <w:szCs w:val="18"/>
        </w:rPr>
        <w:t>GenerationType.</w:t>
      </w:r>
      <w:r w:rsidRPr="00F766D3">
        <w:rPr>
          <w:rFonts w:ascii="Consolas" w:hAnsi="Consolas"/>
          <w:b/>
          <w:bCs/>
          <w:i/>
          <w:iCs/>
          <w:color w:val="0000C0"/>
          <w:sz w:val="18"/>
          <w:szCs w:val="18"/>
        </w:rPr>
        <w:t>TABLE</w:t>
      </w:r>
      <w:proofErr w:type="spellEnd"/>
      <w:r w:rsidRPr="00F766D3">
        <w:rPr>
          <w:rFonts w:ascii="Consolas" w:hAnsi="Consolas"/>
          <w:color w:val="000000"/>
          <w:sz w:val="18"/>
          <w:szCs w:val="18"/>
        </w:rPr>
        <w:t>)</w:t>
      </w:r>
    </w:p>
    <w:p w14:paraId="522BBD42" w14:textId="73087FB0" w:rsidR="00F766D3" w:rsidRPr="00F766D3" w:rsidRDefault="005213E9" w:rsidP="00F766D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5213E9">
        <w:rPr>
          <w:rFonts w:ascii="Consolas" w:hAnsi="Consolas"/>
          <w:color w:val="000000"/>
          <w:sz w:val="18"/>
          <w:szCs w:val="18"/>
        </w:rPr>
        <w:tab/>
      </w:r>
      <w:r w:rsidRPr="005213E9">
        <w:rPr>
          <w:rFonts w:ascii="Consolas" w:hAnsi="Consolas"/>
          <w:color w:val="646464"/>
          <w:sz w:val="18"/>
          <w:szCs w:val="18"/>
        </w:rPr>
        <w:t>@Id</w:t>
      </w:r>
    </w:p>
    <w:p w14:paraId="7FCDA02E" w14:textId="77777777" w:rsidR="005213E9" w:rsidRPr="005213E9" w:rsidRDefault="005213E9" w:rsidP="005213E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13E9">
        <w:rPr>
          <w:rFonts w:ascii="Consolas" w:hAnsi="Consolas"/>
          <w:color w:val="000000"/>
          <w:sz w:val="18"/>
          <w:szCs w:val="18"/>
        </w:rPr>
        <w:tab/>
      </w:r>
      <w:r w:rsidRPr="005213E9">
        <w:rPr>
          <w:rFonts w:ascii="Consolas" w:hAnsi="Consolas"/>
          <w:color w:val="646464"/>
          <w:sz w:val="18"/>
          <w:szCs w:val="18"/>
        </w:rPr>
        <w:t>@Column</w:t>
      </w:r>
      <w:r w:rsidRPr="005213E9">
        <w:rPr>
          <w:rFonts w:ascii="Consolas" w:hAnsi="Consolas"/>
          <w:color w:val="000000"/>
          <w:sz w:val="18"/>
          <w:szCs w:val="18"/>
        </w:rPr>
        <w:t xml:space="preserve">(name = </w:t>
      </w:r>
      <w:r w:rsidRPr="005213E9">
        <w:rPr>
          <w:rFonts w:ascii="Consolas" w:hAnsi="Consolas"/>
          <w:color w:val="2A00FF"/>
          <w:sz w:val="18"/>
          <w:szCs w:val="18"/>
        </w:rPr>
        <w:t>"EMPLOYEE_ID"</w:t>
      </w:r>
      <w:r w:rsidRPr="005213E9">
        <w:rPr>
          <w:rFonts w:ascii="Consolas" w:hAnsi="Consolas"/>
          <w:color w:val="000000"/>
          <w:sz w:val="18"/>
          <w:szCs w:val="18"/>
        </w:rPr>
        <w:t>)</w:t>
      </w:r>
    </w:p>
    <w:p w14:paraId="0E86F21C" w14:textId="77777777" w:rsidR="005213E9" w:rsidRPr="005213E9" w:rsidRDefault="005213E9" w:rsidP="005213E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13E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213E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5213E9">
        <w:rPr>
          <w:rFonts w:ascii="Consolas" w:hAnsi="Consolas"/>
          <w:color w:val="000000"/>
          <w:sz w:val="18"/>
          <w:szCs w:val="18"/>
        </w:rPr>
        <w:t xml:space="preserve"> Integer </w:t>
      </w:r>
      <w:r w:rsidRPr="005213E9">
        <w:rPr>
          <w:rFonts w:ascii="Consolas" w:hAnsi="Consolas"/>
          <w:color w:val="0000C0"/>
          <w:sz w:val="18"/>
          <w:szCs w:val="18"/>
        </w:rPr>
        <w:t>id</w:t>
      </w:r>
      <w:r w:rsidRPr="005213E9">
        <w:rPr>
          <w:rFonts w:ascii="Consolas" w:hAnsi="Consolas"/>
          <w:color w:val="000000"/>
          <w:sz w:val="18"/>
          <w:szCs w:val="18"/>
        </w:rPr>
        <w:t>;</w:t>
      </w:r>
    </w:p>
    <w:p w14:paraId="071F6B35" w14:textId="6A02D723" w:rsidR="005213E9" w:rsidRPr="005213E9" w:rsidRDefault="005213E9" w:rsidP="005213E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91121D" w14:textId="1F7489A1" w:rsidR="00A36E94" w:rsidRPr="0017453F" w:rsidRDefault="00A36E94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7453F">
        <w:rPr>
          <w:rFonts w:ascii="Consolas" w:hAnsi="Consolas"/>
          <w:color w:val="000000"/>
          <w:sz w:val="18"/>
          <w:szCs w:val="18"/>
        </w:rPr>
        <w:t>…</w:t>
      </w:r>
    </w:p>
    <w:p w14:paraId="61720E6F" w14:textId="6FA0B2AE" w:rsidR="00A36E94" w:rsidRPr="00A36E94" w:rsidRDefault="00A36E94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4285BF80" w14:textId="77777777" w:rsidR="004F2C01" w:rsidRDefault="004F2C01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5BD7573C" w14:textId="601937FD" w:rsidR="00361D39" w:rsidRPr="00BA6C32" w:rsidRDefault="001D28AD" w:rsidP="006A157E">
      <w:pPr>
        <w:pStyle w:val="Titre1"/>
        <w:rPr>
          <w:b/>
          <w:lang w:eastAsia="fr-FR"/>
        </w:rPr>
      </w:pPr>
      <w:r w:rsidRPr="00665C57">
        <w:lastRenderedPageBreak/>
        <w:t>Modification</w:t>
      </w:r>
      <w:r w:rsidR="00361D39" w:rsidRPr="00665C57">
        <w:t xml:space="preserve"> de</w:t>
      </w:r>
      <w:r w:rsidR="00665C57" w:rsidRPr="00665C57">
        <w:t>s</w:t>
      </w:r>
      <w:r w:rsidR="00361D39" w:rsidRPr="00665C57">
        <w:t xml:space="preserve"> </w:t>
      </w:r>
      <w:r w:rsidR="0010754D" w:rsidRPr="00665C57">
        <w:t>entité</w:t>
      </w:r>
      <w:r w:rsidR="00665C57" w:rsidRPr="00665C57">
        <w:t>s</w:t>
      </w:r>
      <w:r w:rsidR="00361D39" w:rsidRPr="00665C57">
        <w:t xml:space="preserve"> </w:t>
      </w:r>
      <w:r w:rsidRPr="00665C57">
        <w:t>Formateur</w:t>
      </w:r>
      <w:r w:rsidR="00AD3F53" w:rsidRPr="00665C57">
        <w:t xml:space="preserve"> </w:t>
      </w:r>
      <w:r w:rsidR="00665C57" w:rsidRPr="00665C57">
        <w:t xml:space="preserve">et </w:t>
      </w:r>
      <w:proofErr w:type="spellStart"/>
      <w:r w:rsidR="00665C57" w:rsidRPr="00665C57">
        <w:t>ChargeRelationsEcoleEntreprises</w:t>
      </w:r>
      <w:proofErr w:type="spellEnd"/>
      <w:r w:rsidR="00665C57">
        <w:t xml:space="preserve"> </w:t>
      </w:r>
      <w:r w:rsidR="00361D39" w:rsidRPr="00BA6C32">
        <w:t>:</w:t>
      </w:r>
      <w:r w:rsidR="00361D39" w:rsidRPr="00BA6C32">
        <w:rPr>
          <w:b/>
          <w:lang w:eastAsia="fr-FR"/>
        </w:rPr>
        <w:t xml:space="preserve"> </w:t>
      </w:r>
    </w:p>
    <w:p w14:paraId="430FFE11" w14:textId="5190AAEC" w:rsidR="001D28AD" w:rsidRPr="00BA6C32" w:rsidRDefault="00665C57" w:rsidP="007B5F74">
      <w:pPr>
        <w:pStyle w:val="TPnormalpuce1"/>
      </w:pPr>
      <w:r>
        <w:t>Mettre en commentaire la colonne discriminante</w:t>
      </w:r>
    </w:p>
    <w:p w14:paraId="7144D161" w14:textId="6F50299F" w:rsidR="00FF7744" w:rsidRPr="007B5F74" w:rsidRDefault="00FF7744" w:rsidP="007B5F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20B10F" w14:textId="77777777" w:rsidR="007B5F74" w:rsidRPr="007B5F74" w:rsidRDefault="007B5F74" w:rsidP="007B5F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5F74">
        <w:rPr>
          <w:rFonts w:ascii="Consolas" w:hAnsi="Consolas"/>
          <w:color w:val="646464"/>
          <w:sz w:val="18"/>
          <w:szCs w:val="18"/>
        </w:rPr>
        <w:t>@Entity</w:t>
      </w:r>
    </w:p>
    <w:p w14:paraId="3535611F" w14:textId="77777777" w:rsidR="007B5F74" w:rsidRPr="007B5F74" w:rsidRDefault="007B5F74" w:rsidP="007B5F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5F74">
        <w:rPr>
          <w:rFonts w:ascii="Consolas" w:hAnsi="Consolas"/>
          <w:color w:val="646464"/>
          <w:sz w:val="18"/>
          <w:szCs w:val="18"/>
        </w:rPr>
        <w:t>@Table</w:t>
      </w:r>
      <w:r w:rsidRPr="007B5F74">
        <w:rPr>
          <w:rFonts w:ascii="Consolas" w:hAnsi="Consolas"/>
          <w:color w:val="000000"/>
          <w:sz w:val="18"/>
          <w:szCs w:val="18"/>
        </w:rPr>
        <w:t xml:space="preserve">(name = </w:t>
      </w:r>
      <w:r w:rsidRPr="007B5F74">
        <w:rPr>
          <w:rFonts w:ascii="Consolas" w:hAnsi="Consolas"/>
          <w:color w:val="2A00FF"/>
          <w:sz w:val="18"/>
          <w:szCs w:val="18"/>
        </w:rPr>
        <w:t>"TRAINER"</w:t>
      </w:r>
      <w:r w:rsidRPr="007B5F74">
        <w:rPr>
          <w:rFonts w:ascii="Consolas" w:hAnsi="Consolas"/>
          <w:color w:val="000000"/>
          <w:sz w:val="18"/>
          <w:szCs w:val="18"/>
        </w:rPr>
        <w:t>)</w:t>
      </w:r>
    </w:p>
    <w:p w14:paraId="5BDB9F7A" w14:textId="77777777" w:rsidR="007B5F74" w:rsidRPr="007B5F74" w:rsidRDefault="007B5F74" w:rsidP="007B5F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5F74">
        <w:rPr>
          <w:rFonts w:ascii="Consolas" w:hAnsi="Consolas"/>
          <w:color w:val="3F7F5F"/>
          <w:sz w:val="18"/>
          <w:szCs w:val="18"/>
        </w:rPr>
        <w:t>//@DiscriminatorValue(value = "F")</w:t>
      </w:r>
    </w:p>
    <w:p w14:paraId="1381F486" w14:textId="77777777" w:rsidR="007B5F74" w:rsidRPr="007B5F74" w:rsidRDefault="007B5F74" w:rsidP="007B5F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5F7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B5F74">
        <w:rPr>
          <w:rFonts w:ascii="Consolas" w:hAnsi="Consolas"/>
          <w:color w:val="000000"/>
          <w:sz w:val="18"/>
          <w:szCs w:val="18"/>
        </w:rPr>
        <w:t xml:space="preserve"> </w:t>
      </w:r>
      <w:r w:rsidRPr="007B5F7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B5F74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7B5F74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7B5F7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B5F74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7B5F74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7B8E6D0D" w14:textId="77777777" w:rsidR="007B5F74" w:rsidRPr="007B5F74" w:rsidRDefault="007B5F74" w:rsidP="007B5F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14192C" w14:textId="77777777" w:rsidR="007B5F74" w:rsidRPr="007B5F74" w:rsidRDefault="007B5F74" w:rsidP="007B5F7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277422" w14:textId="407252CE" w:rsidR="00F6523C" w:rsidRDefault="00B3488D" w:rsidP="00B3488D">
      <w:pPr>
        <w:pStyle w:val="TPnormalpuce1"/>
      </w:pPr>
      <w:r>
        <w:t>Nous avions laissé l’annotation pour nommer explicitement les tables de chaque classe</w:t>
      </w:r>
    </w:p>
    <w:p w14:paraId="26686FBA" w14:textId="2EDCF3F1" w:rsidR="00B3488D" w:rsidRDefault="00A70081" w:rsidP="00B3488D">
      <w:pPr>
        <w:pStyle w:val="TPnormalpuce1"/>
        <w:numPr>
          <w:ilvl w:val="1"/>
          <w:numId w:val="1"/>
        </w:numPr>
      </w:pPr>
      <w:r>
        <w:t xml:space="preserve">Dans le cas de SINGLE_TABLE ; seule l’annotation @Table sur </w:t>
      </w:r>
      <w:proofErr w:type="spellStart"/>
      <w:r>
        <w:t>Employe</w:t>
      </w:r>
      <w:proofErr w:type="spellEnd"/>
      <w:r>
        <w:t xml:space="preserve"> a été utilisée</w:t>
      </w:r>
    </w:p>
    <w:p w14:paraId="73D9A8E4" w14:textId="6D8125E9" w:rsidR="00A70081" w:rsidRDefault="00A70081" w:rsidP="00B3488D">
      <w:pPr>
        <w:pStyle w:val="TPnormalpuce1"/>
        <w:numPr>
          <w:ilvl w:val="1"/>
          <w:numId w:val="1"/>
        </w:numPr>
      </w:pPr>
      <w:r>
        <w:t>Dans le cas de TABLE_PER_CLASS ; chaque classe aussi sa table correspondante</w:t>
      </w:r>
    </w:p>
    <w:p w14:paraId="344477FB" w14:textId="77777777" w:rsidR="00FF6335" w:rsidRDefault="00FF6335" w:rsidP="00FF6335"/>
    <w:p w14:paraId="43D5FBB8" w14:textId="70E84406" w:rsidR="00F6523C" w:rsidRDefault="00B80BC6" w:rsidP="00F6523C">
      <w:pPr>
        <w:pStyle w:val="Titre1"/>
      </w:pPr>
      <w:r>
        <w:t>T</w:t>
      </w:r>
      <w:r w:rsidR="00F6523C">
        <w:t>ests</w:t>
      </w:r>
    </w:p>
    <w:p w14:paraId="58D25E07" w14:textId="2D389307" w:rsidR="00970B91" w:rsidRDefault="00970B91" w:rsidP="001772BD">
      <w:pPr>
        <w:pStyle w:val="TPnormalpuce1"/>
      </w:pPr>
      <w:r>
        <w:t xml:space="preserve">La classe </w:t>
      </w:r>
      <w:proofErr w:type="spellStart"/>
      <w:r>
        <w:t>TestHeritage</w:t>
      </w:r>
      <w:proofErr w:type="spellEnd"/>
      <w:r>
        <w:t xml:space="preserve"> n’a pas besoin d’être modifiée</w:t>
      </w:r>
    </w:p>
    <w:p w14:paraId="1B11F862" w14:textId="74075846" w:rsidR="004877E3" w:rsidRDefault="001772BD" w:rsidP="001772BD">
      <w:pPr>
        <w:pStyle w:val="TPnormalpuce1"/>
      </w:pPr>
      <w:r w:rsidRPr="00BA6C32">
        <w:t>Tous les tests doivent être verts</w:t>
      </w:r>
    </w:p>
    <w:p w14:paraId="2A89BBE4" w14:textId="5F801660" w:rsidR="00C51D74" w:rsidRDefault="00C51D74" w:rsidP="007A3CC3">
      <w:pPr>
        <w:pStyle w:val="TPnormalpuce1"/>
      </w:pPr>
      <w:r>
        <w:t xml:space="preserve">Au niveau base de données : </w:t>
      </w:r>
    </w:p>
    <w:p w14:paraId="27C54F14" w14:textId="7AE0819C" w:rsidR="0003120D" w:rsidRDefault="0003120D" w:rsidP="0003120D">
      <w:pPr>
        <w:pStyle w:val="TPnormalpuce1"/>
        <w:numPr>
          <w:ilvl w:val="1"/>
          <w:numId w:val="1"/>
        </w:numPr>
      </w:pPr>
      <w:r>
        <w:t>Création de 4 tables</w:t>
      </w:r>
    </w:p>
    <w:p w14:paraId="21FC299F" w14:textId="14D4174E" w:rsidR="00C51D74" w:rsidRDefault="0003120D" w:rsidP="007A3CC3">
      <w:pPr>
        <w:pStyle w:val="TPnormalpuce1"/>
        <w:numPr>
          <w:ilvl w:val="1"/>
          <w:numId w:val="1"/>
        </w:numPr>
      </w:pPr>
      <w:r>
        <w:t>La table pour l’entité</w:t>
      </w:r>
      <w:r w:rsidR="00C51D74">
        <w:t xml:space="preserve"> </w:t>
      </w:r>
      <w:proofErr w:type="spellStart"/>
      <w:r w:rsidR="00C51D74">
        <w:t>Employee</w:t>
      </w:r>
      <w:proofErr w:type="spellEnd"/>
    </w:p>
    <w:p w14:paraId="74CB1E52" w14:textId="77777777" w:rsidR="001650A4" w:rsidRDefault="00164C10" w:rsidP="00164C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create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164C10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3AF381D2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64C10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32593A9F" w14:textId="13850DC0" w:rsidR="001650A4" w:rsidRDefault="00164C10" w:rsidP="00876F2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civility_id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varchar(3), </w:t>
      </w:r>
    </w:p>
    <w:p w14:paraId="12A71AEE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employee_id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integer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 xml:space="preserve"> not </w:t>
      </w: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null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>,</w:t>
      </w:r>
      <w:r w:rsidRPr="00164C10">
        <w:rPr>
          <w:rFonts w:ascii="Consolas" w:hAnsi="Consolas"/>
          <w:color w:val="000000"/>
          <w:sz w:val="18"/>
          <w:szCs w:val="18"/>
        </w:rPr>
        <w:t xml:space="preserve"> </w:t>
      </w:r>
    </w:p>
    <w:p w14:paraId="11AB6ABC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cell_number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1515A6FC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home_phone_number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51BDA624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last_name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varchar(90) not </w:t>
      </w:r>
      <w:proofErr w:type="spellStart"/>
      <w:r w:rsidRPr="00164C10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12968AA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employee_registration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varchar(100) not </w:t>
      </w:r>
      <w:proofErr w:type="spellStart"/>
      <w:r w:rsidRPr="00164C10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6BAC8E40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first_name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164C10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DFD4DAA" w14:textId="77777777" w:rsidR="001650A4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164C10">
        <w:rPr>
          <w:rFonts w:ascii="Consolas" w:hAnsi="Consolas"/>
          <w:color w:val="000000"/>
          <w:sz w:val="18"/>
          <w:szCs w:val="18"/>
        </w:rPr>
        <w:t xml:space="preserve">email varchar(255) not </w:t>
      </w:r>
      <w:proofErr w:type="spellStart"/>
      <w:r w:rsidRPr="00164C10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348CF9FE" w14:textId="55DA2D00" w:rsidR="00164C10" w:rsidRPr="00164C10" w:rsidRDefault="00164C10" w:rsidP="001650A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4C10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164C10">
        <w:rPr>
          <w:rFonts w:ascii="Consolas" w:hAnsi="Consolas"/>
          <w:color w:val="000000"/>
          <w:sz w:val="18"/>
          <w:szCs w:val="18"/>
        </w:rPr>
        <w:t>employee_id</w:t>
      </w:r>
      <w:proofErr w:type="spellEnd"/>
      <w:r w:rsidRPr="00164C10">
        <w:rPr>
          <w:rFonts w:ascii="Consolas" w:hAnsi="Consolas"/>
          <w:color w:val="000000"/>
          <w:sz w:val="18"/>
          <w:szCs w:val="18"/>
        </w:rPr>
        <w:t>))</w:t>
      </w:r>
    </w:p>
    <w:p w14:paraId="563ADD55" w14:textId="6B08E485" w:rsidR="00164C10" w:rsidRDefault="00164C10" w:rsidP="000C1C4A">
      <w:pPr>
        <w:pStyle w:val="TPnormalpuce1"/>
        <w:numPr>
          <w:ilvl w:val="1"/>
          <w:numId w:val="1"/>
        </w:numPr>
      </w:pPr>
      <w:r>
        <w:t>Création d’une table de séquence pour gérer la clef primaire</w:t>
      </w:r>
    </w:p>
    <w:p w14:paraId="380B478A" w14:textId="77777777" w:rsidR="001650A4" w:rsidRDefault="00E037D5" w:rsidP="00E037D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E037D5">
        <w:rPr>
          <w:rFonts w:ascii="Consolas" w:hAnsi="Consolas"/>
          <w:color w:val="000000"/>
          <w:sz w:val="18"/>
          <w:szCs w:val="18"/>
        </w:rPr>
        <w:t>create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E037D5">
        <w:rPr>
          <w:rFonts w:ascii="Consolas" w:hAnsi="Consolas"/>
          <w:color w:val="000000"/>
          <w:sz w:val="18"/>
          <w:szCs w:val="18"/>
        </w:rPr>
        <w:t>hibernate_sequences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3ECC7F53" w14:textId="77777777" w:rsidR="001650A4" w:rsidRDefault="00E037D5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E037D5">
        <w:rPr>
          <w:rFonts w:ascii="Consolas" w:hAnsi="Consolas"/>
          <w:color w:val="000000"/>
          <w:sz w:val="18"/>
          <w:szCs w:val="18"/>
        </w:rPr>
        <w:t>next_val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37D5">
        <w:rPr>
          <w:rFonts w:ascii="Consolas" w:hAnsi="Consolas"/>
          <w:color w:val="000000"/>
          <w:sz w:val="18"/>
          <w:szCs w:val="18"/>
        </w:rPr>
        <w:t>bigint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F93668A" w14:textId="77777777" w:rsidR="001650A4" w:rsidRDefault="00E037D5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E037D5">
        <w:rPr>
          <w:rFonts w:ascii="Consolas" w:hAnsi="Consolas"/>
          <w:color w:val="000000"/>
          <w:sz w:val="18"/>
          <w:szCs w:val="18"/>
        </w:rPr>
        <w:t>sequence_name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 xml:space="preserve"> varchar(255) not </w:t>
      </w:r>
      <w:proofErr w:type="spellStart"/>
      <w:r w:rsidRPr="00E037D5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CA81FD8" w14:textId="463D7A8E" w:rsidR="00E037D5" w:rsidRPr="00E037D5" w:rsidRDefault="00E037D5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E037D5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E037D5">
        <w:rPr>
          <w:rFonts w:ascii="Consolas" w:hAnsi="Consolas"/>
          <w:color w:val="000000"/>
          <w:sz w:val="18"/>
          <w:szCs w:val="18"/>
        </w:rPr>
        <w:t>sequence_name</w:t>
      </w:r>
      <w:proofErr w:type="spellEnd"/>
      <w:r w:rsidRPr="00E037D5">
        <w:rPr>
          <w:rFonts w:ascii="Consolas" w:hAnsi="Consolas"/>
          <w:color w:val="000000"/>
          <w:sz w:val="18"/>
          <w:szCs w:val="18"/>
        </w:rPr>
        <w:t>))</w:t>
      </w:r>
    </w:p>
    <w:p w14:paraId="2DBBD43D" w14:textId="77777777" w:rsidR="00E037D5" w:rsidRDefault="00E037D5" w:rsidP="00E037D5"/>
    <w:p w14:paraId="2FF62FAE" w14:textId="43A1FEC5" w:rsidR="0003120D" w:rsidRDefault="0003120D" w:rsidP="0003120D">
      <w:pPr>
        <w:pStyle w:val="TPnormalpuce1"/>
        <w:numPr>
          <w:ilvl w:val="1"/>
          <w:numId w:val="1"/>
        </w:numPr>
      </w:pPr>
      <w:r>
        <w:t xml:space="preserve">La table pour l’entité </w:t>
      </w:r>
      <w:proofErr w:type="spellStart"/>
      <w:r>
        <w:t>ChargeRelationsEcoleEntreprises</w:t>
      </w:r>
      <w:proofErr w:type="spellEnd"/>
    </w:p>
    <w:p w14:paraId="44D58143" w14:textId="77777777" w:rsidR="001650A4" w:rsidRDefault="0003120D" w:rsidP="000312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create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03120D">
        <w:rPr>
          <w:rFonts w:ascii="Consolas" w:hAnsi="Consolas"/>
          <w:color w:val="000000"/>
          <w:sz w:val="18"/>
          <w:szCs w:val="18"/>
        </w:rPr>
        <w:t>school_business_officer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(</w:t>
      </w:r>
    </w:p>
    <w:p w14:paraId="4335B238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3120D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48A7CE9E" w14:textId="02296514" w:rsidR="001650A4" w:rsidRDefault="0003120D" w:rsidP="00FA22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civility_id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varchar(3), </w:t>
      </w:r>
    </w:p>
    <w:p w14:paraId="07329CB2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employee_id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integer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 xml:space="preserve"> not </w:t>
      </w: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null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>,</w:t>
      </w:r>
      <w:r w:rsidRPr="0003120D">
        <w:rPr>
          <w:rFonts w:ascii="Consolas" w:hAnsi="Consolas"/>
          <w:color w:val="000000"/>
          <w:sz w:val="18"/>
          <w:szCs w:val="18"/>
        </w:rPr>
        <w:t xml:space="preserve"> </w:t>
      </w:r>
    </w:p>
    <w:p w14:paraId="36666B53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cell_number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592C11C7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home_phone_number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0AADFA1D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1650A4">
        <w:rPr>
          <w:rFonts w:ascii="Consolas" w:hAnsi="Consolas"/>
          <w:color w:val="000000"/>
          <w:sz w:val="18"/>
          <w:szCs w:val="18"/>
          <w:highlight w:val="green"/>
        </w:rPr>
        <w:t>office_phone_number</w:t>
      </w:r>
      <w:proofErr w:type="spellEnd"/>
      <w:r w:rsidRPr="001650A4">
        <w:rPr>
          <w:rFonts w:ascii="Consolas" w:hAnsi="Consolas"/>
          <w:color w:val="000000"/>
          <w:sz w:val="18"/>
          <w:szCs w:val="18"/>
          <w:highlight w:val="green"/>
        </w:rPr>
        <w:t xml:space="preserve"> varchar(12),</w:t>
      </w:r>
      <w:r w:rsidRPr="0003120D">
        <w:rPr>
          <w:rFonts w:ascii="Consolas" w:hAnsi="Consolas"/>
          <w:color w:val="000000"/>
          <w:sz w:val="18"/>
          <w:szCs w:val="18"/>
        </w:rPr>
        <w:t xml:space="preserve"> </w:t>
      </w:r>
    </w:p>
    <w:p w14:paraId="51A7F0F8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last_name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varchar(90) not </w:t>
      </w:r>
      <w:proofErr w:type="spellStart"/>
      <w:r w:rsidRPr="0003120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2ADDFEE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employee_registration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varchar(100) not </w:t>
      </w:r>
      <w:proofErr w:type="spellStart"/>
      <w:r w:rsidRPr="0003120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12F12647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first_name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03120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AF4E458" w14:textId="77777777" w:rsidR="001650A4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03120D">
        <w:rPr>
          <w:rFonts w:ascii="Consolas" w:hAnsi="Consolas"/>
          <w:color w:val="000000"/>
          <w:sz w:val="18"/>
          <w:szCs w:val="18"/>
        </w:rPr>
        <w:t xml:space="preserve">email varchar(255) not </w:t>
      </w:r>
      <w:proofErr w:type="spellStart"/>
      <w:r w:rsidRPr="0003120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103E440E" w14:textId="48561F20" w:rsidR="0003120D" w:rsidRPr="0003120D" w:rsidRDefault="0003120D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03120D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03120D">
        <w:rPr>
          <w:rFonts w:ascii="Consolas" w:hAnsi="Consolas"/>
          <w:color w:val="000000"/>
          <w:sz w:val="18"/>
          <w:szCs w:val="18"/>
        </w:rPr>
        <w:t>employee_id</w:t>
      </w:r>
      <w:proofErr w:type="spellEnd"/>
      <w:r w:rsidRPr="0003120D">
        <w:rPr>
          <w:rFonts w:ascii="Consolas" w:hAnsi="Consolas"/>
          <w:color w:val="000000"/>
          <w:sz w:val="18"/>
          <w:szCs w:val="18"/>
        </w:rPr>
        <w:t>))</w:t>
      </w:r>
    </w:p>
    <w:p w14:paraId="72ADCA7E" w14:textId="77777777" w:rsidR="0003120D" w:rsidRDefault="0003120D" w:rsidP="0003120D"/>
    <w:p w14:paraId="799EC973" w14:textId="7940573D" w:rsidR="0003120D" w:rsidRDefault="0003120D" w:rsidP="0003120D">
      <w:pPr>
        <w:pStyle w:val="TPnormalpuce1"/>
        <w:numPr>
          <w:ilvl w:val="1"/>
          <w:numId w:val="1"/>
        </w:numPr>
      </w:pPr>
      <w:r>
        <w:t>Et la table pour l’entité Formateur</w:t>
      </w:r>
    </w:p>
    <w:p w14:paraId="17B04B9D" w14:textId="77777777" w:rsidR="001650A4" w:rsidRDefault="00DC1184" w:rsidP="00DC11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lastRenderedPageBreak/>
        <w:t>create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table trainer (</w:t>
      </w:r>
    </w:p>
    <w:p w14:paraId="10476A64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C1184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795606AB" w14:textId="11A77378" w:rsidR="001650A4" w:rsidRDefault="00DC1184" w:rsidP="00F914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civility_id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varchar(3), </w:t>
      </w:r>
    </w:p>
    <w:p w14:paraId="71C39B63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employee_id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integer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 xml:space="preserve"> not </w:t>
      </w:r>
      <w:proofErr w:type="spellStart"/>
      <w:r w:rsidRPr="00DF1DF1">
        <w:rPr>
          <w:rFonts w:ascii="Consolas" w:hAnsi="Consolas"/>
          <w:color w:val="000000"/>
          <w:sz w:val="18"/>
          <w:szCs w:val="18"/>
          <w:highlight w:val="yellow"/>
        </w:rPr>
        <w:t>null</w:t>
      </w:r>
      <w:proofErr w:type="spellEnd"/>
      <w:r w:rsidRPr="00DF1DF1">
        <w:rPr>
          <w:rFonts w:ascii="Consolas" w:hAnsi="Consolas"/>
          <w:color w:val="000000"/>
          <w:sz w:val="18"/>
          <w:szCs w:val="18"/>
          <w:highlight w:val="yellow"/>
        </w:rPr>
        <w:t>,</w:t>
      </w:r>
      <w:r w:rsidRPr="00DC1184">
        <w:rPr>
          <w:rFonts w:ascii="Consolas" w:hAnsi="Consolas"/>
          <w:color w:val="000000"/>
          <w:sz w:val="18"/>
          <w:szCs w:val="18"/>
        </w:rPr>
        <w:t xml:space="preserve"> </w:t>
      </w:r>
    </w:p>
    <w:p w14:paraId="7445D367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cell_number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7147A69C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home_phone_number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varchar(12), </w:t>
      </w:r>
    </w:p>
    <w:p w14:paraId="0D01C9E2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last_name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varchar(90) not </w:t>
      </w:r>
      <w:proofErr w:type="spellStart"/>
      <w:r w:rsidRPr="00DC118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64930F99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employee_registration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varchar(100) not </w:t>
      </w:r>
      <w:proofErr w:type="spellStart"/>
      <w:r w:rsidRPr="00DC118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04075231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1650A4">
        <w:rPr>
          <w:rFonts w:ascii="Consolas" w:hAnsi="Consolas"/>
          <w:color w:val="000000"/>
          <w:sz w:val="18"/>
          <w:szCs w:val="18"/>
          <w:highlight w:val="green"/>
        </w:rPr>
        <w:t>computer_science_course</w:t>
      </w:r>
      <w:proofErr w:type="spellEnd"/>
      <w:r w:rsidRPr="001650A4">
        <w:rPr>
          <w:rFonts w:ascii="Consolas" w:hAnsi="Consolas"/>
          <w:color w:val="000000"/>
          <w:sz w:val="18"/>
          <w:szCs w:val="18"/>
          <w:highlight w:val="green"/>
        </w:rPr>
        <w:t xml:space="preserve"> varchar(150)</w:t>
      </w:r>
      <w:r w:rsidRPr="00DC118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936E2E2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first_name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DC118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653FCA85" w14:textId="77777777" w:rsidR="001650A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DC1184">
        <w:rPr>
          <w:rFonts w:ascii="Consolas" w:hAnsi="Consolas"/>
          <w:color w:val="000000"/>
          <w:sz w:val="18"/>
          <w:szCs w:val="18"/>
        </w:rPr>
        <w:t xml:space="preserve">email varchar(255) not </w:t>
      </w:r>
      <w:proofErr w:type="spellStart"/>
      <w:r w:rsidRPr="00DC118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unique, </w:t>
      </w:r>
    </w:p>
    <w:p w14:paraId="0C5F0A09" w14:textId="39AAB71E" w:rsidR="00DC1184" w:rsidRPr="00DC1184" w:rsidRDefault="00DC1184" w:rsidP="001650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proofErr w:type="spellStart"/>
      <w:r w:rsidRPr="00DC1184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DC1184">
        <w:rPr>
          <w:rFonts w:ascii="Consolas" w:hAnsi="Consolas"/>
          <w:color w:val="000000"/>
          <w:sz w:val="18"/>
          <w:szCs w:val="18"/>
        </w:rPr>
        <w:t>employee_id</w:t>
      </w:r>
      <w:proofErr w:type="spellEnd"/>
      <w:r w:rsidRPr="00DC1184">
        <w:rPr>
          <w:rFonts w:ascii="Consolas" w:hAnsi="Consolas"/>
          <w:color w:val="000000"/>
          <w:sz w:val="18"/>
          <w:szCs w:val="18"/>
        </w:rPr>
        <w:t>))</w:t>
      </w:r>
    </w:p>
    <w:p w14:paraId="3B69EE77" w14:textId="77777777" w:rsidR="00DC1184" w:rsidRDefault="00DC1184" w:rsidP="00E037D5"/>
    <w:p w14:paraId="71F896FE" w14:textId="41DBCD27" w:rsidR="00E037D5" w:rsidRDefault="00913A0F" w:rsidP="00DF1DF1">
      <w:pPr>
        <w:pStyle w:val="TPnormalpuce1"/>
      </w:pPr>
      <w:r>
        <w:t xml:space="preserve">La clef </w:t>
      </w:r>
      <w:proofErr w:type="spellStart"/>
      <w:r>
        <w:t>employee_id</w:t>
      </w:r>
      <w:proofErr w:type="spellEnd"/>
      <w:r>
        <w:t xml:space="preserve"> est présente dans les 3 tables</w:t>
      </w:r>
    </w:p>
    <w:p w14:paraId="287E02E3" w14:textId="0BC7CDC1" w:rsidR="00913A0F" w:rsidRDefault="00913A0F" w:rsidP="00DF1DF1">
      <w:pPr>
        <w:pStyle w:val="TPnormalpuce1"/>
      </w:pPr>
      <w:r>
        <w:t xml:space="preserve">Les attributs de l’entité </w:t>
      </w:r>
      <w:proofErr w:type="spellStart"/>
      <w:r>
        <w:t>Employe</w:t>
      </w:r>
      <w:proofErr w:type="spellEnd"/>
      <w:r>
        <w:t xml:space="preserve"> sont dupliqués dans les tables des entités Formateur et </w:t>
      </w:r>
      <w:proofErr w:type="spellStart"/>
      <w:r>
        <w:t>ChargeRelationsEcoleEntreprises</w:t>
      </w:r>
      <w:proofErr w:type="spellEnd"/>
    </w:p>
    <w:p w14:paraId="070E0452" w14:textId="76550A9A" w:rsidR="00EC634C" w:rsidRDefault="00EC634C" w:rsidP="00DF1DF1">
      <w:pPr>
        <w:pStyle w:val="TPnormalpuce1"/>
      </w:pPr>
      <w:r>
        <w:t xml:space="preserve">Dans les entités filles, il y a une colonne supplémentaire correspondante à l’attribut spécifique de chaque fille : </w:t>
      </w:r>
      <w:proofErr w:type="spellStart"/>
      <w:r>
        <w:t>filiere</w:t>
      </w:r>
      <w:proofErr w:type="spellEnd"/>
      <w:r>
        <w:t xml:space="preserve"> et </w:t>
      </w:r>
      <w:proofErr w:type="spellStart"/>
      <w:r>
        <w:t>numeroBureau</w:t>
      </w:r>
      <w:proofErr w:type="spellEnd"/>
    </w:p>
    <w:p w14:paraId="7C2CE99E" w14:textId="5A8FD772" w:rsidR="00EF43D3" w:rsidRDefault="00EF43D3" w:rsidP="00DF1DF1">
      <w:pPr>
        <w:pStyle w:val="TPnormalpuce1"/>
      </w:pPr>
      <w:r>
        <w:t xml:space="preserve">Quand il y a insertion d’un employé, d’un formateur ou d’un chargé de relations Ecole-Entreprises, il y a </w:t>
      </w:r>
    </w:p>
    <w:p w14:paraId="1F03AFCB" w14:textId="0933D733" w:rsidR="00EF43D3" w:rsidRDefault="00EF43D3" w:rsidP="00EF43D3">
      <w:pPr>
        <w:pStyle w:val="TPnormalpuce1"/>
        <w:numPr>
          <w:ilvl w:val="1"/>
          <w:numId w:val="1"/>
        </w:numPr>
      </w:pPr>
      <w:r>
        <w:t>Un SELECT pour la clef primaire dans la table des séquences</w:t>
      </w:r>
    </w:p>
    <w:p w14:paraId="5303CB23" w14:textId="1BF460D7" w:rsidR="00EF43D3" w:rsidRDefault="00EF43D3" w:rsidP="00EF43D3">
      <w:pPr>
        <w:pStyle w:val="TPnormalpuce1"/>
        <w:numPr>
          <w:ilvl w:val="1"/>
          <w:numId w:val="1"/>
        </w:numPr>
      </w:pPr>
      <w:r>
        <w:t>Et un UPDATE pour la prochaine valeur</w:t>
      </w:r>
    </w:p>
    <w:p w14:paraId="4A4141A2" w14:textId="77777777" w:rsidR="00EF43D3" w:rsidRPr="00EF43D3" w:rsidRDefault="00EF43D3" w:rsidP="00EF43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43D3">
        <w:rPr>
          <w:rFonts w:ascii="Consolas" w:hAnsi="Consolas"/>
          <w:color w:val="000000"/>
          <w:sz w:val="18"/>
          <w:szCs w:val="18"/>
        </w:rPr>
        <w:t xml:space="preserve">select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tbl.next_val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from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hibernate_sequences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tbl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where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tbl.sequence_name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>=? for update</w:t>
      </w:r>
    </w:p>
    <w:p w14:paraId="6B7EB5AD" w14:textId="77777777" w:rsidR="00EF43D3" w:rsidRDefault="00EF43D3" w:rsidP="00EF43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66C4B5" w14:textId="4E4C9862" w:rsidR="00EF43D3" w:rsidRPr="00EF43D3" w:rsidRDefault="00EF43D3" w:rsidP="00EF43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F43D3">
        <w:rPr>
          <w:rFonts w:ascii="Consolas" w:hAnsi="Consolas"/>
          <w:color w:val="000000"/>
          <w:sz w:val="18"/>
          <w:szCs w:val="18"/>
        </w:rPr>
        <w:t xml:space="preserve">update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hibernate_sequences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 set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next_val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=? 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where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next_val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 xml:space="preserve">=? and </w:t>
      </w:r>
      <w:proofErr w:type="spellStart"/>
      <w:r w:rsidRPr="00EF43D3">
        <w:rPr>
          <w:rFonts w:ascii="Consolas" w:hAnsi="Consolas"/>
          <w:color w:val="000000"/>
          <w:sz w:val="18"/>
          <w:szCs w:val="18"/>
        </w:rPr>
        <w:t>sequence_name</w:t>
      </w:r>
      <w:proofErr w:type="spellEnd"/>
      <w:r w:rsidRPr="00EF43D3">
        <w:rPr>
          <w:rFonts w:ascii="Consolas" w:hAnsi="Consolas"/>
          <w:color w:val="000000"/>
          <w:sz w:val="18"/>
          <w:szCs w:val="18"/>
        </w:rPr>
        <w:t>=?</w:t>
      </w:r>
    </w:p>
    <w:p w14:paraId="2ECFB156" w14:textId="77777777" w:rsidR="00EF43D3" w:rsidRDefault="00EF43D3" w:rsidP="00EF43D3"/>
    <w:p w14:paraId="4AA71520" w14:textId="4ADB7F66" w:rsidR="001C2936" w:rsidRDefault="001C2936" w:rsidP="001C2936">
      <w:pPr>
        <w:pStyle w:val="TPnormalpuce1"/>
      </w:pPr>
      <w:r>
        <w:t xml:space="preserve">Les employés enregistrés sont : </w:t>
      </w:r>
    </w:p>
    <w:p w14:paraId="2FF64996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[</w:t>
      </w:r>
    </w:p>
    <w:p w14:paraId="6EF8F2EE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5D90DF4C" w14:textId="2F7D24C9" w:rsidR="00A325BD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id=1, </w:t>
      </w:r>
    </w:p>
    <w:p w14:paraId="6ACBB0DA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4B181F37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nom=NICOLAS, </w:t>
      </w:r>
    </w:p>
    <w:p w14:paraId="798316EA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=Cédric, </w:t>
      </w:r>
    </w:p>
    <w:p w14:paraId="4694C49D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email=cnicolas@campus-eni.fr, </w:t>
      </w:r>
    </w:p>
    <w:p w14:paraId="45023EA7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immatriculation=ENI_ECOLE_10100, </w:t>
      </w:r>
    </w:p>
    <w:p w14:paraId="30A84F85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=02XXXXXXXX, </w:t>
      </w:r>
    </w:p>
    <w:p w14:paraId="387874FD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=06XXXXXXXX, </w:t>
      </w:r>
    </w:p>
    <w:p w14:paraId="51D84F8E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adresse=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705279F8" w14:textId="77777777" w:rsidR="00F839C2" w:rsidRDefault="00F839C2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08965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Formateur(</w:t>
      </w:r>
    </w:p>
    <w:p w14:paraId="46A9C6A3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0C3C7029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id=2, </w:t>
      </w:r>
    </w:p>
    <w:p w14:paraId="05168DF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50707825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nom=BAILLE, </w:t>
      </w:r>
    </w:p>
    <w:p w14:paraId="67ACE22B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=Anne-Lise, </w:t>
      </w:r>
    </w:p>
    <w:p w14:paraId="76FF645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email=abaille@campus-eni.fr, </w:t>
      </w:r>
    </w:p>
    <w:p w14:paraId="7573CB44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immatriculation=ENI_ECOLE_12398, </w:t>
      </w:r>
    </w:p>
    <w:p w14:paraId="0ED2DA0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=02XXXXXXXX, </w:t>
      </w:r>
    </w:p>
    <w:p w14:paraId="7221CC69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BF0E794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adresse=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2FE53B7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=Développement), </w:t>
      </w:r>
    </w:p>
    <w:p w14:paraId="0FD3F653" w14:textId="77777777" w:rsidR="00F839C2" w:rsidRDefault="00F839C2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9F625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ChargeRelationsEcoleEntreprises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703B6B2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(</w:t>
      </w:r>
    </w:p>
    <w:p w14:paraId="115E4A05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id=3, </w:t>
      </w:r>
    </w:p>
    <w:p w14:paraId="64498952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E439FDA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nom=PAGEOT, </w:t>
      </w:r>
    </w:p>
    <w:p w14:paraId="6F54360B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lastRenderedPageBreak/>
        <w:t>prenom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=Emma, </w:t>
      </w:r>
    </w:p>
    <w:p w14:paraId="7BA5433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email=epageot@campus-eni.fr, </w:t>
      </w:r>
    </w:p>
    <w:p w14:paraId="52F2CEC1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immatriculation=ENI_ECOLE_13398, </w:t>
      </w:r>
    </w:p>
    <w:p w14:paraId="43CE14D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=02XXXXXXXX, </w:t>
      </w:r>
    </w:p>
    <w:p w14:paraId="1771D3FA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=06XXXXXXXX, </w:t>
      </w:r>
    </w:p>
    <w:p w14:paraId="4F370550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adresse=</w:t>
      </w: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2E6FDF81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A325BD">
        <w:rPr>
          <w:rFonts w:ascii="Consolas" w:hAnsi="Consolas"/>
          <w:color w:val="000000"/>
          <w:sz w:val="18"/>
          <w:szCs w:val="18"/>
        </w:rPr>
        <w:t>numeroBureau</w:t>
      </w:r>
      <w:proofErr w:type="spellEnd"/>
      <w:r w:rsidRPr="00A325BD">
        <w:rPr>
          <w:rFonts w:ascii="Consolas" w:hAnsi="Consolas"/>
          <w:color w:val="000000"/>
          <w:sz w:val="18"/>
          <w:szCs w:val="18"/>
        </w:rPr>
        <w:t>=04XXXXXXXX)</w:t>
      </w:r>
    </w:p>
    <w:p w14:paraId="53E93198" w14:textId="74CA870B" w:rsidR="00A325BD" w:rsidRP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]</w:t>
      </w:r>
    </w:p>
    <w:p w14:paraId="2995473A" w14:textId="77777777" w:rsidR="001C2936" w:rsidRDefault="001C2936" w:rsidP="001C2936"/>
    <w:p w14:paraId="285F869A" w14:textId="7BAC0752" w:rsidR="00BF1F3D" w:rsidRDefault="00BF1F3D" w:rsidP="00BF1F3D">
      <w:pPr>
        <w:pStyle w:val="TPnormalpuce1"/>
      </w:pPr>
      <w:r>
        <w:t xml:space="preserve">Les INSERT correspondant sont : </w:t>
      </w:r>
    </w:p>
    <w:p w14:paraId="26495B36" w14:textId="72EBFBA3" w:rsidR="00BF1F3D" w:rsidRPr="00BF1F3D" w:rsidRDefault="00BF1F3D" w:rsidP="00BF1F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1F3D">
        <w:rPr>
          <w:rFonts w:ascii="Consolas" w:hAnsi="Consolas"/>
          <w:color w:val="000000"/>
          <w:sz w:val="18"/>
          <w:szCs w:val="18"/>
        </w:rPr>
        <w:t xml:space="preserve">insert </w:t>
      </w:r>
      <w:proofErr w:type="spellStart"/>
      <w:r w:rsidRPr="00BF1F3D">
        <w:rPr>
          <w:rFonts w:ascii="Consolas" w:hAnsi="Consolas"/>
          <w:color w:val="000000"/>
          <w:sz w:val="18"/>
          <w:szCs w:val="18"/>
        </w:rPr>
        <w:t>into</w:t>
      </w:r>
      <w:proofErr w:type="spellEnd"/>
      <w:r w:rsidRPr="00BF1F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F1F3D">
        <w:rPr>
          <w:rFonts w:ascii="Consolas" w:hAnsi="Consolas"/>
          <w:color w:val="000000"/>
          <w:sz w:val="18"/>
          <w:szCs w:val="18"/>
        </w:rPr>
        <w:t>employee</w:t>
      </w:r>
      <w:proofErr w:type="spellEnd"/>
      <w:r w:rsidRPr="00BF1F3D">
        <w:rPr>
          <w:rFonts w:ascii="Consolas" w:hAnsi="Consolas"/>
          <w:color w:val="000000"/>
          <w:sz w:val="18"/>
          <w:szCs w:val="18"/>
        </w:rPr>
        <w:t xml:space="preserve"> (address_id,civility_id,email,employee_registration,last_name,home_phone_number,cell_number,first_name,employee_id) values (?,?,?,?,?,?,?,?,?,?)</w:t>
      </w:r>
    </w:p>
    <w:p w14:paraId="4D605C7E" w14:textId="77777777" w:rsidR="00BF1F3D" w:rsidRPr="00BF1F3D" w:rsidRDefault="00BF1F3D" w:rsidP="00BF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D7F0E80" w14:textId="3ADC5333" w:rsidR="00BF1F3D" w:rsidRPr="00BF1F3D" w:rsidRDefault="00BF1F3D" w:rsidP="00BF1F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1F3D">
        <w:rPr>
          <w:rFonts w:ascii="Consolas" w:hAnsi="Consolas"/>
          <w:color w:val="000000"/>
          <w:sz w:val="18"/>
          <w:szCs w:val="18"/>
        </w:rPr>
        <w:t xml:space="preserve">insert </w:t>
      </w:r>
      <w:proofErr w:type="spellStart"/>
      <w:r w:rsidRPr="00BF1F3D">
        <w:rPr>
          <w:rFonts w:ascii="Consolas" w:hAnsi="Consolas"/>
          <w:color w:val="000000"/>
          <w:sz w:val="18"/>
          <w:szCs w:val="18"/>
        </w:rPr>
        <w:t>into</w:t>
      </w:r>
      <w:proofErr w:type="spellEnd"/>
      <w:r w:rsidRPr="00BF1F3D">
        <w:rPr>
          <w:rFonts w:ascii="Consolas" w:hAnsi="Consolas"/>
          <w:color w:val="000000"/>
          <w:sz w:val="18"/>
          <w:szCs w:val="18"/>
        </w:rPr>
        <w:t xml:space="preserve"> trainer (</w:t>
      </w:r>
      <w:proofErr w:type="spellStart"/>
      <w:r w:rsidRPr="00BF1F3D">
        <w:rPr>
          <w:rFonts w:ascii="Consolas" w:hAnsi="Consolas"/>
          <w:color w:val="000000"/>
          <w:sz w:val="18"/>
          <w:szCs w:val="18"/>
        </w:rPr>
        <w:t>address_id,civility_id,email</w:t>
      </w:r>
      <w:proofErr w:type="spellEnd"/>
      <w:r w:rsidRPr="00BF1F3D">
        <w:rPr>
          <w:rFonts w:ascii="Consolas" w:hAnsi="Consolas"/>
          <w:color w:val="000000"/>
          <w:sz w:val="18"/>
          <w:szCs w:val="18"/>
        </w:rPr>
        <w:t>,</w:t>
      </w:r>
      <w:r w:rsidR="00701B72">
        <w:rPr>
          <w:rFonts w:ascii="Consolas" w:hAnsi="Consolas"/>
          <w:color w:val="000000"/>
          <w:sz w:val="18"/>
          <w:szCs w:val="18"/>
        </w:rPr>
        <w:t xml:space="preserve"> </w:t>
      </w:r>
      <w:r w:rsidRPr="00BF1F3D">
        <w:rPr>
          <w:rFonts w:ascii="Consolas" w:hAnsi="Consolas"/>
          <w:color w:val="000000"/>
          <w:sz w:val="18"/>
          <w:szCs w:val="18"/>
        </w:rPr>
        <w:t>employee_registration,last_name,home_phone_number,cell_number,first_name,computer_science_course,employee_id) values (?,?,?,?,?,?,?,?,?,?,?)</w:t>
      </w:r>
    </w:p>
    <w:p w14:paraId="76EBD99C" w14:textId="77777777" w:rsidR="00BF1F3D" w:rsidRPr="00BF1F3D" w:rsidRDefault="00BF1F3D" w:rsidP="00BF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6838149" w14:textId="77777777" w:rsidR="00BF1F3D" w:rsidRPr="00BF1F3D" w:rsidRDefault="00BF1F3D" w:rsidP="00BF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B01F75C" w14:textId="379629CD" w:rsidR="00BF1F3D" w:rsidRDefault="00BF1F3D" w:rsidP="00BF1F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F1F3D">
        <w:rPr>
          <w:rFonts w:ascii="Consolas" w:hAnsi="Consolas"/>
          <w:color w:val="000000"/>
          <w:sz w:val="18"/>
          <w:szCs w:val="18"/>
        </w:rPr>
        <w:t xml:space="preserve">insert </w:t>
      </w:r>
      <w:proofErr w:type="spellStart"/>
      <w:r w:rsidRPr="00BF1F3D">
        <w:rPr>
          <w:rFonts w:ascii="Consolas" w:hAnsi="Consolas"/>
          <w:color w:val="000000"/>
          <w:sz w:val="18"/>
          <w:szCs w:val="18"/>
        </w:rPr>
        <w:t>into</w:t>
      </w:r>
      <w:proofErr w:type="spellEnd"/>
      <w:r w:rsidRPr="00BF1F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F1F3D">
        <w:rPr>
          <w:rFonts w:ascii="Consolas" w:hAnsi="Consolas"/>
          <w:color w:val="000000"/>
          <w:sz w:val="18"/>
          <w:szCs w:val="18"/>
        </w:rPr>
        <w:t>school_business_officer</w:t>
      </w:r>
      <w:proofErr w:type="spellEnd"/>
      <w:r w:rsidRPr="00BF1F3D">
        <w:rPr>
          <w:rFonts w:ascii="Consolas" w:hAnsi="Consolas"/>
          <w:color w:val="000000"/>
          <w:sz w:val="18"/>
          <w:szCs w:val="18"/>
        </w:rPr>
        <w:t xml:space="preserve"> (address_id,civility_id,email,employee_registration,last_name,home_phone_number,cell_number,first_name,office_phone_number,employee_id) values (?,?,?,?,?,?,?,?,?,?,?)</w:t>
      </w:r>
    </w:p>
    <w:p w14:paraId="42DE47B1" w14:textId="356F8825" w:rsidR="00CF03A3" w:rsidRDefault="00CF03A3" w:rsidP="00CF03A3">
      <w:pPr>
        <w:pStyle w:val="TPnormalpuce1"/>
        <w:numPr>
          <w:ilvl w:val="1"/>
          <w:numId w:val="1"/>
        </w:numPr>
      </w:pPr>
      <w:r>
        <w:t>3 insertions sur chaque table correspondante à l’entité</w:t>
      </w:r>
    </w:p>
    <w:p w14:paraId="65C3826E" w14:textId="05281D4F" w:rsidR="00975CAF" w:rsidRPr="00DA2EFC" w:rsidRDefault="00975CAF" w:rsidP="00975CAF">
      <w:pPr>
        <w:pStyle w:val="TPnormalpuce1"/>
        <w:numPr>
          <w:ilvl w:val="2"/>
          <w:numId w:val="1"/>
        </w:numPr>
      </w:pPr>
      <w:r w:rsidRPr="00975CAF">
        <w:rPr>
          <w:lang w:val="en-US"/>
        </w:rPr>
        <w:t xml:space="preserve">Table de </w:t>
      </w:r>
      <w:proofErr w:type="spellStart"/>
      <w:r w:rsidRPr="00975CAF">
        <w:rPr>
          <w:lang w:val="en-US"/>
        </w:rPr>
        <w:t>l’entité</w:t>
      </w:r>
      <w:proofErr w:type="spellEnd"/>
      <w:r w:rsidRPr="00975CAF">
        <w:rPr>
          <w:lang w:val="en-US"/>
        </w:rPr>
        <w:t xml:space="preserve"> Employe</w:t>
      </w:r>
    </w:p>
    <w:p w14:paraId="36FBEC8E" w14:textId="0DA74BFD" w:rsidR="00DA2EFC" w:rsidRPr="00975CAF" w:rsidRDefault="00DA2EFC" w:rsidP="00DA2EFC">
      <w:r>
        <w:rPr>
          <w:noProof/>
        </w:rPr>
        <w:drawing>
          <wp:inline distT="0" distB="0" distL="0" distR="0" wp14:anchorId="3EFC49EC" wp14:editId="5EB62B48">
            <wp:extent cx="3867150" cy="539750"/>
            <wp:effectExtent l="0" t="0" r="0" b="0"/>
            <wp:docPr id="13597159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E7F4" w14:textId="204A1AAF" w:rsidR="00975CAF" w:rsidRPr="00DA2EFC" w:rsidRDefault="00975CAF" w:rsidP="00975CAF">
      <w:pPr>
        <w:pStyle w:val="TPnormalpuce1"/>
        <w:numPr>
          <w:ilvl w:val="2"/>
          <w:numId w:val="1"/>
        </w:numPr>
      </w:pPr>
      <w:r w:rsidRPr="00975CAF">
        <w:rPr>
          <w:lang w:val="en-US"/>
        </w:rPr>
        <w:t xml:space="preserve">Table de </w:t>
      </w:r>
      <w:proofErr w:type="spellStart"/>
      <w:r w:rsidRPr="00975CAF">
        <w:rPr>
          <w:lang w:val="en-US"/>
        </w:rPr>
        <w:t>l’entité</w:t>
      </w:r>
      <w:proofErr w:type="spellEnd"/>
      <w:r w:rsidRPr="00975CAF">
        <w:rPr>
          <w:lang w:val="en-US"/>
        </w:rPr>
        <w:t xml:space="preserve"> </w:t>
      </w:r>
      <w:proofErr w:type="spellStart"/>
      <w:r>
        <w:rPr>
          <w:lang w:val="en-US"/>
        </w:rPr>
        <w:t>Formateur</w:t>
      </w:r>
      <w:proofErr w:type="spellEnd"/>
    </w:p>
    <w:p w14:paraId="32E10CF8" w14:textId="60FF1FAF" w:rsidR="00DA2EFC" w:rsidRPr="00975CAF" w:rsidRDefault="00DA2EFC" w:rsidP="00DA2EFC">
      <w:r>
        <w:rPr>
          <w:noProof/>
        </w:rPr>
        <w:drawing>
          <wp:inline distT="0" distB="0" distL="0" distR="0" wp14:anchorId="1E567E71" wp14:editId="4969200B">
            <wp:extent cx="5372100" cy="539750"/>
            <wp:effectExtent l="0" t="0" r="0" b="0"/>
            <wp:docPr id="5662026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E10" w14:textId="2EBEFE6B" w:rsidR="00975CAF" w:rsidRDefault="00975CAF" w:rsidP="0006281F">
      <w:pPr>
        <w:pStyle w:val="TPnormalpuce1"/>
        <w:numPr>
          <w:ilvl w:val="2"/>
          <w:numId w:val="1"/>
        </w:numPr>
      </w:pPr>
      <w:r w:rsidRPr="00894787">
        <w:rPr>
          <w:lang w:val="en-US"/>
        </w:rPr>
        <w:t xml:space="preserve">Table de </w:t>
      </w:r>
      <w:proofErr w:type="spellStart"/>
      <w:r w:rsidRPr="00894787">
        <w:rPr>
          <w:lang w:val="en-US"/>
        </w:rPr>
        <w:t>l’entité</w:t>
      </w:r>
      <w:proofErr w:type="spellEnd"/>
      <w:r w:rsidRPr="00894787">
        <w:rPr>
          <w:lang w:val="en-US"/>
        </w:rPr>
        <w:t xml:space="preserve"> </w:t>
      </w:r>
      <w:proofErr w:type="spellStart"/>
      <w:r w:rsidRPr="00894787">
        <w:rPr>
          <w:lang w:val="en-US"/>
        </w:rPr>
        <w:t>ChargeRelationsEcoleEntreprises</w:t>
      </w:r>
      <w:proofErr w:type="spellEnd"/>
    </w:p>
    <w:p w14:paraId="7F51BA77" w14:textId="31EEA597" w:rsidR="00975CAF" w:rsidRDefault="00DA2EFC" w:rsidP="00975CAF">
      <w:r>
        <w:rPr>
          <w:noProof/>
        </w:rPr>
        <w:drawing>
          <wp:inline distT="0" distB="0" distL="0" distR="0" wp14:anchorId="6BC66950" wp14:editId="4F52AE1E">
            <wp:extent cx="5086350" cy="533400"/>
            <wp:effectExtent l="0" t="0" r="0" b="0"/>
            <wp:docPr id="4827132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AF34" w14:textId="1D2FC785" w:rsidR="00975CAF" w:rsidRPr="00BF1F3D" w:rsidRDefault="00975CAF" w:rsidP="00975CAF"/>
    <w:sectPr w:rsidR="00975CAF" w:rsidRPr="00BF1F3D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7CB8" w14:textId="77777777" w:rsidR="00304CD5" w:rsidRDefault="00304CD5" w:rsidP="006C7E58">
      <w:r>
        <w:separator/>
      </w:r>
    </w:p>
  </w:endnote>
  <w:endnote w:type="continuationSeparator" w:id="0">
    <w:p w14:paraId="6A845A98" w14:textId="77777777" w:rsidR="00304CD5" w:rsidRDefault="00304CD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CF43" w14:textId="77777777" w:rsidR="00304CD5" w:rsidRDefault="00304CD5" w:rsidP="006C7E58">
      <w:r>
        <w:separator/>
      </w:r>
    </w:p>
  </w:footnote>
  <w:footnote w:type="continuationSeparator" w:id="0">
    <w:p w14:paraId="2019148C" w14:textId="77777777" w:rsidR="00304CD5" w:rsidRDefault="00304CD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031A"/>
    <w:multiLevelType w:val="hybridMultilevel"/>
    <w:tmpl w:val="528E8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67F08"/>
    <w:multiLevelType w:val="hybridMultilevel"/>
    <w:tmpl w:val="73D4FB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C235A"/>
    <w:multiLevelType w:val="hybridMultilevel"/>
    <w:tmpl w:val="B38ED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F717A"/>
    <w:multiLevelType w:val="hybridMultilevel"/>
    <w:tmpl w:val="51208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D0BF8"/>
    <w:multiLevelType w:val="hybridMultilevel"/>
    <w:tmpl w:val="B8C2A1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6487D"/>
    <w:multiLevelType w:val="hybridMultilevel"/>
    <w:tmpl w:val="4FEA1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4416">
    <w:abstractNumId w:val="23"/>
  </w:num>
  <w:num w:numId="2" w16cid:durableId="1303773605">
    <w:abstractNumId w:val="13"/>
  </w:num>
  <w:num w:numId="3" w16cid:durableId="1765147961">
    <w:abstractNumId w:val="14"/>
  </w:num>
  <w:num w:numId="4" w16cid:durableId="52966048">
    <w:abstractNumId w:val="28"/>
  </w:num>
  <w:num w:numId="5" w16cid:durableId="1054431358">
    <w:abstractNumId w:val="24"/>
  </w:num>
  <w:num w:numId="6" w16cid:durableId="47657577">
    <w:abstractNumId w:val="29"/>
  </w:num>
  <w:num w:numId="7" w16cid:durableId="1937521838">
    <w:abstractNumId w:val="17"/>
  </w:num>
  <w:num w:numId="8" w16cid:durableId="1905526787">
    <w:abstractNumId w:val="22"/>
  </w:num>
  <w:num w:numId="9" w16cid:durableId="747456935">
    <w:abstractNumId w:val="6"/>
  </w:num>
  <w:num w:numId="10" w16cid:durableId="254680455">
    <w:abstractNumId w:val="9"/>
  </w:num>
  <w:num w:numId="11" w16cid:durableId="1467116020">
    <w:abstractNumId w:val="12"/>
  </w:num>
  <w:num w:numId="12" w16cid:durableId="620916257">
    <w:abstractNumId w:val="15"/>
  </w:num>
  <w:num w:numId="13" w16cid:durableId="394276172">
    <w:abstractNumId w:val="26"/>
  </w:num>
  <w:num w:numId="14" w16cid:durableId="1386101343">
    <w:abstractNumId w:val="32"/>
  </w:num>
  <w:num w:numId="15" w16cid:durableId="376124357">
    <w:abstractNumId w:val="21"/>
  </w:num>
  <w:num w:numId="16" w16cid:durableId="1964653792">
    <w:abstractNumId w:val="10"/>
  </w:num>
  <w:num w:numId="17" w16cid:durableId="544872654">
    <w:abstractNumId w:val="19"/>
  </w:num>
  <w:num w:numId="18" w16cid:durableId="1521502676">
    <w:abstractNumId w:val="3"/>
  </w:num>
  <w:num w:numId="19" w16cid:durableId="1032463315">
    <w:abstractNumId w:val="8"/>
  </w:num>
  <w:num w:numId="20" w16cid:durableId="1524858703">
    <w:abstractNumId w:val="20"/>
  </w:num>
  <w:num w:numId="21" w16cid:durableId="1016882455">
    <w:abstractNumId w:val="0"/>
  </w:num>
  <w:num w:numId="22" w16cid:durableId="1190488852">
    <w:abstractNumId w:val="11"/>
  </w:num>
  <w:num w:numId="23" w16cid:durableId="500703534">
    <w:abstractNumId w:val="5"/>
  </w:num>
  <w:num w:numId="24" w16cid:durableId="23210889">
    <w:abstractNumId w:val="31"/>
  </w:num>
  <w:num w:numId="25" w16cid:durableId="1327585275">
    <w:abstractNumId w:val="2"/>
  </w:num>
  <w:num w:numId="26" w16cid:durableId="1993440347">
    <w:abstractNumId w:val="4"/>
  </w:num>
  <w:num w:numId="27" w16cid:durableId="1953392830">
    <w:abstractNumId w:val="7"/>
  </w:num>
  <w:num w:numId="28" w16cid:durableId="1042632600">
    <w:abstractNumId w:val="16"/>
  </w:num>
  <w:num w:numId="29" w16cid:durableId="1958946290">
    <w:abstractNumId w:val="27"/>
  </w:num>
  <w:num w:numId="30" w16cid:durableId="790317090">
    <w:abstractNumId w:val="30"/>
  </w:num>
  <w:num w:numId="31" w16cid:durableId="297340100">
    <w:abstractNumId w:val="33"/>
  </w:num>
  <w:num w:numId="32" w16cid:durableId="330959693">
    <w:abstractNumId w:val="18"/>
  </w:num>
  <w:num w:numId="33" w16cid:durableId="31617137">
    <w:abstractNumId w:val="25"/>
  </w:num>
  <w:num w:numId="34" w16cid:durableId="113675450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498A"/>
    <w:rsid w:val="00006031"/>
    <w:rsid w:val="00007D8C"/>
    <w:rsid w:val="0001073D"/>
    <w:rsid w:val="000122A5"/>
    <w:rsid w:val="00012F84"/>
    <w:rsid w:val="00014410"/>
    <w:rsid w:val="000150A7"/>
    <w:rsid w:val="000150C3"/>
    <w:rsid w:val="00015214"/>
    <w:rsid w:val="00016EB9"/>
    <w:rsid w:val="00017A86"/>
    <w:rsid w:val="00020946"/>
    <w:rsid w:val="00020C6E"/>
    <w:rsid w:val="00023DBA"/>
    <w:rsid w:val="000264A1"/>
    <w:rsid w:val="0003120D"/>
    <w:rsid w:val="0003156B"/>
    <w:rsid w:val="0003328D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576D2"/>
    <w:rsid w:val="00062FC0"/>
    <w:rsid w:val="00070821"/>
    <w:rsid w:val="000717C4"/>
    <w:rsid w:val="000753A7"/>
    <w:rsid w:val="0007773E"/>
    <w:rsid w:val="00077D28"/>
    <w:rsid w:val="00080FE2"/>
    <w:rsid w:val="00082FD3"/>
    <w:rsid w:val="000839EC"/>
    <w:rsid w:val="00086EB6"/>
    <w:rsid w:val="00093981"/>
    <w:rsid w:val="00095A02"/>
    <w:rsid w:val="00097F0B"/>
    <w:rsid w:val="000A1582"/>
    <w:rsid w:val="000A2B7E"/>
    <w:rsid w:val="000A5D8B"/>
    <w:rsid w:val="000A61FD"/>
    <w:rsid w:val="000B5430"/>
    <w:rsid w:val="000B5825"/>
    <w:rsid w:val="000C047F"/>
    <w:rsid w:val="000C15F1"/>
    <w:rsid w:val="000C1C4A"/>
    <w:rsid w:val="000C25A9"/>
    <w:rsid w:val="000C4826"/>
    <w:rsid w:val="000C6A7D"/>
    <w:rsid w:val="000C7530"/>
    <w:rsid w:val="000D0A8C"/>
    <w:rsid w:val="000D0E31"/>
    <w:rsid w:val="000D137C"/>
    <w:rsid w:val="000D4DA9"/>
    <w:rsid w:val="000D567F"/>
    <w:rsid w:val="000D77F3"/>
    <w:rsid w:val="000E15F6"/>
    <w:rsid w:val="000E5091"/>
    <w:rsid w:val="000E5CCE"/>
    <w:rsid w:val="000F0864"/>
    <w:rsid w:val="000F096C"/>
    <w:rsid w:val="000F0E32"/>
    <w:rsid w:val="000F180D"/>
    <w:rsid w:val="000F4215"/>
    <w:rsid w:val="000F50AF"/>
    <w:rsid w:val="001001CC"/>
    <w:rsid w:val="00105605"/>
    <w:rsid w:val="0010754D"/>
    <w:rsid w:val="00110294"/>
    <w:rsid w:val="001111BE"/>
    <w:rsid w:val="00120B1D"/>
    <w:rsid w:val="00121D73"/>
    <w:rsid w:val="00122B4E"/>
    <w:rsid w:val="00123B6B"/>
    <w:rsid w:val="00124C94"/>
    <w:rsid w:val="00125DCA"/>
    <w:rsid w:val="00125F42"/>
    <w:rsid w:val="00130656"/>
    <w:rsid w:val="00133150"/>
    <w:rsid w:val="0013536A"/>
    <w:rsid w:val="00136790"/>
    <w:rsid w:val="001447F2"/>
    <w:rsid w:val="00144925"/>
    <w:rsid w:val="00144E28"/>
    <w:rsid w:val="00145458"/>
    <w:rsid w:val="001465BB"/>
    <w:rsid w:val="00150AA2"/>
    <w:rsid w:val="0015155D"/>
    <w:rsid w:val="00151AA0"/>
    <w:rsid w:val="00153344"/>
    <w:rsid w:val="001534CE"/>
    <w:rsid w:val="001537D8"/>
    <w:rsid w:val="00154D6A"/>
    <w:rsid w:val="001601D1"/>
    <w:rsid w:val="00164C10"/>
    <w:rsid w:val="001650A4"/>
    <w:rsid w:val="001658FD"/>
    <w:rsid w:val="00165FF1"/>
    <w:rsid w:val="00167FBC"/>
    <w:rsid w:val="00171036"/>
    <w:rsid w:val="0017453F"/>
    <w:rsid w:val="00176104"/>
    <w:rsid w:val="001772BD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7A7"/>
    <w:rsid w:val="001A0D7C"/>
    <w:rsid w:val="001A4B42"/>
    <w:rsid w:val="001A4B5B"/>
    <w:rsid w:val="001A79F8"/>
    <w:rsid w:val="001B4DA8"/>
    <w:rsid w:val="001C2936"/>
    <w:rsid w:val="001C6550"/>
    <w:rsid w:val="001C739D"/>
    <w:rsid w:val="001D173E"/>
    <w:rsid w:val="001D1990"/>
    <w:rsid w:val="001D2462"/>
    <w:rsid w:val="001D28AD"/>
    <w:rsid w:val="001D3BFC"/>
    <w:rsid w:val="001E0B2C"/>
    <w:rsid w:val="001E3826"/>
    <w:rsid w:val="001E3AB7"/>
    <w:rsid w:val="001F18FA"/>
    <w:rsid w:val="001F476F"/>
    <w:rsid w:val="001F6B50"/>
    <w:rsid w:val="00200DF0"/>
    <w:rsid w:val="002020E8"/>
    <w:rsid w:val="0020232E"/>
    <w:rsid w:val="002029F0"/>
    <w:rsid w:val="00205674"/>
    <w:rsid w:val="00207D97"/>
    <w:rsid w:val="0021168C"/>
    <w:rsid w:val="002117F1"/>
    <w:rsid w:val="00211CB3"/>
    <w:rsid w:val="00213164"/>
    <w:rsid w:val="002132B5"/>
    <w:rsid w:val="00216F78"/>
    <w:rsid w:val="00217F93"/>
    <w:rsid w:val="00221D19"/>
    <w:rsid w:val="00225D2C"/>
    <w:rsid w:val="002263D9"/>
    <w:rsid w:val="002302B3"/>
    <w:rsid w:val="0023135E"/>
    <w:rsid w:val="00232ABB"/>
    <w:rsid w:val="0023549E"/>
    <w:rsid w:val="002372C8"/>
    <w:rsid w:val="00241941"/>
    <w:rsid w:val="00241BEE"/>
    <w:rsid w:val="00242C6A"/>
    <w:rsid w:val="00246CC1"/>
    <w:rsid w:val="00250151"/>
    <w:rsid w:val="0025054F"/>
    <w:rsid w:val="00250577"/>
    <w:rsid w:val="00250A02"/>
    <w:rsid w:val="00250B5C"/>
    <w:rsid w:val="002516A8"/>
    <w:rsid w:val="002524E7"/>
    <w:rsid w:val="00255C7F"/>
    <w:rsid w:val="00256C66"/>
    <w:rsid w:val="00261F4C"/>
    <w:rsid w:val="00262DB7"/>
    <w:rsid w:val="00263F86"/>
    <w:rsid w:val="00264379"/>
    <w:rsid w:val="002649FD"/>
    <w:rsid w:val="00265024"/>
    <w:rsid w:val="00267D31"/>
    <w:rsid w:val="0027089F"/>
    <w:rsid w:val="00270A58"/>
    <w:rsid w:val="002719FB"/>
    <w:rsid w:val="00271A85"/>
    <w:rsid w:val="00275701"/>
    <w:rsid w:val="00277014"/>
    <w:rsid w:val="00277CDD"/>
    <w:rsid w:val="002835C6"/>
    <w:rsid w:val="00284927"/>
    <w:rsid w:val="00287D81"/>
    <w:rsid w:val="00293E9F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A724A"/>
    <w:rsid w:val="002B04EA"/>
    <w:rsid w:val="002B1DD0"/>
    <w:rsid w:val="002B404F"/>
    <w:rsid w:val="002B4568"/>
    <w:rsid w:val="002B63E1"/>
    <w:rsid w:val="002C11FF"/>
    <w:rsid w:val="002C1D2C"/>
    <w:rsid w:val="002C301E"/>
    <w:rsid w:val="002C4936"/>
    <w:rsid w:val="002C4A4F"/>
    <w:rsid w:val="002C5032"/>
    <w:rsid w:val="002C5584"/>
    <w:rsid w:val="002C6F54"/>
    <w:rsid w:val="002D1C5C"/>
    <w:rsid w:val="002D2B64"/>
    <w:rsid w:val="002D49F6"/>
    <w:rsid w:val="002D5952"/>
    <w:rsid w:val="002E05B0"/>
    <w:rsid w:val="002E078E"/>
    <w:rsid w:val="002E1C14"/>
    <w:rsid w:val="002E5586"/>
    <w:rsid w:val="002E65AB"/>
    <w:rsid w:val="002E7E7C"/>
    <w:rsid w:val="002F0A74"/>
    <w:rsid w:val="002F13A6"/>
    <w:rsid w:val="002F75F0"/>
    <w:rsid w:val="002F78BE"/>
    <w:rsid w:val="003009DF"/>
    <w:rsid w:val="00301257"/>
    <w:rsid w:val="00304888"/>
    <w:rsid w:val="00304CD5"/>
    <w:rsid w:val="00305B8F"/>
    <w:rsid w:val="0030656D"/>
    <w:rsid w:val="00317843"/>
    <w:rsid w:val="003207B0"/>
    <w:rsid w:val="00320C11"/>
    <w:rsid w:val="00320D08"/>
    <w:rsid w:val="003236D6"/>
    <w:rsid w:val="00340BA4"/>
    <w:rsid w:val="0034108F"/>
    <w:rsid w:val="00341693"/>
    <w:rsid w:val="0034440A"/>
    <w:rsid w:val="00346E6C"/>
    <w:rsid w:val="00350884"/>
    <w:rsid w:val="003518CA"/>
    <w:rsid w:val="003548A0"/>
    <w:rsid w:val="00361D39"/>
    <w:rsid w:val="00362420"/>
    <w:rsid w:val="003637F8"/>
    <w:rsid w:val="003659AB"/>
    <w:rsid w:val="0036717A"/>
    <w:rsid w:val="003709F1"/>
    <w:rsid w:val="00371F07"/>
    <w:rsid w:val="00373ECD"/>
    <w:rsid w:val="003770AC"/>
    <w:rsid w:val="00377559"/>
    <w:rsid w:val="003810CA"/>
    <w:rsid w:val="00382C06"/>
    <w:rsid w:val="003842F2"/>
    <w:rsid w:val="0038494F"/>
    <w:rsid w:val="00384DD9"/>
    <w:rsid w:val="003851F8"/>
    <w:rsid w:val="00386404"/>
    <w:rsid w:val="0038651C"/>
    <w:rsid w:val="003871A3"/>
    <w:rsid w:val="00387206"/>
    <w:rsid w:val="00387847"/>
    <w:rsid w:val="00392CE7"/>
    <w:rsid w:val="00397739"/>
    <w:rsid w:val="00397C35"/>
    <w:rsid w:val="003A098F"/>
    <w:rsid w:val="003A5E8B"/>
    <w:rsid w:val="003A75E8"/>
    <w:rsid w:val="003B05BE"/>
    <w:rsid w:val="003B396C"/>
    <w:rsid w:val="003B458F"/>
    <w:rsid w:val="003B4D1B"/>
    <w:rsid w:val="003C0390"/>
    <w:rsid w:val="003C06C2"/>
    <w:rsid w:val="003C6A4C"/>
    <w:rsid w:val="003C6EFC"/>
    <w:rsid w:val="003C7784"/>
    <w:rsid w:val="003D0C24"/>
    <w:rsid w:val="003D1302"/>
    <w:rsid w:val="003D269B"/>
    <w:rsid w:val="003D5906"/>
    <w:rsid w:val="003D6B13"/>
    <w:rsid w:val="003E0879"/>
    <w:rsid w:val="003E5FD7"/>
    <w:rsid w:val="003E676A"/>
    <w:rsid w:val="003F057A"/>
    <w:rsid w:val="003F136E"/>
    <w:rsid w:val="003F59B1"/>
    <w:rsid w:val="003F5A3F"/>
    <w:rsid w:val="00400DE3"/>
    <w:rsid w:val="00401B2D"/>
    <w:rsid w:val="00405B73"/>
    <w:rsid w:val="004114F8"/>
    <w:rsid w:val="00414A12"/>
    <w:rsid w:val="004203A9"/>
    <w:rsid w:val="00420690"/>
    <w:rsid w:val="00421AAC"/>
    <w:rsid w:val="004229D9"/>
    <w:rsid w:val="00425FA5"/>
    <w:rsid w:val="00426C10"/>
    <w:rsid w:val="004301BB"/>
    <w:rsid w:val="00431F7F"/>
    <w:rsid w:val="00433F64"/>
    <w:rsid w:val="004343CE"/>
    <w:rsid w:val="00436CE1"/>
    <w:rsid w:val="00437F36"/>
    <w:rsid w:val="004476B8"/>
    <w:rsid w:val="00450C5E"/>
    <w:rsid w:val="004517E2"/>
    <w:rsid w:val="0045421E"/>
    <w:rsid w:val="0045607B"/>
    <w:rsid w:val="00456F22"/>
    <w:rsid w:val="00457419"/>
    <w:rsid w:val="004623AA"/>
    <w:rsid w:val="0046396E"/>
    <w:rsid w:val="00471DA0"/>
    <w:rsid w:val="00474074"/>
    <w:rsid w:val="00474EA2"/>
    <w:rsid w:val="00476B81"/>
    <w:rsid w:val="00477AC1"/>
    <w:rsid w:val="00477ACB"/>
    <w:rsid w:val="00480C3E"/>
    <w:rsid w:val="00484686"/>
    <w:rsid w:val="0048505C"/>
    <w:rsid w:val="00485758"/>
    <w:rsid w:val="00485FEA"/>
    <w:rsid w:val="00486004"/>
    <w:rsid w:val="004877E3"/>
    <w:rsid w:val="00491197"/>
    <w:rsid w:val="00492FCA"/>
    <w:rsid w:val="0049346A"/>
    <w:rsid w:val="00493F90"/>
    <w:rsid w:val="0049415E"/>
    <w:rsid w:val="00494A12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D2357"/>
    <w:rsid w:val="004D6D14"/>
    <w:rsid w:val="004E28C4"/>
    <w:rsid w:val="004E63E1"/>
    <w:rsid w:val="004E67B9"/>
    <w:rsid w:val="004E79BD"/>
    <w:rsid w:val="004F160F"/>
    <w:rsid w:val="004F2C01"/>
    <w:rsid w:val="004F2C2E"/>
    <w:rsid w:val="004F45F2"/>
    <w:rsid w:val="004F5516"/>
    <w:rsid w:val="004F5AC8"/>
    <w:rsid w:val="00501CE9"/>
    <w:rsid w:val="005025EB"/>
    <w:rsid w:val="00502B6F"/>
    <w:rsid w:val="005056C3"/>
    <w:rsid w:val="0051079F"/>
    <w:rsid w:val="0051374B"/>
    <w:rsid w:val="00514A00"/>
    <w:rsid w:val="00514E56"/>
    <w:rsid w:val="0052064B"/>
    <w:rsid w:val="005213E9"/>
    <w:rsid w:val="0052151F"/>
    <w:rsid w:val="00523EC6"/>
    <w:rsid w:val="005244B5"/>
    <w:rsid w:val="00524D1E"/>
    <w:rsid w:val="00531952"/>
    <w:rsid w:val="0053266B"/>
    <w:rsid w:val="00533398"/>
    <w:rsid w:val="005356C9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37F2"/>
    <w:rsid w:val="00554FC1"/>
    <w:rsid w:val="0055576B"/>
    <w:rsid w:val="00560BB6"/>
    <w:rsid w:val="00562D34"/>
    <w:rsid w:val="00564615"/>
    <w:rsid w:val="00565555"/>
    <w:rsid w:val="00565B90"/>
    <w:rsid w:val="00570431"/>
    <w:rsid w:val="005708F8"/>
    <w:rsid w:val="005709EF"/>
    <w:rsid w:val="0057306B"/>
    <w:rsid w:val="00576052"/>
    <w:rsid w:val="00580F93"/>
    <w:rsid w:val="00584E65"/>
    <w:rsid w:val="00587552"/>
    <w:rsid w:val="00590AA9"/>
    <w:rsid w:val="00591596"/>
    <w:rsid w:val="00591C1B"/>
    <w:rsid w:val="00594338"/>
    <w:rsid w:val="00595A5B"/>
    <w:rsid w:val="005A0D13"/>
    <w:rsid w:val="005A2146"/>
    <w:rsid w:val="005A36E5"/>
    <w:rsid w:val="005A382F"/>
    <w:rsid w:val="005A54F3"/>
    <w:rsid w:val="005B0A55"/>
    <w:rsid w:val="005B2177"/>
    <w:rsid w:val="005B2B03"/>
    <w:rsid w:val="005B2CA7"/>
    <w:rsid w:val="005B4641"/>
    <w:rsid w:val="005C424C"/>
    <w:rsid w:val="005C674A"/>
    <w:rsid w:val="005C684C"/>
    <w:rsid w:val="005C68D3"/>
    <w:rsid w:val="005C6ABF"/>
    <w:rsid w:val="005D1943"/>
    <w:rsid w:val="005D2F9C"/>
    <w:rsid w:val="005D57E0"/>
    <w:rsid w:val="005D782D"/>
    <w:rsid w:val="005E3B89"/>
    <w:rsid w:val="005E53A9"/>
    <w:rsid w:val="005E7215"/>
    <w:rsid w:val="005E7593"/>
    <w:rsid w:val="005F02B6"/>
    <w:rsid w:val="005F040F"/>
    <w:rsid w:val="005F2752"/>
    <w:rsid w:val="005F2EFB"/>
    <w:rsid w:val="005F5B27"/>
    <w:rsid w:val="005F6F8E"/>
    <w:rsid w:val="00601623"/>
    <w:rsid w:val="00601C4D"/>
    <w:rsid w:val="00602D32"/>
    <w:rsid w:val="006039F1"/>
    <w:rsid w:val="00603AF5"/>
    <w:rsid w:val="0060479D"/>
    <w:rsid w:val="006129D6"/>
    <w:rsid w:val="00615E64"/>
    <w:rsid w:val="00617C9A"/>
    <w:rsid w:val="006220D6"/>
    <w:rsid w:val="00624AEC"/>
    <w:rsid w:val="00627805"/>
    <w:rsid w:val="00627AE5"/>
    <w:rsid w:val="006302A7"/>
    <w:rsid w:val="0063306A"/>
    <w:rsid w:val="00633B1F"/>
    <w:rsid w:val="006367DA"/>
    <w:rsid w:val="0064222C"/>
    <w:rsid w:val="00642DFD"/>
    <w:rsid w:val="00644A7A"/>
    <w:rsid w:val="006466E0"/>
    <w:rsid w:val="00653FD4"/>
    <w:rsid w:val="00654226"/>
    <w:rsid w:val="00655DB6"/>
    <w:rsid w:val="00660438"/>
    <w:rsid w:val="00660801"/>
    <w:rsid w:val="00665C57"/>
    <w:rsid w:val="006745BC"/>
    <w:rsid w:val="00674BA4"/>
    <w:rsid w:val="00675D38"/>
    <w:rsid w:val="0067609F"/>
    <w:rsid w:val="00680026"/>
    <w:rsid w:val="00683629"/>
    <w:rsid w:val="00685016"/>
    <w:rsid w:val="006859E2"/>
    <w:rsid w:val="00685AB6"/>
    <w:rsid w:val="006900A1"/>
    <w:rsid w:val="00690CA2"/>
    <w:rsid w:val="0069172F"/>
    <w:rsid w:val="00693053"/>
    <w:rsid w:val="006939F9"/>
    <w:rsid w:val="00694C08"/>
    <w:rsid w:val="0069588A"/>
    <w:rsid w:val="006A157E"/>
    <w:rsid w:val="006A1870"/>
    <w:rsid w:val="006A23AF"/>
    <w:rsid w:val="006B3A7A"/>
    <w:rsid w:val="006B3B13"/>
    <w:rsid w:val="006B5D7E"/>
    <w:rsid w:val="006B6404"/>
    <w:rsid w:val="006B6F5F"/>
    <w:rsid w:val="006C3286"/>
    <w:rsid w:val="006C3909"/>
    <w:rsid w:val="006C4961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E6BFC"/>
    <w:rsid w:val="006F0042"/>
    <w:rsid w:val="006F1B40"/>
    <w:rsid w:val="006F2B63"/>
    <w:rsid w:val="006F369B"/>
    <w:rsid w:val="006F3A2D"/>
    <w:rsid w:val="006F7A6B"/>
    <w:rsid w:val="007007CE"/>
    <w:rsid w:val="00701B72"/>
    <w:rsid w:val="007046DE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4230"/>
    <w:rsid w:val="007352A2"/>
    <w:rsid w:val="007362FE"/>
    <w:rsid w:val="00740FF3"/>
    <w:rsid w:val="007416A5"/>
    <w:rsid w:val="00742224"/>
    <w:rsid w:val="00742334"/>
    <w:rsid w:val="007434E0"/>
    <w:rsid w:val="00743993"/>
    <w:rsid w:val="00750299"/>
    <w:rsid w:val="00751EDF"/>
    <w:rsid w:val="00764007"/>
    <w:rsid w:val="00765582"/>
    <w:rsid w:val="00767640"/>
    <w:rsid w:val="00767B49"/>
    <w:rsid w:val="007711A7"/>
    <w:rsid w:val="007729E2"/>
    <w:rsid w:val="0077352B"/>
    <w:rsid w:val="007740FE"/>
    <w:rsid w:val="00776A4E"/>
    <w:rsid w:val="007823F7"/>
    <w:rsid w:val="00782984"/>
    <w:rsid w:val="00784FAC"/>
    <w:rsid w:val="00785814"/>
    <w:rsid w:val="007910EE"/>
    <w:rsid w:val="00792818"/>
    <w:rsid w:val="00793823"/>
    <w:rsid w:val="007955C3"/>
    <w:rsid w:val="00795D58"/>
    <w:rsid w:val="0079726C"/>
    <w:rsid w:val="007A0C15"/>
    <w:rsid w:val="007A1C97"/>
    <w:rsid w:val="007A21D7"/>
    <w:rsid w:val="007A3493"/>
    <w:rsid w:val="007A3CC3"/>
    <w:rsid w:val="007A43B7"/>
    <w:rsid w:val="007A7FB9"/>
    <w:rsid w:val="007B2D87"/>
    <w:rsid w:val="007B379E"/>
    <w:rsid w:val="007B5F74"/>
    <w:rsid w:val="007B64D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D5A29"/>
    <w:rsid w:val="007D7EB5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4A2C"/>
    <w:rsid w:val="0080559B"/>
    <w:rsid w:val="00805BCC"/>
    <w:rsid w:val="008065FD"/>
    <w:rsid w:val="008123A8"/>
    <w:rsid w:val="008129F7"/>
    <w:rsid w:val="00812D4A"/>
    <w:rsid w:val="008130F1"/>
    <w:rsid w:val="00814575"/>
    <w:rsid w:val="00816CAD"/>
    <w:rsid w:val="00817341"/>
    <w:rsid w:val="00820D63"/>
    <w:rsid w:val="00821549"/>
    <w:rsid w:val="00825FD9"/>
    <w:rsid w:val="00833AAF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54E15"/>
    <w:rsid w:val="008562E6"/>
    <w:rsid w:val="008616D6"/>
    <w:rsid w:val="00861CDF"/>
    <w:rsid w:val="008624F6"/>
    <w:rsid w:val="00863103"/>
    <w:rsid w:val="00863916"/>
    <w:rsid w:val="00863C6C"/>
    <w:rsid w:val="008663D1"/>
    <w:rsid w:val="008672FD"/>
    <w:rsid w:val="00867E02"/>
    <w:rsid w:val="00871700"/>
    <w:rsid w:val="00872F21"/>
    <w:rsid w:val="008731E6"/>
    <w:rsid w:val="00873C09"/>
    <w:rsid w:val="00874B66"/>
    <w:rsid w:val="00876A48"/>
    <w:rsid w:val="00876EB8"/>
    <w:rsid w:val="00876F20"/>
    <w:rsid w:val="00883C7F"/>
    <w:rsid w:val="008857AF"/>
    <w:rsid w:val="00885B4C"/>
    <w:rsid w:val="00886E42"/>
    <w:rsid w:val="00886F89"/>
    <w:rsid w:val="00892B01"/>
    <w:rsid w:val="00893473"/>
    <w:rsid w:val="00894787"/>
    <w:rsid w:val="00895308"/>
    <w:rsid w:val="00896FEF"/>
    <w:rsid w:val="008A0FDC"/>
    <w:rsid w:val="008A3615"/>
    <w:rsid w:val="008A3A1A"/>
    <w:rsid w:val="008A78BE"/>
    <w:rsid w:val="008B0E65"/>
    <w:rsid w:val="008B13AB"/>
    <w:rsid w:val="008B1A67"/>
    <w:rsid w:val="008B220B"/>
    <w:rsid w:val="008B2DED"/>
    <w:rsid w:val="008B38A0"/>
    <w:rsid w:val="008B545D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125B"/>
    <w:rsid w:val="008E21B4"/>
    <w:rsid w:val="008E24EC"/>
    <w:rsid w:val="008E3F7E"/>
    <w:rsid w:val="008E54F8"/>
    <w:rsid w:val="008E5DAD"/>
    <w:rsid w:val="008E6D1D"/>
    <w:rsid w:val="008E77A7"/>
    <w:rsid w:val="008F02D7"/>
    <w:rsid w:val="008F08B4"/>
    <w:rsid w:val="008F18E2"/>
    <w:rsid w:val="008F2650"/>
    <w:rsid w:val="008F3196"/>
    <w:rsid w:val="008F325F"/>
    <w:rsid w:val="008F42C1"/>
    <w:rsid w:val="008F49A5"/>
    <w:rsid w:val="008F52AA"/>
    <w:rsid w:val="008F7F3E"/>
    <w:rsid w:val="00900495"/>
    <w:rsid w:val="00901029"/>
    <w:rsid w:val="00901CDD"/>
    <w:rsid w:val="00902D8A"/>
    <w:rsid w:val="009037C9"/>
    <w:rsid w:val="0090460A"/>
    <w:rsid w:val="009050A5"/>
    <w:rsid w:val="00910BD6"/>
    <w:rsid w:val="00913A0F"/>
    <w:rsid w:val="0091679D"/>
    <w:rsid w:val="00917A80"/>
    <w:rsid w:val="00920BAE"/>
    <w:rsid w:val="00922F94"/>
    <w:rsid w:val="00924F5F"/>
    <w:rsid w:val="009314BA"/>
    <w:rsid w:val="00932793"/>
    <w:rsid w:val="009331D1"/>
    <w:rsid w:val="00935461"/>
    <w:rsid w:val="00935B2B"/>
    <w:rsid w:val="00937048"/>
    <w:rsid w:val="009407D4"/>
    <w:rsid w:val="009425F5"/>
    <w:rsid w:val="00944701"/>
    <w:rsid w:val="009457E2"/>
    <w:rsid w:val="00945F7A"/>
    <w:rsid w:val="0094641A"/>
    <w:rsid w:val="00946D77"/>
    <w:rsid w:val="00952CB1"/>
    <w:rsid w:val="00954E03"/>
    <w:rsid w:val="00962B05"/>
    <w:rsid w:val="00964B34"/>
    <w:rsid w:val="00964E19"/>
    <w:rsid w:val="0096501E"/>
    <w:rsid w:val="0096503B"/>
    <w:rsid w:val="00966940"/>
    <w:rsid w:val="00970B91"/>
    <w:rsid w:val="009731EA"/>
    <w:rsid w:val="00973B85"/>
    <w:rsid w:val="00975BE8"/>
    <w:rsid w:val="00975CAF"/>
    <w:rsid w:val="0098124B"/>
    <w:rsid w:val="00982EF0"/>
    <w:rsid w:val="00983D95"/>
    <w:rsid w:val="0098474F"/>
    <w:rsid w:val="009862DE"/>
    <w:rsid w:val="0098709E"/>
    <w:rsid w:val="00990B02"/>
    <w:rsid w:val="0099239D"/>
    <w:rsid w:val="0099654B"/>
    <w:rsid w:val="00996785"/>
    <w:rsid w:val="00996A28"/>
    <w:rsid w:val="009A21DD"/>
    <w:rsid w:val="009A5D9A"/>
    <w:rsid w:val="009A66AA"/>
    <w:rsid w:val="009A66FF"/>
    <w:rsid w:val="009A750D"/>
    <w:rsid w:val="009B03FB"/>
    <w:rsid w:val="009B2371"/>
    <w:rsid w:val="009B55EE"/>
    <w:rsid w:val="009B717A"/>
    <w:rsid w:val="009C09D3"/>
    <w:rsid w:val="009C0B9B"/>
    <w:rsid w:val="009C0C59"/>
    <w:rsid w:val="009C1D6E"/>
    <w:rsid w:val="009C2AC3"/>
    <w:rsid w:val="009C2E3D"/>
    <w:rsid w:val="009C5363"/>
    <w:rsid w:val="009C5B72"/>
    <w:rsid w:val="009D1251"/>
    <w:rsid w:val="009D15E7"/>
    <w:rsid w:val="009D23CA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47BA"/>
    <w:rsid w:val="009F6C14"/>
    <w:rsid w:val="00A04278"/>
    <w:rsid w:val="00A0555A"/>
    <w:rsid w:val="00A055CF"/>
    <w:rsid w:val="00A14C1B"/>
    <w:rsid w:val="00A2634D"/>
    <w:rsid w:val="00A27583"/>
    <w:rsid w:val="00A27EE5"/>
    <w:rsid w:val="00A27FFA"/>
    <w:rsid w:val="00A30B7C"/>
    <w:rsid w:val="00A3201F"/>
    <w:rsid w:val="00A325BD"/>
    <w:rsid w:val="00A336E8"/>
    <w:rsid w:val="00A361C9"/>
    <w:rsid w:val="00A36E94"/>
    <w:rsid w:val="00A40B53"/>
    <w:rsid w:val="00A411F2"/>
    <w:rsid w:val="00A440F2"/>
    <w:rsid w:val="00A44FBE"/>
    <w:rsid w:val="00A4724C"/>
    <w:rsid w:val="00A472A6"/>
    <w:rsid w:val="00A5353A"/>
    <w:rsid w:val="00A53729"/>
    <w:rsid w:val="00A550FE"/>
    <w:rsid w:val="00A6050D"/>
    <w:rsid w:val="00A6293D"/>
    <w:rsid w:val="00A6318A"/>
    <w:rsid w:val="00A642A3"/>
    <w:rsid w:val="00A64713"/>
    <w:rsid w:val="00A6615D"/>
    <w:rsid w:val="00A70081"/>
    <w:rsid w:val="00A708D1"/>
    <w:rsid w:val="00A7105E"/>
    <w:rsid w:val="00A72A8D"/>
    <w:rsid w:val="00A745E8"/>
    <w:rsid w:val="00A74E63"/>
    <w:rsid w:val="00A750DF"/>
    <w:rsid w:val="00A82CFE"/>
    <w:rsid w:val="00A83D6D"/>
    <w:rsid w:val="00A841DC"/>
    <w:rsid w:val="00A858DA"/>
    <w:rsid w:val="00A87FDB"/>
    <w:rsid w:val="00A92617"/>
    <w:rsid w:val="00A93073"/>
    <w:rsid w:val="00A96586"/>
    <w:rsid w:val="00A96851"/>
    <w:rsid w:val="00AA05AB"/>
    <w:rsid w:val="00AA2206"/>
    <w:rsid w:val="00AA3FDE"/>
    <w:rsid w:val="00AA4F6E"/>
    <w:rsid w:val="00AA6238"/>
    <w:rsid w:val="00AB17C6"/>
    <w:rsid w:val="00AB4866"/>
    <w:rsid w:val="00AB49B4"/>
    <w:rsid w:val="00AB55B7"/>
    <w:rsid w:val="00AB6748"/>
    <w:rsid w:val="00AB707E"/>
    <w:rsid w:val="00AB7446"/>
    <w:rsid w:val="00AC1A87"/>
    <w:rsid w:val="00AC36BB"/>
    <w:rsid w:val="00AC5CC0"/>
    <w:rsid w:val="00AD14BF"/>
    <w:rsid w:val="00AD2C7D"/>
    <w:rsid w:val="00AD3F53"/>
    <w:rsid w:val="00AD4046"/>
    <w:rsid w:val="00AD42F4"/>
    <w:rsid w:val="00AD6399"/>
    <w:rsid w:val="00AE04D3"/>
    <w:rsid w:val="00AE0675"/>
    <w:rsid w:val="00AE30E2"/>
    <w:rsid w:val="00AE334E"/>
    <w:rsid w:val="00AE33A2"/>
    <w:rsid w:val="00AE5B33"/>
    <w:rsid w:val="00AF1914"/>
    <w:rsid w:val="00AF1D95"/>
    <w:rsid w:val="00AF2328"/>
    <w:rsid w:val="00AF286F"/>
    <w:rsid w:val="00AF36B7"/>
    <w:rsid w:val="00AF56AE"/>
    <w:rsid w:val="00B014D1"/>
    <w:rsid w:val="00B027AA"/>
    <w:rsid w:val="00B0484E"/>
    <w:rsid w:val="00B04A1E"/>
    <w:rsid w:val="00B05A7E"/>
    <w:rsid w:val="00B07504"/>
    <w:rsid w:val="00B10465"/>
    <w:rsid w:val="00B10AFE"/>
    <w:rsid w:val="00B10D26"/>
    <w:rsid w:val="00B125BE"/>
    <w:rsid w:val="00B13905"/>
    <w:rsid w:val="00B15FF6"/>
    <w:rsid w:val="00B1718A"/>
    <w:rsid w:val="00B21F85"/>
    <w:rsid w:val="00B2280B"/>
    <w:rsid w:val="00B22B70"/>
    <w:rsid w:val="00B233AD"/>
    <w:rsid w:val="00B23BB7"/>
    <w:rsid w:val="00B24218"/>
    <w:rsid w:val="00B246E7"/>
    <w:rsid w:val="00B25208"/>
    <w:rsid w:val="00B254B3"/>
    <w:rsid w:val="00B26790"/>
    <w:rsid w:val="00B271D3"/>
    <w:rsid w:val="00B3066D"/>
    <w:rsid w:val="00B3158B"/>
    <w:rsid w:val="00B3488D"/>
    <w:rsid w:val="00B34DBE"/>
    <w:rsid w:val="00B34DFB"/>
    <w:rsid w:val="00B36C49"/>
    <w:rsid w:val="00B37B43"/>
    <w:rsid w:val="00B41F7E"/>
    <w:rsid w:val="00B4292E"/>
    <w:rsid w:val="00B43E3B"/>
    <w:rsid w:val="00B45738"/>
    <w:rsid w:val="00B51BE8"/>
    <w:rsid w:val="00B523EB"/>
    <w:rsid w:val="00B52E4C"/>
    <w:rsid w:val="00B6101B"/>
    <w:rsid w:val="00B613C8"/>
    <w:rsid w:val="00B62819"/>
    <w:rsid w:val="00B64C60"/>
    <w:rsid w:val="00B67B22"/>
    <w:rsid w:val="00B70292"/>
    <w:rsid w:val="00B70575"/>
    <w:rsid w:val="00B707E8"/>
    <w:rsid w:val="00B70938"/>
    <w:rsid w:val="00B70E88"/>
    <w:rsid w:val="00B7144E"/>
    <w:rsid w:val="00B71A2E"/>
    <w:rsid w:val="00B73331"/>
    <w:rsid w:val="00B737C4"/>
    <w:rsid w:val="00B74423"/>
    <w:rsid w:val="00B74DAA"/>
    <w:rsid w:val="00B75A86"/>
    <w:rsid w:val="00B7614C"/>
    <w:rsid w:val="00B80BC6"/>
    <w:rsid w:val="00B80D77"/>
    <w:rsid w:val="00B82633"/>
    <w:rsid w:val="00B86439"/>
    <w:rsid w:val="00B86555"/>
    <w:rsid w:val="00B9076A"/>
    <w:rsid w:val="00B930E8"/>
    <w:rsid w:val="00B93187"/>
    <w:rsid w:val="00B95E8B"/>
    <w:rsid w:val="00B9666D"/>
    <w:rsid w:val="00B97013"/>
    <w:rsid w:val="00BA0B10"/>
    <w:rsid w:val="00BA1655"/>
    <w:rsid w:val="00BA4B6F"/>
    <w:rsid w:val="00BA4E30"/>
    <w:rsid w:val="00BA6C32"/>
    <w:rsid w:val="00BA7604"/>
    <w:rsid w:val="00BA7CFA"/>
    <w:rsid w:val="00BB0341"/>
    <w:rsid w:val="00BB1115"/>
    <w:rsid w:val="00BB3593"/>
    <w:rsid w:val="00BB4660"/>
    <w:rsid w:val="00BB5942"/>
    <w:rsid w:val="00BB5E5B"/>
    <w:rsid w:val="00BB639C"/>
    <w:rsid w:val="00BB66C6"/>
    <w:rsid w:val="00BC19C4"/>
    <w:rsid w:val="00BC2B3F"/>
    <w:rsid w:val="00BC5089"/>
    <w:rsid w:val="00BC70F8"/>
    <w:rsid w:val="00BC72DA"/>
    <w:rsid w:val="00BD152D"/>
    <w:rsid w:val="00BD1733"/>
    <w:rsid w:val="00BD2089"/>
    <w:rsid w:val="00BD34CF"/>
    <w:rsid w:val="00BD3BCC"/>
    <w:rsid w:val="00BD3C4E"/>
    <w:rsid w:val="00BD5AFF"/>
    <w:rsid w:val="00BE4219"/>
    <w:rsid w:val="00BF077F"/>
    <w:rsid w:val="00BF1F3D"/>
    <w:rsid w:val="00BF3699"/>
    <w:rsid w:val="00BF382D"/>
    <w:rsid w:val="00BF55F7"/>
    <w:rsid w:val="00C03045"/>
    <w:rsid w:val="00C03AC1"/>
    <w:rsid w:val="00C10E66"/>
    <w:rsid w:val="00C16564"/>
    <w:rsid w:val="00C166D0"/>
    <w:rsid w:val="00C22552"/>
    <w:rsid w:val="00C24332"/>
    <w:rsid w:val="00C24A6A"/>
    <w:rsid w:val="00C30801"/>
    <w:rsid w:val="00C33697"/>
    <w:rsid w:val="00C34F78"/>
    <w:rsid w:val="00C40D5D"/>
    <w:rsid w:val="00C41B0B"/>
    <w:rsid w:val="00C5163D"/>
    <w:rsid w:val="00C51D74"/>
    <w:rsid w:val="00C53DBB"/>
    <w:rsid w:val="00C53F00"/>
    <w:rsid w:val="00C54451"/>
    <w:rsid w:val="00C5674B"/>
    <w:rsid w:val="00C5692E"/>
    <w:rsid w:val="00C60BE6"/>
    <w:rsid w:val="00C62D79"/>
    <w:rsid w:val="00C63F7B"/>
    <w:rsid w:val="00C64BF3"/>
    <w:rsid w:val="00C711E0"/>
    <w:rsid w:val="00C71515"/>
    <w:rsid w:val="00C73713"/>
    <w:rsid w:val="00C75C15"/>
    <w:rsid w:val="00C80CB8"/>
    <w:rsid w:val="00C82A99"/>
    <w:rsid w:val="00C83A77"/>
    <w:rsid w:val="00C8692F"/>
    <w:rsid w:val="00C87756"/>
    <w:rsid w:val="00C911A6"/>
    <w:rsid w:val="00C9205D"/>
    <w:rsid w:val="00C9329A"/>
    <w:rsid w:val="00C93DCA"/>
    <w:rsid w:val="00C961F0"/>
    <w:rsid w:val="00C96785"/>
    <w:rsid w:val="00CA01FD"/>
    <w:rsid w:val="00CA16A8"/>
    <w:rsid w:val="00CA1A0E"/>
    <w:rsid w:val="00CA1F4A"/>
    <w:rsid w:val="00CA33CC"/>
    <w:rsid w:val="00CA4243"/>
    <w:rsid w:val="00CA50EF"/>
    <w:rsid w:val="00CA51F5"/>
    <w:rsid w:val="00CA5482"/>
    <w:rsid w:val="00CA5C15"/>
    <w:rsid w:val="00CA5D63"/>
    <w:rsid w:val="00CB0B02"/>
    <w:rsid w:val="00CB307B"/>
    <w:rsid w:val="00CB499E"/>
    <w:rsid w:val="00CB62A3"/>
    <w:rsid w:val="00CB6767"/>
    <w:rsid w:val="00CB75FB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03A3"/>
    <w:rsid w:val="00CF197C"/>
    <w:rsid w:val="00CF4B8A"/>
    <w:rsid w:val="00CF60AF"/>
    <w:rsid w:val="00CF7CA8"/>
    <w:rsid w:val="00D01AEA"/>
    <w:rsid w:val="00D02D63"/>
    <w:rsid w:val="00D116DB"/>
    <w:rsid w:val="00D14314"/>
    <w:rsid w:val="00D14DF3"/>
    <w:rsid w:val="00D15A88"/>
    <w:rsid w:val="00D1752A"/>
    <w:rsid w:val="00D2004D"/>
    <w:rsid w:val="00D2100F"/>
    <w:rsid w:val="00D23490"/>
    <w:rsid w:val="00D26C19"/>
    <w:rsid w:val="00D275E1"/>
    <w:rsid w:val="00D27826"/>
    <w:rsid w:val="00D31AF1"/>
    <w:rsid w:val="00D3348B"/>
    <w:rsid w:val="00D365DA"/>
    <w:rsid w:val="00D3765C"/>
    <w:rsid w:val="00D4113D"/>
    <w:rsid w:val="00D42349"/>
    <w:rsid w:val="00D52EC1"/>
    <w:rsid w:val="00D546FB"/>
    <w:rsid w:val="00D54832"/>
    <w:rsid w:val="00D56DFD"/>
    <w:rsid w:val="00D57DBC"/>
    <w:rsid w:val="00D601FE"/>
    <w:rsid w:val="00D61490"/>
    <w:rsid w:val="00D6655E"/>
    <w:rsid w:val="00D70509"/>
    <w:rsid w:val="00D74F99"/>
    <w:rsid w:val="00D76606"/>
    <w:rsid w:val="00D80A8A"/>
    <w:rsid w:val="00D81023"/>
    <w:rsid w:val="00D81C7D"/>
    <w:rsid w:val="00D85BA4"/>
    <w:rsid w:val="00D87989"/>
    <w:rsid w:val="00D909BB"/>
    <w:rsid w:val="00D9276B"/>
    <w:rsid w:val="00D93B6E"/>
    <w:rsid w:val="00D949A7"/>
    <w:rsid w:val="00D95074"/>
    <w:rsid w:val="00D950C1"/>
    <w:rsid w:val="00D95F9D"/>
    <w:rsid w:val="00D96678"/>
    <w:rsid w:val="00D969BA"/>
    <w:rsid w:val="00DA1BD4"/>
    <w:rsid w:val="00DA2EFC"/>
    <w:rsid w:val="00DA568E"/>
    <w:rsid w:val="00DA59B4"/>
    <w:rsid w:val="00DA6F26"/>
    <w:rsid w:val="00DB4A42"/>
    <w:rsid w:val="00DB4B54"/>
    <w:rsid w:val="00DB4B72"/>
    <w:rsid w:val="00DB6ACE"/>
    <w:rsid w:val="00DB6DC8"/>
    <w:rsid w:val="00DB7A5B"/>
    <w:rsid w:val="00DB7C76"/>
    <w:rsid w:val="00DB7F02"/>
    <w:rsid w:val="00DC000C"/>
    <w:rsid w:val="00DC1184"/>
    <w:rsid w:val="00DC5387"/>
    <w:rsid w:val="00DC6D2A"/>
    <w:rsid w:val="00DC7313"/>
    <w:rsid w:val="00DC7CC9"/>
    <w:rsid w:val="00DD47B3"/>
    <w:rsid w:val="00DD697C"/>
    <w:rsid w:val="00DD73C1"/>
    <w:rsid w:val="00DE116D"/>
    <w:rsid w:val="00DF1DF1"/>
    <w:rsid w:val="00DF1F3D"/>
    <w:rsid w:val="00DF229A"/>
    <w:rsid w:val="00DF309B"/>
    <w:rsid w:val="00DF5A52"/>
    <w:rsid w:val="00DF78E7"/>
    <w:rsid w:val="00E01A63"/>
    <w:rsid w:val="00E01FDD"/>
    <w:rsid w:val="00E037D5"/>
    <w:rsid w:val="00E054CC"/>
    <w:rsid w:val="00E063DB"/>
    <w:rsid w:val="00E12233"/>
    <w:rsid w:val="00E16EDF"/>
    <w:rsid w:val="00E17996"/>
    <w:rsid w:val="00E2073C"/>
    <w:rsid w:val="00E213C0"/>
    <w:rsid w:val="00E23601"/>
    <w:rsid w:val="00E23628"/>
    <w:rsid w:val="00E246FE"/>
    <w:rsid w:val="00E26880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4B35"/>
    <w:rsid w:val="00E550D3"/>
    <w:rsid w:val="00E55F04"/>
    <w:rsid w:val="00E566EC"/>
    <w:rsid w:val="00E57E49"/>
    <w:rsid w:val="00E6110F"/>
    <w:rsid w:val="00E612A8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4011"/>
    <w:rsid w:val="00E954EE"/>
    <w:rsid w:val="00E965A0"/>
    <w:rsid w:val="00EA0653"/>
    <w:rsid w:val="00EA4D07"/>
    <w:rsid w:val="00EA5D3D"/>
    <w:rsid w:val="00EB0B57"/>
    <w:rsid w:val="00EB12D0"/>
    <w:rsid w:val="00EB15CF"/>
    <w:rsid w:val="00EB5625"/>
    <w:rsid w:val="00EB606F"/>
    <w:rsid w:val="00EB6FCE"/>
    <w:rsid w:val="00EC0990"/>
    <w:rsid w:val="00EC0E0D"/>
    <w:rsid w:val="00EC1481"/>
    <w:rsid w:val="00EC1882"/>
    <w:rsid w:val="00EC1A3C"/>
    <w:rsid w:val="00EC2A1C"/>
    <w:rsid w:val="00EC3EBA"/>
    <w:rsid w:val="00EC4998"/>
    <w:rsid w:val="00EC4F09"/>
    <w:rsid w:val="00EC634C"/>
    <w:rsid w:val="00EC6D58"/>
    <w:rsid w:val="00EC7882"/>
    <w:rsid w:val="00ED0779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43D3"/>
    <w:rsid w:val="00EF5801"/>
    <w:rsid w:val="00EF5CDD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20A8"/>
    <w:rsid w:val="00F15458"/>
    <w:rsid w:val="00F1776E"/>
    <w:rsid w:val="00F25B94"/>
    <w:rsid w:val="00F303A8"/>
    <w:rsid w:val="00F31C25"/>
    <w:rsid w:val="00F327FF"/>
    <w:rsid w:val="00F36C1E"/>
    <w:rsid w:val="00F36E0E"/>
    <w:rsid w:val="00F4134C"/>
    <w:rsid w:val="00F41C09"/>
    <w:rsid w:val="00F41ECC"/>
    <w:rsid w:val="00F43120"/>
    <w:rsid w:val="00F448D6"/>
    <w:rsid w:val="00F5008C"/>
    <w:rsid w:val="00F50E3D"/>
    <w:rsid w:val="00F50FA5"/>
    <w:rsid w:val="00F52BAD"/>
    <w:rsid w:val="00F54B2B"/>
    <w:rsid w:val="00F56581"/>
    <w:rsid w:val="00F56FB2"/>
    <w:rsid w:val="00F5799C"/>
    <w:rsid w:val="00F60208"/>
    <w:rsid w:val="00F60740"/>
    <w:rsid w:val="00F64A6E"/>
    <w:rsid w:val="00F6523C"/>
    <w:rsid w:val="00F66F8F"/>
    <w:rsid w:val="00F67CC2"/>
    <w:rsid w:val="00F718D4"/>
    <w:rsid w:val="00F7597C"/>
    <w:rsid w:val="00F766D3"/>
    <w:rsid w:val="00F76C17"/>
    <w:rsid w:val="00F80A19"/>
    <w:rsid w:val="00F82AA5"/>
    <w:rsid w:val="00F82FB1"/>
    <w:rsid w:val="00F839C2"/>
    <w:rsid w:val="00F83AD8"/>
    <w:rsid w:val="00F85798"/>
    <w:rsid w:val="00F866C1"/>
    <w:rsid w:val="00F866EE"/>
    <w:rsid w:val="00F86F5C"/>
    <w:rsid w:val="00F914B5"/>
    <w:rsid w:val="00F91696"/>
    <w:rsid w:val="00F93014"/>
    <w:rsid w:val="00F976CC"/>
    <w:rsid w:val="00FA0C50"/>
    <w:rsid w:val="00FA222E"/>
    <w:rsid w:val="00FA4362"/>
    <w:rsid w:val="00FA53BE"/>
    <w:rsid w:val="00FA5632"/>
    <w:rsid w:val="00FA5AA6"/>
    <w:rsid w:val="00FA754F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5896"/>
    <w:rsid w:val="00FE7804"/>
    <w:rsid w:val="00FF1243"/>
    <w:rsid w:val="00FF18F4"/>
    <w:rsid w:val="00FF19AB"/>
    <w:rsid w:val="00FF6285"/>
    <w:rsid w:val="00FF6335"/>
    <w:rsid w:val="00FF637A"/>
    <w:rsid w:val="00FF774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5C57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65C57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B8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meta">
    <w:name w:val="hljs-meta"/>
    <w:basedOn w:val="Policepardfaut"/>
    <w:rsid w:val="00CF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F4D4FA6-C56C-421C-BF4B-D9CA75CEC2B1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1568</TotalTime>
  <Pages>4</Pages>
  <Words>809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1038</cp:revision>
  <cp:lastPrinted>2022-03-28T15:37:00Z</cp:lastPrinted>
  <dcterms:created xsi:type="dcterms:W3CDTF">2017-11-17T14:15:00Z</dcterms:created>
  <dcterms:modified xsi:type="dcterms:W3CDTF">2023-07-27T09:56:00Z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