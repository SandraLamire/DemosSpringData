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E215" w14:textId="4C2AFDF9" w:rsidR="007D1E0E" w:rsidRPr="00681E56" w:rsidRDefault="00FE0584" w:rsidP="007D1E0E">
      <w:pPr>
        <w:pStyle w:val="Titre"/>
      </w:pPr>
      <w:r w:rsidRPr="00681E56">
        <w:t xml:space="preserve">JPQL et méthodes de requêtes </w:t>
      </w:r>
    </w:p>
    <w:p w14:paraId="31FD3075" w14:textId="2352F8E7" w:rsidR="000150A7" w:rsidRPr="00681E56" w:rsidRDefault="000150A7" w:rsidP="000150A7">
      <w:pPr>
        <w:pStyle w:val="Titre1"/>
      </w:pPr>
      <w:r w:rsidRPr="00681E56">
        <w:t xml:space="preserve">Démonstration </w:t>
      </w:r>
      <w:r w:rsidR="00C12D5A" w:rsidRPr="00681E56">
        <w:t>1</w:t>
      </w:r>
      <w:r w:rsidR="0037622B" w:rsidRPr="00681E56">
        <w:t>4</w:t>
      </w:r>
      <w:r w:rsidRPr="00681E56">
        <w:t xml:space="preserve"> du module </w:t>
      </w:r>
      <w:r w:rsidR="00B23BB7" w:rsidRPr="00681E56">
        <w:t>2</w:t>
      </w:r>
    </w:p>
    <w:p w14:paraId="5938D2DE" w14:textId="77777777" w:rsidR="000150A7" w:rsidRPr="00681E56" w:rsidRDefault="000150A7" w:rsidP="000150A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681E56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5BD2EA66" w14:textId="5E2D038D" w:rsidR="00AF1D95" w:rsidRPr="00681E56" w:rsidRDefault="0048505C" w:rsidP="00AA4F6E">
            <w:pPr>
              <w:pStyle w:val="TPnormal"/>
            </w:pPr>
            <w:r w:rsidRPr="00681E56">
              <w:t>L</w:t>
            </w:r>
            <w:r w:rsidR="00C12D5A" w:rsidRPr="00681E56">
              <w:t xml:space="preserve">es </w:t>
            </w:r>
            <w:r w:rsidRPr="00681E56">
              <w:t>objectif</w:t>
            </w:r>
            <w:r w:rsidR="00C12D5A" w:rsidRPr="00681E56">
              <w:t>s</w:t>
            </w:r>
            <w:r w:rsidR="00AF1D95" w:rsidRPr="00681E56">
              <w:t xml:space="preserve"> de cette démonstration</w:t>
            </w:r>
            <w:r w:rsidR="00C12D5A" w:rsidRPr="00681E56">
              <w:t xml:space="preserve"> sont</w:t>
            </w:r>
            <w:r w:rsidR="00AF1D95" w:rsidRPr="00681E56">
              <w:t> :</w:t>
            </w:r>
          </w:p>
          <w:p w14:paraId="77EAD1BD" w14:textId="77777777" w:rsidR="00484686" w:rsidRPr="00681E56" w:rsidRDefault="00C12D5A" w:rsidP="00584E65">
            <w:pPr>
              <w:pStyle w:val="TPnormalpuce1"/>
            </w:pPr>
            <w:r w:rsidRPr="00681E56">
              <w:t>Déclaration de méthodes de requêtes dans les Repository</w:t>
            </w:r>
          </w:p>
          <w:p w14:paraId="74FABDBF" w14:textId="77777777" w:rsidR="00C12D5A" w:rsidRPr="00681E56" w:rsidRDefault="00C12D5A" w:rsidP="00584E65">
            <w:pPr>
              <w:pStyle w:val="TPnormalpuce1"/>
            </w:pPr>
            <w:r w:rsidRPr="00681E56">
              <w:t>Utilisation de JPQL pour définir des requêtes</w:t>
            </w:r>
          </w:p>
          <w:p w14:paraId="73FE6ABC" w14:textId="5B121B41" w:rsidR="00C12D5A" w:rsidRPr="00681E56" w:rsidRDefault="00C12D5A" w:rsidP="00584E65">
            <w:pPr>
              <w:pStyle w:val="TPnormalpuce1"/>
            </w:pPr>
            <w:r w:rsidRPr="00681E56">
              <w:t>Création de requête native en SQL</w:t>
            </w:r>
          </w:p>
        </w:tc>
      </w:tr>
    </w:tbl>
    <w:p w14:paraId="044A4A7A" w14:textId="69DAC755" w:rsidR="007D1E0E" w:rsidRPr="00681E56" w:rsidRDefault="007C0A41" w:rsidP="007D1E0E">
      <w:pPr>
        <w:pStyle w:val="TPTitre"/>
      </w:pPr>
      <w:r w:rsidRPr="00681E56">
        <w:t>Déroulement</w:t>
      </w:r>
    </w:p>
    <w:p w14:paraId="2D8A3774" w14:textId="087E225E" w:rsidR="007C0A41" w:rsidRPr="00681E56" w:rsidRDefault="00594338" w:rsidP="007C0A41">
      <w:pPr>
        <w:pStyle w:val="Titre1"/>
      </w:pPr>
      <w:r w:rsidRPr="00681E56">
        <w:t>Contexte</w:t>
      </w:r>
    </w:p>
    <w:p w14:paraId="60828D0D" w14:textId="77777777" w:rsidR="00420690" w:rsidRPr="00681E56" w:rsidRDefault="00420690" w:rsidP="009A5D9A">
      <w:pPr>
        <w:pStyle w:val="TPnormalpuce1"/>
      </w:pPr>
      <w:r w:rsidRPr="00681E56">
        <w:t>Continuer l’application précédente</w:t>
      </w:r>
    </w:p>
    <w:p w14:paraId="7F3BA9AC" w14:textId="77777777" w:rsidR="00565E35" w:rsidRPr="00681E56" w:rsidRDefault="009A5D9A" w:rsidP="00565E35">
      <w:pPr>
        <w:pStyle w:val="TPnormalpuce1"/>
      </w:pPr>
      <w:r w:rsidRPr="00681E56">
        <w:t>Dans cette itération</w:t>
      </w:r>
      <w:r w:rsidR="00CE7ACF" w:rsidRPr="00681E56">
        <w:t xml:space="preserve">, </w:t>
      </w:r>
      <w:r w:rsidR="00565E35" w:rsidRPr="00681E56">
        <w:t xml:space="preserve">nous allons utiliser Spring Data JPA pour créer des requêtes de recherches particulières </w:t>
      </w:r>
    </w:p>
    <w:p w14:paraId="10D639AC" w14:textId="427A2DE5" w:rsidR="006C3909" w:rsidRPr="00681E56" w:rsidRDefault="00565E35" w:rsidP="00565E35">
      <w:pPr>
        <w:pStyle w:val="TPnormalpuce1"/>
        <w:numPr>
          <w:ilvl w:val="1"/>
          <w:numId w:val="1"/>
        </w:numPr>
      </w:pPr>
      <w:r w:rsidRPr="00681E56">
        <w:t>Avec des méthodes de requêtes</w:t>
      </w:r>
    </w:p>
    <w:p w14:paraId="722F2A4B" w14:textId="57D5423A" w:rsidR="00565E35" w:rsidRPr="00681E56" w:rsidRDefault="00565E35" w:rsidP="00565E35">
      <w:pPr>
        <w:pStyle w:val="TPnormalpuce1"/>
        <w:numPr>
          <w:ilvl w:val="1"/>
          <w:numId w:val="1"/>
        </w:numPr>
      </w:pPr>
      <w:r w:rsidRPr="00681E56">
        <w:t>JPQL</w:t>
      </w:r>
    </w:p>
    <w:p w14:paraId="4D80EF99" w14:textId="5A19614B" w:rsidR="00565E35" w:rsidRPr="00681E56" w:rsidRDefault="00565E35" w:rsidP="00565E35">
      <w:pPr>
        <w:pStyle w:val="TPnormalpuce1"/>
        <w:numPr>
          <w:ilvl w:val="1"/>
          <w:numId w:val="1"/>
        </w:numPr>
      </w:pPr>
      <w:r w:rsidRPr="00681E56">
        <w:t>Voir SQL</w:t>
      </w:r>
    </w:p>
    <w:p w14:paraId="62722968" w14:textId="113A7672" w:rsidR="00F50FA5" w:rsidRPr="00681E56" w:rsidRDefault="00495E0B" w:rsidP="00495E0B">
      <w:pPr>
        <w:pStyle w:val="TPnormalpuce1"/>
      </w:pPr>
      <w:r w:rsidRPr="00681E56">
        <w:t>Dans nos itérations précédentes, nous avions laissé des TODO</w:t>
      </w:r>
    </w:p>
    <w:p w14:paraId="1C927509" w14:textId="2FB0EE78" w:rsidR="00495E0B" w:rsidRPr="00681E56" w:rsidRDefault="00495E0B" w:rsidP="00495E0B">
      <w:pPr>
        <w:pStyle w:val="TPnormalpuce1"/>
        <w:numPr>
          <w:ilvl w:val="1"/>
          <w:numId w:val="1"/>
        </w:numPr>
      </w:pPr>
      <w:r w:rsidRPr="00681E56">
        <w:t>Ils correspondent à la recherche d’un employé par son immatriculation.</w:t>
      </w:r>
    </w:p>
    <w:p w14:paraId="2C14188F" w14:textId="40B427FE" w:rsidR="00495E0B" w:rsidRPr="00681E56" w:rsidRDefault="00495E0B" w:rsidP="00495E0B">
      <w:pPr>
        <w:pStyle w:val="TPnormalpuce1"/>
        <w:numPr>
          <w:ilvl w:val="1"/>
          <w:numId w:val="1"/>
        </w:numPr>
      </w:pPr>
      <w:r w:rsidRPr="00681E56">
        <w:t>Nous allons pouvoir compléter ces TODO</w:t>
      </w:r>
    </w:p>
    <w:p w14:paraId="564D76EA" w14:textId="027E8245" w:rsidR="00D01AEA" w:rsidRPr="00681E56" w:rsidRDefault="00D01AEA" w:rsidP="00020C6E">
      <w:pPr>
        <w:rPr>
          <w:lang w:val="fr-FR"/>
        </w:rPr>
      </w:pPr>
    </w:p>
    <w:p w14:paraId="7A0DC81C" w14:textId="77777777" w:rsidR="00216F78" w:rsidRPr="00681E56" w:rsidRDefault="00216F78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681E56">
        <w:rPr>
          <w:lang w:val="fr-FR"/>
        </w:rPr>
        <w:br w:type="page"/>
      </w:r>
    </w:p>
    <w:p w14:paraId="5BD7573C" w14:textId="2A367E87" w:rsidR="00361D39" w:rsidRPr="00681E56" w:rsidRDefault="003F2B1E" w:rsidP="006A157E">
      <w:pPr>
        <w:pStyle w:val="Titre1"/>
        <w:rPr>
          <w:b/>
          <w:lang w:eastAsia="fr-FR"/>
        </w:rPr>
      </w:pPr>
      <w:r w:rsidRPr="00681E56">
        <w:lastRenderedPageBreak/>
        <w:t xml:space="preserve">Dans </w:t>
      </w:r>
      <w:proofErr w:type="spellStart"/>
      <w:r w:rsidRPr="00681E56">
        <w:t>EmployeRepository</w:t>
      </w:r>
      <w:proofErr w:type="spellEnd"/>
      <w:r w:rsidR="00361D39" w:rsidRPr="00681E56">
        <w:t xml:space="preserve"> :</w:t>
      </w:r>
      <w:r w:rsidR="00361D39" w:rsidRPr="00681E56">
        <w:rPr>
          <w:b/>
          <w:lang w:eastAsia="fr-FR"/>
        </w:rPr>
        <w:t xml:space="preserve"> </w:t>
      </w:r>
    </w:p>
    <w:p w14:paraId="2754AE71" w14:textId="3A8450B2" w:rsidR="00250577" w:rsidRPr="00681E56" w:rsidRDefault="003F2B1E" w:rsidP="003F2B1E">
      <w:pPr>
        <w:pStyle w:val="TPnormalpuce1"/>
      </w:pPr>
      <w:r w:rsidRPr="00681E56">
        <w:t>Création d’une méthode de requêtes avec les mots clefs pour rechercher un employé par son immatriculation :</w:t>
      </w:r>
    </w:p>
    <w:p w14:paraId="5562E70F" w14:textId="77777777" w:rsidR="00345C61" w:rsidRPr="00681E56" w:rsidRDefault="00345C61" w:rsidP="00174B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findByImmatriculation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(String </w:t>
      </w:r>
      <w:r w:rsidRPr="00681E56">
        <w:rPr>
          <w:rFonts w:ascii="Consolas" w:hAnsi="Consolas"/>
          <w:color w:val="6A3E3E"/>
          <w:sz w:val="18"/>
          <w:szCs w:val="18"/>
        </w:rPr>
        <w:t>immatriculation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26390D84" w14:textId="77777777" w:rsidR="00345C61" w:rsidRPr="00681E56" w:rsidRDefault="00345C61" w:rsidP="00345C61">
      <w:pPr>
        <w:rPr>
          <w:lang w:val="fr-FR"/>
        </w:rPr>
      </w:pPr>
    </w:p>
    <w:p w14:paraId="4211F9A4" w14:textId="15D89D8F" w:rsidR="003F2B1E" w:rsidRPr="00681E56" w:rsidRDefault="003F2B1E" w:rsidP="003F2B1E">
      <w:pPr>
        <w:pStyle w:val="TPnormalpuce1"/>
      </w:pPr>
      <w:r w:rsidRPr="00681E56">
        <w:t>Création d’une méthode annotée @Query pour rechercher un employé par son email (utilisation du JPQL) :</w:t>
      </w:r>
    </w:p>
    <w:p w14:paraId="4F9176BA" w14:textId="77777777" w:rsidR="00345C61" w:rsidRPr="00681E56" w:rsidRDefault="00345C61" w:rsidP="00F05F8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646464"/>
          <w:sz w:val="18"/>
          <w:szCs w:val="18"/>
        </w:rPr>
        <w:t>@Query</w:t>
      </w:r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 xml:space="preserve">"SELECT e FROM </w:t>
      </w:r>
      <w:proofErr w:type="spellStart"/>
      <w:r w:rsidRPr="00681E56">
        <w:rPr>
          <w:rFonts w:ascii="Consolas" w:hAnsi="Consolas"/>
          <w:color w:val="2A00FF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2A00FF"/>
          <w:sz w:val="18"/>
          <w:szCs w:val="18"/>
        </w:rPr>
        <w:t xml:space="preserve"> e WHERE </w:t>
      </w:r>
      <w:proofErr w:type="spellStart"/>
      <w:r w:rsidRPr="00681E56">
        <w:rPr>
          <w:rFonts w:ascii="Consolas" w:hAnsi="Consolas"/>
          <w:color w:val="2A00FF"/>
          <w:sz w:val="18"/>
          <w:szCs w:val="18"/>
        </w:rPr>
        <w:t>e.email</w:t>
      </w:r>
      <w:proofErr w:type="spellEnd"/>
      <w:r w:rsidRPr="00681E56">
        <w:rPr>
          <w:rFonts w:ascii="Consolas" w:hAnsi="Consolas"/>
          <w:color w:val="2A00FF"/>
          <w:sz w:val="18"/>
          <w:szCs w:val="18"/>
        </w:rPr>
        <w:t xml:space="preserve"> = :email"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A84AFB0" w14:textId="5C7F5A80" w:rsidR="00345C61" w:rsidRPr="00681E56" w:rsidRDefault="00345C61" w:rsidP="00F05F8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5F065F" w:rsidRPr="00681E56">
        <w:rPr>
          <w:rFonts w:ascii="Consolas" w:hAnsi="Consolas"/>
          <w:color w:val="000000"/>
          <w:sz w:val="18"/>
          <w:szCs w:val="18"/>
        </w:rPr>
        <w:t>findByEmailWithJPQL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46464"/>
          <w:sz w:val="18"/>
          <w:szCs w:val="18"/>
        </w:rPr>
        <w:t>@Param</w:t>
      </w:r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"email"</w:t>
      </w:r>
      <w:r w:rsidRPr="00681E56">
        <w:rPr>
          <w:rFonts w:ascii="Consolas" w:hAnsi="Consolas"/>
          <w:color w:val="000000"/>
          <w:sz w:val="18"/>
          <w:szCs w:val="18"/>
        </w:rPr>
        <w:t xml:space="preserve">) String </w:t>
      </w:r>
      <w:r w:rsidRPr="00681E56">
        <w:rPr>
          <w:rFonts w:ascii="Consolas" w:hAnsi="Consolas"/>
          <w:color w:val="6A3E3E"/>
          <w:sz w:val="18"/>
          <w:szCs w:val="18"/>
        </w:rPr>
        <w:t>email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3C2097E2" w14:textId="153FA5C2" w:rsidR="003F2B1E" w:rsidRPr="00681E56" w:rsidRDefault="003F2B1E" w:rsidP="003F2B1E">
      <w:pPr>
        <w:pStyle w:val="TPnormalpuce1"/>
        <w:numPr>
          <w:ilvl w:val="1"/>
          <w:numId w:val="1"/>
        </w:numPr>
      </w:pPr>
      <w:r w:rsidRPr="00681E56">
        <w:t>Il serait possible de créer cette requête avec la solution d’une méthode de requêtes avec les mots clefs ; cela donnerait :</w:t>
      </w:r>
    </w:p>
    <w:p w14:paraId="262E111F" w14:textId="6BDA0EE3" w:rsidR="00345C61" w:rsidRPr="00681E56" w:rsidRDefault="00345C61" w:rsidP="00EC0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  <w:lang w:val="fr-FR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  <w:lang w:val="fr-FR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  <w:lang w:val="fr-FR"/>
        </w:rPr>
        <w:t>findByEmail</w:t>
      </w:r>
      <w:proofErr w:type="spellEnd"/>
      <w:r w:rsidRPr="00681E56">
        <w:rPr>
          <w:rFonts w:ascii="Consolas" w:hAnsi="Consolas"/>
          <w:color w:val="000000"/>
          <w:sz w:val="18"/>
          <w:szCs w:val="18"/>
          <w:lang w:val="fr-FR"/>
        </w:rPr>
        <w:t xml:space="preserve">(String </w:t>
      </w:r>
      <w:r w:rsidRPr="00681E56">
        <w:rPr>
          <w:rFonts w:ascii="Consolas" w:hAnsi="Consolas"/>
          <w:color w:val="6A3E3E"/>
          <w:sz w:val="18"/>
          <w:szCs w:val="18"/>
          <w:lang w:val="fr-FR"/>
        </w:rPr>
        <w:t>email</w:t>
      </w:r>
      <w:r w:rsidRPr="00681E56">
        <w:rPr>
          <w:rFonts w:ascii="Consolas" w:hAnsi="Consolas"/>
          <w:color w:val="000000"/>
          <w:sz w:val="18"/>
          <w:szCs w:val="18"/>
          <w:lang w:val="fr-FR"/>
        </w:rPr>
        <w:t>);</w:t>
      </w:r>
    </w:p>
    <w:p w14:paraId="6FBB10FB" w14:textId="77777777" w:rsidR="00345C61" w:rsidRPr="00681E56" w:rsidRDefault="00345C61" w:rsidP="00345C61">
      <w:pPr>
        <w:rPr>
          <w:lang w:val="fr-FR"/>
        </w:rPr>
      </w:pPr>
    </w:p>
    <w:p w14:paraId="24CEC182" w14:textId="107F9406" w:rsidR="003F2B1E" w:rsidRPr="00681E56" w:rsidRDefault="00F601E2" w:rsidP="003F2B1E">
      <w:pPr>
        <w:pStyle w:val="TPnormalpuce1"/>
      </w:pPr>
      <w:r w:rsidRPr="00681E56">
        <w:t>Création d’une méthode de requêtes avec les mots clefs pour remonter l’ensemble des employés trié par leur civilité</w:t>
      </w:r>
      <w:r w:rsidR="00FB2049" w:rsidRPr="00681E56">
        <w:t> :</w:t>
      </w:r>
    </w:p>
    <w:p w14:paraId="746126BC" w14:textId="77777777" w:rsidR="00812B64" w:rsidRPr="00681E56" w:rsidRDefault="00812B64" w:rsidP="00812B6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List&lt;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findByOrderByCivilite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1526B3B9" w14:textId="77777777" w:rsidR="00812B64" w:rsidRPr="00681E56" w:rsidRDefault="00812B64" w:rsidP="00812B64">
      <w:pPr>
        <w:rPr>
          <w:lang w:val="fr-FR"/>
        </w:rPr>
      </w:pPr>
    </w:p>
    <w:p w14:paraId="4CD404F7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fr.eni.demo.dal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7CCF5D7B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422B26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177E2733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B29390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org.springframework.data.jpa.repository.JpaRepository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26D3D275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org.springframework.data.jpa.repository.Query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273D8F7F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org.springframework.data.repository.query.Param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7FB6CF6D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409610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fr.eni.demo.bo.Employe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7FC9BB40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921857A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JpaRepository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, Integer&gt; {</w:t>
      </w:r>
    </w:p>
    <w:p w14:paraId="160A83A5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C692131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Création d'une requête paramétrée avec JPQL</w:t>
      </w:r>
    </w:p>
    <w:p w14:paraId="582B1CE1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@Query</w:t>
      </w:r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 xml:space="preserve">"SELECT e FROM </w:t>
      </w:r>
      <w:proofErr w:type="spellStart"/>
      <w:r w:rsidRPr="00681E56">
        <w:rPr>
          <w:rFonts w:ascii="Consolas" w:hAnsi="Consolas"/>
          <w:color w:val="2A00FF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2A00FF"/>
          <w:sz w:val="18"/>
          <w:szCs w:val="18"/>
        </w:rPr>
        <w:t xml:space="preserve"> e WHERE </w:t>
      </w:r>
      <w:proofErr w:type="spellStart"/>
      <w:r w:rsidRPr="00681E56">
        <w:rPr>
          <w:rFonts w:ascii="Consolas" w:hAnsi="Consolas"/>
          <w:color w:val="2A00FF"/>
          <w:sz w:val="18"/>
          <w:szCs w:val="18"/>
        </w:rPr>
        <w:t>e.email</w:t>
      </w:r>
      <w:proofErr w:type="spellEnd"/>
      <w:r w:rsidRPr="00681E56">
        <w:rPr>
          <w:rFonts w:ascii="Consolas" w:hAnsi="Consolas"/>
          <w:color w:val="2A00FF"/>
          <w:sz w:val="18"/>
          <w:szCs w:val="18"/>
        </w:rPr>
        <w:t xml:space="preserve"> = :email"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08FFD9E7" w14:textId="4F4DDB8E" w:rsidR="00217D3F" w:rsidRPr="00681E56" w:rsidRDefault="00217D3F" w:rsidP="004333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="004333E0" w:rsidRPr="00681E56">
        <w:rPr>
          <w:rFonts w:ascii="Consolas" w:hAnsi="Consolas"/>
          <w:color w:val="000000"/>
          <w:sz w:val="18"/>
          <w:szCs w:val="18"/>
        </w:rPr>
        <w:t>findByEmailWithJPQL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46464"/>
          <w:sz w:val="18"/>
          <w:szCs w:val="18"/>
        </w:rPr>
        <w:t>@Param</w:t>
      </w:r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"email"</w:t>
      </w:r>
      <w:r w:rsidRPr="00681E56">
        <w:rPr>
          <w:rFonts w:ascii="Consolas" w:hAnsi="Consolas"/>
          <w:color w:val="000000"/>
          <w:sz w:val="18"/>
          <w:szCs w:val="18"/>
        </w:rPr>
        <w:t xml:space="preserve">) String </w:t>
      </w:r>
      <w:r w:rsidRPr="00681E56">
        <w:rPr>
          <w:rFonts w:ascii="Consolas" w:hAnsi="Consolas"/>
          <w:color w:val="6A3E3E"/>
          <w:sz w:val="18"/>
          <w:szCs w:val="18"/>
        </w:rPr>
        <w:t>email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5A57378D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EFB04BF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Méthodes de requêtes avec mots clefs via Spring Data JPA</w:t>
      </w:r>
    </w:p>
    <w:p w14:paraId="5EF1FC23" w14:textId="71E4DFA2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findByImmatriculation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="00636B56" w:rsidRPr="00681E56">
        <w:rPr>
          <w:rFonts w:ascii="Consolas" w:hAnsi="Consolas"/>
          <w:color w:val="000000"/>
          <w:sz w:val="18"/>
          <w:szCs w:val="18"/>
        </w:rPr>
        <w:t>(</w:t>
      </w:r>
      <w:r w:rsidR="00636B56" w:rsidRPr="00681E56">
        <w:rPr>
          <w:rFonts w:ascii="Consolas" w:hAnsi="Consolas"/>
          <w:color w:val="646464"/>
          <w:sz w:val="18"/>
          <w:szCs w:val="18"/>
        </w:rPr>
        <w:t>@Param</w:t>
      </w:r>
      <w:r w:rsidR="00636B56" w:rsidRPr="00681E56">
        <w:rPr>
          <w:rFonts w:ascii="Consolas" w:hAnsi="Consolas"/>
          <w:color w:val="000000"/>
          <w:sz w:val="18"/>
          <w:szCs w:val="18"/>
        </w:rPr>
        <w:t>(</w:t>
      </w:r>
      <w:r w:rsidR="00636B56" w:rsidRPr="00681E56">
        <w:rPr>
          <w:rFonts w:ascii="Consolas" w:hAnsi="Consolas"/>
          <w:color w:val="2A00FF"/>
          <w:sz w:val="18"/>
          <w:szCs w:val="18"/>
        </w:rPr>
        <w:t>"</w:t>
      </w:r>
      <w:r w:rsidR="00636B56">
        <w:rPr>
          <w:rFonts w:ascii="Consolas" w:hAnsi="Consolas"/>
          <w:color w:val="2A00FF"/>
          <w:sz w:val="18"/>
          <w:szCs w:val="18"/>
        </w:rPr>
        <w:t>immatriculation</w:t>
      </w:r>
      <w:r w:rsidR="00636B56" w:rsidRPr="00681E56">
        <w:rPr>
          <w:rFonts w:ascii="Consolas" w:hAnsi="Consolas"/>
          <w:color w:val="2A00FF"/>
          <w:sz w:val="18"/>
          <w:szCs w:val="18"/>
        </w:rPr>
        <w:t>"</w:t>
      </w:r>
      <w:r w:rsidR="00636B56" w:rsidRPr="00681E56">
        <w:rPr>
          <w:rFonts w:ascii="Consolas" w:hAnsi="Consolas"/>
          <w:color w:val="000000"/>
          <w:sz w:val="18"/>
          <w:szCs w:val="18"/>
        </w:rPr>
        <w:t xml:space="preserve">) </w:t>
      </w:r>
      <w:r w:rsidRPr="00681E56">
        <w:rPr>
          <w:rFonts w:ascii="Consolas" w:hAnsi="Consolas"/>
          <w:color w:val="000000"/>
          <w:sz w:val="18"/>
          <w:szCs w:val="18"/>
        </w:rPr>
        <w:t xml:space="preserve">String </w:t>
      </w:r>
      <w:r w:rsidRPr="00681E56">
        <w:rPr>
          <w:rFonts w:ascii="Consolas" w:hAnsi="Consolas"/>
          <w:color w:val="6A3E3E"/>
          <w:sz w:val="18"/>
          <w:szCs w:val="18"/>
        </w:rPr>
        <w:t>immatriculation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0462A203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6EDF1A7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Méthodes de requêtes avec mots clefs via Spring Data JPA</w:t>
      </w:r>
    </w:p>
    <w:p w14:paraId="015C8616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  <w:t>List&lt;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findByOrderByCivilite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5590BB7B" w14:textId="77777777" w:rsidR="00217D3F" w:rsidRPr="00681E56" w:rsidRDefault="00217D3F" w:rsidP="00217D3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EE921C0" w14:textId="26C91F27" w:rsidR="00217D3F" w:rsidRPr="00681E56" w:rsidRDefault="00217D3F" w:rsidP="001F166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}</w:t>
      </w:r>
    </w:p>
    <w:p w14:paraId="7D3EE556" w14:textId="77777777" w:rsidR="0046396E" w:rsidRPr="00681E56" w:rsidRDefault="0046396E" w:rsidP="0046396E">
      <w:pPr>
        <w:rPr>
          <w:lang w:val="fr-FR"/>
        </w:rPr>
      </w:pPr>
    </w:p>
    <w:p w14:paraId="5CD153FD" w14:textId="77777777" w:rsidR="00276E62" w:rsidRPr="00681E56" w:rsidRDefault="00276E62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681E56">
        <w:rPr>
          <w:lang w:val="fr-FR"/>
        </w:rPr>
        <w:br w:type="page"/>
      </w:r>
    </w:p>
    <w:p w14:paraId="6B029AE0" w14:textId="3CDF47C6" w:rsidR="00056755" w:rsidRPr="00681E56" w:rsidRDefault="00056755" w:rsidP="00056755">
      <w:pPr>
        <w:pStyle w:val="Titre1"/>
        <w:rPr>
          <w:b/>
          <w:lang w:eastAsia="fr-FR"/>
        </w:rPr>
      </w:pPr>
      <w:r w:rsidRPr="00681E56">
        <w:lastRenderedPageBreak/>
        <w:t xml:space="preserve">Dans </w:t>
      </w:r>
      <w:proofErr w:type="spellStart"/>
      <w:r w:rsidRPr="00681E56">
        <w:t>CoursRepository</w:t>
      </w:r>
      <w:proofErr w:type="spellEnd"/>
      <w:r w:rsidRPr="00681E56">
        <w:t xml:space="preserve"> :</w:t>
      </w:r>
      <w:r w:rsidRPr="00681E56">
        <w:rPr>
          <w:b/>
          <w:lang w:eastAsia="fr-FR"/>
        </w:rPr>
        <w:t xml:space="preserve"> </w:t>
      </w:r>
    </w:p>
    <w:p w14:paraId="3738F609" w14:textId="02B5F114" w:rsidR="004F7266" w:rsidRPr="00681E56" w:rsidRDefault="00EC1FCA" w:rsidP="004F7266">
      <w:pPr>
        <w:pStyle w:val="TPnormalpuce1"/>
      </w:pPr>
      <w:r w:rsidRPr="00681E56">
        <w:t>Création d’une méthode annotée @Query pour rechercher tous les cours en filière développement</w:t>
      </w:r>
      <w:r w:rsidR="00905FCF" w:rsidRPr="00681E56">
        <w:t xml:space="preserve"> </w:t>
      </w:r>
      <w:r w:rsidR="00676E95" w:rsidRPr="00681E56">
        <w:t xml:space="preserve">(utilisation du JPQL) </w:t>
      </w:r>
      <w:r w:rsidR="004F7266" w:rsidRPr="00681E56">
        <w:t>:</w:t>
      </w:r>
    </w:p>
    <w:p w14:paraId="6A77FB57" w14:textId="77777777" w:rsidR="00905FCF" w:rsidRPr="00681E56" w:rsidRDefault="00905FCF" w:rsidP="00905FC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646464"/>
          <w:sz w:val="18"/>
          <w:szCs w:val="18"/>
        </w:rPr>
        <w:t>@Query</w:t>
      </w:r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 xml:space="preserve">"SELECT c FROM Cours c WHERE </w:t>
      </w:r>
      <w:proofErr w:type="spellStart"/>
      <w:r w:rsidRPr="00681E56">
        <w:rPr>
          <w:rFonts w:ascii="Consolas" w:hAnsi="Consolas"/>
          <w:color w:val="2A00FF"/>
          <w:sz w:val="18"/>
          <w:szCs w:val="18"/>
        </w:rPr>
        <w:t>c.filiere</w:t>
      </w:r>
      <w:proofErr w:type="spellEnd"/>
      <w:r w:rsidRPr="00681E56">
        <w:rPr>
          <w:rFonts w:ascii="Consolas" w:hAnsi="Consolas"/>
          <w:color w:val="2A00FF"/>
          <w:sz w:val="18"/>
          <w:szCs w:val="18"/>
        </w:rPr>
        <w:t xml:space="preserve"> = 'Développement'"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7F222EE" w14:textId="7DA48E9F" w:rsidR="00905FCF" w:rsidRPr="00681E56" w:rsidRDefault="00905FCF" w:rsidP="00905FCF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 xml:space="preserve">List&lt;Cours&gt;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findWithJPQL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7E39AFCE" w14:textId="33D744A0" w:rsidR="004F7266" w:rsidRPr="00681E56" w:rsidRDefault="005E6620" w:rsidP="005E6620">
      <w:pPr>
        <w:pStyle w:val="TPnormalpuce1"/>
        <w:numPr>
          <w:ilvl w:val="1"/>
          <w:numId w:val="1"/>
        </w:numPr>
      </w:pPr>
      <w:r w:rsidRPr="00681E56">
        <w:t>Nous manipulons les classes et les attributs</w:t>
      </w:r>
    </w:p>
    <w:p w14:paraId="46AEC631" w14:textId="15C9F016" w:rsidR="005E6620" w:rsidRPr="00681E56" w:rsidRDefault="005E6620" w:rsidP="005E6620">
      <w:pPr>
        <w:pStyle w:val="TPnormalpuce1"/>
        <w:numPr>
          <w:ilvl w:val="1"/>
          <w:numId w:val="1"/>
        </w:numPr>
      </w:pPr>
      <w:r w:rsidRPr="00681E56">
        <w:t xml:space="preserve">Cours et </w:t>
      </w:r>
      <w:proofErr w:type="spellStart"/>
      <w:r w:rsidRPr="00681E56">
        <w:t>filiere</w:t>
      </w:r>
      <w:proofErr w:type="spellEnd"/>
    </w:p>
    <w:p w14:paraId="2FB09E9A" w14:textId="77777777" w:rsidR="00905FCF" w:rsidRPr="00681E56" w:rsidRDefault="00905FCF" w:rsidP="004F7266">
      <w:pPr>
        <w:rPr>
          <w:lang w:val="fr-FR"/>
        </w:rPr>
      </w:pPr>
    </w:p>
    <w:p w14:paraId="061A76FD" w14:textId="51557F2D" w:rsidR="004F7266" w:rsidRPr="00681E56" w:rsidRDefault="004F7266" w:rsidP="004F7266">
      <w:pPr>
        <w:pStyle w:val="TPnormalpuce1"/>
      </w:pPr>
      <w:r w:rsidRPr="00681E56">
        <w:t xml:space="preserve">Création d’une méthode annotée @Query </w:t>
      </w:r>
      <w:r w:rsidR="00676E95" w:rsidRPr="00681E56">
        <w:t xml:space="preserve">et le paramètre </w:t>
      </w:r>
      <w:proofErr w:type="spellStart"/>
      <w:r w:rsidR="00676E95" w:rsidRPr="00681E56">
        <w:t>nativeQuery</w:t>
      </w:r>
      <w:proofErr w:type="spellEnd"/>
      <w:r w:rsidR="00676E95" w:rsidRPr="00681E56">
        <w:t xml:space="preserve"> </w:t>
      </w:r>
      <w:r w:rsidRPr="00681E56">
        <w:t>pour rechercher un employé par son email</w:t>
      </w:r>
      <w:r w:rsidR="00676E95" w:rsidRPr="00681E56">
        <w:t xml:space="preserve"> en </w:t>
      </w:r>
      <w:r w:rsidRPr="00681E56">
        <w:t>utilisa</w:t>
      </w:r>
      <w:r w:rsidR="00676E95" w:rsidRPr="00681E56">
        <w:t>nt</w:t>
      </w:r>
      <w:r w:rsidRPr="00681E56">
        <w:t xml:space="preserve"> du </w:t>
      </w:r>
      <w:r w:rsidR="00676E95" w:rsidRPr="00681E56">
        <w:t>S</w:t>
      </w:r>
      <w:r w:rsidRPr="00681E56">
        <w:t>QL :</w:t>
      </w:r>
    </w:p>
    <w:p w14:paraId="5C69A561" w14:textId="4DBADC44" w:rsidR="004F7266" w:rsidRPr="00681E56" w:rsidRDefault="004F7266" w:rsidP="00C079E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03943F7" w14:textId="77777777" w:rsidR="00C079EE" w:rsidRPr="00681E56" w:rsidRDefault="00C079EE" w:rsidP="00C079E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646464"/>
          <w:sz w:val="18"/>
          <w:szCs w:val="18"/>
        </w:rPr>
        <w:t>@Query</w:t>
      </w:r>
      <w:r w:rsidRPr="00681E56">
        <w:rPr>
          <w:rFonts w:ascii="Consolas" w:hAnsi="Consolas"/>
          <w:color w:val="000000"/>
          <w:sz w:val="18"/>
          <w:szCs w:val="18"/>
        </w:rPr>
        <w:t xml:space="preserve">(value = </w:t>
      </w:r>
      <w:r w:rsidRPr="00681E56">
        <w:rPr>
          <w:rFonts w:ascii="Consolas" w:hAnsi="Consolas"/>
          <w:color w:val="2A00FF"/>
          <w:sz w:val="18"/>
          <w:szCs w:val="18"/>
        </w:rPr>
        <w:t xml:space="preserve">"SELECT c.* FROM COMPUTER_COURSE c WHERE </w:t>
      </w:r>
      <w:proofErr w:type="spellStart"/>
      <w:r w:rsidRPr="00681E56">
        <w:rPr>
          <w:rFonts w:ascii="Consolas" w:hAnsi="Consolas"/>
          <w:color w:val="2A00FF"/>
          <w:sz w:val="18"/>
          <w:szCs w:val="18"/>
        </w:rPr>
        <w:t>c.COMPUTER_SCIENCE_COURSE</w:t>
      </w:r>
      <w:proofErr w:type="spellEnd"/>
      <w:r w:rsidRPr="00681E56">
        <w:rPr>
          <w:rFonts w:ascii="Consolas" w:hAnsi="Consolas"/>
          <w:color w:val="2A00FF"/>
          <w:sz w:val="18"/>
          <w:szCs w:val="18"/>
        </w:rPr>
        <w:t xml:space="preserve"> like '%Réseau%'"</w:t>
      </w:r>
      <w:r w:rsidRPr="00681E56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nativeQuery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7C3EF9C3" w14:textId="7F607E46" w:rsidR="00C079EE" w:rsidRPr="00681E56" w:rsidRDefault="00C079EE" w:rsidP="00A52B76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  <w:t xml:space="preserve">List&lt;Cours&gt;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findWithSQL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4D728334" w14:textId="2E77AB66" w:rsidR="0046396E" w:rsidRPr="00681E56" w:rsidRDefault="00A52B76" w:rsidP="00A52B76">
      <w:pPr>
        <w:pStyle w:val="TPnormalpuce1"/>
        <w:numPr>
          <w:ilvl w:val="1"/>
          <w:numId w:val="1"/>
        </w:numPr>
      </w:pPr>
      <w:r w:rsidRPr="00681E56">
        <w:t>Nous manipulons la base de données en SQL</w:t>
      </w:r>
    </w:p>
    <w:p w14:paraId="0B3A84C8" w14:textId="783451AA" w:rsidR="00A52B76" w:rsidRPr="00681E56" w:rsidRDefault="00A52B76" w:rsidP="00A52B76">
      <w:pPr>
        <w:pStyle w:val="TPnormalpuce1"/>
        <w:numPr>
          <w:ilvl w:val="1"/>
          <w:numId w:val="1"/>
        </w:numPr>
      </w:pPr>
      <w:r w:rsidRPr="00681E56">
        <w:t xml:space="preserve">D’où la table </w:t>
      </w:r>
      <w:r w:rsidRPr="00681E56">
        <w:rPr>
          <w:rFonts w:ascii="Consolas" w:hAnsi="Consolas"/>
          <w:color w:val="2A00FF"/>
          <w:sz w:val="18"/>
          <w:szCs w:val="18"/>
        </w:rPr>
        <w:t>COMPUTER_COURSE</w:t>
      </w:r>
    </w:p>
    <w:p w14:paraId="418A24AD" w14:textId="13E20754" w:rsidR="00A0555A" w:rsidRPr="00681E56" w:rsidRDefault="00A52B76" w:rsidP="005A66BB">
      <w:pPr>
        <w:pStyle w:val="TPnormalpuce1"/>
        <w:numPr>
          <w:ilvl w:val="1"/>
          <w:numId w:val="1"/>
        </w:numPr>
      </w:pPr>
      <w:r w:rsidRPr="00681E56">
        <w:t xml:space="preserve">Et la colonne </w:t>
      </w:r>
      <w:r w:rsidRPr="00681E56">
        <w:rPr>
          <w:rFonts w:ascii="Consolas" w:hAnsi="Consolas"/>
          <w:color w:val="2A00FF"/>
          <w:sz w:val="18"/>
          <w:szCs w:val="18"/>
        </w:rPr>
        <w:t>COMPUTER_SCIENCE_COURSE</w:t>
      </w:r>
    </w:p>
    <w:p w14:paraId="0B96AEF9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fr.eni.demo.dal.formation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2EC34087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38F4C1E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java.util.List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7B67E2E7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B78A71C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org.springframework.data.jpa.repository.JpaRepository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3EAFCC4A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org.springframework.data.jpa.repository.Query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793D1B08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842EE2E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fr.eni.demo.bo.formation.Cours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7AB82051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4BCB9D1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CoursRepository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extends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JpaRepository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&lt;Cours, Integer&gt; {</w:t>
      </w:r>
    </w:p>
    <w:p w14:paraId="57313A1A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68ED39C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Création d'une requête avec JPQL</w:t>
      </w:r>
    </w:p>
    <w:p w14:paraId="0058CB30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@Query</w:t>
      </w:r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 xml:space="preserve">"SELECT c FROM Cours c WHERE </w:t>
      </w:r>
      <w:proofErr w:type="spellStart"/>
      <w:r w:rsidRPr="00681E56">
        <w:rPr>
          <w:rFonts w:ascii="Consolas" w:hAnsi="Consolas"/>
          <w:color w:val="2A00FF"/>
          <w:sz w:val="18"/>
          <w:szCs w:val="18"/>
        </w:rPr>
        <w:t>c.filiere</w:t>
      </w:r>
      <w:proofErr w:type="spellEnd"/>
      <w:r w:rsidRPr="00681E56">
        <w:rPr>
          <w:rFonts w:ascii="Consolas" w:hAnsi="Consolas"/>
          <w:color w:val="2A00FF"/>
          <w:sz w:val="18"/>
          <w:szCs w:val="18"/>
        </w:rPr>
        <w:t xml:space="preserve"> = 'Développement'"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697796CC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  <w:t xml:space="preserve">List&lt;Cours&gt;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findWithJPQL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2BE11051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43BAD1E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Création d'une requête native - SQL</w:t>
      </w:r>
    </w:p>
    <w:p w14:paraId="17D6B9A2" w14:textId="77777777" w:rsidR="0063053F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@Query</w:t>
      </w:r>
      <w:r w:rsidRPr="00681E56">
        <w:rPr>
          <w:rFonts w:ascii="Consolas" w:hAnsi="Consolas"/>
          <w:color w:val="000000"/>
          <w:sz w:val="18"/>
          <w:szCs w:val="18"/>
        </w:rPr>
        <w:t>(</w:t>
      </w:r>
    </w:p>
    <w:p w14:paraId="0D3F5BF5" w14:textId="7F666FAA" w:rsidR="0063053F" w:rsidRPr="00681E56" w:rsidRDefault="008A1EEE" w:rsidP="006305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418"/>
        <w:rPr>
          <w:rFonts w:ascii="Consolas" w:hAnsi="Consolas"/>
          <w:color w:val="000000"/>
          <w:sz w:val="17"/>
          <w:szCs w:val="17"/>
        </w:rPr>
      </w:pPr>
      <w:r w:rsidRPr="00681E56">
        <w:rPr>
          <w:rFonts w:ascii="Consolas" w:hAnsi="Consolas"/>
          <w:color w:val="000000"/>
          <w:sz w:val="17"/>
          <w:szCs w:val="17"/>
        </w:rPr>
        <w:t xml:space="preserve">value = </w:t>
      </w:r>
      <w:r w:rsidRPr="00681E56">
        <w:rPr>
          <w:rFonts w:ascii="Consolas" w:hAnsi="Consolas"/>
          <w:color w:val="2A00FF"/>
          <w:sz w:val="17"/>
          <w:szCs w:val="17"/>
        </w:rPr>
        <w:t xml:space="preserve">"SELECT c.* FROM COMPUTER_COURSE c WHERE </w:t>
      </w:r>
      <w:proofErr w:type="spellStart"/>
      <w:r w:rsidRPr="00681E56">
        <w:rPr>
          <w:rFonts w:ascii="Consolas" w:hAnsi="Consolas"/>
          <w:color w:val="2A00FF"/>
          <w:sz w:val="17"/>
          <w:szCs w:val="17"/>
        </w:rPr>
        <w:t>c.COMPUTER_SCIENCE_COURSE</w:t>
      </w:r>
      <w:proofErr w:type="spellEnd"/>
      <w:r w:rsidRPr="00681E56">
        <w:rPr>
          <w:rFonts w:ascii="Consolas" w:hAnsi="Consolas"/>
          <w:color w:val="2A00FF"/>
          <w:sz w:val="17"/>
          <w:szCs w:val="17"/>
        </w:rPr>
        <w:t xml:space="preserve"> like '%Réseau%'"</w:t>
      </w:r>
      <w:r w:rsidRPr="00681E56">
        <w:rPr>
          <w:rFonts w:ascii="Consolas" w:hAnsi="Consolas"/>
          <w:color w:val="000000"/>
          <w:sz w:val="17"/>
          <w:szCs w:val="17"/>
        </w:rPr>
        <w:t xml:space="preserve">, </w:t>
      </w:r>
    </w:p>
    <w:p w14:paraId="306D52DB" w14:textId="7A398F67" w:rsidR="008A1EEE" w:rsidRPr="00681E56" w:rsidRDefault="008A1EEE" w:rsidP="006305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418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nativeQuery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true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6D10783E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  <w:t xml:space="preserve">List&lt;Cours&gt;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findWithSQL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2BE1D6D0" w14:textId="77777777" w:rsidR="008A1EEE" w:rsidRPr="00681E56" w:rsidRDefault="008A1EEE" w:rsidP="008A1EE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}</w:t>
      </w:r>
    </w:p>
    <w:p w14:paraId="11FABFCF" w14:textId="77777777" w:rsidR="008A1EEE" w:rsidRPr="00681E56" w:rsidRDefault="008A1EEE" w:rsidP="008A1EE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8DACE7A" w14:textId="77777777" w:rsidR="008A1EEE" w:rsidRPr="00681E56" w:rsidRDefault="008A1EEE" w:rsidP="008A1EEE">
      <w:pPr>
        <w:rPr>
          <w:lang w:val="fr-FR"/>
        </w:rPr>
      </w:pPr>
    </w:p>
    <w:p w14:paraId="6DDBAA83" w14:textId="69002973" w:rsidR="005E53A9" w:rsidRPr="00681E56" w:rsidRDefault="005E53A9" w:rsidP="008B545D">
      <w:pPr>
        <w:rPr>
          <w:lang w:val="fr-FR"/>
        </w:rPr>
      </w:pPr>
    </w:p>
    <w:p w14:paraId="42528D6A" w14:textId="77777777" w:rsidR="00F53B5E" w:rsidRPr="00681E56" w:rsidRDefault="00F53B5E">
      <w:pPr>
        <w:rPr>
          <w:rFonts w:asciiTheme="majorHAnsi" w:eastAsiaTheme="majorEastAsia" w:hAnsiTheme="majorHAnsi" w:cstheme="majorBidi"/>
          <w:color w:val="962D3E"/>
          <w:sz w:val="28"/>
          <w:szCs w:val="28"/>
          <w:lang w:val="fr-FR"/>
        </w:rPr>
      </w:pPr>
      <w:r w:rsidRPr="00681E56">
        <w:rPr>
          <w:lang w:val="fr-FR"/>
        </w:rPr>
        <w:br w:type="page"/>
      </w:r>
    </w:p>
    <w:p w14:paraId="2B449049" w14:textId="45CC1BC7" w:rsidR="007C5F5C" w:rsidRPr="00681E56" w:rsidRDefault="001F6B50" w:rsidP="007C5F5C">
      <w:pPr>
        <w:pStyle w:val="Titre1"/>
      </w:pPr>
      <w:r w:rsidRPr="00681E56">
        <w:lastRenderedPageBreak/>
        <w:t>Utilisation</w:t>
      </w:r>
      <w:r w:rsidR="004B2B1A" w:rsidRPr="00681E56">
        <w:t xml:space="preserve"> d</w:t>
      </w:r>
      <w:r w:rsidR="00564615" w:rsidRPr="00681E56">
        <w:t>e</w:t>
      </w:r>
      <w:r w:rsidRPr="00681E56">
        <w:t>s</w:t>
      </w:r>
      <w:r w:rsidR="004B2B1A" w:rsidRPr="00681E56">
        <w:t xml:space="preserve"> test</w:t>
      </w:r>
      <w:r w:rsidR="00564615" w:rsidRPr="00681E56">
        <w:t>s</w:t>
      </w:r>
      <w:r w:rsidR="004B2B1A" w:rsidRPr="00681E56">
        <w:t xml:space="preserve"> unitaire</w:t>
      </w:r>
      <w:r w:rsidR="00564615" w:rsidRPr="00681E56">
        <w:t>s</w:t>
      </w:r>
    </w:p>
    <w:p w14:paraId="01C60863" w14:textId="52840BB9" w:rsidR="00485FEA" w:rsidRPr="00681E56" w:rsidRDefault="00560BB6" w:rsidP="00B70E88">
      <w:pPr>
        <w:pStyle w:val="TPnormalpuce1"/>
      </w:pPr>
      <w:r w:rsidRPr="00681E56">
        <w:t xml:space="preserve">Créer une classe </w:t>
      </w:r>
      <w:proofErr w:type="spellStart"/>
      <w:r w:rsidRPr="00681E56">
        <w:t>Test</w:t>
      </w:r>
      <w:r w:rsidR="00F53B5E" w:rsidRPr="00681E56">
        <w:t>JPQLMethodesRequetes</w:t>
      </w:r>
      <w:proofErr w:type="spellEnd"/>
    </w:p>
    <w:p w14:paraId="0DD6AA5A" w14:textId="4EE53FDA" w:rsidR="00E45457" w:rsidRPr="00681E56" w:rsidRDefault="00560BB6" w:rsidP="00560BB6">
      <w:pPr>
        <w:pStyle w:val="TPnormalpuce1"/>
        <w:numPr>
          <w:ilvl w:val="1"/>
          <w:numId w:val="1"/>
        </w:numPr>
      </w:pPr>
      <w:r w:rsidRPr="00681E56">
        <w:t xml:space="preserve">Se faire injecter </w:t>
      </w:r>
      <w:proofErr w:type="spellStart"/>
      <w:r w:rsidRPr="00681E56">
        <w:t>TestEntityManager</w:t>
      </w:r>
      <w:proofErr w:type="spellEnd"/>
      <w:r w:rsidR="009B717A" w:rsidRPr="00681E56">
        <w:t xml:space="preserve">, </w:t>
      </w:r>
      <w:proofErr w:type="spellStart"/>
      <w:r w:rsidRPr="00681E56">
        <w:t>E</w:t>
      </w:r>
      <w:r w:rsidR="009B717A" w:rsidRPr="00681E56">
        <w:t>mploye</w:t>
      </w:r>
      <w:r w:rsidRPr="00681E56">
        <w:t>Repository</w:t>
      </w:r>
      <w:proofErr w:type="spellEnd"/>
      <w:r w:rsidR="009B717A" w:rsidRPr="00681E56">
        <w:t xml:space="preserve"> et </w:t>
      </w:r>
      <w:proofErr w:type="spellStart"/>
      <w:r w:rsidR="009B717A" w:rsidRPr="00681E56">
        <w:t>CiviliteRepository</w:t>
      </w:r>
      <w:proofErr w:type="spellEnd"/>
    </w:p>
    <w:p w14:paraId="6C0383E7" w14:textId="3E0DED98" w:rsidR="009B717A" w:rsidRPr="00681E56" w:rsidRDefault="009B717A" w:rsidP="009B717A">
      <w:pPr>
        <w:pStyle w:val="TPnormalpuce1"/>
      </w:pPr>
      <w:r w:rsidRPr="00681E56">
        <w:t>Créer une méthode de pré-chargement</w:t>
      </w:r>
      <w:r w:rsidR="00364E35" w:rsidRPr="00681E56">
        <w:t>, elle va charger :</w:t>
      </w:r>
    </w:p>
    <w:p w14:paraId="4BE5FC6A" w14:textId="1261BF0F" w:rsidR="00364E35" w:rsidRPr="00681E56" w:rsidRDefault="00364E35" w:rsidP="00364E35">
      <w:pPr>
        <w:pStyle w:val="TPnormalpuce1"/>
        <w:numPr>
          <w:ilvl w:val="1"/>
          <w:numId w:val="1"/>
        </w:numPr>
      </w:pPr>
      <w:r w:rsidRPr="00681E56">
        <w:t>Des civilités</w:t>
      </w:r>
    </w:p>
    <w:p w14:paraId="050F63BE" w14:textId="4C1770C6" w:rsidR="00364E35" w:rsidRPr="00681E56" w:rsidRDefault="00364E35" w:rsidP="00364E35">
      <w:pPr>
        <w:pStyle w:val="TPnormalpuce1"/>
        <w:numPr>
          <w:ilvl w:val="1"/>
          <w:numId w:val="1"/>
        </w:numPr>
      </w:pPr>
      <w:r w:rsidRPr="00681E56">
        <w:t>Des employés</w:t>
      </w:r>
    </w:p>
    <w:p w14:paraId="688AF48B" w14:textId="07154D56" w:rsidR="00364E35" w:rsidRPr="00681E56" w:rsidRDefault="00364E35" w:rsidP="00364E35">
      <w:pPr>
        <w:pStyle w:val="TPnormalpuce1"/>
        <w:numPr>
          <w:ilvl w:val="1"/>
          <w:numId w:val="1"/>
        </w:numPr>
      </w:pPr>
      <w:r w:rsidRPr="00681E56">
        <w:t>Des cours</w:t>
      </w:r>
    </w:p>
    <w:p w14:paraId="695637D1" w14:textId="1A6C0316" w:rsidR="00C82A99" w:rsidRPr="00681E56" w:rsidRDefault="00C82A99" w:rsidP="009050A5">
      <w:pPr>
        <w:pStyle w:val="TPnormalpuce1"/>
      </w:pPr>
      <w:r w:rsidRPr="00681E56">
        <w:t xml:space="preserve">Créer </w:t>
      </w:r>
      <w:r w:rsidR="00251182" w:rsidRPr="00681E56">
        <w:t>un test par méthode à valider</w:t>
      </w:r>
      <w:r w:rsidRPr="00681E56">
        <w:t> :</w:t>
      </w:r>
    </w:p>
    <w:p w14:paraId="30DF0F8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fr.eni.demo.JPQL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786388B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D80595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static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org.assertj.core.api.Assertions.</w:t>
      </w:r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5FF0A431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9B1D728" w14:textId="4CF0309B" w:rsidR="00067F2C" w:rsidRPr="00681E56" w:rsidRDefault="00067F2C" w:rsidP="00ED6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java.util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.</w:t>
      </w:r>
      <w:r w:rsidR="00ED60B5" w:rsidRPr="00681E56">
        <w:rPr>
          <w:rFonts w:ascii="Consolas" w:hAnsi="Consolas"/>
          <w:color w:val="000000"/>
          <w:sz w:val="18"/>
          <w:szCs w:val="18"/>
        </w:rPr>
        <w:t>*</w:t>
      </w:r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4697E968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61BC202" w14:textId="61281513" w:rsidR="00067F2C" w:rsidRPr="00681E56" w:rsidRDefault="00067F2C" w:rsidP="00ED6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org.junit.jupiter.api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.</w:t>
      </w:r>
      <w:r w:rsidR="00ED60B5" w:rsidRPr="00681E56">
        <w:rPr>
          <w:rFonts w:ascii="Consolas" w:hAnsi="Consolas"/>
          <w:color w:val="000000"/>
          <w:sz w:val="18"/>
          <w:szCs w:val="18"/>
        </w:rPr>
        <w:t>*</w:t>
      </w:r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41EE897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org.springframework.beans.factory.annotation.Autowired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3B334566" w14:textId="51A3D647" w:rsidR="00067F2C" w:rsidRPr="00681E56" w:rsidRDefault="00067F2C" w:rsidP="00ED6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org.springframework.boot.test.autoconfigure.orm.jpa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.</w:t>
      </w:r>
      <w:r w:rsidR="00ED60B5" w:rsidRPr="00681E56">
        <w:rPr>
          <w:rFonts w:ascii="Consolas" w:hAnsi="Consolas"/>
          <w:color w:val="000000"/>
          <w:sz w:val="18"/>
          <w:szCs w:val="18"/>
        </w:rPr>
        <w:t>*</w:t>
      </w:r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38FA280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4EC2A8E" w14:textId="2918B94D" w:rsidR="00067F2C" w:rsidRPr="00681E56" w:rsidRDefault="00067F2C" w:rsidP="00ED60B5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fr.eni.demo.bo.</w:t>
      </w:r>
      <w:r w:rsidR="00ED60B5" w:rsidRPr="00681E56">
        <w:rPr>
          <w:rFonts w:ascii="Consolas" w:hAnsi="Consolas"/>
          <w:color w:val="000000"/>
          <w:sz w:val="18"/>
          <w:szCs w:val="18"/>
        </w:rPr>
        <w:t>*</w:t>
      </w:r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73294B4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fr.eni.demo.dal.EmployeRepository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123A87E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fr.eni.demo.dal.formation.CoursRepository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6A7CE5A9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681E56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14:paraId="5483737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1F070D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646464"/>
          <w:sz w:val="18"/>
          <w:szCs w:val="18"/>
        </w:rPr>
        <w:t>@Slf4j</w:t>
      </w:r>
    </w:p>
    <w:p w14:paraId="1026E50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646464"/>
          <w:sz w:val="18"/>
          <w:szCs w:val="18"/>
        </w:rPr>
        <w:t>@DataJpaTest</w:t>
      </w:r>
    </w:p>
    <w:p w14:paraId="3F2D9C28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TestJPQLMethodesRequetes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53CC771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@Autowired</w:t>
      </w:r>
    </w:p>
    <w:p w14:paraId="6602391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TestEntityManager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entityManager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7E5467D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71F959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@Autowired</w:t>
      </w:r>
    </w:p>
    <w:p w14:paraId="61B9B10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employeRepository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2BC8E26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4A1B41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@Autowired</w:t>
      </w:r>
    </w:p>
    <w:p w14:paraId="5A861B0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CoursRepository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coursRepository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65C7215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5641D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@BeforeEach</w:t>
      </w:r>
    </w:p>
    <w:p w14:paraId="3F27F8D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jeuDeDonnees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 {</w:t>
      </w:r>
    </w:p>
    <w:p w14:paraId="7B8345D8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r w:rsidRPr="00681E56">
        <w:rPr>
          <w:rFonts w:ascii="Consolas" w:hAnsi="Consolas"/>
          <w:color w:val="6A3E3E"/>
          <w:sz w:val="18"/>
          <w:szCs w:val="18"/>
        </w:rPr>
        <w:t>monsieur</w:t>
      </w:r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</w:p>
    <w:p w14:paraId="761B7091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15BA69A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.clef(</w:t>
      </w:r>
      <w:r w:rsidRPr="00681E56">
        <w:rPr>
          <w:rFonts w:ascii="Consolas" w:hAnsi="Consolas"/>
          <w:color w:val="2A00FF"/>
          <w:sz w:val="18"/>
          <w:szCs w:val="18"/>
        </w:rPr>
        <w:t>"M"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B750D8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.libelle(</w:t>
      </w:r>
      <w:r w:rsidRPr="00681E56">
        <w:rPr>
          <w:rFonts w:ascii="Consolas" w:hAnsi="Consolas"/>
          <w:color w:val="2A00FF"/>
          <w:sz w:val="18"/>
          <w:szCs w:val="18"/>
        </w:rPr>
        <w:t>"Monsieur"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4495D62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434580A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C64F1B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r w:rsidRPr="00681E56">
        <w:rPr>
          <w:rFonts w:ascii="Consolas" w:hAnsi="Consolas"/>
          <w:color w:val="6A3E3E"/>
          <w:sz w:val="18"/>
          <w:szCs w:val="18"/>
        </w:rPr>
        <w:t>madame</w:t>
      </w:r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</w:p>
    <w:p w14:paraId="2798CC2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2BDD88A8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.clef(</w:t>
      </w:r>
      <w:r w:rsidRPr="00681E56">
        <w:rPr>
          <w:rFonts w:ascii="Consolas" w:hAnsi="Consolas"/>
          <w:color w:val="2A00FF"/>
          <w:sz w:val="18"/>
          <w:szCs w:val="18"/>
        </w:rPr>
        <w:t>"Mme"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6CD0523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.libelle(</w:t>
      </w:r>
      <w:r w:rsidRPr="00681E56">
        <w:rPr>
          <w:rFonts w:ascii="Consolas" w:hAnsi="Consolas"/>
          <w:color w:val="2A00FF"/>
          <w:sz w:val="18"/>
          <w:szCs w:val="18"/>
        </w:rPr>
        <w:t>"Madame"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0EF0241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2DA53AB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CAF08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r w:rsidRPr="00681E56">
        <w:rPr>
          <w:rFonts w:ascii="Consolas" w:hAnsi="Consolas"/>
          <w:color w:val="6A3E3E"/>
          <w:sz w:val="18"/>
          <w:szCs w:val="18"/>
        </w:rPr>
        <w:t>mx</w:t>
      </w:r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</w:p>
    <w:p w14:paraId="22792CC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1DB8873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.clef(</w:t>
      </w:r>
      <w:r w:rsidRPr="00681E56">
        <w:rPr>
          <w:rFonts w:ascii="Consolas" w:hAnsi="Consolas"/>
          <w:color w:val="2A00FF"/>
          <w:sz w:val="18"/>
          <w:szCs w:val="18"/>
        </w:rPr>
        <w:t>"Mx"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4B275105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.libelle(</w:t>
      </w:r>
      <w:r w:rsidRPr="00681E56">
        <w:rPr>
          <w:rFonts w:ascii="Consolas" w:hAnsi="Consolas"/>
          <w:color w:val="2A00FF"/>
          <w:sz w:val="18"/>
          <w:szCs w:val="18"/>
        </w:rPr>
        <w:t>"Mix"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3E5C0E1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6C94BFE6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192C1F5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entityManager</w:t>
      </w:r>
      <w:r w:rsidRPr="00681E56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monsieur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1627A0F5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entityManager</w:t>
      </w:r>
      <w:r w:rsidRPr="00681E56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madame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09569F6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entityManager</w:t>
      </w:r>
      <w:r w:rsidRPr="00681E56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mx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5B2D5E46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867DF1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List&lt;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&lt;&gt;();</w:t>
      </w:r>
    </w:p>
    <w:p w14:paraId="209A709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employes</w:t>
      </w:r>
      <w:r w:rsidRPr="00681E56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5FDD922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523C47A5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monsieur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6D95533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.nom(</w:t>
      </w:r>
      <w:r w:rsidRPr="00681E56">
        <w:rPr>
          <w:rFonts w:ascii="Consolas" w:hAnsi="Consolas"/>
          <w:color w:val="2A00FF"/>
          <w:sz w:val="18"/>
          <w:szCs w:val="18"/>
        </w:rPr>
        <w:t>"NICOLAS"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4A7443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"Cédric"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6FF1ECB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.email(</w:t>
      </w:r>
      <w:r w:rsidRPr="00681E56">
        <w:rPr>
          <w:rFonts w:ascii="Consolas" w:hAnsi="Consolas"/>
          <w:color w:val="2A00FF"/>
          <w:sz w:val="18"/>
          <w:szCs w:val="18"/>
        </w:rPr>
        <w:t>"cnicolas@campus-eni.fr"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F141648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81E56">
        <w:rPr>
          <w:rFonts w:ascii="Consolas" w:hAnsi="Consolas"/>
          <w:color w:val="2A00FF"/>
          <w:sz w:val="18"/>
          <w:szCs w:val="18"/>
        </w:rPr>
        <w:t>"ENI_ECOLE_10100"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30A7994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"02XXXXXXXX"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8B1145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"06XXXXXXXX"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C6505C6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());</w:t>
      </w:r>
    </w:p>
    <w:p w14:paraId="3A9B460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1DB921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employes</w:t>
      </w:r>
      <w:r w:rsidRPr="00681E56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(Formateur</w:t>
      </w:r>
    </w:p>
    <w:p w14:paraId="0F7FE0EF" w14:textId="478C91F2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="008A62EE" w:rsidRPr="00681E56">
        <w:rPr>
          <w:rFonts w:ascii="Consolas" w:hAnsi="Consolas"/>
          <w:i/>
          <w:iCs/>
          <w:color w:val="000000"/>
          <w:sz w:val="18"/>
          <w:szCs w:val="18"/>
        </w:rPr>
        <w:t>b</w:t>
      </w:r>
      <w:r w:rsidRPr="00681E56">
        <w:rPr>
          <w:rFonts w:ascii="Consolas" w:hAnsi="Consolas"/>
          <w:i/>
          <w:iCs/>
          <w:color w:val="000000"/>
          <w:sz w:val="18"/>
          <w:szCs w:val="18"/>
        </w:rPr>
        <w:t>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37E4F86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madame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66198CF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.nom(</w:t>
      </w:r>
      <w:r w:rsidRPr="00681E56">
        <w:rPr>
          <w:rFonts w:ascii="Consolas" w:hAnsi="Consolas"/>
          <w:color w:val="2A00FF"/>
          <w:sz w:val="18"/>
          <w:szCs w:val="18"/>
        </w:rPr>
        <w:t>"BAILLE"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7D428106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"Anne-Lise"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7B5CCF71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.email(</w:t>
      </w:r>
      <w:r w:rsidRPr="00681E56">
        <w:rPr>
          <w:rFonts w:ascii="Consolas" w:hAnsi="Consolas"/>
          <w:color w:val="2A00FF"/>
          <w:sz w:val="18"/>
          <w:szCs w:val="18"/>
        </w:rPr>
        <w:t>"abaille@campus-eni.fr"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328F237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81E56">
        <w:rPr>
          <w:rFonts w:ascii="Consolas" w:hAnsi="Consolas"/>
          <w:color w:val="2A00FF"/>
          <w:sz w:val="18"/>
          <w:szCs w:val="18"/>
        </w:rPr>
        <w:t>"ENI_ECOLE_12398"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384FE74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"02XXXXXXXX"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6C68ED0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"Développement"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05A1C0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());</w:t>
      </w:r>
    </w:p>
    <w:p w14:paraId="6BF132F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F3C4CE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employes</w:t>
      </w:r>
      <w:r w:rsidRPr="00681E56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(Formateur</w:t>
      </w:r>
    </w:p>
    <w:p w14:paraId="675FDFDC" w14:textId="6BAB6969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="008A62EE" w:rsidRPr="00681E56">
        <w:rPr>
          <w:rFonts w:ascii="Consolas" w:hAnsi="Consolas"/>
          <w:i/>
          <w:iCs/>
          <w:color w:val="000000"/>
          <w:sz w:val="18"/>
          <w:szCs w:val="18"/>
        </w:rPr>
        <w:t>b</w:t>
      </w:r>
      <w:r w:rsidRPr="00681E56">
        <w:rPr>
          <w:rFonts w:ascii="Consolas" w:hAnsi="Consolas"/>
          <w:i/>
          <w:iCs/>
          <w:color w:val="000000"/>
          <w:sz w:val="18"/>
          <w:szCs w:val="18"/>
        </w:rPr>
        <w:t>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641BEAD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mx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E0E085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.nom(</w:t>
      </w:r>
      <w:r w:rsidRPr="00681E56">
        <w:rPr>
          <w:rFonts w:ascii="Consolas" w:hAnsi="Consolas"/>
          <w:color w:val="2A00FF"/>
          <w:sz w:val="18"/>
          <w:szCs w:val="18"/>
        </w:rPr>
        <w:t>"DELACHESNAIS"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B6396B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"Frédéric"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569A2739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.email(</w:t>
      </w:r>
      <w:r w:rsidRPr="00681E56">
        <w:rPr>
          <w:rFonts w:ascii="Consolas" w:hAnsi="Consolas"/>
          <w:color w:val="2A00FF"/>
          <w:sz w:val="18"/>
          <w:szCs w:val="18"/>
        </w:rPr>
        <w:t>"fdelachesnais@campus-eni.fr"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72DFA4B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81E56">
        <w:rPr>
          <w:rFonts w:ascii="Consolas" w:hAnsi="Consolas"/>
          <w:color w:val="2A00FF"/>
          <w:sz w:val="18"/>
          <w:szCs w:val="18"/>
        </w:rPr>
        <w:t>"ENI_ECOLE_14398"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08C03AF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"02XXXXXXXX"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51A1ACE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"06XXXXXXXX"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4273F29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"Développement"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752E534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());</w:t>
      </w:r>
    </w:p>
    <w:p w14:paraId="0D3EF058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2971026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employes</w:t>
      </w:r>
      <w:r w:rsidRPr="00681E56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(Formateur</w:t>
      </w:r>
    </w:p>
    <w:p w14:paraId="385353C7" w14:textId="22230C65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="008A62EE" w:rsidRPr="00681E56">
        <w:rPr>
          <w:rFonts w:ascii="Consolas" w:hAnsi="Consolas"/>
          <w:i/>
          <w:iCs/>
          <w:color w:val="000000"/>
          <w:sz w:val="18"/>
          <w:szCs w:val="18"/>
        </w:rPr>
        <w:t>b</w:t>
      </w:r>
      <w:r w:rsidRPr="00681E56">
        <w:rPr>
          <w:rFonts w:ascii="Consolas" w:hAnsi="Consolas"/>
          <w:i/>
          <w:iCs/>
          <w:color w:val="000000"/>
          <w:sz w:val="18"/>
          <w:szCs w:val="18"/>
        </w:rPr>
        <w:t>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6FC1C831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monsieur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7829E3E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.nom(</w:t>
      </w:r>
      <w:r w:rsidRPr="00681E56">
        <w:rPr>
          <w:rFonts w:ascii="Consolas" w:hAnsi="Consolas"/>
          <w:color w:val="2A00FF"/>
          <w:sz w:val="18"/>
          <w:szCs w:val="18"/>
        </w:rPr>
        <w:t>"MATHIEU"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7A19088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"Wilfrid"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D692DB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.email(</w:t>
      </w:r>
      <w:r w:rsidRPr="00681E56">
        <w:rPr>
          <w:rFonts w:ascii="Consolas" w:hAnsi="Consolas"/>
          <w:color w:val="2A00FF"/>
          <w:sz w:val="18"/>
          <w:szCs w:val="18"/>
        </w:rPr>
        <w:t>"wmathieu@campus-eni.fr"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370C678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81E56">
        <w:rPr>
          <w:rFonts w:ascii="Consolas" w:hAnsi="Consolas"/>
          <w:color w:val="2A00FF"/>
          <w:sz w:val="18"/>
          <w:szCs w:val="18"/>
        </w:rPr>
        <w:t>"ENI_ECOLE_14388"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71EC84E6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"02XXXXXXXX"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9B36A1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"06XXXXXXXX"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2FA861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"Système et Réseau"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FF62879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());</w:t>
      </w:r>
    </w:p>
    <w:p w14:paraId="117B6BD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6E4242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employes</w:t>
      </w:r>
      <w:r w:rsidRPr="00681E56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ChargeRelationsEcoleEntreprises</w:t>
      </w:r>
      <w:proofErr w:type="spellEnd"/>
    </w:p>
    <w:p w14:paraId="394C4709" w14:textId="3C14569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="008A62EE" w:rsidRPr="00681E56">
        <w:rPr>
          <w:rFonts w:ascii="Consolas" w:hAnsi="Consolas"/>
          <w:i/>
          <w:iCs/>
          <w:color w:val="000000"/>
          <w:sz w:val="18"/>
          <w:szCs w:val="18"/>
        </w:rPr>
        <w:t>b</w:t>
      </w:r>
      <w:r w:rsidRPr="00681E56">
        <w:rPr>
          <w:rFonts w:ascii="Consolas" w:hAnsi="Consolas"/>
          <w:i/>
          <w:iCs/>
          <w:color w:val="000000"/>
          <w:sz w:val="18"/>
          <w:szCs w:val="18"/>
        </w:rPr>
        <w:t>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3E4DEDB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mx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4EA4C62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.nom(</w:t>
      </w:r>
      <w:r w:rsidRPr="00681E56">
        <w:rPr>
          <w:rFonts w:ascii="Consolas" w:hAnsi="Consolas"/>
          <w:color w:val="2A00FF"/>
          <w:sz w:val="18"/>
          <w:szCs w:val="18"/>
        </w:rPr>
        <w:t>"PAGEOT"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25326C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"Emma"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6B0475B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.email(</w:t>
      </w:r>
      <w:r w:rsidRPr="00681E56">
        <w:rPr>
          <w:rFonts w:ascii="Consolas" w:hAnsi="Consolas"/>
          <w:color w:val="2A00FF"/>
          <w:sz w:val="18"/>
          <w:szCs w:val="18"/>
        </w:rPr>
        <w:t>"epageot@campus-eni.fr"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525C9C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81E56">
        <w:rPr>
          <w:rFonts w:ascii="Consolas" w:hAnsi="Consolas"/>
          <w:color w:val="2A00FF"/>
          <w:sz w:val="18"/>
          <w:szCs w:val="18"/>
        </w:rPr>
        <w:t>"ENI_ECOLE_13398"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35B9886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"02XXXXXXXX"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9B33728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"06XXXXXXXX"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5B57BB8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numeroBureau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"04XXXXXXXX"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4FC29E4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());</w:t>
      </w:r>
    </w:p>
    <w:p w14:paraId="78401C3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0A79111" w14:textId="34B8B5BF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employes</w:t>
      </w:r>
      <w:r w:rsidRPr="00681E56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e</w:t>
      </w:r>
      <w:r w:rsidRPr="00681E56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47750B7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entityManager</w:t>
      </w:r>
      <w:r w:rsidRPr="00681E56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e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7044FF2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Vérification de l'identifiant</w:t>
      </w:r>
    </w:p>
    <w:p w14:paraId="21FEA80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</w:t>
      </w:r>
      <w:r w:rsidRPr="00681E56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(0);</w:t>
      </w:r>
    </w:p>
    <w:p w14:paraId="4182163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});</w:t>
      </w:r>
    </w:p>
    <w:p w14:paraId="369A78B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F151A28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 xml:space="preserve">List&lt;Cours&gt; 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listeCoursDB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&lt;&gt;();</w:t>
      </w:r>
    </w:p>
    <w:p w14:paraId="47995409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listeCoursDB</w:t>
      </w:r>
      <w:r w:rsidRPr="00681E56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(Cours</w:t>
      </w:r>
    </w:p>
    <w:p w14:paraId="6039BF8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2274705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"Développement"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6807519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"DEV2023-M030"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7BD2C5D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.titre(</w:t>
      </w:r>
      <w:r w:rsidRPr="00681E56">
        <w:rPr>
          <w:rFonts w:ascii="Consolas" w:hAnsi="Consolas"/>
          <w:color w:val="2A00FF"/>
          <w:sz w:val="18"/>
          <w:szCs w:val="18"/>
        </w:rPr>
        <w:t>"Web Client HTML CSS"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5FFD49E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duree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(5)</w:t>
      </w:r>
    </w:p>
    <w:p w14:paraId="13084F8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());</w:t>
      </w:r>
    </w:p>
    <w:p w14:paraId="40DF9B26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listeCoursDB</w:t>
      </w:r>
      <w:r w:rsidRPr="00681E56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(Cours</w:t>
      </w:r>
    </w:p>
    <w:p w14:paraId="5D4FE7F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5D83669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"Développement"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503A9F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"DEV2023-M310"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489C2CE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.titre(</w:t>
      </w:r>
      <w:r w:rsidRPr="00681E56">
        <w:rPr>
          <w:rFonts w:ascii="Consolas" w:hAnsi="Consolas"/>
          <w:color w:val="2A00FF"/>
          <w:sz w:val="18"/>
          <w:szCs w:val="18"/>
        </w:rPr>
        <w:t xml:space="preserve">"Framework JS </w:t>
      </w:r>
      <w:proofErr w:type="spellStart"/>
      <w:r w:rsidRPr="00681E56">
        <w:rPr>
          <w:rFonts w:ascii="Consolas" w:hAnsi="Consolas"/>
          <w:color w:val="2A00FF"/>
          <w:sz w:val="18"/>
          <w:szCs w:val="18"/>
        </w:rPr>
        <w:t>Angular</w:t>
      </w:r>
      <w:proofErr w:type="spellEnd"/>
      <w:r w:rsidRPr="00681E56">
        <w:rPr>
          <w:rFonts w:ascii="Consolas" w:hAnsi="Consolas"/>
          <w:color w:val="2A00FF"/>
          <w:sz w:val="18"/>
          <w:szCs w:val="18"/>
        </w:rPr>
        <w:t>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A73F216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duree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(5)</w:t>
      </w:r>
    </w:p>
    <w:p w14:paraId="3D1B111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());</w:t>
      </w:r>
    </w:p>
    <w:p w14:paraId="526C0DD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listeCoursDB</w:t>
      </w:r>
      <w:r w:rsidRPr="00681E56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(Cours</w:t>
      </w:r>
    </w:p>
    <w:p w14:paraId="165C444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6CB3463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"Développement"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34993BD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"DEV2023-M360"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759A7A9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.titre(</w:t>
      </w:r>
      <w:r w:rsidRPr="00681E56">
        <w:rPr>
          <w:rFonts w:ascii="Consolas" w:hAnsi="Consolas"/>
          <w:color w:val="2A00FF"/>
          <w:sz w:val="18"/>
          <w:szCs w:val="18"/>
        </w:rPr>
        <w:t xml:space="preserve">"Java </w:t>
      </w:r>
      <w:proofErr w:type="spellStart"/>
      <w:r w:rsidRPr="00681E56">
        <w:rPr>
          <w:rFonts w:ascii="Consolas" w:hAnsi="Consolas"/>
          <w:color w:val="2A00FF"/>
          <w:sz w:val="18"/>
          <w:szCs w:val="18"/>
        </w:rPr>
        <w:t>Frameworks</w:t>
      </w:r>
      <w:proofErr w:type="spellEnd"/>
      <w:r w:rsidRPr="00681E56">
        <w:rPr>
          <w:rFonts w:ascii="Consolas" w:hAnsi="Consolas"/>
          <w:color w:val="2A00FF"/>
          <w:sz w:val="18"/>
          <w:szCs w:val="18"/>
        </w:rPr>
        <w:t xml:space="preserve"> - APIs Web"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425E66A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duree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(10)</w:t>
      </w:r>
    </w:p>
    <w:p w14:paraId="3A95B0B9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());</w:t>
      </w:r>
    </w:p>
    <w:p w14:paraId="1BA973B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listeCoursDB</w:t>
      </w:r>
      <w:r w:rsidRPr="00681E56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(Cours</w:t>
      </w:r>
    </w:p>
    <w:p w14:paraId="4EC7EF8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673D81B5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"Système et Réseau"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3DA5F145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"TSRR-120"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225A8D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.titre(</w:t>
      </w:r>
      <w:r w:rsidRPr="00681E56">
        <w:rPr>
          <w:rFonts w:ascii="Consolas" w:hAnsi="Consolas"/>
          <w:color w:val="2A00FF"/>
          <w:sz w:val="18"/>
          <w:szCs w:val="18"/>
        </w:rPr>
        <w:t>"Bases des réseaux"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9CB834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duree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(5)</w:t>
      </w:r>
    </w:p>
    <w:p w14:paraId="2F78B4C1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());</w:t>
      </w:r>
    </w:p>
    <w:p w14:paraId="44BB282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listeCoursDB</w:t>
      </w:r>
      <w:r w:rsidRPr="00681E56">
        <w:rPr>
          <w:rFonts w:ascii="Consolas" w:hAnsi="Consolas"/>
          <w:color w:val="000000"/>
          <w:sz w:val="18"/>
          <w:szCs w:val="18"/>
        </w:rPr>
        <w:t>.add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(Cours</w:t>
      </w:r>
    </w:p>
    <w:p w14:paraId="5B004A6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3533B41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"Système et Réseau"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B90288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reference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"TSRR-170"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046E8A0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.titre(</w:t>
      </w:r>
      <w:r w:rsidRPr="00681E56">
        <w:rPr>
          <w:rFonts w:ascii="Consolas" w:hAnsi="Consolas"/>
          <w:color w:val="2A00FF"/>
          <w:sz w:val="18"/>
          <w:szCs w:val="18"/>
        </w:rPr>
        <w:t>"GLPI"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1FB2B625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duree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(5)</w:t>
      </w:r>
    </w:p>
    <w:p w14:paraId="26025D5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());</w:t>
      </w:r>
    </w:p>
    <w:p w14:paraId="43C4B44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C447BB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listeCoursDB</w:t>
      </w:r>
      <w:r w:rsidRPr="00681E56">
        <w:rPr>
          <w:rFonts w:ascii="Consolas" w:hAnsi="Consolas"/>
          <w:color w:val="000000"/>
          <w:sz w:val="18"/>
          <w:szCs w:val="18"/>
        </w:rPr>
        <w:t>.forEach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c</w:t>
      </w:r>
      <w:r w:rsidRPr="00681E56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1A4B8569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entityManager</w:t>
      </w:r>
      <w:r w:rsidRPr="00681E56">
        <w:rPr>
          <w:rFonts w:ascii="Consolas" w:hAnsi="Consolas"/>
          <w:color w:val="000000"/>
          <w:sz w:val="18"/>
          <w:szCs w:val="18"/>
        </w:rPr>
        <w:t>.persist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c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5E49C3E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Vérification de l'identifiant</w:t>
      </w:r>
    </w:p>
    <w:p w14:paraId="4EEDDFB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c</w:t>
      </w:r>
      <w:r w:rsidRPr="00681E56">
        <w:rPr>
          <w:rFonts w:ascii="Consolas" w:hAnsi="Consolas"/>
          <w:color w:val="000000"/>
          <w:sz w:val="18"/>
          <w:szCs w:val="18"/>
        </w:rPr>
        <w:t>.getId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isGreaterThan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(0);</w:t>
      </w:r>
    </w:p>
    <w:p w14:paraId="1444FFA1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});</w:t>
      </w:r>
    </w:p>
    <w:p w14:paraId="360F8DB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  <w:t>}</w:t>
      </w:r>
    </w:p>
    <w:p w14:paraId="0DBD8C1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BB40E9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@Test</w:t>
      </w:r>
    </w:p>
    <w:p w14:paraId="059FC41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test_requete_JPQL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 {</w:t>
      </w:r>
    </w:p>
    <w:p w14:paraId="5D318F86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1E56">
        <w:rPr>
          <w:rFonts w:ascii="Consolas" w:hAnsi="Consolas"/>
          <w:color w:val="000000"/>
          <w:sz w:val="18"/>
          <w:szCs w:val="18"/>
        </w:rPr>
        <w:t xml:space="preserve"> List&lt;Cours&gt; 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listeCoursDev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coursRepository</w:t>
      </w:r>
      <w:r w:rsidRPr="00681E56">
        <w:rPr>
          <w:rFonts w:ascii="Consolas" w:hAnsi="Consolas"/>
          <w:color w:val="000000"/>
          <w:sz w:val="18"/>
          <w:szCs w:val="18"/>
        </w:rPr>
        <w:t>.findWithJPQL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515BEF3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EF5855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Vérification</w:t>
      </w:r>
    </w:p>
    <w:p w14:paraId="3C08814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listeCoursDev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2D54E04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listeCoursDev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2C2DE3C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listeCoursDev</w:t>
      </w:r>
      <w:r w:rsidRPr="00681E56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(3);</w:t>
      </w:r>
    </w:p>
    <w:p w14:paraId="77893D0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  <w:t>}</w:t>
      </w:r>
    </w:p>
    <w:p w14:paraId="66F67A7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8C6553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@Test</w:t>
      </w:r>
    </w:p>
    <w:p w14:paraId="0BC1161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test_requete_JPQL_parametree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 {</w:t>
      </w:r>
    </w:p>
    <w:p w14:paraId="0978959F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1E56">
        <w:rPr>
          <w:rFonts w:ascii="Consolas" w:hAnsi="Consolas"/>
          <w:color w:val="000000"/>
          <w:sz w:val="18"/>
          <w:szCs w:val="18"/>
        </w:rPr>
        <w:t xml:space="preserve"> String </w:t>
      </w:r>
      <w:r w:rsidRPr="00681E56">
        <w:rPr>
          <w:rFonts w:ascii="Consolas" w:hAnsi="Consolas"/>
          <w:color w:val="6A3E3E"/>
          <w:sz w:val="18"/>
          <w:szCs w:val="18"/>
        </w:rPr>
        <w:t>email</w:t>
      </w:r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r w:rsidRPr="00681E56">
        <w:rPr>
          <w:rFonts w:ascii="Consolas" w:hAnsi="Consolas"/>
          <w:color w:val="2A00FF"/>
          <w:sz w:val="18"/>
          <w:szCs w:val="18"/>
        </w:rPr>
        <w:t>"epageot@campus-eni.fr"</w:t>
      </w:r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7210A98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employeRepository</w:t>
      </w:r>
      <w:r w:rsidRPr="00681E56">
        <w:rPr>
          <w:rFonts w:ascii="Consolas" w:hAnsi="Consolas"/>
          <w:color w:val="000000"/>
          <w:sz w:val="18"/>
          <w:szCs w:val="18"/>
        </w:rPr>
        <w:t>.findByEmailWithJPQL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email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0443DBA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A4DB5F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Vérification</w:t>
      </w:r>
    </w:p>
    <w:p w14:paraId="524B601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30B2EAAA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</w:t>
      </w:r>
      <w:r w:rsidRPr="00681E56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5AE1431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</w:t>
      </w:r>
      <w:r w:rsidRPr="00681E56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"PAGEOT"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0ED7A03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  <w:t>}</w:t>
      </w:r>
    </w:p>
    <w:p w14:paraId="01298C0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1ED0D8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@Test</w:t>
      </w:r>
    </w:p>
    <w:p w14:paraId="6E2BF37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test_methode_requete_findByImmatriculation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 {</w:t>
      </w:r>
    </w:p>
    <w:p w14:paraId="27280D4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1E56">
        <w:rPr>
          <w:rFonts w:ascii="Consolas" w:hAnsi="Consolas"/>
          <w:color w:val="000000"/>
          <w:sz w:val="18"/>
          <w:szCs w:val="18"/>
        </w:rPr>
        <w:t xml:space="preserve"> String </w:t>
      </w:r>
      <w:r w:rsidRPr="00681E56">
        <w:rPr>
          <w:rFonts w:ascii="Consolas" w:hAnsi="Consolas"/>
          <w:color w:val="6A3E3E"/>
          <w:sz w:val="18"/>
          <w:szCs w:val="18"/>
        </w:rPr>
        <w:t>immatriculation</w:t>
      </w:r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r w:rsidRPr="00681E56">
        <w:rPr>
          <w:rFonts w:ascii="Consolas" w:hAnsi="Consolas"/>
          <w:color w:val="2A00FF"/>
          <w:sz w:val="18"/>
          <w:szCs w:val="18"/>
        </w:rPr>
        <w:t>"ENI_ECOLE_14388"</w:t>
      </w:r>
      <w:r w:rsidRPr="00681E56">
        <w:rPr>
          <w:rFonts w:ascii="Consolas" w:hAnsi="Consolas"/>
          <w:color w:val="000000"/>
          <w:sz w:val="18"/>
          <w:szCs w:val="18"/>
        </w:rPr>
        <w:t>;</w:t>
      </w:r>
    </w:p>
    <w:p w14:paraId="46918A4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employeRepository</w:t>
      </w:r>
      <w:r w:rsidRPr="00681E56">
        <w:rPr>
          <w:rFonts w:ascii="Consolas" w:hAnsi="Consolas"/>
          <w:color w:val="000000"/>
          <w:sz w:val="18"/>
          <w:szCs w:val="18"/>
        </w:rPr>
        <w:t>.findByImmatriculation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immatriculation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58735FF9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D35AF8B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Vérification</w:t>
      </w:r>
    </w:p>
    <w:p w14:paraId="6F9C4A66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59DF224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</w:t>
      </w:r>
      <w:r w:rsidRPr="00681E56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6032643E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</w:t>
      </w:r>
      <w:r w:rsidRPr="00681E56">
        <w:rPr>
          <w:rFonts w:ascii="Consolas" w:hAnsi="Consolas"/>
          <w:color w:val="000000"/>
          <w:sz w:val="18"/>
          <w:szCs w:val="18"/>
        </w:rPr>
        <w:t>.getNom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"MATHIEU"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083C7AB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  <w:t>}</w:t>
      </w:r>
    </w:p>
    <w:p w14:paraId="133B757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15898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@Test</w:t>
      </w:r>
    </w:p>
    <w:p w14:paraId="3448F3B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test_methode_requete_findByOrderByCivilite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 {</w:t>
      </w:r>
    </w:p>
    <w:p w14:paraId="6DBA122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1E56">
        <w:rPr>
          <w:rFonts w:ascii="Consolas" w:hAnsi="Consolas"/>
          <w:color w:val="000000"/>
          <w:sz w:val="18"/>
          <w:szCs w:val="18"/>
        </w:rPr>
        <w:t xml:space="preserve"> List&lt;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&gt; 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employeRepository</w:t>
      </w:r>
      <w:r w:rsidRPr="00681E56">
        <w:rPr>
          <w:rFonts w:ascii="Consolas" w:hAnsi="Consolas"/>
          <w:color w:val="000000"/>
          <w:sz w:val="18"/>
          <w:szCs w:val="18"/>
        </w:rPr>
        <w:t>.findByOrderByCivilite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1656A913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5A10829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Vérification</w:t>
      </w:r>
    </w:p>
    <w:p w14:paraId="5DC2C098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13636DC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6877F822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81E56">
        <w:rPr>
          <w:rFonts w:ascii="Consolas" w:hAnsi="Consolas"/>
          <w:color w:val="000000"/>
          <w:sz w:val="18"/>
          <w:szCs w:val="18"/>
        </w:rPr>
        <w:t>.info(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employes</w:t>
      </w:r>
      <w:r w:rsidRPr="00681E56">
        <w:rPr>
          <w:rFonts w:ascii="Consolas" w:hAnsi="Consolas"/>
          <w:color w:val="000000"/>
          <w:sz w:val="18"/>
          <w:szCs w:val="18"/>
        </w:rPr>
        <w:t>.toString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());</w:t>
      </w:r>
    </w:p>
    <w:p w14:paraId="5D77261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  <w:t>}</w:t>
      </w:r>
    </w:p>
    <w:p w14:paraId="3EFC1B5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8B299AC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646464"/>
          <w:sz w:val="18"/>
          <w:szCs w:val="18"/>
        </w:rPr>
        <w:t>@Test</w:t>
      </w:r>
    </w:p>
    <w:p w14:paraId="26BE41F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test_requete_native_SQL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 {</w:t>
      </w:r>
    </w:p>
    <w:p w14:paraId="6BF64CF7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1E56">
        <w:rPr>
          <w:rFonts w:ascii="Consolas" w:hAnsi="Consolas"/>
          <w:color w:val="000000"/>
          <w:sz w:val="18"/>
          <w:szCs w:val="18"/>
        </w:rPr>
        <w:t xml:space="preserve"> List&lt;Cours&gt; 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coursReseaux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coursRepository</w:t>
      </w:r>
      <w:r w:rsidRPr="00681E56">
        <w:rPr>
          <w:rFonts w:ascii="Consolas" w:hAnsi="Consolas"/>
          <w:color w:val="000000"/>
          <w:sz w:val="18"/>
          <w:szCs w:val="18"/>
        </w:rPr>
        <w:t>.findWithSQL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62F3999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65710A4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Vérification</w:t>
      </w:r>
    </w:p>
    <w:p w14:paraId="4526299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coursReseaux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isNotNull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641545D0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coursReseaux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isNotEmpty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1F2427DD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coursReseaux</w:t>
      </w:r>
      <w:r w:rsidRPr="00681E56">
        <w:rPr>
          <w:rFonts w:ascii="Consolas" w:hAnsi="Consolas"/>
          <w:color w:val="000000"/>
          <w:sz w:val="18"/>
          <w:szCs w:val="18"/>
        </w:rPr>
        <w:t>.size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()).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isEqualTo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(2);</w:t>
      </w:r>
    </w:p>
    <w:p w14:paraId="491A00F5" w14:textId="77777777" w:rsidR="00067F2C" w:rsidRPr="00681E56" w:rsidRDefault="00067F2C" w:rsidP="00067F2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  <w:t>}</w:t>
      </w:r>
    </w:p>
    <w:p w14:paraId="2BF6B821" w14:textId="3AB043B7" w:rsidR="00871700" w:rsidRPr="00681E56" w:rsidRDefault="00067F2C" w:rsidP="004877E3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}</w:t>
      </w:r>
    </w:p>
    <w:p w14:paraId="1B11F862" w14:textId="234A23DB" w:rsidR="004877E3" w:rsidRPr="00681E56" w:rsidRDefault="001772BD" w:rsidP="001772BD">
      <w:pPr>
        <w:pStyle w:val="TPnormalpuce1"/>
      </w:pPr>
      <w:r w:rsidRPr="00681E56">
        <w:t>Tous les tests doivent être verts</w:t>
      </w:r>
    </w:p>
    <w:p w14:paraId="5F880224" w14:textId="77777777" w:rsidR="00DB53B6" w:rsidRPr="00681E56" w:rsidRDefault="00DB53B6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681E56">
        <w:rPr>
          <w:lang w:val="fr-FR"/>
        </w:rPr>
        <w:br w:type="page"/>
      </w:r>
    </w:p>
    <w:p w14:paraId="6F0AE75F" w14:textId="46770858" w:rsidR="00A37B39" w:rsidRPr="00681E56" w:rsidRDefault="00A37B39" w:rsidP="00A37B39">
      <w:pPr>
        <w:pStyle w:val="TPnormalpuce1"/>
      </w:pPr>
      <w:r w:rsidRPr="00681E56">
        <w:lastRenderedPageBreak/>
        <w:t xml:space="preserve">Pour la méthode </w:t>
      </w:r>
      <w:proofErr w:type="spellStart"/>
      <w:r w:rsidRPr="00681E56">
        <w:t>findByOrderByCivilite</w:t>
      </w:r>
      <w:proofErr w:type="spellEnd"/>
      <w:r w:rsidRPr="00681E56">
        <w:t>, nous obtenons le tri :</w:t>
      </w:r>
    </w:p>
    <w:p w14:paraId="5E6BBE5E" w14:textId="77777777" w:rsidR="003D09AE" w:rsidRPr="00681E56" w:rsidRDefault="003D09AE" w:rsidP="003D09A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[</w:t>
      </w:r>
    </w:p>
    <w:p w14:paraId="669DF6B0" w14:textId="77777777" w:rsidR="003D09AE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(id=1, </w:t>
      </w:r>
    </w:p>
    <w:p w14:paraId="6C705EA5" w14:textId="77777777" w:rsidR="003D09AE" w:rsidRPr="00681E56" w:rsidRDefault="003D09AE" w:rsidP="003D09A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000000"/>
          <w:sz w:val="18"/>
          <w:szCs w:val="18"/>
          <w:highlight w:val="green"/>
        </w:rPr>
        <w:t>clef=M</w:t>
      </w:r>
      <w:r w:rsidRPr="00681E56">
        <w:rPr>
          <w:rFonts w:ascii="Consolas" w:hAnsi="Consolas"/>
          <w:color w:val="000000"/>
          <w:sz w:val="18"/>
          <w:szCs w:val="18"/>
        </w:rPr>
        <w:t xml:space="preserve">, libelle=Monsieur), </w:t>
      </w:r>
    </w:p>
    <w:p w14:paraId="6A2C32DD" w14:textId="77777777" w:rsidR="000E246A" w:rsidRPr="00681E56" w:rsidRDefault="003D09AE" w:rsidP="003D09A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 xml:space="preserve">nom=NICOLAS,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=Cédric, email=cnicolas@campus-eni.fr, </w:t>
      </w:r>
    </w:p>
    <w:p w14:paraId="2A2DDBF3" w14:textId="77777777" w:rsidR="000E246A" w:rsidRPr="00681E56" w:rsidRDefault="003D09AE" w:rsidP="003D09A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 xml:space="preserve">immatriculation=ENI_ECOLE_10100,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=02XXXXXXXX,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=06XXXXXXXX, adresse=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686F40AB" w14:textId="77777777" w:rsidR="000E246A" w:rsidRPr="00681E56" w:rsidRDefault="000E246A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116CDA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Formateur(</w:t>
      </w:r>
    </w:p>
    <w:p w14:paraId="63A41648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super=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41CEC5A0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 xml:space="preserve">(id=4, </w:t>
      </w:r>
    </w:p>
    <w:p w14:paraId="3AC85F42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000000"/>
          <w:sz w:val="18"/>
          <w:szCs w:val="18"/>
          <w:highlight w:val="green"/>
        </w:rPr>
        <w:t>clef=M</w:t>
      </w:r>
      <w:r w:rsidRPr="00681E56">
        <w:rPr>
          <w:rFonts w:ascii="Consolas" w:hAnsi="Consolas"/>
          <w:color w:val="000000"/>
          <w:sz w:val="18"/>
          <w:szCs w:val="18"/>
        </w:rPr>
        <w:t xml:space="preserve">, libelle=Monsieur), </w:t>
      </w:r>
    </w:p>
    <w:p w14:paraId="49C43A28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 xml:space="preserve">nom=MATHIEU,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=Wilfrid, email=wmathieu@campus-eni.fr, </w:t>
      </w:r>
    </w:p>
    <w:p w14:paraId="7446DBE6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 xml:space="preserve">immatriculation=ENI_ECOLE_14388,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=02XXXXXXXX,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=06XXXXXXXX, adresse=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5A64340A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=Système et Réseau), </w:t>
      </w:r>
    </w:p>
    <w:p w14:paraId="37DF90E2" w14:textId="77777777" w:rsidR="000E246A" w:rsidRPr="00681E56" w:rsidRDefault="000E246A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</w:p>
    <w:p w14:paraId="3164E51B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Formateur(</w:t>
      </w:r>
    </w:p>
    <w:p w14:paraId="754FFD12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super=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(id=2, </w:t>
      </w:r>
    </w:p>
    <w:p w14:paraId="2DCBFD35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000000"/>
          <w:sz w:val="18"/>
          <w:szCs w:val="18"/>
          <w:highlight w:val="cyan"/>
        </w:rPr>
        <w:t>clef=Mme</w:t>
      </w:r>
      <w:r w:rsidRPr="00681E56">
        <w:rPr>
          <w:rFonts w:ascii="Consolas" w:hAnsi="Consolas"/>
          <w:color w:val="000000"/>
          <w:sz w:val="18"/>
          <w:szCs w:val="18"/>
        </w:rPr>
        <w:t xml:space="preserve">, libelle=Madame), </w:t>
      </w:r>
    </w:p>
    <w:p w14:paraId="311F3663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 xml:space="preserve">nom=BAILLE,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=Anne-Lise, email=abaille@campus-eni.fr, </w:t>
      </w:r>
    </w:p>
    <w:p w14:paraId="74B0BF3B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 xml:space="preserve">immatriculation=ENI_ECOLE_12398,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=02XXXXXXXX,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, adresse=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4CFB0EA2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=Développement), </w:t>
      </w:r>
    </w:p>
    <w:p w14:paraId="47FE7D97" w14:textId="77777777" w:rsidR="000E246A" w:rsidRPr="00681E56" w:rsidRDefault="000E246A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</w:p>
    <w:p w14:paraId="39E0207A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Formateur(</w:t>
      </w:r>
    </w:p>
    <w:p w14:paraId="1F2102BE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super=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(id=3, </w:t>
      </w:r>
    </w:p>
    <w:p w14:paraId="63E4A3F4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000000"/>
          <w:sz w:val="18"/>
          <w:szCs w:val="18"/>
          <w:highlight w:val="yellow"/>
        </w:rPr>
        <w:t>clef=Mx</w:t>
      </w:r>
      <w:r w:rsidRPr="00681E56">
        <w:rPr>
          <w:rFonts w:ascii="Consolas" w:hAnsi="Consolas"/>
          <w:color w:val="000000"/>
          <w:sz w:val="18"/>
          <w:szCs w:val="18"/>
        </w:rPr>
        <w:t xml:space="preserve">, libelle=Mix), </w:t>
      </w:r>
    </w:p>
    <w:p w14:paraId="2C8C7C1F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 xml:space="preserve">nom=DELACHESNAIS,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=Frédéric, email=fdelachesnais@campus-eni.fr, </w:t>
      </w:r>
    </w:p>
    <w:p w14:paraId="3D909BF5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 xml:space="preserve">immatriculation=ENI_ECOLE_14398,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=02XXXXXXXX,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=06XXXXXXXX, adresse=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), </w:t>
      </w:r>
    </w:p>
    <w:p w14:paraId="154AD5DC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filiere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=Développement), </w:t>
      </w:r>
    </w:p>
    <w:p w14:paraId="372B6AE7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ChargeRelationsEcoleEntreprises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</w:p>
    <w:p w14:paraId="331A9C12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super=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(id=5, </w:t>
      </w:r>
    </w:p>
    <w:p w14:paraId="7BE0CE99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Civilite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000000"/>
          <w:sz w:val="18"/>
          <w:szCs w:val="18"/>
          <w:highlight w:val="yellow"/>
        </w:rPr>
        <w:t>clef=Mx</w:t>
      </w:r>
      <w:r w:rsidRPr="00681E56">
        <w:rPr>
          <w:rFonts w:ascii="Consolas" w:hAnsi="Consolas"/>
          <w:color w:val="000000"/>
          <w:sz w:val="18"/>
          <w:szCs w:val="18"/>
        </w:rPr>
        <w:t xml:space="preserve">, libelle=Mix), </w:t>
      </w:r>
    </w:p>
    <w:p w14:paraId="381ADD7E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 xml:space="preserve">nom=PAGEOT,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=Emma, email=epageot@campus-eni.fr, immatriculation=ENI_ECOLE_13398, </w:t>
      </w:r>
    </w:p>
    <w:p w14:paraId="71EFBE38" w14:textId="77777777" w:rsidR="000E246A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156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=02XXXXXXXX,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=06XXXXXXXX, adresse=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),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numeroBureau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=04XXXXXXXX)</w:t>
      </w:r>
    </w:p>
    <w:p w14:paraId="40F6161D" w14:textId="79B00D00" w:rsidR="003D09AE" w:rsidRPr="00681E56" w:rsidRDefault="003D09AE" w:rsidP="000E246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]</w:t>
      </w:r>
    </w:p>
    <w:p w14:paraId="1946C1FB" w14:textId="551F747A" w:rsidR="003D09AE" w:rsidRPr="00681E56" w:rsidRDefault="00704DAC" w:rsidP="00704DAC">
      <w:pPr>
        <w:pStyle w:val="TPnormalpuce1"/>
        <w:numPr>
          <w:ilvl w:val="1"/>
          <w:numId w:val="1"/>
        </w:numPr>
      </w:pPr>
      <w:r w:rsidRPr="00681E56">
        <w:t>Les employés sont bien triés selon leur civilité et l’ordre alphabétique</w:t>
      </w:r>
    </w:p>
    <w:p w14:paraId="49084FD7" w14:textId="498C0670" w:rsidR="005076E4" w:rsidRPr="00681E56" w:rsidRDefault="005076E4" w:rsidP="00D9246B">
      <w:pPr>
        <w:rPr>
          <w:lang w:val="fr-FR"/>
        </w:rPr>
      </w:pPr>
    </w:p>
    <w:p w14:paraId="1D264ACA" w14:textId="507F91C7" w:rsidR="00967F65" w:rsidRPr="00681E56" w:rsidRDefault="00967F65" w:rsidP="00967F65">
      <w:pPr>
        <w:pStyle w:val="Titre1"/>
      </w:pPr>
      <w:r w:rsidRPr="00681E56">
        <w:t>TODO - BLL</w:t>
      </w:r>
    </w:p>
    <w:p w14:paraId="2E5FAE43" w14:textId="10917BBC" w:rsidR="00967F65" w:rsidRPr="00681E56" w:rsidRDefault="00967F65" w:rsidP="001772BD">
      <w:pPr>
        <w:pStyle w:val="TPnormalpuce1"/>
      </w:pPr>
      <w:r w:rsidRPr="00681E56">
        <w:t>Supprimons les TODO</w:t>
      </w:r>
    </w:p>
    <w:p w14:paraId="37E701F5" w14:textId="5B28ABAA" w:rsidR="00967F65" w:rsidRPr="00681E56" w:rsidRDefault="00967F65" w:rsidP="00967F65">
      <w:pPr>
        <w:pStyle w:val="TPnormalpuce1"/>
        <w:numPr>
          <w:ilvl w:val="1"/>
          <w:numId w:val="1"/>
        </w:numPr>
      </w:pPr>
      <w:r w:rsidRPr="00681E56">
        <w:t xml:space="preserve">Utiliser l’onglet </w:t>
      </w:r>
      <w:proofErr w:type="spellStart"/>
      <w:r w:rsidRPr="00681E56">
        <w:t>Tasks</w:t>
      </w:r>
      <w:proofErr w:type="spellEnd"/>
      <w:r w:rsidRPr="00681E56">
        <w:t xml:space="preserve"> pour les retrouver</w:t>
      </w:r>
    </w:p>
    <w:p w14:paraId="5B51F26B" w14:textId="7B627272" w:rsidR="00967F65" w:rsidRPr="00681E56" w:rsidRDefault="00967F65" w:rsidP="00967F65">
      <w:pPr>
        <w:pStyle w:val="TPnormalpuce1"/>
      </w:pPr>
      <w:r w:rsidRPr="00681E56">
        <w:t xml:space="preserve">Modifier la méthode </w:t>
      </w:r>
      <w:proofErr w:type="spellStart"/>
      <w:r w:rsidRPr="00681E56">
        <w:t>validerImmatriculation</w:t>
      </w:r>
      <w:proofErr w:type="spellEnd"/>
      <w:r w:rsidRPr="00681E56">
        <w:t xml:space="preserve"> de </w:t>
      </w:r>
      <w:proofErr w:type="spellStart"/>
      <w:r w:rsidRPr="00681E56">
        <w:t>EmployeServiceImpl</w:t>
      </w:r>
      <w:proofErr w:type="spellEnd"/>
    </w:p>
    <w:p w14:paraId="69282B4F" w14:textId="77777777" w:rsidR="0062717F" w:rsidRPr="00681E56" w:rsidRDefault="0062717F" w:rsidP="00455EA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private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validerImmatriculation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 {</w:t>
      </w:r>
    </w:p>
    <w:p w14:paraId="451276A7" w14:textId="70359848" w:rsidR="0062717F" w:rsidRPr="00681E56" w:rsidRDefault="0062717F" w:rsidP="006271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 xml:space="preserve">// Valider que l'immatriculation n'est pas </w:t>
      </w:r>
      <w:proofErr w:type="spellStart"/>
      <w:r w:rsidRPr="00681E56">
        <w:rPr>
          <w:rFonts w:ascii="Consolas" w:hAnsi="Consolas"/>
          <w:color w:val="3F7F5F"/>
          <w:sz w:val="18"/>
          <w:szCs w:val="18"/>
        </w:rPr>
        <w:t>nule</w:t>
      </w:r>
      <w:proofErr w:type="spellEnd"/>
      <w:r w:rsidRPr="00681E56">
        <w:rPr>
          <w:rFonts w:ascii="Consolas" w:hAnsi="Consolas"/>
          <w:color w:val="3F7F5F"/>
          <w:sz w:val="18"/>
          <w:szCs w:val="18"/>
        </w:rPr>
        <w:t xml:space="preserve"> ou vide</w:t>
      </w:r>
    </w:p>
    <w:p w14:paraId="705EAF4B" w14:textId="531FF94B" w:rsidR="0062717F" w:rsidRPr="00681E56" w:rsidRDefault="0062717F" w:rsidP="006271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validerChaineNonNulle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</w:t>
      </w:r>
      <w:r w:rsidRPr="00681E56">
        <w:rPr>
          <w:rFonts w:ascii="Consolas" w:hAnsi="Consolas"/>
          <w:color w:val="000000"/>
          <w:sz w:val="18"/>
          <w:szCs w:val="18"/>
        </w:rPr>
        <w:t>.getImmatriculation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(), </w:t>
      </w:r>
      <w:r w:rsidRPr="00681E56">
        <w:rPr>
          <w:rFonts w:ascii="Consolas" w:hAnsi="Consolas"/>
          <w:color w:val="2A00FF"/>
          <w:sz w:val="18"/>
          <w:szCs w:val="18"/>
        </w:rPr>
        <w:t>"L'immatriculation n'a pas été renseignée"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7B77CD26" w14:textId="0CAB84E5" w:rsidR="0062717F" w:rsidRPr="00681E56" w:rsidRDefault="0062717F" w:rsidP="006271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 Immatriculation doit être unique</w:t>
      </w:r>
    </w:p>
    <w:p w14:paraId="3E062337" w14:textId="2B160615" w:rsidR="0062717F" w:rsidRPr="00681E56" w:rsidRDefault="0062717F" w:rsidP="006271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 xml:space="preserve">// Appel de la méthode de requête spécifique : </w:t>
      </w:r>
      <w:proofErr w:type="spellStart"/>
      <w:r w:rsidRPr="00681E56">
        <w:rPr>
          <w:rFonts w:ascii="Consolas" w:hAnsi="Consolas"/>
          <w:color w:val="3F7F5F"/>
          <w:sz w:val="18"/>
          <w:szCs w:val="18"/>
        </w:rPr>
        <w:t>findByImmatriculation</w:t>
      </w:r>
      <w:proofErr w:type="spellEnd"/>
    </w:p>
    <w:p w14:paraId="0C81CAED" w14:textId="06F412A6" w:rsidR="0062717F" w:rsidRPr="00681E56" w:rsidRDefault="0062717F" w:rsidP="006271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r w:rsidRPr="00681E56">
        <w:rPr>
          <w:rFonts w:ascii="Consolas" w:hAnsi="Consolas"/>
          <w:color w:val="0000C0"/>
          <w:sz w:val="18"/>
          <w:szCs w:val="18"/>
        </w:rPr>
        <w:t>employeRepository</w:t>
      </w:r>
      <w:r w:rsidRPr="00681E56">
        <w:rPr>
          <w:rFonts w:ascii="Consolas" w:hAnsi="Consolas"/>
          <w:color w:val="000000"/>
          <w:sz w:val="18"/>
          <w:szCs w:val="18"/>
        </w:rPr>
        <w:t>.findByImmatriculation(</w:t>
      </w:r>
      <w:r w:rsidRPr="00681E56">
        <w:rPr>
          <w:rFonts w:ascii="Consolas" w:hAnsi="Consolas"/>
          <w:color w:val="6A3E3E"/>
          <w:sz w:val="18"/>
          <w:szCs w:val="18"/>
        </w:rPr>
        <w:t>employe</w:t>
      </w:r>
      <w:r w:rsidRPr="00681E56">
        <w:rPr>
          <w:rFonts w:ascii="Consolas" w:hAnsi="Consolas"/>
          <w:color w:val="000000"/>
          <w:sz w:val="18"/>
          <w:szCs w:val="18"/>
        </w:rPr>
        <w:t>.getImmatriculation());</w:t>
      </w:r>
    </w:p>
    <w:p w14:paraId="6A52A6AF" w14:textId="5C7C1490" w:rsidR="0062717F" w:rsidRPr="00681E56" w:rsidRDefault="0062717F" w:rsidP="006271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if</w:t>
      </w:r>
      <w:r w:rsidRPr="00681E56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681E56">
        <w:rPr>
          <w:rFonts w:ascii="Consolas" w:hAnsi="Consolas"/>
          <w:color w:val="6A3E3E"/>
          <w:sz w:val="18"/>
          <w:szCs w:val="18"/>
        </w:rPr>
        <w:t>employeDB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!= </w:t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null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) {</w:t>
      </w:r>
    </w:p>
    <w:p w14:paraId="7FD17770" w14:textId="1F2DC33D" w:rsidR="0062717F" w:rsidRPr="00681E56" w:rsidRDefault="0062717F" w:rsidP="006271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throw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RuntimeException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"L'immatriculation doit être unique"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21E00B29" w14:textId="39A7B65B" w:rsidR="0062717F" w:rsidRPr="00681E56" w:rsidRDefault="0062717F" w:rsidP="006271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  <w:t>}</w:t>
      </w:r>
    </w:p>
    <w:p w14:paraId="2B18E6F5" w14:textId="720B8790" w:rsidR="0062717F" w:rsidRPr="00681E56" w:rsidRDefault="0062717F" w:rsidP="0062717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}</w:t>
      </w:r>
    </w:p>
    <w:p w14:paraId="117E6792" w14:textId="77777777" w:rsidR="00DB53B6" w:rsidRPr="00681E56" w:rsidRDefault="00DB53B6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681E56">
        <w:rPr>
          <w:lang w:val="fr-FR"/>
        </w:rPr>
        <w:br w:type="page"/>
      </w:r>
    </w:p>
    <w:p w14:paraId="055BBC39" w14:textId="7FC707AD" w:rsidR="0062717F" w:rsidRPr="00681E56" w:rsidRDefault="00371E45" w:rsidP="00AE3989">
      <w:pPr>
        <w:pStyle w:val="TPnormalpuce1"/>
      </w:pPr>
      <w:r w:rsidRPr="00681E56">
        <w:lastRenderedPageBreak/>
        <w:t xml:space="preserve">Compléter la méthode </w:t>
      </w:r>
      <w:proofErr w:type="spellStart"/>
      <w:r w:rsidR="00F03C4C" w:rsidRPr="00681E56">
        <w:t>test_ajouter_immatriculationUnique</w:t>
      </w:r>
      <w:proofErr w:type="spellEnd"/>
      <w:r w:rsidR="00F03C4C" w:rsidRPr="00681E56">
        <w:t xml:space="preserve"> </w:t>
      </w:r>
      <w:r w:rsidRPr="00681E56">
        <w:t>de test</w:t>
      </w:r>
      <w:r w:rsidR="00F03C4C" w:rsidRPr="00681E56">
        <w:t>s</w:t>
      </w:r>
      <w:r w:rsidRPr="00681E56">
        <w:t xml:space="preserve"> de la classe </w:t>
      </w:r>
      <w:proofErr w:type="spellStart"/>
      <w:r w:rsidRPr="00681E56">
        <w:t>TestEmployeService</w:t>
      </w:r>
      <w:proofErr w:type="spellEnd"/>
    </w:p>
    <w:p w14:paraId="1F669072" w14:textId="77777777" w:rsidR="00F03C4C" w:rsidRPr="00681E56" w:rsidRDefault="00F03C4C" w:rsidP="00102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</w:p>
    <w:p w14:paraId="43F1DAD8" w14:textId="77777777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3F7F5F"/>
          <w:sz w:val="18"/>
          <w:szCs w:val="18"/>
        </w:rPr>
        <w:t>// Immatriculation Unique - la validation métier l'interdit</w:t>
      </w:r>
    </w:p>
    <w:p w14:paraId="30656CEE" w14:textId="083B35BD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646464"/>
          <w:sz w:val="18"/>
          <w:szCs w:val="18"/>
        </w:rPr>
        <w:t>@Test</w:t>
      </w:r>
    </w:p>
    <w:p w14:paraId="3E10C5D8" w14:textId="628943C3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r w:rsidRPr="00681E56">
        <w:rPr>
          <w:rFonts w:ascii="Consolas" w:hAnsi="Consolas"/>
          <w:b/>
          <w:bCs/>
          <w:color w:val="7F0055"/>
          <w:sz w:val="18"/>
          <w:szCs w:val="18"/>
        </w:rPr>
        <w:t>void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test_ajouter_immatriculationUnique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 {</w:t>
      </w:r>
    </w:p>
    <w:p w14:paraId="2482D214" w14:textId="46F98135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r w:rsidRPr="00681E56">
        <w:rPr>
          <w:rFonts w:ascii="Consolas" w:hAnsi="Consolas"/>
          <w:color w:val="6A3E3E"/>
          <w:sz w:val="18"/>
          <w:szCs w:val="18"/>
        </w:rPr>
        <w:t>employe1</w:t>
      </w:r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49C1FE3D" w14:textId="6CDEA146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3243541C" w14:textId="33DDDE29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.id(1)</w:t>
      </w:r>
    </w:p>
    <w:p w14:paraId="5BFE89DE" w14:textId="61A09BBE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.nom(</w:t>
      </w:r>
      <w:r w:rsidRPr="00681E56">
        <w:rPr>
          <w:rFonts w:ascii="Consolas" w:hAnsi="Consolas"/>
          <w:color w:val="2A00FF"/>
          <w:sz w:val="18"/>
          <w:szCs w:val="18"/>
        </w:rPr>
        <w:t>"BAILLE"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4EFBDF5E" w14:textId="6983A17C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"Anne-Lise"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FB4EB32" w14:textId="79D70D9A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.email(</w:t>
      </w:r>
      <w:r w:rsidRPr="00681E56">
        <w:rPr>
          <w:rFonts w:ascii="Consolas" w:hAnsi="Consolas"/>
          <w:color w:val="2A00FF"/>
          <w:sz w:val="18"/>
          <w:szCs w:val="18"/>
        </w:rPr>
        <w:t>"abaille@campus-eni.fr"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4AAFB308" w14:textId="4A31BAF1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81E56">
        <w:rPr>
          <w:rFonts w:ascii="Consolas" w:hAnsi="Consolas"/>
          <w:color w:val="2A00FF"/>
          <w:sz w:val="18"/>
          <w:szCs w:val="18"/>
        </w:rPr>
        <w:t>"ENI_Ecole_012892"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517419E3" w14:textId="70DD7BE6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"0299XXXXXX"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6E120D74" w14:textId="7BE72A46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numPortable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"0699XXXXXX"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459AFBDF" w14:textId="6E4DCC38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65BD8708" w14:textId="39A065DF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employeService</w:t>
      </w:r>
      <w:r w:rsidRPr="00681E56">
        <w:rPr>
          <w:rFonts w:ascii="Consolas" w:hAnsi="Consolas"/>
          <w:color w:val="000000"/>
          <w:sz w:val="18"/>
          <w:szCs w:val="18"/>
        </w:rPr>
        <w:t>.ajouter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employe1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32F222C3" w14:textId="77777777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E2C590D" w14:textId="5970FAA5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 xml:space="preserve">// Définir le comportement du Repository avec </w:t>
      </w:r>
      <w:proofErr w:type="spellStart"/>
      <w:r w:rsidRPr="00681E56">
        <w:rPr>
          <w:rFonts w:ascii="Consolas" w:hAnsi="Consolas"/>
          <w:color w:val="3F7F5F"/>
          <w:sz w:val="18"/>
          <w:szCs w:val="18"/>
        </w:rPr>
        <w:t>findByImmatriculation</w:t>
      </w:r>
      <w:proofErr w:type="spellEnd"/>
    </w:p>
    <w:p w14:paraId="566102C4" w14:textId="7E51796F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3F7F5F"/>
          <w:sz w:val="18"/>
          <w:szCs w:val="18"/>
        </w:rPr>
        <w:t>//</w:t>
      </w:r>
      <w:r w:rsidR="00A24A4F" w:rsidRPr="00681E56">
        <w:rPr>
          <w:rFonts w:ascii="Consolas" w:hAnsi="Consolas"/>
          <w:color w:val="3F7F5F"/>
          <w:sz w:val="18"/>
          <w:szCs w:val="18"/>
        </w:rPr>
        <w:t xml:space="preserve"> </w:t>
      </w:r>
      <w:r w:rsidRPr="00681E56">
        <w:rPr>
          <w:rFonts w:ascii="Consolas" w:hAnsi="Consolas"/>
          <w:color w:val="3F7F5F"/>
          <w:sz w:val="18"/>
          <w:szCs w:val="18"/>
        </w:rPr>
        <w:t xml:space="preserve">Méthode de requête :  </w:t>
      </w:r>
      <w:proofErr w:type="spellStart"/>
      <w:r w:rsidRPr="00681E56">
        <w:rPr>
          <w:rFonts w:ascii="Consolas" w:hAnsi="Consolas"/>
          <w:color w:val="3F7F5F"/>
          <w:sz w:val="18"/>
          <w:szCs w:val="18"/>
        </w:rPr>
        <w:t>findByImmatriculation</w:t>
      </w:r>
      <w:proofErr w:type="spellEnd"/>
    </w:p>
    <w:p w14:paraId="62B3F823" w14:textId="3648000B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i/>
          <w:iCs/>
          <w:color w:val="000000"/>
          <w:sz w:val="18"/>
          <w:szCs w:val="18"/>
        </w:rPr>
        <w:t>when</w:t>
      </w:r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0000C0"/>
          <w:sz w:val="18"/>
          <w:szCs w:val="18"/>
        </w:rPr>
        <w:t>employeRepository</w:t>
      </w:r>
      <w:r w:rsidRPr="00681E56">
        <w:rPr>
          <w:rFonts w:ascii="Consolas" w:hAnsi="Consolas"/>
          <w:color w:val="000000"/>
          <w:sz w:val="18"/>
          <w:szCs w:val="18"/>
        </w:rPr>
        <w:t>.findByImmatriculation(</w:t>
      </w:r>
      <w:r w:rsidRPr="00681E56">
        <w:rPr>
          <w:rFonts w:ascii="Consolas" w:hAnsi="Consolas"/>
          <w:color w:val="2A00FF"/>
          <w:sz w:val="18"/>
          <w:szCs w:val="18"/>
        </w:rPr>
        <w:t>"ENI_Ecole_012892"</w:t>
      </w:r>
      <w:r w:rsidRPr="00681E56">
        <w:rPr>
          <w:rFonts w:ascii="Consolas" w:hAnsi="Consolas"/>
          <w:color w:val="000000"/>
          <w:sz w:val="18"/>
          <w:szCs w:val="18"/>
        </w:rPr>
        <w:t>)).thenReturn(</w:t>
      </w:r>
      <w:r w:rsidRPr="00681E56">
        <w:rPr>
          <w:rFonts w:ascii="Consolas" w:hAnsi="Consolas"/>
          <w:color w:val="6A3E3E"/>
          <w:sz w:val="18"/>
          <w:szCs w:val="18"/>
        </w:rPr>
        <w:t>employe1</w:t>
      </w:r>
      <w:r w:rsidRPr="00681E56">
        <w:rPr>
          <w:rFonts w:ascii="Consolas" w:hAnsi="Consolas"/>
          <w:color w:val="000000"/>
          <w:sz w:val="18"/>
          <w:szCs w:val="18"/>
        </w:rPr>
        <w:t>);</w:t>
      </w:r>
    </w:p>
    <w:p w14:paraId="2D4335E0" w14:textId="77777777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676A014" w14:textId="033665D7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 </w:t>
      </w:r>
      <w:r w:rsidRPr="00681E56">
        <w:rPr>
          <w:rFonts w:ascii="Consolas" w:hAnsi="Consolas"/>
          <w:color w:val="6A3E3E"/>
          <w:sz w:val="18"/>
          <w:szCs w:val="18"/>
        </w:rPr>
        <w:t>employe2</w:t>
      </w:r>
      <w:r w:rsidRPr="00681E56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Employe</w:t>
      </w:r>
      <w:proofErr w:type="spellEnd"/>
    </w:p>
    <w:p w14:paraId="0FE7E09B" w14:textId="58ED934A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builder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</w:t>
      </w:r>
    </w:p>
    <w:p w14:paraId="4DA05CC5" w14:textId="2D3861D7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.id(2)</w:t>
      </w:r>
    </w:p>
    <w:p w14:paraId="1C13CFD4" w14:textId="670E4B6C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.nom(</w:t>
      </w:r>
      <w:r w:rsidRPr="00681E56">
        <w:rPr>
          <w:rFonts w:ascii="Consolas" w:hAnsi="Consolas"/>
          <w:color w:val="2A00FF"/>
          <w:sz w:val="18"/>
          <w:szCs w:val="18"/>
        </w:rPr>
        <w:t>"GOBIN"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3F18BED3" w14:textId="2A7051AA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prenom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"Stephane"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335D7115" w14:textId="31F9C206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.email(</w:t>
      </w:r>
      <w:r w:rsidRPr="00681E56">
        <w:rPr>
          <w:rFonts w:ascii="Consolas" w:hAnsi="Consolas"/>
          <w:color w:val="2A00FF"/>
          <w:sz w:val="18"/>
          <w:szCs w:val="18"/>
        </w:rPr>
        <w:t>"sgobin@campus-eni.fr"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22C7F099" w14:textId="547E95ED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.immatriculation(</w:t>
      </w:r>
      <w:r w:rsidRPr="00681E56">
        <w:rPr>
          <w:rFonts w:ascii="Consolas" w:hAnsi="Consolas"/>
          <w:color w:val="2A00FF"/>
          <w:sz w:val="18"/>
          <w:szCs w:val="18"/>
        </w:rPr>
        <w:t>"ENI_Ecole_012892"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6B65D95F" w14:textId="55951CCC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numDom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2A00FF"/>
          <w:sz w:val="18"/>
          <w:szCs w:val="18"/>
        </w:rPr>
        <w:t>"0288XXXXXX"</w:t>
      </w:r>
      <w:r w:rsidRPr="00681E56">
        <w:rPr>
          <w:rFonts w:ascii="Consolas" w:hAnsi="Consolas"/>
          <w:color w:val="000000"/>
          <w:sz w:val="18"/>
          <w:szCs w:val="18"/>
        </w:rPr>
        <w:t>)</w:t>
      </w:r>
    </w:p>
    <w:p w14:paraId="3D510FC4" w14:textId="174A7A72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</w:r>
      <w:r w:rsidRPr="00681E56">
        <w:rPr>
          <w:rFonts w:ascii="Consolas" w:hAnsi="Consolas"/>
          <w:color w:val="000000"/>
          <w:sz w:val="18"/>
          <w:szCs w:val="18"/>
        </w:rPr>
        <w:tab/>
        <w:t>.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build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();</w:t>
      </w:r>
    </w:p>
    <w:p w14:paraId="69D6AE96" w14:textId="1F48169F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681E56">
        <w:rPr>
          <w:rFonts w:ascii="Consolas" w:hAnsi="Consolas"/>
          <w:i/>
          <w:iCs/>
          <w:color w:val="000000"/>
          <w:sz w:val="18"/>
          <w:szCs w:val="18"/>
        </w:rPr>
        <w:t>assertThrows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681E56">
        <w:rPr>
          <w:rFonts w:ascii="Consolas" w:hAnsi="Consolas"/>
          <w:color w:val="000000"/>
          <w:sz w:val="18"/>
          <w:szCs w:val="18"/>
        </w:rPr>
        <w:t>RuntimeException.</w:t>
      </w:r>
      <w:r w:rsidRPr="00681E56">
        <w:rPr>
          <w:rFonts w:ascii="Consolas" w:hAnsi="Consolas"/>
          <w:b/>
          <w:bCs/>
          <w:color w:val="7F0055"/>
          <w:sz w:val="18"/>
          <w:szCs w:val="18"/>
        </w:rPr>
        <w:t>class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 xml:space="preserve">, () -&gt; </w:t>
      </w:r>
      <w:proofErr w:type="spellStart"/>
      <w:r w:rsidRPr="00681E56">
        <w:rPr>
          <w:rFonts w:ascii="Consolas" w:hAnsi="Consolas"/>
          <w:color w:val="0000C0"/>
          <w:sz w:val="18"/>
          <w:szCs w:val="18"/>
        </w:rPr>
        <w:t>employeService</w:t>
      </w:r>
      <w:r w:rsidRPr="00681E56">
        <w:rPr>
          <w:rFonts w:ascii="Consolas" w:hAnsi="Consolas"/>
          <w:color w:val="000000"/>
          <w:sz w:val="18"/>
          <w:szCs w:val="18"/>
        </w:rPr>
        <w:t>.ajouter</w:t>
      </w:r>
      <w:proofErr w:type="spellEnd"/>
      <w:r w:rsidRPr="00681E56">
        <w:rPr>
          <w:rFonts w:ascii="Consolas" w:hAnsi="Consolas"/>
          <w:color w:val="000000"/>
          <w:sz w:val="18"/>
          <w:szCs w:val="18"/>
        </w:rPr>
        <w:t>(</w:t>
      </w:r>
      <w:r w:rsidRPr="00681E56">
        <w:rPr>
          <w:rFonts w:ascii="Consolas" w:hAnsi="Consolas"/>
          <w:color w:val="6A3E3E"/>
          <w:sz w:val="18"/>
          <w:szCs w:val="18"/>
        </w:rPr>
        <w:t>employe2</w:t>
      </w:r>
      <w:r w:rsidRPr="00681E56">
        <w:rPr>
          <w:rFonts w:ascii="Consolas" w:hAnsi="Consolas"/>
          <w:color w:val="000000"/>
          <w:sz w:val="18"/>
          <w:szCs w:val="18"/>
        </w:rPr>
        <w:t>));</w:t>
      </w:r>
    </w:p>
    <w:p w14:paraId="6BF4AF45" w14:textId="2B9895E0" w:rsidR="001023C2" w:rsidRPr="00681E56" w:rsidRDefault="001023C2" w:rsidP="001023C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1E56">
        <w:rPr>
          <w:rFonts w:ascii="Consolas" w:hAnsi="Consolas"/>
          <w:color w:val="000000"/>
          <w:sz w:val="18"/>
          <w:szCs w:val="18"/>
        </w:rPr>
        <w:t>}</w:t>
      </w:r>
    </w:p>
    <w:p w14:paraId="5590FD83" w14:textId="77214101" w:rsidR="001023C2" w:rsidRPr="00681E56" w:rsidRDefault="005076E4" w:rsidP="005076E4">
      <w:pPr>
        <w:pStyle w:val="TPnormalpuce1"/>
      </w:pPr>
      <w:r w:rsidRPr="00681E56">
        <w:t>Relancer le test unitaire, il est valide à présent</w:t>
      </w:r>
    </w:p>
    <w:p w14:paraId="78EB34BB" w14:textId="77777777" w:rsidR="005076E4" w:rsidRPr="00681E56" w:rsidRDefault="005076E4" w:rsidP="005076E4">
      <w:pPr>
        <w:pStyle w:val="TPnormalpuce1"/>
        <w:numPr>
          <w:ilvl w:val="0"/>
          <w:numId w:val="0"/>
        </w:numPr>
      </w:pPr>
    </w:p>
    <w:p w14:paraId="0FA405AB" w14:textId="6564EAE2" w:rsidR="00747817" w:rsidRPr="00681E56" w:rsidRDefault="005076E4" w:rsidP="00747817">
      <w:pPr>
        <w:pStyle w:val="Citationintense"/>
        <w:rPr>
          <w:lang w:val="fr-FR"/>
        </w:rPr>
      </w:pPr>
      <w:r w:rsidRPr="00681E56">
        <w:rPr>
          <w:lang w:val="fr-FR"/>
        </w:rPr>
        <w:t>Les recherches spécifiques se font par méthodes de requêtes ou via JPQL</w:t>
      </w:r>
      <w:r w:rsidR="00747817" w:rsidRPr="00681E56">
        <w:rPr>
          <w:lang w:val="fr-FR"/>
        </w:rPr>
        <w:t>. Ainsi, nous conservons les avantages de Spring Data JPA et ouvrons à des recherches supplémentaires</w:t>
      </w:r>
    </w:p>
    <w:p w14:paraId="32124489" w14:textId="77777777" w:rsidR="005076E4" w:rsidRPr="00681E56" w:rsidRDefault="005076E4" w:rsidP="005076E4">
      <w:pPr>
        <w:rPr>
          <w:lang w:val="fr-FR"/>
        </w:rPr>
      </w:pPr>
    </w:p>
    <w:sectPr w:rsidR="005076E4" w:rsidRPr="00681E56" w:rsidSect="002029F0">
      <w:headerReference w:type="default" r:id="rId12"/>
      <w:footerReference w:type="default" r:id="rId13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9F6F" w14:textId="77777777" w:rsidR="00CF3301" w:rsidRDefault="00CF3301" w:rsidP="006C7E58">
      <w:r>
        <w:separator/>
      </w:r>
    </w:p>
  </w:endnote>
  <w:endnote w:type="continuationSeparator" w:id="0">
    <w:p w14:paraId="0936458E" w14:textId="77777777" w:rsidR="00CF3301" w:rsidRDefault="00CF3301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895AB" w14:textId="77777777" w:rsidR="00D3348B" w:rsidRPr="00D3348B" w:rsidRDefault="002A2662" w:rsidP="00D3348B">
    <w:pPr>
      <w:pStyle w:val="Pieddepage"/>
    </w:pPr>
    <w:r w:rsidRPr="00D3348B">
      <w:t xml:space="preserve"> </w:t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3348B" w14:paraId="5BE03324" w14:textId="77777777" w:rsidTr="008A1859">
      <w:tc>
        <w:tcPr>
          <w:tcW w:w="2500" w:type="pct"/>
          <w:vAlign w:val="bottom"/>
        </w:tcPr>
        <w:p w14:paraId="3C9291F8" w14:textId="77777777" w:rsidR="00D3348B" w:rsidRDefault="00D3348B" w:rsidP="00D3348B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5DF6B08E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7426B5F9" wp14:editId="0C1FF7BD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3348B" w14:paraId="5EB8D741" w14:textId="77777777" w:rsidTr="008A1859">
      <w:tc>
        <w:tcPr>
          <w:tcW w:w="1" w:type="pct"/>
          <w:gridSpan w:val="2"/>
          <w:vAlign w:val="bottom"/>
        </w:tcPr>
        <w:p w14:paraId="4316DA13" w14:textId="77777777" w:rsidR="00D3348B" w:rsidRDefault="00D3348B" w:rsidP="00D3348B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Tous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14:paraId="1345E95B" w14:textId="6CF389C1" w:rsidR="002A2662" w:rsidRPr="00D3348B" w:rsidRDefault="002A2662" w:rsidP="00D334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1219" w14:textId="77777777" w:rsidR="00CF3301" w:rsidRDefault="00CF3301" w:rsidP="006C7E58">
      <w:r>
        <w:separator/>
      </w:r>
    </w:p>
  </w:footnote>
  <w:footnote w:type="continuationSeparator" w:id="0">
    <w:p w14:paraId="3CF504F0" w14:textId="77777777" w:rsidR="00CF3301" w:rsidRDefault="00CF3301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C1FC" w14:textId="50F871BA" w:rsidR="00590AA9" w:rsidRPr="000150A7" w:rsidRDefault="00D3348B" w:rsidP="00590AA9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 w:rsidR="0007773E">
      <w:rPr>
        <w:sz w:val="22"/>
        <w:szCs w:val="22"/>
        <w:lang w:val="fr-FR"/>
      </w:rPr>
      <w:t xml:space="preserve"> </w:t>
    </w:r>
    <w:proofErr w:type="spellStart"/>
    <w:r w:rsidR="0007773E">
      <w:rPr>
        <w:sz w:val="22"/>
        <w:szCs w:val="22"/>
        <w:lang w:val="fr-FR"/>
      </w:rPr>
      <w:t>Frameworks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6C"/>
    <w:multiLevelType w:val="hybridMultilevel"/>
    <w:tmpl w:val="7AEE8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2BDF"/>
    <w:multiLevelType w:val="hybridMultilevel"/>
    <w:tmpl w:val="6CA6A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95F48"/>
    <w:multiLevelType w:val="hybridMultilevel"/>
    <w:tmpl w:val="44D296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065F"/>
    <w:multiLevelType w:val="hybridMultilevel"/>
    <w:tmpl w:val="2D56B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0081"/>
    <w:multiLevelType w:val="hybridMultilevel"/>
    <w:tmpl w:val="FE0828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1F1A91"/>
    <w:multiLevelType w:val="hybridMultilevel"/>
    <w:tmpl w:val="E5A8DEAE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285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85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C4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62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80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02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A2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1439D1"/>
    <w:multiLevelType w:val="hybridMultilevel"/>
    <w:tmpl w:val="A8A2E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17C2"/>
    <w:multiLevelType w:val="hybridMultilevel"/>
    <w:tmpl w:val="6A246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23E02"/>
    <w:multiLevelType w:val="hybridMultilevel"/>
    <w:tmpl w:val="44FAB312"/>
    <w:lvl w:ilvl="0" w:tplc="44EEB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D724A"/>
    <w:multiLevelType w:val="hybridMultilevel"/>
    <w:tmpl w:val="C4161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17F79"/>
    <w:multiLevelType w:val="hybridMultilevel"/>
    <w:tmpl w:val="11E84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B0C13"/>
    <w:multiLevelType w:val="hybridMultilevel"/>
    <w:tmpl w:val="2B0604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93A5E"/>
    <w:multiLevelType w:val="hybridMultilevel"/>
    <w:tmpl w:val="976EDE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464C9"/>
    <w:multiLevelType w:val="hybridMultilevel"/>
    <w:tmpl w:val="C98EEB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52ABA"/>
    <w:multiLevelType w:val="hybridMultilevel"/>
    <w:tmpl w:val="994A292C"/>
    <w:lvl w:ilvl="0" w:tplc="C4A0A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631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8C5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6F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1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6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0A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05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4AE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C95CEF"/>
    <w:multiLevelType w:val="hybridMultilevel"/>
    <w:tmpl w:val="2B0CE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F1AFB"/>
    <w:multiLevelType w:val="hybridMultilevel"/>
    <w:tmpl w:val="6FC6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405A5"/>
    <w:multiLevelType w:val="hybridMultilevel"/>
    <w:tmpl w:val="52D295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46830"/>
    <w:multiLevelType w:val="hybridMultilevel"/>
    <w:tmpl w:val="6D802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53B10"/>
    <w:multiLevelType w:val="hybridMultilevel"/>
    <w:tmpl w:val="EB409942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14E32"/>
    <w:multiLevelType w:val="hybridMultilevel"/>
    <w:tmpl w:val="42E01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312EE"/>
    <w:multiLevelType w:val="hybridMultilevel"/>
    <w:tmpl w:val="B9A6B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918C3"/>
    <w:multiLevelType w:val="hybridMultilevel"/>
    <w:tmpl w:val="6862F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0248C"/>
    <w:multiLevelType w:val="hybridMultilevel"/>
    <w:tmpl w:val="9A182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932E0"/>
    <w:multiLevelType w:val="hybridMultilevel"/>
    <w:tmpl w:val="FC14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64BD4"/>
    <w:multiLevelType w:val="hybridMultilevel"/>
    <w:tmpl w:val="6388D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064416">
    <w:abstractNumId w:val="21"/>
  </w:num>
  <w:num w:numId="2" w16cid:durableId="1303773605">
    <w:abstractNumId w:val="12"/>
  </w:num>
  <w:num w:numId="3" w16cid:durableId="1765147961">
    <w:abstractNumId w:val="13"/>
  </w:num>
  <w:num w:numId="4" w16cid:durableId="52966048">
    <w:abstractNumId w:val="24"/>
  </w:num>
  <w:num w:numId="5" w16cid:durableId="1054431358">
    <w:abstractNumId w:val="22"/>
  </w:num>
  <w:num w:numId="6" w16cid:durableId="47657577">
    <w:abstractNumId w:val="25"/>
  </w:num>
  <w:num w:numId="7" w16cid:durableId="1937521838">
    <w:abstractNumId w:val="16"/>
  </w:num>
  <w:num w:numId="8" w16cid:durableId="1905526787">
    <w:abstractNumId w:val="20"/>
  </w:num>
  <w:num w:numId="9" w16cid:durableId="747456935">
    <w:abstractNumId w:val="5"/>
  </w:num>
  <w:num w:numId="10" w16cid:durableId="254680455">
    <w:abstractNumId w:val="8"/>
  </w:num>
  <w:num w:numId="11" w16cid:durableId="1467116020">
    <w:abstractNumId w:val="11"/>
  </w:num>
  <w:num w:numId="12" w16cid:durableId="620916257">
    <w:abstractNumId w:val="14"/>
  </w:num>
  <w:num w:numId="13" w16cid:durableId="394276172">
    <w:abstractNumId w:val="23"/>
  </w:num>
  <w:num w:numId="14" w16cid:durableId="1386101343">
    <w:abstractNumId w:val="27"/>
  </w:num>
  <w:num w:numId="15" w16cid:durableId="376124357">
    <w:abstractNumId w:val="19"/>
  </w:num>
  <w:num w:numId="16" w16cid:durableId="1964653792">
    <w:abstractNumId w:val="9"/>
  </w:num>
  <w:num w:numId="17" w16cid:durableId="544872654">
    <w:abstractNumId w:val="17"/>
  </w:num>
  <w:num w:numId="18" w16cid:durableId="1521502676">
    <w:abstractNumId w:val="2"/>
  </w:num>
  <w:num w:numId="19" w16cid:durableId="1032463315">
    <w:abstractNumId w:val="7"/>
  </w:num>
  <w:num w:numId="20" w16cid:durableId="1524858703">
    <w:abstractNumId w:val="18"/>
  </w:num>
  <w:num w:numId="21" w16cid:durableId="1016882455">
    <w:abstractNumId w:val="0"/>
  </w:num>
  <w:num w:numId="22" w16cid:durableId="1190488852">
    <w:abstractNumId w:val="10"/>
  </w:num>
  <w:num w:numId="23" w16cid:durableId="500703534">
    <w:abstractNumId w:val="4"/>
  </w:num>
  <w:num w:numId="24" w16cid:durableId="23210889">
    <w:abstractNumId w:val="26"/>
  </w:num>
  <w:num w:numId="25" w16cid:durableId="1327585275">
    <w:abstractNumId w:val="1"/>
  </w:num>
  <w:num w:numId="26" w16cid:durableId="1993440347">
    <w:abstractNumId w:val="3"/>
  </w:num>
  <w:num w:numId="27" w16cid:durableId="1953392830">
    <w:abstractNumId w:val="6"/>
  </w:num>
  <w:num w:numId="28" w16cid:durableId="104263260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A96"/>
    <w:rsid w:val="00001F46"/>
    <w:rsid w:val="00003A23"/>
    <w:rsid w:val="00006031"/>
    <w:rsid w:val="00007D8C"/>
    <w:rsid w:val="0001073D"/>
    <w:rsid w:val="000122A5"/>
    <w:rsid w:val="00012F84"/>
    <w:rsid w:val="00014410"/>
    <w:rsid w:val="000150A7"/>
    <w:rsid w:val="000150C3"/>
    <w:rsid w:val="00015214"/>
    <w:rsid w:val="00017A86"/>
    <w:rsid w:val="00020946"/>
    <w:rsid w:val="00020C6E"/>
    <w:rsid w:val="00023DBA"/>
    <w:rsid w:val="000264A1"/>
    <w:rsid w:val="0003156B"/>
    <w:rsid w:val="0003328D"/>
    <w:rsid w:val="00034B2F"/>
    <w:rsid w:val="000362F2"/>
    <w:rsid w:val="0003794C"/>
    <w:rsid w:val="00041185"/>
    <w:rsid w:val="0004142A"/>
    <w:rsid w:val="000417F6"/>
    <w:rsid w:val="000460E8"/>
    <w:rsid w:val="000478F3"/>
    <w:rsid w:val="000504C9"/>
    <w:rsid w:val="00050ACC"/>
    <w:rsid w:val="00051A24"/>
    <w:rsid w:val="00052079"/>
    <w:rsid w:val="0005527E"/>
    <w:rsid w:val="00055365"/>
    <w:rsid w:val="00055BA7"/>
    <w:rsid w:val="00056755"/>
    <w:rsid w:val="0006162A"/>
    <w:rsid w:val="00062FC0"/>
    <w:rsid w:val="00067F2C"/>
    <w:rsid w:val="00070821"/>
    <w:rsid w:val="000717C4"/>
    <w:rsid w:val="000753A7"/>
    <w:rsid w:val="0007773E"/>
    <w:rsid w:val="00077D28"/>
    <w:rsid w:val="00080FE2"/>
    <w:rsid w:val="00082FD3"/>
    <w:rsid w:val="00086EB6"/>
    <w:rsid w:val="00093981"/>
    <w:rsid w:val="00095A02"/>
    <w:rsid w:val="00097F0B"/>
    <w:rsid w:val="000A1582"/>
    <w:rsid w:val="000A5D8B"/>
    <w:rsid w:val="000A61FD"/>
    <w:rsid w:val="000B5430"/>
    <w:rsid w:val="000B5825"/>
    <w:rsid w:val="000C047F"/>
    <w:rsid w:val="000C15F1"/>
    <w:rsid w:val="000C25A9"/>
    <w:rsid w:val="000C4826"/>
    <w:rsid w:val="000C6A7D"/>
    <w:rsid w:val="000D0A8C"/>
    <w:rsid w:val="000D0E31"/>
    <w:rsid w:val="000D4DA9"/>
    <w:rsid w:val="000D77F3"/>
    <w:rsid w:val="000E15F6"/>
    <w:rsid w:val="000E246A"/>
    <w:rsid w:val="000E5091"/>
    <w:rsid w:val="000E5CCE"/>
    <w:rsid w:val="000F0864"/>
    <w:rsid w:val="000F096C"/>
    <w:rsid w:val="000F0E32"/>
    <w:rsid w:val="000F180D"/>
    <w:rsid w:val="000F4215"/>
    <w:rsid w:val="000F50AF"/>
    <w:rsid w:val="001023C2"/>
    <w:rsid w:val="00105605"/>
    <w:rsid w:val="00110294"/>
    <w:rsid w:val="001111BE"/>
    <w:rsid w:val="00120B1D"/>
    <w:rsid w:val="00121511"/>
    <w:rsid w:val="00121D73"/>
    <w:rsid w:val="00122B4E"/>
    <w:rsid w:val="00125DCA"/>
    <w:rsid w:val="00125F42"/>
    <w:rsid w:val="00130656"/>
    <w:rsid w:val="00133150"/>
    <w:rsid w:val="0013536A"/>
    <w:rsid w:val="00136790"/>
    <w:rsid w:val="001447F2"/>
    <w:rsid w:val="00144925"/>
    <w:rsid w:val="00144E28"/>
    <w:rsid w:val="001465BB"/>
    <w:rsid w:val="00150AA2"/>
    <w:rsid w:val="0015155D"/>
    <w:rsid w:val="00151AA0"/>
    <w:rsid w:val="00153344"/>
    <w:rsid w:val="001537D8"/>
    <w:rsid w:val="00154D6A"/>
    <w:rsid w:val="001601D1"/>
    <w:rsid w:val="001658FD"/>
    <w:rsid w:val="00165FF1"/>
    <w:rsid w:val="00171036"/>
    <w:rsid w:val="00174B3E"/>
    <w:rsid w:val="00176104"/>
    <w:rsid w:val="001772BD"/>
    <w:rsid w:val="00180858"/>
    <w:rsid w:val="001827BE"/>
    <w:rsid w:val="00182DD6"/>
    <w:rsid w:val="0019147A"/>
    <w:rsid w:val="001926DB"/>
    <w:rsid w:val="00192825"/>
    <w:rsid w:val="00192D6B"/>
    <w:rsid w:val="00192E77"/>
    <w:rsid w:val="00194408"/>
    <w:rsid w:val="00195965"/>
    <w:rsid w:val="001962C7"/>
    <w:rsid w:val="00197AF3"/>
    <w:rsid w:val="00197FED"/>
    <w:rsid w:val="001A0D7C"/>
    <w:rsid w:val="001A4B5B"/>
    <w:rsid w:val="001A79F8"/>
    <w:rsid w:val="001B4DA8"/>
    <w:rsid w:val="001C6550"/>
    <w:rsid w:val="001C739D"/>
    <w:rsid w:val="001D173E"/>
    <w:rsid w:val="001D1990"/>
    <w:rsid w:val="001D2462"/>
    <w:rsid w:val="001D3BFC"/>
    <w:rsid w:val="001E0B2C"/>
    <w:rsid w:val="001E3826"/>
    <w:rsid w:val="001E3AB7"/>
    <w:rsid w:val="001F1661"/>
    <w:rsid w:val="001F18FA"/>
    <w:rsid w:val="001F476F"/>
    <w:rsid w:val="001F6B50"/>
    <w:rsid w:val="00200DF0"/>
    <w:rsid w:val="002020E8"/>
    <w:rsid w:val="0020232E"/>
    <w:rsid w:val="002029F0"/>
    <w:rsid w:val="00205674"/>
    <w:rsid w:val="00207D97"/>
    <w:rsid w:val="0021168C"/>
    <w:rsid w:val="002117F1"/>
    <w:rsid w:val="00211CB3"/>
    <w:rsid w:val="00213164"/>
    <w:rsid w:val="002132B5"/>
    <w:rsid w:val="002142A7"/>
    <w:rsid w:val="00216F78"/>
    <w:rsid w:val="00217D3F"/>
    <w:rsid w:val="00217F93"/>
    <w:rsid w:val="00221D19"/>
    <w:rsid w:val="00225D2C"/>
    <w:rsid w:val="002263D9"/>
    <w:rsid w:val="002302B3"/>
    <w:rsid w:val="0023135E"/>
    <w:rsid w:val="00232ABB"/>
    <w:rsid w:val="00241941"/>
    <w:rsid w:val="00241BEE"/>
    <w:rsid w:val="00242C6A"/>
    <w:rsid w:val="00246CC1"/>
    <w:rsid w:val="00250151"/>
    <w:rsid w:val="0025054F"/>
    <w:rsid w:val="00250577"/>
    <w:rsid w:val="00250A02"/>
    <w:rsid w:val="00251182"/>
    <w:rsid w:val="002516A8"/>
    <w:rsid w:val="002524E7"/>
    <w:rsid w:val="00256C66"/>
    <w:rsid w:val="00261F4C"/>
    <w:rsid w:val="00262DB7"/>
    <w:rsid w:val="00263F86"/>
    <w:rsid w:val="00264379"/>
    <w:rsid w:val="002649FD"/>
    <w:rsid w:val="00265024"/>
    <w:rsid w:val="00267D31"/>
    <w:rsid w:val="0027089F"/>
    <w:rsid w:val="00270A58"/>
    <w:rsid w:val="002719FB"/>
    <w:rsid w:val="00271A85"/>
    <w:rsid w:val="00272576"/>
    <w:rsid w:val="00275701"/>
    <w:rsid w:val="00276E62"/>
    <w:rsid w:val="00277014"/>
    <w:rsid w:val="00277CDD"/>
    <w:rsid w:val="002835C6"/>
    <w:rsid w:val="00284927"/>
    <w:rsid w:val="00287D81"/>
    <w:rsid w:val="00293E9F"/>
    <w:rsid w:val="00296567"/>
    <w:rsid w:val="002A10F1"/>
    <w:rsid w:val="002A18FE"/>
    <w:rsid w:val="002A1F4E"/>
    <w:rsid w:val="002A2662"/>
    <w:rsid w:val="002A28BA"/>
    <w:rsid w:val="002A2BFE"/>
    <w:rsid w:val="002A4702"/>
    <w:rsid w:val="002A6A5C"/>
    <w:rsid w:val="002B04EA"/>
    <w:rsid w:val="002B1DD0"/>
    <w:rsid w:val="002B404F"/>
    <w:rsid w:val="002B4568"/>
    <w:rsid w:val="002C11FF"/>
    <w:rsid w:val="002C1D2C"/>
    <w:rsid w:val="002C301E"/>
    <w:rsid w:val="002C4936"/>
    <w:rsid w:val="002C4A4F"/>
    <w:rsid w:val="002C5032"/>
    <w:rsid w:val="002D1C5C"/>
    <w:rsid w:val="002D2B64"/>
    <w:rsid w:val="002D49F6"/>
    <w:rsid w:val="002E05B0"/>
    <w:rsid w:val="002E078E"/>
    <w:rsid w:val="002E1C14"/>
    <w:rsid w:val="002E65AB"/>
    <w:rsid w:val="002E7E7C"/>
    <w:rsid w:val="002F0A74"/>
    <w:rsid w:val="002F13A6"/>
    <w:rsid w:val="002F75F0"/>
    <w:rsid w:val="002F78BE"/>
    <w:rsid w:val="003009DF"/>
    <w:rsid w:val="00301257"/>
    <w:rsid w:val="00304888"/>
    <w:rsid w:val="00305B8F"/>
    <w:rsid w:val="0030656D"/>
    <w:rsid w:val="00317843"/>
    <w:rsid w:val="003207B0"/>
    <w:rsid w:val="00320C11"/>
    <w:rsid w:val="00320D08"/>
    <w:rsid w:val="003236D6"/>
    <w:rsid w:val="00340BA4"/>
    <w:rsid w:val="0034108F"/>
    <w:rsid w:val="00341693"/>
    <w:rsid w:val="0034440A"/>
    <w:rsid w:val="00345C61"/>
    <w:rsid w:val="00346E6C"/>
    <w:rsid w:val="00350884"/>
    <w:rsid w:val="003548A0"/>
    <w:rsid w:val="00361D39"/>
    <w:rsid w:val="00362420"/>
    <w:rsid w:val="003637F8"/>
    <w:rsid w:val="00364E35"/>
    <w:rsid w:val="003659AB"/>
    <w:rsid w:val="0036717A"/>
    <w:rsid w:val="003709F1"/>
    <w:rsid w:val="00371E45"/>
    <w:rsid w:val="00371F07"/>
    <w:rsid w:val="0037622B"/>
    <w:rsid w:val="00377559"/>
    <w:rsid w:val="003810CA"/>
    <w:rsid w:val="00382C06"/>
    <w:rsid w:val="003842F2"/>
    <w:rsid w:val="0038494F"/>
    <w:rsid w:val="003851F8"/>
    <w:rsid w:val="0038651C"/>
    <w:rsid w:val="003871A3"/>
    <w:rsid w:val="00387206"/>
    <w:rsid w:val="00387847"/>
    <w:rsid w:val="00392CE7"/>
    <w:rsid w:val="003A098F"/>
    <w:rsid w:val="003A5E8B"/>
    <w:rsid w:val="003A75E8"/>
    <w:rsid w:val="003B05BE"/>
    <w:rsid w:val="003B4D1B"/>
    <w:rsid w:val="003C0390"/>
    <w:rsid w:val="003C06C2"/>
    <w:rsid w:val="003C6A4C"/>
    <w:rsid w:val="003C6EFC"/>
    <w:rsid w:val="003C7784"/>
    <w:rsid w:val="003D09AE"/>
    <w:rsid w:val="003D0C24"/>
    <w:rsid w:val="003D6B13"/>
    <w:rsid w:val="003E0879"/>
    <w:rsid w:val="003E5FD7"/>
    <w:rsid w:val="003E676A"/>
    <w:rsid w:val="003F057A"/>
    <w:rsid w:val="003F2B1E"/>
    <w:rsid w:val="003F5A3F"/>
    <w:rsid w:val="00400DE3"/>
    <w:rsid w:val="00401B2D"/>
    <w:rsid w:val="00405B73"/>
    <w:rsid w:val="00414A12"/>
    <w:rsid w:val="004203A9"/>
    <w:rsid w:val="00420690"/>
    <w:rsid w:val="00421AAC"/>
    <w:rsid w:val="004229D9"/>
    <w:rsid w:val="00425FA5"/>
    <w:rsid w:val="00426C10"/>
    <w:rsid w:val="004301BB"/>
    <w:rsid w:val="004333E0"/>
    <w:rsid w:val="00433F64"/>
    <w:rsid w:val="004343CE"/>
    <w:rsid w:val="00436CE1"/>
    <w:rsid w:val="004476B8"/>
    <w:rsid w:val="00450C5E"/>
    <w:rsid w:val="004517E2"/>
    <w:rsid w:val="0045421E"/>
    <w:rsid w:val="00455EA0"/>
    <w:rsid w:val="0045607B"/>
    <w:rsid w:val="00456F22"/>
    <w:rsid w:val="00457419"/>
    <w:rsid w:val="0046396E"/>
    <w:rsid w:val="00471DA0"/>
    <w:rsid w:val="00474EA2"/>
    <w:rsid w:val="00476B81"/>
    <w:rsid w:val="00477ACB"/>
    <w:rsid w:val="00484686"/>
    <w:rsid w:val="0048505C"/>
    <w:rsid w:val="00485758"/>
    <w:rsid w:val="00485FEA"/>
    <w:rsid w:val="00486004"/>
    <w:rsid w:val="004877E3"/>
    <w:rsid w:val="00491197"/>
    <w:rsid w:val="00492FCA"/>
    <w:rsid w:val="0049346A"/>
    <w:rsid w:val="00493F90"/>
    <w:rsid w:val="0049415E"/>
    <w:rsid w:val="00494DCF"/>
    <w:rsid w:val="00495E0B"/>
    <w:rsid w:val="00496177"/>
    <w:rsid w:val="00496AAA"/>
    <w:rsid w:val="004A198E"/>
    <w:rsid w:val="004A1F02"/>
    <w:rsid w:val="004A2F57"/>
    <w:rsid w:val="004A3990"/>
    <w:rsid w:val="004A41BC"/>
    <w:rsid w:val="004A4B27"/>
    <w:rsid w:val="004A5E0E"/>
    <w:rsid w:val="004B1D35"/>
    <w:rsid w:val="004B2B1A"/>
    <w:rsid w:val="004B50EA"/>
    <w:rsid w:val="004B54DF"/>
    <w:rsid w:val="004C2502"/>
    <w:rsid w:val="004D2357"/>
    <w:rsid w:val="004D6D14"/>
    <w:rsid w:val="004E67B9"/>
    <w:rsid w:val="004E79BD"/>
    <w:rsid w:val="004F160F"/>
    <w:rsid w:val="004F2C2E"/>
    <w:rsid w:val="004F45F2"/>
    <w:rsid w:val="004F5516"/>
    <w:rsid w:val="004F5AC8"/>
    <w:rsid w:val="004F7266"/>
    <w:rsid w:val="00501CE9"/>
    <w:rsid w:val="005025EB"/>
    <w:rsid w:val="005056C3"/>
    <w:rsid w:val="005076E4"/>
    <w:rsid w:val="0051079F"/>
    <w:rsid w:val="0051374B"/>
    <w:rsid w:val="00514A00"/>
    <w:rsid w:val="00514E56"/>
    <w:rsid w:val="0052151F"/>
    <w:rsid w:val="00523EC6"/>
    <w:rsid w:val="005244B5"/>
    <w:rsid w:val="00524D1E"/>
    <w:rsid w:val="00531952"/>
    <w:rsid w:val="0053266B"/>
    <w:rsid w:val="00536C5E"/>
    <w:rsid w:val="00536DCE"/>
    <w:rsid w:val="00536EA6"/>
    <w:rsid w:val="00536EF3"/>
    <w:rsid w:val="0053797D"/>
    <w:rsid w:val="00541770"/>
    <w:rsid w:val="00542987"/>
    <w:rsid w:val="00544157"/>
    <w:rsid w:val="0054507C"/>
    <w:rsid w:val="0054764D"/>
    <w:rsid w:val="00552E4C"/>
    <w:rsid w:val="00553073"/>
    <w:rsid w:val="00553216"/>
    <w:rsid w:val="00554FC1"/>
    <w:rsid w:val="00560BB6"/>
    <w:rsid w:val="00562D34"/>
    <w:rsid w:val="00564615"/>
    <w:rsid w:val="00565555"/>
    <w:rsid w:val="00565E35"/>
    <w:rsid w:val="005709EF"/>
    <w:rsid w:val="0057306B"/>
    <w:rsid w:val="00584E65"/>
    <w:rsid w:val="00587552"/>
    <w:rsid w:val="00590AA9"/>
    <w:rsid w:val="00591596"/>
    <w:rsid w:val="00591C1B"/>
    <w:rsid w:val="00594338"/>
    <w:rsid w:val="00595A5B"/>
    <w:rsid w:val="005A0D13"/>
    <w:rsid w:val="005A2146"/>
    <w:rsid w:val="005A36E5"/>
    <w:rsid w:val="005A382F"/>
    <w:rsid w:val="005A54F3"/>
    <w:rsid w:val="005A66BB"/>
    <w:rsid w:val="005B0A55"/>
    <w:rsid w:val="005B2177"/>
    <w:rsid w:val="005B2B03"/>
    <w:rsid w:val="005B2CA7"/>
    <w:rsid w:val="005B4641"/>
    <w:rsid w:val="005C424C"/>
    <w:rsid w:val="005C684C"/>
    <w:rsid w:val="005C68D3"/>
    <w:rsid w:val="005C6ABF"/>
    <w:rsid w:val="005D1943"/>
    <w:rsid w:val="005D2F9C"/>
    <w:rsid w:val="005D57E0"/>
    <w:rsid w:val="005D782D"/>
    <w:rsid w:val="005E3B89"/>
    <w:rsid w:val="005E53A9"/>
    <w:rsid w:val="005E6620"/>
    <w:rsid w:val="005E7215"/>
    <w:rsid w:val="005F02B6"/>
    <w:rsid w:val="005F040F"/>
    <w:rsid w:val="005F065F"/>
    <w:rsid w:val="005F2752"/>
    <w:rsid w:val="005F2EFB"/>
    <w:rsid w:val="005F6F8E"/>
    <w:rsid w:val="00601623"/>
    <w:rsid w:val="006039F1"/>
    <w:rsid w:val="00603AF5"/>
    <w:rsid w:val="0060479D"/>
    <w:rsid w:val="00624AEC"/>
    <w:rsid w:val="0062717F"/>
    <w:rsid w:val="00627805"/>
    <w:rsid w:val="00627AE5"/>
    <w:rsid w:val="006302A7"/>
    <w:rsid w:val="0063053F"/>
    <w:rsid w:val="0063306A"/>
    <w:rsid w:val="00633B1F"/>
    <w:rsid w:val="006367DA"/>
    <w:rsid w:val="00636B56"/>
    <w:rsid w:val="0064222C"/>
    <w:rsid w:val="006466E0"/>
    <w:rsid w:val="00653FD4"/>
    <w:rsid w:val="00654226"/>
    <w:rsid w:val="00655DB6"/>
    <w:rsid w:val="00657F73"/>
    <w:rsid w:val="00660438"/>
    <w:rsid w:val="00660801"/>
    <w:rsid w:val="00663C77"/>
    <w:rsid w:val="006745BC"/>
    <w:rsid w:val="00674BA4"/>
    <w:rsid w:val="00675D38"/>
    <w:rsid w:val="0067609F"/>
    <w:rsid w:val="00676E95"/>
    <w:rsid w:val="00680026"/>
    <w:rsid w:val="00681E56"/>
    <w:rsid w:val="006859E2"/>
    <w:rsid w:val="00685AB6"/>
    <w:rsid w:val="006900A1"/>
    <w:rsid w:val="00690CA2"/>
    <w:rsid w:val="0069172F"/>
    <w:rsid w:val="00693053"/>
    <w:rsid w:val="006939F9"/>
    <w:rsid w:val="0069588A"/>
    <w:rsid w:val="006A157E"/>
    <w:rsid w:val="006A1870"/>
    <w:rsid w:val="006A23AF"/>
    <w:rsid w:val="006B3A7A"/>
    <w:rsid w:val="006B3B13"/>
    <w:rsid w:val="006B55D1"/>
    <w:rsid w:val="006B5D7E"/>
    <w:rsid w:val="006B6404"/>
    <w:rsid w:val="006C3286"/>
    <w:rsid w:val="006C3909"/>
    <w:rsid w:val="006C573C"/>
    <w:rsid w:val="006C576C"/>
    <w:rsid w:val="006C7E58"/>
    <w:rsid w:val="006D1C51"/>
    <w:rsid w:val="006D26EB"/>
    <w:rsid w:val="006D29CC"/>
    <w:rsid w:val="006D2C65"/>
    <w:rsid w:val="006D51D6"/>
    <w:rsid w:val="006D675F"/>
    <w:rsid w:val="006D6F04"/>
    <w:rsid w:val="006E205A"/>
    <w:rsid w:val="006E20F8"/>
    <w:rsid w:val="006E56BB"/>
    <w:rsid w:val="006F0042"/>
    <w:rsid w:val="006F1B40"/>
    <w:rsid w:val="006F2B63"/>
    <w:rsid w:val="006F3A2D"/>
    <w:rsid w:val="006F7A6B"/>
    <w:rsid w:val="007007CE"/>
    <w:rsid w:val="007046DE"/>
    <w:rsid w:val="00704DAC"/>
    <w:rsid w:val="007060B5"/>
    <w:rsid w:val="00706CB2"/>
    <w:rsid w:val="00707B85"/>
    <w:rsid w:val="00710DD3"/>
    <w:rsid w:val="00713166"/>
    <w:rsid w:val="007131E3"/>
    <w:rsid w:val="00713863"/>
    <w:rsid w:val="00721568"/>
    <w:rsid w:val="00723176"/>
    <w:rsid w:val="00723883"/>
    <w:rsid w:val="007320EE"/>
    <w:rsid w:val="007327B9"/>
    <w:rsid w:val="007352A2"/>
    <w:rsid w:val="00740FF3"/>
    <w:rsid w:val="007416A5"/>
    <w:rsid w:val="00742224"/>
    <w:rsid w:val="00742334"/>
    <w:rsid w:val="00743993"/>
    <w:rsid w:val="00747817"/>
    <w:rsid w:val="00750299"/>
    <w:rsid w:val="00751EDF"/>
    <w:rsid w:val="00755BD2"/>
    <w:rsid w:val="00764007"/>
    <w:rsid w:val="00765582"/>
    <w:rsid w:val="00767640"/>
    <w:rsid w:val="00767B49"/>
    <w:rsid w:val="007729E2"/>
    <w:rsid w:val="0077352B"/>
    <w:rsid w:val="007740FE"/>
    <w:rsid w:val="00776A4E"/>
    <w:rsid w:val="00782984"/>
    <w:rsid w:val="00784FAC"/>
    <w:rsid w:val="00785814"/>
    <w:rsid w:val="00787150"/>
    <w:rsid w:val="007910EE"/>
    <w:rsid w:val="00792818"/>
    <w:rsid w:val="00793823"/>
    <w:rsid w:val="0079726C"/>
    <w:rsid w:val="007A0C15"/>
    <w:rsid w:val="007A1C97"/>
    <w:rsid w:val="007A21D7"/>
    <w:rsid w:val="007A3493"/>
    <w:rsid w:val="007A43B7"/>
    <w:rsid w:val="007A7FB9"/>
    <w:rsid w:val="007B2D87"/>
    <w:rsid w:val="007B379E"/>
    <w:rsid w:val="007B69B9"/>
    <w:rsid w:val="007C015E"/>
    <w:rsid w:val="007C0A41"/>
    <w:rsid w:val="007C24D9"/>
    <w:rsid w:val="007C301D"/>
    <w:rsid w:val="007C3CC4"/>
    <w:rsid w:val="007C4923"/>
    <w:rsid w:val="007C4E74"/>
    <w:rsid w:val="007C4EDD"/>
    <w:rsid w:val="007C5F5C"/>
    <w:rsid w:val="007C6414"/>
    <w:rsid w:val="007D1155"/>
    <w:rsid w:val="007D1E0E"/>
    <w:rsid w:val="007D3376"/>
    <w:rsid w:val="007D3D23"/>
    <w:rsid w:val="007D466B"/>
    <w:rsid w:val="007D4A7E"/>
    <w:rsid w:val="007D4C83"/>
    <w:rsid w:val="007D4E43"/>
    <w:rsid w:val="007D5A29"/>
    <w:rsid w:val="007E042C"/>
    <w:rsid w:val="007E0A3C"/>
    <w:rsid w:val="007E3B6A"/>
    <w:rsid w:val="007E4ACB"/>
    <w:rsid w:val="007E6D91"/>
    <w:rsid w:val="007E7163"/>
    <w:rsid w:val="007E7D3C"/>
    <w:rsid w:val="007F02F5"/>
    <w:rsid w:val="007F1242"/>
    <w:rsid w:val="007F180E"/>
    <w:rsid w:val="007F249B"/>
    <w:rsid w:val="007F30ED"/>
    <w:rsid w:val="007F55F2"/>
    <w:rsid w:val="007F6D01"/>
    <w:rsid w:val="0080559B"/>
    <w:rsid w:val="00805BCC"/>
    <w:rsid w:val="008065FD"/>
    <w:rsid w:val="008129F7"/>
    <w:rsid w:val="00812B64"/>
    <w:rsid w:val="008130F1"/>
    <w:rsid w:val="00814575"/>
    <w:rsid w:val="00816CAD"/>
    <w:rsid w:val="00817341"/>
    <w:rsid w:val="00820D63"/>
    <w:rsid w:val="00825FD9"/>
    <w:rsid w:val="0083499D"/>
    <w:rsid w:val="00837C05"/>
    <w:rsid w:val="00840EDB"/>
    <w:rsid w:val="00845605"/>
    <w:rsid w:val="008459CA"/>
    <w:rsid w:val="00850BD9"/>
    <w:rsid w:val="00851C1E"/>
    <w:rsid w:val="00853E39"/>
    <w:rsid w:val="008546B4"/>
    <w:rsid w:val="008616D6"/>
    <w:rsid w:val="008624F6"/>
    <w:rsid w:val="00863103"/>
    <w:rsid w:val="00863916"/>
    <w:rsid w:val="008663D1"/>
    <w:rsid w:val="008672FD"/>
    <w:rsid w:val="00867E02"/>
    <w:rsid w:val="00871700"/>
    <w:rsid w:val="00872F21"/>
    <w:rsid w:val="008731E6"/>
    <w:rsid w:val="00873C09"/>
    <w:rsid w:val="00874B66"/>
    <w:rsid w:val="00876A48"/>
    <w:rsid w:val="00876EB8"/>
    <w:rsid w:val="008775DA"/>
    <w:rsid w:val="00883C7F"/>
    <w:rsid w:val="008857AF"/>
    <w:rsid w:val="00886E42"/>
    <w:rsid w:val="00886F89"/>
    <w:rsid w:val="00892B01"/>
    <w:rsid w:val="00893473"/>
    <w:rsid w:val="00895308"/>
    <w:rsid w:val="00896FEF"/>
    <w:rsid w:val="008A0FDC"/>
    <w:rsid w:val="008A1EEE"/>
    <w:rsid w:val="008A3615"/>
    <w:rsid w:val="008A3A1A"/>
    <w:rsid w:val="008A62EE"/>
    <w:rsid w:val="008A78BE"/>
    <w:rsid w:val="008B0E65"/>
    <w:rsid w:val="008B13AB"/>
    <w:rsid w:val="008B1A67"/>
    <w:rsid w:val="008B220B"/>
    <w:rsid w:val="008B2DED"/>
    <w:rsid w:val="008B38A0"/>
    <w:rsid w:val="008B545D"/>
    <w:rsid w:val="008B6256"/>
    <w:rsid w:val="008C010D"/>
    <w:rsid w:val="008C1D18"/>
    <w:rsid w:val="008C33FF"/>
    <w:rsid w:val="008C3C49"/>
    <w:rsid w:val="008C4915"/>
    <w:rsid w:val="008C5323"/>
    <w:rsid w:val="008C78B7"/>
    <w:rsid w:val="008D1D2F"/>
    <w:rsid w:val="008D35C2"/>
    <w:rsid w:val="008E125B"/>
    <w:rsid w:val="008E21B4"/>
    <w:rsid w:val="008E24EC"/>
    <w:rsid w:val="008E54F8"/>
    <w:rsid w:val="008E5DAD"/>
    <w:rsid w:val="008E6D1D"/>
    <w:rsid w:val="008E77A7"/>
    <w:rsid w:val="008F08B4"/>
    <w:rsid w:val="008F18E2"/>
    <w:rsid w:val="008F3196"/>
    <w:rsid w:val="008F42C1"/>
    <w:rsid w:val="008F49A5"/>
    <w:rsid w:val="008F52AA"/>
    <w:rsid w:val="008F7F3E"/>
    <w:rsid w:val="00900495"/>
    <w:rsid w:val="00901029"/>
    <w:rsid w:val="00901CDD"/>
    <w:rsid w:val="009050A5"/>
    <w:rsid w:val="00905FCF"/>
    <w:rsid w:val="00910BD6"/>
    <w:rsid w:val="0091679D"/>
    <w:rsid w:val="00917A80"/>
    <w:rsid w:val="00920BAE"/>
    <w:rsid w:val="00922F94"/>
    <w:rsid w:val="00924F5F"/>
    <w:rsid w:val="009314BA"/>
    <w:rsid w:val="00931ADC"/>
    <w:rsid w:val="00932793"/>
    <w:rsid w:val="00935B2B"/>
    <w:rsid w:val="00937048"/>
    <w:rsid w:val="009407D4"/>
    <w:rsid w:val="009425F5"/>
    <w:rsid w:val="00944701"/>
    <w:rsid w:val="009457E2"/>
    <w:rsid w:val="00945F7A"/>
    <w:rsid w:val="00946D77"/>
    <w:rsid w:val="00952CB1"/>
    <w:rsid w:val="00954E03"/>
    <w:rsid w:val="00962B05"/>
    <w:rsid w:val="00964B34"/>
    <w:rsid w:val="00964E19"/>
    <w:rsid w:val="0096503B"/>
    <w:rsid w:val="00966940"/>
    <w:rsid w:val="00967F65"/>
    <w:rsid w:val="009731EA"/>
    <w:rsid w:val="00973B85"/>
    <w:rsid w:val="00975BE8"/>
    <w:rsid w:val="00982EF0"/>
    <w:rsid w:val="00983D95"/>
    <w:rsid w:val="0098474F"/>
    <w:rsid w:val="009862DE"/>
    <w:rsid w:val="0098709E"/>
    <w:rsid w:val="00990B02"/>
    <w:rsid w:val="0099654B"/>
    <w:rsid w:val="00996A28"/>
    <w:rsid w:val="009A5D9A"/>
    <w:rsid w:val="009A66AA"/>
    <w:rsid w:val="009A66FF"/>
    <w:rsid w:val="009A750D"/>
    <w:rsid w:val="009B01EE"/>
    <w:rsid w:val="009B03FB"/>
    <w:rsid w:val="009B2371"/>
    <w:rsid w:val="009B717A"/>
    <w:rsid w:val="009C09D3"/>
    <w:rsid w:val="009C0B9B"/>
    <w:rsid w:val="009C1D6E"/>
    <w:rsid w:val="009C2AC3"/>
    <w:rsid w:val="009C5363"/>
    <w:rsid w:val="009C5B72"/>
    <w:rsid w:val="009D1251"/>
    <w:rsid w:val="009D15E7"/>
    <w:rsid w:val="009D4427"/>
    <w:rsid w:val="009D7D5A"/>
    <w:rsid w:val="009E1419"/>
    <w:rsid w:val="009E26A0"/>
    <w:rsid w:val="009E5D19"/>
    <w:rsid w:val="009F0047"/>
    <w:rsid w:val="009F00C7"/>
    <w:rsid w:val="009F1904"/>
    <w:rsid w:val="009F2046"/>
    <w:rsid w:val="009F256A"/>
    <w:rsid w:val="009F29E9"/>
    <w:rsid w:val="009F4A20"/>
    <w:rsid w:val="009F6C14"/>
    <w:rsid w:val="00A04278"/>
    <w:rsid w:val="00A0555A"/>
    <w:rsid w:val="00A055CF"/>
    <w:rsid w:val="00A14C1B"/>
    <w:rsid w:val="00A24A4F"/>
    <w:rsid w:val="00A2634D"/>
    <w:rsid w:val="00A27583"/>
    <w:rsid w:val="00A27EE5"/>
    <w:rsid w:val="00A30B7C"/>
    <w:rsid w:val="00A3201F"/>
    <w:rsid w:val="00A336E8"/>
    <w:rsid w:val="00A361C9"/>
    <w:rsid w:val="00A37B39"/>
    <w:rsid w:val="00A40B53"/>
    <w:rsid w:val="00A440F2"/>
    <w:rsid w:val="00A44FBE"/>
    <w:rsid w:val="00A4724C"/>
    <w:rsid w:val="00A52B76"/>
    <w:rsid w:val="00A53729"/>
    <w:rsid w:val="00A550FE"/>
    <w:rsid w:val="00A6050D"/>
    <w:rsid w:val="00A6293D"/>
    <w:rsid w:val="00A6318A"/>
    <w:rsid w:val="00A642A3"/>
    <w:rsid w:val="00A64713"/>
    <w:rsid w:val="00A708D1"/>
    <w:rsid w:val="00A7105E"/>
    <w:rsid w:val="00A72A8D"/>
    <w:rsid w:val="00A745E8"/>
    <w:rsid w:val="00A74E63"/>
    <w:rsid w:val="00A750DF"/>
    <w:rsid w:val="00A801F7"/>
    <w:rsid w:val="00A83D6D"/>
    <w:rsid w:val="00A841DC"/>
    <w:rsid w:val="00A87FDB"/>
    <w:rsid w:val="00A93073"/>
    <w:rsid w:val="00A96586"/>
    <w:rsid w:val="00A96851"/>
    <w:rsid w:val="00AA05AB"/>
    <w:rsid w:val="00AA2206"/>
    <w:rsid w:val="00AA3FDE"/>
    <w:rsid w:val="00AA4F6E"/>
    <w:rsid w:val="00AA6238"/>
    <w:rsid w:val="00AB17C6"/>
    <w:rsid w:val="00AB4866"/>
    <w:rsid w:val="00AB49B4"/>
    <w:rsid w:val="00AB6748"/>
    <w:rsid w:val="00AB707E"/>
    <w:rsid w:val="00AB7446"/>
    <w:rsid w:val="00AC36BB"/>
    <w:rsid w:val="00AC5CC0"/>
    <w:rsid w:val="00AD14BF"/>
    <w:rsid w:val="00AD2C7D"/>
    <w:rsid w:val="00AD4046"/>
    <w:rsid w:val="00AD42F4"/>
    <w:rsid w:val="00AD6399"/>
    <w:rsid w:val="00AE30E2"/>
    <w:rsid w:val="00AE33A2"/>
    <w:rsid w:val="00AE5B33"/>
    <w:rsid w:val="00AF1914"/>
    <w:rsid w:val="00AF1D95"/>
    <w:rsid w:val="00AF2328"/>
    <w:rsid w:val="00AF286F"/>
    <w:rsid w:val="00AF56AE"/>
    <w:rsid w:val="00B027AA"/>
    <w:rsid w:val="00B0484E"/>
    <w:rsid w:val="00B04A1E"/>
    <w:rsid w:val="00B10465"/>
    <w:rsid w:val="00B10AFE"/>
    <w:rsid w:val="00B10D26"/>
    <w:rsid w:val="00B125BE"/>
    <w:rsid w:val="00B15FF6"/>
    <w:rsid w:val="00B1718A"/>
    <w:rsid w:val="00B2280B"/>
    <w:rsid w:val="00B22B70"/>
    <w:rsid w:val="00B233AD"/>
    <w:rsid w:val="00B23BB7"/>
    <w:rsid w:val="00B24218"/>
    <w:rsid w:val="00B246E7"/>
    <w:rsid w:val="00B25208"/>
    <w:rsid w:val="00B254B3"/>
    <w:rsid w:val="00B271D3"/>
    <w:rsid w:val="00B3066D"/>
    <w:rsid w:val="00B3158B"/>
    <w:rsid w:val="00B31678"/>
    <w:rsid w:val="00B34DFB"/>
    <w:rsid w:val="00B41F7E"/>
    <w:rsid w:val="00B4292E"/>
    <w:rsid w:val="00B43E3B"/>
    <w:rsid w:val="00B45738"/>
    <w:rsid w:val="00B51BE8"/>
    <w:rsid w:val="00B576EB"/>
    <w:rsid w:val="00B6101B"/>
    <w:rsid w:val="00B613C8"/>
    <w:rsid w:val="00B62819"/>
    <w:rsid w:val="00B64C60"/>
    <w:rsid w:val="00B67B22"/>
    <w:rsid w:val="00B70292"/>
    <w:rsid w:val="00B70575"/>
    <w:rsid w:val="00B707E8"/>
    <w:rsid w:val="00B70E88"/>
    <w:rsid w:val="00B71A2E"/>
    <w:rsid w:val="00B73331"/>
    <w:rsid w:val="00B737C4"/>
    <w:rsid w:val="00B74423"/>
    <w:rsid w:val="00B75A86"/>
    <w:rsid w:val="00B7614C"/>
    <w:rsid w:val="00B86555"/>
    <w:rsid w:val="00B86E71"/>
    <w:rsid w:val="00B9076A"/>
    <w:rsid w:val="00B9149C"/>
    <w:rsid w:val="00B930E8"/>
    <w:rsid w:val="00B95E8B"/>
    <w:rsid w:val="00B9666D"/>
    <w:rsid w:val="00B97013"/>
    <w:rsid w:val="00BA0B10"/>
    <w:rsid w:val="00BA1655"/>
    <w:rsid w:val="00BA4E30"/>
    <w:rsid w:val="00BA7604"/>
    <w:rsid w:val="00BA7CFA"/>
    <w:rsid w:val="00BB1115"/>
    <w:rsid w:val="00BB3593"/>
    <w:rsid w:val="00BB5942"/>
    <w:rsid w:val="00BB5E5B"/>
    <w:rsid w:val="00BB639C"/>
    <w:rsid w:val="00BB66C6"/>
    <w:rsid w:val="00BC19C4"/>
    <w:rsid w:val="00BC2B3F"/>
    <w:rsid w:val="00BC5089"/>
    <w:rsid w:val="00BC70F8"/>
    <w:rsid w:val="00BC72DA"/>
    <w:rsid w:val="00BD1733"/>
    <w:rsid w:val="00BD2089"/>
    <w:rsid w:val="00BD34CF"/>
    <w:rsid w:val="00BD3BCC"/>
    <w:rsid w:val="00BD3C4E"/>
    <w:rsid w:val="00BE4219"/>
    <w:rsid w:val="00BF077F"/>
    <w:rsid w:val="00BF3699"/>
    <w:rsid w:val="00BF382D"/>
    <w:rsid w:val="00BF55F7"/>
    <w:rsid w:val="00C03AC1"/>
    <w:rsid w:val="00C079EE"/>
    <w:rsid w:val="00C10E66"/>
    <w:rsid w:val="00C12D5A"/>
    <w:rsid w:val="00C16564"/>
    <w:rsid w:val="00C166D0"/>
    <w:rsid w:val="00C22552"/>
    <w:rsid w:val="00C24332"/>
    <w:rsid w:val="00C24A6A"/>
    <w:rsid w:val="00C30801"/>
    <w:rsid w:val="00C33697"/>
    <w:rsid w:val="00C34F78"/>
    <w:rsid w:val="00C40D5D"/>
    <w:rsid w:val="00C41B0B"/>
    <w:rsid w:val="00C53DBB"/>
    <w:rsid w:val="00C5674B"/>
    <w:rsid w:val="00C5692E"/>
    <w:rsid w:val="00C60BE6"/>
    <w:rsid w:val="00C62D79"/>
    <w:rsid w:val="00C63F7B"/>
    <w:rsid w:val="00C64BF3"/>
    <w:rsid w:val="00C711E0"/>
    <w:rsid w:val="00C73713"/>
    <w:rsid w:val="00C75C15"/>
    <w:rsid w:val="00C80CB8"/>
    <w:rsid w:val="00C82A99"/>
    <w:rsid w:val="00C83A77"/>
    <w:rsid w:val="00C8692F"/>
    <w:rsid w:val="00C87756"/>
    <w:rsid w:val="00C9205D"/>
    <w:rsid w:val="00C9329A"/>
    <w:rsid w:val="00C93DCA"/>
    <w:rsid w:val="00C961F0"/>
    <w:rsid w:val="00CA01FD"/>
    <w:rsid w:val="00CA16A8"/>
    <w:rsid w:val="00CA1A0E"/>
    <w:rsid w:val="00CA33CC"/>
    <w:rsid w:val="00CA50EF"/>
    <w:rsid w:val="00CA51F5"/>
    <w:rsid w:val="00CA5482"/>
    <w:rsid w:val="00CA5C15"/>
    <w:rsid w:val="00CB0B02"/>
    <w:rsid w:val="00CB307B"/>
    <w:rsid w:val="00CB499E"/>
    <w:rsid w:val="00CB62A3"/>
    <w:rsid w:val="00CB6767"/>
    <w:rsid w:val="00CB75FB"/>
    <w:rsid w:val="00CC39BD"/>
    <w:rsid w:val="00CC4730"/>
    <w:rsid w:val="00CC4971"/>
    <w:rsid w:val="00CC65BF"/>
    <w:rsid w:val="00CD5B0B"/>
    <w:rsid w:val="00CD6D6E"/>
    <w:rsid w:val="00CE2680"/>
    <w:rsid w:val="00CE2F19"/>
    <w:rsid w:val="00CE36EA"/>
    <w:rsid w:val="00CE4293"/>
    <w:rsid w:val="00CE4326"/>
    <w:rsid w:val="00CE4FB6"/>
    <w:rsid w:val="00CE67BA"/>
    <w:rsid w:val="00CE7ACF"/>
    <w:rsid w:val="00CF197C"/>
    <w:rsid w:val="00CF3301"/>
    <w:rsid w:val="00CF4B8A"/>
    <w:rsid w:val="00CF60AF"/>
    <w:rsid w:val="00CF66CD"/>
    <w:rsid w:val="00CF7CA8"/>
    <w:rsid w:val="00D01AEA"/>
    <w:rsid w:val="00D02D63"/>
    <w:rsid w:val="00D116DB"/>
    <w:rsid w:val="00D14314"/>
    <w:rsid w:val="00D15A88"/>
    <w:rsid w:val="00D1752A"/>
    <w:rsid w:val="00D2004D"/>
    <w:rsid w:val="00D23490"/>
    <w:rsid w:val="00D275E1"/>
    <w:rsid w:val="00D27826"/>
    <w:rsid w:val="00D31AF1"/>
    <w:rsid w:val="00D3348B"/>
    <w:rsid w:val="00D365DA"/>
    <w:rsid w:val="00D4113D"/>
    <w:rsid w:val="00D42349"/>
    <w:rsid w:val="00D52EC1"/>
    <w:rsid w:val="00D54832"/>
    <w:rsid w:val="00D601FE"/>
    <w:rsid w:val="00D6655E"/>
    <w:rsid w:val="00D70509"/>
    <w:rsid w:val="00D74F99"/>
    <w:rsid w:val="00D80A8A"/>
    <w:rsid w:val="00D81023"/>
    <w:rsid w:val="00D81C7D"/>
    <w:rsid w:val="00D85BA4"/>
    <w:rsid w:val="00D87989"/>
    <w:rsid w:val="00D909BB"/>
    <w:rsid w:val="00D9246B"/>
    <w:rsid w:val="00D9276B"/>
    <w:rsid w:val="00D93B6E"/>
    <w:rsid w:val="00D95074"/>
    <w:rsid w:val="00D950C1"/>
    <w:rsid w:val="00D95F9D"/>
    <w:rsid w:val="00D96678"/>
    <w:rsid w:val="00D969BA"/>
    <w:rsid w:val="00DA1BD4"/>
    <w:rsid w:val="00DA59B4"/>
    <w:rsid w:val="00DA6F26"/>
    <w:rsid w:val="00DB4A42"/>
    <w:rsid w:val="00DB4B72"/>
    <w:rsid w:val="00DB53B6"/>
    <w:rsid w:val="00DB6ACE"/>
    <w:rsid w:val="00DB6DC8"/>
    <w:rsid w:val="00DB7A5B"/>
    <w:rsid w:val="00DB7C76"/>
    <w:rsid w:val="00DB7F02"/>
    <w:rsid w:val="00DC000C"/>
    <w:rsid w:val="00DC5387"/>
    <w:rsid w:val="00DC7313"/>
    <w:rsid w:val="00DC7CC9"/>
    <w:rsid w:val="00DD47B3"/>
    <w:rsid w:val="00DD697C"/>
    <w:rsid w:val="00DE116D"/>
    <w:rsid w:val="00DF1F3D"/>
    <w:rsid w:val="00DF229A"/>
    <w:rsid w:val="00DF309B"/>
    <w:rsid w:val="00DF78E7"/>
    <w:rsid w:val="00E01A63"/>
    <w:rsid w:val="00E01FDD"/>
    <w:rsid w:val="00E054CC"/>
    <w:rsid w:val="00E063DB"/>
    <w:rsid w:val="00E12233"/>
    <w:rsid w:val="00E16EDF"/>
    <w:rsid w:val="00E17996"/>
    <w:rsid w:val="00E2073C"/>
    <w:rsid w:val="00E213C0"/>
    <w:rsid w:val="00E246FE"/>
    <w:rsid w:val="00E26F52"/>
    <w:rsid w:val="00E3020F"/>
    <w:rsid w:val="00E34680"/>
    <w:rsid w:val="00E3594E"/>
    <w:rsid w:val="00E3633D"/>
    <w:rsid w:val="00E367A6"/>
    <w:rsid w:val="00E36F60"/>
    <w:rsid w:val="00E4001F"/>
    <w:rsid w:val="00E40C1D"/>
    <w:rsid w:val="00E43E05"/>
    <w:rsid w:val="00E4477C"/>
    <w:rsid w:val="00E45457"/>
    <w:rsid w:val="00E45C7E"/>
    <w:rsid w:val="00E50249"/>
    <w:rsid w:val="00E50491"/>
    <w:rsid w:val="00E51639"/>
    <w:rsid w:val="00E52CA9"/>
    <w:rsid w:val="00E566EC"/>
    <w:rsid w:val="00E57E49"/>
    <w:rsid w:val="00E6110F"/>
    <w:rsid w:val="00E615EA"/>
    <w:rsid w:val="00E61C27"/>
    <w:rsid w:val="00E621C7"/>
    <w:rsid w:val="00E62E0F"/>
    <w:rsid w:val="00E638DF"/>
    <w:rsid w:val="00E7188C"/>
    <w:rsid w:val="00E727A2"/>
    <w:rsid w:val="00E740F0"/>
    <w:rsid w:val="00E75489"/>
    <w:rsid w:val="00E822A1"/>
    <w:rsid w:val="00E8332B"/>
    <w:rsid w:val="00E848B6"/>
    <w:rsid w:val="00E90199"/>
    <w:rsid w:val="00E9032B"/>
    <w:rsid w:val="00E90B91"/>
    <w:rsid w:val="00E916F5"/>
    <w:rsid w:val="00E94011"/>
    <w:rsid w:val="00E965A0"/>
    <w:rsid w:val="00EA0653"/>
    <w:rsid w:val="00EA4D07"/>
    <w:rsid w:val="00EA5D3D"/>
    <w:rsid w:val="00EB0B57"/>
    <w:rsid w:val="00EB12D0"/>
    <w:rsid w:val="00EB15CF"/>
    <w:rsid w:val="00EB5625"/>
    <w:rsid w:val="00EB6FCE"/>
    <w:rsid w:val="00EC092C"/>
    <w:rsid w:val="00EC0E0D"/>
    <w:rsid w:val="00EC1481"/>
    <w:rsid w:val="00EC1882"/>
    <w:rsid w:val="00EC1A3C"/>
    <w:rsid w:val="00EC1FCA"/>
    <w:rsid w:val="00EC2A1C"/>
    <w:rsid w:val="00EC3EBA"/>
    <w:rsid w:val="00EC4998"/>
    <w:rsid w:val="00EC4F09"/>
    <w:rsid w:val="00ED20EC"/>
    <w:rsid w:val="00ED2811"/>
    <w:rsid w:val="00ED3432"/>
    <w:rsid w:val="00ED391D"/>
    <w:rsid w:val="00ED60B5"/>
    <w:rsid w:val="00ED7AAA"/>
    <w:rsid w:val="00EE07F6"/>
    <w:rsid w:val="00EE0C81"/>
    <w:rsid w:val="00EE33A4"/>
    <w:rsid w:val="00EE4AA9"/>
    <w:rsid w:val="00EE74D1"/>
    <w:rsid w:val="00EF0131"/>
    <w:rsid w:val="00EF0B47"/>
    <w:rsid w:val="00EF1071"/>
    <w:rsid w:val="00EF5801"/>
    <w:rsid w:val="00EF5CDD"/>
    <w:rsid w:val="00EF760E"/>
    <w:rsid w:val="00F01C24"/>
    <w:rsid w:val="00F028ED"/>
    <w:rsid w:val="00F0310E"/>
    <w:rsid w:val="00F034FB"/>
    <w:rsid w:val="00F03C4C"/>
    <w:rsid w:val="00F03C92"/>
    <w:rsid w:val="00F0457F"/>
    <w:rsid w:val="00F05745"/>
    <w:rsid w:val="00F05F80"/>
    <w:rsid w:val="00F06797"/>
    <w:rsid w:val="00F108F2"/>
    <w:rsid w:val="00F120A8"/>
    <w:rsid w:val="00F15458"/>
    <w:rsid w:val="00F1776E"/>
    <w:rsid w:val="00F25B94"/>
    <w:rsid w:val="00F27930"/>
    <w:rsid w:val="00F303A8"/>
    <w:rsid w:val="00F31C25"/>
    <w:rsid w:val="00F327FF"/>
    <w:rsid w:val="00F36C1E"/>
    <w:rsid w:val="00F41C09"/>
    <w:rsid w:val="00F41ECC"/>
    <w:rsid w:val="00F43120"/>
    <w:rsid w:val="00F448D6"/>
    <w:rsid w:val="00F50E3D"/>
    <w:rsid w:val="00F50FA5"/>
    <w:rsid w:val="00F53B5E"/>
    <w:rsid w:val="00F54B2B"/>
    <w:rsid w:val="00F56FB2"/>
    <w:rsid w:val="00F601E2"/>
    <w:rsid w:val="00F60208"/>
    <w:rsid w:val="00F60740"/>
    <w:rsid w:val="00F64A6E"/>
    <w:rsid w:val="00F66F8F"/>
    <w:rsid w:val="00F718D4"/>
    <w:rsid w:val="00F7597C"/>
    <w:rsid w:val="00F76C17"/>
    <w:rsid w:val="00F80A19"/>
    <w:rsid w:val="00F82AA5"/>
    <w:rsid w:val="00F82FB1"/>
    <w:rsid w:val="00F85798"/>
    <w:rsid w:val="00F866C1"/>
    <w:rsid w:val="00F866EE"/>
    <w:rsid w:val="00F86F5C"/>
    <w:rsid w:val="00F91696"/>
    <w:rsid w:val="00F93014"/>
    <w:rsid w:val="00F976CC"/>
    <w:rsid w:val="00FA0C50"/>
    <w:rsid w:val="00FA4362"/>
    <w:rsid w:val="00FA53BE"/>
    <w:rsid w:val="00FA5632"/>
    <w:rsid w:val="00FA5AA6"/>
    <w:rsid w:val="00FA754F"/>
    <w:rsid w:val="00FA7CB3"/>
    <w:rsid w:val="00FB202A"/>
    <w:rsid w:val="00FB2049"/>
    <w:rsid w:val="00FB27DA"/>
    <w:rsid w:val="00FC2A96"/>
    <w:rsid w:val="00FC5D51"/>
    <w:rsid w:val="00FC605E"/>
    <w:rsid w:val="00FD295C"/>
    <w:rsid w:val="00FD5D6A"/>
    <w:rsid w:val="00FD61EC"/>
    <w:rsid w:val="00FD6E21"/>
    <w:rsid w:val="00FE02FA"/>
    <w:rsid w:val="00FE0584"/>
    <w:rsid w:val="00FE068B"/>
    <w:rsid w:val="00FE188F"/>
    <w:rsid w:val="00FE3222"/>
    <w:rsid w:val="00FE5113"/>
    <w:rsid w:val="00FE7804"/>
    <w:rsid w:val="00FF1243"/>
    <w:rsid w:val="00FF18F4"/>
    <w:rsid w:val="00FF19AB"/>
    <w:rsid w:val="00FF6285"/>
    <w:rsid w:val="00FF637A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D1E0E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7D1E0E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2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Mentionnonrsolue1">
    <w:name w:val="Mention non résolue1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  <w:style w:type="character" w:styleId="Mentionnonrsolue">
    <w:name w:val="Unresolved Mention"/>
    <w:basedOn w:val="Policepardfaut"/>
    <w:uiPriority w:val="99"/>
    <w:semiHidden/>
    <w:unhideWhenUsed/>
    <w:rsid w:val="004A399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4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4B8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ljs-meta">
    <w:name w:val="hljs-meta"/>
    <w:basedOn w:val="Policepardfaut"/>
    <w:rsid w:val="00CF4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1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7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1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18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59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3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4B7121-7175-4487-9505-8153179ACD1D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DC3F6-7CAD-4559-8D38-2C8B8095D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5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1150</TotalTime>
  <Pages>9</Pages>
  <Words>1863</Words>
  <Characters>10249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869</cp:revision>
  <cp:lastPrinted>2022-03-28T15:37:00Z</cp:lastPrinted>
  <dcterms:created xsi:type="dcterms:W3CDTF">2017-11-17T14:15:00Z</dcterms:created>
  <dcterms:modified xsi:type="dcterms:W3CDTF">2023-08-03T14:52:00Z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