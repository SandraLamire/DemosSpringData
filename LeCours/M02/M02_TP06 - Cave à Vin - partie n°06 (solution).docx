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2B2A125F" w:rsidR="00924F5F" w:rsidRPr="00494DCF" w:rsidRDefault="00116AA7" w:rsidP="00401B0B">
      <w:pPr>
        <w:pStyle w:val="Titre"/>
        <w:rPr>
          <w:noProof/>
          <w:lang w:val="fr-FR"/>
        </w:rPr>
      </w:pPr>
      <w:r>
        <w:rPr>
          <w:lang w:val="fr-FR"/>
        </w:rPr>
        <w:t>Cave à vins</w:t>
      </w:r>
      <w:r w:rsidR="00932B60">
        <w:rPr>
          <w:lang w:val="fr-FR"/>
        </w:rPr>
        <w:t xml:space="preserve"> (Partie 0</w:t>
      </w:r>
      <w:r w:rsidR="00667560">
        <w:rPr>
          <w:lang w:val="fr-FR"/>
        </w:rPr>
        <w:t>6</w:t>
      </w:r>
      <w:r w:rsidR="00932B60">
        <w:rPr>
          <w:lang w:val="fr-FR"/>
        </w:rPr>
        <w:t>)</w:t>
      </w:r>
    </w:p>
    <w:p w14:paraId="61C8FD42" w14:textId="5A0EB3CC" w:rsidR="003D3178" w:rsidRPr="00355637" w:rsidRDefault="003D3178" w:rsidP="003D3178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355637">
        <w:rPr>
          <w:lang w:val="fr-FR"/>
        </w:rPr>
        <w:t>TP</w:t>
      </w:r>
      <w:r>
        <w:rPr>
          <w:lang w:val="fr-FR"/>
        </w:rPr>
        <w:t>0</w:t>
      </w:r>
      <w:r w:rsidR="00667560">
        <w:rPr>
          <w:lang w:val="fr-FR"/>
        </w:rPr>
        <w:t>6</w:t>
      </w:r>
      <w:r w:rsidRPr="00355637">
        <w:rPr>
          <w:lang w:val="fr-FR"/>
        </w:rPr>
        <w:t xml:space="preserve"> du module 0</w:t>
      </w:r>
      <w:r w:rsidR="00162C0C">
        <w:rPr>
          <w:lang w:val="fr-FR"/>
        </w:rPr>
        <w:t>2</w:t>
      </w:r>
      <w:r w:rsidRPr="00355637">
        <w:rPr>
          <w:lang w:val="fr-FR"/>
        </w:rPr>
        <w:t xml:space="preserve"> – </w:t>
      </w:r>
      <w:r w:rsidR="00162C0C">
        <w:rPr>
          <w:lang w:val="fr-FR"/>
        </w:rPr>
        <w:t>Spring Data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6A2855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Default="006D684B" w:rsidP="006D684B">
            <w:pPr>
              <w:pStyle w:val="TPnormal"/>
            </w:pPr>
            <w:r>
              <w:t>Ce TP sera un TP fil rouge du cours</w:t>
            </w:r>
          </w:p>
          <w:p w14:paraId="1036406B" w14:textId="77777777" w:rsidR="008E0D8A" w:rsidRDefault="008E0D8A" w:rsidP="008E0D8A">
            <w:pPr>
              <w:pStyle w:val="TPnormal"/>
              <w:numPr>
                <w:ilvl w:val="0"/>
                <w:numId w:val="27"/>
              </w:numPr>
            </w:pPr>
            <w:r>
              <w:t xml:space="preserve">Création </w:t>
            </w:r>
            <w:r w:rsidR="00600D65">
              <w:t>de requêtes spécifiques</w:t>
            </w:r>
          </w:p>
          <w:p w14:paraId="0040BCB2" w14:textId="44D95BE5" w:rsidR="00600D65" w:rsidRPr="00C62D79" w:rsidRDefault="00600D65" w:rsidP="008E0D8A">
            <w:pPr>
              <w:pStyle w:val="TPnormal"/>
              <w:numPr>
                <w:ilvl w:val="0"/>
                <w:numId w:val="27"/>
              </w:numPr>
            </w:pPr>
            <w:r>
              <w:t>Compléter les entités pour obtenir toutes les associations</w:t>
            </w:r>
            <w:r w:rsidR="008E3638">
              <w:t xml:space="preserve"> du projet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92D5853" w:rsidR="00924F5F" w:rsidRPr="00C62D79" w:rsidRDefault="00C021EF" w:rsidP="00177E9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B67DB8">
              <w:rPr>
                <w:lang w:val="fr-FR"/>
              </w:rPr>
              <w:t xml:space="preserve"> à 3</w:t>
            </w:r>
            <w:r>
              <w:rPr>
                <w:lang w:val="fr-FR"/>
              </w:rPr>
              <w:t xml:space="preserve"> </w:t>
            </w:r>
            <w:r w:rsidR="00924F5F">
              <w:rPr>
                <w:lang w:val="fr-FR"/>
              </w:rPr>
              <w:t>heure</w:t>
            </w:r>
            <w:r>
              <w:rPr>
                <w:lang w:val="fr-FR"/>
              </w:rPr>
              <w:t>s</w:t>
            </w:r>
          </w:p>
        </w:tc>
      </w:tr>
    </w:tbl>
    <w:p w14:paraId="4E70822D" w14:textId="37526E2B" w:rsidR="00924F5F" w:rsidRPr="00C62D79" w:rsidRDefault="00226674" w:rsidP="00494DCF">
      <w:pPr>
        <w:pStyle w:val="TPTitre"/>
      </w:pPr>
      <w:r>
        <w:lastRenderedPageBreak/>
        <w:t>Solution</w:t>
      </w:r>
    </w:p>
    <w:p w14:paraId="47B478FA" w14:textId="3D594AF3" w:rsidR="001A2373" w:rsidRPr="009B4E11" w:rsidRDefault="001A2373" w:rsidP="00557B62">
      <w:pPr>
        <w:pStyle w:val="Titre2"/>
        <w:rPr>
          <w:lang w:val="fr-FR"/>
        </w:rPr>
      </w:pPr>
      <w:r w:rsidRPr="009B4E11">
        <w:rPr>
          <w:lang w:val="fr-FR"/>
        </w:rPr>
        <w:t>Voici le diagramme</w:t>
      </w:r>
      <w:r w:rsidR="00557B62" w:rsidRPr="009B4E11">
        <w:rPr>
          <w:lang w:val="fr-FR"/>
        </w:rPr>
        <w:t xml:space="preserve"> </w:t>
      </w:r>
      <w:r w:rsidR="00BC567D">
        <w:rPr>
          <w:lang w:val="fr-FR"/>
        </w:rPr>
        <w:t xml:space="preserve">complet </w:t>
      </w:r>
      <w:r w:rsidR="00FD4475">
        <w:rPr>
          <w:lang w:val="fr-FR"/>
        </w:rPr>
        <w:t>de</w:t>
      </w:r>
      <w:r w:rsidR="00AE262B">
        <w:rPr>
          <w:lang w:val="fr-FR"/>
        </w:rPr>
        <w:t>s</w:t>
      </w:r>
      <w:r w:rsidR="00FD4475">
        <w:rPr>
          <w:lang w:val="fr-FR"/>
        </w:rPr>
        <w:t xml:space="preserve"> entité</w:t>
      </w:r>
      <w:r w:rsidR="00AE262B">
        <w:rPr>
          <w:lang w:val="fr-FR"/>
        </w:rPr>
        <w:t>s</w:t>
      </w:r>
      <w:r w:rsidR="00BC567D">
        <w:rPr>
          <w:lang w:val="fr-FR"/>
        </w:rPr>
        <w:t xml:space="preserve"> </w:t>
      </w:r>
      <w:r w:rsidRPr="009B4E11">
        <w:rPr>
          <w:lang w:val="fr-FR"/>
        </w:rPr>
        <w:t>:</w:t>
      </w:r>
    </w:p>
    <w:p w14:paraId="7AEAB7EF" w14:textId="344FFFB4" w:rsidR="001A2373" w:rsidRDefault="00EA3EE4" w:rsidP="00494DCF">
      <w:pPr>
        <w:pStyle w:val="TPnormal"/>
      </w:pPr>
      <w:r>
        <w:rPr>
          <w:noProof/>
        </w:rPr>
        <w:drawing>
          <wp:inline distT="0" distB="0" distL="0" distR="0" wp14:anchorId="7C1162E5" wp14:editId="345BA8D6">
            <wp:extent cx="5889381" cy="7501443"/>
            <wp:effectExtent l="19050" t="19050" r="16510" b="23495"/>
            <wp:docPr id="1564273012" name="Image 2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73012" name="Image 2" descr="Une image contenant texte, diagramme, Parallèl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381" cy="75014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F6B3F4" w14:textId="46D1EFAB" w:rsidR="00FD4475" w:rsidRDefault="00FD4475" w:rsidP="00494DCF">
      <w:pPr>
        <w:pStyle w:val="TPnormal"/>
      </w:pPr>
      <w:r>
        <w:lastRenderedPageBreak/>
        <w:t>Voici le diagramme de</w:t>
      </w:r>
      <w:r w:rsidR="00257520">
        <w:t>s</w:t>
      </w:r>
      <w:r>
        <w:t xml:space="preserve"> table</w:t>
      </w:r>
      <w:r w:rsidR="00257520">
        <w:t>s</w:t>
      </w:r>
      <w:r>
        <w:t xml:space="preserve"> en base de données :</w:t>
      </w:r>
    </w:p>
    <w:p w14:paraId="12117EB9" w14:textId="4885B4F4" w:rsidR="004A38B0" w:rsidRDefault="00C6318D" w:rsidP="004A38B0">
      <w:r>
        <w:rPr>
          <w:noProof/>
        </w:rPr>
        <w:drawing>
          <wp:inline distT="0" distB="0" distL="0" distR="0" wp14:anchorId="5FB0D872" wp14:editId="5397E843">
            <wp:extent cx="4794257" cy="4682346"/>
            <wp:effectExtent l="19050" t="19050" r="25400" b="23495"/>
            <wp:docPr id="473988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10" cy="4690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DF9DD3" w14:textId="2E24378C" w:rsidR="0098192A" w:rsidRPr="00A721B3" w:rsidRDefault="0098192A" w:rsidP="0098192A">
      <w:pPr>
        <w:pStyle w:val="Titre2"/>
      </w:pPr>
      <w:r w:rsidRPr="003D13F2">
        <w:rPr>
          <w:b/>
          <w:bCs/>
        </w:rPr>
        <w:t>Niveau 1</w:t>
      </w:r>
      <w:r w:rsidRPr="00A721B3">
        <w:t xml:space="preserve"> : Association </w:t>
      </w:r>
      <w:r w:rsidR="007A198F">
        <w:t>Many</w:t>
      </w:r>
      <w:r w:rsidRPr="00A721B3">
        <w:t>ToOne LignePanier-Bouteille</w:t>
      </w:r>
    </w:p>
    <w:p w14:paraId="64B6907A" w14:textId="485325EC" w:rsidR="0098192A" w:rsidRDefault="0098192A" w:rsidP="0098192A">
      <w:pPr>
        <w:pStyle w:val="TPnormalpuce1"/>
        <w:numPr>
          <w:ilvl w:val="0"/>
          <w:numId w:val="36"/>
        </w:numPr>
      </w:pPr>
      <w:r>
        <w:t xml:space="preserve">Ajouter l’association </w:t>
      </w:r>
      <w:r w:rsidR="007A198F">
        <w:t>Many</w:t>
      </w:r>
      <w:r>
        <w:t>ToOne entre LignePanier et Bouteille</w:t>
      </w:r>
    </w:p>
    <w:p w14:paraId="78C7EE22" w14:textId="1BD95CC8" w:rsidR="000A3C9E" w:rsidRDefault="000A3C9E" w:rsidP="000A3C9E">
      <w:pPr>
        <w:pStyle w:val="TPnormal"/>
      </w:pPr>
      <w:r>
        <w:t>Cette association est unidirectionnelle</w:t>
      </w:r>
    </w:p>
    <w:p w14:paraId="5775F989" w14:textId="77777777" w:rsidR="000A3C9E" w:rsidRDefault="000A3C9E" w:rsidP="000A3C9E">
      <w:pPr>
        <w:pStyle w:val="TPnormalpuce1"/>
      </w:pPr>
      <w:r>
        <w:t>Il faut ajouter un attribut de Bouteille dans l’entité LignePanier</w:t>
      </w:r>
    </w:p>
    <w:p w14:paraId="10102C08" w14:textId="22EE1CF8" w:rsidR="000A3C9E" w:rsidRDefault="009375D8" w:rsidP="000A3C9E">
      <w:pPr>
        <w:pStyle w:val="TPnormalpuce1"/>
      </w:pPr>
      <w:r>
        <w:t>Il n’y a pas de notion de cascade sur l’association</w:t>
      </w:r>
    </w:p>
    <w:p w14:paraId="038A9FB8" w14:textId="75F2CC91" w:rsidR="009375D8" w:rsidRDefault="009375D8" w:rsidP="000A3C9E">
      <w:pPr>
        <w:pStyle w:val="TPnormalpuce1"/>
      </w:pPr>
      <w:r>
        <w:t>Il faut préciser la colonne de jointure</w:t>
      </w:r>
    </w:p>
    <w:p w14:paraId="7298E4A3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B55733">
        <w:rPr>
          <w:rFonts w:ascii="Consolas" w:hAnsi="Consolas"/>
          <w:color w:val="000000"/>
          <w:sz w:val="18"/>
          <w:szCs w:val="18"/>
        </w:rPr>
        <w:t xml:space="preserve"> fr.eni.cave.bo.client;</w:t>
      </w:r>
    </w:p>
    <w:p w14:paraId="6E883DD1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B87DD2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55733">
        <w:rPr>
          <w:rFonts w:ascii="Consolas" w:hAnsi="Consolas"/>
          <w:color w:val="000000"/>
          <w:sz w:val="18"/>
          <w:szCs w:val="18"/>
        </w:rPr>
        <w:t xml:space="preserve"> fr.eni.cave.bo.vin.Bouteille;</w:t>
      </w:r>
    </w:p>
    <w:p w14:paraId="6FBFEE14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55733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311D5ACB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55733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4E30FC61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84EFEE3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646464"/>
          <w:sz w:val="18"/>
          <w:szCs w:val="18"/>
        </w:rPr>
        <w:t>@NoArgsConstructor</w:t>
      </w:r>
    </w:p>
    <w:p w14:paraId="199528A7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646464"/>
          <w:sz w:val="18"/>
          <w:szCs w:val="18"/>
        </w:rPr>
        <w:t>@AllArgsConstructor</w:t>
      </w:r>
    </w:p>
    <w:p w14:paraId="0A454E83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646464"/>
          <w:sz w:val="18"/>
          <w:szCs w:val="18"/>
        </w:rPr>
        <w:t>@Getter</w:t>
      </w:r>
    </w:p>
    <w:p w14:paraId="1FE1A1C7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646464"/>
          <w:sz w:val="18"/>
          <w:szCs w:val="18"/>
        </w:rPr>
        <w:t>@Setter</w:t>
      </w:r>
    </w:p>
    <w:p w14:paraId="2E080CE3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3F7F5F"/>
          <w:sz w:val="18"/>
          <w:szCs w:val="18"/>
        </w:rPr>
        <w:t xml:space="preserve">//equals </w:t>
      </w:r>
      <w:r w:rsidRPr="00B55733">
        <w:rPr>
          <w:rFonts w:ascii="Consolas" w:hAnsi="Consolas"/>
          <w:color w:val="3F7F5F"/>
          <w:sz w:val="18"/>
          <w:szCs w:val="18"/>
          <w:u w:val="single"/>
        </w:rPr>
        <w:t>sur</w:t>
      </w:r>
      <w:r w:rsidRPr="00B55733">
        <w:rPr>
          <w:rFonts w:ascii="Consolas" w:hAnsi="Consolas"/>
          <w:color w:val="3F7F5F"/>
          <w:sz w:val="18"/>
          <w:szCs w:val="18"/>
        </w:rPr>
        <w:t xml:space="preserve"> l'attribut id</w:t>
      </w:r>
    </w:p>
    <w:p w14:paraId="05E31FC8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646464"/>
          <w:sz w:val="18"/>
          <w:szCs w:val="18"/>
        </w:rPr>
        <w:t>@EqualsAndHashCode</w:t>
      </w:r>
      <w:r w:rsidRPr="00B55733">
        <w:rPr>
          <w:rFonts w:ascii="Consolas" w:hAnsi="Consolas"/>
          <w:color w:val="000000"/>
          <w:sz w:val="18"/>
          <w:szCs w:val="18"/>
        </w:rPr>
        <w:t xml:space="preserve">(of = { </w:t>
      </w:r>
      <w:r w:rsidRPr="00B55733">
        <w:rPr>
          <w:rFonts w:ascii="Consolas" w:hAnsi="Consolas"/>
          <w:color w:val="2A00FF"/>
          <w:sz w:val="18"/>
          <w:szCs w:val="18"/>
        </w:rPr>
        <w:t>"id"</w:t>
      </w:r>
      <w:r w:rsidRPr="00B55733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754701C9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646464"/>
          <w:sz w:val="18"/>
          <w:szCs w:val="18"/>
        </w:rPr>
        <w:t>@ToString</w:t>
      </w:r>
    </w:p>
    <w:p w14:paraId="401C7CD2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646464"/>
          <w:sz w:val="18"/>
          <w:szCs w:val="18"/>
        </w:rPr>
        <w:t>@Builder</w:t>
      </w:r>
    </w:p>
    <w:p w14:paraId="1FED676C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1A5599F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646464"/>
          <w:sz w:val="18"/>
          <w:szCs w:val="18"/>
        </w:rPr>
        <w:t>@Entity</w:t>
      </w:r>
    </w:p>
    <w:p w14:paraId="6F6C1C39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646464"/>
          <w:sz w:val="18"/>
          <w:szCs w:val="18"/>
        </w:rPr>
        <w:t>@Table</w:t>
      </w:r>
      <w:r w:rsidRPr="00B55733">
        <w:rPr>
          <w:rFonts w:ascii="Consolas" w:hAnsi="Consolas"/>
          <w:color w:val="000000"/>
          <w:sz w:val="18"/>
          <w:szCs w:val="18"/>
        </w:rPr>
        <w:t xml:space="preserve">(name = </w:t>
      </w:r>
      <w:r w:rsidRPr="00B55733">
        <w:rPr>
          <w:rFonts w:ascii="Consolas" w:hAnsi="Consolas"/>
          <w:color w:val="2A00FF"/>
          <w:sz w:val="18"/>
          <w:szCs w:val="18"/>
        </w:rPr>
        <w:t>"CAV_LINE"</w:t>
      </w:r>
      <w:r w:rsidRPr="00B55733">
        <w:rPr>
          <w:rFonts w:ascii="Consolas" w:hAnsi="Consolas"/>
          <w:color w:val="000000"/>
          <w:sz w:val="18"/>
          <w:szCs w:val="18"/>
        </w:rPr>
        <w:t>)</w:t>
      </w:r>
    </w:p>
    <w:p w14:paraId="2183B377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55733">
        <w:rPr>
          <w:rFonts w:ascii="Consolas" w:hAnsi="Consolas"/>
          <w:color w:val="000000"/>
          <w:sz w:val="18"/>
          <w:szCs w:val="18"/>
        </w:rPr>
        <w:t xml:space="preserve"> </w:t>
      </w:r>
      <w:r w:rsidRPr="00B5573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55733">
        <w:rPr>
          <w:rFonts w:ascii="Consolas" w:hAnsi="Consolas"/>
          <w:color w:val="000000"/>
          <w:sz w:val="18"/>
          <w:szCs w:val="18"/>
        </w:rPr>
        <w:t xml:space="preserve"> LignePanier {</w:t>
      </w:r>
    </w:p>
    <w:p w14:paraId="5488A057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C6A789C" w14:textId="4C0F68B5" w:rsidR="00B55733" w:rsidRPr="00B55733" w:rsidRDefault="00B55733" w:rsidP="007277E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000000"/>
          <w:sz w:val="18"/>
          <w:szCs w:val="18"/>
        </w:rPr>
        <w:tab/>
      </w:r>
      <w:r w:rsidR="007277EF">
        <w:rPr>
          <w:rFonts w:ascii="Consolas" w:hAnsi="Consolas"/>
          <w:color w:val="646464"/>
          <w:sz w:val="18"/>
          <w:szCs w:val="18"/>
        </w:rPr>
        <w:t>…</w:t>
      </w:r>
    </w:p>
    <w:p w14:paraId="3BA1BEF5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000000"/>
          <w:sz w:val="18"/>
          <w:szCs w:val="18"/>
        </w:rPr>
        <w:tab/>
      </w:r>
    </w:p>
    <w:p w14:paraId="47277F04" w14:textId="0C0D5A06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000000"/>
          <w:sz w:val="18"/>
          <w:szCs w:val="18"/>
        </w:rPr>
        <w:tab/>
      </w:r>
      <w:r w:rsidRPr="00B55733">
        <w:rPr>
          <w:rFonts w:ascii="Consolas" w:hAnsi="Consolas"/>
          <w:color w:val="646464"/>
          <w:sz w:val="18"/>
          <w:szCs w:val="18"/>
        </w:rPr>
        <w:t>@</w:t>
      </w:r>
      <w:r w:rsidR="007A198F">
        <w:rPr>
          <w:rFonts w:ascii="Consolas" w:hAnsi="Consolas"/>
          <w:color w:val="646464"/>
          <w:sz w:val="18"/>
          <w:szCs w:val="18"/>
        </w:rPr>
        <w:t>Many</w:t>
      </w:r>
      <w:r w:rsidRPr="00B55733">
        <w:rPr>
          <w:rFonts w:ascii="Consolas" w:hAnsi="Consolas"/>
          <w:color w:val="646464"/>
          <w:sz w:val="18"/>
          <w:szCs w:val="18"/>
        </w:rPr>
        <w:t>ToOne</w:t>
      </w:r>
    </w:p>
    <w:p w14:paraId="51409744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000000"/>
          <w:sz w:val="18"/>
          <w:szCs w:val="18"/>
        </w:rPr>
        <w:tab/>
      </w:r>
      <w:r w:rsidRPr="00B55733">
        <w:rPr>
          <w:rFonts w:ascii="Consolas" w:hAnsi="Consolas"/>
          <w:color w:val="646464"/>
          <w:sz w:val="18"/>
          <w:szCs w:val="18"/>
        </w:rPr>
        <w:t>@JoinColumn</w:t>
      </w:r>
      <w:r w:rsidRPr="00B55733">
        <w:rPr>
          <w:rFonts w:ascii="Consolas" w:hAnsi="Consolas"/>
          <w:color w:val="000000"/>
          <w:sz w:val="18"/>
          <w:szCs w:val="18"/>
        </w:rPr>
        <w:t xml:space="preserve">(name = </w:t>
      </w:r>
      <w:r w:rsidRPr="00B55733">
        <w:rPr>
          <w:rFonts w:ascii="Consolas" w:hAnsi="Consolas"/>
          <w:color w:val="2A00FF"/>
          <w:sz w:val="18"/>
          <w:szCs w:val="18"/>
        </w:rPr>
        <w:t>"BOTTLE_ID"</w:t>
      </w:r>
      <w:r w:rsidRPr="00B55733">
        <w:rPr>
          <w:rFonts w:ascii="Consolas" w:hAnsi="Consolas"/>
          <w:color w:val="000000"/>
          <w:sz w:val="18"/>
          <w:szCs w:val="18"/>
        </w:rPr>
        <w:t>)</w:t>
      </w:r>
    </w:p>
    <w:p w14:paraId="35F7EB3D" w14:textId="77777777" w:rsidR="00B55733" w:rsidRPr="00B55733" w:rsidRDefault="00B55733" w:rsidP="00B5573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000000"/>
          <w:sz w:val="18"/>
          <w:szCs w:val="18"/>
        </w:rPr>
        <w:tab/>
      </w:r>
      <w:r w:rsidRPr="00B5573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55733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B55733">
        <w:rPr>
          <w:rFonts w:ascii="Consolas" w:hAnsi="Consolas"/>
          <w:color w:val="0000C0"/>
          <w:sz w:val="18"/>
          <w:szCs w:val="18"/>
        </w:rPr>
        <w:t>bouteille</w:t>
      </w:r>
      <w:r w:rsidRPr="00B55733">
        <w:rPr>
          <w:rFonts w:ascii="Consolas" w:hAnsi="Consolas"/>
          <w:color w:val="000000"/>
          <w:sz w:val="18"/>
          <w:szCs w:val="18"/>
        </w:rPr>
        <w:t>;</w:t>
      </w:r>
    </w:p>
    <w:p w14:paraId="4123A0EF" w14:textId="196B3FC7" w:rsidR="00B55733" w:rsidRPr="009375D8" w:rsidRDefault="00B55733" w:rsidP="007277E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55733">
        <w:rPr>
          <w:rFonts w:ascii="Consolas" w:hAnsi="Consolas"/>
          <w:color w:val="000000"/>
          <w:sz w:val="18"/>
          <w:szCs w:val="18"/>
        </w:rPr>
        <w:t>}</w:t>
      </w:r>
    </w:p>
    <w:p w14:paraId="6B968794" w14:textId="7CD535DC" w:rsidR="00D61407" w:rsidRPr="00D61407" w:rsidRDefault="00D61407" w:rsidP="0098192A">
      <w:pPr>
        <w:pStyle w:val="Titre2"/>
      </w:pPr>
    </w:p>
    <w:p w14:paraId="75F4E6E2" w14:textId="49CB4359" w:rsidR="0098192A" w:rsidRDefault="008C1563" w:rsidP="0098192A">
      <w:pPr>
        <w:pStyle w:val="TPnormalpuce1"/>
        <w:numPr>
          <w:ilvl w:val="0"/>
          <w:numId w:val="36"/>
        </w:numPr>
      </w:pPr>
      <w:r w:rsidRPr="008D7E77">
        <w:t>Une classe de tests unitaires appelée Test</w:t>
      </w:r>
      <w:r w:rsidR="0006589D">
        <w:t>Many</w:t>
      </w:r>
      <w:r w:rsidRPr="008D7E77">
        <w:t>ToOneLignePanierBouteille vous est fournie</w:t>
      </w:r>
      <w:r>
        <w:t> :</w:t>
      </w:r>
    </w:p>
    <w:p w14:paraId="7E138ED1" w14:textId="77D3D3DC" w:rsidR="008C1563" w:rsidRPr="00D61407" w:rsidRDefault="008C1563" w:rsidP="008C1563">
      <w:pPr>
        <w:pStyle w:val="TPnormalpuce1"/>
        <w:numPr>
          <w:ilvl w:val="1"/>
          <w:numId w:val="15"/>
        </w:numPr>
      </w:pPr>
      <w:r>
        <w:t>Copier la classe dans le package fr.eni.cave.association des tests Java</w:t>
      </w:r>
    </w:p>
    <w:p w14:paraId="2ECA189E" w14:textId="77777777" w:rsidR="008C1563" w:rsidRPr="008D7E77" w:rsidRDefault="008C1563" w:rsidP="008C1563">
      <w:pPr>
        <w:pStyle w:val="TPnormalpuce1"/>
      </w:pPr>
      <w:r w:rsidRPr="008D7E77">
        <w:t>En vous aidant des tests unitaires des démonstrations et des TP précédents</w:t>
      </w:r>
    </w:p>
    <w:p w14:paraId="1A1F4409" w14:textId="77777777" w:rsidR="008C1563" w:rsidRPr="008D7E77" w:rsidRDefault="008C1563" w:rsidP="008C1563">
      <w:pPr>
        <w:pStyle w:val="TPnormalpuce1"/>
        <w:numPr>
          <w:ilvl w:val="1"/>
          <w:numId w:val="15"/>
        </w:numPr>
      </w:pPr>
      <w:r w:rsidRPr="008D7E77">
        <w:t>Créer 2 tests unitaires :</w:t>
      </w:r>
    </w:p>
    <w:p w14:paraId="3C81D08E" w14:textId="77777777" w:rsidR="008C1563" w:rsidRPr="008D7E77" w:rsidRDefault="008C1563" w:rsidP="008C1563">
      <w:pPr>
        <w:pStyle w:val="TPnormalpuce1"/>
        <w:numPr>
          <w:ilvl w:val="1"/>
          <w:numId w:val="15"/>
        </w:numPr>
      </w:pPr>
      <w:r w:rsidRPr="008D7E77">
        <w:t xml:space="preserve">Test_save </w:t>
      </w:r>
      <w:r w:rsidRPr="008D7E77">
        <w:sym w:font="Wingdings" w:char="F0E0"/>
      </w:r>
      <w:r w:rsidRPr="008D7E77">
        <w:t xml:space="preserve"> sauvegarde une ligne associée à sa bouteille</w:t>
      </w:r>
    </w:p>
    <w:p w14:paraId="38FF7732" w14:textId="44291F35" w:rsidR="00BF7188" w:rsidRDefault="008C1563" w:rsidP="0080584C">
      <w:pPr>
        <w:pStyle w:val="TPnormalpuce1"/>
        <w:numPr>
          <w:ilvl w:val="1"/>
          <w:numId w:val="15"/>
        </w:numPr>
      </w:pPr>
      <w:r w:rsidRPr="008D7E77">
        <w:t xml:space="preserve">Test_delete </w:t>
      </w:r>
      <w:r w:rsidRPr="008D7E77">
        <w:sym w:font="Wingdings" w:char="F0E0"/>
      </w:r>
      <w:r w:rsidRPr="008D7E77">
        <w:t xml:space="preserve"> valide la suppression de la ligne mais la conservation de la bouteille</w:t>
      </w:r>
    </w:p>
    <w:p w14:paraId="2716EF21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80584C">
        <w:rPr>
          <w:rFonts w:ascii="Consolas" w:hAnsi="Consolas"/>
          <w:color w:val="000000"/>
          <w:sz w:val="18"/>
          <w:szCs w:val="18"/>
        </w:rPr>
        <w:t xml:space="preserve"> fr.eni.cave.association;</w:t>
      </w:r>
    </w:p>
    <w:p w14:paraId="54C914FF" w14:textId="672FFDBA" w:rsidR="0080584C" w:rsidRPr="0080584C" w:rsidRDefault="00516A25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05963CA1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646464"/>
          <w:sz w:val="18"/>
          <w:szCs w:val="18"/>
        </w:rPr>
        <w:t>@Slf4j</w:t>
      </w:r>
    </w:p>
    <w:p w14:paraId="6FA0AA74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646464"/>
          <w:sz w:val="18"/>
          <w:szCs w:val="18"/>
        </w:rPr>
        <w:t>@DataJpaTest</w:t>
      </w:r>
    </w:p>
    <w:p w14:paraId="01B8064D" w14:textId="1B5A4A2E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0584C">
        <w:rPr>
          <w:rFonts w:ascii="Consolas" w:hAnsi="Consolas"/>
          <w:color w:val="000000"/>
          <w:sz w:val="18"/>
          <w:szCs w:val="18"/>
        </w:rPr>
        <w:t xml:space="preserve"> </w:t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0584C">
        <w:rPr>
          <w:rFonts w:ascii="Consolas" w:hAnsi="Consolas"/>
          <w:color w:val="000000"/>
          <w:sz w:val="18"/>
          <w:szCs w:val="18"/>
        </w:rPr>
        <w:t xml:space="preserve"> Test</w:t>
      </w:r>
      <w:r w:rsidR="00343195">
        <w:rPr>
          <w:rFonts w:ascii="Consolas" w:hAnsi="Consolas"/>
          <w:color w:val="000000"/>
          <w:sz w:val="18"/>
          <w:szCs w:val="18"/>
        </w:rPr>
        <w:t>Many</w:t>
      </w:r>
      <w:r w:rsidRPr="0080584C">
        <w:rPr>
          <w:rFonts w:ascii="Consolas" w:hAnsi="Consolas"/>
          <w:color w:val="000000"/>
          <w:sz w:val="18"/>
          <w:szCs w:val="18"/>
        </w:rPr>
        <w:t>ToOneLignePanierBouteille {</w:t>
      </w:r>
    </w:p>
    <w:p w14:paraId="0BD669A7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646464"/>
          <w:sz w:val="18"/>
          <w:szCs w:val="18"/>
        </w:rPr>
        <w:t>@Autowired</w:t>
      </w:r>
    </w:p>
    <w:p w14:paraId="3B9FEF8E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0584C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80584C">
        <w:rPr>
          <w:rFonts w:ascii="Consolas" w:hAnsi="Consolas"/>
          <w:color w:val="0000C0"/>
          <w:sz w:val="18"/>
          <w:szCs w:val="18"/>
        </w:rPr>
        <w:t>entityManager</w:t>
      </w:r>
      <w:r w:rsidRPr="0080584C">
        <w:rPr>
          <w:rFonts w:ascii="Consolas" w:hAnsi="Consolas"/>
          <w:color w:val="000000"/>
          <w:sz w:val="18"/>
          <w:szCs w:val="18"/>
        </w:rPr>
        <w:t>;</w:t>
      </w:r>
    </w:p>
    <w:p w14:paraId="01B5FACA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D62C444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646464"/>
          <w:sz w:val="18"/>
          <w:szCs w:val="18"/>
        </w:rPr>
        <w:t>@Autowired</w:t>
      </w:r>
    </w:p>
    <w:p w14:paraId="111036FB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  <w:t xml:space="preserve">LignePanierRepository </w:t>
      </w:r>
      <w:r w:rsidRPr="0080584C">
        <w:rPr>
          <w:rFonts w:ascii="Consolas" w:hAnsi="Consolas"/>
          <w:color w:val="0000C0"/>
          <w:sz w:val="18"/>
          <w:szCs w:val="18"/>
        </w:rPr>
        <w:t>repository</w:t>
      </w:r>
      <w:r w:rsidRPr="0080584C">
        <w:rPr>
          <w:rFonts w:ascii="Consolas" w:hAnsi="Consolas"/>
          <w:color w:val="000000"/>
          <w:sz w:val="18"/>
          <w:szCs w:val="18"/>
        </w:rPr>
        <w:t>;</w:t>
      </w:r>
    </w:p>
    <w:p w14:paraId="1C21F85A" w14:textId="140D77B8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</w:p>
    <w:p w14:paraId="5E416445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0584C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80584C">
        <w:rPr>
          <w:rFonts w:ascii="Consolas" w:hAnsi="Consolas"/>
          <w:color w:val="0000C0"/>
          <w:sz w:val="18"/>
          <w:szCs w:val="18"/>
        </w:rPr>
        <w:t>b1</w:t>
      </w:r>
      <w:r w:rsidRPr="0080584C">
        <w:rPr>
          <w:rFonts w:ascii="Consolas" w:hAnsi="Consolas"/>
          <w:color w:val="000000"/>
          <w:sz w:val="18"/>
          <w:szCs w:val="18"/>
        </w:rPr>
        <w:t>;</w:t>
      </w:r>
    </w:p>
    <w:p w14:paraId="3E1EB08A" w14:textId="65F9E691" w:rsidR="0080584C" w:rsidRPr="0080584C" w:rsidRDefault="00774C10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2F1BF580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646464"/>
          <w:sz w:val="18"/>
          <w:szCs w:val="18"/>
        </w:rPr>
        <w:t>@Test</w:t>
      </w:r>
    </w:p>
    <w:p w14:paraId="5EA5FBED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0584C">
        <w:rPr>
          <w:rFonts w:ascii="Consolas" w:hAnsi="Consolas"/>
          <w:color w:val="000000"/>
          <w:sz w:val="18"/>
          <w:szCs w:val="18"/>
        </w:rPr>
        <w:t xml:space="preserve"> </w:t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0584C">
        <w:rPr>
          <w:rFonts w:ascii="Consolas" w:hAnsi="Consolas"/>
          <w:color w:val="000000"/>
          <w:sz w:val="18"/>
          <w:szCs w:val="18"/>
        </w:rPr>
        <w:t xml:space="preserve"> test_save() {</w:t>
      </w:r>
    </w:p>
    <w:p w14:paraId="20BE976E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80584C">
        <w:rPr>
          <w:rFonts w:ascii="Consolas" w:hAnsi="Consolas"/>
          <w:color w:val="000000"/>
          <w:sz w:val="18"/>
          <w:szCs w:val="18"/>
        </w:rPr>
        <w:t xml:space="preserve"> </w:t>
      </w:r>
      <w:r w:rsidRPr="0080584C">
        <w:rPr>
          <w:rFonts w:ascii="Consolas" w:hAnsi="Consolas"/>
          <w:color w:val="6A3E3E"/>
          <w:sz w:val="18"/>
          <w:szCs w:val="18"/>
        </w:rPr>
        <w:t>qte</w:t>
      </w:r>
      <w:r w:rsidRPr="0080584C">
        <w:rPr>
          <w:rFonts w:ascii="Consolas" w:hAnsi="Consolas"/>
          <w:color w:val="000000"/>
          <w:sz w:val="18"/>
          <w:szCs w:val="18"/>
        </w:rPr>
        <w:t xml:space="preserve"> = 4;</w:t>
      </w:r>
    </w:p>
    <w:p w14:paraId="4AC412C1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0584C">
        <w:rPr>
          <w:rFonts w:ascii="Consolas" w:hAnsi="Consolas"/>
          <w:color w:val="000000"/>
          <w:sz w:val="18"/>
          <w:szCs w:val="18"/>
        </w:rPr>
        <w:t xml:space="preserve"> LignePanier </w:t>
      </w:r>
      <w:r w:rsidRPr="0080584C">
        <w:rPr>
          <w:rFonts w:ascii="Consolas" w:hAnsi="Consolas"/>
          <w:color w:val="6A3E3E"/>
          <w:sz w:val="18"/>
          <w:szCs w:val="18"/>
        </w:rPr>
        <w:t>lp</w:t>
      </w:r>
      <w:r w:rsidRPr="0080584C">
        <w:rPr>
          <w:rFonts w:ascii="Consolas" w:hAnsi="Consolas"/>
          <w:color w:val="000000"/>
          <w:sz w:val="18"/>
          <w:szCs w:val="18"/>
        </w:rPr>
        <w:t xml:space="preserve"> = LignePanier</w:t>
      </w:r>
    </w:p>
    <w:p w14:paraId="5F104E01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  <w:t>.</w:t>
      </w:r>
      <w:r w:rsidRPr="0080584C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0584C">
        <w:rPr>
          <w:rFonts w:ascii="Consolas" w:hAnsi="Consolas"/>
          <w:color w:val="000000"/>
          <w:sz w:val="18"/>
          <w:szCs w:val="18"/>
        </w:rPr>
        <w:t>()</w:t>
      </w:r>
    </w:p>
    <w:p w14:paraId="0F8D58AE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  <w:t>.quantite(</w:t>
      </w:r>
      <w:r w:rsidRPr="0080584C">
        <w:rPr>
          <w:rFonts w:ascii="Consolas" w:hAnsi="Consolas"/>
          <w:color w:val="6A3E3E"/>
          <w:sz w:val="18"/>
          <w:szCs w:val="18"/>
        </w:rPr>
        <w:t>qte</w:t>
      </w:r>
      <w:r w:rsidRPr="0080584C">
        <w:rPr>
          <w:rFonts w:ascii="Consolas" w:hAnsi="Consolas"/>
          <w:color w:val="000000"/>
          <w:sz w:val="18"/>
          <w:szCs w:val="18"/>
        </w:rPr>
        <w:t>)</w:t>
      </w:r>
    </w:p>
    <w:p w14:paraId="3C8FB64C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  <w:t>.prix(</w:t>
      </w:r>
      <w:r w:rsidRPr="0080584C">
        <w:rPr>
          <w:rFonts w:ascii="Consolas" w:hAnsi="Consolas"/>
          <w:color w:val="6A3E3E"/>
          <w:sz w:val="18"/>
          <w:szCs w:val="18"/>
        </w:rPr>
        <w:t>qte</w:t>
      </w:r>
      <w:r w:rsidRPr="0080584C">
        <w:rPr>
          <w:rFonts w:ascii="Consolas" w:hAnsi="Consolas"/>
          <w:color w:val="000000"/>
          <w:sz w:val="18"/>
          <w:szCs w:val="18"/>
        </w:rPr>
        <w:t xml:space="preserve"> * </w:t>
      </w:r>
      <w:r w:rsidRPr="0080584C">
        <w:rPr>
          <w:rFonts w:ascii="Consolas" w:hAnsi="Consolas"/>
          <w:color w:val="0000C0"/>
          <w:sz w:val="18"/>
          <w:szCs w:val="18"/>
        </w:rPr>
        <w:t>b1</w:t>
      </w:r>
      <w:r w:rsidRPr="0080584C">
        <w:rPr>
          <w:rFonts w:ascii="Consolas" w:hAnsi="Consolas"/>
          <w:color w:val="000000"/>
          <w:sz w:val="18"/>
          <w:szCs w:val="18"/>
        </w:rPr>
        <w:t>.getPrix())</w:t>
      </w:r>
    </w:p>
    <w:p w14:paraId="70514617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78FAE14E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BA25E67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3F7F5F"/>
          <w:sz w:val="18"/>
          <w:szCs w:val="18"/>
        </w:rPr>
        <w:t>// Association OneToMany</w:t>
      </w:r>
    </w:p>
    <w:p w14:paraId="2F0C7301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6A3E3E"/>
          <w:sz w:val="18"/>
          <w:szCs w:val="18"/>
        </w:rPr>
        <w:t>lp</w:t>
      </w:r>
      <w:r w:rsidRPr="0080584C">
        <w:rPr>
          <w:rFonts w:ascii="Consolas" w:hAnsi="Consolas"/>
          <w:color w:val="000000"/>
          <w:sz w:val="18"/>
          <w:szCs w:val="18"/>
        </w:rPr>
        <w:t>.setBouteille(</w:t>
      </w:r>
      <w:r w:rsidRPr="0080584C">
        <w:rPr>
          <w:rFonts w:ascii="Consolas" w:hAnsi="Consolas"/>
          <w:color w:val="0000C0"/>
          <w:sz w:val="18"/>
          <w:szCs w:val="18"/>
        </w:rPr>
        <w:t>b1</w:t>
      </w:r>
      <w:r w:rsidRPr="0080584C">
        <w:rPr>
          <w:rFonts w:ascii="Consolas" w:hAnsi="Consolas"/>
          <w:color w:val="000000"/>
          <w:sz w:val="18"/>
          <w:szCs w:val="18"/>
        </w:rPr>
        <w:t>);</w:t>
      </w:r>
    </w:p>
    <w:p w14:paraId="0BA4C230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ABA503A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68A4A206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0584C">
        <w:rPr>
          <w:rFonts w:ascii="Consolas" w:hAnsi="Consolas"/>
          <w:color w:val="000000"/>
          <w:sz w:val="18"/>
          <w:szCs w:val="18"/>
        </w:rPr>
        <w:t xml:space="preserve"> LignePanier </w:t>
      </w:r>
      <w:r w:rsidRPr="0080584C">
        <w:rPr>
          <w:rFonts w:ascii="Consolas" w:hAnsi="Consolas"/>
          <w:color w:val="6A3E3E"/>
          <w:sz w:val="18"/>
          <w:szCs w:val="18"/>
        </w:rPr>
        <w:t>lpDB</w:t>
      </w:r>
      <w:r w:rsidRPr="0080584C">
        <w:rPr>
          <w:rFonts w:ascii="Consolas" w:hAnsi="Consolas"/>
          <w:color w:val="000000"/>
          <w:sz w:val="18"/>
          <w:szCs w:val="18"/>
        </w:rPr>
        <w:t xml:space="preserve"> = </w:t>
      </w:r>
      <w:r w:rsidRPr="0080584C">
        <w:rPr>
          <w:rFonts w:ascii="Consolas" w:hAnsi="Consolas"/>
          <w:color w:val="0000C0"/>
          <w:sz w:val="18"/>
          <w:szCs w:val="18"/>
        </w:rPr>
        <w:t>repository</w:t>
      </w:r>
      <w:r w:rsidRPr="0080584C">
        <w:rPr>
          <w:rFonts w:ascii="Consolas" w:hAnsi="Consolas"/>
          <w:color w:val="000000"/>
          <w:sz w:val="18"/>
          <w:szCs w:val="18"/>
        </w:rPr>
        <w:t>.save(</w:t>
      </w:r>
      <w:r w:rsidRPr="0080584C">
        <w:rPr>
          <w:rFonts w:ascii="Consolas" w:hAnsi="Consolas"/>
          <w:color w:val="6A3E3E"/>
          <w:sz w:val="18"/>
          <w:szCs w:val="18"/>
        </w:rPr>
        <w:t>lp</w:t>
      </w:r>
      <w:r w:rsidRPr="0080584C">
        <w:rPr>
          <w:rFonts w:ascii="Consolas" w:hAnsi="Consolas"/>
          <w:color w:val="000000"/>
          <w:sz w:val="18"/>
          <w:szCs w:val="18"/>
        </w:rPr>
        <w:t>);</w:t>
      </w:r>
    </w:p>
    <w:p w14:paraId="0EE8C209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12687E6E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0584C">
        <w:rPr>
          <w:rFonts w:ascii="Consolas" w:hAnsi="Consolas"/>
          <w:color w:val="000000"/>
          <w:sz w:val="18"/>
          <w:szCs w:val="18"/>
        </w:rPr>
        <w:t>(</w:t>
      </w:r>
      <w:r w:rsidRPr="0080584C">
        <w:rPr>
          <w:rFonts w:ascii="Consolas" w:hAnsi="Consolas"/>
          <w:color w:val="6A3E3E"/>
          <w:sz w:val="18"/>
          <w:szCs w:val="18"/>
        </w:rPr>
        <w:t>lpDB</w:t>
      </w:r>
      <w:r w:rsidRPr="0080584C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4DC70D6A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85A71F9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3F7F5F"/>
          <w:sz w:val="18"/>
          <w:szCs w:val="18"/>
        </w:rPr>
        <w:t>// Vérification de l'association</w:t>
      </w:r>
    </w:p>
    <w:p w14:paraId="70D34ED2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0584C">
        <w:rPr>
          <w:rFonts w:ascii="Consolas" w:hAnsi="Consolas"/>
          <w:color w:val="000000"/>
          <w:sz w:val="18"/>
          <w:szCs w:val="18"/>
        </w:rPr>
        <w:t>(</w:t>
      </w:r>
      <w:r w:rsidRPr="0080584C">
        <w:rPr>
          <w:rFonts w:ascii="Consolas" w:hAnsi="Consolas"/>
          <w:color w:val="6A3E3E"/>
          <w:sz w:val="18"/>
          <w:szCs w:val="18"/>
        </w:rPr>
        <w:t>lpDB</w:t>
      </w:r>
      <w:r w:rsidRPr="0080584C">
        <w:rPr>
          <w:rFonts w:ascii="Consolas" w:hAnsi="Consolas"/>
          <w:color w:val="000000"/>
          <w:sz w:val="18"/>
          <w:szCs w:val="18"/>
        </w:rPr>
        <w:t>.getBouteille()).isNotNull();</w:t>
      </w:r>
    </w:p>
    <w:p w14:paraId="7583C7AC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0584C">
        <w:rPr>
          <w:rFonts w:ascii="Consolas" w:hAnsi="Consolas"/>
          <w:color w:val="000000"/>
          <w:sz w:val="18"/>
          <w:szCs w:val="18"/>
        </w:rPr>
        <w:t>(</w:t>
      </w:r>
      <w:r w:rsidRPr="0080584C">
        <w:rPr>
          <w:rFonts w:ascii="Consolas" w:hAnsi="Consolas"/>
          <w:color w:val="6A3E3E"/>
          <w:sz w:val="18"/>
          <w:szCs w:val="18"/>
        </w:rPr>
        <w:t>lpDB</w:t>
      </w:r>
      <w:r w:rsidRPr="0080584C">
        <w:rPr>
          <w:rFonts w:ascii="Consolas" w:hAnsi="Consolas"/>
          <w:color w:val="000000"/>
          <w:sz w:val="18"/>
          <w:szCs w:val="18"/>
        </w:rPr>
        <w:t>.getBouteille().getId()).isEqualTo(</w:t>
      </w:r>
      <w:r w:rsidRPr="0080584C">
        <w:rPr>
          <w:rFonts w:ascii="Consolas" w:hAnsi="Consolas"/>
          <w:color w:val="0000C0"/>
          <w:sz w:val="18"/>
          <w:szCs w:val="18"/>
        </w:rPr>
        <w:t>b1</w:t>
      </w:r>
      <w:r w:rsidRPr="0080584C">
        <w:rPr>
          <w:rFonts w:ascii="Consolas" w:hAnsi="Consolas"/>
          <w:color w:val="000000"/>
          <w:sz w:val="18"/>
          <w:szCs w:val="18"/>
        </w:rPr>
        <w:t>.getId());</w:t>
      </w:r>
    </w:p>
    <w:p w14:paraId="5B8FF536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0584C">
        <w:rPr>
          <w:rFonts w:ascii="Consolas" w:hAnsi="Consolas"/>
          <w:color w:val="000000"/>
          <w:sz w:val="18"/>
          <w:szCs w:val="18"/>
        </w:rPr>
        <w:t>(</w:t>
      </w:r>
      <w:r w:rsidRPr="0080584C">
        <w:rPr>
          <w:rFonts w:ascii="Consolas" w:hAnsi="Consolas"/>
          <w:color w:val="6A3E3E"/>
          <w:sz w:val="18"/>
          <w:szCs w:val="18"/>
        </w:rPr>
        <w:t>lpDB</w:t>
      </w:r>
      <w:r w:rsidRPr="0080584C">
        <w:rPr>
          <w:rFonts w:ascii="Consolas" w:hAnsi="Consolas"/>
          <w:color w:val="000000"/>
          <w:sz w:val="18"/>
          <w:szCs w:val="18"/>
        </w:rPr>
        <w:t>.getPrix()).isEqualTo(</w:t>
      </w:r>
      <w:r w:rsidRPr="0080584C">
        <w:rPr>
          <w:rFonts w:ascii="Consolas" w:hAnsi="Consolas"/>
          <w:color w:val="6A3E3E"/>
          <w:sz w:val="18"/>
          <w:szCs w:val="18"/>
        </w:rPr>
        <w:t>qte</w:t>
      </w:r>
      <w:r w:rsidRPr="0080584C">
        <w:rPr>
          <w:rFonts w:ascii="Consolas" w:hAnsi="Consolas"/>
          <w:color w:val="000000"/>
          <w:sz w:val="18"/>
          <w:szCs w:val="18"/>
        </w:rPr>
        <w:t xml:space="preserve"> * </w:t>
      </w:r>
      <w:r w:rsidRPr="0080584C">
        <w:rPr>
          <w:rFonts w:ascii="Consolas" w:hAnsi="Consolas"/>
          <w:color w:val="0000C0"/>
          <w:sz w:val="18"/>
          <w:szCs w:val="18"/>
        </w:rPr>
        <w:t>b1</w:t>
      </w:r>
      <w:r w:rsidRPr="0080584C">
        <w:rPr>
          <w:rFonts w:ascii="Consolas" w:hAnsi="Consolas"/>
          <w:color w:val="000000"/>
          <w:sz w:val="18"/>
          <w:szCs w:val="18"/>
        </w:rPr>
        <w:t>.getPrix());</w:t>
      </w:r>
    </w:p>
    <w:p w14:paraId="3CBF0FD4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80584C">
        <w:rPr>
          <w:rFonts w:ascii="Consolas" w:hAnsi="Consolas"/>
          <w:color w:val="000000"/>
          <w:sz w:val="18"/>
          <w:szCs w:val="18"/>
        </w:rPr>
        <w:t>.info(</w:t>
      </w:r>
      <w:r w:rsidRPr="0080584C">
        <w:rPr>
          <w:rFonts w:ascii="Consolas" w:hAnsi="Consolas"/>
          <w:color w:val="6A3E3E"/>
          <w:sz w:val="18"/>
          <w:szCs w:val="18"/>
        </w:rPr>
        <w:t>lpDB</w:t>
      </w:r>
      <w:r w:rsidRPr="0080584C">
        <w:rPr>
          <w:rFonts w:ascii="Consolas" w:hAnsi="Consolas"/>
          <w:color w:val="000000"/>
          <w:sz w:val="18"/>
          <w:szCs w:val="18"/>
        </w:rPr>
        <w:t>.toString());</w:t>
      </w:r>
    </w:p>
    <w:p w14:paraId="08CF117C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  <w:t>}</w:t>
      </w:r>
    </w:p>
    <w:p w14:paraId="0ADE70E1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lastRenderedPageBreak/>
        <w:tab/>
      </w:r>
    </w:p>
    <w:p w14:paraId="129D2F5F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646464"/>
          <w:sz w:val="18"/>
          <w:szCs w:val="18"/>
        </w:rPr>
        <w:t>@Test</w:t>
      </w:r>
    </w:p>
    <w:p w14:paraId="332F1BDD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0584C">
        <w:rPr>
          <w:rFonts w:ascii="Consolas" w:hAnsi="Consolas"/>
          <w:color w:val="000000"/>
          <w:sz w:val="18"/>
          <w:szCs w:val="18"/>
        </w:rPr>
        <w:t xml:space="preserve"> </w:t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0584C">
        <w:rPr>
          <w:rFonts w:ascii="Consolas" w:hAnsi="Consolas"/>
          <w:color w:val="000000"/>
          <w:sz w:val="18"/>
          <w:szCs w:val="18"/>
        </w:rPr>
        <w:t xml:space="preserve"> test_delete() {</w:t>
      </w:r>
    </w:p>
    <w:p w14:paraId="314CCAA6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80584C">
        <w:rPr>
          <w:rFonts w:ascii="Consolas" w:hAnsi="Consolas"/>
          <w:color w:val="000000"/>
          <w:sz w:val="18"/>
          <w:szCs w:val="18"/>
        </w:rPr>
        <w:t xml:space="preserve"> </w:t>
      </w:r>
      <w:r w:rsidRPr="0080584C">
        <w:rPr>
          <w:rFonts w:ascii="Consolas" w:hAnsi="Consolas"/>
          <w:color w:val="6A3E3E"/>
          <w:sz w:val="18"/>
          <w:szCs w:val="18"/>
        </w:rPr>
        <w:t>qte</w:t>
      </w:r>
      <w:r w:rsidRPr="0080584C">
        <w:rPr>
          <w:rFonts w:ascii="Consolas" w:hAnsi="Consolas"/>
          <w:color w:val="000000"/>
          <w:sz w:val="18"/>
          <w:szCs w:val="18"/>
        </w:rPr>
        <w:t xml:space="preserve"> = 4;</w:t>
      </w:r>
    </w:p>
    <w:p w14:paraId="6A070237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0584C">
        <w:rPr>
          <w:rFonts w:ascii="Consolas" w:hAnsi="Consolas"/>
          <w:color w:val="000000"/>
          <w:sz w:val="18"/>
          <w:szCs w:val="18"/>
        </w:rPr>
        <w:t xml:space="preserve"> LignePanier </w:t>
      </w:r>
      <w:r w:rsidRPr="0080584C">
        <w:rPr>
          <w:rFonts w:ascii="Consolas" w:hAnsi="Consolas"/>
          <w:color w:val="6A3E3E"/>
          <w:sz w:val="18"/>
          <w:szCs w:val="18"/>
        </w:rPr>
        <w:t>lp</w:t>
      </w:r>
      <w:r w:rsidRPr="0080584C">
        <w:rPr>
          <w:rFonts w:ascii="Consolas" w:hAnsi="Consolas"/>
          <w:color w:val="000000"/>
          <w:sz w:val="18"/>
          <w:szCs w:val="18"/>
        </w:rPr>
        <w:t xml:space="preserve"> = LignePanier</w:t>
      </w:r>
    </w:p>
    <w:p w14:paraId="29ECF5DD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  <w:t>.</w:t>
      </w:r>
      <w:r w:rsidRPr="0080584C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0584C">
        <w:rPr>
          <w:rFonts w:ascii="Consolas" w:hAnsi="Consolas"/>
          <w:color w:val="000000"/>
          <w:sz w:val="18"/>
          <w:szCs w:val="18"/>
        </w:rPr>
        <w:t>()</w:t>
      </w:r>
    </w:p>
    <w:p w14:paraId="02A0D8C2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  <w:t>.quantite(</w:t>
      </w:r>
      <w:r w:rsidRPr="0080584C">
        <w:rPr>
          <w:rFonts w:ascii="Consolas" w:hAnsi="Consolas"/>
          <w:color w:val="6A3E3E"/>
          <w:sz w:val="18"/>
          <w:szCs w:val="18"/>
        </w:rPr>
        <w:t>qte</w:t>
      </w:r>
      <w:r w:rsidRPr="0080584C">
        <w:rPr>
          <w:rFonts w:ascii="Consolas" w:hAnsi="Consolas"/>
          <w:color w:val="000000"/>
          <w:sz w:val="18"/>
          <w:szCs w:val="18"/>
        </w:rPr>
        <w:t>)</w:t>
      </w:r>
    </w:p>
    <w:p w14:paraId="6FA84A2A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  <w:t>.prix(</w:t>
      </w:r>
      <w:r w:rsidRPr="0080584C">
        <w:rPr>
          <w:rFonts w:ascii="Consolas" w:hAnsi="Consolas"/>
          <w:color w:val="6A3E3E"/>
          <w:sz w:val="18"/>
          <w:szCs w:val="18"/>
        </w:rPr>
        <w:t>qte</w:t>
      </w:r>
      <w:r w:rsidRPr="0080584C">
        <w:rPr>
          <w:rFonts w:ascii="Consolas" w:hAnsi="Consolas"/>
          <w:color w:val="000000"/>
          <w:sz w:val="18"/>
          <w:szCs w:val="18"/>
        </w:rPr>
        <w:t xml:space="preserve"> * </w:t>
      </w:r>
      <w:r w:rsidRPr="0080584C">
        <w:rPr>
          <w:rFonts w:ascii="Consolas" w:hAnsi="Consolas"/>
          <w:color w:val="0000C0"/>
          <w:sz w:val="18"/>
          <w:szCs w:val="18"/>
        </w:rPr>
        <w:t>b1</w:t>
      </w:r>
      <w:r w:rsidRPr="0080584C">
        <w:rPr>
          <w:rFonts w:ascii="Consolas" w:hAnsi="Consolas"/>
          <w:color w:val="000000"/>
          <w:sz w:val="18"/>
          <w:szCs w:val="18"/>
        </w:rPr>
        <w:t>.getPrix())</w:t>
      </w:r>
    </w:p>
    <w:p w14:paraId="2632163D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6A8BD8A1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2029AB7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3F7F5F"/>
          <w:sz w:val="18"/>
          <w:szCs w:val="18"/>
        </w:rPr>
        <w:t>// Association OneToMany</w:t>
      </w:r>
    </w:p>
    <w:p w14:paraId="08F62C7C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6A3E3E"/>
          <w:sz w:val="18"/>
          <w:szCs w:val="18"/>
        </w:rPr>
        <w:t>lp</w:t>
      </w:r>
      <w:r w:rsidRPr="0080584C">
        <w:rPr>
          <w:rFonts w:ascii="Consolas" w:hAnsi="Consolas"/>
          <w:color w:val="000000"/>
          <w:sz w:val="18"/>
          <w:szCs w:val="18"/>
        </w:rPr>
        <w:t>.setBouteille(</w:t>
      </w:r>
      <w:r w:rsidRPr="0080584C">
        <w:rPr>
          <w:rFonts w:ascii="Consolas" w:hAnsi="Consolas"/>
          <w:color w:val="0000C0"/>
          <w:sz w:val="18"/>
          <w:szCs w:val="18"/>
        </w:rPr>
        <w:t>b1</w:t>
      </w:r>
      <w:r w:rsidRPr="0080584C">
        <w:rPr>
          <w:rFonts w:ascii="Consolas" w:hAnsi="Consolas"/>
          <w:color w:val="000000"/>
          <w:sz w:val="18"/>
          <w:szCs w:val="18"/>
        </w:rPr>
        <w:t>);</w:t>
      </w:r>
    </w:p>
    <w:p w14:paraId="671547E4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73F488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1978E52B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0584C">
        <w:rPr>
          <w:rFonts w:ascii="Consolas" w:hAnsi="Consolas"/>
          <w:color w:val="000000"/>
          <w:sz w:val="18"/>
          <w:szCs w:val="18"/>
        </w:rPr>
        <w:t xml:space="preserve"> LignePanier </w:t>
      </w:r>
      <w:r w:rsidRPr="0080584C">
        <w:rPr>
          <w:rFonts w:ascii="Consolas" w:hAnsi="Consolas"/>
          <w:color w:val="6A3E3E"/>
          <w:sz w:val="18"/>
          <w:szCs w:val="18"/>
        </w:rPr>
        <w:t>lpDB</w:t>
      </w:r>
      <w:r w:rsidRPr="0080584C">
        <w:rPr>
          <w:rFonts w:ascii="Consolas" w:hAnsi="Consolas"/>
          <w:color w:val="000000"/>
          <w:sz w:val="18"/>
          <w:szCs w:val="18"/>
        </w:rPr>
        <w:t xml:space="preserve"> = </w:t>
      </w:r>
      <w:r w:rsidRPr="0080584C">
        <w:rPr>
          <w:rFonts w:ascii="Consolas" w:hAnsi="Consolas"/>
          <w:color w:val="0000C0"/>
          <w:sz w:val="18"/>
          <w:szCs w:val="18"/>
        </w:rPr>
        <w:t>entityManager</w:t>
      </w:r>
      <w:r w:rsidRPr="0080584C">
        <w:rPr>
          <w:rFonts w:ascii="Consolas" w:hAnsi="Consolas"/>
          <w:color w:val="000000"/>
          <w:sz w:val="18"/>
          <w:szCs w:val="18"/>
        </w:rPr>
        <w:t>.persist(</w:t>
      </w:r>
      <w:r w:rsidRPr="0080584C">
        <w:rPr>
          <w:rFonts w:ascii="Consolas" w:hAnsi="Consolas"/>
          <w:color w:val="6A3E3E"/>
          <w:sz w:val="18"/>
          <w:szCs w:val="18"/>
        </w:rPr>
        <w:t>lp</w:t>
      </w:r>
      <w:r w:rsidRPr="0080584C">
        <w:rPr>
          <w:rFonts w:ascii="Consolas" w:hAnsi="Consolas"/>
          <w:color w:val="000000"/>
          <w:sz w:val="18"/>
          <w:szCs w:val="18"/>
        </w:rPr>
        <w:t>);</w:t>
      </w:r>
    </w:p>
    <w:p w14:paraId="4DFC5B57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C0"/>
          <w:sz w:val="18"/>
          <w:szCs w:val="18"/>
        </w:rPr>
        <w:t>entityManager</w:t>
      </w:r>
      <w:r w:rsidRPr="0080584C">
        <w:rPr>
          <w:rFonts w:ascii="Consolas" w:hAnsi="Consolas"/>
          <w:color w:val="000000"/>
          <w:sz w:val="18"/>
          <w:szCs w:val="18"/>
        </w:rPr>
        <w:t>.flush();</w:t>
      </w:r>
    </w:p>
    <w:p w14:paraId="654905B3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3D6C8FDA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0584C">
        <w:rPr>
          <w:rFonts w:ascii="Consolas" w:hAnsi="Consolas"/>
          <w:color w:val="000000"/>
          <w:sz w:val="18"/>
          <w:szCs w:val="18"/>
        </w:rPr>
        <w:t>(</w:t>
      </w:r>
      <w:r w:rsidRPr="0080584C">
        <w:rPr>
          <w:rFonts w:ascii="Consolas" w:hAnsi="Consolas"/>
          <w:color w:val="6A3E3E"/>
          <w:sz w:val="18"/>
          <w:szCs w:val="18"/>
        </w:rPr>
        <w:t>lpDB</w:t>
      </w:r>
      <w:r w:rsidRPr="0080584C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08D76049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</w:p>
    <w:p w14:paraId="49958BF0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0926519B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C0"/>
          <w:sz w:val="18"/>
          <w:szCs w:val="18"/>
        </w:rPr>
        <w:t>repository</w:t>
      </w:r>
      <w:r w:rsidRPr="0080584C">
        <w:rPr>
          <w:rFonts w:ascii="Consolas" w:hAnsi="Consolas"/>
          <w:color w:val="000000"/>
          <w:sz w:val="18"/>
          <w:szCs w:val="18"/>
        </w:rPr>
        <w:t>.delete(</w:t>
      </w:r>
      <w:r w:rsidRPr="0080584C">
        <w:rPr>
          <w:rFonts w:ascii="Consolas" w:hAnsi="Consolas"/>
          <w:color w:val="6A3E3E"/>
          <w:sz w:val="18"/>
          <w:szCs w:val="18"/>
        </w:rPr>
        <w:t>lpDB</w:t>
      </w:r>
      <w:r w:rsidRPr="0080584C">
        <w:rPr>
          <w:rFonts w:ascii="Consolas" w:hAnsi="Consolas"/>
          <w:color w:val="000000"/>
          <w:sz w:val="18"/>
          <w:szCs w:val="18"/>
        </w:rPr>
        <w:t>);</w:t>
      </w:r>
    </w:p>
    <w:p w14:paraId="1E154B80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1FE3D13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0179D800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0584C">
        <w:rPr>
          <w:rFonts w:ascii="Consolas" w:hAnsi="Consolas"/>
          <w:color w:val="000000"/>
          <w:sz w:val="18"/>
          <w:szCs w:val="18"/>
        </w:rPr>
        <w:t xml:space="preserve"> LignePanier </w:t>
      </w:r>
      <w:r w:rsidRPr="0080584C">
        <w:rPr>
          <w:rFonts w:ascii="Consolas" w:hAnsi="Consolas"/>
          <w:color w:val="6A3E3E"/>
          <w:sz w:val="18"/>
          <w:szCs w:val="18"/>
        </w:rPr>
        <w:t>lpDB2</w:t>
      </w:r>
      <w:r w:rsidRPr="0080584C">
        <w:rPr>
          <w:rFonts w:ascii="Consolas" w:hAnsi="Consolas"/>
          <w:color w:val="000000"/>
          <w:sz w:val="18"/>
          <w:szCs w:val="18"/>
        </w:rPr>
        <w:t xml:space="preserve"> = </w:t>
      </w:r>
      <w:r w:rsidRPr="0080584C">
        <w:rPr>
          <w:rFonts w:ascii="Consolas" w:hAnsi="Consolas"/>
          <w:color w:val="0000C0"/>
          <w:sz w:val="18"/>
          <w:szCs w:val="18"/>
        </w:rPr>
        <w:t>entityManager</w:t>
      </w:r>
      <w:r w:rsidRPr="0080584C">
        <w:rPr>
          <w:rFonts w:ascii="Consolas" w:hAnsi="Consolas"/>
          <w:color w:val="000000"/>
          <w:sz w:val="18"/>
          <w:szCs w:val="18"/>
        </w:rPr>
        <w:t>.find(LignePanier.</w:t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0584C">
        <w:rPr>
          <w:rFonts w:ascii="Consolas" w:hAnsi="Consolas"/>
          <w:color w:val="000000"/>
          <w:sz w:val="18"/>
          <w:szCs w:val="18"/>
        </w:rPr>
        <w:t xml:space="preserve">, </w:t>
      </w:r>
      <w:r w:rsidRPr="0080584C">
        <w:rPr>
          <w:rFonts w:ascii="Consolas" w:hAnsi="Consolas"/>
          <w:color w:val="6A3E3E"/>
          <w:sz w:val="18"/>
          <w:szCs w:val="18"/>
        </w:rPr>
        <w:t>lpDB</w:t>
      </w:r>
      <w:r w:rsidRPr="0080584C">
        <w:rPr>
          <w:rFonts w:ascii="Consolas" w:hAnsi="Consolas"/>
          <w:color w:val="000000"/>
          <w:sz w:val="18"/>
          <w:szCs w:val="18"/>
        </w:rPr>
        <w:t>.getId());</w:t>
      </w:r>
    </w:p>
    <w:p w14:paraId="3A60202A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80584C">
        <w:rPr>
          <w:rFonts w:ascii="Consolas" w:hAnsi="Consolas"/>
          <w:color w:val="000000"/>
          <w:sz w:val="18"/>
          <w:szCs w:val="18"/>
        </w:rPr>
        <w:t>(</w:t>
      </w:r>
      <w:r w:rsidRPr="0080584C">
        <w:rPr>
          <w:rFonts w:ascii="Consolas" w:hAnsi="Consolas"/>
          <w:color w:val="6A3E3E"/>
          <w:sz w:val="18"/>
          <w:szCs w:val="18"/>
        </w:rPr>
        <w:t>lpDB2</w:t>
      </w:r>
      <w:r w:rsidRPr="0080584C">
        <w:rPr>
          <w:rFonts w:ascii="Consolas" w:hAnsi="Consolas"/>
          <w:color w:val="000000"/>
          <w:sz w:val="18"/>
          <w:szCs w:val="18"/>
        </w:rPr>
        <w:t>);</w:t>
      </w:r>
    </w:p>
    <w:p w14:paraId="14BEAC86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</w:p>
    <w:p w14:paraId="71ED57A2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3F7F5F"/>
          <w:sz w:val="18"/>
          <w:szCs w:val="18"/>
        </w:rPr>
        <w:t>//Vérifier que la bouteille n'a pas été supprimée</w:t>
      </w:r>
    </w:p>
    <w:p w14:paraId="3947E294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0584C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80584C">
        <w:rPr>
          <w:rFonts w:ascii="Consolas" w:hAnsi="Consolas"/>
          <w:color w:val="6A3E3E"/>
          <w:sz w:val="18"/>
          <w:szCs w:val="18"/>
        </w:rPr>
        <w:t>b</w:t>
      </w:r>
      <w:r w:rsidRPr="0080584C">
        <w:rPr>
          <w:rFonts w:ascii="Consolas" w:hAnsi="Consolas"/>
          <w:color w:val="000000"/>
          <w:sz w:val="18"/>
          <w:szCs w:val="18"/>
        </w:rPr>
        <w:t xml:space="preserve"> = </w:t>
      </w:r>
      <w:r w:rsidRPr="0080584C">
        <w:rPr>
          <w:rFonts w:ascii="Consolas" w:hAnsi="Consolas"/>
          <w:color w:val="0000C0"/>
          <w:sz w:val="18"/>
          <w:szCs w:val="18"/>
        </w:rPr>
        <w:t>entityManager</w:t>
      </w:r>
      <w:r w:rsidRPr="0080584C">
        <w:rPr>
          <w:rFonts w:ascii="Consolas" w:hAnsi="Consolas"/>
          <w:color w:val="000000"/>
          <w:sz w:val="18"/>
          <w:szCs w:val="18"/>
        </w:rPr>
        <w:t>.find(Bouteille.</w:t>
      </w:r>
      <w:r w:rsidRPr="0080584C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0584C">
        <w:rPr>
          <w:rFonts w:ascii="Consolas" w:hAnsi="Consolas"/>
          <w:color w:val="000000"/>
          <w:sz w:val="18"/>
          <w:szCs w:val="18"/>
        </w:rPr>
        <w:t xml:space="preserve">, </w:t>
      </w:r>
      <w:r w:rsidRPr="0080584C">
        <w:rPr>
          <w:rFonts w:ascii="Consolas" w:hAnsi="Consolas"/>
          <w:color w:val="0000C0"/>
          <w:sz w:val="18"/>
          <w:szCs w:val="18"/>
        </w:rPr>
        <w:t>b1</w:t>
      </w:r>
      <w:r w:rsidRPr="0080584C">
        <w:rPr>
          <w:rFonts w:ascii="Consolas" w:hAnsi="Consolas"/>
          <w:color w:val="000000"/>
          <w:sz w:val="18"/>
          <w:szCs w:val="18"/>
        </w:rPr>
        <w:t>.getId());</w:t>
      </w:r>
    </w:p>
    <w:p w14:paraId="15CC2401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i/>
          <w:iCs/>
          <w:color w:val="000000"/>
          <w:sz w:val="18"/>
          <w:szCs w:val="18"/>
        </w:rPr>
        <w:t>assertNotNull</w:t>
      </w:r>
      <w:r w:rsidRPr="0080584C">
        <w:rPr>
          <w:rFonts w:ascii="Consolas" w:hAnsi="Consolas"/>
          <w:color w:val="000000"/>
          <w:sz w:val="18"/>
          <w:szCs w:val="18"/>
        </w:rPr>
        <w:t>(</w:t>
      </w:r>
      <w:r w:rsidRPr="0080584C">
        <w:rPr>
          <w:rFonts w:ascii="Consolas" w:hAnsi="Consolas"/>
          <w:color w:val="6A3E3E"/>
          <w:sz w:val="18"/>
          <w:szCs w:val="18"/>
        </w:rPr>
        <w:t>b</w:t>
      </w:r>
      <w:r w:rsidRPr="0080584C">
        <w:rPr>
          <w:rFonts w:ascii="Consolas" w:hAnsi="Consolas"/>
          <w:color w:val="000000"/>
          <w:sz w:val="18"/>
          <w:szCs w:val="18"/>
        </w:rPr>
        <w:t>);</w:t>
      </w:r>
      <w:r w:rsidRPr="0080584C">
        <w:rPr>
          <w:rFonts w:ascii="Consolas" w:hAnsi="Consolas"/>
          <w:color w:val="000000"/>
          <w:sz w:val="18"/>
          <w:szCs w:val="18"/>
        </w:rPr>
        <w:tab/>
      </w:r>
      <w:r w:rsidRPr="0080584C">
        <w:rPr>
          <w:rFonts w:ascii="Consolas" w:hAnsi="Consolas"/>
          <w:color w:val="000000"/>
          <w:sz w:val="18"/>
          <w:szCs w:val="18"/>
        </w:rPr>
        <w:tab/>
      </w:r>
    </w:p>
    <w:p w14:paraId="538E04D7" w14:textId="77777777" w:rsidR="0080584C" w:rsidRPr="0080584C" w:rsidRDefault="0080584C" w:rsidP="008058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ab/>
        <w:t>}</w:t>
      </w:r>
    </w:p>
    <w:p w14:paraId="2A97F1D8" w14:textId="50166509" w:rsidR="0080584C" w:rsidRPr="005C5D8E" w:rsidRDefault="0080584C" w:rsidP="005C5D8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0584C">
        <w:rPr>
          <w:rFonts w:ascii="Consolas" w:hAnsi="Consolas"/>
          <w:color w:val="000000"/>
          <w:sz w:val="18"/>
          <w:szCs w:val="18"/>
        </w:rPr>
        <w:t>}</w:t>
      </w:r>
    </w:p>
    <w:p w14:paraId="6E31DBD1" w14:textId="64DC2FC5" w:rsidR="00B839C6" w:rsidRDefault="00B839C6" w:rsidP="00B839C6">
      <w:pPr>
        <w:pStyle w:val="TPnormalpuce1"/>
      </w:pPr>
      <w:r>
        <w:t xml:space="preserve">Voici le genre de traces </w:t>
      </w:r>
      <w:r w:rsidR="00981351">
        <w:t>obtenu</w:t>
      </w:r>
      <w:r>
        <w:t> </w:t>
      </w:r>
      <w:r w:rsidR="005D5228">
        <w:t>(les retours chariots</w:t>
      </w:r>
      <w:r w:rsidR="007753C2">
        <w:t xml:space="preserve"> et décalages</w:t>
      </w:r>
      <w:r w:rsidR="005D5228">
        <w:t xml:space="preserve"> sont là pour simplifi</w:t>
      </w:r>
      <w:r w:rsidR="00F42A2D">
        <w:t>er</w:t>
      </w:r>
      <w:r w:rsidR="005D5228">
        <w:t xml:space="preserve"> la lecture</w:t>
      </w:r>
      <w:r w:rsidR="007753C2">
        <w:t>, ils ne font pas parti des traces d’origine</w:t>
      </w:r>
      <w:r w:rsidR="005D5228">
        <w:t>)</w:t>
      </w:r>
    </w:p>
    <w:p w14:paraId="7CD8A175" w14:textId="762B9B56" w:rsidR="00ED1B81" w:rsidRDefault="00B91C67" w:rsidP="00ED1B81">
      <w:pPr>
        <w:pStyle w:val="TPnormalpuce1"/>
        <w:numPr>
          <w:ilvl w:val="1"/>
          <w:numId w:val="15"/>
        </w:numPr>
      </w:pPr>
      <w:r>
        <w:t>Voici la ligne et sa bouteille :</w:t>
      </w:r>
    </w:p>
    <w:p w14:paraId="254F6F2F" w14:textId="77777777" w:rsidR="00135848" w:rsidRDefault="00B135AD" w:rsidP="00B135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>LignePanier(</w:t>
      </w:r>
    </w:p>
    <w:p w14:paraId="267EBE96" w14:textId="77777777" w:rsidR="00135848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 xml:space="preserve">id=1, </w:t>
      </w:r>
    </w:p>
    <w:p w14:paraId="41B4D19F" w14:textId="77777777" w:rsidR="00135848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 xml:space="preserve">quantite=4, </w:t>
      </w:r>
    </w:p>
    <w:p w14:paraId="6E610C7E" w14:textId="6C5E6ADC" w:rsidR="00135848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>prix=95.</w:t>
      </w:r>
      <w:r w:rsidR="008C0CB0">
        <w:rPr>
          <w:rFonts w:ascii="Consolas" w:hAnsi="Consolas"/>
          <w:color w:val="000000"/>
          <w:sz w:val="18"/>
          <w:szCs w:val="18"/>
        </w:rPr>
        <w:t>8</w:t>
      </w:r>
      <w:r w:rsidRPr="00B135A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73CB821E" w14:textId="77777777" w:rsidR="00135848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 xml:space="preserve">bouteille=Bouteille(id=1, </w:t>
      </w:r>
    </w:p>
    <w:p w14:paraId="37971B19" w14:textId="77777777" w:rsidR="00135848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 xml:space="preserve">nom=DOMAINE ENI Ecole, </w:t>
      </w:r>
    </w:p>
    <w:p w14:paraId="3D0D976E" w14:textId="77777777" w:rsidR="00135848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 xml:space="preserve">petillant=false, </w:t>
      </w:r>
    </w:p>
    <w:p w14:paraId="72838407" w14:textId="77777777" w:rsidR="00135848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 xml:space="preserve">millesime=2022, </w:t>
      </w:r>
    </w:p>
    <w:p w14:paraId="0091EA48" w14:textId="0CE575A8" w:rsidR="00135848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>quantite=1298, prix=23.9</w:t>
      </w:r>
      <w:r w:rsidR="008C0CB0">
        <w:rPr>
          <w:rFonts w:ascii="Consolas" w:hAnsi="Consolas"/>
          <w:color w:val="000000"/>
          <w:sz w:val="18"/>
          <w:szCs w:val="18"/>
        </w:rPr>
        <w:t>5</w:t>
      </w:r>
      <w:r w:rsidRPr="00B135A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312F5FCB" w14:textId="77777777" w:rsidR="00135848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 xml:space="preserve">region=Region(id=1, nom=Pays de la Loire), </w:t>
      </w:r>
    </w:p>
    <w:p w14:paraId="04E45127" w14:textId="78D57D28" w:rsidR="00B135AD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r w:rsidRPr="00B135AD">
        <w:rPr>
          <w:rFonts w:ascii="Consolas" w:hAnsi="Consolas"/>
          <w:color w:val="000000"/>
          <w:sz w:val="18"/>
          <w:szCs w:val="18"/>
        </w:rPr>
        <w:t>couleur=Couleur(id=1, nom=Blanc)))</w:t>
      </w:r>
    </w:p>
    <w:p w14:paraId="0A70C015" w14:textId="77777777" w:rsidR="000A187E" w:rsidRDefault="000A187E" w:rsidP="000A187E"/>
    <w:p w14:paraId="18A0A678" w14:textId="209F0A8F" w:rsidR="00CF650D" w:rsidRDefault="00CF650D" w:rsidP="000429A4"/>
    <w:p w14:paraId="032F6828" w14:textId="77777777" w:rsidR="004B451B" w:rsidRPr="00A721B3" w:rsidRDefault="004B451B" w:rsidP="004B451B">
      <w:pPr>
        <w:pStyle w:val="Titre2"/>
      </w:pPr>
      <w:r w:rsidRPr="003D13F2">
        <w:rPr>
          <w:b/>
          <w:bCs/>
        </w:rPr>
        <w:t>Niveau 1</w:t>
      </w:r>
      <w:r w:rsidRPr="00A721B3">
        <w:t xml:space="preserve"> : Requêtes spécifiques</w:t>
      </w:r>
    </w:p>
    <w:p w14:paraId="4CBB657A" w14:textId="77777777" w:rsidR="004B451B" w:rsidRDefault="004B451B" w:rsidP="004B451B">
      <w:pPr>
        <w:pStyle w:val="TPnormal"/>
      </w:pPr>
      <w:r>
        <w:t>Dans notre application, il faut gérer des recherches spécifiques :</w:t>
      </w:r>
    </w:p>
    <w:p w14:paraId="4C30D3D6" w14:textId="77777777" w:rsidR="004B451B" w:rsidRDefault="004B451B" w:rsidP="004B451B">
      <w:pPr>
        <w:pStyle w:val="TPnormalpuce1"/>
      </w:pPr>
      <w:r>
        <w:t>Des bouteilles par une région</w:t>
      </w:r>
    </w:p>
    <w:p w14:paraId="083B9369" w14:textId="77777777" w:rsidR="004B451B" w:rsidRDefault="004B451B" w:rsidP="004B451B">
      <w:pPr>
        <w:pStyle w:val="TPnormalpuce1"/>
      </w:pPr>
      <w:r>
        <w:t>Des bouteilles par une couleur</w:t>
      </w:r>
    </w:p>
    <w:p w14:paraId="7092CE60" w14:textId="77777777" w:rsidR="004B451B" w:rsidRDefault="004B451B" w:rsidP="004B451B">
      <w:pPr>
        <w:pStyle w:val="TPnormalpuce1"/>
      </w:pPr>
      <w:r>
        <w:t>Un utilisateur par son pseudo</w:t>
      </w:r>
    </w:p>
    <w:p w14:paraId="4B0431A9" w14:textId="77777777" w:rsidR="004B451B" w:rsidRDefault="004B451B" w:rsidP="004B451B">
      <w:pPr>
        <w:pStyle w:val="TPnormalpuce1"/>
      </w:pPr>
      <w:r>
        <w:t>Un utilisateur par son pseudo et son mot de passe</w:t>
      </w:r>
    </w:p>
    <w:p w14:paraId="2E8A8625" w14:textId="77777777" w:rsidR="005B2DC2" w:rsidRDefault="005B2DC2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7AF1F2BD" w14:textId="2EAC9986" w:rsidR="004B451B" w:rsidRDefault="004B451B" w:rsidP="004B451B">
      <w:pPr>
        <w:pStyle w:val="TPnormalpuce1"/>
        <w:numPr>
          <w:ilvl w:val="0"/>
          <w:numId w:val="37"/>
        </w:numPr>
      </w:pPr>
      <w:r w:rsidRPr="002501E3">
        <w:lastRenderedPageBreak/>
        <w:t>Ces recherches doivent être des requêtes de Spring Data JPA avec mots clefs</w:t>
      </w:r>
    </w:p>
    <w:p w14:paraId="5ACA0117" w14:textId="77777777" w:rsidR="007C0D5E" w:rsidRDefault="007C0D5E" w:rsidP="007C0D5E"/>
    <w:p w14:paraId="55B39915" w14:textId="07BEB7BC" w:rsidR="007C0D5E" w:rsidRDefault="007C0D5E" w:rsidP="007C0D5E">
      <w:pPr>
        <w:pStyle w:val="TPnormalpuce1"/>
      </w:pPr>
      <w:r>
        <w:t>Compléter BouteilleRepository pour les recherches :</w:t>
      </w:r>
    </w:p>
    <w:p w14:paraId="6FCBFDFA" w14:textId="77777777" w:rsidR="007C0D5E" w:rsidRDefault="007C0D5E" w:rsidP="007C0D5E">
      <w:pPr>
        <w:pStyle w:val="TPnormalpuce1"/>
        <w:numPr>
          <w:ilvl w:val="1"/>
          <w:numId w:val="15"/>
        </w:numPr>
      </w:pPr>
      <w:r>
        <w:t>Des bouteilles par une région</w:t>
      </w:r>
    </w:p>
    <w:p w14:paraId="7FDB6484" w14:textId="77777777" w:rsidR="007C0D5E" w:rsidRDefault="007C0D5E" w:rsidP="007C0D5E">
      <w:pPr>
        <w:pStyle w:val="TPnormalpuce1"/>
        <w:numPr>
          <w:ilvl w:val="1"/>
          <w:numId w:val="15"/>
        </w:numPr>
      </w:pPr>
      <w:r>
        <w:t>Des bouteilles par une couleur</w:t>
      </w:r>
    </w:p>
    <w:p w14:paraId="7B836A2E" w14:textId="77777777" w:rsidR="007C0D5E" w:rsidRPr="007C0D5E" w:rsidRDefault="007C0D5E" w:rsidP="007C0D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C0D5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C0D5E">
        <w:rPr>
          <w:rFonts w:ascii="Consolas" w:hAnsi="Consolas"/>
          <w:color w:val="000000"/>
          <w:sz w:val="18"/>
          <w:szCs w:val="18"/>
        </w:rPr>
        <w:t xml:space="preserve"> fr.eni.cave.dal;</w:t>
      </w:r>
    </w:p>
    <w:p w14:paraId="7B8D518E" w14:textId="77777777" w:rsidR="007C0D5E" w:rsidRPr="007C0D5E" w:rsidRDefault="007C0D5E" w:rsidP="007C0D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77EB5AF" w14:textId="77777777" w:rsidR="007C0D5E" w:rsidRPr="008B3757" w:rsidRDefault="007C0D5E" w:rsidP="008B37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C0D5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C0D5E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530CF994" w14:textId="77777777" w:rsidR="007C0D5E" w:rsidRPr="008B3757" w:rsidRDefault="007C0D5E" w:rsidP="008B37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4E8FA6" w14:textId="77777777" w:rsidR="008B3757" w:rsidRDefault="007C0D5E" w:rsidP="008B37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  <w:r w:rsidRPr="008B375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B3757">
        <w:rPr>
          <w:rFonts w:ascii="Consolas" w:hAnsi="Consolas"/>
          <w:color w:val="000000"/>
          <w:sz w:val="18"/>
          <w:szCs w:val="18"/>
        </w:rPr>
        <w:t xml:space="preserve"> org.springframework.data.jpa.repository.JpaRepository;</w:t>
      </w:r>
      <w:r w:rsidR="008B3757" w:rsidRPr="008B3757"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</w:p>
    <w:p w14:paraId="462465B4" w14:textId="5C424499" w:rsidR="008B3757" w:rsidRPr="008B3757" w:rsidRDefault="008B3757" w:rsidP="008B37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B375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B3757">
        <w:rPr>
          <w:rFonts w:ascii="Consolas" w:hAnsi="Consolas"/>
          <w:color w:val="000000"/>
          <w:sz w:val="18"/>
          <w:szCs w:val="18"/>
        </w:rPr>
        <w:t xml:space="preserve"> org.springframework.data.repository.query.Param;</w:t>
      </w:r>
    </w:p>
    <w:p w14:paraId="393F9FBE" w14:textId="77777777" w:rsidR="007C0D5E" w:rsidRPr="007C0D5E" w:rsidRDefault="007C0D5E" w:rsidP="007C0D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E00022" w14:textId="77777777" w:rsidR="007C0D5E" w:rsidRPr="007C0D5E" w:rsidRDefault="007C0D5E" w:rsidP="007C0D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C0D5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C0D5E">
        <w:rPr>
          <w:rFonts w:ascii="Consolas" w:hAnsi="Consolas"/>
          <w:color w:val="000000"/>
          <w:sz w:val="18"/>
          <w:szCs w:val="18"/>
        </w:rPr>
        <w:t xml:space="preserve"> fr.eni.cave.bo.vin.*;</w:t>
      </w:r>
    </w:p>
    <w:p w14:paraId="2471F677" w14:textId="77777777" w:rsidR="007C0D5E" w:rsidRPr="007C0D5E" w:rsidRDefault="007C0D5E" w:rsidP="007C0D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308EC1A" w14:textId="77777777" w:rsidR="007C0D5E" w:rsidRPr="007C0D5E" w:rsidRDefault="007C0D5E" w:rsidP="007C0D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C0D5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C0D5E">
        <w:rPr>
          <w:rFonts w:ascii="Consolas" w:hAnsi="Consolas"/>
          <w:color w:val="000000"/>
          <w:sz w:val="18"/>
          <w:szCs w:val="18"/>
        </w:rPr>
        <w:t xml:space="preserve"> </w:t>
      </w:r>
      <w:r w:rsidRPr="007C0D5E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7C0D5E">
        <w:rPr>
          <w:rFonts w:ascii="Consolas" w:hAnsi="Consolas"/>
          <w:color w:val="000000"/>
          <w:sz w:val="18"/>
          <w:szCs w:val="18"/>
        </w:rPr>
        <w:t xml:space="preserve"> BouteilleRepository </w:t>
      </w:r>
      <w:r w:rsidRPr="007C0D5E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7C0D5E">
        <w:rPr>
          <w:rFonts w:ascii="Consolas" w:hAnsi="Consolas"/>
          <w:color w:val="000000"/>
          <w:sz w:val="18"/>
          <w:szCs w:val="18"/>
        </w:rPr>
        <w:t xml:space="preserve"> JpaRepository&lt;Bouteille, Integer&gt; {</w:t>
      </w:r>
    </w:p>
    <w:p w14:paraId="4856761D" w14:textId="77777777" w:rsidR="007C0D5E" w:rsidRPr="00405C90" w:rsidRDefault="007C0D5E" w:rsidP="00405C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5C90">
        <w:rPr>
          <w:rFonts w:ascii="Consolas" w:hAnsi="Consolas"/>
          <w:color w:val="000000"/>
          <w:sz w:val="18"/>
          <w:szCs w:val="18"/>
        </w:rPr>
        <w:tab/>
      </w:r>
      <w:r w:rsidRPr="00405C90">
        <w:rPr>
          <w:rFonts w:ascii="Consolas" w:hAnsi="Consolas"/>
          <w:color w:val="3F7F5F"/>
          <w:sz w:val="18"/>
          <w:szCs w:val="18"/>
        </w:rPr>
        <w:t>// Rechercher des bouteilles par leur région</w:t>
      </w:r>
    </w:p>
    <w:p w14:paraId="37FE1A1E" w14:textId="4684C6A0" w:rsidR="007C0D5E" w:rsidRPr="00405C90" w:rsidRDefault="007C0D5E" w:rsidP="00405C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5C90">
        <w:rPr>
          <w:rFonts w:ascii="Consolas" w:hAnsi="Consolas"/>
          <w:color w:val="000000"/>
          <w:sz w:val="18"/>
          <w:szCs w:val="18"/>
        </w:rPr>
        <w:tab/>
        <w:t>List&lt;Bouteille&gt; findByRegion(</w:t>
      </w:r>
      <w:r w:rsidR="00405C90" w:rsidRPr="00405C90">
        <w:rPr>
          <w:rFonts w:ascii="Consolas" w:hAnsi="Consolas"/>
          <w:color w:val="646464"/>
          <w:sz w:val="18"/>
          <w:szCs w:val="18"/>
        </w:rPr>
        <w:t>@Param</w:t>
      </w:r>
      <w:r w:rsidR="00405C90" w:rsidRPr="00405C90">
        <w:rPr>
          <w:rFonts w:ascii="Consolas" w:hAnsi="Consolas"/>
          <w:color w:val="000000"/>
          <w:sz w:val="18"/>
          <w:szCs w:val="18"/>
        </w:rPr>
        <w:t>(</w:t>
      </w:r>
      <w:r w:rsidR="00405C90" w:rsidRPr="00405C90">
        <w:rPr>
          <w:rFonts w:ascii="Consolas" w:hAnsi="Consolas"/>
          <w:color w:val="2A00FF"/>
          <w:sz w:val="18"/>
          <w:szCs w:val="18"/>
        </w:rPr>
        <w:t>"r"</w:t>
      </w:r>
      <w:r w:rsidR="00405C90" w:rsidRPr="00405C90">
        <w:rPr>
          <w:rFonts w:ascii="Consolas" w:hAnsi="Consolas"/>
          <w:color w:val="000000"/>
          <w:sz w:val="18"/>
          <w:szCs w:val="18"/>
        </w:rPr>
        <w:t xml:space="preserve">) </w:t>
      </w:r>
      <w:r w:rsidRPr="00405C90">
        <w:rPr>
          <w:rFonts w:ascii="Consolas" w:hAnsi="Consolas"/>
          <w:color w:val="000000"/>
          <w:sz w:val="18"/>
          <w:szCs w:val="18"/>
        </w:rPr>
        <w:t xml:space="preserve">Region </w:t>
      </w:r>
      <w:r w:rsidRPr="00405C90">
        <w:rPr>
          <w:rFonts w:ascii="Consolas" w:hAnsi="Consolas"/>
          <w:color w:val="6A3E3E"/>
          <w:sz w:val="18"/>
          <w:szCs w:val="18"/>
        </w:rPr>
        <w:t>r</w:t>
      </w:r>
      <w:r w:rsidRPr="00405C90">
        <w:rPr>
          <w:rFonts w:ascii="Consolas" w:hAnsi="Consolas"/>
          <w:color w:val="000000"/>
          <w:sz w:val="18"/>
          <w:szCs w:val="18"/>
        </w:rPr>
        <w:t>);</w:t>
      </w:r>
    </w:p>
    <w:p w14:paraId="2A3CB3BC" w14:textId="77777777" w:rsidR="007C0D5E" w:rsidRPr="00405C90" w:rsidRDefault="007C0D5E" w:rsidP="00405C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C80E08" w14:textId="77777777" w:rsidR="007C0D5E" w:rsidRPr="007C0D5E" w:rsidRDefault="007C0D5E" w:rsidP="007C0D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C0D5E">
        <w:rPr>
          <w:rFonts w:ascii="Consolas" w:hAnsi="Consolas"/>
          <w:color w:val="000000"/>
          <w:sz w:val="18"/>
          <w:szCs w:val="18"/>
        </w:rPr>
        <w:tab/>
      </w:r>
      <w:r w:rsidRPr="007C0D5E">
        <w:rPr>
          <w:rFonts w:ascii="Consolas" w:hAnsi="Consolas"/>
          <w:color w:val="3F7F5F"/>
          <w:sz w:val="18"/>
          <w:szCs w:val="18"/>
        </w:rPr>
        <w:t>// Rechercher des bouteilles par leur couleur</w:t>
      </w:r>
    </w:p>
    <w:p w14:paraId="16CF47D6" w14:textId="103D2A46" w:rsidR="007C0D5E" w:rsidRPr="007C0D5E" w:rsidRDefault="007C0D5E" w:rsidP="007C0D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C0D5E">
        <w:rPr>
          <w:rFonts w:ascii="Consolas" w:hAnsi="Consolas"/>
          <w:color w:val="000000"/>
          <w:sz w:val="18"/>
          <w:szCs w:val="18"/>
        </w:rPr>
        <w:tab/>
        <w:t>List&lt;Bouteille&gt; findByCouleur(</w:t>
      </w:r>
      <w:r w:rsidR="00361034" w:rsidRPr="00405C90">
        <w:rPr>
          <w:rFonts w:ascii="Consolas" w:hAnsi="Consolas"/>
          <w:color w:val="646464"/>
          <w:sz w:val="18"/>
          <w:szCs w:val="18"/>
        </w:rPr>
        <w:t>@Param</w:t>
      </w:r>
      <w:r w:rsidR="00361034" w:rsidRPr="00405C90">
        <w:rPr>
          <w:rFonts w:ascii="Consolas" w:hAnsi="Consolas"/>
          <w:color w:val="000000"/>
          <w:sz w:val="18"/>
          <w:szCs w:val="18"/>
        </w:rPr>
        <w:t>(</w:t>
      </w:r>
      <w:r w:rsidR="00361034" w:rsidRPr="00405C90">
        <w:rPr>
          <w:rFonts w:ascii="Consolas" w:hAnsi="Consolas"/>
          <w:color w:val="2A00FF"/>
          <w:sz w:val="18"/>
          <w:szCs w:val="18"/>
        </w:rPr>
        <w:t>"</w:t>
      </w:r>
      <w:r w:rsidR="00361034">
        <w:rPr>
          <w:rFonts w:ascii="Consolas" w:hAnsi="Consolas"/>
          <w:color w:val="2A00FF"/>
          <w:sz w:val="18"/>
          <w:szCs w:val="18"/>
        </w:rPr>
        <w:t>c</w:t>
      </w:r>
      <w:r w:rsidR="00361034" w:rsidRPr="00405C90">
        <w:rPr>
          <w:rFonts w:ascii="Consolas" w:hAnsi="Consolas"/>
          <w:color w:val="2A00FF"/>
          <w:sz w:val="18"/>
          <w:szCs w:val="18"/>
        </w:rPr>
        <w:t>"</w:t>
      </w:r>
      <w:r w:rsidR="00361034" w:rsidRPr="00405C90">
        <w:rPr>
          <w:rFonts w:ascii="Consolas" w:hAnsi="Consolas"/>
          <w:color w:val="000000"/>
          <w:sz w:val="18"/>
          <w:szCs w:val="18"/>
        </w:rPr>
        <w:t>)</w:t>
      </w:r>
      <w:r w:rsidR="00361034">
        <w:rPr>
          <w:rFonts w:ascii="Consolas" w:hAnsi="Consolas"/>
          <w:color w:val="000000"/>
          <w:sz w:val="18"/>
          <w:szCs w:val="18"/>
        </w:rPr>
        <w:t xml:space="preserve"> </w:t>
      </w:r>
      <w:r w:rsidRPr="007C0D5E">
        <w:rPr>
          <w:rFonts w:ascii="Consolas" w:hAnsi="Consolas"/>
          <w:color w:val="000000"/>
          <w:sz w:val="18"/>
          <w:szCs w:val="18"/>
        </w:rPr>
        <w:t xml:space="preserve">Couleur </w:t>
      </w:r>
      <w:r w:rsidRPr="007C0D5E">
        <w:rPr>
          <w:rFonts w:ascii="Consolas" w:hAnsi="Consolas"/>
          <w:color w:val="6A3E3E"/>
          <w:sz w:val="18"/>
          <w:szCs w:val="18"/>
        </w:rPr>
        <w:t>c</w:t>
      </w:r>
      <w:r w:rsidRPr="007C0D5E">
        <w:rPr>
          <w:rFonts w:ascii="Consolas" w:hAnsi="Consolas"/>
          <w:color w:val="000000"/>
          <w:sz w:val="18"/>
          <w:szCs w:val="18"/>
        </w:rPr>
        <w:t>);</w:t>
      </w:r>
    </w:p>
    <w:p w14:paraId="2903AB32" w14:textId="77777777" w:rsidR="007C0D5E" w:rsidRPr="007C0D5E" w:rsidRDefault="007C0D5E" w:rsidP="007C0D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C0D5E">
        <w:rPr>
          <w:rFonts w:ascii="Consolas" w:hAnsi="Consolas"/>
          <w:color w:val="000000"/>
          <w:sz w:val="18"/>
          <w:szCs w:val="18"/>
        </w:rPr>
        <w:t>}</w:t>
      </w:r>
    </w:p>
    <w:p w14:paraId="0CCB5776" w14:textId="77777777" w:rsidR="007C0D5E" w:rsidRDefault="007C0D5E" w:rsidP="00C224F1"/>
    <w:p w14:paraId="30F2B760" w14:textId="2BE91C62" w:rsidR="00C224F1" w:rsidRDefault="00C224F1" w:rsidP="00C224F1">
      <w:pPr>
        <w:pStyle w:val="TPnormalpuce1"/>
      </w:pPr>
      <w:r>
        <w:t>Compléter UtilisateurRepository pour les recherches :</w:t>
      </w:r>
    </w:p>
    <w:p w14:paraId="52CC6D12" w14:textId="77777777" w:rsidR="00C224F1" w:rsidRDefault="00C224F1" w:rsidP="00C224F1">
      <w:pPr>
        <w:pStyle w:val="TPnormalpuce1"/>
        <w:numPr>
          <w:ilvl w:val="1"/>
          <w:numId w:val="15"/>
        </w:numPr>
      </w:pPr>
      <w:r>
        <w:t>Un utilisateur par son pseudo</w:t>
      </w:r>
    </w:p>
    <w:p w14:paraId="078127EE" w14:textId="77777777" w:rsidR="00C224F1" w:rsidRDefault="00C224F1" w:rsidP="00C224F1">
      <w:pPr>
        <w:pStyle w:val="TPnormalpuce1"/>
        <w:numPr>
          <w:ilvl w:val="1"/>
          <w:numId w:val="15"/>
        </w:numPr>
      </w:pPr>
      <w:r>
        <w:t>Un utilisateur par son pseudo et son mot de passe</w:t>
      </w:r>
    </w:p>
    <w:p w14:paraId="306FFBBE" w14:textId="77777777" w:rsidR="00B45036" w:rsidRPr="00B45036" w:rsidRDefault="00B45036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4503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B45036">
        <w:rPr>
          <w:rFonts w:ascii="Consolas" w:hAnsi="Consolas"/>
          <w:color w:val="000000"/>
          <w:sz w:val="18"/>
          <w:szCs w:val="18"/>
        </w:rPr>
        <w:t xml:space="preserve"> fr.eni.cave.dal;</w:t>
      </w:r>
    </w:p>
    <w:p w14:paraId="53197460" w14:textId="77777777" w:rsidR="00B45036" w:rsidRPr="00B45036" w:rsidRDefault="00B45036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F5FDAA2" w14:textId="77777777" w:rsidR="005C22FC" w:rsidRDefault="00B45036" w:rsidP="005C22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  <w:r w:rsidRPr="00B4503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45036">
        <w:rPr>
          <w:rFonts w:ascii="Consolas" w:hAnsi="Consolas"/>
          <w:color w:val="000000"/>
          <w:sz w:val="18"/>
          <w:szCs w:val="18"/>
        </w:rPr>
        <w:t xml:space="preserve"> org.springframework.data.jpa.repository.JpaRepository;</w:t>
      </w:r>
    </w:p>
    <w:p w14:paraId="0B533506" w14:textId="77777777" w:rsidR="005C22FC" w:rsidRPr="008B3757" w:rsidRDefault="005C22FC" w:rsidP="005C22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B375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B3757">
        <w:rPr>
          <w:rFonts w:ascii="Consolas" w:hAnsi="Consolas"/>
          <w:color w:val="000000"/>
          <w:sz w:val="18"/>
          <w:szCs w:val="18"/>
        </w:rPr>
        <w:t xml:space="preserve"> org.springframework.data.repository.query.Param;</w:t>
      </w:r>
    </w:p>
    <w:p w14:paraId="151C3814" w14:textId="77777777" w:rsidR="00B45036" w:rsidRPr="00B45036" w:rsidRDefault="00B45036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A0086A" w14:textId="77777777" w:rsidR="00B45036" w:rsidRPr="00B45036" w:rsidRDefault="00B45036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4503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45036">
        <w:rPr>
          <w:rFonts w:ascii="Consolas" w:hAnsi="Consolas"/>
          <w:color w:val="000000"/>
          <w:sz w:val="18"/>
          <w:szCs w:val="18"/>
        </w:rPr>
        <w:t xml:space="preserve"> fr.eni.cave.bo.Utilisateur;</w:t>
      </w:r>
    </w:p>
    <w:p w14:paraId="746FD0B4" w14:textId="77777777" w:rsidR="00B45036" w:rsidRPr="00B45036" w:rsidRDefault="00B45036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A66F86" w14:textId="77777777" w:rsidR="00B45036" w:rsidRPr="00B45036" w:rsidRDefault="00B45036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4503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45036">
        <w:rPr>
          <w:rFonts w:ascii="Consolas" w:hAnsi="Consolas"/>
          <w:color w:val="000000"/>
          <w:sz w:val="18"/>
          <w:szCs w:val="18"/>
        </w:rPr>
        <w:t xml:space="preserve"> </w:t>
      </w:r>
      <w:r w:rsidRPr="00B45036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B45036">
        <w:rPr>
          <w:rFonts w:ascii="Consolas" w:hAnsi="Consolas"/>
          <w:color w:val="000000"/>
          <w:sz w:val="18"/>
          <w:szCs w:val="18"/>
        </w:rPr>
        <w:t xml:space="preserve"> UtilisateurRepository </w:t>
      </w:r>
      <w:r w:rsidRPr="00B45036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B45036">
        <w:rPr>
          <w:rFonts w:ascii="Consolas" w:hAnsi="Consolas"/>
          <w:color w:val="000000"/>
          <w:sz w:val="18"/>
          <w:szCs w:val="18"/>
        </w:rPr>
        <w:t xml:space="preserve"> JpaRepository&lt;Utilisateur, String&gt; {</w:t>
      </w:r>
    </w:p>
    <w:p w14:paraId="0C110AF9" w14:textId="2E866C88" w:rsidR="00B45036" w:rsidRPr="00B45036" w:rsidRDefault="00AB3B45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F7F5F"/>
          <w:sz w:val="18"/>
          <w:szCs w:val="18"/>
        </w:rPr>
        <w:t xml:space="preserve">    </w:t>
      </w:r>
      <w:r w:rsidR="00B45036" w:rsidRPr="00B45036">
        <w:rPr>
          <w:rFonts w:ascii="Consolas" w:hAnsi="Consolas"/>
          <w:color w:val="3F7F5F"/>
          <w:sz w:val="18"/>
          <w:szCs w:val="18"/>
        </w:rPr>
        <w:t>//Rechercher un utilisateur par son pseudo</w:t>
      </w:r>
    </w:p>
    <w:p w14:paraId="04DEBB25" w14:textId="1F13A09E" w:rsidR="00B45036" w:rsidRPr="00B45036" w:rsidRDefault="00AB3B45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45036" w:rsidRPr="00B45036">
        <w:rPr>
          <w:rFonts w:ascii="Consolas" w:hAnsi="Consolas"/>
          <w:color w:val="000000"/>
          <w:sz w:val="18"/>
          <w:szCs w:val="18"/>
        </w:rPr>
        <w:t>Utilisateur findByPseudo(</w:t>
      </w:r>
      <w:r w:rsidRPr="00405C90">
        <w:rPr>
          <w:rFonts w:ascii="Consolas" w:hAnsi="Consolas"/>
          <w:color w:val="646464"/>
          <w:sz w:val="18"/>
          <w:szCs w:val="18"/>
        </w:rPr>
        <w:t>@Param</w:t>
      </w:r>
      <w:r w:rsidRPr="00405C90">
        <w:rPr>
          <w:rFonts w:ascii="Consolas" w:hAnsi="Consolas"/>
          <w:color w:val="000000"/>
          <w:sz w:val="18"/>
          <w:szCs w:val="18"/>
        </w:rPr>
        <w:t>(</w:t>
      </w:r>
      <w:r w:rsidRPr="00405C90">
        <w:rPr>
          <w:rFonts w:ascii="Consolas" w:hAnsi="Consolas"/>
          <w:color w:val="2A00FF"/>
          <w:sz w:val="18"/>
          <w:szCs w:val="18"/>
        </w:rPr>
        <w:t>"</w:t>
      </w:r>
      <w:r>
        <w:rPr>
          <w:rFonts w:ascii="Consolas" w:hAnsi="Consolas"/>
          <w:color w:val="2A00FF"/>
          <w:sz w:val="18"/>
          <w:szCs w:val="18"/>
        </w:rPr>
        <w:t>pseudo</w:t>
      </w:r>
      <w:r w:rsidRPr="00405C90">
        <w:rPr>
          <w:rFonts w:ascii="Consolas" w:hAnsi="Consolas"/>
          <w:color w:val="2A00FF"/>
          <w:sz w:val="18"/>
          <w:szCs w:val="18"/>
        </w:rPr>
        <w:t>"</w:t>
      </w:r>
      <w:r w:rsidRPr="00405C90">
        <w:rPr>
          <w:rFonts w:ascii="Consolas" w:hAnsi="Consolas"/>
          <w:color w:val="000000"/>
          <w:sz w:val="18"/>
          <w:szCs w:val="18"/>
        </w:rPr>
        <w:t xml:space="preserve">) </w:t>
      </w:r>
      <w:r w:rsidR="00B45036" w:rsidRPr="00B45036">
        <w:rPr>
          <w:rFonts w:ascii="Consolas" w:hAnsi="Consolas"/>
          <w:color w:val="000000"/>
          <w:sz w:val="18"/>
          <w:szCs w:val="18"/>
        </w:rPr>
        <w:t xml:space="preserve">String </w:t>
      </w:r>
      <w:r w:rsidR="00B45036" w:rsidRPr="00B45036">
        <w:rPr>
          <w:rFonts w:ascii="Consolas" w:hAnsi="Consolas"/>
          <w:color w:val="6A3E3E"/>
          <w:sz w:val="18"/>
          <w:szCs w:val="18"/>
        </w:rPr>
        <w:t>pseudo</w:t>
      </w:r>
      <w:r w:rsidR="00B45036" w:rsidRPr="00B45036">
        <w:rPr>
          <w:rFonts w:ascii="Consolas" w:hAnsi="Consolas"/>
          <w:color w:val="000000"/>
          <w:sz w:val="18"/>
          <w:szCs w:val="18"/>
        </w:rPr>
        <w:t>);</w:t>
      </w:r>
    </w:p>
    <w:p w14:paraId="2F7CF4CF" w14:textId="77777777" w:rsidR="00AB3B45" w:rsidRDefault="00AB3B45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0793BB" w14:textId="75FE584C" w:rsidR="00B45036" w:rsidRPr="00B45036" w:rsidRDefault="00AB3B45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F7F5F"/>
          <w:sz w:val="18"/>
          <w:szCs w:val="18"/>
        </w:rPr>
        <w:t xml:space="preserve">    </w:t>
      </w:r>
      <w:r w:rsidR="00B45036" w:rsidRPr="00B45036">
        <w:rPr>
          <w:rFonts w:ascii="Consolas" w:hAnsi="Consolas"/>
          <w:color w:val="3F7F5F"/>
          <w:sz w:val="18"/>
          <w:szCs w:val="18"/>
        </w:rPr>
        <w:t>//Rechercher un utilisateur par son pseudo et password</w:t>
      </w:r>
    </w:p>
    <w:p w14:paraId="1CBB58E8" w14:textId="14A76857" w:rsidR="00B45036" w:rsidRPr="00AB3B45" w:rsidRDefault="00AB3B45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 w:rsidR="00B45036" w:rsidRPr="00AB3B45">
        <w:rPr>
          <w:rFonts w:ascii="Consolas" w:hAnsi="Consolas"/>
          <w:color w:val="000000"/>
          <w:sz w:val="16"/>
          <w:szCs w:val="16"/>
        </w:rPr>
        <w:t>Utilisateur findByPseudoAndPassword(</w:t>
      </w:r>
      <w:r w:rsidRPr="00AB3B45">
        <w:rPr>
          <w:rFonts w:ascii="Consolas" w:hAnsi="Consolas"/>
          <w:color w:val="646464"/>
          <w:sz w:val="16"/>
          <w:szCs w:val="16"/>
        </w:rPr>
        <w:t>@Param</w:t>
      </w:r>
      <w:r w:rsidRPr="00AB3B45">
        <w:rPr>
          <w:rFonts w:ascii="Consolas" w:hAnsi="Consolas"/>
          <w:color w:val="000000"/>
          <w:sz w:val="16"/>
          <w:szCs w:val="16"/>
        </w:rPr>
        <w:t>(</w:t>
      </w:r>
      <w:r w:rsidRPr="00AB3B45">
        <w:rPr>
          <w:rFonts w:ascii="Consolas" w:hAnsi="Consolas"/>
          <w:color w:val="2A00FF"/>
          <w:sz w:val="16"/>
          <w:szCs w:val="16"/>
        </w:rPr>
        <w:t>"pseudo"</w:t>
      </w:r>
      <w:r w:rsidRPr="00AB3B45">
        <w:rPr>
          <w:rFonts w:ascii="Consolas" w:hAnsi="Consolas"/>
          <w:color w:val="000000"/>
          <w:sz w:val="16"/>
          <w:szCs w:val="16"/>
        </w:rPr>
        <w:t xml:space="preserve">) </w:t>
      </w:r>
      <w:r w:rsidR="00B45036" w:rsidRPr="00AB3B45">
        <w:rPr>
          <w:rFonts w:ascii="Consolas" w:hAnsi="Consolas"/>
          <w:color w:val="000000"/>
          <w:sz w:val="16"/>
          <w:szCs w:val="16"/>
        </w:rPr>
        <w:t xml:space="preserve">String </w:t>
      </w:r>
      <w:r w:rsidR="00B45036" w:rsidRPr="00AB3B45">
        <w:rPr>
          <w:rFonts w:ascii="Consolas" w:hAnsi="Consolas"/>
          <w:color w:val="6A3E3E"/>
          <w:sz w:val="16"/>
          <w:szCs w:val="16"/>
        </w:rPr>
        <w:t>pseudo</w:t>
      </w:r>
      <w:r w:rsidR="00B45036" w:rsidRPr="00AB3B45">
        <w:rPr>
          <w:rFonts w:ascii="Consolas" w:hAnsi="Consolas"/>
          <w:color w:val="000000"/>
          <w:sz w:val="16"/>
          <w:szCs w:val="16"/>
        </w:rPr>
        <w:t xml:space="preserve">, </w:t>
      </w:r>
      <w:r w:rsidRPr="00AB3B45">
        <w:rPr>
          <w:rFonts w:ascii="Consolas" w:hAnsi="Consolas"/>
          <w:color w:val="646464"/>
          <w:sz w:val="16"/>
          <w:szCs w:val="16"/>
        </w:rPr>
        <w:t>@Param</w:t>
      </w:r>
      <w:r w:rsidRPr="00AB3B45">
        <w:rPr>
          <w:rFonts w:ascii="Consolas" w:hAnsi="Consolas"/>
          <w:color w:val="000000"/>
          <w:sz w:val="16"/>
          <w:szCs w:val="16"/>
        </w:rPr>
        <w:t>(</w:t>
      </w:r>
      <w:r w:rsidRPr="00AB3B45">
        <w:rPr>
          <w:rFonts w:ascii="Consolas" w:hAnsi="Consolas"/>
          <w:color w:val="2A00FF"/>
          <w:sz w:val="16"/>
          <w:szCs w:val="16"/>
        </w:rPr>
        <w:t>"password"</w:t>
      </w:r>
      <w:r w:rsidRPr="00AB3B45">
        <w:rPr>
          <w:rFonts w:ascii="Consolas" w:hAnsi="Consolas"/>
          <w:color w:val="000000"/>
          <w:sz w:val="16"/>
          <w:szCs w:val="16"/>
        </w:rPr>
        <w:t xml:space="preserve">) </w:t>
      </w:r>
      <w:r w:rsidR="00B45036" w:rsidRPr="00AB3B45">
        <w:rPr>
          <w:rFonts w:ascii="Consolas" w:hAnsi="Consolas"/>
          <w:color w:val="000000"/>
          <w:sz w:val="16"/>
          <w:szCs w:val="16"/>
        </w:rPr>
        <w:t xml:space="preserve">String </w:t>
      </w:r>
      <w:r w:rsidR="00B45036" w:rsidRPr="00AB3B45">
        <w:rPr>
          <w:rFonts w:ascii="Consolas" w:hAnsi="Consolas"/>
          <w:color w:val="6A3E3E"/>
          <w:sz w:val="16"/>
          <w:szCs w:val="16"/>
        </w:rPr>
        <w:t>password</w:t>
      </w:r>
      <w:r w:rsidR="00B45036" w:rsidRPr="00AB3B45">
        <w:rPr>
          <w:rFonts w:ascii="Consolas" w:hAnsi="Consolas"/>
          <w:color w:val="000000"/>
          <w:sz w:val="16"/>
          <w:szCs w:val="16"/>
        </w:rPr>
        <w:t>);</w:t>
      </w:r>
    </w:p>
    <w:p w14:paraId="5A4E8C61" w14:textId="77777777" w:rsidR="00B45036" w:rsidRPr="00B45036" w:rsidRDefault="00B45036" w:rsidP="00B450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45036">
        <w:rPr>
          <w:rFonts w:ascii="Consolas" w:hAnsi="Consolas"/>
          <w:color w:val="000000"/>
          <w:sz w:val="18"/>
          <w:szCs w:val="18"/>
        </w:rPr>
        <w:t>}</w:t>
      </w:r>
    </w:p>
    <w:p w14:paraId="592AEC7B" w14:textId="77777777" w:rsidR="007C0D5E" w:rsidRPr="002501E3" w:rsidRDefault="007C0D5E" w:rsidP="00B45036"/>
    <w:p w14:paraId="7E85CEFB" w14:textId="77777777" w:rsidR="00F94BB4" w:rsidRDefault="00F94BB4" w:rsidP="004B451B">
      <w:pPr>
        <w:pStyle w:val="TPnormalpuce1"/>
        <w:numPr>
          <w:ilvl w:val="0"/>
          <w:numId w:val="37"/>
        </w:numPr>
      </w:pPr>
      <w:r w:rsidRPr="008D7E77">
        <w:t>Une classe de tests unitaires appelée TestRequetes vous est fournie</w:t>
      </w:r>
      <w:r w:rsidRPr="002501E3">
        <w:t xml:space="preserve"> </w:t>
      </w:r>
    </w:p>
    <w:p w14:paraId="0263A749" w14:textId="2D2F38EF" w:rsidR="00F94BB4" w:rsidRPr="00D61407" w:rsidRDefault="00F94BB4" w:rsidP="00F94BB4">
      <w:pPr>
        <w:pStyle w:val="TPnormalpuce1"/>
        <w:numPr>
          <w:ilvl w:val="1"/>
          <w:numId w:val="37"/>
        </w:numPr>
      </w:pPr>
      <w:r>
        <w:t>Copier la classe dans le package fr.eni.cave.jpql des tests Java</w:t>
      </w:r>
    </w:p>
    <w:p w14:paraId="28D2F756" w14:textId="77777777" w:rsidR="00F94BB4" w:rsidRDefault="00F94BB4" w:rsidP="00F94BB4"/>
    <w:p w14:paraId="2EFA2E67" w14:textId="08C812CC" w:rsidR="004B451B" w:rsidRDefault="004B451B" w:rsidP="00F94BB4">
      <w:pPr>
        <w:pStyle w:val="TPnormalpuce1"/>
      </w:pPr>
      <w:r w:rsidRPr="002501E3">
        <w:t>Créer des tests unitaires pour valider chaque requête</w:t>
      </w:r>
    </w:p>
    <w:p w14:paraId="25DA5A0C" w14:textId="028C051E" w:rsidR="00C0241F" w:rsidRPr="002501E3" w:rsidRDefault="00C0241F" w:rsidP="00C0241F">
      <w:pPr>
        <w:pStyle w:val="TPnormalpuce1"/>
        <w:numPr>
          <w:ilvl w:val="1"/>
          <w:numId w:val="15"/>
        </w:numPr>
      </w:pPr>
      <w:r>
        <w:t>Nous allons tester les cas viables des 4 méthodes</w:t>
      </w:r>
    </w:p>
    <w:p w14:paraId="388668D9" w14:textId="0A0297F7" w:rsidR="00C0241F" w:rsidRDefault="00C0241F" w:rsidP="00C0241F">
      <w:pPr>
        <w:pStyle w:val="TPnormalpuce1"/>
        <w:numPr>
          <w:ilvl w:val="1"/>
          <w:numId w:val="15"/>
        </w:numPr>
      </w:pPr>
      <w:r>
        <w:t>Et ajouter pour pseudo un cas inconnu</w:t>
      </w:r>
    </w:p>
    <w:p w14:paraId="4D8C7902" w14:textId="732963B1" w:rsidR="00C0241F" w:rsidRDefault="00C0241F" w:rsidP="00C0241F">
      <w:pPr>
        <w:pStyle w:val="TPnormalpuce1"/>
        <w:numPr>
          <w:ilvl w:val="1"/>
          <w:numId w:val="15"/>
        </w:numPr>
      </w:pPr>
      <w:r>
        <w:t>De même pour pseudo et password</w:t>
      </w:r>
    </w:p>
    <w:p w14:paraId="25B1528F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74C10">
        <w:rPr>
          <w:rFonts w:ascii="Consolas" w:hAnsi="Consolas"/>
          <w:color w:val="000000"/>
          <w:sz w:val="18"/>
          <w:szCs w:val="18"/>
        </w:rPr>
        <w:t xml:space="preserve"> fr.eni.cave.jpql;</w:t>
      </w:r>
    </w:p>
    <w:p w14:paraId="2A557D90" w14:textId="5EFD7E67" w:rsidR="00774C10" w:rsidRPr="00774C10" w:rsidRDefault="00C30DEA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2CBEB92F" w14:textId="77777777" w:rsid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CF12AA9" w14:textId="77777777" w:rsidR="003B39AD" w:rsidRPr="00774C10" w:rsidRDefault="003B39AD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BD2F892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646464"/>
          <w:sz w:val="18"/>
          <w:szCs w:val="18"/>
        </w:rPr>
        <w:lastRenderedPageBreak/>
        <w:t>@DataJpaTest</w:t>
      </w:r>
    </w:p>
    <w:p w14:paraId="5796D13B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74C10">
        <w:rPr>
          <w:rFonts w:ascii="Consolas" w:hAnsi="Consolas"/>
          <w:color w:val="000000"/>
          <w:sz w:val="18"/>
          <w:szCs w:val="18"/>
        </w:rPr>
        <w:t xml:space="preserve"> </w:t>
      </w:r>
      <w:r w:rsidRPr="00774C1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74C10">
        <w:rPr>
          <w:rFonts w:ascii="Consolas" w:hAnsi="Consolas"/>
          <w:color w:val="000000"/>
          <w:sz w:val="18"/>
          <w:szCs w:val="18"/>
        </w:rPr>
        <w:t xml:space="preserve"> TestRequetes {</w:t>
      </w:r>
    </w:p>
    <w:p w14:paraId="4FE59641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</w:r>
      <w:r w:rsidRPr="00774C10">
        <w:rPr>
          <w:rFonts w:ascii="Consolas" w:hAnsi="Consolas"/>
          <w:color w:val="646464"/>
          <w:sz w:val="18"/>
          <w:szCs w:val="18"/>
        </w:rPr>
        <w:t>@Autowired</w:t>
      </w:r>
    </w:p>
    <w:p w14:paraId="35C222F1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</w:r>
      <w:r w:rsidRPr="00774C1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74C10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774C10">
        <w:rPr>
          <w:rFonts w:ascii="Consolas" w:hAnsi="Consolas"/>
          <w:color w:val="0000C0"/>
          <w:sz w:val="18"/>
          <w:szCs w:val="18"/>
        </w:rPr>
        <w:t>entityManager</w:t>
      </w:r>
      <w:r w:rsidRPr="00774C10">
        <w:rPr>
          <w:rFonts w:ascii="Consolas" w:hAnsi="Consolas"/>
          <w:color w:val="000000"/>
          <w:sz w:val="18"/>
          <w:szCs w:val="18"/>
        </w:rPr>
        <w:t>;</w:t>
      </w:r>
    </w:p>
    <w:p w14:paraId="73C33D88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41C7D46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</w:r>
      <w:r w:rsidRPr="00774C10">
        <w:rPr>
          <w:rFonts w:ascii="Consolas" w:hAnsi="Consolas"/>
          <w:color w:val="646464"/>
          <w:sz w:val="18"/>
          <w:szCs w:val="18"/>
        </w:rPr>
        <w:t>@Autowired</w:t>
      </w:r>
    </w:p>
    <w:p w14:paraId="73FEAB70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  <w:t xml:space="preserve">UtilisateurRepository </w:t>
      </w:r>
      <w:r w:rsidRPr="00774C10">
        <w:rPr>
          <w:rFonts w:ascii="Consolas" w:hAnsi="Consolas"/>
          <w:color w:val="0000C0"/>
          <w:sz w:val="18"/>
          <w:szCs w:val="18"/>
        </w:rPr>
        <w:t>utilisateurRepository</w:t>
      </w:r>
      <w:r w:rsidRPr="00774C10">
        <w:rPr>
          <w:rFonts w:ascii="Consolas" w:hAnsi="Consolas"/>
          <w:color w:val="000000"/>
          <w:sz w:val="18"/>
          <w:szCs w:val="18"/>
        </w:rPr>
        <w:t>;</w:t>
      </w:r>
    </w:p>
    <w:p w14:paraId="0C03CCB2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8D07673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</w:r>
      <w:r w:rsidRPr="00774C10">
        <w:rPr>
          <w:rFonts w:ascii="Consolas" w:hAnsi="Consolas"/>
          <w:color w:val="646464"/>
          <w:sz w:val="18"/>
          <w:szCs w:val="18"/>
        </w:rPr>
        <w:t>@Autowired</w:t>
      </w:r>
    </w:p>
    <w:p w14:paraId="405CCC94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  <w:t xml:space="preserve">BouteilleRepository </w:t>
      </w:r>
      <w:r w:rsidRPr="00774C10">
        <w:rPr>
          <w:rFonts w:ascii="Consolas" w:hAnsi="Consolas"/>
          <w:color w:val="0000C0"/>
          <w:sz w:val="18"/>
          <w:szCs w:val="18"/>
        </w:rPr>
        <w:t>bouteilleRepository</w:t>
      </w:r>
      <w:r w:rsidRPr="00774C10">
        <w:rPr>
          <w:rFonts w:ascii="Consolas" w:hAnsi="Consolas"/>
          <w:color w:val="000000"/>
          <w:sz w:val="18"/>
          <w:szCs w:val="18"/>
        </w:rPr>
        <w:t>;</w:t>
      </w:r>
    </w:p>
    <w:p w14:paraId="43212973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3FF8E4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  <w:t xml:space="preserve">Region </w:t>
      </w:r>
      <w:r w:rsidRPr="00774C10">
        <w:rPr>
          <w:rFonts w:ascii="Consolas" w:hAnsi="Consolas"/>
          <w:color w:val="0000C0"/>
          <w:sz w:val="18"/>
          <w:szCs w:val="18"/>
        </w:rPr>
        <w:t>paysDeLaLoire</w:t>
      </w:r>
      <w:r w:rsidRPr="00774C10">
        <w:rPr>
          <w:rFonts w:ascii="Consolas" w:hAnsi="Consolas"/>
          <w:color w:val="000000"/>
          <w:sz w:val="18"/>
          <w:szCs w:val="18"/>
        </w:rPr>
        <w:t>;</w:t>
      </w:r>
    </w:p>
    <w:p w14:paraId="333C340C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  <w:t xml:space="preserve">Couleur </w:t>
      </w:r>
      <w:r w:rsidRPr="00774C10">
        <w:rPr>
          <w:rFonts w:ascii="Consolas" w:hAnsi="Consolas"/>
          <w:color w:val="0000C0"/>
          <w:sz w:val="18"/>
          <w:szCs w:val="18"/>
        </w:rPr>
        <w:t>blanc</w:t>
      </w:r>
      <w:r w:rsidRPr="00774C10">
        <w:rPr>
          <w:rFonts w:ascii="Consolas" w:hAnsi="Consolas"/>
          <w:color w:val="000000"/>
          <w:sz w:val="18"/>
          <w:szCs w:val="18"/>
        </w:rPr>
        <w:t>;</w:t>
      </w:r>
    </w:p>
    <w:p w14:paraId="27A57572" w14:textId="77777777" w:rsidR="00774C10" w:rsidRP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  <w:t xml:space="preserve">List&lt;Bouteille&gt; </w:t>
      </w:r>
      <w:r w:rsidRPr="00774C10">
        <w:rPr>
          <w:rFonts w:ascii="Consolas" w:hAnsi="Consolas"/>
          <w:color w:val="0000C0"/>
          <w:sz w:val="18"/>
          <w:szCs w:val="18"/>
        </w:rPr>
        <w:t>bouteilles</w:t>
      </w:r>
      <w:r w:rsidRPr="00774C10">
        <w:rPr>
          <w:rFonts w:ascii="Consolas" w:hAnsi="Consolas"/>
          <w:color w:val="000000"/>
          <w:sz w:val="18"/>
          <w:szCs w:val="18"/>
        </w:rPr>
        <w:t>;</w:t>
      </w:r>
    </w:p>
    <w:p w14:paraId="77CCEA78" w14:textId="4A81DB89" w:rsidR="00774C10" w:rsidRPr="00774C10" w:rsidRDefault="00774C10" w:rsidP="00D2671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</w:r>
      <w:r w:rsidR="00D26719">
        <w:rPr>
          <w:rFonts w:ascii="Consolas" w:hAnsi="Consolas"/>
          <w:color w:val="646464"/>
          <w:sz w:val="18"/>
          <w:szCs w:val="18"/>
        </w:rPr>
        <w:t>…</w:t>
      </w:r>
    </w:p>
    <w:p w14:paraId="7B6BA2D7" w14:textId="4A5ACC5F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74C10">
        <w:rPr>
          <w:rFonts w:ascii="Consolas" w:hAnsi="Consolas"/>
          <w:color w:val="000000"/>
          <w:sz w:val="18"/>
          <w:szCs w:val="18"/>
        </w:rPr>
        <w:tab/>
      </w:r>
      <w:r w:rsidRPr="00F24E1B">
        <w:rPr>
          <w:rFonts w:ascii="Consolas" w:hAnsi="Consolas"/>
          <w:color w:val="646464"/>
          <w:sz w:val="16"/>
          <w:szCs w:val="16"/>
        </w:rPr>
        <w:t>@Test</w:t>
      </w:r>
    </w:p>
    <w:p w14:paraId="6B52FC80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F24E1B">
        <w:rPr>
          <w:rFonts w:ascii="Consolas" w:hAnsi="Consolas"/>
          <w:color w:val="000000"/>
          <w:sz w:val="16"/>
          <w:szCs w:val="16"/>
        </w:rPr>
        <w:t xml:space="preserve"> </w:t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24E1B">
        <w:rPr>
          <w:rFonts w:ascii="Consolas" w:hAnsi="Consolas"/>
          <w:color w:val="000000"/>
          <w:sz w:val="16"/>
          <w:szCs w:val="16"/>
        </w:rPr>
        <w:t xml:space="preserve"> test_BouteilleRepository_findByRegion() {</w:t>
      </w:r>
    </w:p>
    <w:p w14:paraId="69ADB801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F24E1B">
        <w:rPr>
          <w:rFonts w:ascii="Consolas" w:hAnsi="Consolas"/>
          <w:color w:val="000000"/>
          <w:sz w:val="16"/>
          <w:szCs w:val="16"/>
        </w:rPr>
        <w:t xml:space="preserve"> List&lt;Bouteille&gt; </w:t>
      </w:r>
      <w:r w:rsidRPr="00F24E1B">
        <w:rPr>
          <w:rFonts w:ascii="Consolas" w:hAnsi="Consolas"/>
          <w:color w:val="6A3E3E"/>
          <w:sz w:val="16"/>
          <w:szCs w:val="16"/>
        </w:rPr>
        <w:t>listeBouteilleDev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0000C0"/>
          <w:sz w:val="16"/>
          <w:szCs w:val="16"/>
        </w:rPr>
        <w:t>bouteilleRepository</w:t>
      </w:r>
      <w:r w:rsidRPr="00F24E1B">
        <w:rPr>
          <w:rFonts w:ascii="Consolas" w:hAnsi="Consolas"/>
          <w:color w:val="000000"/>
          <w:sz w:val="16"/>
          <w:szCs w:val="16"/>
        </w:rPr>
        <w:t>.findByRegion(</w:t>
      </w:r>
      <w:r w:rsidRPr="00F24E1B">
        <w:rPr>
          <w:rFonts w:ascii="Consolas" w:hAnsi="Consolas"/>
          <w:color w:val="0000C0"/>
          <w:sz w:val="16"/>
          <w:szCs w:val="16"/>
        </w:rPr>
        <w:t>paysDeLaLoire</w:t>
      </w:r>
      <w:r w:rsidRPr="00F24E1B">
        <w:rPr>
          <w:rFonts w:ascii="Consolas" w:hAnsi="Consolas"/>
          <w:color w:val="000000"/>
          <w:sz w:val="16"/>
          <w:szCs w:val="16"/>
        </w:rPr>
        <w:t>);</w:t>
      </w:r>
    </w:p>
    <w:p w14:paraId="4878E1CB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07B0402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3F7F5F"/>
          <w:sz w:val="16"/>
          <w:szCs w:val="16"/>
        </w:rPr>
        <w:t>// Vérification</w:t>
      </w:r>
    </w:p>
    <w:p w14:paraId="6A55A3B4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listeBouteilleDev</w:t>
      </w:r>
      <w:r w:rsidRPr="00F24E1B">
        <w:rPr>
          <w:rFonts w:ascii="Consolas" w:hAnsi="Consolas"/>
          <w:color w:val="000000"/>
          <w:sz w:val="16"/>
          <w:szCs w:val="16"/>
        </w:rPr>
        <w:t>).isNotNull();</w:t>
      </w:r>
    </w:p>
    <w:p w14:paraId="72762E91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listeBouteilleDev</w:t>
      </w:r>
      <w:r w:rsidRPr="00F24E1B">
        <w:rPr>
          <w:rFonts w:ascii="Consolas" w:hAnsi="Consolas"/>
          <w:color w:val="000000"/>
          <w:sz w:val="16"/>
          <w:szCs w:val="16"/>
        </w:rPr>
        <w:t>).isNotEmpty();</w:t>
      </w:r>
    </w:p>
    <w:p w14:paraId="3AE56C62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listeBouteilleDev</w:t>
      </w:r>
      <w:r w:rsidRPr="00F24E1B">
        <w:rPr>
          <w:rFonts w:ascii="Consolas" w:hAnsi="Consolas"/>
          <w:color w:val="000000"/>
          <w:sz w:val="16"/>
          <w:szCs w:val="16"/>
        </w:rPr>
        <w:t>.size()).isEqualTo(3);</w:t>
      </w:r>
    </w:p>
    <w:p w14:paraId="0E7BC13F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  <w:t>}</w:t>
      </w:r>
    </w:p>
    <w:p w14:paraId="3CB158F7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AAED5B7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646464"/>
          <w:sz w:val="16"/>
          <w:szCs w:val="16"/>
        </w:rPr>
        <w:t>@Test</w:t>
      </w:r>
    </w:p>
    <w:p w14:paraId="2049D374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F24E1B">
        <w:rPr>
          <w:rFonts w:ascii="Consolas" w:hAnsi="Consolas"/>
          <w:color w:val="000000"/>
          <w:sz w:val="16"/>
          <w:szCs w:val="16"/>
        </w:rPr>
        <w:t xml:space="preserve"> </w:t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24E1B">
        <w:rPr>
          <w:rFonts w:ascii="Consolas" w:hAnsi="Consolas"/>
          <w:color w:val="000000"/>
          <w:sz w:val="16"/>
          <w:szCs w:val="16"/>
        </w:rPr>
        <w:t xml:space="preserve"> test_BouteilleRepository_findByCouleur() {</w:t>
      </w:r>
    </w:p>
    <w:p w14:paraId="4B41DA4A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F24E1B">
        <w:rPr>
          <w:rFonts w:ascii="Consolas" w:hAnsi="Consolas"/>
          <w:color w:val="000000"/>
          <w:sz w:val="16"/>
          <w:szCs w:val="16"/>
        </w:rPr>
        <w:t xml:space="preserve"> List&lt;Bouteille&gt; </w:t>
      </w:r>
      <w:r w:rsidRPr="00F24E1B">
        <w:rPr>
          <w:rFonts w:ascii="Consolas" w:hAnsi="Consolas"/>
          <w:color w:val="6A3E3E"/>
          <w:sz w:val="16"/>
          <w:szCs w:val="16"/>
        </w:rPr>
        <w:t>listeBouteilleDev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0000C0"/>
          <w:sz w:val="16"/>
          <w:szCs w:val="16"/>
        </w:rPr>
        <w:t>bouteilleRepository</w:t>
      </w:r>
      <w:r w:rsidRPr="00F24E1B">
        <w:rPr>
          <w:rFonts w:ascii="Consolas" w:hAnsi="Consolas"/>
          <w:color w:val="000000"/>
          <w:sz w:val="16"/>
          <w:szCs w:val="16"/>
        </w:rPr>
        <w:t>.findByCouleur(</w:t>
      </w:r>
      <w:r w:rsidRPr="00F24E1B">
        <w:rPr>
          <w:rFonts w:ascii="Consolas" w:hAnsi="Consolas"/>
          <w:color w:val="0000C0"/>
          <w:sz w:val="16"/>
          <w:szCs w:val="16"/>
        </w:rPr>
        <w:t>blanc</w:t>
      </w:r>
      <w:r w:rsidRPr="00F24E1B">
        <w:rPr>
          <w:rFonts w:ascii="Consolas" w:hAnsi="Consolas"/>
          <w:color w:val="000000"/>
          <w:sz w:val="16"/>
          <w:szCs w:val="16"/>
        </w:rPr>
        <w:t>);</w:t>
      </w:r>
    </w:p>
    <w:p w14:paraId="386017DC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98017A1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3F7F5F"/>
          <w:sz w:val="16"/>
          <w:szCs w:val="16"/>
        </w:rPr>
        <w:t>// Vérification</w:t>
      </w:r>
    </w:p>
    <w:p w14:paraId="22176AFC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listeBouteilleDev</w:t>
      </w:r>
      <w:r w:rsidRPr="00F24E1B">
        <w:rPr>
          <w:rFonts w:ascii="Consolas" w:hAnsi="Consolas"/>
          <w:color w:val="000000"/>
          <w:sz w:val="16"/>
          <w:szCs w:val="16"/>
        </w:rPr>
        <w:t>).isNotNull();</w:t>
      </w:r>
    </w:p>
    <w:p w14:paraId="777003CF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listeBouteilleDev</w:t>
      </w:r>
      <w:r w:rsidRPr="00F24E1B">
        <w:rPr>
          <w:rFonts w:ascii="Consolas" w:hAnsi="Consolas"/>
          <w:color w:val="000000"/>
          <w:sz w:val="16"/>
          <w:szCs w:val="16"/>
        </w:rPr>
        <w:t>).isNotEmpty();</w:t>
      </w:r>
    </w:p>
    <w:p w14:paraId="1F4F1A3B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listeBouteilleDev</w:t>
      </w:r>
      <w:r w:rsidRPr="00F24E1B">
        <w:rPr>
          <w:rFonts w:ascii="Consolas" w:hAnsi="Consolas"/>
          <w:color w:val="000000"/>
          <w:sz w:val="16"/>
          <w:szCs w:val="16"/>
        </w:rPr>
        <w:t>.size()).isEqualTo(2);</w:t>
      </w:r>
    </w:p>
    <w:p w14:paraId="38AE10FE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  <w:t>}</w:t>
      </w:r>
    </w:p>
    <w:p w14:paraId="08CEA5A9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AB5FF82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646464"/>
          <w:sz w:val="16"/>
          <w:szCs w:val="16"/>
        </w:rPr>
        <w:t>@Test</w:t>
      </w:r>
    </w:p>
    <w:p w14:paraId="33182A7E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F24E1B">
        <w:rPr>
          <w:rFonts w:ascii="Consolas" w:hAnsi="Consolas"/>
          <w:color w:val="000000"/>
          <w:sz w:val="16"/>
          <w:szCs w:val="16"/>
        </w:rPr>
        <w:t xml:space="preserve"> </w:t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24E1B">
        <w:rPr>
          <w:rFonts w:ascii="Consolas" w:hAnsi="Consolas"/>
          <w:color w:val="000000"/>
          <w:sz w:val="16"/>
          <w:szCs w:val="16"/>
        </w:rPr>
        <w:t xml:space="preserve"> test_UtilisateurRepository_findByPseudo() {</w:t>
      </w:r>
    </w:p>
    <w:p w14:paraId="4122FED0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  <w:t xml:space="preserve">String </w:t>
      </w:r>
      <w:r w:rsidRPr="00F24E1B">
        <w:rPr>
          <w:rFonts w:ascii="Consolas" w:hAnsi="Consolas"/>
          <w:color w:val="6A3E3E"/>
          <w:sz w:val="16"/>
          <w:szCs w:val="16"/>
        </w:rPr>
        <w:t>pseudo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2A00FF"/>
          <w:sz w:val="16"/>
          <w:szCs w:val="16"/>
        </w:rPr>
        <w:t>"georgelucas@email.fr"</w:t>
      </w:r>
      <w:r w:rsidRPr="00F24E1B">
        <w:rPr>
          <w:rFonts w:ascii="Consolas" w:hAnsi="Consolas"/>
          <w:color w:val="000000"/>
          <w:sz w:val="16"/>
          <w:szCs w:val="16"/>
        </w:rPr>
        <w:t>;</w:t>
      </w:r>
    </w:p>
    <w:p w14:paraId="76963FA3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D143464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F24E1B">
        <w:rPr>
          <w:rFonts w:ascii="Consolas" w:hAnsi="Consolas"/>
          <w:color w:val="000000"/>
          <w:sz w:val="16"/>
          <w:szCs w:val="16"/>
        </w:rPr>
        <w:t xml:space="preserve"> Utilisateur 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0000C0"/>
          <w:sz w:val="16"/>
          <w:szCs w:val="16"/>
        </w:rPr>
        <w:t>utilisateurRepository</w:t>
      </w:r>
      <w:r w:rsidRPr="00F24E1B">
        <w:rPr>
          <w:rFonts w:ascii="Consolas" w:hAnsi="Consolas"/>
          <w:color w:val="000000"/>
          <w:sz w:val="16"/>
          <w:szCs w:val="16"/>
        </w:rPr>
        <w:t>.findByPseudo(</w:t>
      </w:r>
      <w:r w:rsidRPr="00F24E1B">
        <w:rPr>
          <w:rFonts w:ascii="Consolas" w:hAnsi="Consolas"/>
          <w:color w:val="6A3E3E"/>
          <w:sz w:val="16"/>
          <w:szCs w:val="16"/>
        </w:rPr>
        <w:t>pseudo</w:t>
      </w:r>
      <w:r w:rsidRPr="00F24E1B">
        <w:rPr>
          <w:rFonts w:ascii="Consolas" w:hAnsi="Consolas"/>
          <w:color w:val="000000"/>
          <w:sz w:val="16"/>
          <w:szCs w:val="16"/>
        </w:rPr>
        <w:t>);</w:t>
      </w:r>
    </w:p>
    <w:p w14:paraId="0B2ADAFD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61FDCBA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3F7F5F"/>
          <w:sz w:val="16"/>
          <w:szCs w:val="16"/>
        </w:rPr>
        <w:t>// Vérification</w:t>
      </w:r>
    </w:p>
    <w:p w14:paraId="0F63839F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>).isNotNull();</w:t>
      </w:r>
    </w:p>
    <w:p w14:paraId="77BD1924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>.getPseudo()).isNotNull();</w:t>
      </w:r>
    </w:p>
    <w:p w14:paraId="2C7A64A1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>.getPseudo()).isEqualTo(</w:t>
      </w:r>
      <w:r w:rsidRPr="00F24E1B">
        <w:rPr>
          <w:rFonts w:ascii="Consolas" w:hAnsi="Consolas"/>
          <w:color w:val="6A3E3E"/>
          <w:sz w:val="16"/>
          <w:szCs w:val="16"/>
        </w:rPr>
        <w:t>pseudo</w:t>
      </w:r>
      <w:r w:rsidRPr="00F24E1B">
        <w:rPr>
          <w:rFonts w:ascii="Consolas" w:hAnsi="Consolas"/>
          <w:color w:val="000000"/>
          <w:sz w:val="16"/>
          <w:szCs w:val="16"/>
        </w:rPr>
        <w:t>);</w:t>
      </w:r>
    </w:p>
    <w:p w14:paraId="6E73335A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  <w:t>}</w:t>
      </w:r>
    </w:p>
    <w:p w14:paraId="5485ECBE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0D82857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646464"/>
          <w:sz w:val="16"/>
          <w:szCs w:val="16"/>
        </w:rPr>
        <w:t>@Test</w:t>
      </w:r>
    </w:p>
    <w:p w14:paraId="6F9059FC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24E1B">
        <w:rPr>
          <w:rFonts w:ascii="Consolas" w:hAnsi="Consolas"/>
          <w:color w:val="000000"/>
          <w:sz w:val="16"/>
          <w:szCs w:val="16"/>
        </w:rPr>
        <w:t xml:space="preserve"> test_UtilisateurRepository_findByPseudo_inconnu() {</w:t>
      </w:r>
    </w:p>
    <w:p w14:paraId="0FD90439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  <w:t xml:space="preserve">String </w:t>
      </w:r>
      <w:r w:rsidRPr="00F24E1B">
        <w:rPr>
          <w:rFonts w:ascii="Consolas" w:hAnsi="Consolas"/>
          <w:color w:val="6A3E3E"/>
          <w:sz w:val="16"/>
          <w:szCs w:val="16"/>
        </w:rPr>
        <w:t>pseudo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2A00FF"/>
          <w:sz w:val="16"/>
          <w:szCs w:val="16"/>
        </w:rPr>
        <w:t>"george"</w:t>
      </w:r>
      <w:r w:rsidRPr="00F24E1B">
        <w:rPr>
          <w:rFonts w:ascii="Consolas" w:hAnsi="Consolas"/>
          <w:color w:val="000000"/>
          <w:sz w:val="16"/>
          <w:szCs w:val="16"/>
        </w:rPr>
        <w:t>;</w:t>
      </w:r>
    </w:p>
    <w:p w14:paraId="1383B2EF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F24E1B">
        <w:rPr>
          <w:rFonts w:ascii="Consolas" w:hAnsi="Consolas"/>
          <w:color w:val="000000"/>
          <w:sz w:val="16"/>
          <w:szCs w:val="16"/>
        </w:rPr>
        <w:t xml:space="preserve"> Utilisateur 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0000C0"/>
          <w:sz w:val="16"/>
          <w:szCs w:val="16"/>
        </w:rPr>
        <w:t>utilisateurRepository</w:t>
      </w:r>
      <w:r w:rsidRPr="00F24E1B">
        <w:rPr>
          <w:rFonts w:ascii="Consolas" w:hAnsi="Consolas"/>
          <w:color w:val="000000"/>
          <w:sz w:val="16"/>
          <w:szCs w:val="16"/>
        </w:rPr>
        <w:t>.findByPseudo(</w:t>
      </w:r>
      <w:r w:rsidRPr="00F24E1B">
        <w:rPr>
          <w:rFonts w:ascii="Consolas" w:hAnsi="Consolas"/>
          <w:color w:val="6A3E3E"/>
          <w:sz w:val="16"/>
          <w:szCs w:val="16"/>
        </w:rPr>
        <w:t>pseudo</w:t>
      </w:r>
      <w:r w:rsidRPr="00F24E1B">
        <w:rPr>
          <w:rFonts w:ascii="Consolas" w:hAnsi="Consolas"/>
          <w:color w:val="000000"/>
          <w:sz w:val="16"/>
          <w:szCs w:val="16"/>
        </w:rPr>
        <w:t>);</w:t>
      </w:r>
    </w:p>
    <w:p w14:paraId="3E744574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3F7F5F"/>
          <w:sz w:val="16"/>
          <w:szCs w:val="16"/>
        </w:rPr>
        <w:t>// Vérification</w:t>
      </w:r>
    </w:p>
    <w:p w14:paraId="0D9949B0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>).isNull();</w:t>
      </w:r>
    </w:p>
    <w:p w14:paraId="4CAC908C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  <w:t>}</w:t>
      </w:r>
    </w:p>
    <w:p w14:paraId="133219C3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4130B96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646464"/>
          <w:sz w:val="16"/>
          <w:szCs w:val="16"/>
        </w:rPr>
        <w:t>@Test</w:t>
      </w:r>
    </w:p>
    <w:p w14:paraId="69B02061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F24E1B">
        <w:rPr>
          <w:rFonts w:ascii="Consolas" w:hAnsi="Consolas"/>
          <w:color w:val="000000"/>
          <w:sz w:val="16"/>
          <w:szCs w:val="16"/>
        </w:rPr>
        <w:t xml:space="preserve"> </w:t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24E1B">
        <w:rPr>
          <w:rFonts w:ascii="Consolas" w:hAnsi="Consolas"/>
          <w:color w:val="000000"/>
          <w:sz w:val="16"/>
          <w:szCs w:val="16"/>
        </w:rPr>
        <w:t xml:space="preserve"> test_UtilisateurRepository_findByPseudoAndPassword() {</w:t>
      </w:r>
    </w:p>
    <w:p w14:paraId="24D70D7F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  <w:t xml:space="preserve">String </w:t>
      </w:r>
      <w:r w:rsidRPr="00F24E1B">
        <w:rPr>
          <w:rFonts w:ascii="Consolas" w:hAnsi="Consolas"/>
          <w:color w:val="6A3E3E"/>
          <w:sz w:val="16"/>
          <w:szCs w:val="16"/>
        </w:rPr>
        <w:t>pseudo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2A00FF"/>
          <w:sz w:val="16"/>
          <w:szCs w:val="16"/>
        </w:rPr>
        <w:t>"georgelucas@email.fr"</w:t>
      </w:r>
      <w:r w:rsidRPr="00F24E1B">
        <w:rPr>
          <w:rFonts w:ascii="Consolas" w:hAnsi="Consolas"/>
          <w:color w:val="000000"/>
          <w:sz w:val="16"/>
          <w:szCs w:val="16"/>
        </w:rPr>
        <w:t>;</w:t>
      </w:r>
    </w:p>
    <w:p w14:paraId="692D75F5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  <w:t xml:space="preserve">String </w:t>
      </w:r>
      <w:r w:rsidRPr="00F24E1B">
        <w:rPr>
          <w:rFonts w:ascii="Consolas" w:hAnsi="Consolas"/>
          <w:color w:val="6A3E3E"/>
          <w:sz w:val="16"/>
          <w:szCs w:val="16"/>
        </w:rPr>
        <w:t>pwd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2A00FF"/>
          <w:sz w:val="16"/>
          <w:szCs w:val="16"/>
        </w:rPr>
        <w:t>"Réalisateur&amp;Producteur"</w:t>
      </w:r>
      <w:r w:rsidRPr="00F24E1B">
        <w:rPr>
          <w:rFonts w:ascii="Consolas" w:hAnsi="Consolas"/>
          <w:color w:val="000000"/>
          <w:sz w:val="16"/>
          <w:szCs w:val="16"/>
        </w:rPr>
        <w:t>;</w:t>
      </w:r>
    </w:p>
    <w:p w14:paraId="10133A62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CB3772D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F24E1B">
        <w:rPr>
          <w:rFonts w:ascii="Consolas" w:hAnsi="Consolas"/>
          <w:color w:val="000000"/>
          <w:sz w:val="16"/>
          <w:szCs w:val="16"/>
        </w:rPr>
        <w:t xml:space="preserve"> Utilisateur 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0000C0"/>
          <w:sz w:val="16"/>
          <w:szCs w:val="16"/>
        </w:rPr>
        <w:t>utilisateurRepository</w:t>
      </w:r>
      <w:r w:rsidRPr="00F24E1B">
        <w:rPr>
          <w:rFonts w:ascii="Consolas" w:hAnsi="Consolas"/>
          <w:color w:val="000000"/>
          <w:sz w:val="16"/>
          <w:szCs w:val="16"/>
        </w:rPr>
        <w:t>.findByPseudoAndPassword(</w:t>
      </w:r>
      <w:r w:rsidRPr="00F24E1B">
        <w:rPr>
          <w:rFonts w:ascii="Consolas" w:hAnsi="Consolas"/>
          <w:color w:val="6A3E3E"/>
          <w:sz w:val="16"/>
          <w:szCs w:val="16"/>
        </w:rPr>
        <w:t>pseudo</w:t>
      </w:r>
      <w:r w:rsidRPr="00F24E1B">
        <w:rPr>
          <w:rFonts w:ascii="Consolas" w:hAnsi="Consolas"/>
          <w:color w:val="000000"/>
          <w:sz w:val="16"/>
          <w:szCs w:val="16"/>
        </w:rPr>
        <w:t xml:space="preserve">, </w:t>
      </w:r>
      <w:r w:rsidRPr="00F24E1B">
        <w:rPr>
          <w:rFonts w:ascii="Consolas" w:hAnsi="Consolas"/>
          <w:color w:val="6A3E3E"/>
          <w:sz w:val="16"/>
          <w:szCs w:val="16"/>
        </w:rPr>
        <w:t>pwd</w:t>
      </w:r>
      <w:r w:rsidRPr="00F24E1B">
        <w:rPr>
          <w:rFonts w:ascii="Consolas" w:hAnsi="Consolas"/>
          <w:color w:val="000000"/>
          <w:sz w:val="16"/>
          <w:szCs w:val="16"/>
        </w:rPr>
        <w:t>);</w:t>
      </w:r>
    </w:p>
    <w:p w14:paraId="1BEFCE52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9CAD284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3F7F5F"/>
          <w:sz w:val="16"/>
          <w:szCs w:val="16"/>
        </w:rPr>
        <w:t>// Vérification</w:t>
      </w:r>
    </w:p>
    <w:p w14:paraId="54FAEAAB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>).isNotNull();</w:t>
      </w:r>
    </w:p>
    <w:p w14:paraId="39097E5C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>.getPseudo()).isNotNull();</w:t>
      </w:r>
    </w:p>
    <w:p w14:paraId="3C4159E7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>.getPseudo()).isEqualTo(</w:t>
      </w:r>
      <w:r w:rsidRPr="00F24E1B">
        <w:rPr>
          <w:rFonts w:ascii="Consolas" w:hAnsi="Consolas"/>
          <w:color w:val="6A3E3E"/>
          <w:sz w:val="16"/>
          <w:szCs w:val="16"/>
        </w:rPr>
        <w:t>pseudo</w:t>
      </w:r>
      <w:r w:rsidRPr="00F24E1B">
        <w:rPr>
          <w:rFonts w:ascii="Consolas" w:hAnsi="Consolas"/>
          <w:color w:val="000000"/>
          <w:sz w:val="16"/>
          <w:szCs w:val="16"/>
        </w:rPr>
        <w:t>);</w:t>
      </w:r>
    </w:p>
    <w:p w14:paraId="3222BB86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>.getPassword()).isNotNull();</w:t>
      </w:r>
    </w:p>
    <w:p w14:paraId="7980DDE4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>.getPassword()).isEqualTo(</w:t>
      </w:r>
      <w:r w:rsidRPr="00F24E1B">
        <w:rPr>
          <w:rFonts w:ascii="Consolas" w:hAnsi="Consolas"/>
          <w:color w:val="6A3E3E"/>
          <w:sz w:val="16"/>
          <w:szCs w:val="16"/>
        </w:rPr>
        <w:t>pwd</w:t>
      </w:r>
      <w:r w:rsidRPr="00F24E1B">
        <w:rPr>
          <w:rFonts w:ascii="Consolas" w:hAnsi="Consolas"/>
          <w:color w:val="000000"/>
          <w:sz w:val="16"/>
          <w:szCs w:val="16"/>
        </w:rPr>
        <w:t>);</w:t>
      </w:r>
    </w:p>
    <w:p w14:paraId="5FCD6857" w14:textId="77777777" w:rsidR="00774C10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  <w:t>}</w:t>
      </w:r>
    </w:p>
    <w:p w14:paraId="14E6B563" w14:textId="77777777" w:rsidR="000866AC" w:rsidRPr="00F24E1B" w:rsidRDefault="000866AC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628BCD3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3E0E815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646464"/>
          <w:sz w:val="16"/>
          <w:szCs w:val="16"/>
        </w:rPr>
        <w:t>@Test</w:t>
      </w:r>
    </w:p>
    <w:p w14:paraId="26344A04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24E1B">
        <w:rPr>
          <w:rFonts w:ascii="Consolas" w:hAnsi="Consolas"/>
          <w:color w:val="000000"/>
          <w:sz w:val="16"/>
          <w:szCs w:val="16"/>
        </w:rPr>
        <w:t xml:space="preserve"> test_UtilisateurRepository_findByPseudoAndPassword_faux() {</w:t>
      </w:r>
    </w:p>
    <w:p w14:paraId="3F0853DE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  <w:t xml:space="preserve">String </w:t>
      </w:r>
      <w:r w:rsidRPr="00F24E1B">
        <w:rPr>
          <w:rFonts w:ascii="Consolas" w:hAnsi="Consolas"/>
          <w:color w:val="6A3E3E"/>
          <w:sz w:val="16"/>
          <w:szCs w:val="16"/>
        </w:rPr>
        <w:t>pseudo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2A00FF"/>
          <w:sz w:val="16"/>
          <w:szCs w:val="16"/>
        </w:rPr>
        <w:t>"georgelucas@email.fr"</w:t>
      </w:r>
      <w:r w:rsidRPr="00F24E1B">
        <w:rPr>
          <w:rFonts w:ascii="Consolas" w:hAnsi="Consolas"/>
          <w:color w:val="000000"/>
          <w:sz w:val="16"/>
          <w:szCs w:val="16"/>
        </w:rPr>
        <w:t>;</w:t>
      </w:r>
    </w:p>
    <w:p w14:paraId="3D865260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  <w:t xml:space="preserve">String </w:t>
      </w:r>
      <w:r w:rsidRPr="00F24E1B">
        <w:rPr>
          <w:rFonts w:ascii="Consolas" w:hAnsi="Consolas"/>
          <w:color w:val="6A3E3E"/>
          <w:sz w:val="16"/>
          <w:szCs w:val="16"/>
        </w:rPr>
        <w:t>pwd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2A00FF"/>
          <w:sz w:val="16"/>
          <w:szCs w:val="16"/>
        </w:rPr>
        <w:t>"Réalisateur&amp;P"</w:t>
      </w:r>
      <w:r w:rsidRPr="00F24E1B">
        <w:rPr>
          <w:rFonts w:ascii="Consolas" w:hAnsi="Consolas"/>
          <w:color w:val="000000"/>
          <w:sz w:val="16"/>
          <w:szCs w:val="16"/>
        </w:rPr>
        <w:t>;</w:t>
      </w:r>
    </w:p>
    <w:p w14:paraId="651307D6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6208A37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F24E1B">
        <w:rPr>
          <w:rFonts w:ascii="Consolas" w:hAnsi="Consolas"/>
          <w:color w:val="000000"/>
          <w:sz w:val="16"/>
          <w:szCs w:val="16"/>
        </w:rPr>
        <w:t xml:space="preserve"> Utilisateur 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 xml:space="preserve"> = </w:t>
      </w:r>
      <w:r w:rsidRPr="00F24E1B">
        <w:rPr>
          <w:rFonts w:ascii="Consolas" w:hAnsi="Consolas"/>
          <w:color w:val="0000C0"/>
          <w:sz w:val="16"/>
          <w:szCs w:val="16"/>
        </w:rPr>
        <w:t>utilisateurRepository</w:t>
      </w:r>
      <w:r w:rsidRPr="00F24E1B">
        <w:rPr>
          <w:rFonts w:ascii="Consolas" w:hAnsi="Consolas"/>
          <w:color w:val="000000"/>
          <w:sz w:val="16"/>
          <w:szCs w:val="16"/>
        </w:rPr>
        <w:t>.findByPseudoAndPassword(</w:t>
      </w:r>
      <w:r w:rsidRPr="00F24E1B">
        <w:rPr>
          <w:rFonts w:ascii="Consolas" w:hAnsi="Consolas"/>
          <w:color w:val="6A3E3E"/>
          <w:sz w:val="16"/>
          <w:szCs w:val="16"/>
        </w:rPr>
        <w:t>pseudo</w:t>
      </w:r>
      <w:r w:rsidRPr="00F24E1B">
        <w:rPr>
          <w:rFonts w:ascii="Consolas" w:hAnsi="Consolas"/>
          <w:color w:val="000000"/>
          <w:sz w:val="16"/>
          <w:szCs w:val="16"/>
        </w:rPr>
        <w:t xml:space="preserve">, </w:t>
      </w:r>
      <w:r w:rsidRPr="00F24E1B">
        <w:rPr>
          <w:rFonts w:ascii="Consolas" w:hAnsi="Consolas"/>
          <w:color w:val="6A3E3E"/>
          <w:sz w:val="16"/>
          <w:szCs w:val="16"/>
        </w:rPr>
        <w:t>pwd</w:t>
      </w:r>
      <w:r w:rsidRPr="00F24E1B">
        <w:rPr>
          <w:rFonts w:ascii="Consolas" w:hAnsi="Consolas"/>
          <w:color w:val="000000"/>
          <w:sz w:val="16"/>
          <w:szCs w:val="16"/>
        </w:rPr>
        <w:t>);</w:t>
      </w:r>
    </w:p>
    <w:p w14:paraId="496321EB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3F7F5F"/>
          <w:sz w:val="16"/>
          <w:szCs w:val="16"/>
        </w:rPr>
        <w:t>// Vérification</w:t>
      </w:r>
    </w:p>
    <w:p w14:paraId="7B190836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color w:val="000000"/>
          <w:sz w:val="16"/>
          <w:szCs w:val="16"/>
        </w:rPr>
        <w:tab/>
      </w:r>
      <w:r w:rsidRPr="00F24E1B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24E1B">
        <w:rPr>
          <w:rFonts w:ascii="Consolas" w:hAnsi="Consolas"/>
          <w:color w:val="000000"/>
          <w:sz w:val="16"/>
          <w:szCs w:val="16"/>
        </w:rPr>
        <w:t>(</w:t>
      </w:r>
      <w:r w:rsidRPr="00F24E1B">
        <w:rPr>
          <w:rFonts w:ascii="Consolas" w:hAnsi="Consolas"/>
          <w:color w:val="6A3E3E"/>
          <w:sz w:val="16"/>
          <w:szCs w:val="16"/>
        </w:rPr>
        <w:t>utilisateur</w:t>
      </w:r>
      <w:r w:rsidRPr="00F24E1B">
        <w:rPr>
          <w:rFonts w:ascii="Consolas" w:hAnsi="Consolas"/>
          <w:color w:val="000000"/>
          <w:sz w:val="16"/>
          <w:szCs w:val="16"/>
        </w:rPr>
        <w:t>).isNull();</w:t>
      </w:r>
    </w:p>
    <w:p w14:paraId="0A5D09A4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ab/>
        <w:t>}</w:t>
      </w:r>
    </w:p>
    <w:p w14:paraId="2E477C2C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773622E" w14:textId="77777777" w:rsidR="00774C10" w:rsidRPr="00F24E1B" w:rsidRDefault="00774C10" w:rsidP="000B436B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24E1B">
        <w:rPr>
          <w:rFonts w:ascii="Consolas" w:hAnsi="Consolas"/>
          <w:color w:val="000000"/>
          <w:sz w:val="16"/>
          <w:szCs w:val="16"/>
        </w:rPr>
        <w:t>}</w:t>
      </w:r>
    </w:p>
    <w:p w14:paraId="5B74554F" w14:textId="1B6CC5C1" w:rsidR="003114D8" w:rsidRDefault="003114D8" w:rsidP="00674859"/>
    <w:p w14:paraId="2FCD3324" w14:textId="77777777" w:rsidR="00674859" w:rsidRPr="008D7E77" w:rsidRDefault="00674859" w:rsidP="00674859">
      <w:pPr>
        <w:pStyle w:val="Titre2"/>
        <w:rPr>
          <w:lang w:val="fr-FR"/>
        </w:rPr>
      </w:pPr>
      <w:r w:rsidRPr="008D7E77">
        <w:rPr>
          <w:b/>
          <w:bCs/>
          <w:lang w:val="fr-FR"/>
        </w:rPr>
        <w:t>Niveau 2</w:t>
      </w:r>
      <w:r w:rsidRPr="008D7E77">
        <w:rPr>
          <w:lang w:val="fr-FR"/>
        </w:rPr>
        <w:t xml:space="preserve"> : Association ManyToOne Panier-Client</w:t>
      </w:r>
    </w:p>
    <w:p w14:paraId="6E2FBF3F" w14:textId="77777777" w:rsidR="00674859" w:rsidRDefault="00674859" w:rsidP="00674859">
      <w:pPr>
        <w:pStyle w:val="TPnormalpuce1"/>
        <w:numPr>
          <w:ilvl w:val="0"/>
          <w:numId w:val="39"/>
        </w:numPr>
      </w:pPr>
      <w:r w:rsidRPr="008D7E77">
        <w:t>Ajouter l’association ManyToOne entre Panier et Client</w:t>
      </w:r>
    </w:p>
    <w:p w14:paraId="7FB93B53" w14:textId="10B12E0A" w:rsidR="00E76C23" w:rsidRDefault="00E76C23" w:rsidP="00E76C23">
      <w:pPr>
        <w:pStyle w:val="TPnormalpuce1"/>
      </w:pPr>
      <w:r>
        <w:t>Il s’agit d’une association unidirectionnelle.</w:t>
      </w:r>
    </w:p>
    <w:p w14:paraId="4526DCA1" w14:textId="41319FC1" w:rsidR="00E76C23" w:rsidRDefault="00E76C23" w:rsidP="00E76C23">
      <w:pPr>
        <w:pStyle w:val="TPnormalpuce1"/>
      </w:pPr>
      <w:r>
        <w:t>Il suffit d’ajouter un Client dans le Panier</w:t>
      </w:r>
    </w:p>
    <w:p w14:paraId="4A12A3B2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D53223">
        <w:rPr>
          <w:rFonts w:ascii="Consolas" w:hAnsi="Consolas"/>
          <w:color w:val="000000"/>
          <w:sz w:val="18"/>
          <w:szCs w:val="18"/>
        </w:rPr>
        <w:t xml:space="preserve"> fr.eni.cave.bo.client;</w:t>
      </w:r>
    </w:p>
    <w:p w14:paraId="481EB868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955854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53223">
        <w:rPr>
          <w:rFonts w:ascii="Consolas" w:hAnsi="Consolas"/>
          <w:color w:val="000000"/>
          <w:sz w:val="18"/>
          <w:szCs w:val="18"/>
        </w:rPr>
        <w:t xml:space="preserve"> java.util.ArrayList;</w:t>
      </w:r>
    </w:p>
    <w:p w14:paraId="456A7398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53223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1FE16955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592B6ED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53223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08805BCC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53223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3F4E4F57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469938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646464"/>
          <w:sz w:val="18"/>
          <w:szCs w:val="18"/>
        </w:rPr>
        <w:t>@NoArgsConstructor</w:t>
      </w:r>
    </w:p>
    <w:p w14:paraId="4170C04D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646464"/>
          <w:sz w:val="18"/>
          <w:szCs w:val="18"/>
        </w:rPr>
        <w:t>@AllArgsConstructor</w:t>
      </w:r>
    </w:p>
    <w:p w14:paraId="1D8E2457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646464"/>
          <w:sz w:val="18"/>
          <w:szCs w:val="18"/>
        </w:rPr>
        <w:t>@Getter</w:t>
      </w:r>
    </w:p>
    <w:p w14:paraId="7114D354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646464"/>
          <w:sz w:val="18"/>
          <w:szCs w:val="18"/>
        </w:rPr>
        <w:t>@Setter</w:t>
      </w:r>
    </w:p>
    <w:p w14:paraId="46FC206C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3F7F5F"/>
          <w:sz w:val="18"/>
          <w:szCs w:val="18"/>
        </w:rPr>
        <w:t>//equals sur l'attribut id</w:t>
      </w:r>
    </w:p>
    <w:p w14:paraId="5174A015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646464"/>
          <w:sz w:val="18"/>
          <w:szCs w:val="18"/>
        </w:rPr>
        <w:t>@EqualsAndHashCode</w:t>
      </w:r>
      <w:r w:rsidRPr="00D53223">
        <w:rPr>
          <w:rFonts w:ascii="Consolas" w:hAnsi="Consolas"/>
          <w:color w:val="000000"/>
          <w:sz w:val="18"/>
          <w:szCs w:val="18"/>
        </w:rPr>
        <w:t xml:space="preserve">(of = { </w:t>
      </w:r>
      <w:r w:rsidRPr="00D53223">
        <w:rPr>
          <w:rFonts w:ascii="Consolas" w:hAnsi="Consolas"/>
          <w:color w:val="2A00FF"/>
          <w:sz w:val="18"/>
          <w:szCs w:val="18"/>
        </w:rPr>
        <w:t>"id"</w:t>
      </w:r>
      <w:r w:rsidRPr="00D53223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022E1F19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646464"/>
          <w:sz w:val="18"/>
          <w:szCs w:val="18"/>
        </w:rPr>
        <w:t>@ToString</w:t>
      </w:r>
    </w:p>
    <w:p w14:paraId="3E6BB0EA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646464"/>
          <w:sz w:val="18"/>
          <w:szCs w:val="18"/>
        </w:rPr>
        <w:t>@Builder</w:t>
      </w:r>
    </w:p>
    <w:p w14:paraId="446EC8A4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9141EEE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646464"/>
          <w:sz w:val="18"/>
          <w:szCs w:val="18"/>
        </w:rPr>
        <w:t>@Entity</w:t>
      </w:r>
    </w:p>
    <w:p w14:paraId="43F38B1E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646464"/>
          <w:sz w:val="18"/>
          <w:szCs w:val="18"/>
        </w:rPr>
        <w:t>@Table</w:t>
      </w:r>
      <w:r w:rsidRPr="00D53223">
        <w:rPr>
          <w:rFonts w:ascii="Consolas" w:hAnsi="Consolas"/>
          <w:color w:val="000000"/>
          <w:sz w:val="18"/>
          <w:szCs w:val="18"/>
        </w:rPr>
        <w:t xml:space="preserve">(name = </w:t>
      </w:r>
      <w:r w:rsidRPr="00D53223">
        <w:rPr>
          <w:rFonts w:ascii="Consolas" w:hAnsi="Consolas"/>
          <w:color w:val="2A00FF"/>
          <w:sz w:val="18"/>
          <w:szCs w:val="18"/>
        </w:rPr>
        <w:t>"CAV_SHOPPING_CART"</w:t>
      </w:r>
      <w:r w:rsidRPr="00D53223">
        <w:rPr>
          <w:rFonts w:ascii="Consolas" w:hAnsi="Consolas"/>
          <w:color w:val="000000"/>
          <w:sz w:val="18"/>
          <w:szCs w:val="18"/>
        </w:rPr>
        <w:t>)</w:t>
      </w:r>
    </w:p>
    <w:p w14:paraId="712CE4FF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53223">
        <w:rPr>
          <w:rFonts w:ascii="Consolas" w:hAnsi="Consolas"/>
          <w:color w:val="000000"/>
          <w:sz w:val="18"/>
          <w:szCs w:val="18"/>
        </w:rPr>
        <w:t xml:space="preserve"> </w:t>
      </w:r>
      <w:r w:rsidRPr="00D5322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53223">
        <w:rPr>
          <w:rFonts w:ascii="Consolas" w:hAnsi="Consolas"/>
          <w:color w:val="000000"/>
          <w:sz w:val="18"/>
          <w:szCs w:val="18"/>
        </w:rPr>
        <w:t xml:space="preserve"> Panier {</w:t>
      </w:r>
    </w:p>
    <w:p w14:paraId="625A0871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0DB9556" w14:textId="0E7938AA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46464"/>
          <w:sz w:val="18"/>
          <w:szCs w:val="18"/>
        </w:rPr>
        <w:t>…</w:t>
      </w:r>
    </w:p>
    <w:p w14:paraId="12FCE221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7BD652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000000"/>
          <w:sz w:val="18"/>
          <w:szCs w:val="18"/>
        </w:rPr>
        <w:tab/>
      </w:r>
      <w:r w:rsidRPr="00D53223">
        <w:rPr>
          <w:rFonts w:ascii="Consolas" w:hAnsi="Consolas"/>
          <w:color w:val="3F7F5F"/>
          <w:sz w:val="18"/>
          <w:szCs w:val="18"/>
        </w:rPr>
        <w:t>// Association avec Client</w:t>
      </w:r>
    </w:p>
    <w:p w14:paraId="4BD9C275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000000"/>
          <w:sz w:val="18"/>
          <w:szCs w:val="18"/>
        </w:rPr>
        <w:tab/>
      </w:r>
      <w:r w:rsidRPr="00D53223">
        <w:rPr>
          <w:rFonts w:ascii="Consolas" w:hAnsi="Consolas"/>
          <w:color w:val="646464"/>
          <w:sz w:val="18"/>
          <w:szCs w:val="18"/>
        </w:rPr>
        <w:t>@ManyToOne</w:t>
      </w:r>
      <w:r w:rsidRPr="00D53223">
        <w:rPr>
          <w:rFonts w:ascii="Consolas" w:hAnsi="Consolas"/>
          <w:color w:val="000000"/>
          <w:sz w:val="18"/>
          <w:szCs w:val="18"/>
        </w:rPr>
        <w:t>(cascade = { CascadeType.</w:t>
      </w:r>
      <w:r w:rsidRPr="00D53223">
        <w:rPr>
          <w:rFonts w:ascii="Consolas" w:hAnsi="Consolas"/>
          <w:b/>
          <w:bCs/>
          <w:i/>
          <w:iCs/>
          <w:color w:val="0000C0"/>
          <w:sz w:val="18"/>
          <w:szCs w:val="18"/>
        </w:rPr>
        <w:t>PERSIST</w:t>
      </w:r>
      <w:r w:rsidRPr="00D53223">
        <w:rPr>
          <w:rFonts w:ascii="Consolas" w:hAnsi="Consolas"/>
          <w:color w:val="000000"/>
          <w:sz w:val="18"/>
          <w:szCs w:val="18"/>
        </w:rPr>
        <w:t>, CascadeType.</w:t>
      </w:r>
      <w:r w:rsidRPr="00D53223">
        <w:rPr>
          <w:rFonts w:ascii="Consolas" w:hAnsi="Consolas"/>
          <w:b/>
          <w:bCs/>
          <w:i/>
          <w:iCs/>
          <w:color w:val="0000C0"/>
          <w:sz w:val="18"/>
          <w:szCs w:val="18"/>
        </w:rPr>
        <w:t>MERGE</w:t>
      </w:r>
      <w:r w:rsidRPr="00D53223">
        <w:rPr>
          <w:rFonts w:ascii="Consolas" w:hAnsi="Consolas"/>
          <w:color w:val="000000"/>
          <w:sz w:val="18"/>
          <w:szCs w:val="18"/>
        </w:rPr>
        <w:t>,</w:t>
      </w:r>
    </w:p>
    <w:p w14:paraId="7C05E4F5" w14:textId="0254CAE9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000000"/>
          <w:sz w:val="18"/>
          <w:szCs w:val="18"/>
        </w:rPr>
        <w:tab/>
      </w:r>
      <w:r w:rsidRPr="00D53223">
        <w:rPr>
          <w:rFonts w:ascii="Consolas" w:hAnsi="Consolas"/>
          <w:color w:val="000000"/>
          <w:sz w:val="18"/>
          <w:szCs w:val="18"/>
        </w:rPr>
        <w:tab/>
      </w:r>
      <w:r w:rsidRPr="00D53223">
        <w:rPr>
          <w:rFonts w:ascii="Consolas" w:hAnsi="Consolas"/>
          <w:color w:val="000000"/>
          <w:sz w:val="18"/>
          <w:szCs w:val="18"/>
        </w:rPr>
        <w:tab/>
        <w:t>CascadeType.</w:t>
      </w:r>
      <w:r w:rsidRPr="00D53223">
        <w:rPr>
          <w:rFonts w:ascii="Consolas" w:hAnsi="Consolas"/>
          <w:b/>
          <w:bCs/>
          <w:i/>
          <w:iCs/>
          <w:color w:val="0000C0"/>
          <w:sz w:val="18"/>
          <w:szCs w:val="18"/>
        </w:rPr>
        <w:t>REFRESH</w:t>
      </w:r>
      <w:r w:rsidRPr="00D53223">
        <w:rPr>
          <w:rFonts w:ascii="Consolas" w:hAnsi="Consolas"/>
          <w:color w:val="000000"/>
          <w:sz w:val="18"/>
          <w:szCs w:val="18"/>
        </w:rPr>
        <w:t xml:space="preserve"> }, fetch = FetchType.</w:t>
      </w:r>
      <w:r w:rsidR="00DE25EF">
        <w:rPr>
          <w:rFonts w:ascii="Consolas" w:hAnsi="Consolas"/>
          <w:b/>
          <w:bCs/>
          <w:i/>
          <w:iCs/>
          <w:color w:val="0000C0"/>
          <w:sz w:val="18"/>
          <w:szCs w:val="18"/>
        </w:rPr>
        <w:t>EAGER</w:t>
      </w:r>
      <w:r w:rsidRPr="00D53223">
        <w:rPr>
          <w:rFonts w:ascii="Consolas" w:hAnsi="Consolas"/>
          <w:color w:val="000000"/>
          <w:sz w:val="18"/>
          <w:szCs w:val="18"/>
        </w:rPr>
        <w:t>)</w:t>
      </w:r>
    </w:p>
    <w:p w14:paraId="092D7EC6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000000"/>
          <w:sz w:val="18"/>
          <w:szCs w:val="18"/>
        </w:rPr>
        <w:tab/>
      </w:r>
      <w:r w:rsidRPr="00D53223">
        <w:rPr>
          <w:rFonts w:ascii="Consolas" w:hAnsi="Consolas"/>
          <w:color w:val="646464"/>
          <w:sz w:val="18"/>
          <w:szCs w:val="18"/>
        </w:rPr>
        <w:t>@JoinColumn</w:t>
      </w:r>
      <w:r w:rsidRPr="00D53223">
        <w:rPr>
          <w:rFonts w:ascii="Consolas" w:hAnsi="Consolas"/>
          <w:color w:val="000000"/>
          <w:sz w:val="18"/>
          <w:szCs w:val="18"/>
        </w:rPr>
        <w:t xml:space="preserve">(name = </w:t>
      </w:r>
      <w:r w:rsidRPr="00D53223">
        <w:rPr>
          <w:rFonts w:ascii="Consolas" w:hAnsi="Consolas"/>
          <w:color w:val="2A00FF"/>
          <w:sz w:val="18"/>
          <w:szCs w:val="18"/>
        </w:rPr>
        <w:t>"CLIENT_ID"</w:t>
      </w:r>
      <w:r w:rsidRPr="00D53223">
        <w:rPr>
          <w:rFonts w:ascii="Consolas" w:hAnsi="Consolas"/>
          <w:color w:val="000000"/>
          <w:sz w:val="18"/>
          <w:szCs w:val="18"/>
        </w:rPr>
        <w:t>)</w:t>
      </w:r>
    </w:p>
    <w:p w14:paraId="31651778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000000"/>
          <w:sz w:val="18"/>
          <w:szCs w:val="18"/>
        </w:rPr>
        <w:tab/>
      </w:r>
      <w:r w:rsidRPr="00D5322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53223">
        <w:rPr>
          <w:rFonts w:ascii="Consolas" w:hAnsi="Consolas"/>
          <w:color w:val="000000"/>
          <w:sz w:val="18"/>
          <w:szCs w:val="18"/>
        </w:rPr>
        <w:t xml:space="preserve"> Client </w:t>
      </w:r>
      <w:r w:rsidRPr="00D53223">
        <w:rPr>
          <w:rFonts w:ascii="Consolas" w:hAnsi="Consolas"/>
          <w:color w:val="0000C0"/>
          <w:sz w:val="18"/>
          <w:szCs w:val="18"/>
        </w:rPr>
        <w:t>client</w:t>
      </w:r>
      <w:r w:rsidRPr="00D53223">
        <w:rPr>
          <w:rFonts w:ascii="Consolas" w:hAnsi="Consolas"/>
          <w:color w:val="000000"/>
          <w:sz w:val="18"/>
          <w:szCs w:val="18"/>
        </w:rPr>
        <w:t>;</w:t>
      </w:r>
    </w:p>
    <w:p w14:paraId="0E423083" w14:textId="77777777" w:rsidR="00D53223" w:rsidRPr="00D53223" w:rsidRDefault="00D53223" w:rsidP="00D532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53223">
        <w:rPr>
          <w:rFonts w:ascii="Consolas" w:hAnsi="Consolas"/>
          <w:color w:val="000000"/>
          <w:sz w:val="18"/>
          <w:szCs w:val="18"/>
        </w:rPr>
        <w:t>}</w:t>
      </w:r>
    </w:p>
    <w:p w14:paraId="1C4BC3DF" w14:textId="61FE97F2" w:rsidR="00D53223" w:rsidRDefault="00DE25EF" w:rsidP="00DE25EF">
      <w:pPr>
        <w:pStyle w:val="TPnormalpuce1"/>
        <w:numPr>
          <w:ilvl w:val="1"/>
          <w:numId w:val="15"/>
        </w:numPr>
      </w:pPr>
      <w:r>
        <w:t>Poser l’annotation @ManyToOne</w:t>
      </w:r>
    </w:p>
    <w:p w14:paraId="5A6BDF35" w14:textId="3E3D0978" w:rsidR="00DE25EF" w:rsidRDefault="00DE25EF" w:rsidP="00DE25EF">
      <w:pPr>
        <w:pStyle w:val="TPnormalpuce1"/>
        <w:numPr>
          <w:ilvl w:val="1"/>
          <w:numId w:val="15"/>
        </w:numPr>
      </w:pPr>
      <w:r>
        <w:t>Si le Client est créé, mis à jour ; il faut le sauver en même temps que le panier. Donc ajout du paramètre cascade : PERSIST, MERGE et REFRESH</w:t>
      </w:r>
    </w:p>
    <w:p w14:paraId="2DEA4136" w14:textId="65172BB2" w:rsidR="00DE25EF" w:rsidRDefault="00DE25EF" w:rsidP="00DE25EF">
      <w:pPr>
        <w:pStyle w:val="TPnormalpuce1"/>
        <w:numPr>
          <w:ilvl w:val="1"/>
          <w:numId w:val="15"/>
        </w:numPr>
      </w:pPr>
      <w:r>
        <w:t>Il est</w:t>
      </w:r>
      <w:r w:rsidR="002B2001">
        <w:t xml:space="preserve"> intéressant de le charger en même temps que son panier. Donc fetch a EAGER</w:t>
      </w:r>
    </w:p>
    <w:p w14:paraId="6677AA36" w14:textId="5F0FF497" w:rsidR="002B2001" w:rsidRDefault="002B2001" w:rsidP="00DE25EF">
      <w:pPr>
        <w:pStyle w:val="TPnormalpuce1"/>
        <w:numPr>
          <w:ilvl w:val="1"/>
          <w:numId w:val="15"/>
        </w:numPr>
      </w:pPr>
      <w:r>
        <w:t>Enfin, poser @JoinColumn pour préciser la colonne en table</w:t>
      </w:r>
    </w:p>
    <w:p w14:paraId="604B84EB" w14:textId="77777777" w:rsidR="00D53223" w:rsidRPr="008D7E77" w:rsidRDefault="00D53223" w:rsidP="00D53223"/>
    <w:p w14:paraId="6B3BE121" w14:textId="77777777" w:rsidR="00565AD3" w:rsidRDefault="00565AD3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38C8C58E" w14:textId="14786EB5" w:rsidR="00674859" w:rsidRPr="008D7E77" w:rsidRDefault="00674859" w:rsidP="00674859">
      <w:pPr>
        <w:pStyle w:val="TPnormalpuce1"/>
        <w:numPr>
          <w:ilvl w:val="0"/>
          <w:numId w:val="39"/>
        </w:numPr>
      </w:pPr>
      <w:r w:rsidRPr="008D7E77">
        <w:lastRenderedPageBreak/>
        <w:t>Une classe de tests unitaires appelée TestManyToOnePanierClient vous est fournie</w:t>
      </w:r>
    </w:p>
    <w:p w14:paraId="7E437820" w14:textId="77777777" w:rsidR="00BF26C2" w:rsidRPr="00D61407" w:rsidRDefault="00BF26C2" w:rsidP="00BF26C2">
      <w:pPr>
        <w:pStyle w:val="TPnormalpuce1"/>
        <w:numPr>
          <w:ilvl w:val="1"/>
          <w:numId w:val="15"/>
        </w:numPr>
      </w:pPr>
      <w:r>
        <w:t>Copier la classe dans le package fr.eni.cave.association des tests Java</w:t>
      </w:r>
    </w:p>
    <w:p w14:paraId="5F3A80EC" w14:textId="77777777" w:rsidR="00674859" w:rsidRPr="008D7E77" w:rsidRDefault="00674859" w:rsidP="00674859">
      <w:pPr>
        <w:pStyle w:val="TPnormalpuce1"/>
      </w:pPr>
      <w:r w:rsidRPr="008D7E77">
        <w:t>En vous aidant des tests unitaires des démonstrations et des TP précédents</w:t>
      </w:r>
    </w:p>
    <w:p w14:paraId="6270CDAD" w14:textId="77777777" w:rsidR="00674859" w:rsidRPr="008D7E77" w:rsidRDefault="00674859" w:rsidP="00674859">
      <w:pPr>
        <w:pStyle w:val="TPnormalpuce1"/>
      </w:pPr>
      <w:r w:rsidRPr="008D7E77">
        <w:t>Créer 3 tests unitaires :</w:t>
      </w:r>
    </w:p>
    <w:p w14:paraId="1C8F4DED" w14:textId="77777777" w:rsidR="00674859" w:rsidRPr="008D7E77" w:rsidRDefault="00674859" w:rsidP="00674859">
      <w:pPr>
        <w:pStyle w:val="TPnormalpuce1"/>
        <w:numPr>
          <w:ilvl w:val="1"/>
          <w:numId w:val="15"/>
        </w:numPr>
      </w:pPr>
      <w:r w:rsidRPr="008D7E77">
        <w:t xml:space="preserve">test_save_1panier </w:t>
      </w:r>
      <w:r w:rsidRPr="008D7E77">
        <w:sym w:font="Wingdings" w:char="F0E0"/>
      </w:r>
      <w:r w:rsidRPr="008D7E77">
        <w:t xml:space="preserve"> sauvegarde un Panier et son Client associé</w:t>
      </w:r>
    </w:p>
    <w:p w14:paraId="40AD3C0A" w14:textId="77777777" w:rsidR="00674859" w:rsidRPr="008D7E77" w:rsidRDefault="00674859" w:rsidP="00674859">
      <w:pPr>
        <w:pStyle w:val="TPnormalpuce1"/>
        <w:numPr>
          <w:ilvl w:val="1"/>
          <w:numId w:val="15"/>
        </w:numPr>
      </w:pPr>
      <w:r w:rsidRPr="008D7E77">
        <w:t xml:space="preserve">test_save_paniers_unClient </w:t>
      </w:r>
      <w:r w:rsidRPr="008D7E77">
        <w:sym w:font="Wingdings" w:char="F0E0"/>
      </w:r>
      <w:r w:rsidRPr="008D7E77">
        <w:t xml:space="preserve"> sauvegarder plusieurs Panier d’un même Client</w:t>
      </w:r>
    </w:p>
    <w:p w14:paraId="50E51549" w14:textId="77777777" w:rsidR="00674859" w:rsidRDefault="00674859" w:rsidP="00674859">
      <w:pPr>
        <w:pStyle w:val="TPnormalpuce1"/>
        <w:numPr>
          <w:ilvl w:val="1"/>
          <w:numId w:val="15"/>
        </w:numPr>
      </w:pPr>
      <w:r w:rsidRPr="008D7E77">
        <w:t xml:space="preserve">test_delete </w:t>
      </w:r>
      <w:r w:rsidRPr="008D7E77">
        <w:sym w:font="Wingdings" w:char="F0E0"/>
      </w:r>
      <w:r w:rsidRPr="008D7E77">
        <w:t xml:space="preserve"> montrer que supprimer le Client ne supprime pas les Panier</w:t>
      </w:r>
    </w:p>
    <w:p w14:paraId="4981CF70" w14:textId="77777777" w:rsidR="00A430EF" w:rsidRDefault="00A430EF" w:rsidP="00A430EF"/>
    <w:p w14:paraId="2247BD8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342066">
        <w:rPr>
          <w:rFonts w:ascii="Consolas" w:hAnsi="Consolas"/>
          <w:color w:val="000000"/>
          <w:sz w:val="18"/>
          <w:szCs w:val="18"/>
        </w:rPr>
        <w:t xml:space="preserve"> fr.eni.cave.association;</w:t>
      </w:r>
    </w:p>
    <w:p w14:paraId="1933D2E5" w14:textId="51D8ACD3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742E529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22411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646464"/>
          <w:sz w:val="18"/>
          <w:szCs w:val="18"/>
        </w:rPr>
        <w:t>@Slf4j</w:t>
      </w:r>
    </w:p>
    <w:p w14:paraId="2D27129A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646464"/>
          <w:sz w:val="18"/>
          <w:szCs w:val="18"/>
        </w:rPr>
        <w:t>@DataJpaTest</w:t>
      </w:r>
    </w:p>
    <w:p w14:paraId="4F016739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42066">
        <w:rPr>
          <w:rFonts w:ascii="Consolas" w:hAnsi="Consolas"/>
          <w:color w:val="000000"/>
          <w:sz w:val="18"/>
          <w:szCs w:val="18"/>
        </w:rPr>
        <w:t xml:space="preserve"> </w:t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42066">
        <w:rPr>
          <w:rFonts w:ascii="Consolas" w:hAnsi="Consolas"/>
          <w:color w:val="000000"/>
          <w:sz w:val="18"/>
          <w:szCs w:val="18"/>
        </w:rPr>
        <w:t xml:space="preserve"> TestManyToOnePanierClient {</w:t>
      </w:r>
    </w:p>
    <w:p w14:paraId="03E1E847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46464"/>
          <w:sz w:val="18"/>
          <w:szCs w:val="18"/>
        </w:rPr>
        <w:t>@Autowired</w:t>
      </w:r>
    </w:p>
    <w:p w14:paraId="0C9894DB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42066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342066">
        <w:rPr>
          <w:rFonts w:ascii="Consolas" w:hAnsi="Consolas"/>
          <w:color w:val="0000C0"/>
          <w:sz w:val="18"/>
          <w:szCs w:val="18"/>
        </w:rPr>
        <w:t>entityManager</w:t>
      </w:r>
      <w:r w:rsidRPr="00342066">
        <w:rPr>
          <w:rFonts w:ascii="Consolas" w:hAnsi="Consolas"/>
          <w:color w:val="000000"/>
          <w:sz w:val="18"/>
          <w:szCs w:val="18"/>
        </w:rPr>
        <w:t>;</w:t>
      </w:r>
    </w:p>
    <w:p w14:paraId="54935DB7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47F0C4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46464"/>
          <w:sz w:val="18"/>
          <w:szCs w:val="18"/>
        </w:rPr>
        <w:t>@Autowired</w:t>
      </w:r>
    </w:p>
    <w:p w14:paraId="0905B3C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  <w:t xml:space="preserve">PanierRepository </w:t>
      </w:r>
      <w:r w:rsidRPr="00342066">
        <w:rPr>
          <w:rFonts w:ascii="Consolas" w:hAnsi="Consolas"/>
          <w:color w:val="0000C0"/>
          <w:sz w:val="18"/>
          <w:szCs w:val="18"/>
        </w:rPr>
        <w:t>panierRepository</w:t>
      </w:r>
      <w:r w:rsidRPr="00342066">
        <w:rPr>
          <w:rFonts w:ascii="Consolas" w:hAnsi="Consolas"/>
          <w:color w:val="000000"/>
          <w:sz w:val="18"/>
          <w:szCs w:val="18"/>
        </w:rPr>
        <w:t>;</w:t>
      </w:r>
    </w:p>
    <w:p w14:paraId="3ACE28B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1FDBFE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46464"/>
          <w:sz w:val="18"/>
          <w:szCs w:val="18"/>
        </w:rPr>
        <w:t>@Autowired</w:t>
      </w:r>
    </w:p>
    <w:p w14:paraId="4EB7508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  <w:t xml:space="preserve">BouteilleRepository </w:t>
      </w:r>
      <w:r w:rsidRPr="00342066">
        <w:rPr>
          <w:rFonts w:ascii="Consolas" w:hAnsi="Consolas"/>
          <w:color w:val="0000C0"/>
          <w:sz w:val="18"/>
          <w:szCs w:val="18"/>
        </w:rPr>
        <w:t>bouteilleRepository</w:t>
      </w:r>
      <w:r w:rsidRPr="00342066">
        <w:rPr>
          <w:rFonts w:ascii="Consolas" w:hAnsi="Consolas"/>
          <w:color w:val="000000"/>
          <w:sz w:val="18"/>
          <w:szCs w:val="18"/>
        </w:rPr>
        <w:t>;</w:t>
      </w:r>
    </w:p>
    <w:p w14:paraId="6998A4C1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</w:p>
    <w:p w14:paraId="1FF560E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46464"/>
          <w:sz w:val="18"/>
          <w:szCs w:val="18"/>
        </w:rPr>
        <w:t>@Autowired</w:t>
      </w:r>
    </w:p>
    <w:p w14:paraId="23940B4A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  <w:t xml:space="preserve">ClientRepository </w:t>
      </w:r>
      <w:r w:rsidRPr="00342066">
        <w:rPr>
          <w:rFonts w:ascii="Consolas" w:hAnsi="Consolas"/>
          <w:color w:val="0000C0"/>
          <w:sz w:val="18"/>
          <w:szCs w:val="18"/>
        </w:rPr>
        <w:t>clientRepository</w:t>
      </w:r>
      <w:r w:rsidRPr="00342066">
        <w:rPr>
          <w:rFonts w:ascii="Consolas" w:hAnsi="Consolas"/>
          <w:color w:val="000000"/>
          <w:sz w:val="18"/>
          <w:szCs w:val="18"/>
        </w:rPr>
        <w:t>;</w:t>
      </w:r>
    </w:p>
    <w:p w14:paraId="0181C94A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4BB62C4" w14:textId="396A5436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46464"/>
          <w:sz w:val="18"/>
          <w:szCs w:val="18"/>
        </w:rPr>
        <w:t>…</w:t>
      </w:r>
    </w:p>
    <w:p w14:paraId="13C8C97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46464"/>
          <w:sz w:val="18"/>
          <w:szCs w:val="18"/>
        </w:rPr>
        <w:t>@Test</w:t>
      </w:r>
    </w:p>
    <w:p w14:paraId="18E52F39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42066">
        <w:rPr>
          <w:rFonts w:ascii="Consolas" w:hAnsi="Consolas"/>
          <w:color w:val="000000"/>
          <w:sz w:val="18"/>
          <w:szCs w:val="18"/>
        </w:rPr>
        <w:t xml:space="preserve"> </w:t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342066">
        <w:rPr>
          <w:rFonts w:ascii="Consolas" w:hAnsi="Consolas"/>
          <w:color w:val="000000"/>
          <w:sz w:val="18"/>
          <w:szCs w:val="18"/>
        </w:rPr>
        <w:t xml:space="preserve"> test_save_1panier() {</w:t>
      </w:r>
    </w:p>
    <w:p w14:paraId="2B516D8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List&lt;Bouteille&gt; </w:t>
      </w:r>
      <w:r w:rsidRPr="00342066">
        <w:rPr>
          <w:rFonts w:ascii="Consolas" w:hAnsi="Consolas"/>
          <w:color w:val="6A3E3E"/>
          <w:sz w:val="18"/>
          <w:szCs w:val="18"/>
        </w:rPr>
        <w:t>bouteilles</w:t>
      </w:r>
      <w:r w:rsidRPr="00342066">
        <w:rPr>
          <w:rFonts w:ascii="Consolas" w:hAnsi="Consolas"/>
          <w:color w:val="000000"/>
          <w:sz w:val="18"/>
          <w:szCs w:val="18"/>
        </w:rPr>
        <w:t xml:space="preserve"> = </w:t>
      </w:r>
      <w:r w:rsidRPr="00342066">
        <w:rPr>
          <w:rFonts w:ascii="Consolas" w:hAnsi="Consolas"/>
          <w:color w:val="0000C0"/>
          <w:sz w:val="18"/>
          <w:szCs w:val="18"/>
        </w:rPr>
        <w:t>bouteilleRepository</w:t>
      </w:r>
      <w:r w:rsidRPr="00342066">
        <w:rPr>
          <w:rFonts w:ascii="Consolas" w:hAnsi="Consolas"/>
          <w:color w:val="000000"/>
          <w:sz w:val="18"/>
          <w:szCs w:val="18"/>
        </w:rPr>
        <w:t>.findAll();</w:t>
      </w:r>
    </w:p>
    <w:p w14:paraId="6DE2D8D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bouteilles</w:t>
      </w:r>
      <w:r w:rsidRPr="00342066">
        <w:rPr>
          <w:rFonts w:ascii="Consolas" w:hAnsi="Consolas"/>
          <w:color w:val="000000"/>
          <w:sz w:val="18"/>
          <w:szCs w:val="18"/>
        </w:rPr>
        <w:t>).isNotNull();</w:t>
      </w:r>
    </w:p>
    <w:p w14:paraId="32A65873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bouteilles</w:t>
      </w:r>
      <w:r w:rsidRPr="00342066">
        <w:rPr>
          <w:rFonts w:ascii="Consolas" w:hAnsi="Consolas"/>
          <w:color w:val="000000"/>
          <w:sz w:val="18"/>
          <w:szCs w:val="18"/>
        </w:rPr>
        <w:t>).isNotEmpty();</w:t>
      </w:r>
    </w:p>
    <w:p w14:paraId="329BF63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bouteilles</w:t>
      </w:r>
      <w:r w:rsidRPr="00342066">
        <w:rPr>
          <w:rFonts w:ascii="Consolas" w:hAnsi="Consolas"/>
          <w:color w:val="000000"/>
          <w:sz w:val="18"/>
          <w:szCs w:val="18"/>
        </w:rPr>
        <w:t>.size()).isEqualTo(2);</w:t>
      </w:r>
    </w:p>
    <w:p w14:paraId="2442606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179D60B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Client </w:t>
      </w:r>
      <w:r w:rsidRPr="00342066">
        <w:rPr>
          <w:rFonts w:ascii="Consolas" w:hAnsi="Consolas"/>
          <w:color w:val="6A3E3E"/>
          <w:sz w:val="18"/>
          <w:szCs w:val="18"/>
        </w:rPr>
        <w:t>client</w:t>
      </w:r>
      <w:r w:rsidRPr="00342066">
        <w:rPr>
          <w:rFonts w:ascii="Consolas" w:hAnsi="Consolas"/>
          <w:color w:val="000000"/>
          <w:sz w:val="18"/>
          <w:szCs w:val="18"/>
        </w:rPr>
        <w:t xml:space="preserve"> = Client</w:t>
      </w:r>
    </w:p>
    <w:p w14:paraId="5A15306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</w:t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342066">
        <w:rPr>
          <w:rFonts w:ascii="Consolas" w:hAnsi="Consolas"/>
          <w:color w:val="000000"/>
          <w:sz w:val="18"/>
          <w:szCs w:val="18"/>
        </w:rPr>
        <w:t>()</w:t>
      </w:r>
    </w:p>
    <w:p w14:paraId="79EF838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.pseudo(</w:t>
      </w:r>
      <w:r w:rsidRPr="00342066">
        <w:rPr>
          <w:rFonts w:ascii="Consolas" w:hAnsi="Consolas"/>
          <w:color w:val="2A00FF"/>
          <w:sz w:val="18"/>
          <w:szCs w:val="18"/>
        </w:rPr>
        <w:t>"bobeponge@email.fr"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74970D77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.password(</w:t>
      </w:r>
      <w:r w:rsidRPr="00342066">
        <w:rPr>
          <w:rFonts w:ascii="Consolas" w:hAnsi="Consolas"/>
          <w:color w:val="2A00FF"/>
          <w:sz w:val="18"/>
          <w:szCs w:val="18"/>
        </w:rPr>
        <w:t>"carré"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61EC8CA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.nom(</w:t>
      </w:r>
      <w:r w:rsidRPr="00342066">
        <w:rPr>
          <w:rFonts w:ascii="Consolas" w:hAnsi="Consolas"/>
          <w:color w:val="2A00FF"/>
          <w:sz w:val="18"/>
          <w:szCs w:val="18"/>
        </w:rPr>
        <w:t>"Eponge"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4ADC0D2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.prenom(</w:t>
      </w:r>
      <w:r w:rsidRPr="00342066">
        <w:rPr>
          <w:rFonts w:ascii="Consolas" w:hAnsi="Consolas"/>
          <w:color w:val="2A00FF"/>
          <w:sz w:val="18"/>
          <w:szCs w:val="18"/>
        </w:rPr>
        <w:t>"Bob"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76F24785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.adresse(Adresse</w:t>
      </w:r>
    </w:p>
    <w:p w14:paraId="47AEA0CB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</w:t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342066">
        <w:rPr>
          <w:rFonts w:ascii="Consolas" w:hAnsi="Consolas"/>
          <w:color w:val="000000"/>
          <w:sz w:val="18"/>
          <w:szCs w:val="18"/>
        </w:rPr>
        <w:t>()</w:t>
      </w:r>
    </w:p>
    <w:p w14:paraId="115B5FBE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.rue(</w:t>
      </w:r>
      <w:r w:rsidRPr="00342066">
        <w:rPr>
          <w:rFonts w:ascii="Consolas" w:hAnsi="Consolas"/>
          <w:color w:val="2A00FF"/>
          <w:sz w:val="18"/>
          <w:szCs w:val="18"/>
        </w:rPr>
        <w:t>"Sous la mer"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7974C74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.codePostal(</w:t>
      </w:r>
      <w:r w:rsidRPr="00342066">
        <w:rPr>
          <w:rFonts w:ascii="Consolas" w:hAnsi="Consolas"/>
          <w:color w:val="2A00FF"/>
          <w:sz w:val="18"/>
          <w:szCs w:val="18"/>
        </w:rPr>
        <w:t>"35000"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100CCA2E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.ville(</w:t>
      </w:r>
      <w:r w:rsidRPr="00342066">
        <w:rPr>
          <w:rFonts w:ascii="Consolas" w:hAnsi="Consolas"/>
          <w:color w:val="2A00FF"/>
          <w:sz w:val="18"/>
          <w:szCs w:val="18"/>
        </w:rPr>
        <w:t>"Rennes"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55B4F7CA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.build())</w:t>
      </w:r>
    </w:p>
    <w:p w14:paraId="1A92D94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0EA5301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231980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Panier </w:t>
      </w:r>
      <w:r w:rsidRPr="00342066">
        <w:rPr>
          <w:rFonts w:ascii="Consolas" w:hAnsi="Consolas"/>
          <w:color w:val="6A3E3E"/>
          <w:sz w:val="18"/>
          <w:szCs w:val="18"/>
        </w:rPr>
        <w:t>panier</w:t>
      </w:r>
      <w:r w:rsidRPr="00342066">
        <w:rPr>
          <w:rFonts w:ascii="Consolas" w:hAnsi="Consolas"/>
          <w:color w:val="000000"/>
          <w:sz w:val="18"/>
          <w:szCs w:val="18"/>
        </w:rPr>
        <w:t xml:space="preserve"> = </w:t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342066">
        <w:rPr>
          <w:rFonts w:ascii="Consolas" w:hAnsi="Consolas"/>
          <w:color w:val="000000"/>
          <w:sz w:val="18"/>
          <w:szCs w:val="18"/>
        </w:rPr>
        <w:t xml:space="preserve"> Panier();</w:t>
      </w:r>
    </w:p>
    <w:p w14:paraId="73A2F413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342066">
        <w:rPr>
          <w:rFonts w:ascii="Consolas" w:hAnsi="Consolas"/>
          <w:color w:val="6A3E3E"/>
          <w:sz w:val="18"/>
          <w:szCs w:val="18"/>
        </w:rPr>
        <w:t>b1</w:t>
      </w:r>
      <w:r w:rsidRPr="00342066">
        <w:rPr>
          <w:rFonts w:ascii="Consolas" w:hAnsi="Consolas"/>
          <w:color w:val="000000"/>
          <w:sz w:val="18"/>
          <w:szCs w:val="18"/>
        </w:rPr>
        <w:t xml:space="preserve"> = </w:t>
      </w:r>
      <w:r w:rsidRPr="00342066">
        <w:rPr>
          <w:rFonts w:ascii="Consolas" w:hAnsi="Consolas"/>
          <w:color w:val="6A3E3E"/>
          <w:sz w:val="18"/>
          <w:szCs w:val="18"/>
        </w:rPr>
        <w:t>bouteilles</w:t>
      </w:r>
      <w:r w:rsidRPr="00342066">
        <w:rPr>
          <w:rFonts w:ascii="Consolas" w:hAnsi="Consolas"/>
          <w:color w:val="000000"/>
          <w:sz w:val="18"/>
          <w:szCs w:val="18"/>
        </w:rPr>
        <w:t>.get(0);</w:t>
      </w:r>
    </w:p>
    <w:p w14:paraId="4D7A7683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342066">
        <w:rPr>
          <w:rFonts w:ascii="Consolas" w:hAnsi="Consolas"/>
          <w:color w:val="000000"/>
          <w:sz w:val="18"/>
          <w:szCs w:val="18"/>
        </w:rPr>
        <w:t xml:space="preserve"> </w:t>
      </w:r>
      <w:r w:rsidRPr="00342066">
        <w:rPr>
          <w:rFonts w:ascii="Consolas" w:hAnsi="Consolas"/>
          <w:color w:val="6A3E3E"/>
          <w:sz w:val="18"/>
          <w:szCs w:val="18"/>
        </w:rPr>
        <w:t>qte</w:t>
      </w:r>
      <w:r w:rsidRPr="00342066">
        <w:rPr>
          <w:rFonts w:ascii="Consolas" w:hAnsi="Consolas"/>
          <w:color w:val="000000"/>
          <w:sz w:val="18"/>
          <w:szCs w:val="18"/>
        </w:rPr>
        <w:t xml:space="preserve"> = 3;</w:t>
      </w:r>
    </w:p>
    <w:p w14:paraId="6E2151E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LignePanier </w:t>
      </w:r>
      <w:r w:rsidRPr="00342066">
        <w:rPr>
          <w:rFonts w:ascii="Consolas" w:hAnsi="Consolas"/>
          <w:color w:val="6A3E3E"/>
          <w:sz w:val="18"/>
          <w:szCs w:val="18"/>
        </w:rPr>
        <w:t>lp1</w:t>
      </w:r>
      <w:r w:rsidRPr="00342066">
        <w:rPr>
          <w:rFonts w:ascii="Consolas" w:hAnsi="Consolas"/>
          <w:color w:val="000000"/>
          <w:sz w:val="18"/>
          <w:szCs w:val="18"/>
        </w:rPr>
        <w:t xml:space="preserve"> = LignePanier</w:t>
      </w:r>
    </w:p>
    <w:p w14:paraId="0F512F9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</w:t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342066">
        <w:rPr>
          <w:rFonts w:ascii="Consolas" w:hAnsi="Consolas"/>
          <w:color w:val="000000"/>
          <w:sz w:val="18"/>
          <w:szCs w:val="18"/>
        </w:rPr>
        <w:t>()</w:t>
      </w:r>
    </w:p>
    <w:p w14:paraId="389A9D53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.bouteille(</w:t>
      </w:r>
      <w:r w:rsidRPr="00342066">
        <w:rPr>
          <w:rFonts w:ascii="Consolas" w:hAnsi="Consolas"/>
          <w:color w:val="6A3E3E"/>
          <w:sz w:val="18"/>
          <w:szCs w:val="18"/>
        </w:rPr>
        <w:t>b1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1E925637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.quantite(</w:t>
      </w:r>
      <w:r w:rsidRPr="00342066">
        <w:rPr>
          <w:rFonts w:ascii="Consolas" w:hAnsi="Consolas"/>
          <w:color w:val="6A3E3E"/>
          <w:sz w:val="18"/>
          <w:szCs w:val="18"/>
        </w:rPr>
        <w:t>qte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6F02466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.prix(</w:t>
      </w:r>
      <w:r w:rsidRPr="00342066">
        <w:rPr>
          <w:rFonts w:ascii="Consolas" w:hAnsi="Consolas"/>
          <w:color w:val="6A3E3E"/>
          <w:sz w:val="18"/>
          <w:szCs w:val="18"/>
        </w:rPr>
        <w:t>qte</w:t>
      </w:r>
      <w:r w:rsidRPr="00342066">
        <w:rPr>
          <w:rFonts w:ascii="Consolas" w:hAnsi="Consolas"/>
          <w:color w:val="000000"/>
          <w:sz w:val="18"/>
          <w:szCs w:val="18"/>
        </w:rPr>
        <w:t xml:space="preserve"> * </w:t>
      </w:r>
      <w:r w:rsidRPr="00342066">
        <w:rPr>
          <w:rFonts w:ascii="Consolas" w:hAnsi="Consolas"/>
          <w:color w:val="6A3E3E"/>
          <w:sz w:val="18"/>
          <w:szCs w:val="18"/>
        </w:rPr>
        <w:t>b1</w:t>
      </w:r>
      <w:r w:rsidRPr="00342066">
        <w:rPr>
          <w:rFonts w:ascii="Consolas" w:hAnsi="Consolas"/>
          <w:color w:val="000000"/>
          <w:sz w:val="18"/>
          <w:szCs w:val="18"/>
        </w:rPr>
        <w:t>.getPrix())</w:t>
      </w:r>
    </w:p>
    <w:p w14:paraId="4553059A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1D0AC34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A3E3E"/>
          <w:sz w:val="18"/>
          <w:szCs w:val="18"/>
        </w:rPr>
        <w:t>panier</w:t>
      </w:r>
      <w:r w:rsidRPr="00342066">
        <w:rPr>
          <w:rFonts w:ascii="Consolas" w:hAnsi="Consolas"/>
          <w:color w:val="000000"/>
          <w:sz w:val="18"/>
          <w:szCs w:val="18"/>
        </w:rPr>
        <w:t>.getLignesPanier().add(</w:t>
      </w:r>
      <w:r w:rsidRPr="00342066">
        <w:rPr>
          <w:rFonts w:ascii="Consolas" w:hAnsi="Consolas"/>
          <w:color w:val="6A3E3E"/>
          <w:sz w:val="18"/>
          <w:szCs w:val="18"/>
        </w:rPr>
        <w:t>lp1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40F26EE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A3E3E"/>
          <w:sz w:val="18"/>
          <w:szCs w:val="18"/>
        </w:rPr>
        <w:t>panier</w:t>
      </w:r>
      <w:r w:rsidRPr="00342066">
        <w:rPr>
          <w:rFonts w:ascii="Consolas" w:hAnsi="Consolas"/>
          <w:color w:val="000000"/>
          <w:sz w:val="18"/>
          <w:szCs w:val="18"/>
        </w:rPr>
        <w:t>.setPrixTotal(</w:t>
      </w:r>
      <w:r w:rsidRPr="00342066">
        <w:rPr>
          <w:rFonts w:ascii="Consolas" w:hAnsi="Consolas"/>
          <w:color w:val="6A3E3E"/>
          <w:sz w:val="18"/>
          <w:szCs w:val="18"/>
        </w:rPr>
        <w:t>lp1</w:t>
      </w:r>
      <w:r w:rsidRPr="00342066">
        <w:rPr>
          <w:rFonts w:ascii="Consolas" w:hAnsi="Consolas"/>
          <w:color w:val="000000"/>
          <w:sz w:val="18"/>
          <w:szCs w:val="18"/>
        </w:rPr>
        <w:t>.getPrix());</w:t>
      </w:r>
    </w:p>
    <w:p w14:paraId="2F968F2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DFDC9B1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Association ManyToOne</w:t>
      </w:r>
    </w:p>
    <w:p w14:paraId="4C2F69E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A3E3E"/>
          <w:sz w:val="18"/>
          <w:szCs w:val="18"/>
        </w:rPr>
        <w:t>panier</w:t>
      </w:r>
      <w:r w:rsidRPr="00342066">
        <w:rPr>
          <w:rFonts w:ascii="Consolas" w:hAnsi="Consolas"/>
          <w:color w:val="000000"/>
          <w:sz w:val="18"/>
          <w:szCs w:val="18"/>
        </w:rPr>
        <w:t>.setClient(</w:t>
      </w:r>
      <w:r w:rsidRPr="00342066">
        <w:rPr>
          <w:rFonts w:ascii="Consolas" w:hAnsi="Consolas"/>
          <w:color w:val="6A3E3E"/>
          <w:sz w:val="18"/>
          <w:szCs w:val="18"/>
        </w:rPr>
        <w:t>client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51FFDF79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2D032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39DE624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Panier </w:t>
      </w:r>
      <w:r w:rsidRPr="00342066">
        <w:rPr>
          <w:rFonts w:ascii="Consolas" w:hAnsi="Consolas"/>
          <w:color w:val="6A3E3E"/>
          <w:sz w:val="18"/>
          <w:szCs w:val="18"/>
        </w:rPr>
        <w:t>panierDB</w:t>
      </w:r>
      <w:r w:rsidRPr="00342066">
        <w:rPr>
          <w:rFonts w:ascii="Consolas" w:hAnsi="Consolas"/>
          <w:color w:val="000000"/>
          <w:sz w:val="18"/>
          <w:szCs w:val="18"/>
        </w:rPr>
        <w:t xml:space="preserve"> = </w:t>
      </w:r>
      <w:r w:rsidRPr="00342066">
        <w:rPr>
          <w:rFonts w:ascii="Consolas" w:hAnsi="Consolas"/>
          <w:color w:val="0000C0"/>
          <w:sz w:val="18"/>
          <w:szCs w:val="18"/>
        </w:rPr>
        <w:t>panierRepository</w:t>
      </w:r>
      <w:r w:rsidRPr="00342066">
        <w:rPr>
          <w:rFonts w:ascii="Consolas" w:hAnsi="Consolas"/>
          <w:color w:val="000000"/>
          <w:sz w:val="18"/>
          <w:szCs w:val="18"/>
        </w:rPr>
        <w:t>.save(</w:t>
      </w:r>
      <w:r w:rsidRPr="00342066">
        <w:rPr>
          <w:rFonts w:ascii="Consolas" w:hAnsi="Consolas"/>
          <w:color w:val="6A3E3E"/>
          <w:sz w:val="18"/>
          <w:szCs w:val="18"/>
        </w:rPr>
        <w:t>panier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236D34B5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2F8BC159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panierDB</w:t>
      </w:r>
      <w:r w:rsidRPr="00342066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1F8532A6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panierDB</w:t>
      </w:r>
      <w:r w:rsidRPr="00342066">
        <w:rPr>
          <w:rFonts w:ascii="Consolas" w:hAnsi="Consolas"/>
          <w:color w:val="000000"/>
          <w:sz w:val="18"/>
          <w:szCs w:val="18"/>
        </w:rPr>
        <w:t>.getClient()).isNotNull();</w:t>
      </w:r>
    </w:p>
    <w:p w14:paraId="53F4D07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Client </w:t>
      </w:r>
      <w:r w:rsidRPr="00342066">
        <w:rPr>
          <w:rFonts w:ascii="Consolas" w:hAnsi="Consolas"/>
          <w:color w:val="6A3E3E"/>
          <w:sz w:val="18"/>
          <w:szCs w:val="18"/>
        </w:rPr>
        <w:t>clientDB</w:t>
      </w:r>
      <w:r w:rsidRPr="00342066">
        <w:rPr>
          <w:rFonts w:ascii="Consolas" w:hAnsi="Consolas"/>
          <w:color w:val="000000"/>
          <w:sz w:val="18"/>
          <w:szCs w:val="18"/>
        </w:rPr>
        <w:t xml:space="preserve"> = </w:t>
      </w:r>
      <w:r w:rsidRPr="00342066">
        <w:rPr>
          <w:rFonts w:ascii="Consolas" w:hAnsi="Consolas"/>
          <w:color w:val="6A3E3E"/>
          <w:sz w:val="18"/>
          <w:szCs w:val="18"/>
        </w:rPr>
        <w:t>panierDB</w:t>
      </w:r>
      <w:r w:rsidRPr="00342066">
        <w:rPr>
          <w:rFonts w:ascii="Consolas" w:hAnsi="Consolas"/>
          <w:color w:val="000000"/>
          <w:sz w:val="18"/>
          <w:szCs w:val="18"/>
        </w:rPr>
        <w:t>.getClient();</w:t>
      </w:r>
    </w:p>
    <w:p w14:paraId="71ED332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clientDB</w:t>
      </w:r>
      <w:r w:rsidRPr="00342066">
        <w:rPr>
          <w:rFonts w:ascii="Consolas" w:hAnsi="Consolas"/>
          <w:color w:val="000000"/>
          <w:sz w:val="18"/>
          <w:szCs w:val="18"/>
        </w:rPr>
        <w:t>.getPseudo()).isNotNull();</w:t>
      </w:r>
    </w:p>
    <w:p w14:paraId="33CF35AE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42066">
        <w:rPr>
          <w:rFonts w:ascii="Consolas" w:hAnsi="Consolas"/>
          <w:color w:val="000000"/>
          <w:sz w:val="18"/>
          <w:szCs w:val="18"/>
        </w:rPr>
        <w:t>.info(</w:t>
      </w:r>
      <w:r w:rsidRPr="00342066">
        <w:rPr>
          <w:rFonts w:ascii="Consolas" w:hAnsi="Consolas"/>
          <w:color w:val="6A3E3E"/>
          <w:sz w:val="18"/>
          <w:szCs w:val="18"/>
        </w:rPr>
        <w:t>panierDB</w:t>
      </w:r>
      <w:r w:rsidRPr="00342066">
        <w:rPr>
          <w:rFonts w:ascii="Consolas" w:hAnsi="Consolas"/>
          <w:color w:val="000000"/>
          <w:sz w:val="18"/>
          <w:szCs w:val="18"/>
        </w:rPr>
        <w:t>.toString());</w:t>
      </w:r>
    </w:p>
    <w:p w14:paraId="2F4B3325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  <w:t>}</w:t>
      </w:r>
    </w:p>
    <w:p w14:paraId="72F5F199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426EA5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46464"/>
          <w:sz w:val="18"/>
          <w:szCs w:val="18"/>
        </w:rPr>
        <w:t>@Test</w:t>
      </w:r>
    </w:p>
    <w:p w14:paraId="6F9B97B7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42066">
        <w:rPr>
          <w:rFonts w:ascii="Consolas" w:hAnsi="Consolas"/>
          <w:color w:val="000000"/>
          <w:sz w:val="18"/>
          <w:szCs w:val="18"/>
        </w:rPr>
        <w:t xml:space="preserve"> </w:t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342066">
        <w:rPr>
          <w:rFonts w:ascii="Consolas" w:hAnsi="Consolas"/>
          <w:color w:val="000000"/>
          <w:sz w:val="18"/>
          <w:szCs w:val="18"/>
        </w:rPr>
        <w:t xml:space="preserve"> test_save_paniers_unClient() {</w:t>
      </w:r>
    </w:p>
    <w:p w14:paraId="3F183746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Client </w:t>
      </w:r>
      <w:r w:rsidRPr="00342066">
        <w:rPr>
          <w:rFonts w:ascii="Consolas" w:hAnsi="Consolas"/>
          <w:color w:val="6A3E3E"/>
          <w:sz w:val="18"/>
          <w:szCs w:val="18"/>
        </w:rPr>
        <w:t>client</w:t>
      </w:r>
      <w:r w:rsidRPr="00342066">
        <w:rPr>
          <w:rFonts w:ascii="Consolas" w:hAnsi="Consolas"/>
          <w:color w:val="000000"/>
          <w:sz w:val="18"/>
          <w:szCs w:val="18"/>
        </w:rPr>
        <w:t xml:space="preserve"> = Client</w:t>
      </w:r>
    </w:p>
    <w:p w14:paraId="1F0D529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</w:t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342066">
        <w:rPr>
          <w:rFonts w:ascii="Consolas" w:hAnsi="Consolas"/>
          <w:color w:val="000000"/>
          <w:sz w:val="18"/>
          <w:szCs w:val="18"/>
        </w:rPr>
        <w:t>()</w:t>
      </w:r>
    </w:p>
    <w:p w14:paraId="5D25723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.pseudo(</w:t>
      </w:r>
      <w:r w:rsidRPr="00342066">
        <w:rPr>
          <w:rFonts w:ascii="Consolas" w:hAnsi="Consolas"/>
          <w:color w:val="2A00FF"/>
          <w:sz w:val="18"/>
          <w:szCs w:val="18"/>
        </w:rPr>
        <w:t>"bobeponge@email.fr"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009BBD9E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.password(</w:t>
      </w:r>
      <w:r w:rsidRPr="00342066">
        <w:rPr>
          <w:rFonts w:ascii="Consolas" w:hAnsi="Consolas"/>
          <w:color w:val="2A00FF"/>
          <w:sz w:val="18"/>
          <w:szCs w:val="18"/>
        </w:rPr>
        <w:t>"carré"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71C5FFC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.nom(</w:t>
      </w:r>
      <w:r w:rsidRPr="00342066">
        <w:rPr>
          <w:rFonts w:ascii="Consolas" w:hAnsi="Consolas"/>
          <w:color w:val="2A00FF"/>
          <w:sz w:val="18"/>
          <w:szCs w:val="18"/>
        </w:rPr>
        <w:t>"Eponge"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53F1998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.prenom(</w:t>
      </w:r>
      <w:r w:rsidRPr="00342066">
        <w:rPr>
          <w:rFonts w:ascii="Consolas" w:hAnsi="Consolas"/>
          <w:color w:val="2A00FF"/>
          <w:sz w:val="18"/>
          <w:szCs w:val="18"/>
        </w:rPr>
        <w:t>"Bob"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769AE21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.adresse(Adresse</w:t>
      </w:r>
    </w:p>
    <w:p w14:paraId="2EE1AD8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</w:t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342066">
        <w:rPr>
          <w:rFonts w:ascii="Consolas" w:hAnsi="Consolas"/>
          <w:color w:val="000000"/>
          <w:sz w:val="18"/>
          <w:szCs w:val="18"/>
        </w:rPr>
        <w:t>()</w:t>
      </w:r>
    </w:p>
    <w:p w14:paraId="22CC08D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.rue(</w:t>
      </w:r>
      <w:r w:rsidRPr="00342066">
        <w:rPr>
          <w:rFonts w:ascii="Consolas" w:hAnsi="Consolas"/>
          <w:color w:val="2A00FF"/>
          <w:sz w:val="18"/>
          <w:szCs w:val="18"/>
        </w:rPr>
        <w:t>"Sous la mer"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087AE071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.codePostal(</w:t>
      </w:r>
      <w:r w:rsidRPr="00342066">
        <w:rPr>
          <w:rFonts w:ascii="Consolas" w:hAnsi="Consolas"/>
          <w:color w:val="2A00FF"/>
          <w:sz w:val="18"/>
          <w:szCs w:val="18"/>
        </w:rPr>
        <w:t>"35000"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6D011076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.ville(</w:t>
      </w:r>
      <w:r w:rsidRPr="00342066">
        <w:rPr>
          <w:rFonts w:ascii="Consolas" w:hAnsi="Consolas"/>
          <w:color w:val="2A00FF"/>
          <w:sz w:val="18"/>
          <w:szCs w:val="18"/>
        </w:rPr>
        <w:t>"Rennes"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5CE16EA9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.build())</w:t>
      </w:r>
    </w:p>
    <w:p w14:paraId="4F5F238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0FE305F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682A8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Association ManyToOne</w:t>
      </w:r>
    </w:p>
    <w:p w14:paraId="1E350C96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List&lt;Panier&gt; </w:t>
      </w:r>
      <w:r w:rsidRPr="00342066">
        <w:rPr>
          <w:rFonts w:ascii="Consolas" w:hAnsi="Consolas"/>
          <w:color w:val="6A3E3E"/>
          <w:sz w:val="18"/>
          <w:szCs w:val="18"/>
        </w:rPr>
        <w:t>paniers</w:t>
      </w:r>
      <w:r w:rsidRPr="00342066">
        <w:rPr>
          <w:rFonts w:ascii="Consolas" w:hAnsi="Consolas"/>
          <w:color w:val="000000"/>
          <w:sz w:val="18"/>
          <w:szCs w:val="18"/>
        </w:rPr>
        <w:t xml:space="preserve"> = jeuDeDonnees();</w:t>
      </w:r>
    </w:p>
    <w:p w14:paraId="7430942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A3E3E"/>
          <w:sz w:val="18"/>
          <w:szCs w:val="18"/>
        </w:rPr>
        <w:t>paniers</w:t>
      </w:r>
      <w:r w:rsidRPr="00342066">
        <w:rPr>
          <w:rFonts w:ascii="Consolas" w:hAnsi="Consolas"/>
          <w:color w:val="000000"/>
          <w:sz w:val="18"/>
          <w:szCs w:val="18"/>
        </w:rPr>
        <w:t>.forEach(</w:t>
      </w:r>
      <w:r w:rsidRPr="00342066">
        <w:rPr>
          <w:rFonts w:ascii="Consolas" w:hAnsi="Consolas"/>
          <w:color w:val="6A3E3E"/>
          <w:sz w:val="18"/>
          <w:szCs w:val="18"/>
        </w:rPr>
        <w:t>p</w:t>
      </w:r>
      <w:r w:rsidRPr="00342066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06B0AF2E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A3E3E"/>
          <w:sz w:val="18"/>
          <w:szCs w:val="18"/>
        </w:rPr>
        <w:t>p</w:t>
      </w:r>
      <w:r w:rsidRPr="00342066">
        <w:rPr>
          <w:rFonts w:ascii="Consolas" w:hAnsi="Consolas"/>
          <w:color w:val="000000"/>
          <w:sz w:val="18"/>
          <w:szCs w:val="18"/>
        </w:rPr>
        <w:t>.setClient(</w:t>
      </w:r>
      <w:r w:rsidRPr="00342066">
        <w:rPr>
          <w:rFonts w:ascii="Consolas" w:hAnsi="Consolas"/>
          <w:color w:val="6A3E3E"/>
          <w:sz w:val="18"/>
          <w:szCs w:val="18"/>
        </w:rPr>
        <w:t>client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433D39D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});</w:t>
      </w:r>
    </w:p>
    <w:p w14:paraId="1EE208C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76F821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Contexte de la DB</w:t>
      </w:r>
    </w:p>
    <w:p w14:paraId="4F19FB47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A3E3E"/>
          <w:sz w:val="18"/>
          <w:szCs w:val="18"/>
        </w:rPr>
        <w:t>paniers</w:t>
      </w:r>
      <w:r w:rsidRPr="00342066">
        <w:rPr>
          <w:rFonts w:ascii="Consolas" w:hAnsi="Consolas"/>
          <w:color w:val="000000"/>
          <w:sz w:val="18"/>
          <w:szCs w:val="18"/>
        </w:rPr>
        <w:t>.forEach(</w:t>
      </w:r>
      <w:r w:rsidRPr="00342066">
        <w:rPr>
          <w:rFonts w:ascii="Consolas" w:hAnsi="Consolas"/>
          <w:color w:val="6A3E3E"/>
          <w:sz w:val="18"/>
          <w:szCs w:val="18"/>
        </w:rPr>
        <w:t>p</w:t>
      </w:r>
      <w:r w:rsidRPr="00342066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32C9C536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C0"/>
          <w:sz w:val="18"/>
          <w:szCs w:val="18"/>
        </w:rPr>
        <w:t>panierRepository</w:t>
      </w:r>
      <w:r w:rsidRPr="00342066">
        <w:rPr>
          <w:rFonts w:ascii="Consolas" w:hAnsi="Consolas"/>
          <w:color w:val="000000"/>
          <w:sz w:val="18"/>
          <w:szCs w:val="18"/>
        </w:rPr>
        <w:t>.save(</w:t>
      </w:r>
      <w:r w:rsidRPr="00342066">
        <w:rPr>
          <w:rFonts w:ascii="Consolas" w:hAnsi="Consolas"/>
          <w:color w:val="6A3E3E"/>
          <w:sz w:val="18"/>
          <w:szCs w:val="18"/>
        </w:rPr>
        <w:t>p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019F6A1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p</w:t>
      </w:r>
      <w:r w:rsidRPr="00342066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5BB65E35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});</w:t>
      </w:r>
    </w:p>
    <w:p w14:paraId="7E48ED45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</w:p>
    <w:p w14:paraId="4EC36973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39B1448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Client </w:t>
      </w:r>
      <w:r w:rsidRPr="00342066">
        <w:rPr>
          <w:rFonts w:ascii="Consolas" w:hAnsi="Consolas"/>
          <w:color w:val="6A3E3E"/>
          <w:sz w:val="18"/>
          <w:szCs w:val="18"/>
        </w:rPr>
        <w:t>clientDB</w:t>
      </w:r>
      <w:r w:rsidRPr="00342066">
        <w:rPr>
          <w:rFonts w:ascii="Consolas" w:hAnsi="Consolas"/>
          <w:color w:val="000000"/>
          <w:sz w:val="18"/>
          <w:szCs w:val="18"/>
        </w:rPr>
        <w:t xml:space="preserve"> = </w:t>
      </w:r>
      <w:r w:rsidRPr="00342066">
        <w:rPr>
          <w:rFonts w:ascii="Consolas" w:hAnsi="Consolas"/>
          <w:color w:val="0000C0"/>
          <w:sz w:val="18"/>
          <w:szCs w:val="18"/>
        </w:rPr>
        <w:t>entityManager</w:t>
      </w:r>
      <w:r w:rsidRPr="00342066">
        <w:rPr>
          <w:rFonts w:ascii="Consolas" w:hAnsi="Consolas"/>
          <w:color w:val="000000"/>
          <w:sz w:val="18"/>
          <w:szCs w:val="18"/>
        </w:rPr>
        <w:t>.find(Client.</w:t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42066">
        <w:rPr>
          <w:rFonts w:ascii="Consolas" w:hAnsi="Consolas"/>
          <w:color w:val="000000"/>
          <w:sz w:val="18"/>
          <w:szCs w:val="18"/>
        </w:rPr>
        <w:t xml:space="preserve">, </w:t>
      </w:r>
      <w:r w:rsidRPr="00342066">
        <w:rPr>
          <w:rFonts w:ascii="Consolas" w:hAnsi="Consolas"/>
          <w:color w:val="6A3E3E"/>
          <w:sz w:val="18"/>
          <w:szCs w:val="18"/>
        </w:rPr>
        <w:t>client</w:t>
      </w:r>
      <w:r w:rsidRPr="00342066">
        <w:rPr>
          <w:rFonts w:ascii="Consolas" w:hAnsi="Consolas"/>
          <w:color w:val="000000"/>
          <w:sz w:val="18"/>
          <w:szCs w:val="18"/>
        </w:rPr>
        <w:t>.getPseudo());</w:t>
      </w:r>
    </w:p>
    <w:p w14:paraId="609DFFF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Vérification de l'identifiant de l'client</w:t>
      </w:r>
    </w:p>
    <w:p w14:paraId="2872D27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clientDB</w:t>
      </w:r>
      <w:r w:rsidRPr="00342066">
        <w:rPr>
          <w:rFonts w:ascii="Consolas" w:hAnsi="Consolas"/>
          <w:color w:val="000000"/>
          <w:sz w:val="18"/>
          <w:szCs w:val="18"/>
        </w:rPr>
        <w:t>).isNotNull();</w:t>
      </w:r>
    </w:p>
    <w:p w14:paraId="58022B73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49C865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42066">
        <w:rPr>
          <w:rFonts w:ascii="Consolas" w:hAnsi="Consolas"/>
          <w:color w:val="000000"/>
          <w:sz w:val="18"/>
          <w:szCs w:val="18"/>
        </w:rPr>
        <w:t>.info(</w:t>
      </w:r>
      <w:r w:rsidRPr="00342066">
        <w:rPr>
          <w:rFonts w:ascii="Consolas" w:hAnsi="Consolas"/>
          <w:color w:val="6A3E3E"/>
          <w:sz w:val="18"/>
          <w:szCs w:val="18"/>
        </w:rPr>
        <w:t>paniers</w:t>
      </w:r>
      <w:r w:rsidRPr="00342066">
        <w:rPr>
          <w:rFonts w:ascii="Consolas" w:hAnsi="Consolas"/>
          <w:color w:val="000000"/>
          <w:sz w:val="18"/>
          <w:szCs w:val="18"/>
        </w:rPr>
        <w:t>.toString());</w:t>
      </w:r>
    </w:p>
    <w:p w14:paraId="3799C0EE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  <w:t>}</w:t>
      </w:r>
    </w:p>
    <w:p w14:paraId="208B3611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A5E83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46464"/>
          <w:sz w:val="18"/>
          <w:szCs w:val="18"/>
        </w:rPr>
        <w:t>@Test</w:t>
      </w:r>
    </w:p>
    <w:p w14:paraId="52CA6F1B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42066">
        <w:rPr>
          <w:rFonts w:ascii="Consolas" w:hAnsi="Consolas"/>
          <w:color w:val="000000"/>
          <w:sz w:val="18"/>
          <w:szCs w:val="18"/>
        </w:rPr>
        <w:t xml:space="preserve"> </w:t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342066">
        <w:rPr>
          <w:rFonts w:ascii="Consolas" w:hAnsi="Consolas"/>
          <w:color w:val="000000"/>
          <w:sz w:val="18"/>
          <w:szCs w:val="18"/>
        </w:rPr>
        <w:t xml:space="preserve"> test_delete() {</w:t>
      </w:r>
    </w:p>
    <w:p w14:paraId="3B15329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Client </w:t>
      </w:r>
      <w:r w:rsidRPr="00342066">
        <w:rPr>
          <w:rFonts w:ascii="Consolas" w:hAnsi="Consolas"/>
          <w:color w:val="6A3E3E"/>
          <w:sz w:val="18"/>
          <w:szCs w:val="18"/>
        </w:rPr>
        <w:t>client</w:t>
      </w:r>
      <w:r w:rsidRPr="00342066">
        <w:rPr>
          <w:rFonts w:ascii="Consolas" w:hAnsi="Consolas"/>
          <w:color w:val="000000"/>
          <w:sz w:val="18"/>
          <w:szCs w:val="18"/>
        </w:rPr>
        <w:t xml:space="preserve"> = Client</w:t>
      </w:r>
    </w:p>
    <w:p w14:paraId="3742347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</w:t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342066">
        <w:rPr>
          <w:rFonts w:ascii="Consolas" w:hAnsi="Consolas"/>
          <w:color w:val="000000"/>
          <w:sz w:val="18"/>
          <w:szCs w:val="18"/>
        </w:rPr>
        <w:t>()</w:t>
      </w:r>
    </w:p>
    <w:p w14:paraId="01E3141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.pseudo(</w:t>
      </w:r>
      <w:r w:rsidRPr="00342066">
        <w:rPr>
          <w:rFonts w:ascii="Consolas" w:hAnsi="Consolas"/>
          <w:color w:val="2A00FF"/>
          <w:sz w:val="18"/>
          <w:szCs w:val="18"/>
        </w:rPr>
        <w:t>"bobeponge@email.fr"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7F85A66A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.password(</w:t>
      </w:r>
      <w:r w:rsidRPr="00342066">
        <w:rPr>
          <w:rFonts w:ascii="Consolas" w:hAnsi="Consolas"/>
          <w:color w:val="2A00FF"/>
          <w:sz w:val="18"/>
          <w:szCs w:val="18"/>
        </w:rPr>
        <w:t>"carré"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454E3356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.nom(</w:t>
      </w:r>
      <w:r w:rsidRPr="00342066">
        <w:rPr>
          <w:rFonts w:ascii="Consolas" w:hAnsi="Consolas"/>
          <w:color w:val="2A00FF"/>
          <w:sz w:val="18"/>
          <w:szCs w:val="18"/>
        </w:rPr>
        <w:t>"Eponge"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64143A57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.prenom(</w:t>
      </w:r>
      <w:r w:rsidRPr="00342066">
        <w:rPr>
          <w:rFonts w:ascii="Consolas" w:hAnsi="Consolas"/>
          <w:color w:val="2A00FF"/>
          <w:sz w:val="18"/>
          <w:szCs w:val="18"/>
        </w:rPr>
        <w:t>"Bob"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770EFC1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.adresse(Adresse</w:t>
      </w:r>
    </w:p>
    <w:p w14:paraId="14EABC9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</w:t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342066">
        <w:rPr>
          <w:rFonts w:ascii="Consolas" w:hAnsi="Consolas"/>
          <w:color w:val="000000"/>
          <w:sz w:val="18"/>
          <w:szCs w:val="18"/>
        </w:rPr>
        <w:t>()</w:t>
      </w:r>
    </w:p>
    <w:p w14:paraId="0C513DBB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.rue(</w:t>
      </w:r>
      <w:r w:rsidRPr="00342066">
        <w:rPr>
          <w:rFonts w:ascii="Consolas" w:hAnsi="Consolas"/>
          <w:color w:val="2A00FF"/>
          <w:sz w:val="18"/>
          <w:szCs w:val="18"/>
        </w:rPr>
        <w:t>"Sous la mer"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23B9D8B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.codePostal(</w:t>
      </w:r>
      <w:r w:rsidRPr="00342066">
        <w:rPr>
          <w:rFonts w:ascii="Consolas" w:hAnsi="Consolas"/>
          <w:color w:val="2A00FF"/>
          <w:sz w:val="18"/>
          <w:szCs w:val="18"/>
        </w:rPr>
        <w:t>"35000"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2BBCD88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.ville(</w:t>
      </w:r>
      <w:r w:rsidRPr="00342066">
        <w:rPr>
          <w:rFonts w:ascii="Consolas" w:hAnsi="Consolas"/>
          <w:color w:val="2A00FF"/>
          <w:sz w:val="18"/>
          <w:szCs w:val="18"/>
        </w:rPr>
        <w:t>"Rennes"</w:t>
      </w:r>
      <w:r w:rsidRPr="00342066">
        <w:rPr>
          <w:rFonts w:ascii="Consolas" w:hAnsi="Consolas"/>
          <w:color w:val="000000"/>
          <w:sz w:val="18"/>
          <w:szCs w:val="18"/>
        </w:rPr>
        <w:t>)</w:t>
      </w:r>
    </w:p>
    <w:p w14:paraId="06CA7A6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.build())</w:t>
      </w:r>
    </w:p>
    <w:p w14:paraId="20C7457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17C1DED3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8DF549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Association ManyToOne</w:t>
      </w:r>
    </w:p>
    <w:p w14:paraId="7807A09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List&lt;Panier&gt; </w:t>
      </w:r>
      <w:r w:rsidRPr="00342066">
        <w:rPr>
          <w:rFonts w:ascii="Consolas" w:hAnsi="Consolas"/>
          <w:color w:val="6A3E3E"/>
          <w:sz w:val="18"/>
          <w:szCs w:val="18"/>
        </w:rPr>
        <w:t>paniers</w:t>
      </w:r>
      <w:r w:rsidRPr="00342066">
        <w:rPr>
          <w:rFonts w:ascii="Consolas" w:hAnsi="Consolas"/>
          <w:color w:val="000000"/>
          <w:sz w:val="18"/>
          <w:szCs w:val="18"/>
        </w:rPr>
        <w:t xml:space="preserve"> = jeuDeDonnees();</w:t>
      </w:r>
    </w:p>
    <w:p w14:paraId="57A803F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A3E3E"/>
          <w:sz w:val="18"/>
          <w:szCs w:val="18"/>
        </w:rPr>
        <w:t>paniers</w:t>
      </w:r>
      <w:r w:rsidRPr="00342066">
        <w:rPr>
          <w:rFonts w:ascii="Consolas" w:hAnsi="Consolas"/>
          <w:color w:val="000000"/>
          <w:sz w:val="18"/>
          <w:szCs w:val="18"/>
        </w:rPr>
        <w:t>.forEach(</w:t>
      </w:r>
      <w:r w:rsidRPr="00342066">
        <w:rPr>
          <w:rFonts w:ascii="Consolas" w:hAnsi="Consolas"/>
          <w:color w:val="6A3E3E"/>
          <w:sz w:val="18"/>
          <w:szCs w:val="18"/>
        </w:rPr>
        <w:t>p</w:t>
      </w:r>
      <w:r w:rsidRPr="00342066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63ABF49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A3E3E"/>
          <w:sz w:val="18"/>
          <w:szCs w:val="18"/>
        </w:rPr>
        <w:t>p</w:t>
      </w:r>
      <w:r w:rsidRPr="00342066">
        <w:rPr>
          <w:rFonts w:ascii="Consolas" w:hAnsi="Consolas"/>
          <w:color w:val="000000"/>
          <w:sz w:val="18"/>
          <w:szCs w:val="18"/>
        </w:rPr>
        <w:t>.setClient(</w:t>
      </w:r>
      <w:r w:rsidRPr="00342066">
        <w:rPr>
          <w:rFonts w:ascii="Consolas" w:hAnsi="Consolas"/>
          <w:color w:val="6A3E3E"/>
          <w:sz w:val="18"/>
          <w:szCs w:val="18"/>
        </w:rPr>
        <w:t>client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56D4107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});</w:t>
      </w:r>
    </w:p>
    <w:p w14:paraId="20896301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1A7DDC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Contexte de la DB</w:t>
      </w:r>
    </w:p>
    <w:p w14:paraId="2FF4E36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A3E3E"/>
          <w:sz w:val="18"/>
          <w:szCs w:val="18"/>
        </w:rPr>
        <w:t>paniers</w:t>
      </w:r>
      <w:r w:rsidRPr="00342066">
        <w:rPr>
          <w:rFonts w:ascii="Consolas" w:hAnsi="Consolas"/>
          <w:color w:val="000000"/>
          <w:sz w:val="18"/>
          <w:szCs w:val="18"/>
        </w:rPr>
        <w:t>.forEach(</w:t>
      </w:r>
      <w:r w:rsidRPr="00342066">
        <w:rPr>
          <w:rFonts w:ascii="Consolas" w:hAnsi="Consolas"/>
          <w:color w:val="6A3E3E"/>
          <w:sz w:val="18"/>
          <w:szCs w:val="18"/>
        </w:rPr>
        <w:t>p</w:t>
      </w:r>
      <w:r w:rsidRPr="00342066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60C4CFC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C0"/>
          <w:sz w:val="18"/>
          <w:szCs w:val="18"/>
        </w:rPr>
        <w:t>entityManager</w:t>
      </w:r>
      <w:r w:rsidRPr="00342066">
        <w:rPr>
          <w:rFonts w:ascii="Consolas" w:hAnsi="Consolas"/>
          <w:color w:val="000000"/>
          <w:sz w:val="18"/>
          <w:szCs w:val="18"/>
        </w:rPr>
        <w:t>.persist(</w:t>
      </w:r>
      <w:r w:rsidRPr="00342066">
        <w:rPr>
          <w:rFonts w:ascii="Consolas" w:hAnsi="Consolas"/>
          <w:color w:val="6A3E3E"/>
          <w:sz w:val="18"/>
          <w:szCs w:val="18"/>
        </w:rPr>
        <w:t>p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79637AE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p</w:t>
      </w:r>
      <w:r w:rsidRPr="00342066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786DDA0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});</w:t>
      </w:r>
    </w:p>
    <w:p w14:paraId="295366D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C0"/>
          <w:sz w:val="18"/>
          <w:szCs w:val="18"/>
        </w:rPr>
        <w:t>entityManager</w:t>
      </w:r>
      <w:r w:rsidRPr="00342066">
        <w:rPr>
          <w:rFonts w:ascii="Consolas" w:hAnsi="Consolas"/>
          <w:color w:val="000000"/>
          <w:sz w:val="18"/>
          <w:szCs w:val="18"/>
        </w:rPr>
        <w:t>.flush();</w:t>
      </w:r>
    </w:p>
    <w:p w14:paraId="7F9DF809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41639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Récupération des identifiants des paniers pour le test de suppression</w:t>
      </w:r>
    </w:p>
    <w:p w14:paraId="699738B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 xml:space="preserve">List&lt;Integer&gt; </w:t>
      </w:r>
      <w:r w:rsidRPr="00342066">
        <w:rPr>
          <w:rFonts w:ascii="Consolas" w:hAnsi="Consolas"/>
          <w:color w:val="6A3E3E"/>
          <w:sz w:val="18"/>
          <w:szCs w:val="18"/>
        </w:rPr>
        <w:t>listeIdPanier</w:t>
      </w:r>
      <w:r w:rsidRPr="00342066">
        <w:rPr>
          <w:rFonts w:ascii="Consolas" w:hAnsi="Consolas"/>
          <w:color w:val="000000"/>
          <w:sz w:val="18"/>
          <w:szCs w:val="18"/>
        </w:rPr>
        <w:t xml:space="preserve"> = </w:t>
      </w:r>
      <w:r w:rsidRPr="00342066">
        <w:rPr>
          <w:rFonts w:ascii="Consolas" w:hAnsi="Consolas"/>
          <w:color w:val="6A3E3E"/>
          <w:sz w:val="18"/>
          <w:szCs w:val="18"/>
        </w:rPr>
        <w:t>paniers</w:t>
      </w:r>
    </w:p>
    <w:p w14:paraId="696733D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.stream()</w:t>
      </w:r>
    </w:p>
    <w:p w14:paraId="373CD93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.map(Panier::getId)</w:t>
      </w:r>
    </w:p>
    <w:p w14:paraId="34669EA0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.collect(Collectors.</w:t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toList</w:t>
      </w:r>
      <w:r w:rsidRPr="00342066">
        <w:rPr>
          <w:rFonts w:ascii="Consolas" w:hAnsi="Consolas"/>
          <w:color w:val="000000"/>
          <w:sz w:val="18"/>
          <w:szCs w:val="18"/>
        </w:rPr>
        <w:t>());</w:t>
      </w:r>
    </w:p>
    <w:p w14:paraId="5FE0331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listeIdPanier</w:t>
      </w:r>
      <w:r w:rsidRPr="00342066">
        <w:rPr>
          <w:rFonts w:ascii="Consolas" w:hAnsi="Consolas"/>
          <w:color w:val="000000"/>
          <w:sz w:val="18"/>
          <w:szCs w:val="18"/>
        </w:rPr>
        <w:t>).isNotNull();</w:t>
      </w:r>
    </w:p>
    <w:p w14:paraId="3714164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listeIdPanier</w:t>
      </w:r>
      <w:r w:rsidRPr="00342066">
        <w:rPr>
          <w:rFonts w:ascii="Consolas" w:hAnsi="Consolas"/>
          <w:color w:val="000000"/>
          <w:sz w:val="18"/>
          <w:szCs w:val="18"/>
        </w:rPr>
        <w:t>).isNotEmpty();</w:t>
      </w:r>
    </w:p>
    <w:p w14:paraId="18A85CDE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listeIdPanier</w:t>
      </w:r>
      <w:r w:rsidRPr="00342066">
        <w:rPr>
          <w:rFonts w:ascii="Consolas" w:hAnsi="Consolas"/>
          <w:color w:val="000000"/>
          <w:sz w:val="18"/>
          <w:szCs w:val="18"/>
        </w:rPr>
        <w:t>.size()).isEqualTo(2);</w:t>
      </w:r>
    </w:p>
    <w:p w14:paraId="0DFF82C6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</w:p>
    <w:p w14:paraId="1E489C6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62A4F747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C0"/>
          <w:sz w:val="18"/>
          <w:szCs w:val="18"/>
        </w:rPr>
        <w:t>clientRepository</w:t>
      </w:r>
      <w:r w:rsidRPr="00342066">
        <w:rPr>
          <w:rFonts w:ascii="Consolas" w:hAnsi="Consolas"/>
          <w:color w:val="000000"/>
          <w:sz w:val="18"/>
          <w:szCs w:val="18"/>
        </w:rPr>
        <w:t>.delete(</w:t>
      </w:r>
      <w:r w:rsidRPr="00342066">
        <w:rPr>
          <w:rFonts w:ascii="Consolas" w:hAnsi="Consolas"/>
          <w:color w:val="6A3E3E"/>
          <w:sz w:val="18"/>
          <w:szCs w:val="18"/>
        </w:rPr>
        <w:t>client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6DAF5327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A1602B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39740B5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42066">
        <w:rPr>
          <w:rFonts w:ascii="Consolas" w:hAnsi="Consolas"/>
          <w:color w:val="000000"/>
          <w:sz w:val="18"/>
          <w:szCs w:val="18"/>
        </w:rPr>
        <w:t xml:space="preserve"> Client </w:t>
      </w:r>
      <w:r w:rsidRPr="00342066">
        <w:rPr>
          <w:rFonts w:ascii="Consolas" w:hAnsi="Consolas"/>
          <w:color w:val="6A3E3E"/>
          <w:sz w:val="18"/>
          <w:szCs w:val="18"/>
        </w:rPr>
        <w:t>clientDB1</w:t>
      </w:r>
      <w:r w:rsidRPr="00342066">
        <w:rPr>
          <w:rFonts w:ascii="Consolas" w:hAnsi="Consolas"/>
          <w:color w:val="000000"/>
          <w:sz w:val="18"/>
          <w:szCs w:val="18"/>
        </w:rPr>
        <w:t xml:space="preserve"> = </w:t>
      </w:r>
      <w:r w:rsidRPr="00342066">
        <w:rPr>
          <w:rFonts w:ascii="Consolas" w:hAnsi="Consolas"/>
          <w:color w:val="0000C0"/>
          <w:sz w:val="18"/>
          <w:szCs w:val="18"/>
        </w:rPr>
        <w:t>entityManager</w:t>
      </w:r>
      <w:r w:rsidRPr="00342066">
        <w:rPr>
          <w:rFonts w:ascii="Consolas" w:hAnsi="Consolas"/>
          <w:color w:val="000000"/>
          <w:sz w:val="18"/>
          <w:szCs w:val="18"/>
        </w:rPr>
        <w:t>.find(Client.</w:t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42066">
        <w:rPr>
          <w:rFonts w:ascii="Consolas" w:hAnsi="Consolas"/>
          <w:color w:val="000000"/>
          <w:sz w:val="18"/>
          <w:szCs w:val="18"/>
        </w:rPr>
        <w:t xml:space="preserve">, </w:t>
      </w:r>
      <w:r w:rsidRPr="00342066">
        <w:rPr>
          <w:rFonts w:ascii="Consolas" w:hAnsi="Consolas"/>
          <w:color w:val="6A3E3E"/>
          <w:sz w:val="18"/>
          <w:szCs w:val="18"/>
        </w:rPr>
        <w:t>client</w:t>
      </w:r>
      <w:r w:rsidRPr="00342066">
        <w:rPr>
          <w:rFonts w:ascii="Consolas" w:hAnsi="Consolas"/>
          <w:color w:val="000000"/>
          <w:sz w:val="18"/>
          <w:szCs w:val="18"/>
        </w:rPr>
        <w:t>.getPseudo());</w:t>
      </w:r>
    </w:p>
    <w:p w14:paraId="33E4CE9F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clientDB1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6BD76973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F549C1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Les entités Panier doivent être en base</w:t>
      </w:r>
    </w:p>
    <w:p w14:paraId="7A1B3705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3F7F5F"/>
          <w:sz w:val="18"/>
          <w:szCs w:val="18"/>
        </w:rPr>
        <w:t>// Il n'y a pas la notion de DELETE sur notre relation</w:t>
      </w:r>
    </w:p>
    <w:p w14:paraId="011AA6B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listeIdPanier</w:t>
      </w:r>
      <w:r w:rsidRPr="00342066">
        <w:rPr>
          <w:rFonts w:ascii="Consolas" w:hAnsi="Consolas"/>
          <w:color w:val="000000"/>
          <w:sz w:val="18"/>
          <w:szCs w:val="18"/>
        </w:rPr>
        <w:t>).isNotNull();</w:t>
      </w:r>
    </w:p>
    <w:p w14:paraId="767A8388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listeIdPanier</w:t>
      </w:r>
      <w:r w:rsidRPr="00342066">
        <w:rPr>
          <w:rFonts w:ascii="Consolas" w:hAnsi="Consolas"/>
          <w:color w:val="000000"/>
          <w:sz w:val="18"/>
          <w:szCs w:val="18"/>
        </w:rPr>
        <w:t>).isNotEmpty();</w:t>
      </w:r>
    </w:p>
    <w:p w14:paraId="5514FC6E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6A3E3E"/>
          <w:sz w:val="18"/>
          <w:szCs w:val="18"/>
        </w:rPr>
        <w:t>listeIdPanier</w:t>
      </w:r>
      <w:r w:rsidRPr="00342066">
        <w:rPr>
          <w:rFonts w:ascii="Consolas" w:hAnsi="Consolas"/>
          <w:color w:val="000000"/>
          <w:sz w:val="18"/>
          <w:szCs w:val="18"/>
        </w:rPr>
        <w:t>.forEach(</w:t>
      </w:r>
      <w:r w:rsidRPr="00342066">
        <w:rPr>
          <w:rFonts w:ascii="Consolas" w:hAnsi="Consolas"/>
          <w:color w:val="6A3E3E"/>
          <w:sz w:val="18"/>
          <w:szCs w:val="18"/>
        </w:rPr>
        <w:t>id</w:t>
      </w:r>
      <w:r w:rsidRPr="00342066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2124EF4A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id</w:t>
      </w:r>
      <w:r w:rsidRPr="00342066">
        <w:rPr>
          <w:rFonts w:ascii="Consolas" w:hAnsi="Consolas"/>
          <w:color w:val="000000"/>
          <w:sz w:val="18"/>
          <w:szCs w:val="18"/>
        </w:rPr>
        <w:t>).isGreaterThan(0);</w:t>
      </w:r>
    </w:p>
    <w:p w14:paraId="20FCAFDE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 xml:space="preserve">Panier </w:t>
      </w:r>
      <w:r w:rsidRPr="00342066">
        <w:rPr>
          <w:rFonts w:ascii="Consolas" w:hAnsi="Consolas"/>
          <w:color w:val="6A3E3E"/>
          <w:sz w:val="18"/>
          <w:szCs w:val="18"/>
        </w:rPr>
        <w:t>panierDB</w:t>
      </w:r>
      <w:r w:rsidRPr="00342066">
        <w:rPr>
          <w:rFonts w:ascii="Consolas" w:hAnsi="Consolas"/>
          <w:color w:val="000000"/>
          <w:sz w:val="18"/>
          <w:szCs w:val="18"/>
        </w:rPr>
        <w:t xml:space="preserve"> = </w:t>
      </w:r>
      <w:r w:rsidRPr="00342066">
        <w:rPr>
          <w:rFonts w:ascii="Consolas" w:hAnsi="Consolas"/>
          <w:color w:val="0000C0"/>
          <w:sz w:val="18"/>
          <w:szCs w:val="18"/>
        </w:rPr>
        <w:t>entityManager</w:t>
      </w:r>
      <w:r w:rsidRPr="00342066">
        <w:rPr>
          <w:rFonts w:ascii="Consolas" w:hAnsi="Consolas"/>
          <w:color w:val="000000"/>
          <w:sz w:val="18"/>
          <w:szCs w:val="18"/>
        </w:rPr>
        <w:t>.find(Panier.</w:t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42066">
        <w:rPr>
          <w:rFonts w:ascii="Consolas" w:hAnsi="Consolas"/>
          <w:color w:val="000000"/>
          <w:sz w:val="18"/>
          <w:szCs w:val="18"/>
        </w:rPr>
        <w:t xml:space="preserve">, </w:t>
      </w:r>
      <w:r w:rsidRPr="00342066">
        <w:rPr>
          <w:rFonts w:ascii="Consolas" w:hAnsi="Consolas"/>
          <w:color w:val="6A3E3E"/>
          <w:sz w:val="18"/>
          <w:szCs w:val="18"/>
        </w:rPr>
        <w:t>id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18F3A427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i/>
          <w:iCs/>
          <w:color w:val="000000"/>
          <w:sz w:val="18"/>
          <w:szCs w:val="18"/>
        </w:rPr>
        <w:t>assertNotNull</w:t>
      </w:r>
      <w:r w:rsidRPr="00342066">
        <w:rPr>
          <w:rFonts w:ascii="Consolas" w:hAnsi="Consolas"/>
          <w:color w:val="000000"/>
          <w:sz w:val="18"/>
          <w:szCs w:val="18"/>
        </w:rPr>
        <w:t>(</w:t>
      </w:r>
      <w:r w:rsidRPr="00342066">
        <w:rPr>
          <w:rFonts w:ascii="Consolas" w:hAnsi="Consolas"/>
          <w:color w:val="6A3E3E"/>
          <w:sz w:val="18"/>
          <w:szCs w:val="18"/>
        </w:rPr>
        <w:t>panierDB</w:t>
      </w:r>
      <w:r w:rsidRPr="00342066">
        <w:rPr>
          <w:rFonts w:ascii="Consolas" w:hAnsi="Consolas"/>
          <w:color w:val="000000"/>
          <w:sz w:val="18"/>
          <w:szCs w:val="18"/>
        </w:rPr>
        <w:t>);</w:t>
      </w:r>
    </w:p>
    <w:p w14:paraId="55ED311A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  <w:t>});</w:t>
      </w:r>
    </w:p>
    <w:p w14:paraId="0781907C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  <w:t>}</w:t>
      </w:r>
    </w:p>
    <w:p w14:paraId="109096F4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5FBC112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42066">
        <w:rPr>
          <w:rFonts w:ascii="Consolas" w:hAnsi="Consolas"/>
          <w:color w:val="000000"/>
          <w:sz w:val="18"/>
          <w:szCs w:val="18"/>
        </w:rPr>
        <w:t xml:space="preserve"> List&lt;Panier&gt; jeuDeDonnees() {</w:t>
      </w:r>
    </w:p>
    <w:p w14:paraId="5B90358D" w14:textId="3008EA02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</w:r>
      <w:r w:rsidRPr="00342066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4663480D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ab/>
        <w:t>}</w:t>
      </w:r>
    </w:p>
    <w:p w14:paraId="69CFEECA" w14:textId="77777777" w:rsidR="00342066" w:rsidRPr="00342066" w:rsidRDefault="00342066" w:rsidP="0034206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2066">
        <w:rPr>
          <w:rFonts w:ascii="Consolas" w:hAnsi="Consolas"/>
          <w:color w:val="000000"/>
          <w:sz w:val="18"/>
          <w:szCs w:val="18"/>
        </w:rPr>
        <w:t>}</w:t>
      </w:r>
    </w:p>
    <w:p w14:paraId="7F6E808F" w14:textId="77777777" w:rsidR="00674859" w:rsidRDefault="00674859" w:rsidP="00674859">
      <w:pPr>
        <w:pStyle w:val="TPnormalpuce1"/>
      </w:pPr>
      <w:r w:rsidRPr="008D7E77">
        <w:t>Voici le genre de traces à obtenir (les retours chariots et décalages sont là pour simplifier la lecture, ils ne font pas parti des traces d’origine)</w:t>
      </w:r>
    </w:p>
    <w:p w14:paraId="4D46F57E" w14:textId="77777777" w:rsidR="00674859" w:rsidRPr="008D7E77" w:rsidRDefault="00674859" w:rsidP="00674859"/>
    <w:p w14:paraId="3644D33E" w14:textId="77777777" w:rsidR="00674859" w:rsidRPr="008D7E77" w:rsidRDefault="00674859" w:rsidP="00674859">
      <w:pPr>
        <w:pStyle w:val="TPnormalpuce1"/>
        <w:numPr>
          <w:ilvl w:val="1"/>
          <w:numId w:val="15"/>
        </w:numPr>
      </w:pPr>
      <w:r w:rsidRPr="008D7E77">
        <w:t>Voici pour un Panier et son Client :</w:t>
      </w:r>
    </w:p>
    <w:p w14:paraId="0968BDA7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Panier(id=1, numCommande=null, prixTotal=34.35, paye=false, </w:t>
      </w:r>
    </w:p>
    <w:p w14:paraId="12407820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134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lignesPanier=[LignePanier(id=1, quantite=3, prix=34.35, </w:t>
      </w:r>
    </w:p>
    <w:p w14:paraId="4E4D2FE7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40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>bouteille=Bouteille(id=1, nom=DOMAINE ENI Ecole,</w:t>
      </w:r>
    </w:p>
    <w:p w14:paraId="02338750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>petillant=false, millesime=2022,</w:t>
      </w:r>
    </w:p>
    <w:p w14:paraId="0DDACC1A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quantite=1298, prix=11.45, </w:t>
      </w:r>
    </w:p>
    <w:p w14:paraId="1DD4B23A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region=Region(id=1, nom=Pays de la Loire), </w:t>
      </w:r>
    </w:p>
    <w:p w14:paraId="03C62F12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134"/>
          <w:tab w:val="left" w:pos="1985"/>
          <w:tab w:val="left" w:pos="2268"/>
          <w:tab w:val="left" w:pos="2977"/>
          <w:tab w:val="left" w:pos="4253"/>
          <w:tab w:val="left" w:pos="5670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>couleur=Couleur(id=1, nom=Blanc)))]</w:t>
      </w:r>
    </w:p>
    <w:p w14:paraId="65086A67" w14:textId="77777777" w:rsidR="00674859" w:rsidRDefault="00674859" w:rsidP="00674859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0EE6D959" w14:textId="77777777" w:rsidR="00674859" w:rsidRPr="008D7E77" w:rsidRDefault="00674859" w:rsidP="00674859">
      <w:pPr>
        <w:pStyle w:val="TPnormalpuce1"/>
        <w:numPr>
          <w:ilvl w:val="1"/>
          <w:numId w:val="15"/>
        </w:numPr>
      </w:pPr>
      <w:r w:rsidRPr="008D7E77">
        <w:lastRenderedPageBreak/>
        <w:t>Voici pour 2 Panier et le même Client :</w:t>
      </w:r>
    </w:p>
    <w:p w14:paraId="492CDC56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>[</w:t>
      </w:r>
      <w:r w:rsidRPr="008D7E77">
        <w:rPr>
          <w:rFonts w:ascii="Consolas" w:hAnsi="Consolas"/>
          <w:color w:val="000000"/>
          <w:sz w:val="18"/>
          <w:szCs w:val="18"/>
        </w:rPr>
        <w:tab/>
        <w:t xml:space="preserve">Panier(id=1, numCommande=null, prixTotal=34.35, paye=false, </w:t>
      </w:r>
    </w:p>
    <w:p w14:paraId="590DA123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134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lignesPanier=[LignePanier(id=1, quantite=3, prix=34.35, </w:t>
      </w:r>
    </w:p>
    <w:p w14:paraId="7AEBAA02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40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>bouteille=Bouteille(id=1, nom=DOMAINE ENI Ecole,</w:t>
      </w:r>
    </w:p>
    <w:p w14:paraId="3DE5F6F4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>petillant=false, millesime=2022,</w:t>
      </w:r>
    </w:p>
    <w:p w14:paraId="3A3FBB98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quantite=1298, prix=11.45, </w:t>
      </w:r>
    </w:p>
    <w:p w14:paraId="3A0C7E9A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region=Region(id=1, nom=Pays de la Loire), </w:t>
      </w:r>
    </w:p>
    <w:p w14:paraId="0C619F42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couleur=Couleur(id=1, nom=Blanc)))], </w:t>
      </w:r>
    </w:p>
    <w:p w14:paraId="18275B21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134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client=Utilisateur(pseudo=bobeponge@email.fr, nom=Eponge, prenom=Bob)), </w:t>
      </w:r>
    </w:p>
    <w:p w14:paraId="38DFC4A6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Panier(id=2, numCommande=null, prixTotal=239.5, paye=false, </w:t>
      </w:r>
    </w:p>
    <w:p w14:paraId="7B87EEF7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134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lignesPanier=[LignePanier(id=2, quantite=10, prix=239.5, </w:t>
      </w:r>
    </w:p>
    <w:p w14:paraId="28E771B1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40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bouteille=Bouteille(id=2, nom=DOMAINE ENI Service, </w:t>
      </w:r>
    </w:p>
    <w:p w14:paraId="520165CC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petillant=false, millesime=2015, </w:t>
      </w:r>
    </w:p>
    <w:p w14:paraId="1AAB1C6D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quantite=2998, prix=23.95, </w:t>
      </w:r>
    </w:p>
    <w:p w14:paraId="316E48DB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region=Region(id=3, nom=Nouvelle-Aquitaine), </w:t>
      </w:r>
    </w:p>
    <w:p w14:paraId="6EEDC96E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 xml:space="preserve">couleur=Couleur(id=2, nom=Rouge)))], </w:t>
      </w:r>
    </w:p>
    <w:p w14:paraId="335572EE" w14:textId="77777777" w:rsidR="00674859" w:rsidRPr="008D7E77" w:rsidRDefault="00674859" w:rsidP="00674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134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>client=Utilisateur(pseudo=bobeponge@email.fr, nom=Eponge, prenom=Bob))]</w:t>
      </w:r>
    </w:p>
    <w:p w14:paraId="7026D293" w14:textId="77777777" w:rsidR="00674859" w:rsidRPr="008D7E77" w:rsidRDefault="00674859" w:rsidP="00674859">
      <w:pPr>
        <w:rPr>
          <w:lang w:val="fr-FR"/>
        </w:rPr>
      </w:pPr>
    </w:p>
    <w:p w14:paraId="1C20C25D" w14:textId="77777777" w:rsidR="00674859" w:rsidRDefault="00674859" w:rsidP="00674859"/>
    <w:p w14:paraId="0E106A3D" w14:textId="56E64866" w:rsidR="004B451B" w:rsidRPr="00A721B3" w:rsidRDefault="004B451B" w:rsidP="004B451B">
      <w:pPr>
        <w:pStyle w:val="Titre2"/>
      </w:pPr>
      <w:r w:rsidRPr="003D13F2">
        <w:rPr>
          <w:b/>
          <w:bCs/>
        </w:rPr>
        <w:t>Niveau 2</w:t>
      </w:r>
      <w:r w:rsidRPr="00A721B3">
        <w:t xml:space="preserve"> : Requêtes spécifiques</w:t>
      </w:r>
    </w:p>
    <w:p w14:paraId="26C87091" w14:textId="77777777" w:rsidR="004B451B" w:rsidRDefault="004B451B" w:rsidP="004B451B">
      <w:pPr>
        <w:pStyle w:val="TPnormalpuce1"/>
        <w:numPr>
          <w:ilvl w:val="0"/>
          <w:numId w:val="0"/>
        </w:numPr>
      </w:pPr>
      <w:r>
        <w:t xml:space="preserve">Dans notre application, il faut ajouter des recherches plus spécifiques : </w:t>
      </w:r>
    </w:p>
    <w:p w14:paraId="72932C4F" w14:textId="64DAD9E8" w:rsidR="004B451B" w:rsidRDefault="004B451B" w:rsidP="004B451B">
      <w:pPr>
        <w:pStyle w:val="TPnormalpuce1"/>
      </w:pPr>
      <w:r>
        <w:t>Les paniers d’un client (les paniers qui ont un numéro de commande nul)</w:t>
      </w:r>
    </w:p>
    <w:p w14:paraId="1317D766" w14:textId="36A754C1" w:rsidR="004B451B" w:rsidRDefault="004B451B" w:rsidP="004B451B">
      <w:pPr>
        <w:pStyle w:val="TPnormalpuce1"/>
      </w:pPr>
      <w:r>
        <w:t>Les commandes d’un client (les paniers qui ont un numéro de commande non nul)</w:t>
      </w:r>
    </w:p>
    <w:p w14:paraId="14AF31E8" w14:textId="77777777" w:rsidR="004B451B" w:rsidRDefault="004B451B" w:rsidP="004B451B"/>
    <w:p w14:paraId="201A608F" w14:textId="77777777" w:rsidR="004B451B" w:rsidRDefault="004B451B" w:rsidP="004B451B">
      <w:pPr>
        <w:pStyle w:val="TPnormalpuce1"/>
        <w:numPr>
          <w:ilvl w:val="0"/>
          <w:numId w:val="38"/>
        </w:numPr>
      </w:pPr>
      <w:r>
        <w:t>Déterminer 2 solutions pour la première recherche :</w:t>
      </w:r>
    </w:p>
    <w:p w14:paraId="2EF7082B" w14:textId="77777777" w:rsidR="004B451B" w:rsidRDefault="004B451B" w:rsidP="004B451B">
      <w:pPr>
        <w:pStyle w:val="TPnormalpuce1"/>
        <w:numPr>
          <w:ilvl w:val="1"/>
          <w:numId w:val="15"/>
        </w:numPr>
      </w:pPr>
      <w:r>
        <w:t>1 solution avec une requête JPQL</w:t>
      </w:r>
    </w:p>
    <w:p w14:paraId="560138A1" w14:textId="77777777" w:rsidR="004B451B" w:rsidRDefault="004B451B" w:rsidP="004B451B">
      <w:pPr>
        <w:pStyle w:val="TPnormalpuce1"/>
        <w:numPr>
          <w:ilvl w:val="1"/>
          <w:numId w:val="15"/>
        </w:numPr>
      </w:pPr>
      <w:r>
        <w:t>1 solution avec une requête Spring Data JPA par mots clefs</w:t>
      </w:r>
    </w:p>
    <w:p w14:paraId="677DB51E" w14:textId="70666269" w:rsidR="00A31701" w:rsidRDefault="00A31701" w:rsidP="00A31701">
      <w:pPr>
        <w:pStyle w:val="TPnormalpuce1"/>
      </w:pPr>
      <w:r>
        <w:t>Dans PanierRepository, création des 2 méthodes</w:t>
      </w:r>
    </w:p>
    <w:p w14:paraId="1C797F54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31701">
        <w:rPr>
          <w:rFonts w:ascii="Consolas" w:hAnsi="Consolas"/>
          <w:color w:val="000000"/>
          <w:sz w:val="18"/>
          <w:szCs w:val="18"/>
        </w:rPr>
        <w:t xml:space="preserve"> fr.eni.cave.dal;</w:t>
      </w:r>
    </w:p>
    <w:p w14:paraId="7C1688F0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79064B7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31701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497467F8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1C5645F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31701">
        <w:rPr>
          <w:rFonts w:ascii="Consolas" w:hAnsi="Consolas"/>
          <w:color w:val="000000"/>
          <w:sz w:val="18"/>
          <w:szCs w:val="18"/>
        </w:rPr>
        <w:t xml:space="preserve"> org.springframework.data.jpa.repository.*;</w:t>
      </w:r>
    </w:p>
    <w:p w14:paraId="5CA84ABB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31701">
        <w:rPr>
          <w:rFonts w:ascii="Consolas" w:hAnsi="Consolas"/>
          <w:color w:val="000000"/>
          <w:sz w:val="18"/>
          <w:szCs w:val="18"/>
        </w:rPr>
        <w:t xml:space="preserve"> org.springframework.data.repository.query.Param;</w:t>
      </w:r>
    </w:p>
    <w:p w14:paraId="3F47C6F1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A7F1AE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31701">
        <w:rPr>
          <w:rFonts w:ascii="Consolas" w:hAnsi="Consolas"/>
          <w:color w:val="000000"/>
          <w:sz w:val="18"/>
          <w:szCs w:val="18"/>
        </w:rPr>
        <w:t xml:space="preserve"> fr.eni.cave.bo.client.Client;</w:t>
      </w:r>
    </w:p>
    <w:p w14:paraId="28EF69CB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31701">
        <w:rPr>
          <w:rFonts w:ascii="Consolas" w:hAnsi="Consolas"/>
          <w:color w:val="000000"/>
          <w:sz w:val="18"/>
          <w:szCs w:val="18"/>
        </w:rPr>
        <w:t xml:space="preserve"> fr.eni.cave.bo.client.Panier;</w:t>
      </w:r>
    </w:p>
    <w:p w14:paraId="03BA5276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DFA37CF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31701">
        <w:rPr>
          <w:rFonts w:ascii="Consolas" w:hAnsi="Consolas"/>
          <w:color w:val="000000"/>
          <w:sz w:val="18"/>
          <w:szCs w:val="18"/>
        </w:rPr>
        <w:t xml:space="preserve"> </w:t>
      </w:r>
      <w:r w:rsidRPr="00A31701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A31701">
        <w:rPr>
          <w:rFonts w:ascii="Consolas" w:hAnsi="Consolas"/>
          <w:color w:val="000000"/>
          <w:sz w:val="18"/>
          <w:szCs w:val="18"/>
        </w:rPr>
        <w:t xml:space="preserve"> PanierRepository </w:t>
      </w:r>
      <w:r w:rsidRPr="00A31701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A31701">
        <w:rPr>
          <w:rFonts w:ascii="Consolas" w:hAnsi="Consolas"/>
          <w:color w:val="000000"/>
          <w:sz w:val="18"/>
          <w:szCs w:val="18"/>
        </w:rPr>
        <w:t xml:space="preserve"> JpaRepository&lt;Panier, Integer&gt; {</w:t>
      </w:r>
    </w:p>
    <w:p w14:paraId="233BC9DB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BB9F3D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color w:val="000000"/>
          <w:sz w:val="18"/>
          <w:szCs w:val="18"/>
        </w:rPr>
        <w:tab/>
      </w:r>
      <w:r w:rsidRPr="00A31701">
        <w:rPr>
          <w:rFonts w:ascii="Consolas" w:hAnsi="Consolas"/>
          <w:color w:val="3F7F5F"/>
          <w:sz w:val="18"/>
          <w:szCs w:val="18"/>
        </w:rPr>
        <w:t>// Création d'une requête paramétrée avec JPQL</w:t>
      </w:r>
    </w:p>
    <w:p w14:paraId="03D8C859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color w:val="000000"/>
          <w:sz w:val="18"/>
          <w:szCs w:val="18"/>
        </w:rPr>
        <w:tab/>
      </w:r>
      <w:r w:rsidRPr="00A31701">
        <w:rPr>
          <w:rFonts w:ascii="Consolas" w:hAnsi="Consolas"/>
          <w:color w:val="646464"/>
          <w:sz w:val="18"/>
          <w:szCs w:val="18"/>
        </w:rPr>
        <w:t>@Query</w:t>
      </w:r>
      <w:r w:rsidRPr="00A31701">
        <w:rPr>
          <w:rFonts w:ascii="Consolas" w:hAnsi="Consolas"/>
          <w:color w:val="000000"/>
          <w:sz w:val="18"/>
          <w:szCs w:val="18"/>
        </w:rPr>
        <w:t>(</w:t>
      </w:r>
      <w:r w:rsidRPr="00A31701">
        <w:rPr>
          <w:rFonts w:ascii="Consolas" w:hAnsi="Consolas"/>
          <w:color w:val="2A00FF"/>
          <w:sz w:val="18"/>
          <w:szCs w:val="18"/>
        </w:rPr>
        <w:t>"SELECT p FROM Panier p WHERE p.client = :client AND p.numCommande = null"</w:t>
      </w:r>
      <w:r w:rsidRPr="00A31701">
        <w:rPr>
          <w:rFonts w:ascii="Consolas" w:hAnsi="Consolas"/>
          <w:color w:val="000000"/>
          <w:sz w:val="18"/>
          <w:szCs w:val="18"/>
        </w:rPr>
        <w:t>)</w:t>
      </w:r>
    </w:p>
    <w:p w14:paraId="2E8AA200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color w:val="000000"/>
          <w:sz w:val="18"/>
          <w:szCs w:val="18"/>
        </w:rPr>
        <w:tab/>
        <w:t>List&lt;Panier&gt; findPaniersWithJPQL(</w:t>
      </w:r>
      <w:r w:rsidRPr="00A31701">
        <w:rPr>
          <w:rFonts w:ascii="Consolas" w:hAnsi="Consolas"/>
          <w:color w:val="646464"/>
          <w:sz w:val="18"/>
          <w:szCs w:val="18"/>
        </w:rPr>
        <w:t>@Param</w:t>
      </w:r>
      <w:r w:rsidRPr="00A31701">
        <w:rPr>
          <w:rFonts w:ascii="Consolas" w:hAnsi="Consolas"/>
          <w:color w:val="000000"/>
          <w:sz w:val="18"/>
          <w:szCs w:val="18"/>
        </w:rPr>
        <w:t>(</w:t>
      </w:r>
      <w:r w:rsidRPr="00A31701">
        <w:rPr>
          <w:rFonts w:ascii="Consolas" w:hAnsi="Consolas"/>
          <w:color w:val="2A00FF"/>
          <w:sz w:val="18"/>
          <w:szCs w:val="18"/>
        </w:rPr>
        <w:t>"client"</w:t>
      </w:r>
      <w:r w:rsidRPr="00A31701">
        <w:rPr>
          <w:rFonts w:ascii="Consolas" w:hAnsi="Consolas"/>
          <w:color w:val="000000"/>
          <w:sz w:val="18"/>
          <w:szCs w:val="18"/>
        </w:rPr>
        <w:t xml:space="preserve">) Client </w:t>
      </w:r>
      <w:r w:rsidRPr="00A31701">
        <w:rPr>
          <w:rFonts w:ascii="Consolas" w:hAnsi="Consolas"/>
          <w:color w:val="6A3E3E"/>
          <w:sz w:val="18"/>
          <w:szCs w:val="18"/>
        </w:rPr>
        <w:t>client</w:t>
      </w:r>
      <w:r w:rsidRPr="00A31701">
        <w:rPr>
          <w:rFonts w:ascii="Consolas" w:hAnsi="Consolas"/>
          <w:color w:val="000000"/>
          <w:sz w:val="18"/>
          <w:szCs w:val="18"/>
        </w:rPr>
        <w:t>);</w:t>
      </w:r>
    </w:p>
    <w:p w14:paraId="17759F29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667B479" w14:textId="77777777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color w:val="000000"/>
          <w:sz w:val="18"/>
          <w:szCs w:val="18"/>
        </w:rPr>
        <w:tab/>
      </w:r>
      <w:r w:rsidRPr="00A31701">
        <w:rPr>
          <w:rFonts w:ascii="Consolas" w:hAnsi="Consolas"/>
          <w:color w:val="3F7F5F"/>
          <w:sz w:val="18"/>
          <w:szCs w:val="18"/>
        </w:rPr>
        <w:t>// Rechercher la liste des paniers non commandés d'un client</w:t>
      </w:r>
    </w:p>
    <w:p w14:paraId="238351DD" w14:textId="3FA38120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color w:val="000000"/>
          <w:sz w:val="18"/>
          <w:szCs w:val="18"/>
        </w:rPr>
        <w:tab/>
        <w:t>List&lt;Panier&gt; findByNumCommandeNullAndClient(</w:t>
      </w:r>
      <w:r w:rsidR="00542345" w:rsidRPr="00A31701">
        <w:rPr>
          <w:rFonts w:ascii="Consolas" w:hAnsi="Consolas"/>
          <w:color w:val="646464"/>
          <w:sz w:val="18"/>
          <w:szCs w:val="18"/>
        </w:rPr>
        <w:t>@Param</w:t>
      </w:r>
      <w:r w:rsidR="00542345" w:rsidRPr="00A31701">
        <w:rPr>
          <w:rFonts w:ascii="Consolas" w:hAnsi="Consolas"/>
          <w:color w:val="000000"/>
          <w:sz w:val="18"/>
          <w:szCs w:val="18"/>
        </w:rPr>
        <w:t>(</w:t>
      </w:r>
      <w:r w:rsidR="00542345" w:rsidRPr="00A31701">
        <w:rPr>
          <w:rFonts w:ascii="Consolas" w:hAnsi="Consolas"/>
          <w:color w:val="2A00FF"/>
          <w:sz w:val="18"/>
          <w:szCs w:val="18"/>
        </w:rPr>
        <w:t>"client"</w:t>
      </w:r>
      <w:r w:rsidR="00542345" w:rsidRPr="00A31701">
        <w:rPr>
          <w:rFonts w:ascii="Consolas" w:hAnsi="Consolas"/>
          <w:color w:val="000000"/>
          <w:sz w:val="18"/>
          <w:szCs w:val="18"/>
        </w:rPr>
        <w:t xml:space="preserve">) </w:t>
      </w:r>
      <w:r w:rsidRPr="00A31701">
        <w:rPr>
          <w:rFonts w:ascii="Consolas" w:hAnsi="Consolas"/>
          <w:color w:val="000000"/>
          <w:sz w:val="18"/>
          <w:szCs w:val="18"/>
        </w:rPr>
        <w:t xml:space="preserve">Client </w:t>
      </w:r>
      <w:r w:rsidRPr="00A31701">
        <w:rPr>
          <w:rFonts w:ascii="Consolas" w:hAnsi="Consolas"/>
          <w:color w:val="6A3E3E"/>
          <w:sz w:val="18"/>
          <w:szCs w:val="18"/>
        </w:rPr>
        <w:t>client</w:t>
      </w:r>
      <w:r w:rsidRPr="00A31701">
        <w:rPr>
          <w:rFonts w:ascii="Consolas" w:hAnsi="Consolas"/>
          <w:color w:val="000000"/>
          <w:sz w:val="18"/>
          <w:szCs w:val="18"/>
        </w:rPr>
        <w:t>);</w:t>
      </w:r>
    </w:p>
    <w:p w14:paraId="1D2089EC" w14:textId="13588899" w:rsidR="00A31701" w:rsidRPr="00A31701" w:rsidRDefault="00A31701" w:rsidP="00A3170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1701">
        <w:rPr>
          <w:rFonts w:ascii="Consolas" w:hAnsi="Consolas"/>
          <w:color w:val="000000"/>
          <w:sz w:val="18"/>
          <w:szCs w:val="18"/>
        </w:rPr>
        <w:t>}</w:t>
      </w:r>
    </w:p>
    <w:p w14:paraId="182876F1" w14:textId="77777777" w:rsidR="00A31701" w:rsidRDefault="00A31701" w:rsidP="00A31701"/>
    <w:p w14:paraId="07E65E9F" w14:textId="77777777" w:rsidR="004B451B" w:rsidRDefault="004B451B" w:rsidP="004B451B">
      <w:pPr>
        <w:pStyle w:val="TPnormalpuce1"/>
        <w:numPr>
          <w:ilvl w:val="0"/>
          <w:numId w:val="38"/>
        </w:numPr>
      </w:pPr>
      <w:r>
        <w:t>Déterminer 2 solutions pour la seconde recherche :</w:t>
      </w:r>
    </w:p>
    <w:p w14:paraId="2BC89CFB" w14:textId="77777777" w:rsidR="004B451B" w:rsidRDefault="004B451B" w:rsidP="004B451B">
      <w:pPr>
        <w:pStyle w:val="TPnormalpuce1"/>
        <w:numPr>
          <w:ilvl w:val="1"/>
          <w:numId w:val="15"/>
        </w:numPr>
      </w:pPr>
      <w:r>
        <w:t>1 solution avec une requête native</w:t>
      </w:r>
    </w:p>
    <w:p w14:paraId="4A3B0AE5" w14:textId="77777777" w:rsidR="004B451B" w:rsidRDefault="004B451B" w:rsidP="004B451B">
      <w:pPr>
        <w:pStyle w:val="TPnormalpuce1"/>
        <w:numPr>
          <w:ilvl w:val="1"/>
          <w:numId w:val="15"/>
        </w:numPr>
      </w:pPr>
      <w:r>
        <w:t>1 solution avec une requête Spring Data JPA par mots clefs</w:t>
      </w:r>
    </w:p>
    <w:p w14:paraId="009626E5" w14:textId="77777777" w:rsidR="002C4B75" w:rsidRDefault="002C4B75" w:rsidP="002C4B75">
      <w:pPr>
        <w:pStyle w:val="TPnormalpuce1"/>
      </w:pPr>
      <w:r>
        <w:t>Dans PanierRepository, création des 2 méthodes</w:t>
      </w:r>
    </w:p>
    <w:p w14:paraId="4F7A7DE1" w14:textId="54DA02DA" w:rsidR="002C4B75" w:rsidRDefault="002C4B75" w:rsidP="002C4B75">
      <w:pPr>
        <w:pStyle w:val="TPnormalpuce1"/>
        <w:numPr>
          <w:ilvl w:val="1"/>
          <w:numId w:val="15"/>
        </w:numPr>
      </w:pPr>
      <w:r>
        <w:lastRenderedPageBreak/>
        <w:t>Pour le SQL, le paramètre sera uniquement le pseudo du client</w:t>
      </w:r>
    </w:p>
    <w:p w14:paraId="3094B24B" w14:textId="13990D21" w:rsidR="006171F6" w:rsidRDefault="006171F6" w:rsidP="006171F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41195284" w14:textId="77777777" w:rsidR="006171F6" w:rsidRDefault="006171F6" w:rsidP="006171F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5E6D49" w14:textId="5388C5CE" w:rsidR="006171F6" w:rsidRPr="006171F6" w:rsidRDefault="006171F6" w:rsidP="006171F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71F6">
        <w:rPr>
          <w:rFonts w:ascii="Consolas" w:hAnsi="Consolas"/>
          <w:color w:val="000000"/>
          <w:sz w:val="18"/>
          <w:szCs w:val="18"/>
        </w:rPr>
        <w:tab/>
      </w:r>
      <w:r w:rsidRPr="006171F6">
        <w:rPr>
          <w:rFonts w:ascii="Consolas" w:hAnsi="Consolas"/>
          <w:color w:val="3F7F5F"/>
          <w:sz w:val="18"/>
          <w:szCs w:val="18"/>
        </w:rPr>
        <w:t>// Création d'une requête native - SQL</w:t>
      </w:r>
    </w:p>
    <w:p w14:paraId="72937B1C" w14:textId="77777777" w:rsidR="006171F6" w:rsidRPr="006171F6" w:rsidRDefault="006171F6" w:rsidP="006171F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71F6">
        <w:rPr>
          <w:rFonts w:ascii="Consolas" w:hAnsi="Consolas"/>
          <w:color w:val="000000"/>
          <w:sz w:val="18"/>
          <w:szCs w:val="18"/>
        </w:rPr>
        <w:tab/>
      </w:r>
      <w:r w:rsidRPr="006171F6">
        <w:rPr>
          <w:rFonts w:ascii="Consolas" w:hAnsi="Consolas"/>
          <w:color w:val="646464"/>
          <w:sz w:val="18"/>
          <w:szCs w:val="18"/>
        </w:rPr>
        <w:t>@Query</w:t>
      </w:r>
      <w:r w:rsidRPr="006171F6">
        <w:rPr>
          <w:rFonts w:ascii="Consolas" w:hAnsi="Consolas"/>
          <w:color w:val="000000"/>
          <w:sz w:val="18"/>
          <w:szCs w:val="18"/>
        </w:rPr>
        <w:t xml:space="preserve">(value = </w:t>
      </w:r>
      <w:r w:rsidRPr="006171F6">
        <w:rPr>
          <w:rFonts w:ascii="Consolas" w:hAnsi="Consolas"/>
          <w:color w:val="2A00FF"/>
          <w:sz w:val="18"/>
          <w:szCs w:val="18"/>
        </w:rPr>
        <w:t>"SELECT p.* FROM CAV_SHOPPING_CART p WHERE p.CLIENT_ID = :idClient AND p.ORDER_NUMBER IS NOT NULL"</w:t>
      </w:r>
      <w:r w:rsidRPr="006171F6">
        <w:rPr>
          <w:rFonts w:ascii="Consolas" w:hAnsi="Consolas"/>
          <w:color w:val="000000"/>
          <w:sz w:val="18"/>
          <w:szCs w:val="18"/>
        </w:rPr>
        <w:t xml:space="preserve">, nativeQuery = </w:t>
      </w:r>
      <w:r w:rsidRPr="006171F6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6171F6">
        <w:rPr>
          <w:rFonts w:ascii="Consolas" w:hAnsi="Consolas"/>
          <w:color w:val="000000"/>
          <w:sz w:val="18"/>
          <w:szCs w:val="18"/>
        </w:rPr>
        <w:t>)</w:t>
      </w:r>
    </w:p>
    <w:p w14:paraId="1EE6C91A" w14:textId="77777777" w:rsidR="006171F6" w:rsidRPr="006171F6" w:rsidRDefault="006171F6" w:rsidP="006171F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71F6">
        <w:rPr>
          <w:rFonts w:ascii="Consolas" w:hAnsi="Consolas"/>
          <w:color w:val="000000"/>
          <w:sz w:val="18"/>
          <w:szCs w:val="18"/>
        </w:rPr>
        <w:tab/>
        <w:t>List&lt;Panier&gt; findCommandesWithSQL(</w:t>
      </w:r>
      <w:r w:rsidRPr="006171F6">
        <w:rPr>
          <w:rFonts w:ascii="Consolas" w:hAnsi="Consolas"/>
          <w:color w:val="646464"/>
          <w:sz w:val="18"/>
          <w:szCs w:val="18"/>
        </w:rPr>
        <w:t>@Param</w:t>
      </w:r>
      <w:r w:rsidRPr="006171F6">
        <w:rPr>
          <w:rFonts w:ascii="Consolas" w:hAnsi="Consolas"/>
          <w:color w:val="000000"/>
          <w:sz w:val="18"/>
          <w:szCs w:val="18"/>
        </w:rPr>
        <w:t>(</w:t>
      </w:r>
      <w:r w:rsidRPr="006171F6">
        <w:rPr>
          <w:rFonts w:ascii="Consolas" w:hAnsi="Consolas"/>
          <w:color w:val="2A00FF"/>
          <w:sz w:val="18"/>
          <w:szCs w:val="18"/>
        </w:rPr>
        <w:t>"idClient"</w:t>
      </w:r>
      <w:r w:rsidRPr="006171F6">
        <w:rPr>
          <w:rFonts w:ascii="Consolas" w:hAnsi="Consolas"/>
          <w:color w:val="000000"/>
          <w:sz w:val="18"/>
          <w:szCs w:val="18"/>
        </w:rPr>
        <w:t xml:space="preserve">)String </w:t>
      </w:r>
      <w:r w:rsidRPr="006171F6">
        <w:rPr>
          <w:rFonts w:ascii="Consolas" w:hAnsi="Consolas"/>
          <w:color w:val="6A3E3E"/>
          <w:sz w:val="18"/>
          <w:szCs w:val="18"/>
        </w:rPr>
        <w:t>idClient</w:t>
      </w:r>
      <w:r w:rsidRPr="006171F6">
        <w:rPr>
          <w:rFonts w:ascii="Consolas" w:hAnsi="Consolas"/>
          <w:color w:val="000000"/>
          <w:sz w:val="18"/>
          <w:szCs w:val="18"/>
        </w:rPr>
        <w:t>);</w:t>
      </w:r>
    </w:p>
    <w:p w14:paraId="16BD9B87" w14:textId="77777777" w:rsidR="006171F6" w:rsidRPr="006171F6" w:rsidRDefault="006171F6" w:rsidP="006171F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043C8C" w14:textId="77777777" w:rsidR="006171F6" w:rsidRPr="006171F6" w:rsidRDefault="006171F6" w:rsidP="006171F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71F6">
        <w:rPr>
          <w:rFonts w:ascii="Consolas" w:hAnsi="Consolas"/>
          <w:color w:val="000000"/>
          <w:sz w:val="18"/>
          <w:szCs w:val="18"/>
        </w:rPr>
        <w:tab/>
      </w:r>
      <w:r w:rsidRPr="006171F6">
        <w:rPr>
          <w:rFonts w:ascii="Consolas" w:hAnsi="Consolas"/>
          <w:color w:val="3F7F5F"/>
          <w:sz w:val="18"/>
          <w:szCs w:val="18"/>
        </w:rPr>
        <w:t>// Rechercher la liste des commandes d'un client</w:t>
      </w:r>
    </w:p>
    <w:p w14:paraId="54938AAB" w14:textId="3E8D4050" w:rsidR="006171F6" w:rsidRPr="006171F6" w:rsidRDefault="006171F6" w:rsidP="006171F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71F6">
        <w:rPr>
          <w:rFonts w:ascii="Consolas" w:hAnsi="Consolas"/>
          <w:color w:val="000000"/>
          <w:sz w:val="18"/>
          <w:szCs w:val="18"/>
        </w:rPr>
        <w:tab/>
        <w:t>List&lt;Panier&gt; findByNumCommandeNotNullAndClient(</w:t>
      </w:r>
      <w:r w:rsidR="000C7D11" w:rsidRPr="00A31701">
        <w:rPr>
          <w:rFonts w:ascii="Consolas" w:hAnsi="Consolas"/>
          <w:color w:val="646464"/>
          <w:sz w:val="18"/>
          <w:szCs w:val="18"/>
        </w:rPr>
        <w:t>@Param</w:t>
      </w:r>
      <w:r w:rsidR="000C7D11" w:rsidRPr="00A31701">
        <w:rPr>
          <w:rFonts w:ascii="Consolas" w:hAnsi="Consolas"/>
          <w:color w:val="000000"/>
          <w:sz w:val="18"/>
          <w:szCs w:val="18"/>
        </w:rPr>
        <w:t>(</w:t>
      </w:r>
      <w:r w:rsidR="000C7D11" w:rsidRPr="00A31701">
        <w:rPr>
          <w:rFonts w:ascii="Consolas" w:hAnsi="Consolas"/>
          <w:color w:val="2A00FF"/>
          <w:sz w:val="18"/>
          <w:szCs w:val="18"/>
        </w:rPr>
        <w:t>"client"</w:t>
      </w:r>
      <w:r w:rsidR="000C7D11" w:rsidRPr="00A31701">
        <w:rPr>
          <w:rFonts w:ascii="Consolas" w:hAnsi="Consolas"/>
          <w:color w:val="000000"/>
          <w:sz w:val="18"/>
          <w:szCs w:val="18"/>
        </w:rPr>
        <w:t xml:space="preserve">) </w:t>
      </w:r>
      <w:r w:rsidRPr="006171F6">
        <w:rPr>
          <w:rFonts w:ascii="Consolas" w:hAnsi="Consolas"/>
          <w:color w:val="000000"/>
          <w:sz w:val="18"/>
          <w:szCs w:val="18"/>
        </w:rPr>
        <w:t xml:space="preserve">Client </w:t>
      </w:r>
      <w:r w:rsidRPr="006171F6">
        <w:rPr>
          <w:rFonts w:ascii="Consolas" w:hAnsi="Consolas"/>
          <w:color w:val="6A3E3E"/>
          <w:sz w:val="18"/>
          <w:szCs w:val="18"/>
        </w:rPr>
        <w:t>client</w:t>
      </w:r>
      <w:r w:rsidRPr="006171F6">
        <w:rPr>
          <w:rFonts w:ascii="Consolas" w:hAnsi="Consolas"/>
          <w:color w:val="000000"/>
          <w:sz w:val="18"/>
          <w:szCs w:val="18"/>
        </w:rPr>
        <w:t>);</w:t>
      </w:r>
    </w:p>
    <w:p w14:paraId="3B3BAAB9" w14:textId="77777777" w:rsidR="006171F6" w:rsidRPr="006171F6" w:rsidRDefault="006171F6" w:rsidP="006171F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115B90" w14:textId="77777777" w:rsidR="006171F6" w:rsidRPr="006171F6" w:rsidRDefault="006171F6" w:rsidP="006171F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71F6">
        <w:rPr>
          <w:rFonts w:ascii="Consolas" w:hAnsi="Consolas"/>
          <w:color w:val="000000"/>
          <w:sz w:val="18"/>
          <w:szCs w:val="18"/>
        </w:rPr>
        <w:t>}</w:t>
      </w:r>
    </w:p>
    <w:p w14:paraId="5D280603" w14:textId="77777777" w:rsidR="006171F6" w:rsidRDefault="006171F6" w:rsidP="006171F6"/>
    <w:p w14:paraId="48E50314" w14:textId="77777777" w:rsidR="00895945" w:rsidRDefault="00895945" w:rsidP="004B451B">
      <w:pPr>
        <w:pStyle w:val="TPnormalpuce1"/>
        <w:numPr>
          <w:ilvl w:val="0"/>
          <w:numId w:val="36"/>
        </w:numPr>
      </w:pPr>
      <w:r w:rsidRPr="008D7E77">
        <w:t>Une classe de tests unitaires appelée Test</w:t>
      </w:r>
      <w:r>
        <w:t>RequetesPlusPoussees</w:t>
      </w:r>
      <w:r w:rsidRPr="008D7E77">
        <w:t xml:space="preserve"> vous est fournie</w:t>
      </w:r>
      <w:r w:rsidRPr="006E48C8">
        <w:t xml:space="preserve"> </w:t>
      </w:r>
    </w:p>
    <w:p w14:paraId="33EC0BCE" w14:textId="77777777" w:rsidR="00792C51" w:rsidRPr="00D61407" w:rsidRDefault="00792C51" w:rsidP="00792C51">
      <w:pPr>
        <w:pStyle w:val="TPnormalpuce1"/>
        <w:numPr>
          <w:ilvl w:val="1"/>
          <w:numId w:val="36"/>
        </w:numPr>
      </w:pPr>
      <w:r>
        <w:t>Copier la classe dans le package fr.eni.cave.jpql des tests Java</w:t>
      </w:r>
    </w:p>
    <w:p w14:paraId="540B3A65" w14:textId="77777777" w:rsidR="00792C51" w:rsidRDefault="00792C51" w:rsidP="00792C51"/>
    <w:p w14:paraId="561DD87E" w14:textId="6EBC4D0E" w:rsidR="004B451B" w:rsidRPr="006E48C8" w:rsidRDefault="004B451B" w:rsidP="00895945">
      <w:pPr>
        <w:pStyle w:val="TPnormalpuce1"/>
      </w:pPr>
      <w:r w:rsidRPr="006E48C8">
        <w:t>Créer des tests unitaires pour valider chaque requête</w:t>
      </w:r>
    </w:p>
    <w:p w14:paraId="2D4433A9" w14:textId="5F17DC70" w:rsidR="00F60B8F" w:rsidRDefault="00194E01" w:rsidP="00194E01">
      <w:pPr>
        <w:pStyle w:val="TPnormalpuce1"/>
        <w:numPr>
          <w:ilvl w:val="1"/>
          <w:numId w:val="15"/>
        </w:numPr>
      </w:pPr>
      <w:r>
        <w:t>Nous</w:t>
      </w:r>
      <w:r w:rsidR="008219AD">
        <w:t xml:space="preserve"> test</w:t>
      </w:r>
      <w:r>
        <w:t>ons</w:t>
      </w:r>
      <w:r w:rsidR="008219AD">
        <w:t xml:space="preserve"> les 4 méthodes avec 1 client des paniers actifs et des commandes</w:t>
      </w:r>
    </w:p>
    <w:p w14:paraId="45FE3A65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5B2695">
        <w:rPr>
          <w:rFonts w:ascii="Consolas" w:hAnsi="Consolas"/>
          <w:color w:val="000000"/>
          <w:sz w:val="18"/>
          <w:szCs w:val="18"/>
        </w:rPr>
        <w:t xml:space="preserve"> fr.eni.cave.jpql;</w:t>
      </w:r>
    </w:p>
    <w:p w14:paraId="4512FF78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DF8314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2695">
        <w:rPr>
          <w:rFonts w:ascii="Consolas" w:hAnsi="Consolas"/>
          <w:color w:val="000000"/>
          <w:sz w:val="18"/>
          <w:szCs w:val="18"/>
        </w:rPr>
        <w:t xml:space="preserve"> </w:t>
      </w:r>
      <w:r w:rsidRPr="005B2695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5B2695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5B269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5B2695">
        <w:rPr>
          <w:rFonts w:ascii="Consolas" w:hAnsi="Consolas"/>
          <w:color w:val="000000"/>
          <w:sz w:val="18"/>
          <w:szCs w:val="18"/>
        </w:rPr>
        <w:t>;</w:t>
      </w:r>
    </w:p>
    <w:p w14:paraId="0DB439A3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613CB80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2695">
        <w:rPr>
          <w:rFonts w:ascii="Consolas" w:hAnsi="Consolas"/>
          <w:color w:val="000000"/>
          <w:sz w:val="18"/>
          <w:szCs w:val="18"/>
        </w:rPr>
        <w:t xml:space="preserve"> java.util.*;</w:t>
      </w:r>
    </w:p>
    <w:p w14:paraId="5072CA8F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ED1C0B7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2695">
        <w:rPr>
          <w:rFonts w:ascii="Consolas" w:hAnsi="Consolas"/>
          <w:color w:val="000000"/>
          <w:sz w:val="18"/>
          <w:szCs w:val="18"/>
        </w:rPr>
        <w:t xml:space="preserve"> org.junit.jupiter.api.*;</w:t>
      </w:r>
    </w:p>
    <w:p w14:paraId="2FDB147B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2695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02AD9106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2695">
        <w:rPr>
          <w:rFonts w:ascii="Consolas" w:hAnsi="Consolas"/>
          <w:color w:val="000000"/>
          <w:sz w:val="18"/>
          <w:szCs w:val="18"/>
        </w:rPr>
        <w:t xml:space="preserve"> org.springframework.boot.test.autoconfigure.orm.jpa.*;</w:t>
      </w:r>
    </w:p>
    <w:p w14:paraId="57A13A97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51A186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2695">
        <w:rPr>
          <w:rFonts w:ascii="Consolas" w:hAnsi="Consolas"/>
          <w:color w:val="000000"/>
          <w:sz w:val="18"/>
          <w:szCs w:val="18"/>
        </w:rPr>
        <w:t xml:space="preserve"> fr.eni.cave.bo.client.*;</w:t>
      </w:r>
    </w:p>
    <w:p w14:paraId="59AE8D63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2695">
        <w:rPr>
          <w:rFonts w:ascii="Consolas" w:hAnsi="Consolas"/>
          <w:color w:val="000000"/>
          <w:sz w:val="18"/>
          <w:szCs w:val="18"/>
        </w:rPr>
        <w:t xml:space="preserve"> fr.eni.cave.bo.vin.*;</w:t>
      </w:r>
    </w:p>
    <w:p w14:paraId="1872E489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2695">
        <w:rPr>
          <w:rFonts w:ascii="Consolas" w:hAnsi="Consolas"/>
          <w:color w:val="000000"/>
          <w:sz w:val="18"/>
          <w:szCs w:val="18"/>
        </w:rPr>
        <w:t xml:space="preserve"> fr.eni.cave.dal.*;</w:t>
      </w:r>
    </w:p>
    <w:p w14:paraId="0AB61FE2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7F1D8DA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646464"/>
          <w:sz w:val="18"/>
          <w:szCs w:val="18"/>
        </w:rPr>
        <w:t>@DataJpaTest</w:t>
      </w:r>
    </w:p>
    <w:p w14:paraId="6418DC10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B2695">
        <w:rPr>
          <w:rFonts w:ascii="Consolas" w:hAnsi="Consolas"/>
          <w:color w:val="000000"/>
          <w:sz w:val="18"/>
          <w:szCs w:val="18"/>
        </w:rPr>
        <w:t xml:space="preserve"> </w:t>
      </w:r>
      <w:r w:rsidRPr="005B269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B2695">
        <w:rPr>
          <w:rFonts w:ascii="Consolas" w:hAnsi="Consolas"/>
          <w:color w:val="000000"/>
          <w:sz w:val="18"/>
          <w:szCs w:val="18"/>
        </w:rPr>
        <w:t xml:space="preserve"> TestRequetesPlusPoussees {</w:t>
      </w:r>
    </w:p>
    <w:p w14:paraId="28BF4CD9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</w:r>
      <w:r w:rsidRPr="005B2695">
        <w:rPr>
          <w:rFonts w:ascii="Consolas" w:hAnsi="Consolas"/>
          <w:color w:val="646464"/>
          <w:sz w:val="18"/>
          <w:szCs w:val="18"/>
        </w:rPr>
        <w:t>@Autowired</w:t>
      </w:r>
    </w:p>
    <w:p w14:paraId="4DF3DE0C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</w:r>
      <w:r w:rsidRPr="005B269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B2695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5B2695">
        <w:rPr>
          <w:rFonts w:ascii="Consolas" w:hAnsi="Consolas"/>
          <w:color w:val="0000C0"/>
          <w:sz w:val="18"/>
          <w:szCs w:val="18"/>
        </w:rPr>
        <w:t>entityManager</w:t>
      </w:r>
      <w:r w:rsidRPr="005B2695">
        <w:rPr>
          <w:rFonts w:ascii="Consolas" w:hAnsi="Consolas"/>
          <w:color w:val="000000"/>
          <w:sz w:val="18"/>
          <w:szCs w:val="18"/>
        </w:rPr>
        <w:t>;</w:t>
      </w:r>
    </w:p>
    <w:p w14:paraId="1F9A5B90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FB757AF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</w:r>
      <w:r w:rsidRPr="005B2695">
        <w:rPr>
          <w:rFonts w:ascii="Consolas" w:hAnsi="Consolas"/>
          <w:color w:val="646464"/>
          <w:sz w:val="18"/>
          <w:szCs w:val="18"/>
        </w:rPr>
        <w:t>@Autowired</w:t>
      </w:r>
    </w:p>
    <w:p w14:paraId="37ABD381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  <w:t xml:space="preserve">BouteilleRepository </w:t>
      </w:r>
      <w:r w:rsidRPr="005B2695">
        <w:rPr>
          <w:rFonts w:ascii="Consolas" w:hAnsi="Consolas"/>
          <w:color w:val="0000C0"/>
          <w:sz w:val="18"/>
          <w:szCs w:val="18"/>
        </w:rPr>
        <w:t>bouteilleRepository</w:t>
      </w:r>
      <w:r w:rsidRPr="005B2695">
        <w:rPr>
          <w:rFonts w:ascii="Consolas" w:hAnsi="Consolas"/>
          <w:color w:val="000000"/>
          <w:sz w:val="18"/>
          <w:szCs w:val="18"/>
        </w:rPr>
        <w:t>;</w:t>
      </w:r>
    </w:p>
    <w:p w14:paraId="55DDCA50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8A73FB9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  <w:t xml:space="preserve">Region </w:t>
      </w:r>
      <w:r w:rsidRPr="005B2695">
        <w:rPr>
          <w:rFonts w:ascii="Consolas" w:hAnsi="Consolas"/>
          <w:color w:val="0000C0"/>
          <w:sz w:val="18"/>
          <w:szCs w:val="18"/>
        </w:rPr>
        <w:t>paysDeLaLoire</w:t>
      </w:r>
      <w:r w:rsidRPr="005B2695">
        <w:rPr>
          <w:rFonts w:ascii="Consolas" w:hAnsi="Consolas"/>
          <w:color w:val="000000"/>
          <w:sz w:val="18"/>
          <w:szCs w:val="18"/>
        </w:rPr>
        <w:t>;</w:t>
      </w:r>
    </w:p>
    <w:p w14:paraId="03445BD3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  <w:t xml:space="preserve">Couleur </w:t>
      </w:r>
      <w:r w:rsidRPr="005B2695">
        <w:rPr>
          <w:rFonts w:ascii="Consolas" w:hAnsi="Consolas"/>
          <w:color w:val="0000C0"/>
          <w:sz w:val="18"/>
          <w:szCs w:val="18"/>
        </w:rPr>
        <w:t>blanc</w:t>
      </w:r>
      <w:r w:rsidRPr="005B2695">
        <w:rPr>
          <w:rFonts w:ascii="Consolas" w:hAnsi="Consolas"/>
          <w:color w:val="000000"/>
          <w:sz w:val="18"/>
          <w:szCs w:val="18"/>
        </w:rPr>
        <w:t>;</w:t>
      </w:r>
    </w:p>
    <w:p w14:paraId="7083694B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  <w:t xml:space="preserve">List&lt;Bouteille&gt; </w:t>
      </w:r>
      <w:r w:rsidRPr="005B2695">
        <w:rPr>
          <w:rFonts w:ascii="Consolas" w:hAnsi="Consolas"/>
          <w:color w:val="0000C0"/>
          <w:sz w:val="18"/>
          <w:szCs w:val="18"/>
        </w:rPr>
        <w:t>bouteilles</w:t>
      </w:r>
      <w:r w:rsidRPr="005B2695">
        <w:rPr>
          <w:rFonts w:ascii="Consolas" w:hAnsi="Consolas"/>
          <w:color w:val="000000"/>
          <w:sz w:val="18"/>
          <w:szCs w:val="18"/>
        </w:rPr>
        <w:t>;</w:t>
      </w:r>
    </w:p>
    <w:p w14:paraId="7C6B5290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C4B59DF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  <w:t xml:space="preserve">Client </w:t>
      </w:r>
      <w:r w:rsidRPr="005B2695">
        <w:rPr>
          <w:rFonts w:ascii="Consolas" w:hAnsi="Consolas"/>
          <w:color w:val="0000C0"/>
          <w:sz w:val="18"/>
          <w:szCs w:val="18"/>
        </w:rPr>
        <w:t>tom</w:t>
      </w:r>
      <w:r w:rsidRPr="005B2695">
        <w:rPr>
          <w:rFonts w:ascii="Consolas" w:hAnsi="Consolas"/>
          <w:color w:val="000000"/>
          <w:sz w:val="18"/>
          <w:szCs w:val="18"/>
        </w:rPr>
        <w:t>;</w:t>
      </w:r>
    </w:p>
    <w:p w14:paraId="31C387B8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53A712A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</w:r>
      <w:r w:rsidRPr="005B2695">
        <w:rPr>
          <w:rFonts w:ascii="Consolas" w:hAnsi="Consolas"/>
          <w:color w:val="646464"/>
          <w:sz w:val="18"/>
          <w:szCs w:val="18"/>
        </w:rPr>
        <w:t>@Autowired</w:t>
      </w:r>
    </w:p>
    <w:p w14:paraId="1E143180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  <w:t xml:space="preserve">PanierRepository </w:t>
      </w:r>
      <w:r w:rsidRPr="005B2695">
        <w:rPr>
          <w:rFonts w:ascii="Consolas" w:hAnsi="Consolas"/>
          <w:color w:val="0000C0"/>
          <w:sz w:val="18"/>
          <w:szCs w:val="18"/>
        </w:rPr>
        <w:t>panierRepository</w:t>
      </w:r>
      <w:r w:rsidRPr="005B2695">
        <w:rPr>
          <w:rFonts w:ascii="Consolas" w:hAnsi="Consolas"/>
          <w:color w:val="000000"/>
          <w:sz w:val="18"/>
          <w:szCs w:val="18"/>
        </w:rPr>
        <w:t>;</w:t>
      </w:r>
    </w:p>
    <w:p w14:paraId="07BBBBCB" w14:textId="77777777" w:rsidR="005B2695" w:rsidRPr="005B2695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ED73B74" w14:textId="06B805A9" w:rsidR="005B2695" w:rsidRPr="005B2695" w:rsidRDefault="005B2695" w:rsidP="007D050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ab/>
      </w:r>
      <w:r w:rsidR="007D0505">
        <w:rPr>
          <w:rFonts w:ascii="Consolas" w:hAnsi="Consolas"/>
          <w:color w:val="646464"/>
          <w:sz w:val="18"/>
          <w:szCs w:val="18"/>
        </w:rPr>
        <w:t>…</w:t>
      </w:r>
    </w:p>
    <w:p w14:paraId="3967138D" w14:textId="368627A2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265CF41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646464"/>
          <w:sz w:val="16"/>
          <w:szCs w:val="16"/>
        </w:rPr>
        <w:t>@Test</w:t>
      </w:r>
    </w:p>
    <w:p w14:paraId="56CCD1F2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D3698">
        <w:rPr>
          <w:rFonts w:ascii="Consolas" w:hAnsi="Consolas"/>
          <w:color w:val="000000"/>
          <w:sz w:val="16"/>
          <w:szCs w:val="16"/>
        </w:rPr>
        <w:t xml:space="preserve"> test_utilisateurRepository_findPaniersWithJPQL() {</w:t>
      </w:r>
    </w:p>
    <w:p w14:paraId="0A9F08E2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FD3698">
        <w:rPr>
          <w:rFonts w:ascii="Consolas" w:hAnsi="Consolas"/>
          <w:color w:val="000000"/>
          <w:sz w:val="16"/>
          <w:szCs w:val="16"/>
        </w:rPr>
        <w:t xml:space="preserve"> List&lt;Panier&gt; </w:t>
      </w:r>
      <w:r w:rsidRPr="00FD3698">
        <w:rPr>
          <w:rFonts w:ascii="Consolas" w:hAnsi="Consolas"/>
          <w:color w:val="6A3E3E"/>
          <w:sz w:val="16"/>
          <w:szCs w:val="16"/>
        </w:rPr>
        <w:t>paniers</w:t>
      </w:r>
      <w:r w:rsidRPr="00FD3698">
        <w:rPr>
          <w:rFonts w:ascii="Consolas" w:hAnsi="Consolas"/>
          <w:color w:val="000000"/>
          <w:sz w:val="16"/>
          <w:szCs w:val="16"/>
        </w:rPr>
        <w:t xml:space="preserve"> = </w:t>
      </w:r>
      <w:r w:rsidRPr="00FD3698">
        <w:rPr>
          <w:rFonts w:ascii="Consolas" w:hAnsi="Consolas"/>
          <w:color w:val="0000C0"/>
          <w:sz w:val="16"/>
          <w:szCs w:val="16"/>
        </w:rPr>
        <w:t>panierRepository</w:t>
      </w:r>
      <w:r w:rsidRPr="00FD3698">
        <w:rPr>
          <w:rFonts w:ascii="Consolas" w:hAnsi="Consolas"/>
          <w:color w:val="000000"/>
          <w:sz w:val="16"/>
          <w:szCs w:val="16"/>
        </w:rPr>
        <w:t>.findPaniersWithJPQL(</w:t>
      </w:r>
      <w:r w:rsidRPr="00FD3698">
        <w:rPr>
          <w:rFonts w:ascii="Consolas" w:hAnsi="Consolas"/>
          <w:color w:val="0000C0"/>
          <w:sz w:val="16"/>
          <w:szCs w:val="16"/>
        </w:rPr>
        <w:t>tom</w:t>
      </w:r>
      <w:r w:rsidRPr="00FD3698">
        <w:rPr>
          <w:rFonts w:ascii="Consolas" w:hAnsi="Consolas"/>
          <w:color w:val="000000"/>
          <w:sz w:val="16"/>
          <w:szCs w:val="16"/>
        </w:rPr>
        <w:t>);</w:t>
      </w:r>
    </w:p>
    <w:p w14:paraId="12248305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3F7F5F"/>
          <w:sz w:val="16"/>
          <w:szCs w:val="16"/>
        </w:rPr>
        <w:t>// Vérification</w:t>
      </w:r>
    </w:p>
    <w:p w14:paraId="1DC32425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paniers</w:t>
      </w:r>
      <w:r w:rsidRPr="00FD3698">
        <w:rPr>
          <w:rFonts w:ascii="Consolas" w:hAnsi="Consolas"/>
          <w:color w:val="000000"/>
          <w:sz w:val="16"/>
          <w:szCs w:val="16"/>
        </w:rPr>
        <w:t>).isNotNull();</w:t>
      </w:r>
    </w:p>
    <w:p w14:paraId="624E644C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paniers</w:t>
      </w:r>
      <w:r w:rsidRPr="00FD3698">
        <w:rPr>
          <w:rFonts w:ascii="Consolas" w:hAnsi="Consolas"/>
          <w:color w:val="000000"/>
          <w:sz w:val="16"/>
          <w:szCs w:val="16"/>
        </w:rPr>
        <w:t>).isNotEmpty();</w:t>
      </w:r>
    </w:p>
    <w:p w14:paraId="746AB509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paniers</w:t>
      </w:r>
      <w:r w:rsidRPr="00FD3698">
        <w:rPr>
          <w:rFonts w:ascii="Consolas" w:hAnsi="Consolas"/>
          <w:color w:val="000000"/>
          <w:sz w:val="16"/>
          <w:szCs w:val="16"/>
        </w:rPr>
        <w:t>.size()).isEqualTo(1);</w:t>
      </w:r>
    </w:p>
    <w:p w14:paraId="3CB01D05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lastRenderedPageBreak/>
        <w:tab/>
      </w:r>
      <w:r w:rsidRPr="00FD3698">
        <w:rPr>
          <w:rFonts w:ascii="Consolas" w:hAnsi="Consolas"/>
          <w:color w:val="000000"/>
          <w:sz w:val="16"/>
          <w:szCs w:val="16"/>
        </w:rPr>
        <w:tab/>
        <w:t xml:space="preserve">Panier </w:t>
      </w:r>
      <w:r w:rsidRPr="00FD3698">
        <w:rPr>
          <w:rFonts w:ascii="Consolas" w:hAnsi="Consolas"/>
          <w:color w:val="6A3E3E"/>
          <w:sz w:val="16"/>
          <w:szCs w:val="16"/>
        </w:rPr>
        <w:t>p</w:t>
      </w:r>
      <w:r w:rsidRPr="00FD3698">
        <w:rPr>
          <w:rFonts w:ascii="Consolas" w:hAnsi="Consolas"/>
          <w:color w:val="000000"/>
          <w:sz w:val="16"/>
          <w:szCs w:val="16"/>
        </w:rPr>
        <w:t xml:space="preserve"> = </w:t>
      </w:r>
      <w:r w:rsidRPr="00FD3698">
        <w:rPr>
          <w:rFonts w:ascii="Consolas" w:hAnsi="Consolas"/>
          <w:color w:val="6A3E3E"/>
          <w:sz w:val="16"/>
          <w:szCs w:val="16"/>
        </w:rPr>
        <w:t>paniers</w:t>
      </w:r>
      <w:r w:rsidRPr="00FD3698">
        <w:rPr>
          <w:rFonts w:ascii="Consolas" w:hAnsi="Consolas"/>
          <w:color w:val="000000"/>
          <w:sz w:val="16"/>
          <w:szCs w:val="16"/>
        </w:rPr>
        <w:t>.get(0);</w:t>
      </w:r>
    </w:p>
    <w:p w14:paraId="4B56214E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p</w:t>
      </w:r>
      <w:r w:rsidRPr="00FD3698">
        <w:rPr>
          <w:rFonts w:ascii="Consolas" w:hAnsi="Consolas"/>
          <w:color w:val="000000"/>
          <w:sz w:val="16"/>
          <w:szCs w:val="16"/>
        </w:rPr>
        <w:t>).isNotNull();</w:t>
      </w:r>
    </w:p>
    <w:p w14:paraId="42489B08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p</w:t>
      </w:r>
      <w:r w:rsidRPr="00FD3698">
        <w:rPr>
          <w:rFonts w:ascii="Consolas" w:hAnsi="Consolas"/>
          <w:color w:val="000000"/>
          <w:sz w:val="16"/>
          <w:szCs w:val="16"/>
        </w:rPr>
        <w:t>.getNumCommande()).isNull();</w:t>
      </w:r>
    </w:p>
    <w:p w14:paraId="767058BF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  <w:t>}</w:t>
      </w:r>
    </w:p>
    <w:p w14:paraId="4F09853B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B490D5D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646464"/>
          <w:sz w:val="16"/>
          <w:szCs w:val="16"/>
        </w:rPr>
        <w:t>@Test</w:t>
      </w:r>
    </w:p>
    <w:p w14:paraId="7C9275F5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D3698">
        <w:rPr>
          <w:rFonts w:ascii="Consolas" w:hAnsi="Consolas"/>
          <w:color w:val="000000"/>
          <w:sz w:val="16"/>
          <w:szCs w:val="16"/>
        </w:rPr>
        <w:t xml:space="preserve"> test_utilisateurRepository_findByNumCommandeNullAndClient() {</w:t>
      </w:r>
    </w:p>
    <w:p w14:paraId="19C43BA8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FD3698">
        <w:rPr>
          <w:rFonts w:ascii="Consolas" w:hAnsi="Consolas"/>
          <w:color w:val="000000"/>
          <w:sz w:val="16"/>
          <w:szCs w:val="16"/>
        </w:rPr>
        <w:t xml:space="preserve"> List&lt;Panier&gt; </w:t>
      </w:r>
      <w:r w:rsidRPr="00FD3698">
        <w:rPr>
          <w:rFonts w:ascii="Consolas" w:hAnsi="Consolas"/>
          <w:color w:val="6A3E3E"/>
          <w:sz w:val="16"/>
          <w:szCs w:val="16"/>
        </w:rPr>
        <w:t>paniers</w:t>
      </w:r>
      <w:r w:rsidRPr="00FD3698">
        <w:rPr>
          <w:rFonts w:ascii="Consolas" w:hAnsi="Consolas"/>
          <w:color w:val="000000"/>
          <w:sz w:val="16"/>
          <w:szCs w:val="16"/>
        </w:rPr>
        <w:t xml:space="preserve"> = </w:t>
      </w:r>
      <w:r w:rsidRPr="00FD3698">
        <w:rPr>
          <w:rFonts w:ascii="Consolas" w:hAnsi="Consolas"/>
          <w:color w:val="0000C0"/>
          <w:sz w:val="16"/>
          <w:szCs w:val="16"/>
        </w:rPr>
        <w:t>panierRepository</w:t>
      </w:r>
      <w:r w:rsidRPr="00FD3698">
        <w:rPr>
          <w:rFonts w:ascii="Consolas" w:hAnsi="Consolas"/>
          <w:color w:val="000000"/>
          <w:sz w:val="16"/>
          <w:szCs w:val="16"/>
        </w:rPr>
        <w:t>.findByNumCommandeNullAndClient(</w:t>
      </w:r>
      <w:r w:rsidRPr="00FD3698">
        <w:rPr>
          <w:rFonts w:ascii="Consolas" w:hAnsi="Consolas"/>
          <w:color w:val="0000C0"/>
          <w:sz w:val="16"/>
          <w:szCs w:val="16"/>
        </w:rPr>
        <w:t>tom</w:t>
      </w:r>
      <w:r w:rsidRPr="00FD3698">
        <w:rPr>
          <w:rFonts w:ascii="Consolas" w:hAnsi="Consolas"/>
          <w:color w:val="000000"/>
          <w:sz w:val="16"/>
          <w:szCs w:val="16"/>
        </w:rPr>
        <w:t>);</w:t>
      </w:r>
    </w:p>
    <w:p w14:paraId="1831550E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3F7F5F"/>
          <w:sz w:val="16"/>
          <w:szCs w:val="16"/>
        </w:rPr>
        <w:t>// Vérification</w:t>
      </w:r>
    </w:p>
    <w:p w14:paraId="3798B654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paniers</w:t>
      </w:r>
      <w:r w:rsidRPr="00FD3698">
        <w:rPr>
          <w:rFonts w:ascii="Consolas" w:hAnsi="Consolas"/>
          <w:color w:val="000000"/>
          <w:sz w:val="16"/>
          <w:szCs w:val="16"/>
        </w:rPr>
        <w:t>).isNotNull();</w:t>
      </w:r>
    </w:p>
    <w:p w14:paraId="78978FDA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paniers</w:t>
      </w:r>
      <w:r w:rsidRPr="00FD3698">
        <w:rPr>
          <w:rFonts w:ascii="Consolas" w:hAnsi="Consolas"/>
          <w:color w:val="000000"/>
          <w:sz w:val="16"/>
          <w:szCs w:val="16"/>
        </w:rPr>
        <w:t>).isNotEmpty();</w:t>
      </w:r>
    </w:p>
    <w:p w14:paraId="69768824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paniers</w:t>
      </w:r>
      <w:r w:rsidRPr="00FD3698">
        <w:rPr>
          <w:rFonts w:ascii="Consolas" w:hAnsi="Consolas"/>
          <w:color w:val="000000"/>
          <w:sz w:val="16"/>
          <w:szCs w:val="16"/>
        </w:rPr>
        <w:t>.size()).isEqualTo(1);</w:t>
      </w:r>
    </w:p>
    <w:p w14:paraId="0351C74A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  <w:t xml:space="preserve">Panier </w:t>
      </w:r>
      <w:r w:rsidRPr="00FD3698">
        <w:rPr>
          <w:rFonts w:ascii="Consolas" w:hAnsi="Consolas"/>
          <w:color w:val="6A3E3E"/>
          <w:sz w:val="16"/>
          <w:szCs w:val="16"/>
        </w:rPr>
        <w:t>p</w:t>
      </w:r>
      <w:r w:rsidRPr="00FD3698">
        <w:rPr>
          <w:rFonts w:ascii="Consolas" w:hAnsi="Consolas"/>
          <w:color w:val="000000"/>
          <w:sz w:val="16"/>
          <w:szCs w:val="16"/>
        </w:rPr>
        <w:t xml:space="preserve"> = </w:t>
      </w:r>
      <w:r w:rsidRPr="00FD3698">
        <w:rPr>
          <w:rFonts w:ascii="Consolas" w:hAnsi="Consolas"/>
          <w:color w:val="6A3E3E"/>
          <w:sz w:val="16"/>
          <w:szCs w:val="16"/>
        </w:rPr>
        <w:t>paniers</w:t>
      </w:r>
      <w:r w:rsidRPr="00FD3698">
        <w:rPr>
          <w:rFonts w:ascii="Consolas" w:hAnsi="Consolas"/>
          <w:color w:val="000000"/>
          <w:sz w:val="16"/>
          <w:szCs w:val="16"/>
        </w:rPr>
        <w:t>.get(0);</w:t>
      </w:r>
    </w:p>
    <w:p w14:paraId="73571F2C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p</w:t>
      </w:r>
      <w:r w:rsidRPr="00FD3698">
        <w:rPr>
          <w:rFonts w:ascii="Consolas" w:hAnsi="Consolas"/>
          <w:color w:val="000000"/>
          <w:sz w:val="16"/>
          <w:szCs w:val="16"/>
        </w:rPr>
        <w:t>).isNotNull();</w:t>
      </w:r>
    </w:p>
    <w:p w14:paraId="7053CB27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p</w:t>
      </w:r>
      <w:r w:rsidRPr="00FD3698">
        <w:rPr>
          <w:rFonts w:ascii="Consolas" w:hAnsi="Consolas"/>
          <w:color w:val="000000"/>
          <w:sz w:val="16"/>
          <w:szCs w:val="16"/>
        </w:rPr>
        <w:t>.getNumCommande()).isNull();</w:t>
      </w:r>
    </w:p>
    <w:p w14:paraId="59A584C9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  <w:t>}</w:t>
      </w:r>
    </w:p>
    <w:p w14:paraId="3DE40955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046D472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646464"/>
          <w:sz w:val="16"/>
          <w:szCs w:val="16"/>
        </w:rPr>
        <w:t>@Test</w:t>
      </w:r>
    </w:p>
    <w:p w14:paraId="6851200F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D3698">
        <w:rPr>
          <w:rFonts w:ascii="Consolas" w:hAnsi="Consolas"/>
          <w:color w:val="000000"/>
          <w:sz w:val="16"/>
          <w:szCs w:val="16"/>
        </w:rPr>
        <w:t xml:space="preserve"> test_utilisateurRepository_findCommandesWithSQL() {</w:t>
      </w:r>
    </w:p>
    <w:p w14:paraId="0B47C907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FD3698">
        <w:rPr>
          <w:rFonts w:ascii="Consolas" w:hAnsi="Consolas"/>
          <w:color w:val="000000"/>
          <w:sz w:val="16"/>
          <w:szCs w:val="16"/>
        </w:rPr>
        <w:t xml:space="preserve"> List&lt;Panier&gt; </w:t>
      </w:r>
      <w:r w:rsidRPr="00FD3698">
        <w:rPr>
          <w:rFonts w:ascii="Consolas" w:hAnsi="Consolas"/>
          <w:color w:val="6A3E3E"/>
          <w:sz w:val="16"/>
          <w:szCs w:val="16"/>
        </w:rPr>
        <w:t>commandes</w:t>
      </w:r>
      <w:r w:rsidRPr="00FD3698">
        <w:rPr>
          <w:rFonts w:ascii="Consolas" w:hAnsi="Consolas"/>
          <w:color w:val="000000"/>
          <w:sz w:val="16"/>
          <w:szCs w:val="16"/>
        </w:rPr>
        <w:t xml:space="preserve"> = </w:t>
      </w:r>
      <w:r w:rsidRPr="00FD3698">
        <w:rPr>
          <w:rFonts w:ascii="Consolas" w:hAnsi="Consolas"/>
          <w:color w:val="0000C0"/>
          <w:sz w:val="16"/>
          <w:szCs w:val="16"/>
        </w:rPr>
        <w:t>panierRepository</w:t>
      </w:r>
      <w:r w:rsidRPr="00FD3698">
        <w:rPr>
          <w:rFonts w:ascii="Consolas" w:hAnsi="Consolas"/>
          <w:color w:val="000000"/>
          <w:sz w:val="16"/>
          <w:szCs w:val="16"/>
        </w:rPr>
        <w:t>.findCommandesWithSQL(</w:t>
      </w:r>
      <w:r w:rsidRPr="00FD3698">
        <w:rPr>
          <w:rFonts w:ascii="Consolas" w:hAnsi="Consolas"/>
          <w:color w:val="0000C0"/>
          <w:sz w:val="16"/>
          <w:szCs w:val="16"/>
        </w:rPr>
        <w:t>tom</w:t>
      </w:r>
      <w:r w:rsidRPr="00FD3698">
        <w:rPr>
          <w:rFonts w:ascii="Consolas" w:hAnsi="Consolas"/>
          <w:color w:val="000000"/>
          <w:sz w:val="16"/>
          <w:szCs w:val="16"/>
        </w:rPr>
        <w:t>.getPseudo());</w:t>
      </w:r>
    </w:p>
    <w:p w14:paraId="5BF7C265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3F7F5F"/>
          <w:sz w:val="16"/>
          <w:szCs w:val="16"/>
        </w:rPr>
        <w:t>// Vérification</w:t>
      </w:r>
    </w:p>
    <w:p w14:paraId="4AE98704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commandes</w:t>
      </w:r>
      <w:r w:rsidRPr="00FD3698">
        <w:rPr>
          <w:rFonts w:ascii="Consolas" w:hAnsi="Consolas"/>
          <w:color w:val="000000"/>
          <w:sz w:val="16"/>
          <w:szCs w:val="16"/>
        </w:rPr>
        <w:t>).isNotNull();</w:t>
      </w:r>
    </w:p>
    <w:p w14:paraId="7BED74A0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commandes</w:t>
      </w:r>
      <w:r w:rsidRPr="00FD3698">
        <w:rPr>
          <w:rFonts w:ascii="Consolas" w:hAnsi="Consolas"/>
          <w:color w:val="000000"/>
          <w:sz w:val="16"/>
          <w:szCs w:val="16"/>
        </w:rPr>
        <w:t>).isNotEmpty();</w:t>
      </w:r>
    </w:p>
    <w:p w14:paraId="5FA00599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commandes</w:t>
      </w:r>
      <w:r w:rsidRPr="00FD3698">
        <w:rPr>
          <w:rFonts w:ascii="Consolas" w:hAnsi="Consolas"/>
          <w:color w:val="000000"/>
          <w:sz w:val="16"/>
          <w:szCs w:val="16"/>
        </w:rPr>
        <w:t>.size()).isEqualTo(2);</w:t>
      </w:r>
    </w:p>
    <w:p w14:paraId="1903B8F1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6A3E3E"/>
          <w:sz w:val="16"/>
          <w:szCs w:val="16"/>
        </w:rPr>
        <w:t>commandes</w:t>
      </w:r>
      <w:r w:rsidRPr="00FD3698">
        <w:rPr>
          <w:rFonts w:ascii="Consolas" w:hAnsi="Consolas"/>
          <w:color w:val="000000"/>
          <w:sz w:val="16"/>
          <w:szCs w:val="16"/>
        </w:rPr>
        <w:t>.forEach(</w:t>
      </w:r>
      <w:r w:rsidRPr="00FD3698">
        <w:rPr>
          <w:rFonts w:ascii="Consolas" w:hAnsi="Consolas"/>
          <w:color w:val="6A3E3E"/>
          <w:sz w:val="16"/>
          <w:szCs w:val="16"/>
        </w:rPr>
        <w:t>c</w:t>
      </w:r>
      <w:r w:rsidRPr="00FD3698">
        <w:rPr>
          <w:rFonts w:ascii="Consolas" w:hAnsi="Consolas"/>
          <w:color w:val="000000"/>
          <w:sz w:val="16"/>
          <w:szCs w:val="16"/>
        </w:rPr>
        <w:t xml:space="preserve"> -&gt; {</w:t>
      </w:r>
    </w:p>
    <w:p w14:paraId="3EDAC0C7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  <w:t xml:space="preserve">String </w:t>
      </w:r>
      <w:r w:rsidRPr="00FD3698">
        <w:rPr>
          <w:rFonts w:ascii="Consolas" w:hAnsi="Consolas"/>
          <w:color w:val="6A3E3E"/>
          <w:sz w:val="16"/>
          <w:szCs w:val="16"/>
        </w:rPr>
        <w:t>numCommande</w:t>
      </w:r>
      <w:r w:rsidRPr="00FD3698">
        <w:rPr>
          <w:rFonts w:ascii="Consolas" w:hAnsi="Consolas"/>
          <w:color w:val="000000"/>
          <w:sz w:val="16"/>
          <w:szCs w:val="16"/>
        </w:rPr>
        <w:t xml:space="preserve"> = </w:t>
      </w:r>
      <w:r w:rsidRPr="00FD3698">
        <w:rPr>
          <w:rFonts w:ascii="Consolas" w:hAnsi="Consolas"/>
          <w:color w:val="0000C0"/>
          <w:sz w:val="16"/>
          <w:szCs w:val="16"/>
        </w:rPr>
        <w:t>tom</w:t>
      </w:r>
      <w:r w:rsidRPr="00FD3698">
        <w:rPr>
          <w:rFonts w:ascii="Consolas" w:hAnsi="Consolas"/>
          <w:color w:val="000000"/>
          <w:sz w:val="16"/>
          <w:szCs w:val="16"/>
        </w:rPr>
        <w:t xml:space="preserve">.getPseudo() + </w:t>
      </w:r>
      <w:r w:rsidRPr="00FD3698">
        <w:rPr>
          <w:rFonts w:ascii="Consolas" w:hAnsi="Consolas"/>
          <w:color w:val="2A00FF"/>
          <w:sz w:val="16"/>
          <w:szCs w:val="16"/>
        </w:rPr>
        <w:t>"_"</w:t>
      </w:r>
      <w:r w:rsidRPr="00FD3698">
        <w:rPr>
          <w:rFonts w:ascii="Consolas" w:hAnsi="Consolas"/>
          <w:color w:val="000000"/>
          <w:sz w:val="16"/>
          <w:szCs w:val="16"/>
        </w:rPr>
        <w:t xml:space="preserve"> + </w:t>
      </w:r>
      <w:r w:rsidRPr="00FD3698">
        <w:rPr>
          <w:rFonts w:ascii="Consolas" w:hAnsi="Consolas"/>
          <w:color w:val="6A3E3E"/>
          <w:sz w:val="16"/>
          <w:szCs w:val="16"/>
        </w:rPr>
        <w:t>c</w:t>
      </w:r>
      <w:r w:rsidRPr="00FD3698">
        <w:rPr>
          <w:rFonts w:ascii="Consolas" w:hAnsi="Consolas"/>
          <w:color w:val="000000"/>
          <w:sz w:val="16"/>
          <w:szCs w:val="16"/>
        </w:rPr>
        <w:t>.getId();</w:t>
      </w:r>
    </w:p>
    <w:p w14:paraId="69227A37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c</w:t>
      </w:r>
      <w:r w:rsidRPr="00FD3698">
        <w:rPr>
          <w:rFonts w:ascii="Consolas" w:hAnsi="Consolas"/>
          <w:color w:val="000000"/>
          <w:sz w:val="16"/>
          <w:szCs w:val="16"/>
        </w:rPr>
        <w:t>.getNumCommande()).isNotNull();</w:t>
      </w:r>
    </w:p>
    <w:p w14:paraId="6AB78DB5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c</w:t>
      </w:r>
      <w:r w:rsidRPr="00FD3698">
        <w:rPr>
          <w:rFonts w:ascii="Consolas" w:hAnsi="Consolas"/>
          <w:color w:val="000000"/>
          <w:sz w:val="16"/>
          <w:szCs w:val="16"/>
        </w:rPr>
        <w:t>.getNumCommande()).isEqualTo(</w:t>
      </w:r>
      <w:r w:rsidRPr="00FD3698">
        <w:rPr>
          <w:rFonts w:ascii="Consolas" w:hAnsi="Consolas"/>
          <w:color w:val="6A3E3E"/>
          <w:sz w:val="16"/>
          <w:szCs w:val="16"/>
        </w:rPr>
        <w:t>numCommande</w:t>
      </w:r>
      <w:r w:rsidRPr="00FD3698">
        <w:rPr>
          <w:rFonts w:ascii="Consolas" w:hAnsi="Consolas"/>
          <w:color w:val="000000"/>
          <w:sz w:val="16"/>
          <w:szCs w:val="16"/>
        </w:rPr>
        <w:t>);</w:t>
      </w:r>
    </w:p>
    <w:p w14:paraId="1EC45104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  <w:t>});</w:t>
      </w:r>
    </w:p>
    <w:p w14:paraId="6C64CE62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  <w:t>}</w:t>
      </w:r>
    </w:p>
    <w:p w14:paraId="724E6DD3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5D82AF8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646464"/>
          <w:sz w:val="16"/>
          <w:szCs w:val="16"/>
        </w:rPr>
        <w:t>@Test</w:t>
      </w:r>
    </w:p>
    <w:p w14:paraId="10F5348D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D3698">
        <w:rPr>
          <w:rFonts w:ascii="Consolas" w:hAnsi="Consolas"/>
          <w:color w:val="000000"/>
          <w:sz w:val="16"/>
          <w:szCs w:val="16"/>
        </w:rPr>
        <w:t xml:space="preserve"> test_utilisateurRepository_findByNumCommandeNotNullAndClient() {</w:t>
      </w:r>
    </w:p>
    <w:p w14:paraId="29EDD180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FD3698">
        <w:rPr>
          <w:rFonts w:ascii="Consolas" w:hAnsi="Consolas"/>
          <w:color w:val="000000"/>
          <w:sz w:val="16"/>
          <w:szCs w:val="16"/>
        </w:rPr>
        <w:t xml:space="preserve"> List&lt;Panier&gt; </w:t>
      </w:r>
      <w:r w:rsidRPr="00FD3698">
        <w:rPr>
          <w:rFonts w:ascii="Consolas" w:hAnsi="Consolas"/>
          <w:color w:val="6A3E3E"/>
          <w:sz w:val="16"/>
          <w:szCs w:val="16"/>
        </w:rPr>
        <w:t>commandes</w:t>
      </w:r>
      <w:r w:rsidRPr="00FD3698">
        <w:rPr>
          <w:rFonts w:ascii="Consolas" w:hAnsi="Consolas"/>
          <w:color w:val="000000"/>
          <w:sz w:val="16"/>
          <w:szCs w:val="16"/>
        </w:rPr>
        <w:t xml:space="preserve"> = </w:t>
      </w:r>
      <w:r w:rsidRPr="00FD3698">
        <w:rPr>
          <w:rFonts w:ascii="Consolas" w:hAnsi="Consolas"/>
          <w:color w:val="0000C0"/>
          <w:sz w:val="16"/>
          <w:szCs w:val="16"/>
        </w:rPr>
        <w:t>panierRepository</w:t>
      </w:r>
      <w:r w:rsidRPr="00FD3698">
        <w:rPr>
          <w:rFonts w:ascii="Consolas" w:hAnsi="Consolas"/>
          <w:color w:val="000000"/>
          <w:sz w:val="16"/>
          <w:szCs w:val="16"/>
        </w:rPr>
        <w:t>.findByNumCommandeNotNullAndClient(</w:t>
      </w:r>
      <w:r w:rsidRPr="00FD3698">
        <w:rPr>
          <w:rFonts w:ascii="Consolas" w:hAnsi="Consolas"/>
          <w:color w:val="0000C0"/>
          <w:sz w:val="16"/>
          <w:szCs w:val="16"/>
        </w:rPr>
        <w:t>tom</w:t>
      </w:r>
      <w:r w:rsidRPr="00FD3698">
        <w:rPr>
          <w:rFonts w:ascii="Consolas" w:hAnsi="Consolas"/>
          <w:color w:val="000000"/>
          <w:sz w:val="16"/>
          <w:szCs w:val="16"/>
        </w:rPr>
        <w:t>);</w:t>
      </w:r>
    </w:p>
    <w:p w14:paraId="238AF1E5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3F7F5F"/>
          <w:sz w:val="16"/>
          <w:szCs w:val="16"/>
        </w:rPr>
        <w:t>// Vérification</w:t>
      </w:r>
    </w:p>
    <w:p w14:paraId="246EA23A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commandes</w:t>
      </w:r>
      <w:r w:rsidRPr="00FD3698">
        <w:rPr>
          <w:rFonts w:ascii="Consolas" w:hAnsi="Consolas"/>
          <w:color w:val="000000"/>
          <w:sz w:val="16"/>
          <w:szCs w:val="16"/>
        </w:rPr>
        <w:t>).isNotNull();</w:t>
      </w:r>
    </w:p>
    <w:p w14:paraId="43526236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commandes</w:t>
      </w:r>
      <w:r w:rsidRPr="00FD3698">
        <w:rPr>
          <w:rFonts w:ascii="Consolas" w:hAnsi="Consolas"/>
          <w:color w:val="000000"/>
          <w:sz w:val="16"/>
          <w:szCs w:val="16"/>
        </w:rPr>
        <w:t>).isNotEmpty();</w:t>
      </w:r>
    </w:p>
    <w:p w14:paraId="4A8E94F9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commandes</w:t>
      </w:r>
      <w:r w:rsidRPr="00FD3698">
        <w:rPr>
          <w:rFonts w:ascii="Consolas" w:hAnsi="Consolas"/>
          <w:color w:val="000000"/>
          <w:sz w:val="16"/>
          <w:szCs w:val="16"/>
        </w:rPr>
        <w:t>.size()).isEqualTo(2);</w:t>
      </w:r>
    </w:p>
    <w:p w14:paraId="5AF5E8C0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6A3E3E"/>
          <w:sz w:val="16"/>
          <w:szCs w:val="16"/>
        </w:rPr>
        <w:t>commandes</w:t>
      </w:r>
      <w:r w:rsidRPr="00FD3698">
        <w:rPr>
          <w:rFonts w:ascii="Consolas" w:hAnsi="Consolas"/>
          <w:color w:val="000000"/>
          <w:sz w:val="16"/>
          <w:szCs w:val="16"/>
        </w:rPr>
        <w:t>.forEach(</w:t>
      </w:r>
      <w:r w:rsidRPr="00FD3698">
        <w:rPr>
          <w:rFonts w:ascii="Consolas" w:hAnsi="Consolas"/>
          <w:color w:val="6A3E3E"/>
          <w:sz w:val="16"/>
          <w:szCs w:val="16"/>
        </w:rPr>
        <w:t>c</w:t>
      </w:r>
      <w:r w:rsidRPr="00FD3698">
        <w:rPr>
          <w:rFonts w:ascii="Consolas" w:hAnsi="Consolas"/>
          <w:color w:val="000000"/>
          <w:sz w:val="16"/>
          <w:szCs w:val="16"/>
        </w:rPr>
        <w:t xml:space="preserve"> -&gt; {</w:t>
      </w:r>
    </w:p>
    <w:p w14:paraId="26EEF4DA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  <w:t xml:space="preserve">String </w:t>
      </w:r>
      <w:r w:rsidRPr="00FD3698">
        <w:rPr>
          <w:rFonts w:ascii="Consolas" w:hAnsi="Consolas"/>
          <w:color w:val="6A3E3E"/>
          <w:sz w:val="16"/>
          <w:szCs w:val="16"/>
        </w:rPr>
        <w:t>numCommande</w:t>
      </w:r>
      <w:r w:rsidRPr="00FD3698">
        <w:rPr>
          <w:rFonts w:ascii="Consolas" w:hAnsi="Consolas"/>
          <w:color w:val="000000"/>
          <w:sz w:val="16"/>
          <w:szCs w:val="16"/>
        </w:rPr>
        <w:t xml:space="preserve"> = </w:t>
      </w:r>
      <w:r w:rsidRPr="00FD3698">
        <w:rPr>
          <w:rFonts w:ascii="Consolas" w:hAnsi="Consolas"/>
          <w:color w:val="0000C0"/>
          <w:sz w:val="16"/>
          <w:szCs w:val="16"/>
        </w:rPr>
        <w:t>tom</w:t>
      </w:r>
      <w:r w:rsidRPr="00FD3698">
        <w:rPr>
          <w:rFonts w:ascii="Consolas" w:hAnsi="Consolas"/>
          <w:color w:val="000000"/>
          <w:sz w:val="16"/>
          <w:szCs w:val="16"/>
        </w:rPr>
        <w:t xml:space="preserve">.getPseudo() + </w:t>
      </w:r>
      <w:r w:rsidRPr="00FD3698">
        <w:rPr>
          <w:rFonts w:ascii="Consolas" w:hAnsi="Consolas"/>
          <w:color w:val="2A00FF"/>
          <w:sz w:val="16"/>
          <w:szCs w:val="16"/>
        </w:rPr>
        <w:t>"_"</w:t>
      </w:r>
      <w:r w:rsidRPr="00FD3698">
        <w:rPr>
          <w:rFonts w:ascii="Consolas" w:hAnsi="Consolas"/>
          <w:color w:val="000000"/>
          <w:sz w:val="16"/>
          <w:szCs w:val="16"/>
        </w:rPr>
        <w:t xml:space="preserve"> + </w:t>
      </w:r>
      <w:r w:rsidRPr="00FD3698">
        <w:rPr>
          <w:rFonts w:ascii="Consolas" w:hAnsi="Consolas"/>
          <w:color w:val="6A3E3E"/>
          <w:sz w:val="16"/>
          <w:szCs w:val="16"/>
        </w:rPr>
        <w:t>c</w:t>
      </w:r>
      <w:r w:rsidRPr="00FD3698">
        <w:rPr>
          <w:rFonts w:ascii="Consolas" w:hAnsi="Consolas"/>
          <w:color w:val="000000"/>
          <w:sz w:val="16"/>
          <w:szCs w:val="16"/>
        </w:rPr>
        <w:t>.getId();</w:t>
      </w:r>
    </w:p>
    <w:p w14:paraId="383426A3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c</w:t>
      </w:r>
      <w:r w:rsidRPr="00FD3698">
        <w:rPr>
          <w:rFonts w:ascii="Consolas" w:hAnsi="Consolas"/>
          <w:color w:val="000000"/>
          <w:sz w:val="16"/>
          <w:szCs w:val="16"/>
        </w:rPr>
        <w:t>.getNumCommande()).isNotNull();</w:t>
      </w:r>
    </w:p>
    <w:p w14:paraId="43BB1414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r w:rsidRPr="00FD3698">
        <w:rPr>
          <w:rFonts w:ascii="Consolas" w:hAnsi="Consolas"/>
          <w:color w:val="000000"/>
          <w:sz w:val="16"/>
          <w:szCs w:val="16"/>
        </w:rPr>
        <w:t>(</w:t>
      </w:r>
      <w:r w:rsidRPr="00FD3698">
        <w:rPr>
          <w:rFonts w:ascii="Consolas" w:hAnsi="Consolas"/>
          <w:color w:val="6A3E3E"/>
          <w:sz w:val="16"/>
          <w:szCs w:val="16"/>
        </w:rPr>
        <w:t>c</w:t>
      </w:r>
      <w:r w:rsidRPr="00FD3698">
        <w:rPr>
          <w:rFonts w:ascii="Consolas" w:hAnsi="Consolas"/>
          <w:color w:val="000000"/>
          <w:sz w:val="16"/>
          <w:szCs w:val="16"/>
        </w:rPr>
        <w:t>.getNumCommande()).isEqualTo(</w:t>
      </w:r>
      <w:r w:rsidRPr="00FD3698">
        <w:rPr>
          <w:rFonts w:ascii="Consolas" w:hAnsi="Consolas"/>
          <w:color w:val="6A3E3E"/>
          <w:sz w:val="16"/>
          <w:szCs w:val="16"/>
        </w:rPr>
        <w:t>numCommande</w:t>
      </w:r>
      <w:r w:rsidRPr="00FD3698">
        <w:rPr>
          <w:rFonts w:ascii="Consolas" w:hAnsi="Consolas"/>
          <w:color w:val="000000"/>
          <w:sz w:val="16"/>
          <w:szCs w:val="16"/>
        </w:rPr>
        <w:t>);</w:t>
      </w:r>
    </w:p>
    <w:p w14:paraId="7AFE2D70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</w:r>
      <w:r w:rsidRPr="00FD3698">
        <w:rPr>
          <w:rFonts w:ascii="Consolas" w:hAnsi="Consolas"/>
          <w:color w:val="000000"/>
          <w:sz w:val="16"/>
          <w:szCs w:val="16"/>
        </w:rPr>
        <w:tab/>
        <w:t>});</w:t>
      </w:r>
    </w:p>
    <w:p w14:paraId="04220A4B" w14:textId="77777777" w:rsidR="005B2695" w:rsidRPr="00FD3698" w:rsidRDefault="005B2695" w:rsidP="005B269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D3698">
        <w:rPr>
          <w:rFonts w:ascii="Consolas" w:hAnsi="Consolas"/>
          <w:color w:val="000000"/>
          <w:sz w:val="16"/>
          <w:szCs w:val="16"/>
        </w:rPr>
        <w:tab/>
        <w:t>}</w:t>
      </w:r>
    </w:p>
    <w:p w14:paraId="23515624" w14:textId="6B604033" w:rsidR="005B2695" w:rsidRPr="008219AD" w:rsidRDefault="005B2695" w:rsidP="008219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2695">
        <w:rPr>
          <w:rFonts w:ascii="Consolas" w:hAnsi="Consolas"/>
          <w:color w:val="000000"/>
          <w:sz w:val="18"/>
          <w:szCs w:val="18"/>
        </w:rPr>
        <w:t>}</w:t>
      </w:r>
    </w:p>
    <w:p w14:paraId="30AC3CCF" w14:textId="77777777" w:rsidR="008219AD" w:rsidRDefault="008219AD" w:rsidP="00821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BCB1259" w14:textId="77777777" w:rsidR="008219AD" w:rsidRPr="00CF650D" w:rsidRDefault="008219AD" w:rsidP="008219AD"/>
    <w:sectPr w:rsidR="008219AD" w:rsidRPr="00CF650D" w:rsidSect="006B3B13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28BCF" w14:textId="77777777" w:rsidR="005A2417" w:rsidRDefault="005A2417" w:rsidP="006C7E58">
      <w:r>
        <w:separator/>
      </w:r>
    </w:p>
  </w:endnote>
  <w:endnote w:type="continuationSeparator" w:id="0">
    <w:p w14:paraId="2965BA9D" w14:textId="77777777" w:rsidR="005A2417" w:rsidRDefault="005A241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FC67" w14:textId="77777777" w:rsidR="005A2417" w:rsidRDefault="005A2417" w:rsidP="006C7E58">
      <w:r>
        <w:separator/>
      </w:r>
    </w:p>
  </w:footnote>
  <w:footnote w:type="continuationSeparator" w:id="0">
    <w:p w14:paraId="11E49E78" w14:textId="77777777" w:rsidR="005A2417" w:rsidRDefault="005A241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1908"/>
    <w:multiLevelType w:val="hybridMultilevel"/>
    <w:tmpl w:val="FCB8A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55097"/>
    <w:multiLevelType w:val="hybridMultilevel"/>
    <w:tmpl w:val="10166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42D39"/>
    <w:multiLevelType w:val="hybridMultilevel"/>
    <w:tmpl w:val="A4641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53056"/>
    <w:multiLevelType w:val="hybridMultilevel"/>
    <w:tmpl w:val="78DAA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AA0C6D"/>
    <w:multiLevelType w:val="hybridMultilevel"/>
    <w:tmpl w:val="A770F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BD935BE"/>
    <w:multiLevelType w:val="hybridMultilevel"/>
    <w:tmpl w:val="B3B6BB6C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7"/>
  </w:num>
  <w:num w:numId="2" w16cid:durableId="423841332">
    <w:abstractNumId w:val="38"/>
  </w:num>
  <w:num w:numId="3" w16cid:durableId="2094937610">
    <w:abstractNumId w:val="7"/>
  </w:num>
  <w:num w:numId="4" w16cid:durableId="978612727">
    <w:abstractNumId w:val="18"/>
  </w:num>
  <w:num w:numId="5" w16cid:durableId="1821341591">
    <w:abstractNumId w:val="9"/>
  </w:num>
  <w:num w:numId="6" w16cid:durableId="1314068622">
    <w:abstractNumId w:val="33"/>
  </w:num>
  <w:num w:numId="7" w16cid:durableId="1213930022">
    <w:abstractNumId w:val="21"/>
  </w:num>
  <w:num w:numId="8" w16cid:durableId="1574244534">
    <w:abstractNumId w:val="0"/>
  </w:num>
  <w:num w:numId="9" w16cid:durableId="1020282331">
    <w:abstractNumId w:val="25"/>
  </w:num>
  <w:num w:numId="10" w16cid:durableId="1932279289">
    <w:abstractNumId w:val="15"/>
  </w:num>
  <w:num w:numId="11" w16cid:durableId="626013579">
    <w:abstractNumId w:val="3"/>
  </w:num>
  <w:num w:numId="12" w16cid:durableId="969287852">
    <w:abstractNumId w:val="28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1"/>
  </w:num>
  <w:num w:numId="16" w16cid:durableId="308020630">
    <w:abstractNumId w:val="5"/>
  </w:num>
  <w:num w:numId="17" w16cid:durableId="1191608101">
    <w:abstractNumId w:val="29"/>
  </w:num>
  <w:num w:numId="18" w16cid:durableId="371392971">
    <w:abstractNumId w:val="8"/>
  </w:num>
  <w:num w:numId="19" w16cid:durableId="2059548340">
    <w:abstractNumId w:val="34"/>
  </w:num>
  <w:num w:numId="20" w16cid:durableId="1546990584">
    <w:abstractNumId w:val="6"/>
  </w:num>
  <w:num w:numId="21" w16cid:durableId="746152947">
    <w:abstractNumId w:val="4"/>
  </w:num>
  <w:num w:numId="22" w16cid:durableId="1050110845">
    <w:abstractNumId w:val="19"/>
  </w:num>
  <w:num w:numId="23" w16cid:durableId="872111647">
    <w:abstractNumId w:val="36"/>
  </w:num>
  <w:num w:numId="24" w16cid:durableId="589965995">
    <w:abstractNumId w:val="24"/>
  </w:num>
  <w:num w:numId="25" w16cid:durableId="1414162638">
    <w:abstractNumId w:val="12"/>
  </w:num>
  <w:num w:numId="26" w16cid:durableId="1045836389">
    <w:abstractNumId w:val="10"/>
  </w:num>
  <w:num w:numId="27" w16cid:durableId="103576334">
    <w:abstractNumId w:val="35"/>
  </w:num>
  <w:num w:numId="28" w16cid:durableId="1844006698">
    <w:abstractNumId w:val="30"/>
  </w:num>
  <w:num w:numId="29" w16cid:durableId="876697249">
    <w:abstractNumId w:val="11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2"/>
  </w:num>
  <w:num w:numId="35" w16cid:durableId="431829038">
    <w:abstractNumId w:val="2"/>
  </w:num>
  <w:num w:numId="36" w16cid:durableId="1442842">
    <w:abstractNumId w:val="26"/>
  </w:num>
  <w:num w:numId="37" w16cid:durableId="901327927">
    <w:abstractNumId w:val="27"/>
  </w:num>
  <w:num w:numId="38" w16cid:durableId="1685980489">
    <w:abstractNumId w:val="23"/>
  </w:num>
  <w:num w:numId="39" w16cid:durableId="54310386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60F7"/>
    <w:rsid w:val="00017F84"/>
    <w:rsid w:val="000368E5"/>
    <w:rsid w:val="000417F6"/>
    <w:rsid w:val="000429A4"/>
    <w:rsid w:val="000504C9"/>
    <w:rsid w:val="00054151"/>
    <w:rsid w:val="0006589D"/>
    <w:rsid w:val="00074F07"/>
    <w:rsid w:val="000753A7"/>
    <w:rsid w:val="000768DC"/>
    <w:rsid w:val="00077016"/>
    <w:rsid w:val="00077887"/>
    <w:rsid w:val="00083476"/>
    <w:rsid w:val="000866AC"/>
    <w:rsid w:val="00097F0B"/>
    <w:rsid w:val="000A1582"/>
    <w:rsid w:val="000A187E"/>
    <w:rsid w:val="000A3C9E"/>
    <w:rsid w:val="000B0BD6"/>
    <w:rsid w:val="000B25E4"/>
    <w:rsid w:val="000B436B"/>
    <w:rsid w:val="000B70C0"/>
    <w:rsid w:val="000C7D11"/>
    <w:rsid w:val="000D0A8C"/>
    <w:rsid w:val="000E5CCE"/>
    <w:rsid w:val="000E7985"/>
    <w:rsid w:val="000F0864"/>
    <w:rsid w:val="000F3E0F"/>
    <w:rsid w:val="000F4AB3"/>
    <w:rsid w:val="000F50AF"/>
    <w:rsid w:val="000F635F"/>
    <w:rsid w:val="00116AA7"/>
    <w:rsid w:val="0012344E"/>
    <w:rsid w:val="0012509D"/>
    <w:rsid w:val="00125DCA"/>
    <w:rsid w:val="00135848"/>
    <w:rsid w:val="00136790"/>
    <w:rsid w:val="00145C0F"/>
    <w:rsid w:val="00151AA0"/>
    <w:rsid w:val="00153145"/>
    <w:rsid w:val="00162C0C"/>
    <w:rsid w:val="00163D89"/>
    <w:rsid w:val="00163FB3"/>
    <w:rsid w:val="001716B1"/>
    <w:rsid w:val="00177E97"/>
    <w:rsid w:val="00180858"/>
    <w:rsid w:val="00194E01"/>
    <w:rsid w:val="00195C87"/>
    <w:rsid w:val="001A0D7C"/>
    <w:rsid w:val="001A2373"/>
    <w:rsid w:val="001B4DA8"/>
    <w:rsid w:val="001B67E7"/>
    <w:rsid w:val="001C739D"/>
    <w:rsid w:val="001D2CBD"/>
    <w:rsid w:val="001D3BFC"/>
    <w:rsid w:val="001D48F5"/>
    <w:rsid w:val="001E0979"/>
    <w:rsid w:val="001E60A9"/>
    <w:rsid w:val="001F18FA"/>
    <w:rsid w:val="00200879"/>
    <w:rsid w:val="002020E8"/>
    <w:rsid w:val="00202241"/>
    <w:rsid w:val="00225D2C"/>
    <w:rsid w:val="002263D9"/>
    <w:rsid w:val="00226674"/>
    <w:rsid w:val="00241941"/>
    <w:rsid w:val="00241BEE"/>
    <w:rsid w:val="00257520"/>
    <w:rsid w:val="00261F4C"/>
    <w:rsid w:val="002646B8"/>
    <w:rsid w:val="00271382"/>
    <w:rsid w:val="00277014"/>
    <w:rsid w:val="00277CDD"/>
    <w:rsid w:val="00280C87"/>
    <w:rsid w:val="002835C6"/>
    <w:rsid w:val="00286AAB"/>
    <w:rsid w:val="00287D81"/>
    <w:rsid w:val="002A2662"/>
    <w:rsid w:val="002A28BA"/>
    <w:rsid w:val="002A3A33"/>
    <w:rsid w:val="002A6A8F"/>
    <w:rsid w:val="002B04EA"/>
    <w:rsid w:val="002B2001"/>
    <w:rsid w:val="002B4BF7"/>
    <w:rsid w:val="002C4936"/>
    <w:rsid w:val="002C4B75"/>
    <w:rsid w:val="002C5032"/>
    <w:rsid w:val="002D1455"/>
    <w:rsid w:val="002D2B64"/>
    <w:rsid w:val="002D60B1"/>
    <w:rsid w:val="002E4692"/>
    <w:rsid w:val="002F78BE"/>
    <w:rsid w:val="00301257"/>
    <w:rsid w:val="003114D8"/>
    <w:rsid w:val="003152F7"/>
    <w:rsid w:val="0032465E"/>
    <w:rsid w:val="00327973"/>
    <w:rsid w:val="00342066"/>
    <w:rsid w:val="00343195"/>
    <w:rsid w:val="00351F35"/>
    <w:rsid w:val="003536D2"/>
    <w:rsid w:val="003548A0"/>
    <w:rsid w:val="00361034"/>
    <w:rsid w:val="00361890"/>
    <w:rsid w:val="003704B4"/>
    <w:rsid w:val="003709F1"/>
    <w:rsid w:val="00382C06"/>
    <w:rsid w:val="00384614"/>
    <w:rsid w:val="00387206"/>
    <w:rsid w:val="00393CFE"/>
    <w:rsid w:val="00394B90"/>
    <w:rsid w:val="00396637"/>
    <w:rsid w:val="003A0539"/>
    <w:rsid w:val="003B39AD"/>
    <w:rsid w:val="003C6A4C"/>
    <w:rsid w:val="003C6EFC"/>
    <w:rsid w:val="003D1EBE"/>
    <w:rsid w:val="003D3178"/>
    <w:rsid w:val="003D5170"/>
    <w:rsid w:val="003D62D8"/>
    <w:rsid w:val="003D7207"/>
    <w:rsid w:val="003E41B3"/>
    <w:rsid w:val="003E676A"/>
    <w:rsid w:val="00401B0B"/>
    <w:rsid w:val="00405C90"/>
    <w:rsid w:val="00414C95"/>
    <w:rsid w:val="004218BE"/>
    <w:rsid w:val="004267AA"/>
    <w:rsid w:val="00430E75"/>
    <w:rsid w:val="0043604F"/>
    <w:rsid w:val="00437E90"/>
    <w:rsid w:val="004404D8"/>
    <w:rsid w:val="00450C5E"/>
    <w:rsid w:val="00457276"/>
    <w:rsid w:val="00466048"/>
    <w:rsid w:val="004667C8"/>
    <w:rsid w:val="00470830"/>
    <w:rsid w:val="0048302D"/>
    <w:rsid w:val="00486516"/>
    <w:rsid w:val="00492FCA"/>
    <w:rsid w:val="00494DCF"/>
    <w:rsid w:val="00495C71"/>
    <w:rsid w:val="004A38B0"/>
    <w:rsid w:val="004A5E25"/>
    <w:rsid w:val="004B451B"/>
    <w:rsid w:val="004C2502"/>
    <w:rsid w:val="004C2BC2"/>
    <w:rsid w:val="004C619F"/>
    <w:rsid w:val="004E43A8"/>
    <w:rsid w:val="004F2C2E"/>
    <w:rsid w:val="004F3EEE"/>
    <w:rsid w:val="005056C3"/>
    <w:rsid w:val="00516A25"/>
    <w:rsid w:val="005330E3"/>
    <w:rsid w:val="0054232C"/>
    <w:rsid w:val="00542345"/>
    <w:rsid w:val="00542F69"/>
    <w:rsid w:val="00544157"/>
    <w:rsid w:val="00554F89"/>
    <w:rsid w:val="00556E19"/>
    <w:rsid w:val="00557B62"/>
    <w:rsid w:val="00565AD3"/>
    <w:rsid w:val="0057306B"/>
    <w:rsid w:val="00585961"/>
    <w:rsid w:val="005A2417"/>
    <w:rsid w:val="005A2734"/>
    <w:rsid w:val="005A36E5"/>
    <w:rsid w:val="005B2695"/>
    <w:rsid w:val="005B2DC2"/>
    <w:rsid w:val="005B36DC"/>
    <w:rsid w:val="005C1BB9"/>
    <w:rsid w:val="005C22FC"/>
    <w:rsid w:val="005C5D8E"/>
    <w:rsid w:val="005C68D3"/>
    <w:rsid w:val="005D1943"/>
    <w:rsid w:val="005D5228"/>
    <w:rsid w:val="005E3B89"/>
    <w:rsid w:val="005E42FA"/>
    <w:rsid w:val="005F0AF4"/>
    <w:rsid w:val="005F2EFB"/>
    <w:rsid w:val="005F4183"/>
    <w:rsid w:val="00600D65"/>
    <w:rsid w:val="006171F6"/>
    <w:rsid w:val="0063306A"/>
    <w:rsid w:val="00634B9B"/>
    <w:rsid w:val="006367DA"/>
    <w:rsid w:val="00641170"/>
    <w:rsid w:val="006413CB"/>
    <w:rsid w:val="00656456"/>
    <w:rsid w:val="00660602"/>
    <w:rsid w:val="00667560"/>
    <w:rsid w:val="00671883"/>
    <w:rsid w:val="006723CE"/>
    <w:rsid w:val="00672480"/>
    <w:rsid w:val="00674859"/>
    <w:rsid w:val="006836AE"/>
    <w:rsid w:val="00685C4F"/>
    <w:rsid w:val="006939F9"/>
    <w:rsid w:val="00695BF9"/>
    <w:rsid w:val="006A2855"/>
    <w:rsid w:val="006B3B13"/>
    <w:rsid w:val="006B5014"/>
    <w:rsid w:val="006C573C"/>
    <w:rsid w:val="006C6445"/>
    <w:rsid w:val="006C7E58"/>
    <w:rsid w:val="006D684B"/>
    <w:rsid w:val="006E0342"/>
    <w:rsid w:val="006E3CCD"/>
    <w:rsid w:val="006E7AAF"/>
    <w:rsid w:val="006F1243"/>
    <w:rsid w:val="006F1826"/>
    <w:rsid w:val="006F6991"/>
    <w:rsid w:val="007007CE"/>
    <w:rsid w:val="00713863"/>
    <w:rsid w:val="0072286B"/>
    <w:rsid w:val="00723A52"/>
    <w:rsid w:val="00724739"/>
    <w:rsid w:val="007277EF"/>
    <w:rsid w:val="007327B9"/>
    <w:rsid w:val="00743993"/>
    <w:rsid w:val="007459FA"/>
    <w:rsid w:val="00764007"/>
    <w:rsid w:val="00767B8F"/>
    <w:rsid w:val="0077249B"/>
    <w:rsid w:val="00774C10"/>
    <w:rsid w:val="007753C2"/>
    <w:rsid w:val="00782744"/>
    <w:rsid w:val="007910EE"/>
    <w:rsid w:val="00792C51"/>
    <w:rsid w:val="007A198F"/>
    <w:rsid w:val="007A1C97"/>
    <w:rsid w:val="007A21D7"/>
    <w:rsid w:val="007B7B7A"/>
    <w:rsid w:val="007C0D5E"/>
    <w:rsid w:val="007C301D"/>
    <w:rsid w:val="007C318C"/>
    <w:rsid w:val="007C383B"/>
    <w:rsid w:val="007C733B"/>
    <w:rsid w:val="007D0505"/>
    <w:rsid w:val="007D1155"/>
    <w:rsid w:val="007D2F04"/>
    <w:rsid w:val="007E0E92"/>
    <w:rsid w:val="007E7D3C"/>
    <w:rsid w:val="007F0036"/>
    <w:rsid w:val="00802B39"/>
    <w:rsid w:val="0080584C"/>
    <w:rsid w:val="008065FD"/>
    <w:rsid w:val="00812C36"/>
    <w:rsid w:val="008130F1"/>
    <w:rsid w:val="00816A97"/>
    <w:rsid w:val="008219AD"/>
    <w:rsid w:val="0083499D"/>
    <w:rsid w:val="00842D82"/>
    <w:rsid w:val="00845605"/>
    <w:rsid w:val="00863103"/>
    <w:rsid w:val="008672FD"/>
    <w:rsid w:val="00867E02"/>
    <w:rsid w:val="00870620"/>
    <w:rsid w:val="00880779"/>
    <w:rsid w:val="0088356D"/>
    <w:rsid w:val="00894B62"/>
    <w:rsid w:val="00895945"/>
    <w:rsid w:val="00896782"/>
    <w:rsid w:val="008A15FE"/>
    <w:rsid w:val="008B220B"/>
    <w:rsid w:val="008B27F5"/>
    <w:rsid w:val="008B3757"/>
    <w:rsid w:val="008B7007"/>
    <w:rsid w:val="008C0CB0"/>
    <w:rsid w:val="008C1563"/>
    <w:rsid w:val="008C4915"/>
    <w:rsid w:val="008D2325"/>
    <w:rsid w:val="008D35C2"/>
    <w:rsid w:val="008E0D8A"/>
    <w:rsid w:val="008E1A70"/>
    <w:rsid w:val="008E3638"/>
    <w:rsid w:val="008E5DAD"/>
    <w:rsid w:val="008E6A67"/>
    <w:rsid w:val="008E6D1D"/>
    <w:rsid w:val="00904EA8"/>
    <w:rsid w:val="0090510C"/>
    <w:rsid w:val="00922F94"/>
    <w:rsid w:val="00924F5F"/>
    <w:rsid w:val="00932B60"/>
    <w:rsid w:val="00937048"/>
    <w:rsid w:val="009375D8"/>
    <w:rsid w:val="00944036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351"/>
    <w:rsid w:val="00981502"/>
    <w:rsid w:val="0098192A"/>
    <w:rsid w:val="00983719"/>
    <w:rsid w:val="009862DE"/>
    <w:rsid w:val="00990B02"/>
    <w:rsid w:val="009B4E11"/>
    <w:rsid w:val="009B695B"/>
    <w:rsid w:val="009C09D3"/>
    <w:rsid w:val="009C2AC3"/>
    <w:rsid w:val="009D1251"/>
    <w:rsid w:val="009D4BEF"/>
    <w:rsid w:val="009D6DBD"/>
    <w:rsid w:val="009E0D1C"/>
    <w:rsid w:val="009E22E0"/>
    <w:rsid w:val="009E67C6"/>
    <w:rsid w:val="009F1BC6"/>
    <w:rsid w:val="009F5334"/>
    <w:rsid w:val="00A055CF"/>
    <w:rsid w:val="00A12E34"/>
    <w:rsid w:val="00A13387"/>
    <w:rsid w:val="00A1488A"/>
    <w:rsid w:val="00A31701"/>
    <w:rsid w:val="00A361C9"/>
    <w:rsid w:val="00A430EF"/>
    <w:rsid w:val="00A576E4"/>
    <w:rsid w:val="00A62B26"/>
    <w:rsid w:val="00A72A5E"/>
    <w:rsid w:val="00A77652"/>
    <w:rsid w:val="00A82FE3"/>
    <w:rsid w:val="00A8528B"/>
    <w:rsid w:val="00A93073"/>
    <w:rsid w:val="00A94283"/>
    <w:rsid w:val="00AB0135"/>
    <w:rsid w:val="00AB1904"/>
    <w:rsid w:val="00AB3B45"/>
    <w:rsid w:val="00AB434C"/>
    <w:rsid w:val="00AC7BCB"/>
    <w:rsid w:val="00AD0214"/>
    <w:rsid w:val="00AD1159"/>
    <w:rsid w:val="00AE20E9"/>
    <w:rsid w:val="00AE262B"/>
    <w:rsid w:val="00AE2C57"/>
    <w:rsid w:val="00AF2A40"/>
    <w:rsid w:val="00B027AA"/>
    <w:rsid w:val="00B04A1E"/>
    <w:rsid w:val="00B12F46"/>
    <w:rsid w:val="00B135AD"/>
    <w:rsid w:val="00B1718A"/>
    <w:rsid w:val="00B352DB"/>
    <w:rsid w:val="00B43E3B"/>
    <w:rsid w:val="00B45036"/>
    <w:rsid w:val="00B5251D"/>
    <w:rsid w:val="00B55733"/>
    <w:rsid w:val="00B67A05"/>
    <w:rsid w:val="00B67DB8"/>
    <w:rsid w:val="00B71A2E"/>
    <w:rsid w:val="00B73331"/>
    <w:rsid w:val="00B757B4"/>
    <w:rsid w:val="00B75A86"/>
    <w:rsid w:val="00B7614C"/>
    <w:rsid w:val="00B839C6"/>
    <w:rsid w:val="00B841DD"/>
    <w:rsid w:val="00B91C67"/>
    <w:rsid w:val="00BA4E30"/>
    <w:rsid w:val="00BB3791"/>
    <w:rsid w:val="00BB5E5B"/>
    <w:rsid w:val="00BC567D"/>
    <w:rsid w:val="00BC6F6E"/>
    <w:rsid w:val="00BE21DB"/>
    <w:rsid w:val="00BE4C6E"/>
    <w:rsid w:val="00BF077F"/>
    <w:rsid w:val="00BF26C2"/>
    <w:rsid w:val="00BF7188"/>
    <w:rsid w:val="00C021EF"/>
    <w:rsid w:val="00C0241F"/>
    <w:rsid w:val="00C14010"/>
    <w:rsid w:val="00C152A1"/>
    <w:rsid w:val="00C16564"/>
    <w:rsid w:val="00C224F1"/>
    <w:rsid w:val="00C278B9"/>
    <w:rsid w:val="00C30DEA"/>
    <w:rsid w:val="00C33697"/>
    <w:rsid w:val="00C3694A"/>
    <w:rsid w:val="00C41B0B"/>
    <w:rsid w:val="00C43382"/>
    <w:rsid w:val="00C43BFE"/>
    <w:rsid w:val="00C53C6A"/>
    <w:rsid w:val="00C56B7C"/>
    <w:rsid w:val="00C57480"/>
    <w:rsid w:val="00C62D79"/>
    <w:rsid w:val="00C6318D"/>
    <w:rsid w:val="00C70E38"/>
    <w:rsid w:val="00C842B4"/>
    <w:rsid w:val="00C87756"/>
    <w:rsid w:val="00C93DA5"/>
    <w:rsid w:val="00C944E7"/>
    <w:rsid w:val="00C96A9B"/>
    <w:rsid w:val="00CA3A93"/>
    <w:rsid w:val="00CA5C15"/>
    <w:rsid w:val="00CB06ED"/>
    <w:rsid w:val="00CB2B30"/>
    <w:rsid w:val="00CB5375"/>
    <w:rsid w:val="00CB6767"/>
    <w:rsid w:val="00CC4730"/>
    <w:rsid w:val="00CD0359"/>
    <w:rsid w:val="00CD53EC"/>
    <w:rsid w:val="00CD6D6E"/>
    <w:rsid w:val="00CE2F19"/>
    <w:rsid w:val="00CE7F57"/>
    <w:rsid w:val="00CF650D"/>
    <w:rsid w:val="00D05F58"/>
    <w:rsid w:val="00D07F2F"/>
    <w:rsid w:val="00D14314"/>
    <w:rsid w:val="00D17B2D"/>
    <w:rsid w:val="00D2004D"/>
    <w:rsid w:val="00D26719"/>
    <w:rsid w:val="00D31AF1"/>
    <w:rsid w:val="00D53223"/>
    <w:rsid w:val="00D556BD"/>
    <w:rsid w:val="00D61407"/>
    <w:rsid w:val="00D641EA"/>
    <w:rsid w:val="00D85BA4"/>
    <w:rsid w:val="00D909BB"/>
    <w:rsid w:val="00D96678"/>
    <w:rsid w:val="00DB2F5A"/>
    <w:rsid w:val="00DB300B"/>
    <w:rsid w:val="00DB392E"/>
    <w:rsid w:val="00DB3C95"/>
    <w:rsid w:val="00DB4B72"/>
    <w:rsid w:val="00DC6085"/>
    <w:rsid w:val="00DD0BF9"/>
    <w:rsid w:val="00DD2BDC"/>
    <w:rsid w:val="00DD2C7E"/>
    <w:rsid w:val="00DD47B3"/>
    <w:rsid w:val="00DD752A"/>
    <w:rsid w:val="00DE21AC"/>
    <w:rsid w:val="00DE25EF"/>
    <w:rsid w:val="00DE3B1D"/>
    <w:rsid w:val="00DF1DA3"/>
    <w:rsid w:val="00DF5976"/>
    <w:rsid w:val="00E01FDD"/>
    <w:rsid w:val="00E16AA6"/>
    <w:rsid w:val="00E246FE"/>
    <w:rsid w:val="00E34680"/>
    <w:rsid w:val="00E36F60"/>
    <w:rsid w:val="00E4477C"/>
    <w:rsid w:val="00E602CF"/>
    <w:rsid w:val="00E615EA"/>
    <w:rsid w:val="00E633C4"/>
    <w:rsid w:val="00E635E9"/>
    <w:rsid w:val="00E638DF"/>
    <w:rsid w:val="00E7188C"/>
    <w:rsid w:val="00E72461"/>
    <w:rsid w:val="00E76C23"/>
    <w:rsid w:val="00E83818"/>
    <w:rsid w:val="00EA0653"/>
    <w:rsid w:val="00EA3EE4"/>
    <w:rsid w:val="00EA5D3D"/>
    <w:rsid w:val="00EA64C2"/>
    <w:rsid w:val="00EB0A48"/>
    <w:rsid w:val="00EC1920"/>
    <w:rsid w:val="00EC1A2D"/>
    <w:rsid w:val="00EC2690"/>
    <w:rsid w:val="00EC3EBA"/>
    <w:rsid w:val="00EC4F09"/>
    <w:rsid w:val="00ED1B81"/>
    <w:rsid w:val="00ED20EC"/>
    <w:rsid w:val="00EE098E"/>
    <w:rsid w:val="00EE0C81"/>
    <w:rsid w:val="00EF0131"/>
    <w:rsid w:val="00EF0B47"/>
    <w:rsid w:val="00EF4B29"/>
    <w:rsid w:val="00F028ED"/>
    <w:rsid w:val="00F0457F"/>
    <w:rsid w:val="00F06C97"/>
    <w:rsid w:val="00F073C7"/>
    <w:rsid w:val="00F120A8"/>
    <w:rsid w:val="00F24E1B"/>
    <w:rsid w:val="00F25EAB"/>
    <w:rsid w:val="00F26605"/>
    <w:rsid w:val="00F27353"/>
    <w:rsid w:val="00F36C1E"/>
    <w:rsid w:val="00F41ECC"/>
    <w:rsid w:val="00F42A2D"/>
    <w:rsid w:val="00F468F6"/>
    <w:rsid w:val="00F47BAF"/>
    <w:rsid w:val="00F5357C"/>
    <w:rsid w:val="00F60B8F"/>
    <w:rsid w:val="00F74DCB"/>
    <w:rsid w:val="00F7597C"/>
    <w:rsid w:val="00F84844"/>
    <w:rsid w:val="00F866C1"/>
    <w:rsid w:val="00F91679"/>
    <w:rsid w:val="00F9227D"/>
    <w:rsid w:val="00F94BB4"/>
    <w:rsid w:val="00FB202A"/>
    <w:rsid w:val="00FB27DA"/>
    <w:rsid w:val="00FD3698"/>
    <w:rsid w:val="00FD4475"/>
    <w:rsid w:val="00FD5D6A"/>
    <w:rsid w:val="00FD6044"/>
    <w:rsid w:val="00FE02FA"/>
    <w:rsid w:val="00FE5060"/>
    <w:rsid w:val="00FF1155"/>
    <w:rsid w:val="00FF18F4"/>
    <w:rsid w:val="00FF5FD3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33267-FDFA-4B01-9D37-7FF7AAA3FA1F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842</TotalTime>
  <Pages>14</Pages>
  <Words>2913</Words>
  <Characters>16027</Characters>
  <Application>Microsoft Office Word</Application>
  <DocSecurity>0</DocSecurity>
  <Lines>133</Lines>
  <Paragraphs>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283</cp:revision>
  <cp:lastPrinted>2016-10-05T13:21:00Z</cp:lastPrinted>
  <dcterms:created xsi:type="dcterms:W3CDTF">2018-06-14T11:51:00Z</dcterms:created>
  <dcterms:modified xsi:type="dcterms:W3CDTF">2023-09-14T11:22:00Z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