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7C6B941B" w:rsidR="007D1E0E" w:rsidRPr="00FD7FB2" w:rsidRDefault="00D31295" w:rsidP="007D1E0E">
      <w:pPr>
        <w:pStyle w:val="Titre"/>
      </w:pPr>
      <w:r>
        <w:t>Création d’une base de données sous</w:t>
      </w:r>
      <w:r w:rsidR="00E728C1" w:rsidRPr="00FD7FB2">
        <w:t xml:space="preserve"> MongoDB</w:t>
      </w:r>
    </w:p>
    <w:p w14:paraId="31FD3075" w14:textId="7FA82182" w:rsidR="000150A7" w:rsidRPr="00FD7FB2" w:rsidRDefault="000150A7" w:rsidP="000150A7">
      <w:pPr>
        <w:pStyle w:val="Titre1"/>
      </w:pPr>
      <w:r w:rsidRPr="00FD7FB2">
        <w:t xml:space="preserve">Démonstration </w:t>
      </w:r>
      <w:r w:rsidR="00D31295">
        <w:t>3</w:t>
      </w:r>
      <w:r w:rsidRPr="00FD7FB2">
        <w:t xml:space="preserve"> du module </w:t>
      </w:r>
      <w:r w:rsidR="00AB14F2" w:rsidRPr="00FD7FB2">
        <w:t>3</w:t>
      </w:r>
    </w:p>
    <w:p w14:paraId="5938D2DE" w14:textId="77777777" w:rsidR="000150A7" w:rsidRPr="00FD7FB2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FD7FB2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70F30383" w:rsidR="00AF1D95" w:rsidRPr="00FD7FB2" w:rsidRDefault="0048505C" w:rsidP="00AA4F6E">
            <w:pPr>
              <w:pStyle w:val="TPnormal"/>
            </w:pPr>
            <w:r w:rsidRPr="00FD7FB2">
              <w:t>L</w:t>
            </w:r>
            <w:r w:rsidR="0095178C">
              <w:t>’</w:t>
            </w:r>
            <w:r w:rsidRPr="00FD7FB2">
              <w:t>objectif</w:t>
            </w:r>
            <w:r w:rsidR="0095178C">
              <w:t xml:space="preserve"> </w:t>
            </w:r>
            <w:r w:rsidR="00AF1D95" w:rsidRPr="00FD7FB2">
              <w:t>de cette démonstration :</w:t>
            </w:r>
          </w:p>
          <w:p w14:paraId="73FE6ABC" w14:textId="1888A9AE" w:rsidR="00CC26B2" w:rsidRPr="00FD7FB2" w:rsidRDefault="002E021C" w:rsidP="0095178C">
            <w:pPr>
              <w:pStyle w:val="TPnormalpuce1"/>
            </w:pPr>
            <w:r w:rsidRPr="00FD7FB2">
              <w:t xml:space="preserve">Création </w:t>
            </w:r>
            <w:r w:rsidR="0095178C">
              <w:t>d’une base de données sous MongoDB</w:t>
            </w:r>
          </w:p>
        </w:tc>
      </w:tr>
    </w:tbl>
    <w:p w14:paraId="044A4A7A" w14:textId="69DAC755" w:rsidR="007D1E0E" w:rsidRPr="00FD7FB2" w:rsidRDefault="007C0A41" w:rsidP="007D1E0E">
      <w:pPr>
        <w:pStyle w:val="TPTitre"/>
      </w:pPr>
      <w:r w:rsidRPr="00FD7FB2">
        <w:t>Déroulement</w:t>
      </w:r>
    </w:p>
    <w:p w14:paraId="0057C7FA" w14:textId="524BAE15" w:rsidR="0064293F" w:rsidRPr="00FD7FB2" w:rsidRDefault="0095178C" w:rsidP="00056E3A">
      <w:pPr>
        <w:pStyle w:val="Titre1"/>
      </w:pPr>
      <w:r>
        <w:t>Création depuis</w:t>
      </w:r>
      <w:r w:rsidR="0064293F" w:rsidRPr="00FD7FB2">
        <w:t xml:space="preserve"> Mongo-Express </w:t>
      </w:r>
      <w:r>
        <w:t>d’une base de données</w:t>
      </w:r>
    </w:p>
    <w:p w14:paraId="429F78AB" w14:textId="77777777" w:rsidR="0064293F" w:rsidRPr="0095178C" w:rsidRDefault="0064293F" w:rsidP="0095178C">
      <w:pPr>
        <w:pStyle w:val="TPnormalpuce1"/>
      </w:pPr>
      <w:r w:rsidRPr="0095178C">
        <w:t xml:space="preserve">Dans votre navigateur, allez à l’adresse : </w:t>
      </w:r>
      <w:hyperlink r:id="rId12" w:history="1">
        <w:r w:rsidRPr="0095178C">
          <w:rPr>
            <w:rStyle w:val="Lienhypertexte"/>
            <w:color w:val="auto"/>
            <w:u w:val="none"/>
          </w:rPr>
          <w:t>http://localhost:8081</w:t>
        </w:r>
      </w:hyperlink>
    </w:p>
    <w:p w14:paraId="7AE51076" w14:textId="77777777" w:rsidR="0064293F" w:rsidRPr="00FD7FB2" w:rsidRDefault="0064293F" w:rsidP="0064293F">
      <w:pPr>
        <w:rPr>
          <w:lang w:val="fr-FR"/>
        </w:rPr>
      </w:pPr>
      <w:r w:rsidRPr="00FD7FB2">
        <w:rPr>
          <w:noProof/>
          <w:lang w:val="fr-FR"/>
        </w:rPr>
        <w:drawing>
          <wp:inline distT="0" distB="0" distL="0" distR="0" wp14:anchorId="4BF4BAD5" wp14:editId="2FE610AA">
            <wp:extent cx="5014125" cy="2285282"/>
            <wp:effectExtent l="19050" t="19050" r="15240" b="20320"/>
            <wp:docPr id="1926664286" name="Image 7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64286" name="Image 7" descr="Une image contenant texte, capture d’écran, logiciel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169" cy="229350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15D2CA8" w14:textId="7DD24C6C" w:rsidR="0095178C" w:rsidRDefault="0095178C" w:rsidP="00A64F1D">
      <w:pPr>
        <w:pStyle w:val="TPnormalpuce1"/>
      </w:pPr>
      <w:r>
        <w:t>Création d’une nouvelle base de données</w:t>
      </w:r>
      <w:r w:rsidR="008F7018">
        <w:t xml:space="preserve"> en utilisant</w:t>
      </w:r>
      <w:r>
        <w:t xml:space="preserve"> l’interface</w:t>
      </w:r>
    </w:p>
    <w:p w14:paraId="1E870D10" w14:textId="77777777" w:rsidR="0095178C" w:rsidRDefault="0095178C" w:rsidP="00C451EA">
      <w:pPr>
        <w:pStyle w:val="TPnormalpuce1"/>
        <w:numPr>
          <w:ilvl w:val="1"/>
          <w:numId w:val="1"/>
        </w:numPr>
      </w:pPr>
      <w:r>
        <w:t>Saisir un nom de base de données</w:t>
      </w:r>
    </w:p>
    <w:p w14:paraId="3E0CE52C" w14:textId="77777777" w:rsidR="0095178C" w:rsidRDefault="0095178C" w:rsidP="00C451EA">
      <w:pPr>
        <w:pStyle w:val="TPnormalpuce1"/>
        <w:numPr>
          <w:ilvl w:val="1"/>
          <w:numId w:val="1"/>
        </w:numPr>
      </w:pPr>
      <w:r>
        <w:t xml:space="preserve">Puis cliquer sur le bouton : « +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 »</w:t>
      </w:r>
    </w:p>
    <w:p w14:paraId="702A34DA" w14:textId="03CC46C5" w:rsidR="009B264C" w:rsidRPr="009B264C" w:rsidRDefault="0095178C">
      <w:r>
        <w:rPr>
          <w:noProof/>
        </w:rPr>
        <w:drawing>
          <wp:inline distT="0" distB="0" distL="0" distR="0" wp14:anchorId="69AC876C" wp14:editId="12E52081">
            <wp:extent cx="5090962" cy="1968776"/>
            <wp:effectExtent l="19050" t="19050" r="14605" b="12700"/>
            <wp:docPr id="1173388350" name="Image 8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88350" name="Image 8" descr="Une image contenant texte, capture d’écran, logiciel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167" cy="199824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B264C">
        <w:br w:type="page"/>
      </w:r>
    </w:p>
    <w:p w14:paraId="3FE69340" w14:textId="3914DB34" w:rsidR="00390417" w:rsidRDefault="00C451EA" w:rsidP="00C451EA">
      <w:pPr>
        <w:pStyle w:val="TPnormalpuce1"/>
      </w:pPr>
      <w:r>
        <w:lastRenderedPageBreak/>
        <w:t xml:space="preserve">Maintenant, vous avez une nouvelle base de données appelées : </w:t>
      </w:r>
      <w:proofErr w:type="spellStart"/>
      <w:r>
        <w:t>Demo_Eni_Ecole</w:t>
      </w:r>
      <w:proofErr w:type="spellEnd"/>
    </w:p>
    <w:p w14:paraId="1676440D" w14:textId="2479CD75" w:rsidR="00C451EA" w:rsidRDefault="004E7DDE" w:rsidP="00C451EA">
      <w:r>
        <w:rPr>
          <w:noProof/>
        </w:rPr>
        <w:drawing>
          <wp:inline distT="0" distB="0" distL="0" distR="0" wp14:anchorId="7AF2437F" wp14:editId="79F858A8">
            <wp:extent cx="6642100" cy="762000"/>
            <wp:effectExtent l="19050" t="19050" r="25400" b="19050"/>
            <wp:docPr id="11390508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62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6591D7D2" w14:textId="272F66D7" w:rsidR="004E7DDE" w:rsidRDefault="004E7DDE" w:rsidP="004E7DDE">
      <w:pPr>
        <w:pStyle w:val="TPnormalpuce1"/>
      </w:pPr>
      <w:r>
        <w:t>Vous pouvez regarder le détail en cliquant sur le bouton « </w:t>
      </w:r>
      <w:proofErr w:type="spellStart"/>
      <w:r>
        <w:t>View</w:t>
      </w:r>
      <w:proofErr w:type="spellEnd"/>
      <w:r>
        <w:t> »</w:t>
      </w:r>
    </w:p>
    <w:p w14:paraId="256E6787" w14:textId="0840BB3F" w:rsidR="00A06FF9" w:rsidRDefault="00A06FF9" w:rsidP="00A06FF9">
      <w:r>
        <w:rPr>
          <w:noProof/>
        </w:rPr>
        <w:drawing>
          <wp:inline distT="0" distB="0" distL="0" distR="0" wp14:anchorId="3AD2A9DB" wp14:editId="04CD0F0E">
            <wp:extent cx="6642100" cy="3238500"/>
            <wp:effectExtent l="19050" t="19050" r="25400" b="19050"/>
            <wp:docPr id="207917202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31B1474" w14:textId="7572C2B5" w:rsidR="003F285D" w:rsidRDefault="003F285D" w:rsidP="003F285D">
      <w:pPr>
        <w:pStyle w:val="TPnormalpuce1"/>
      </w:pPr>
      <w:r>
        <w:t xml:space="preserve">Par défaut, il y a une </w:t>
      </w:r>
      <w:r w:rsidR="00422358">
        <w:t>collection</w:t>
      </w:r>
      <w:r>
        <w:t xml:space="preserve"> </w:t>
      </w:r>
      <w:proofErr w:type="spellStart"/>
      <w:r>
        <w:t>delete_me</w:t>
      </w:r>
      <w:proofErr w:type="spellEnd"/>
      <w:r>
        <w:t xml:space="preserve"> qui a été auto-générée.</w:t>
      </w:r>
    </w:p>
    <w:p w14:paraId="2BF0A47A" w14:textId="71BD5A31" w:rsidR="003F285D" w:rsidRDefault="003F285D" w:rsidP="003F285D">
      <w:pPr>
        <w:pStyle w:val="TPnormalpuce1"/>
        <w:numPr>
          <w:ilvl w:val="1"/>
          <w:numId w:val="1"/>
        </w:numPr>
      </w:pPr>
      <w:r>
        <w:t xml:space="preserve">Nous la supprimerons quand nous aurons au moins une </w:t>
      </w:r>
      <w:r w:rsidR="00042531">
        <w:t>c</w:t>
      </w:r>
      <w:r w:rsidR="00650678">
        <w:t>ollection</w:t>
      </w:r>
      <w:r>
        <w:t xml:space="preserve"> en base</w:t>
      </w:r>
    </w:p>
    <w:p w14:paraId="2075013C" w14:textId="245112BA" w:rsidR="003F285D" w:rsidRPr="00C451EA" w:rsidRDefault="003F285D" w:rsidP="003F285D">
      <w:pPr>
        <w:pStyle w:val="TPnormalpuce1"/>
        <w:numPr>
          <w:ilvl w:val="1"/>
          <w:numId w:val="1"/>
        </w:numPr>
      </w:pPr>
      <w:r>
        <w:t>Si vous la supprimez maintenant,</w:t>
      </w:r>
      <w:r w:rsidR="00763C7E">
        <w:t xml:space="preserve"> MongoDB </w:t>
      </w:r>
      <w:r>
        <w:t>supprimera votre base</w:t>
      </w:r>
    </w:p>
    <w:sectPr w:rsidR="003F285D" w:rsidRPr="00C451EA" w:rsidSect="002029F0">
      <w:headerReference w:type="default" r:id="rId17"/>
      <w:footerReference w:type="default" r:id="rId18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AB2B5" w14:textId="77777777" w:rsidR="00826F27" w:rsidRDefault="00826F27" w:rsidP="006C7E58">
      <w:r>
        <w:separator/>
      </w:r>
    </w:p>
  </w:endnote>
  <w:endnote w:type="continuationSeparator" w:id="0">
    <w:p w14:paraId="2C3EB4F0" w14:textId="77777777" w:rsidR="00826F27" w:rsidRDefault="00826F27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1401725045" name="Image 140172504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</w:t>
          </w:r>
          <w:proofErr w:type="gramStart"/>
          <w:r w:rsidRPr="5300BC4C">
            <w:rPr>
              <w:sz w:val="14"/>
              <w:szCs w:val="14"/>
            </w:rPr>
            <w:t>Tous</w:t>
          </w:r>
          <w:proofErr w:type="gramEnd"/>
          <w:r w:rsidRPr="5300BC4C">
            <w:rPr>
              <w:sz w:val="14"/>
              <w:szCs w:val="14"/>
            </w:rPr>
            <w:t xml:space="preserve">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3C799" w14:textId="77777777" w:rsidR="00826F27" w:rsidRDefault="00826F27" w:rsidP="006C7E58">
      <w:r>
        <w:separator/>
      </w:r>
    </w:p>
  </w:footnote>
  <w:footnote w:type="continuationSeparator" w:id="0">
    <w:p w14:paraId="5B765740" w14:textId="77777777" w:rsidR="00826F27" w:rsidRDefault="00826F27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</w:t>
    </w:r>
    <w:proofErr w:type="spellStart"/>
    <w:r w:rsidR="0007773E">
      <w:rPr>
        <w:sz w:val="22"/>
        <w:szCs w:val="22"/>
        <w:lang w:val="fr-FR"/>
      </w:rPr>
      <w:t>Frameworks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A3F74"/>
    <w:multiLevelType w:val="hybridMultilevel"/>
    <w:tmpl w:val="2A22C7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0207C"/>
    <w:multiLevelType w:val="multilevel"/>
    <w:tmpl w:val="B44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62540"/>
    <w:multiLevelType w:val="hybridMultilevel"/>
    <w:tmpl w:val="A6D4A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53B10"/>
    <w:multiLevelType w:val="hybridMultilevel"/>
    <w:tmpl w:val="6ECE4F7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D0BB0"/>
    <w:multiLevelType w:val="hybridMultilevel"/>
    <w:tmpl w:val="8C201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18"/>
  </w:num>
  <w:num w:numId="2" w16cid:durableId="1303773605">
    <w:abstractNumId w:val="9"/>
  </w:num>
  <w:num w:numId="3" w16cid:durableId="1765147961">
    <w:abstractNumId w:val="10"/>
  </w:num>
  <w:num w:numId="4" w16cid:durableId="52966048">
    <w:abstractNumId w:val="22"/>
  </w:num>
  <w:num w:numId="5" w16cid:durableId="1054431358">
    <w:abstractNumId w:val="19"/>
  </w:num>
  <w:num w:numId="6" w16cid:durableId="47657577">
    <w:abstractNumId w:val="23"/>
  </w:num>
  <w:num w:numId="7" w16cid:durableId="1937521838">
    <w:abstractNumId w:val="12"/>
  </w:num>
  <w:num w:numId="8" w16cid:durableId="1905526787">
    <w:abstractNumId w:val="17"/>
  </w:num>
  <w:num w:numId="9" w16cid:durableId="747456935">
    <w:abstractNumId w:val="4"/>
  </w:num>
  <w:num w:numId="10" w16cid:durableId="254680455">
    <w:abstractNumId w:val="6"/>
  </w:num>
  <w:num w:numId="11" w16cid:durableId="1467116020">
    <w:abstractNumId w:val="8"/>
  </w:num>
  <w:num w:numId="12" w16cid:durableId="620916257">
    <w:abstractNumId w:val="11"/>
  </w:num>
  <w:num w:numId="13" w16cid:durableId="394276172">
    <w:abstractNumId w:val="20"/>
  </w:num>
  <w:num w:numId="14" w16cid:durableId="1386101343">
    <w:abstractNumId w:val="24"/>
  </w:num>
  <w:num w:numId="15" w16cid:durableId="376124357">
    <w:abstractNumId w:val="16"/>
  </w:num>
  <w:num w:numId="16" w16cid:durableId="1964653792">
    <w:abstractNumId w:val="7"/>
  </w:num>
  <w:num w:numId="17" w16cid:durableId="544872654">
    <w:abstractNumId w:val="13"/>
  </w:num>
  <w:num w:numId="18" w16cid:durableId="1521502676">
    <w:abstractNumId w:val="1"/>
  </w:num>
  <w:num w:numId="19" w16cid:durableId="1032463315">
    <w:abstractNumId w:val="5"/>
  </w:num>
  <w:num w:numId="20" w16cid:durableId="1524858703">
    <w:abstractNumId w:val="15"/>
  </w:num>
  <w:num w:numId="21" w16cid:durableId="1016882455">
    <w:abstractNumId w:val="0"/>
  </w:num>
  <w:num w:numId="22" w16cid:durableId="877545320">
    <w:abstractNumId w:val="3"/>
  </w:num>
  <w:num w:numId="23" w16cid:durableId="553201007">
    <w:abstractNumId w:val="21"/>
  </w:num>
  <w:num w:numId="24" w16cid:durableId="1783918144">
    <w:abstractNumId w:val="14"/>
  </w:num>
  <w:num w:numId="25" w16cid:durableId="55319857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6031"/>
    <w:rsid w:val="0001073D"/>
    <w:rsid w:val="000122A5"/>
    <w:rsid w:val="00012F84"/>
    <w:rsid w:val="000150A7"/>
    <w:rsid w:val="000150C3"/>
    <w:rsid w:val="00015214"/>
    <w:rsid w:val="0001542E"/>
    <w:rsid w:val="00020946"/>
    <w:rsid w:val="00023DBA"/>
    <w:rsid w:val="000264A1"/>
    <w:rsid w:val="00034B2F"/>
    <w:rsid w:val="0003794C"/>
    <w:rsid w:val="000417F6"/>
    <w:rsid w:val="00041B57"/>
    <w:rsid w:val="00042531"/>
    <w:rsid w:val="000460E8"/>
    <w:rsid w:val="000478F3"/>
    <w:rsid w:val="000504C9"/>
    <w:rsid w:val="00050ACC"/>
    <w:rsid w:val="00051A24"/>
    <w:rsid w:val="00052079"/>
    <w:rsid w:val="0005527E"/>
    <w:rsid w:val="00055365"/>
    <w:rsid w:val="00056E3A"/>
    <w:rsid w:val="00057579"/>
    <w:rsid w:val="00062FC0"/>
    <w:rsid w:val="000717C4"/>
    <w:rsid w:val="000753A7"/>
    <w:rsid w:val="0007773E"/>
    <w:rsid w:val="00077D28"/>
    <w:rsid w:val="00082FD3"/>
    <w:rsid w:val="00086EB6"/>
    <w:rsid w:val="00095A02"/>
    <w:rsid w:val="00097F0B"/>
    <w:rsid w:val="000A1582"/>
    <w:rsid w:val="000A55EF"/>
    <w:rsid w:val="000A5D8B"/>
    <w:rsid w:val="000B2C88"/>
    <w:rsid w:val="000B5430"/>
    <w:rsid w:val="000B5825"/>
    <w:rsid w:val="000C047F"/>
    <w:rsid w:val="000C14C0"/>
    <w:rsid w:val="000C15F1"/>
    <w:rsid w:val="000C25A9"/>
    <w:rsid w:val="000C4826"/>
    <w:rsid w:val="000C4E2E"/>
    <w:rsid w:val="000C6A7D"/>
    <w:rsid w:val="000D0A8C"/>
    <w:rsid w:val="000D77F3"/>
    <w:rsid w:val="000E15F6"/>
    <w:rsid w:val="000E5CCE"/>
    <w:rsid w:val="000F0864"/>
    <w:rsid w:val="000F096C"/>
    <w:rsid w:val="000F0E32"/>
    <w:rsid w:val="000F4215"/>
    <w:rsid w:val="000F50AF"/>
    <w:rsid w:val="00105605"/>
    <w:rsid w:val="00110294"/>
    <w:rsid w:val="001111BE"/>
    <w:rsid w:val="00122B4E"/>
    <w:rsid w:val="00125DCA"/>
    <w:rsid w:val="00130656"/>
    <w:rsid w:val="00133150"/>
    <w:rsid w:val="0013536A"/>
    <w:rsid w:val="00136790"/>
    <w:rsid w:val="00136A88"/>
    <w:rsid w:val="001447F2"/>
    <w:rsid w:val="00144925"/>
    <w:rsid w:val="00146064"/>
    <w:rsid w:val="001465BB"/>
    <w:rsid w:val="001467DD"/>
    <w:rsid w:val="0015155D"/>
    <w:rsid w:val="00151AA0"/>
    <w:rsid w:val="00153344"/>
    <w:rsid w:val="001658FD"/>
    <w:rsid w:val="00165FF1"/>
    <w:rsid w:val="00171036"/>
    <w:rsid w:val="00176104"/>
    <w:rsid w:val="00180858"/>
    <w:rsid w:val="00182DD6"/>
    <w:rsid w:val="001831E2"/>
    <w:rsid w:val="001926DB"/>
    <w:rsid w:val="00192825"/>
    <w:rsid w:val="00192E77"/>
    <w:rsid w:val="00194408"/>
    <w:rsid w:val="001962C7"/>
    <w:rsid w:val="00197AF3"/>
    <w:rsid w:val="00197FED"/>
    <w:rsid w:val="001A0D7C"/>
    <w:rsid w:val="001A4B5B"/>
    <w:rsid w:val="001B332F"/>
    <w:rsid w:val="001B4DA8"/>
    <w:rsid w:val="001C6550"/>
    <w:rsid w:val="001C739D"/>
    <w:rsid w:val="001D173E"/>
    <w:rsid w:val="001D2462"/>
    <w:rsid w:val="001D3BFC"/>
    <w:rsid w:val="001E0B2C"/>
    <w:rsid w:val="001E3826"/>
    <w:rsid w:val="001E3AB7"/>
    <w:rsid w:val="001F18FA"/>
    <w:rsid w:val="001F476F"/>
    <w:rsid w:val="00200DF0"/>
    <w:rsid w:val="002020E8"/>
    <w:rsid w:val="002029F0"/>
    <w:rsid w:val="00205674"/>
    <w:rsid w:val="00207D97"/>
    <w:rsid w:val="0021168C"/>
    <w:rsid w:val="002117F1"/>
    <w:rsid w:val="00211CB3"/>
    <w:rsid w:val="00213164"/>
    <w:rsid w:val="00217F93"/>
    <w:rsid w:val="00221D19"/>
    <w:rsid w:val="00225D2C"/>
    <w:rsid w:val="002263D9"/>
    <w:rsid w:val="0023135E"/>
    <w:rsid w:val="00232ABB"/>
    <w:rsid w:val="00232FDB"/>
    <w:rsid w:val="00241941"/>
    <w:rsid w:val="00241BEE"/>
    <w:rsid w:val="00242C6A"/>
    <w:rsid w:val="00250151"/>
    <w:rsid w:val="0025054F"/>
    <w:rsid w:val="002516A8"/>
    <w:rsid w:val="002524E7"/>
    <w:rsid w:val="00260AD3"/>
    <w:rsid w:val="00261F4C"/>
    <w:rsid w:val="00262DB7"/>
    <w:rsid w:val="00265024"/>
    <w:rsid w:val="00267D31"/>
    <w:rsid w:val="0027089F"/>
    <w:rsid w:val="00270A58"/>
    <w:rsid w:val="002719FB"/>
    <w:rsid w:val="00275701"/>
    <w:rsid w:val="00277014"/>
    <w:rsid w:val="00277CDD"/>
    <w:rsid w:val="002835C6"/>
    <w:rsid w:val="00287D81"/>
    <w:rsid w:val="00293E9F"/>
    <w:rsid w:val="00296567"/>
    <w:rsid w:val="002A18FE"/>
    <w:rsid w:val="002A2662"/>
    <w:rsid w:val="002A28BA"/>
    <w:rsid w:val="002A2BFE"/>
    <w:rsid w:val="002A4702"/>
    <w:rsid w:val="002A69C6"/>
    <w:rsid w:val="002A6A5C"/>
    <w:rsid w:val="002B04EA"/>
    <w:rsid w:val="002B1424"/>
    <w:rsid w:val="002B404F"/>
    <w:rsid w:val="002C11FF"/>
    <w:rsid w:val="002C1D2C"/>
    <w:rsid w:val="002C301E"/>
    <w:rsid w:val="002C4936"/>
    <w:rsid w:val="002C5032"/>
    <w:rsid w:val="002D012E"/>
    <w:rsid w:val="002D1C5C"/>
    <w:rsid w:val="002D2B64"/>
    <w:rsid w:val="002E021C"/>
    <w:rsid w:val="002E05B0"/>
    <w:rsid w:val="002E078E"/>
    <w:rsid w:val="002E0B34"/>
    <w:rsid w:val="002E1C14"/>
    <w:rsid w:val="002E7E7C"/>
    <w:rsid w:val="002F0A74"/>
    <w:rsid w:val="002F13A6"/>
    <w:rsid w:val="002F75F0"/>
    <w:rsid w:val="002F78BE"/>
    <w:rsid w:val="003003A0"/>
    <w:rsid w:val="00301257"/>
    <w:rsid w:val="00304888"/>
    <w:rsid w:val="00305B8F"/>
    <w:rsid w:val="0030656D"/>
    <w:rsid w:val="00306A14"/>
    <w:rsid w:val="00317843"/>
    <w:rsid w:val="003207B0"/>
    <w:rsid w:val="00320C11"/>
    <w:rsid w:val="00320D08"/>
    <w:rsid w:val="003236D6"/>
    <w:rsid w:val="00340BB2"/>
    <w:rsid w:val="00341693"/>
    <w:rsid w:val="0034440A"/>
    <w:rsid w:val="00346E6C"/>
    <w:rsid w:val="00353F54"/>
    <w:rsid w:val="003548A0"/>
    <w:rsid w:val="003637F8"/>
    <w:rsid w:val="003659AB"/>
    <w:rsid w:val="0037021F"/>
    <w:rsid w:val="003709F1"/>
    <w:rsid w:val="00371F07"/>
    <w:rsid w:val="00377559"/>
    <w:rsid w:val="003810CA"/>
    <w:rsid w:val="00382C06"/>
    <w:rsid w:val="00383DC9"/>
    <w:rsid w:val="003842F2"/>
    <w:rsid w:val="003851F8"/>
    <w:rsid w:val="0038651C"/>
    <w:rsid w:val="003871A3"/>
    <w:rsid w:val="00387206"/>
    <w:rsid w:val="003876AC"/>
    <w:rsid w:val="00387847"/>
    <w:rsid w:val="00390417"/>
    <w:rsid w:val="00392CE7"/>
    <w:rsid w:val="003A098F"/>
    <w:rsid w:val="003A5E8B"/>
    <w:rsid w:val="003A75E8"/>
    <w:rsid w:val="003B05BE"/>
    <w:rsid w:val="003B4D1B"/>
    <w:rsid w:val="003C0390"/>
    <w:rsid w:val="003C06C2"/>
    <w:rsid w:val="003C58A4"/>
    <w:rsid w:val="003C6A4C"/>
    <w:rsid w:val="003C6EFC"/>
    <w:rsid w:val="003C7784"/>
    <w:rsid w:val="003D0C24"/>
    <w:rsid w:val="003D6B13"/>
    <w:rsid w:val="003E676A"/>
    <w:rsid w:val="003F057A"/>
    <w:rsid w:val="003F285D"/>
    <w:rsid w:val="003F5A3F"/>
    <w:rsid w:val="00400DE3"/>
    <w:rsid w:val="00405B73"/>
    <w:rsid w:val="00414A12"/>
    <w:rsid w:val="004203A9"/>
    <w:rsid w:val="00420690"/>
    <w:rsid w:val="00422358"/>
    <w:rsid w:val="00425FA5"/>
    <w:rsid w:val="00426812"/>
    <w:rsid w:val="004301BB"/>
    <w:rsid w:val="00430FF9"/>
    <w:rsid w:val="00433F64"/>
    <w:rsid w:val="004343CE"/>
    <w:rsid w:val="004476B8"/>
    <w:rsid w:val="00450C5E"/>
    <w:rsid w:val="004517E2"/>
    <w:rsid w:val="0045421E"/>
    <w:rsid w:val="00456F22"/>
    <w:rsid w:val="00474EA2"/>
    <w:rsid w:val="00476B81"/>
    <w:rsid w:val="0048505C"/>
    <w:rsid w:val="00486004"/>
    <w:rsid w:val="00492FCA"/>
    <w:rsid w:val="0049346A"/>
    <w:rsid w:val="0049415E"/>
    <w:rsid w:val="00494DCF"/>
    <w:rsid w:val="00496AAA"/>
    <w:rsid w:val="004A198E"/>
    <w:rsid w:val="004A1F02"/>
    <w:rsid w:val="004A3990"/>
    <w:rsid w:val="004A41BC"/>
    <w:rsid w:val="004A4B27"/>
    <w:rsid w:val="004A5E0E"/>
    <w:rsid w:val="004B1D35"/>
    <w:rsid w:val="004B38A0"/>
    <w:rsid w:val="004C2502"/>
    <w:rsid w:val="004D6D14"/>
    <w:rsid w:val="004E67B9"/>
    <w:rsid w:val="004E79BD"/>
    <w:rsid w:val="004E79CC"/>
    <w:rsid w:val="004E7DDE"/>
    <w:rsid w:val="004F160F"/>
    <w:rsid w:val="004F2C2E"/>
    <w:rsid w:val="004F45F2"/>
    <w:rsid w:val="004F5516"/>
    <w:rsid w:val="004F5AC8"/>
    <w:rsid w:val="005025EB"/>
    <w:rsid w:val="005056C3"/>
    <w:rsid w:val="0051079F"/>
    <w:rsid w:val="0051374B"/>
    <w:rsid w:val="00514A00"/>
    <w:rsid w:val="00523EC6"/>
    <w:rsid w:val="005244B5"/>
    <w:rsid w:val="00524D1E"/>
    <w:rsid w:val="00527AFE"/>
    <w:rsid w:val="00531952"/>
    <w:rsid w:val="00536C5E"/>
    <w:rsid w:val="00536EA6"/>
    <w:rsid w:val="00536EF3"/>
    <w:rsid w:val="0053797D"/>
    <w:rsid w:val="00541770"/>
    <w:rsid w:val="00542987"/>
    <w:rsid w:val="00544157"/>
    <w:rsid w:val="00552E4C"/>
    <w:rsid w:val="00553073"/>
    <w:rsid w:val="00553216"/>
    <w:rsid w:val="00554FC1"/>
    <w:rsid w:val="005709EF"/>
    <w:rsid w:val="0057306B"/>
    <w:rsid w:val="00590AA9"/>
    <w:rsid w:val="00591596"/>
    <w:rsid w:val="00591C1B"/>
    <w:rsid w:val="00594338"/>
    <w:rsid w:val="00595A5B"/>
    <w:rsid w:val="005A0D13"/>
    <w:rsid w:val="005A2146"/>
    <w:rsid w:val="005A36E5"/>
    <w:rsid w:val="005A54F3"/>
    <w:rsid w:val="005B2177"/>
    <w:rsid w:val="005B2B03"/>
    <w:rsid w:val="005B4641"/>
    <w:rsid w:val="005C424C"/>
    <w:rsid w:val="005C684C"/>
    <w:rsid w:val="005C68D3"/>
    <w:rsid w:val="005C6ABF"/>
    <w:rsid w:val="005D1943"/>
    <w:rsid w:val="005D2F9C"/>
    <w:rsid w:val="005D57E0"/>
    <w:rsid w:val="005E3B89"/>
    <w:rsid w:val="005F02B6"/>
    <w:rsid w:val="005F040F"/>
    <w:rsid w:val="005F2752"/>
    <w:rsid w:val="005F2EFB"/>
    <w:rsid w:val="005F6F8E"/>
    <w:rsid w:val="00601623"/>
    <w:rsid w:val="006039F1"/>
    <w:rsid w:val="00603AF5"/>
    <w:rsid w:val="0060479D"/>
    <w:rsid w:val="00607EE5"/>
    <w:rsid w:val="006110AE"/>
    <w:rsid w:val="00624691"/>
    <w:rsid w:val="00627805"/>
    <w:rsid w:val="00627AE5"/>
    <w:rsid w:val="006302A7"/>
    <w:rsid w:val="0063306A"/>
    <w:rsid w:val="00633B1F"/>
    <w:rsid w:val="006367DA"/>
    <w:rsid w:val="00641E6D"/>
    <w:rsid w:val="0064222C"/>
    <w:rsid w:val="0064293F"/>
    <w:rsid w:val="00650678"/>
    <w:rsid w:val="00653487"/>
    <w:rsid w:val="00653FD4"/>
    <w:rsid w:val="00655DB6"/>
    <w:rsid w:val="00660438"/>
    <w:rsid w:val="00664276"/>
    <w:rsid w:val="006745BC"/>
    <w:rsid w:val="00675D38"/>
    <w:rsid w:val="0067609F"/>
    <w:rsid w:val="00685AB6"/>
    <w:rsid w:val="006900A1"/>
    <w:rsid w:val="00690CA2"/>
    <w:rsid w:val="0069172F"/>
    <w:rsid w:val="00693053"/>
    <w:rsid w:val="006939F9"/>
    <w:rsid w:val="0069588A"/>
    <w:rsid w:val="006A1870"/>
    <w:rsid w:val="006A23AF"/>
    <w:rsid w:val="006B3A7A"/>
    <w:rsid w:val="006B3B13"/>
    <w:rsid w:val="006C3286"/>
    <w:rsid w:val="006C573C"/>
    <w:rsid w:val="006C7E58"/>
    <w:rsid w:val="006D1C51"/>
    <w:rsid w:val="006D26EB"/>
    <w:rsid w:val="006D2C65"/>
    <w:rsid w:val="006D675F"/>
    <w:rsid w:val="006D6F04"/>
    <w:rsid w:val="006E205A"/>
    <w:rsid w:val="006E20F8"/>
    <w:rsid w:val="006E56BB"/>
    <w:rsid w:val="006F1B40"/>
    <w:rsid w:val="006F2B63"/>
    <w:rsid w:val="006F7A6B"/>
    <w:rsid w:val="007005D8"/>
    <w:rsid w:val="007007CE"/>
    <w:rsid w:val="00700BB9"/>
    <w:rsid w:val="007060B5"/>
    <w:rsid w:val="0070775D"/>
    <w:rsid w:val="00707B85"/>
    <w:rsid w:val="00710A83"/>
    <w:rsid w:val="00710DD3"/>
    <w:rsid w:val="007131E3"/>
    <w:rsid w:val="00713863"/>
    <w:rsid w:val="00721EE3"/>
    <w:rsid w:val="00723176"/>
    <w:rsid w:val="00723883"/>
    <w:rsid w:val="0072792D"/>
    <w:rsid w:val="007327B9"/>
    <w:rsid w:val="007352A2"/>
    <w:rsid w:val="00740FF3"/>
    <w:rsid w:val="00742224"/>
    <w:rsid w:val="00742334"/>
    <w:rsid w:val="00743993"/>
    <w:rsid w:val="00750299"/>
    <w:rsid w:val="00755C5A"/>
    <w:rsid w:val="00763C7E"/>
    <w:rsid w:val="00764007"/>
    <w:rsid w:val="00765582"/>
    <w:rsid w:val="00767640"/>
    <w:rsid w:val="00767B49"/>
    <w:rsid w:val="007729E2"/>
    <w:rsid w:val="007740FE"/>
    <w:rsid w:val="00785814"/>
    <w:rsid w:val="007910EE"/>
    <w:rsid w:val="00792818"/>
    <w:rsid w:val="00793716"/>
    <w:rsid w:val="007A0A21"/>
    <w:rsid w:val="007A0C15"/>
    <w:rsid w:val="007A130B"/>
    <w:rsid w:val="007A1C97"/>
    <w:rsid w:val="007A21D7"/>
    <w:rsid w:val="007A43B7"/>
    <w:rsid w:val="007A7FB9"/>
    <w:rsid w:val="007B2D87"/>
    <w:rsid w:val="007B379E"/>
    <w:rsid w:val="007B69B9"/>
    <w:rsid w:val="007C015E"/>
    <w:rsid w:val="007C0A41"/>
    <w:rsid w:val="007C24D9"/>
    <w:rsid w:val="007C301D"/>
    <w:rsid w:val="007C3CC4"/>
    <w:rsid w:val="007C4923"/>
    <w:rsid w:val="007C6414"/>
    <w:rsid w:val="007D1155"/>
    <w:rsid w:val="007D1851"/>
    <w:rsid w:val="007D1E0E"/>
    <w:rsid w:val="007D3376"/>
    <w:rsid w:val="007D466B"/>
    <w:rsid w:val="007D49CA"/>
    <w:rsid w:val="007D4A7E"/>
    <w:rsid w:val="007D4C83"/>
    <w:rsid w:val="007E1DB9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805BCC"/>
    <w:rsid w:val="008065FD"/>
    <w:rsid w:val="008129F7"/>
    <w:rsid w:val="008130F1"/>
    <w:rsid w:val="00814575"/>
    <w:rsid w:val="00817341"/>
    <w:rsid w:val="00820D63"/>
    <w:rsid w:val="00826F27"/>
    <w:rsid w:val="0083499D"/>
    <w:rsid w:val="00837C05"/>
    <w:rsid w:val="00840EDB"/>
    <w:rsid w:val="00845605"/>
    <w:rsid w:val="008459CA"/>
    <w:rsid w:val="00851C1E"/>
    <w:rsid w:val="00853E39"/>
    <w:rsid w:val="008546B4"/>
    <w:rsid w:val="008616D6"/>
    <w:rsid w:val="008624F6"/>
    <w:rsid w:val="00863103"/>
    <w:rsid w:val="008663D1"/>
    <w:rsid w:val="008672FD"/>
    <w:rsid w:val="00867E02"/>
    <w:rsid w:val="008731E6"/>
    <w:rsid w:val="00874B66"/>
    <w:rsid w:val="008750AE"/>
    <w:rsid w:val="0087684E"/>
    <w:rsid w:val="00876A48"/>
    <w:rsid w:val="00883C7F"/>
    <w:rsid w:val="00886F89"/>
    <w:rsid w:val="00892B01"/>
    <w:rsid w:val="00893473"/>
    <w:rsid w:val="00895308"/>
    <w:rsid w:val="00896FEF"/>
    <w:rsid w:val="008A0FDC"/>
    <w:rsid w:val="008A1063"/>
    <w:rsid w:val="008A7121"/>
    <w:rsid w:val="008A78BE"/>
    <w:rsid w:val="008B1A67"/>
    <w:rsid w:val="008B220B"/>
    <w:rsid w:val="008B38A0"/>
    <w:rsid w:val="008C010D"/>
    <w:rsid w:val="008C1D18"/>
    <w:rsid w:val="008C33FF"/>
    <w:rsid w:val="008C4915"/>
    <w:rsid w:val="008C78B7"/>
    <w:rsid w:val="008D1D2F"/>
    <w:rsid w:val="008D35C2"/>
    <w:rsid w:val="008E21B4"/>
    <w:rsid w:val="008E54F8"/>
    <w:rsid w:val="008E5DAD"/>
    <w:rsid w:val="008E6D1D"/>
    <w:rsid w:val="008E77A7"/>
    <w:rsid w:val="008F18E2"/>
    <w:rsid w:val="008F7018"/>
    <w:rsid w:val="008F7F3E"/>
    <w:rsid w:val="00901029"/>
    <w:rsid w:val="00901CDD"/>
    <w:rsid w:val="00912F5E"/>
    <w:rsid w:val="0091679D"/>
    <w:rsid w:val="00920BAE"/>
    <w:rsid w:val="0092209F"/>
    <w:rsid w:val="00922F94"/>
    <w:rsid w:val="00924F5F"/>
    <w:rsid w:val="00930AA0"/>
    <w:rsid w:val="009314BA"/>
    <w:rsid w:val="00932793"/>
    <w:rsid w:val="00937048"/>
    <w:rsid w:val="009407D4"/>
    <w:rsid w:val="009425F5"/>
    <w:rsid w:val="00945F7A"/>
    <w:rsid w:val="00946D77"/>
    <w:rsid w:val="0095178C"/>
    <w:rsid w:val="00952A76"/>
    <w:rsid w:val="00952CB1"/>
    <w:rsid w:val="00954E03"/>
    <w:rsid w:val="00962B05"/>
    <w:rsid w:val="00964B34"/>
    <w:rsid w:val="0096503B"/>
    <w:rsid w:val="00966940"/>
    <w:rsid w:val="009731EA"/>
    <w:rsid w:val="00973B85"/>
    <w:rsid w:val="00982EF0"/>
    <w:rsid w:val="00983D95"/>
    <w:rsid w:val="0098474F"/>
    <w:rsid w:val="009862DE"/>
    <w:rsid w:val="0098709E"/>
    <w:rsid w:val="00990B02"/>
    <w:rsid w:val="009A5D9A"/>
    <w:rsid w:val="009A66AA"/>
    <w:rsid w:val="009A750D"/>
    <w:rsid w:val="009B2371"/>
    <w:rsid w:val="009B264C"/>
    <w:rsid w:val="009C09D3"/>
    <w:rsid w:val="009C1D6E"/>
    <w:rsid w:val="009C2AC3"/>
    <w:rsid w:val="009D1251"/>
    <w:rsid w:val="009D15E7"/>
    <w:rsid w:val="009D5E83"/>
    <w:rsid w:val="009E1419"/>
    <w:rsid w:val="009E3875"/>
    <w:rsid w:val="009E5359"/>
    <w:rsid w:val="009E5D19"/>
    <w:rsid w:val="009F00C7"/>
    <w:rsid w:val="009F1904"/>
    <w:rsid w:val="009F2046"/>
    <w:rsid w:val="009F256A"/>
    <w:rsid w:val="009F29E9"/>
    <w:rsid w:val="00A0151C"/>
    <w:rsid w:val="00A04BA6"/>
    <w:rsid w:val="00A055CF"/>
    <w:rsid w:val="00A06FF9"/>
    <w:rsid w:val="00A14C1B"/>
    <w:rsid w:val="00A2634D"/>
    <w:rsid w:val="00A27583"/>
    <w:rsid w:val="00A27EE5"/>
    <w:rsid w:val="00A30B7C"/>
    <w:rsid w:val="00A3201F"/>
    <w:rsid w:val="00A361C9"/>
    <w:rsid w:val="00A40A90"/>
    <w:rsid w:val="00A440F2"/>
    <w:rsid w:val="00A44FBE"/>
    <w:rsid w:val="00A4724C"/>
    <w:rsid w:val="00A550FE"/>
    <w:rsid w:val="00A6293D"/>
    <w:rsid w:val="00A6318A"/>
    <w:rsid w:val="00A642A3"/>
    <w:rsid w:val="00A64713"/>
    <w:rsid w:val="00A708D1"/>
    <w:rsid w:val="00A7105E"/>
    <w:rsid w:val="00A72A8D"/>
    <w:rsid w:val="00A750DF"/>
    <w:rsid w:val="00A841DC"/>
    <w:rsid w:val="00A93073"/>
    <w:rsid w:val="00A96586"/>
    <w:rsid w:val="00A96817"/>
    <w:rsid w:val="00A96851"/>
    <w:rsid w:val="00AA05AB"/>
    <w:rsid w:val="00AA3FDE"/>
    <w:rsid w:val="00AA4F6E"/>
    <w:rsid w:val="00AA6238"/>
    <w:rsid w:val="00AB14F2"/>
    <w:rsid w:val="00AB17C6"/>
    <w:rsid w:val="00AB4866"/>
    <w:rsid w:val="00AB49B4"/>
    <w:rsid w:val="00AB6748"/>
    <w:rsid w:val="00AB707E"/>
    <w:rsid w:val="00AB7446"/>
    <w:rsid w:val="00AC0C2D"/>
    <w:rsid w:val="00AC0E26"/>
    <w:rsid w:val="00AC36BB"/>
    <w:rsid w:val="00AC5CC0"/>
    <w:rsid w:val="00AD0AC3"/>
    <w:rsid w:val="00AD14BF"/>
    <w:rsid w:val="00AD4046"/>
    <w:rsid w:val="00AD6399"/>
    <w:rsid w:val="00AE30E2"/>
    <w:rsid w:val="00AE5B33"/>
    <w:rsid w:val="00AF1914"/>
    <w:rsid w:val="00AF1D95"/>
    <w:rsid w:val="00B027AA"/>
    <w:rsid w:val="00B03E4A"/>
    <w:rsid w:val="00B0484E"/>
    <w:rsid w:val="00B04A1E"/>
    <w:rsid w:val="00B10465"/>
    <w:rsid w:val="00B10AFE"/>
    <w:rsid w:val="00B10D26"/>
    <w:rsid w:val="00B125BE"/>
    <w:rsid w:val="00B15FF6"/>
    <w:rsid w:val="00B1718A"/>
    <w:rsid w:val="00B2280B"/>
    <w:rsid w:val="00B22B70"/>
    <w:rsid w:val="00B233AD"/>
    <w:rsid w:val="00B23BB7"/>
    <w:rsid w:val="00B246E7"/>
    <w:rsid w:val="00B254B3"/>
    <w:rsid w:val="00B3066D"/>
    <w:rsid w:val="00B3158B"/>
    <w:rsid w:val="00B34DFB"/>
    <w:rsid w:val="00B415BF"/>
    <w:rsid w:val="00B41F7E"/>
    <w:rsid w:val="00B4292E"/>
    <w:rsid w:val="00B43E3B"/>
    <w:rsid w:val="00B45738"/>
    <w:rsid w:val="00B5165B"/>
    <w:rsid w:val="00B51BE8"/>
    <w:rsid w:val="00B6101B"/>
    <w:rsid w:val="00B62819"/>
    <w:rsid w:val="00B67B22"/>
    <w:rsid w:val="00B70292"/>
    <w:rsid w:val="00B70575"/>
    <w:rsid w:val="00B707E8"/>
    <w:rsid w:val="00B71A2E"/>
    <w:rsid w:val="00B727C6"/>
    <w:rsid w:val="00B73331"/>
    <w:rsid w:val="00B737C4"/>
    <w:rsid w:val="00B75A86"/>
    <w:rsid w:val="00B7614C"/>
    <w:rsid w:val="00B9666D"/>
    <w:rsid w:val="00BA0B10"/>
    <w:rsid w:val="00BA4E30"/>
    <w:rsid w:val="00BA7604"/>
    <w:rsid w:val="00BA7CFA"/>
    <w:rsid w:val="00BB1115"/>
    <w:rsid w:val="00BB3593"/>
    <w:rsid w:val="00BB5942"/>
    <w:rsid w:val="00BB5E5B"/>
    <w:rsid w:val="00BB639C"/>
    <w:rsid w:val="00BC2B3F"/>
    <w:rsid w:val="00BC72DA"/>
    <w:rsid w:val="00BD1733"/>
    <w:rsid w:val="00BD2089"/>
    <w:rsid w:val="00BD34CF"/>
    <w:rsid w:val="00BD3BCC"/>
    <w:rsid w:val="00BD3C4E"/>
    <w:rsid w:val="00BE4219"/>
    <w:rsid w:val="00BF077F"/>
    <w:rsid w:val="00BF3699"/>
    <w:rsid w:val="00BF382D"/>
    <w:rsid w:val="00BF55F7"/>
    <w:rsid w:val="00C01C40"/>
    <w:rsid w:val="00C10E66"/>
    <w:rsid w:val="00C16564"/>
    <w:rsid w:val="00C166D0"/>
    <w:rsid w:val="00C22552"/>
    <w:rsid w:val="00C24A6A"/>
    <w:rsid w:val="00C30801"/>
    <w:rsid w:val="00C33697"/>
    <w:rsid w:val="00C40D5D"/>
    <w:rsid w:val="00C41B0B"/>
    <w:rsid w:val="00C451EA"/>
    <w:rsid w:val="00C53DBB"/>
    <w:rsid w:val="00C5692E"/>
    <w:rsid w:val="00C60BE6"/>
    <w:rsid w:val="00C62D79"/>
    <w:rsid w:val="00C63F7B"/>
    <w:rsid w:val="00C711E0"/>
    <w:rsid w:val="00C73713"/>
    <w:rsid w:val="00C75C15"/>
    <w:rsid w:val="00C8692F"/>
    <w:rsid w:val="00C87756"/>
    <w:rsid w:val="00C9205D"/>
    <w:rsid w:val="00C93DCA"/>
    <w:rsid w:val="00C961F0"/>
    <w:rsid w:val="00C96793"/>
    <w:rsid w:val="00CA01FD"/>
    <w:rsid w:val="00CA16A8"/>
    <w:rsid w:val="00CA3D3D"/>
    <w:rsid w:val="00CA51F5"/>
    <w:rsid w:val="00CA5482"/>
    <w:rsid w:val="00CA5C15"/>
    <w:rsid w:val="00CB0B02"/>
    <w:rsid w:val="00CB1382"/>
    <w:rsid w:val="00CB307B"/>
    <w:rsid w:val="00CB499E"/>
    <w:rsid w:val="00CB62A3"/>
    <w:rsid w:val="00CB6767"/>
    <w:rsid w:val="00CC26B2"/>
    <w:rsid w:val="00CC39BD"/>
    <w:rsid w:val="00CC4730"/>
    <w:rsid w:val="00CC4971"/>
    <w:rsid w:val="00CC65BF"/>
    <w:rsid w:val="00CD5B0B"/>
    <w:rsid w:val="00CD6D6E"/>
    <w:rsid w:val="00CE2680"/>
    <w:rsid w:val="00CE2F19"/>
    <w:rsid w:val="00CE36EA"/>
    <w:rsid w:val="00CE4FB6"/>
    <w:rsid w:val="00CE67BA"/>
    <w:rsid w:val="00CE7ACF"/>
    <w:rsid w:val="00CF197C"/>
    <w:rsid w:val="00CF60AF"/>
    <w:rsid w:val="00CF7CA8"/>
    <w:rsid w:val="00D00C5C"/>
    <w:rsid w:val="00D14314"/>
    <w:rsid w:val="00D16B5D"/>
    <w:rsid w:val="00D1752A"/>
    <w:rsid w:val="00D2004D"/>
    <w:rsid w:val="00D23490"/>
    <w:rsid w:val="00D275E1"/>
    <w:rsid w:val="00D27826"/>
    <w:rsid w:val="00D31295"/>
    <w:rsid w:val="00D31AF1"/>
    <w:rsid w:val="00D3348B"/>
    <w:rsid w:val="00D345A0"/>
    <w:rsid w:val="00D365DA"/>
    <w:rsid w:val="00D4113D"/>
    <w:rsid w:val="00D52EC1"/>
    <w:rsid w:val="00D54832"/>
    <w:rsid w:val="00D80A8A"/>
    <w:rsid w:val="00D81C7D"/>
    <w:rsid w:val="00D85BA4"/>
    <w:rsid w:val="00D87352"/>
    <w:rsid w:val="00D87989"/>
    <w:rsid w:val="00D909BB"/>
    <w:rsid w:val="00D9276B"/>
    <w:rsid w:val="00D93B6E"/>
    <w:rsid w:val="00D95074"/>
    <w:rsid w:val="00D950C1"/>
    <w:rsid w:val="00D96678"/>
    <w:rsid w:val="00D969BA"/>
    <w:rsid w:val="00DA59B4"/>
    <w:rsid w:val="00DA6F26"/>
    <w:rsid w:val="00DB4A42"/>
    <w:rsid w:val="00DB4B72"/>
    <w:rsid w:val="00DB6ACE"/>
    <w:rsid w:val="00DB6DC8"/>
    <w:rsid w:val="00DB7A5B"/>
    <w:rsid w:val="00DC000C"/>
    <w:rsid w:val="00DD47B3"/>
    <w:rsid w:val="00DD55C1"/>
    <w:rsid w:val="00DE116D"/>
    <w:rsid w:val="00DF1F3D"/>
    <w:rsid w:val="00DF78E7"/>
    <w:rsid w:val="00E01A63"/>
    <w:rsid w:val="00E01FDD"/>
    <w:rsid w:val="00E054CC"/>
    <w:rsid w:val="00E05E34"/>
    <w:rsid w:val="00E063DB"/>
    <w:rsid w:val="00E12233"/>
    <w:rsid w:val="00E140AD"/>
    <w:rsid w:val="00E16EDF"/>
    <w:rsid w:val="00E17996"/>
    <w:rsid w:val="00E2073C"/>
    <w:rsid w:val="00E213C0"/>
    <w:rsid w:val="00E246FE"/>
    <w:rsid w:val="00E26F52"/>
    <w:rsid w:val="00E3020F"/>
    <w:rsid w:val="00E34680"/>
    <w:rsid w:val="00E34E8D"/>
    <w:rsid w:val="00E3594E"/>
    <w:rsid w:val="00E367A6"/>
    <w:rsid w:val="00E36F60"/>
    <w:rsid w:val="00E40C1D"/>
    <w:rsid w:val="00E4477C"/>
    <w:rsid w:val="00E50249"/>
    <w:rsid w:val="00E50491"/>
    <w:rsid w:val="00E51639"/>
    <w:rsid w:val="00E52CA9"/>
    <w:rsid w:val="00E55930"/>
    <w:rsid w:val="00E57E49"/>
    <w:rsid w:val="00E6110F"/>
    <w:rsid w:val="00E615EA"/>
    <w:rsid w:val="00E61C27"/>
    <w:rsid w:val="00E621C7"/>
    <w:rsid w:val="00E638DF"/>
    <w:rsid w:val="00E672F8"/>
    <w:rsid w:val="00E7188C"/>
    <w:rsid w:val="00E727A2"/>
    <w:rsid w:val="00E728C1"/>
    <w:rsid w:val="00E740F0"/>
    <w:rsid w:val="00E75489"/>
    <w:rsid w:val="00E8332B"/>
    <w:rsid w:val="00E848B6"/>
    <w:rsid w:val="00E9032B"/>
    <w:rsid w:val="00E90B91"/>
    <w:rsid w:val="00E94011"/>
    <w:rsid w:val="00E965A0"/>
    <w:rsid w:val="00EA0653"/>
    <w:rsid w:val="00EA4D07"/>
    <w:rsid w:val="00EA5D3D"/>
    <w:rsid w:val="00EB0B57"/>
    <w:rsid w:val="00EB3646"/>
    <w:rsid w:val="00EB5625"/>
    <w:rsid w:val="00EB6FCE"/>
    <w:rsid w:val="00EC0E0D"/>
    <w:rsid w:val="00EC1882"/>
    <w:rsid w:val="00EC1A3C"/>
    <w:rsid w:val="00EC2A1C"/>
    <w:rsid w:val="00EC3EBA"/>
    <w:rsid w:val="00EC4998"/>
    <w:rsid w:val="00EC4F09"/>
    <w:rsid w:val="00ED20EC"/>
    <w:rsid w:val="00ED2811"/>
    <w:rsid w:val="00ED3432"/>
    <w:rsid w:val="00ED391D"/>
    <w:rsid w:val="00ED7AAA"/>
    <w:rsid w:val="00EE07F6"/>
    <w:rsid w:val="00EE0C81"/>
    <w:rsid w:val="00EE4AA9"/>
    <w:rsid w:val="00EE74D1"/>
    <w:rsid w:val="00EF0131"/>
    <w:rsid w:val="00EF0B47"/>
    <w:rsid w:val="00EF5801"/>
    <w:rsid w:val="00EF760E"/>
    <w:rsid w:val="00F01C24"/>
    <w:rsid w:val="00F028ED"/>
    <w:rsid w:val="00F034FB"/>
    <w:rsid w:val="00F03C92"/>
    <w:rsid w:val="00F0457F"/>
    <w:rsid w:val="00F04E4E"/>
    <w:rsid w:val="00F05745"/>
    <w:rsid w:val="00F06797"/>
    <w:rsid w:val="00F108F2"/>
    <w:rsid w:val="00F120A8"/>
    <w:rsid w:val="00F1776E"/>
    <w:rsid w:val="00F25B94"/>
    <w:rsid w:val="00F303A8"/>
    <w:rsid w:val="00F327FF"/>
    <w:rsid w:val="00F36C1E"/>
    <w:rsid w:val="00F41C09"/>
    <w:rsid w:val="00F41ECC"/>
    <w:rsid w:val="00F448D6"/>
    <w:rsid w:val="00F50E3D"/>
    <w:rsid w:val="00F5496D"/>
    <w:rsid w:val="00F54B2B"/>
    <w:rsid w:val="00F56FB2"/>
    <w:rsid w:val="00F60208"/>
    <w:rsid w:val="00F60740"/>
    <w:rsid w:val="00F64A6E"/>
    <w:rsid w:val="00F66F8F"/>
    <w:rsid w:val="00F67FAE"/>
    <w:rsid w:val="00F718D4"/>
    <w:rsid w:val="00F7597C"/>
    <w:rsid w:val="00F76C17"/>
    <w:rsid w:val="00F80A19"/>
    <w:rsid w:val="00F82AA5"/>
    <w:rsid w:val="00F82FB1"/>
    <w:rsid w:val="00F85798"/>
    <w:rsid w:val="00F866C1"/>
    <w:rsid w:val="00F866EE"/>
    <w:rsid w:val="00F86F5C"/>
    <w:rsid w:val="00F93014"/>
    <w:rsid w:val="00F976CC"/>
    <w:rsid w:val="00FA0C50"/>
    <w:rsid w:val="00FA53BE"/>
    <w:rsid w:val="00FA5632"/>
    <w:rsid w:val="00FA5AA6"/>
    <w:rsid w:val="00FA7CB3"/>
    <w:rsid w:val="00FB202A"/>
    <w:rsid w:val="00FB27DA"/>
    <w:rsid w:val="00FC2A96"/>
    <w:rsid w:val="00FC5D51"/>
    <w:rsid w:val="00FC605E"/>
    <w:rsid w:val="00FD295C"/>
    <w:rsid w:val="00FD5D6A"/>
    <w:rsid w:val="00FD61EC"/>
    <w:rsid w:val="00FD6E21"/>
    <w:rsid w:val="00FD7FB2"/>
    <w:rsid w:val="00FE02FA"/>
    <w:rsid w:val="00FE068B"/>
    <w:rsid w:val="00FE188F"/>
    <w:rsid w:val="00FE3222"/>
    <w:rsid w:val="00FE5113"/>
    <w:rsid w:val="00FF1243"/>
    <w:rsid w:val="00FF18F4"/>
    <w:rsid w:val="00FF28C3"/>
    <w:rsid w:val="00FF628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localhost:8081" TargetMode="External"/><Relationship Id="rId17" Type="http://schemas.openxmlformats.org/officeDocument/2006/relationships/header" Target="header1.xml"/><Relationship Id="rId20" Type="http://schemas.openxmlformats.org/officeDocument/2006/relationships/theme" Target="theme/theme1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ADF53A-51B6-4905-990E-D179218DAA5C}"/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1143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625</cp:revision>
  <cp:lastPrinted>2022-03-28T15:37:00Z</cp:lastPrinted>
  <dcterms:created xsi:type="dcterms:W3CDTF">2017-11-17T14:15:00Z</dcterms:created>
  <dcterms:modified xsi:type="dcterms:W3CDTF">2023-07-12T11:55:00Z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