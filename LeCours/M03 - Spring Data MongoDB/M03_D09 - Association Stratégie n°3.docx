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179C7C2D" w:rsidR="007D1E0E" w:rsidRPr="0055519E" w:rsidRDefault="00140C4A" w:rsidP="007D1E0E">
      <w:pPr>
        <w:pStyle w:val="Titre"/>
      </w:pPr>
      <w:r w:rsidRPr="0055519E">
        <w:t xml:space="preserve">Association – </w:t>
      </w:r>
      <w:r w:rsidR="000C63E8">
        <w:t>DBRef</w:t>
      </w:r>
    </w:p>
    <w:p w14:paraId="31FD3075" w14:textId="4D7A6B92" w:rsidR="000150A7" w:rsidRPr="0055519E" w:rsidRDefault="000150A7" w:rsidP="000150A7">
      <w:pPr>
        <w:pStyle w:val="Titre1"/>
      </w:pPr>
      <w:r w:rsidRPr="0055519E">
        <w:t xml:space="preserve">Démonstration </w:t>
      </w:r>
      <w:r w:rsidR="00915289">
        <w:t>9</w:t>
      </w:r>
      <w:r w:rsidRPr="0055519E">
        <w:t xml:space="preserve"> du module </w:t>
      </w:r>
      <w:r w:rsidR="00AB14F2" w:rsidRPr="0055519E">
        <w:t>3</w:t>
      </w:r>
    </w:p>
    <w:p w14:paraId="5938D2DE" w14:textId="77777777" w:rsidR="000150A7" w:rsidRPr="0055519E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55519E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70F30383" w:rsidR="00AF1D95" w:rsidRPr="0055519E" w:rsidRDefault="0048505C" w:rsidP="00AA4F6E">
            <w:pPr>
              <w:pStyle w:val="TPnormal"/>
            </w:pPr>
            <w:r w:rsidRPr="0055519E">
              <w:t>L</w:t>
            </w:r>
            <w:r w:rsidR="0095178C" w:rsidRPr="0055519E">
              <w:t>’</w:t>
            </w:r>
            <w:r w:rsidRPr="0055519E">
              <w:t>objectif</w:t>
            </w:r>
            <w:r w:rsidR="0095178C" w:rsidRPr="0055519E">
              <w:t xml:space="preserve"> </w:t>
            </w:r>
            <w:r w:rsidR="00AF1D95" w:rsidRPr="0055519E">
              <w:t>de cette démonstration :</w:t>
            </w:r>
          </w:p>
          <w:p w14:paraId="73FE6ABC" w14:textId="7E80B33A" w:rsidR="00B4476B" w:rsidRPr="0055519E" w:rsidRDefault="00B4476B" w:rsidP="00A26275">
            <w:pPr>
              <w:pStyle w:val="TPnormalpuce1"/>
            </w:pPr>
            <w:r w:rsidRPr="0055519E">
              <w:t xml:space="preserve">Création </w:t>
            </w:r>
            <w:r w:rsidR="007D0065" w:rsidRPr="0055519E">
              <w:t xml:space="preserve">d’une association entre 2 Document </w:t>
            </w:r>
            <w:r w:rsidR="00B3671C">
              <w:t>avec @DBRef</w:t>
            </w:r>
          </w:p>
        </w:tc>
      </w:tr>
    </w:tbl>
    <w:p w14:paraId="044A4A7A" w14:textId="69DAC755" w:rsidR="007D1E0E" w:rsidRPr="0055519E" w:rsidRDefault="007C0A41" w:rsidP="007D1E0E">
      <w:pPr>
        <w:pStyle w:val="TPTitre"/>
      </w:pPr>
      <w:r w:rsidRPr="0055519E">
        <w:t>Déroulement</w:t>
      </w:r>
    </w:p>
    <w:p w14:paraId="1F92D032" w14:textId="77777777" w:rsidR="00FA289B" w:rsidRPr="0055519E" w:rsidRDefault="00FA289B" w:rsidP="00FA289B">
      <w:pPr>
        <w:pStyle w:val="Titre1"/>
      </w:pPr>
      <w:r w:rsidRPr="0055519E">
        <w:t>Contexte</w:t>
      </w:r>
    </w:p>
    <w:p w14:paraId="5A9106EF" w14:textId="77777777" w:rsidR="00141BA6" w:rsidRPr="0055519E" w:rsidRDefault="00141BA6" w:rsidP="00FA289B">
      <w:pPr>
        <w:pStyle w:val="TPnormal"/>
      </w:pPr>
      <w:r w:rsidRPr="0055519E">
        <w:t>Nous voulons une deuxième application, qui permettra de gérer les avis des stagiaires.</w:t>
      </w:r>
    </w:p>
    <w:p w14:paraId="2A94985B" w14:textId="00B24F60" w:rsidR="00141BA6" w:rsidRPr="0055519E" w:rsidRDefault="00141BA6" w:rsidP="00FA289B">
      <w:pPr>
        <w:pStyle w:val="TPnormal"/>
      </w:pPr>
      <w:r w:rsidRPr="0055519E">
        <w:t>Elle permettra plus tard, de réaliser des statistiques sur les cours.</w:t>
      </w:r>
    </w:p>
    <w:p w14:paraId="52901478" w14:textId="5BFA07D3" w:rsidR="00FA289B" w:rsidRPr="0055519E" w:rsidRDefault="00FA289B" w:rsidP="00FA289B">
      <w:pPr>
        <w:pStyle w:val="TPnormal"/>
      </w:pPr>
      <w:r w:rsidRPr="0055519E">
        <w:t>Notre application va se compléter au fil des démonstrations de ce module.</w:t>
      </w:r>
    </w:p>
    <w:p w14:paraId="45D53659" w14:textId="2A1DD150" w:rsidR="00FA289B" w:rsidRPr="0055519E" w:rsidRDefault="00EF4BE5" w:rsidP="002176EE">
      <w:pPr>
        <w:pStyle w:val="TPnormal"/>
      </w:pPr>
      <w:r w:rsidRPr="0055519E">
        <w:t>Elle est indépendante de l’application précédente</w:t>
      </w:r>
      <w:r w:rsidR="002176EE" w:rsidRPr="0055519E">
        <w:t>.</w:t>
      </w:r>
    </w:p>
    <w:p w14:paraId="75969671" w14:textId="31E4F87E" w:rsidR="00EC72EA" w:rsidRPr="0055519E" w:rsidRDefault="00EC72EA" w:rsidP="00EC72EA">
      <w:pPr>
        <w:pStyle w:val="TPnormal"/>
      </w:pPr>
      <w:r w:rsidRPr="0055519E">
        <w:t>Comme dans l’application précédente, les informations en base sont en anglais pour différencier les BO et les Document</w:t>
      </w:r>
    </w:p>
    <w:p w14:paraId="769DB823" w14:textId="4957B1D3" w:rsidR="00CF6D53" w:rsidRPr="0055519E" w:rsidRDefault="00221131" w:rsidP="00B9210A">
      <w:pPr>
        <w:pStyle w:val="TPnormal"/>
      </w:pPr>
      <w:r w:rsidRPr="0055519E">
        <w:t xml:space="preserve">A cette itération, nous allons gérer </w:t>
      </w:r>
      <w:r w:rsidR="00762857" w:rsidRPr="0055519E">
        <w:t xml:space="preserve">une association entre 2 Document </w:t>
      </w:r>
      <w:r w:rsidR="00351157">
        <w:t>dont l’un deux à un identifiant complexe Cours</w:t>
      </w:r>
    </w:p>
    <w:p w14:paraId="7BE6100C" w14:textId="77777777" w:rsidR="00CF6D53" w:rsidRPr="0055519E" w:rsidRDefault="00CF6D53" w:rsidP="00CF6D53">
      <w:pPr>
        <w:pStyle w:val="TPnormalpuce1"/>
      </w:pPr>
      <w:r w:rsidRPr="0055519E">
        <w:t>Les cours sont des données qui seront assez fixent et nombreuses.</w:t>
      </w:r>
    </w:p>
    <w:p w14:paraId="406D0E48" w14:textId="77777777" w:rsidR="00CF6D53" w:rsidRPr="0055519E" w:rsidRDefault="00CF6D53" w:rsidP="00CF6D53">
      <w:pPr>
        <w:pStyle w:val="TPnormalpuce1"/>
      </w:pPr>
      <w:r w:rsidRPr="0055519E">
        <w:t>Il est donc intéressant de les gérer dans leur propre Collection</w:t>
      </w:r>
    </w:p>
    <w:p w14:paraId="68328CCD" w14:textId="77777777" w:rsidR="00CF6D53" w:rsidRDefault="00CF6D53" w:rsidP="00CF6D53">
      <w:pPr>
        <w:pStyle w:val="TPnormalpuce1"/>
      </w:pPr>
      <w:r w:rsidRPr="0055519E">
        <w:t>Nous avons déjà la classe Cours. Elle est déclarée en un Document pour MongoDB</w:t>
      </w:r>
    </w:p>
    <w:p w14:paraId="1BF0C803" w14:textId="1ED2E004" w:rsidR="00351157" w:rsidRDefault="00351157" w:rsidP="00351157">
      <w:pPr>
        <w:pStyle w:val="TPnormalpuce1"/>
        <w:numPr>
          <w:ilvl w:val="1"/>
          <w:numId w:val="1"/>
        </w:numPr>
      </w:pPr>
      <w:r>
        <w:t>Avec un identifiant qui est une clef composite : CoursId</w:t>
      </w:r>
    </w:p>
    <w:p w14:paraId="37266633" w14:textId="08B0F66A" w:rsidR="0060736B" w:rsidRPr="0055519E" w:rsidRDefault="0060736B" w:rsidP="0060736B">
      <w:pPr>
        <w:pStyle w:val="TPnormal"/>
      </w:pPr>
      <w:r>
        <w:t>Avis est associé à son Formateur, il faut aussi l’associer à son Cours</w:t>
      </w:r>
    </w:p>
    <w:p w14:paraId="7F5EE447" w14:textId="6CAC457F" w:rsidR="00CF6D53" w:rsidRPr="0055519E" w:rsidRDefault="00064C31" w:rsidP="00CF6D53">
      <w:pPr>
        <w:pStyle w:val="TPnormalpuce1"/>
      </w:pPr>
      <w:r w:rsidRPr="0055519E">
        <w:t>C’est une association (N:1)</w:t>
      </w:r>
    </w:p>
    <w:p w14:paraId="4E5C6F4A" w14:textId="77777777" w:rsidR="002639F0" w:rsidRDefault="00064C31" w:rsidP="0060736B">
      <w:pPr>
        <w:pStyle w:val="TPnormalpuce1"/>
        <w:numPr>
          <w:ilvl w:val="1"/>
          <w:numId w:val="1"/>
        </w:numPr>
      </w:pPr>
      <w:r w:rsidRPr="0055519E">
        <w:t>N Avis</w:t>
      </w:r>
      <w:r w:rsidR="00495C82" w:rsidRPr="0055519E">
        <w:t xml:space="preserve"> peuvent être associés à 1 Cours</w:t>
      </w:r>
    </w:p>
    <w:p w14:paraId="35B97684" w14:textId="77777777" w:rsidR="002639F0" w:rsidRDefault="002639F0" w:rsidP="002639F0">
      <w:pPr>
        <w:pStyle w:val="TPnormalpuce1"/>
      </w:pPr>
      <w:r>
        <w:t>Cours ayant un identifiant en clef composite</w:t>
      </w:r>
    </w:p>
    <w:p w14:paraId="5D0F2B92" w14:textId="1C8F5A58" w:rsidR="00CC2C7E" w:rsidRPr="0055519E" w:rsidRDefault="002639F0" w:rsidP="002639F0">
      <w:pPr>
        <w:pStyle w:val="TPnormalpuce1"/>
        <w:numPr>
          <w:ilvl w:val="1"/>
          <w:numId w:val="1"/>
        </w:numPr>
      </w:pPr>
      <w:r>
        <w:t xml:space="preserve">Il faut utiliser @DBRef pour référencer cette association </w:t>
      </w:r>
      <w:r w:rsidR="00CC2C7E" w:rsidRPr="0055519E">
        <w:br w:type="page"/>
      </w:r>
    </w:p>
    <w:p w14:paraId="1A6C3FA8" w14:textId="5591FFCC" w:rsidR="00CC2C7E" w:rsidRPr="0055519E" w:rsidRDefault="00CF6D53" w:rsidP="00CF6D53">
      <w:pPr>
        <w:pStyle w:val="TPnormalpuce1"/>
      </w:pPr>
      <w:r w:rsidRPr="0055519E">
        <w:lastRenderedPageBreak/>
        <w:t>Voici le diagramme des classes</w:t>
      </w:r>
      <w:r w:rsidR="00F81A22" w:rsidRPr="0055519E">
        <w:t> :</w:t>
      </w:r>
    </w:p>
    <w:p w14:paraId="780FB2E6" w14:textId="5248BBF9" w:rsidR="00CC2C7E" w:rsidRPr="0055519E" w:rsidRDefault="00472A22" w:rsidP="00CC2C7E">
      <w:pPr>
        <w:rPr>
          <w:lang w:val="fr-FR"/>
        </w:rPr>
      </w:pPr>
      <w:r>
        <w:rPr>
          <w:noProof/>
        </w:rPr>
        <w:drawing>
          <wp:inline distT="0" distB="0" distL="0" distR="0" wp14:anchorId="461D6A8F" wp14:editId="449C09DD">
            <wp:extent cx="4000500" cy="4191000"/>
            <wp:effectExtent l="19050" t="19050" r="19050" b="19050"/>
            <wp:docPr id="1303614360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14360" name="Image 1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C2C7E" w:rsidRPr="0055519E">
        <w:rPr>
          <w:lang w:val="fr-FR"/>
        </w:rPr>
        <w:t xml:space="preserve"> </w:t>
      </w:r>
    </w:p>
    <w:p w14:paraId="642B2C0B" w14:textId="72E05343" w:rsidR="00514242" w:rsidRPr="0055519E" w:rsidRDefault="00514242" w:rsidP="00CC2C7E">
      <w:pPr>
        <w:rPr>
          <w:lang w:val="fr-FR"/>
        </w:rPr>
      </w:pPr>
    </w:p>
    <w:p w14:paraId="57D47E8B" w14:textId="0B33B7ED" w:rsidR="00603474" w:rsidRPr="0055519E" w:rsidRDefault="0055519E" w:rsidP="00D71D73">
      <w:pPr>
        <w:pStyle w:val="Titre1"/>
      </w:pPr>
      <w:r w:rsidRPr="0055519E">
        <w:t>Contexte en base</w:t>
      </w:r>
    </w:p>
    <w:p w14:paraId="52032F5C" w14:textId="0DAD7F83" w:rsidR="00603474" w:rsidRPr="0055519E" w:rsidRDefault="0055519E" w:rsidP="00603474">
      <w:pPr>
        <w:pStyle w:val="TPnormal"/>
      </w:pPr>
      <w:r w:rsidRPr="0055519E">
        <w:t>Avec le test de la clef composite, nous avons déjà enregist</w:t>
      </w:r>
      <w:r w:rsidR="003A52D9">
        <w:t>r</w:t>
      </w:r>
      <w:r w:rsidRPr="0055519E">
        <w:t>é un Cours en base</w:t>
      </w:r>
    </w:p>
    <w:p w14:paraId="78E06A6A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>{</w:t>
      </w:r>
    </w:p>
    <w:p w14:paraId="545F6B74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 xml:space="preserve">    _id: {</w:t>
      </w:r>
    </w:p>
    <w:p w14:paraId="6BAA2039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 xml:space="preserve">        reference: 'M360',</w:t>
      </w:r>
    </w:p>
    <w:p w14:paraId="78A317CD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 xml:space="preserve">        computer_science_course: 'Développement'</w:t>
      </w:r>
    </w:p>
    <w:p w14:paraId="23D4FF4C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 xml:space="preserve">    },</w:t>
      </w:r>
    </w:p>
    <w:p w14:paraId="3D52C8C6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 xml:space="preserve">    title: 'Java Frameworks - API Web',</w:t>
      </w:r>
    </w:p>
    <w:p w14:paraId="2BED1651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 xml:space="preserve">    duration: 10,</w:t>
      </w:r>
    </w:p>
    <w:p w14:paraId="417DF8B8" w14:textId="77777777" w:rsidR="0055519E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 xml:space="preserve">    _class: 'fr.eni.demo.bo.clefcomposite.Cours'</w:t>
      </w:r>
    </w:p>
    <w:p w14:paraId="0A93A3DC" w14:textId="18BB75C6" w:rsidR="00D22848" w:rsidRPr="0055519E" w:rsidRDefault="0055519E" w:rsidP="0055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5519E">
        <w:rPr>
          <w:lang w:val="fr-FR"/>
        </w:rPr>
        <w:t>}</w:t>
      </w:r>
    </w:p>
    <w:p w14:paraId="725B9381" w14:textId="77777777" w:rsidR="00514242" w:rsidRPr="0055519E" w:rsidRDefault="00514242" w:rsidP="00514242">
      <w:pPr>
        <w:rPr>
          <w:lang w:val="fr-FR"/>
        </w:rPr>
      </w:pPr>
    </w:p>
    <w:p w14:paraId="2BB0F4B4" w14:textId="5ACECC91" w:rsidR="00D71D73" w:rsidRPr="0055519E" w:rsidRDefault="00E946F8" w:rsidP="00D71D73">
      <w:pPr>
        <w:pStyle w:val="Titre1"/>
      </w:pPr>
      <w:r w:rsidRPr="0055519E">
        <w:t>Référence</w:t>
      </w:r>
      <w:r w:rsidR="00A01F01" w:rsidRPr="0055519E">
        <w:t xml:space="preserve"> </w:t>
      </w:r>
      <w:r w:rsidR="00F46454">
        <w:t>manuelle</w:t>
      </w:r>
      <w:r w:rsidR="00B14CF3" w:rsidRPr="0055519E">
        <w:t xml:space="preserve"> - Association</w:t>
      </w:r>
      <w:r w:rsidR="00A01F01" w:rsidRPr="0055519E">
        <w:t xml:space="preserve"> (</w:t>
      </w:r>
      <w:r w:rsidR="00F46454">
        <w:t>N</w:t>
      </w:r>
      <w:r w:rsidR="00A01F01" w:rsidRPr="0055519E">
        <w:t>:1)</w:t>
      </w:r>
    </w:p>
    <w:p w14:paraId="23C7FDD7" w14:textId="1CFFC108" w:rsidR="001A4402" w:rsidRPr="0055519E" w:rsidRDefault="009C70A8" w:rsidP="00B3490E">
      <w:pPr>
        <w:pStyle w:val="Titre2"/>
        <w:numPr>
          <w:ilvl w:val="0"/>
          <w:numId w:val="31"/>
        </w:numPr>
        <w:rPr>
          <w:lang w:val="fr-FR"/>
        </w:rPr>
      </w:pPr>
      <w:r>
        <w:rPr>
          <w:lang w:val="fr-FR"/>
        </w:rPr>
        <w:t>Modification</w:t>
      </w:r>
      <w:r w:rsidR="001A4402" w:rsidRPr="0055519E">
        <w:rPr>
          <w:lang w:val="fr-FR"/>
        </w:rPr>
        <w:t xml:space="preserve"> de</w:t>
      </w:r>
      <w:r w:rsidR="00D375E7" w:rsidRPr="0055519E">
        <w:rPr>
          <w:lang w:val="fr-FR"/>
        </w:rPr>
        <w:t xml:space="preserve"> la classe</w:t>
      </w:r>
      <w:r w:rsidR="001A4402" w:rsidRPr="0055519E">
        <w:rPr>
          <w:lang w:val="fr-FR"/>
        </w:rPr>
        <w:t xml:space="preserve"> BO</w:t>
      </w:r>
      <w:r w:rsidR="00D375E7" w:rsidRPr="0055519E">
        <w:rPr>
          <w:lang w:val="fr-FR"/>
        </w:rPr>
        <w:t> : Avis</w:t>
      </w:r>
    </w:p>
    <w:p w14:paraId="52BA2FE5" w14:textId="139DCCD3" w:rsidR="001A4402" w:rsidRPr="0055519E" w:rsidRDefault="00861CA1" w:rsidP="00C416C5">
      <w:pPr>
        <w:pStyle w:val="TPnormalpuce1"/>
      </w:pPr>
      <w:r>
        <w:t>A</w:t>
      </w:r>
      <w:r w:rsidR="0081467A">
        <w:t>jout de</w:t>
      </w:r>
      <w:r w:rsidR="0077226E">
        <w:t xml:space="preserve"> l’attribut Cours</w:t>
      </w:r>
    </w:p>
    <w:p w14:paraId="5604BC69" w14:textId="3D9D2488" w:rsidR="00D241D6" w:rsidRPr="0055519E" w:rsidRDefault="00D241D6" w:rsidP="0077226E">
      <w:pPr>
        <w:pStyle w:val="TPnormalpuce1"/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55519E">
        <w:t>Avec l’annotation @</w:t>
      </w:r>
      <w:r w:rsidR="0077226E">
        <w:t>DocumentReference</w:t>
      </w:r>
    </w:p>
    <w:p w14:paraId="696EFDDD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61CA1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620DE5FE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3D31E4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61CA1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14:paraId="28AFD1E5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61CA1">
        <w:rPr>
          <w:rFonts w:ascii="Consolas" w:hAnsi="Consolas"/>
          <w:color w:val="000000"/>
          <w:sz w:val="18"/>
          <w:szCs w:val="18"/>
        </w:rPr>
        <w:t xml:space="preserve"> org.springframework.data.mongodb.core.mapping.DBRef;</w:t>
      </w:r>
    </w:p>
    <w:p w14:paraId="7C13FE67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61CA1">
        <w:rPr>
          <w:rFonts w:ascii="Consolas" w:hAnsi="Consolas"/>
          <w:color w:val="000000"/>
          <w:sz w:val="18"/>
          <w:szCs w:val="18"/>
        </w:rPr>
        <w:t xml:space="preserve"> org.springframework.data.mongodb.core.mapping.Document;</w:t>
      </w:r>
    </w:p>
    <w:p w14:paraId="2613A8CF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61CA1">
        <w:rPr>
          <w:rFonts w:ascii="Consolas" w:hAnsi="Consolas"/>
          <w:color w:val="000000"/>
          <w:sz w:val="18"/>
          <w:szCs w:val="18"/>
        </w:rPr>
        <w:t xml:space="preserve"> org.springframework.data.mongodb.core.mapping.DocumentReference;</w:t>
      </w:r>
    </w:p>
    <w:p w14:paraId="5B3FDC8C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61CA1">
        <w:rPr>
          <w:rFonts w:ascii="Consolas" w:hAnsi="Consolas"/>
          <w:color w:val="000000"/>
          <w:sz w:val="18"/>
          <w:szCs w:val="18"/>
        </w:rPr>
        <w:t xml:space="preserve"> org.springframework.data.mongodb.core.mapping.Field;</w:t>
      </w:r>
    </w:p>
    <w:p w14:paraId="3BFCCE69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876D08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r w:rsidRPr="00861CA1">
        <w:rPr>
          <w:rFonts w:ascii="Consolas" w:hAnsi="Consolas"/>
          <w:color w:val="000000"/>
          <w:sz w:val="18"/>
          <w:szCs w:val="18"/>
        </w:rPr>
        <w:t xml:space="preserve"> fr.eni.demo.bo.clefcomposite.Cours;</w:t>
      </w:r>
    </w:p>
    <w:p w14:paraId="226EB269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61CA1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0BBF2C35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0F9A5C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646464"/>
          <w:sz w:val="18"/>
          <w:szCs w:val="18"/>
        </w:rPr>
        <w:t>@Data</w:t>
      </w:r>
    </w:p>
    <w:p w14:paraId="31A1A299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646464"/>
          <w:sz w:val="18"/>
          <w:szCs w:val="18"/>
        </w:rPr>
        <w:t>@AllArgsConstructor</w:t>
      </w:r>
    </w:p>
    <w:p w14:paraId="20E7A5FE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646464"/>
          <w:sz w:val="18"/>
          <w:szCs w:val="18"/>
        </w:rPr>
        <w:t>@NoArgsConstructor</w:t>
      </w:r>
    </w:p>
    <w:p w14:paraId="71D7D604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646464"/>
          <w:sz w:val="18"/>
          <w:szCs w:val="18"/>
        </w:rPr>
        <w:t>@Builder</w:t>
      </w:r>
    </w:p>
    <w:p w14:paraId="003A4201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02DF3A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3A9D1F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646464"/>
          <w:sz w:val="18"/>
          <w:szCs w:val="18"/>
        </w:rPr>
        <w:t>@Document</w:t>
      </w:r>
      <w:r w:rsidRPr="00861CA1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861CA1">
        <w:rPr>
          <w:rFonts w:ascii="Consolas" w:hAnsi="Consolas"/>
          <w:color w:val="2A00FF"/>
          <w:sz w:val="18"/>
          <w:szCs w:val="18"/>
        </w:rPr>
        <w:t>"reviews"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2EAA8973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61CA1">
        <w:rPr>
          <w:rFonts w:ascii="Consolas" w:hAnsi="Consolas"/>
          <w:color w:val="000000"/>
          <w:sz w:val="18"/>
          <w:szCs w:val="18"/>
        </w:rPr>
        <w:t xml:space="preserve"> </w:t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61CA1">
        <w:rPr>
          <w:rFonts w:ascii="Consolas" w:hAnsi="Consolas"/>
          <w:color w:val="000000"/>
          <w:sz w:val="18"/>
          <w:szCs w:val="18"/>
        </w:rPr>
        <w:t xml:space="preserve"> Avis {</w:t>
      </w:r>
    </w:p>
    <w:p w14:paraId="5F67DCCA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@Id</w:t>
      </w:r>
    </w:p>
    <w:p w14:paraId="2E8E0D52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String </w:t>
      </w:r>
      <w:r w:rsidRPr="00861CA1">
        <w:rPr>
          <w:rFonts w:ascii="Consolas" w:hAnsi="Consolas"/>
          <w:color w:val="0000C0"/>
          <w:sz w:val="18"/>
          <w:szCs w:val="18"/>
        </w:rPr>
        <w:t>id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1AA1D7C3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DF0691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@Field</w:t>
      </w:r>
      <w:r w:rsidRPr="00861CA1">
        <w:rPr>
          <w:rFonts w:ascii="Consolas" w:hAnsi="Consolas"/>
          <w:color w:val="000000"/>
          <w:sz w:val="18"/>
          <w:szCs w:val="18"/>
        </w:rPr>
        <w:t xml:space="preserve">(name = </w:t>
      </w:r>
      <w:r w:rsidRPr="00861CA1">
        <w:rPr>
          <w:rFonts w:ascii="Consolas" w:hAnsi="Consolas"/>
          <w:color w:val="2A00FF"/>
          <w:sz w:val="18"/>
          <w:szCs w:val="18"/>
        </w:rPr>
        <w:t>"pedagogical_note"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000BC165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</w:t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61CA1">
        <w:rPr>
          <w:rFonts w:ascii="Consolas" w:hAnsi="Consolas"/>
          <w:color w:val="000000"/>
          <w:sz w:val="18"/>
          <w:szCs w:val="18"/>
        </w:rPr>
        <w:t xml:space="preserve"> </w:t>
      </w:r>
      <w:r w:rsidRPr="00861CA1">
        <w:rPr>
          <w:rFonts w:ascii="Consolas" w:hAnsi="Consolas"/>
          <w:color w:val="0000C0"/>
          <w:sz w:val="18"/>
          <w:szCs w:val="18"/>
        </w:rPr>
        <w:t>notePedagogie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5E06F590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</w:p>
    <w:p w14:paraId="4C078628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@Field</w:t>
      </w:r>
      <w:r w:rsidRPr="00861CA1">
        <w:rPr>
          <w:rFonts w:ascii="Consolas" w:hAnsi="Consolas"/>
          <w:color w:val="000000"/>
          <w:sz w:val="18"/>
          <w:szCs w:val="18"/>
        </w:rPr>
        <w:t xml:space="preserve">(name = </w:t>
      </w:r>
      <w:r w:rsidRPr="00861CA1">
        <w:rPr>
          <w:rFonts w:ascii="Consolas" w:hAnsi="Consolas"/>
          <w:color w:val="2A00FF"/>
          <w:sz w:val="18"/>
          <w:szCs w:val="18"/>
        </w:rPr>
        <w:t>"pedagogical_commentary"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57B282C6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String </w:t>
      </w:r>
      <w:r w:rsidRPr="00861CA1">
        <w:rPr>
          <w:rFonts w:ascii="Consolas" w:hAnsi="Consolas"/>
          <w:color w:val="0000C0"/>
          <w:sz w:val="18"/>
          <w:szCs w:val="18"/>
        </w:rPr>
        <w:t>commentairePedagogie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764FC263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</w:p>
    <w:p w14:paraId="6CE155B6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@Field</w:t>
      </w:r>
      <w:r w:rsidRPr="00861CA1">
        <w:rPr>
          <w:rFonts w:ascii="Consolas" w:hAnsi="Consolas"/>
          <w:color w:val="000000"/>
          <w:sz w:val="18"/>
          <w:szCs w:val="18"/>
        </w:rPr>
        <w:t xml:space="preserve">(name = </w:t>
      </w:r>
      <w:r w:rsidRPr="00861CA1">
        <w:rPr>
          <w:rFonts w:ascii="Consolas" w:hAnsi="Consolas"/>
          <w:color w:val="2A00FF"/>
          <w:sz w:val="18"/>
          <w:szCs w:val="18"/>
        </w:rPr>
        <w:t>"course_note"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1BA209CD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</w:t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61CA1">
        <w:rPr>
          <w:rFonts w:ascii="Consolas" w:hAnsi="Consolas"/>
          <w:color w:val="000000"/>
          <w:sz w:val="18"/>
          <w:szCs w:val="18"/>
        </w:rPr>
        <w:t xml:space="preserve"> </w:t>
      </w:r>
      <w:r w:rsidRPr="00861CA1">
        <w:rPr>
          <w:rFonts w:ascii="Consolas" w:hAnsi="Consolas"/>
          <w:color w:val="0000C0"/>
          <w:sz w:val="18"/>
          <w:szCs w:val="18"/>
        </w:rPr>
        <w:t>noteCours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325EB97E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</w:p>
    <w:p w14:paraId="76FEDD34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@Field</w:t>
      </w:r>
      <w:r w:rsidRPr="00861CA1">
        <w:rPr>
          <w:rFonts w:ascii="Consolas" w:hAnsi="Consolas"/>
          <w:color w:val="000000"/>
          <w:sz w:val="18"/>
          <w:szCs w:val="18"/>
        </w:rPr>
        <w:t xml:space="preserve">(name = </w:t>
      </w:r>
      <w:r w:rsidRPr="00861CA1">
        <w:rPr>
          <w:rFonts w:ascii="Consolas" w:hAnsi="Consolas"/>
          <w:color w:val="2A00FF"/>
          <w:sz w:val="18"/>
          <w:szCs w:val="18"/>
        </w:rPr>
        <w:t>"course_commentary"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2A790A34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String </w:t>
      </w:r>
      <w:r w:rsidRPr="00861CA1">
        <w:rPr>
          <w:rFonts w:ascii="Consolas" w:hAnsi="Consolas"/>
          <w:color w:val="0000C0"/>
          <w:sz w:val="18"/>
          <w:szCs w:val="18"/>
        </w:rPr>
        <w:t>commentaireCours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00893F8A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</w:p>
    <w:p w14:paraId="2C575206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3F7F5F"/>
          <w:sz w:val="18"/>
          <w:szCs w:val="18"/>
        </w:rPr>
        <w:t>//Association</w:t>
      </w:r>
    </w:p>
    <w:p w14:paraId="2CF26F32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@Field</w:t>
      </w:r>
      <w:r w:rsidRPr="00861CA1">
        <w:rPr>
          <w:rFonts w:ascii="Consolas" w:hAnsi="Consolas"/>
          <w:color w:val="000000"/>
          <w:sz w:val="18"/>
          <w:szCs w:val="18"/>
        </w:rPr>
        <w:t>(</w:t>
      </w:r>
      <w:r w:rsidRPr="00861CA1">
        <w:rPr>
          <w:rFonts w:ascii="Consolas" w:hAnsi="Consolas"/>
          <w:color w:val="2A00FF"/>
          <w:sz w:val="18"/>
          <w:szCs w:val="18"/>
        </w:rPr>
        <w:t>"student"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6BA0AD49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Stagiaire </w:t>
      </w:r>
      <w:r w:rsidRPr="00861CA1">
        <w:rPr>
          <w:rFonts w:ascii="Consolas" w:hAnsi="Consolas"/>
          <w:color w:val="0000C0"/>
          <w:sz w:val="18"/>
          <w:szCs w:val="18"/>
        </w:rPr>
        <w:t>stagiaire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0E24C318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</w:p>
    <w:p w14:paraId="335D2B70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3F7F5F"/>
          <w:sz w:val="18"/>
          <w:szCs w:val="18"/>
        </w:rPr>
        <w:t>//Association (N:1)</w:t>
      </w:r>
    </w:p>
    <w:p w14:paraId="1858389D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@DocumentReference</w:t>
      </w:r>
    </w:p>
    <w:p w14:paraId="0B80991C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@Field</w:t>
      </w:r>
      <w:r w:rsidRPr="00861CA1">
        <w:rPr>
          <w:rFonts w:ascii="Consolas" w:hAnsi="Consolas"/>
          <w:color w:val="000000"/>
          <w:sz w:val="18"/>
          <w:szCs w:val="18"/>
        </w:rPr>
        <w:t>(</w:t>
      </w:r>
      <w:r w:rsidRPr="00861CA1">
        <w:rPr>
          <w:rFonts w:ascii="Consolas" w:hAnsi="Consolas"/>
          <w:color w:val="2A00FF"/>
          <w:sz w:val="18"/>
          <w:szCs w:val="18"/>
        </w:rPr>
        <w:t>"trainer_id"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5F7E71E1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Formateur </w:t>
      </w:r>
      <w:r w:rsidRPr="00861CA1">
        <w:rPr>
          <w:rFonts w:ascii="Consolas" w:hAnsi="Consolas"/>
          <w:color w:val="0000C0"/>
          <w:sz w:val="18"/>
          <w:szCs w:val="18"/>
        </w:rPr>
        <w:t>formateur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10E3B31C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</w:p>
    <w:p w14:paraId="0A5B0201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3F7F5F"/>
          <w:sz w:val="18"/>
          <w:szCs w:val="18"/>
        </w:rPr>
        <w:t>//Association (N:1)</w:t>
      </w:r>
    </w:p>
    <w:p w14:paraId="6068A91E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@DBRef</w:t>
      </w:r>
    </w:p>
    <w:p w14:paraId="2A2CCC0D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color w:val="646464"/>
          <w:sz w:val="18"/>
          <w:szCs w:val="18"/>
        </w:rPr>
        <w:t>@Field</w:t>
      </w:r>
      <w:r w:rsidRPr="00861CA1">
        <w:rPr>
          <w:rFonts w:ascii="Consolas" w:hAnsi="Consolas"/>
          <w:color w:val="000000"/>
          <w:sz w:val="18"/>
          <w:szCs w:val="18"/>
        </w:rPr>
        <w:t>(</w:t>
      </w:r>
      <w:r w:rsidRPr="00861CA1">
        <w:rPr>
          <w:rFonts w:ascii="Consolas" w:hAnsi="Consolas"/>
          <w:color w:val="2A00FF"/>
          <w:sz w:val="18"/>
          <w:szCs w:val="18"/>
        </w:rPr>
        <w:t>"computer_course_id"</w:t>
      </w:r>
      <w:r w:rsidRPr="00861CA1">
        <w:rPr>
          <w:rFonts w:ascii="Consolas" w:hAnsi="Consolas"/>
          <w:color w:val="000000"/>
          <w:sz w:val="18"/>
          <w:szCs w:val="18"/>
        </w:rPr>
        <w:t>)</w:t>
      </w:r>
    </w:p>
    <w:p w14:paraId="139CD4A2" w14:textId="77777777" w:rsidR="00861CA1" w:rsidRPr="00861CA1" w:rsidRDefault="00861CA1" w:rsidP="00861CA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ab/>
      </w:r>
      <w:r w:rsidRPr="00861CA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61CA1">
        <w:rPr>
          <w:rFonts w:ascii="Consolas" w:hAnsi="Consolas"/>
          <w:color w:val="000000"/>
          <w:sz w:val="18"/>
          <w:szCs w:val="18"/>
        </w:rPr>
        <w:t xml:space="preserve"> Cours </w:t>
      </w:r>
      <w:r w:rsidRPr="00861CA1">
        <w:rPr>
          <w:rFonts w:ascii="Consolas" w:hAnsi="Consolas"/>
          <w:color w:val="0000C0"/>
          <w:sz w:val="18"/>
          <w:szCs w:val="18"/>
        </w:rPr>
        <w:t>cours</w:t>
      </w:r>
      <w:r w:rsidRPr="00861CA1">
        <w:rPr>
          <w:rFonts w:ascii="Consolas" w:hAnsi="Consolas"/>
          <w:color w:val="000000"/>
          <w:sz w:val="18"/>
          <w:szCs w:val="18"/>
        </w:rPr>
        <w:t>;</w:t>
      </w:r>
    </w:p>
    <w:p w14:paraId="6DA1116E" w14:textId="2D97340F" w:rsidR="00861CA1" w:rsidRPr="00102686" w:rsidRDefault="00861CA1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61CA1">
        <w:rPr>
          <w:rFonts w:ascii="Consolas" w:hAnsi="Consolas"/>
          <w:color w:val="000000"/>
          <w:sz w:val="18"/>
          <w:szCs w:val="18"/>
        </w:rPr>
        <w:t>}</w:t>
      </w:r>
    </w:p>
    <w:p w14:paraId="5A32C7B6" w14:textId="36247C71" w:rsidR="00102686" w:rsidRPr="0055519E" w:rsidRDefault="003F4B43" w:rsidP="003F4B43">
      <w:pPr>
        <w:pStyle w:val="TPnormalpuce1"/>
        <w:numPr>
          <w:ilvl w:val="1"/>
          <w:numId w:val="1"/>
        </w:numPr>
      </w:pPr>
      <w:r>
        <w:t>Ajout de l’annotation @Field pour préciser le nom d</w:t>
      </w:r>
      <w:r w:rsidR="00885E76">
        <w:t>es</w:t>
      </w:r>
      <w:r>
        <w:t xml:space="preserve"> champ</w:t>
      </w:r>
      <w:r w:rsidR="00885E76">
        <w:t>s</w:t>
      </w:r>
      <w:r>
        <w:t xml:space="preserve"> en base</w:t>
      </w:r>
    </w:p>
    <w:p w14:paraId="3CD54FAA" w14:textId="77777777" w:rsidR="00A16669" w:rsidRPr="0055519E" w:rsidRDefault="00A16669" w:rsidP="000C53A3"/>
    <w:p w14:paraId="15E9299E" w14:textId="1923D3AD" w:rsidR="00C17105" w:rsidRPr="0055519E" w:rsidRDefault="00C17105" w:rsidP="00A20061">
      <w:pPr>
        <w:pStyle w:val="Titre2"/>
        <w:numPr>
          <w:ilvl w:val="0"/>
          <w:numId w:val="31"/>
        </w:numPr>
        <w:rPr>
          <w:lang w:val="fr-FR"/>
        </w:rPr>
      </w:pPr>
      <w:r w:rsidRPr="0055519E">
        <w:rPr>
          <w:lang w:val="fr-FR"/>
        </w:rPr>
        <w:t>Création d</w:t>
      </w:r>
      <w:r w:rsidR="00406691" w:rsidRPr="0055519E">
        <w:rPr>
          <w:lang w:val="fr-FR"/>
        </w:rPr>
        <w:t>’un</w:t>
      </w:r>
      <w:r w:rsidRPr="0055519E">
        <w:rPr>
          <w:lang w:val="fr-FR"/>
        </w:rPr>
        <w:t xml:space="preserve"> test pour valider l’association</w:t>
      </w:r>
    </w:p>
    <w:p w14:paraId="7CF2489C" w14:textId="7DBC1AF7" w:rsidR="004D1F5F" w:rsidRDefault="004D1F5F" w:rsidP="004D1F5F">
      <w:pPr>
        <w:pStyle w:val="TPnormalpuce1"/>
      </w:pPr>
      <w:r w:rsidRPr="0055519E">
        <w:t xml:space="preserve">Essayons d’insérer un </w:t>
      </w:r>
      <w:r w:rsidR="005B1580">
        <w:t>Avis et son Cours</w:t>
      </w:r>
    </w:p>
    <w:p w14:paraId="67DB161E" w14:textId="727ECEA9" w:rsidR="005B1580" w:rsidRDefault="005B1580" w:rsidP="005B1580">
      <w:pPr>
        <w:pStyle w:val="TPnormalpuce1"/>
        <w:numPr>
          <w:ilvl w:val="1"/>
          <w:numId w:val="1"/>
        </w:numPr>
      </w:pPr>
      <w:r>
        <w:t>Pour voir la différence sur le contexte de Spring</w:t>
      </w:r>
    </w:p>
    <w:p w14:paraId="5AA0B6FA" w14:textId="582B2A68" w:rsidR="005B1580" w:rsidRDefault="005B1580" w:rsidP="005B1580">
      <w:pPr>
        <w:pStyle w:val="TPnormalpuce1"/>
        <w:numPr>
          <w:ilvl w:val="1"/>
          <w:numId w:val="1"/>
        </w:numPr>
      </w:pPr>
      <w:r>
        <w:t>Nous allons charger le Cours depuis la base de données</w:t>
      </w:r>
    </w:p>
    <w:p w14:paraId="1E5CA9F5" w14:textId="3DB85A6B" w:rsidR="005B1580" w:rsidRDefault="005B1580" w:rsidP="005B1580">
      <w:pPr>
        <w:pStyle w:val="TPnormalpuce1"/>
        <w:numPr>
          <w:ilvl w:val="1"/>
          <w:numId w:val="1"/>
        </w:numPr>
      </w:pPr>
      <w:r>
        <w:t>Puis nous l’associerons avec l’Avis</w:t>
      </w:r>
    </w:p>
    <w:p w14:paraId="74A7D8AF" w14:textId="6FA91DA9" w:rsidR="005B1580" w:rsidRPr="0055519E" w:rsidRDefault="005B1580" w:rsidP="005B1580">
      <w:pPr>
        <w:pStyle w:val="TPnormalpuce1"/>
        <w:numPr>
          <w:ilvl w:val="1"/>
          <w:numId w:val="1"/>
        </w:numPr>
      </w:pPr>
      <w:r>
        <w:t>Nous pourrons ainsi constater qu’il restera dans le contexte et pourra retourner tous ses champs</w:t>
      </w:r>
    </w:p>
    <w:p w14:paraId="1EC3AE8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DC1629">
        <w:rPr>
          <w:rFonts w:ascii="Consolas" w:hAnsi="Consolas"/>
          <w:color w:val="000000"/>
          <w:sz w:val="18"/>
          <w:szCs w:val="18"/>
        </w:rPr>
        <w:t xml:space="preserve"> fr.eni.demo.bo.association;</w:t>
      </w:r>
    </w:p>
    <w:p w14:paraId="540B166E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8686C4D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</w:t>
      </w:r>
      <w:r w:rsidRPr="00DC1629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DC1629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DC1629">
        <w:rPr>
          <w:rFonts w:ascii="Consolas" w:hAnsi="Consolas"/>
          <w:color w:val="000000"/>
          <w:sz w:val="18"/>
          <w:szCs w:val="18"/>
        </w:rPr>
        <w:t>;</w:t>
      </w:r>
    </w:p>
    <w:p w14:paraId="690FA6DA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80F415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262078E9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CB4DB9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14:paraId="00718C33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1F1C39C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14:paraId="18E13215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4B03BF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fr.eni.demo.bo.*;</w:t>
      </w:r>
    </w:p>
    <w:p w14:paraId="62DB6361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fr.eni.demo.bo.clefcomposite.Cours;</w:t>
      </w:r>
    </w:p>
    <w:p w14:paraId="1580702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fr.eni.demo.dal.*;</w:t>
      </w:r>
    </w:p>
    <w:p w14:paraId="7B5B0CCF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C1629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6F076B70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B1ACD7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646464"/>
          <w:sz w:val="18"/>
          <w:szCs w:val="18"/>
        </w:rPr>
        <w:t>@Slf4j</w:t>
      </w:r>
    </w:p>
    <w:p w14:paraId="5D405F0A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646464"/>
          <w:sz w:val="18"/>
          <w:szCs w:val="18"/>
        </w:rPr>
        <w:t>@SpringBootTest</w:t>
      </w:r>
    </w:p>
    <w:p w14:paraId="098ADF8C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646464"/>
          <w:sz w:val="18"/>
          <w:szCs w:val="18"/>
        </w:rPr>
        <w:t>@TestMethodOrder</w:t>
      </w:r>
      <w:r w:rsidRPr="00DC1629">
        <w:rPr>
          <w:rFonts w:ascii="Consolas" w:hAnsi="Consolas"/>
          <w:color w:val="000000"/>
          <w:sz w:val="18"/>
          <w:szCs w:val="18"/>
        </w:rPr>
        <w:t>(MethodOrderer.MethodName.</w:t>
      </w:r>
      <w:r w:rsidRPr="00DC162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C1629">
        <w:rPr>
          <w:rFonts w:ascii="Consolas" w:hAnsi="Consolas"/>
          <w:color w:val="000000"/>
          <w:sz w:val="18"/>
          <w:szCs w:val="18"/>
        </w:rPr>
        <w:t>)</w:t>
      </w:r>
    </w:p>
    <w:p w14:paraId="2FAEBA54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C1629">
        <w:rPr>
          <w:rFonts w:ascii="Consolas" w:hAnsi="Consolas"/>
          <w:color w:val="000000"/>
          <w:sz w:val="18"/>
          <w:szCs w:val="18"/>
        </w:rPr>
        <w:t xml:space="preserve"> TestAssociationAvisCours {</w:t>
      </w:r>
    </w:p>
    <w:p w14:paraId="5D2EF265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15EA4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646464"/>
          <w:sz w:val="18"/>
          <w:szCs w:val="18"/>
        </w:rPr>
        <w:t>@Autowired</w:t>
      </w:r>
    </w:p>
    <w:p w14:paraId="7CC97A9C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  <w:t xml:space="preserve">AvisRepository </w:t>
      </w:r>
      <w:r w:rsidRPr="00DC1629">
        <w:rPr>
          <w:rFonts w:ascii="Consolas" w:hAnsi="Consolas"/>
          <w:color w:val="0000C0"/>
          <w:sz w:val="18"/>
          <w:szCs w:val="18"/>
        </w:rPr>
        <w:t>avisRepository</w:t>
      </w:r>
      <w:r w:rsidRPr="00DC1629">
        <w:rPr>
          <w:rFonts w:ascii="Consolas" w:hAnsi="Consolas"/>
          <w:color w:val="000000"/>
          <w:sz w:val="18"/>
          <w:szCs w:val="18"/>
        </w:rPr>
        <w:t>;</w:t>
      </w:r>
    </w:p>
    <w:p w14:paraId="5871A430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B4A679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646464"/>
          <w:sz w:val="18"/>
          <w:szCs w:val="18"/>
        </w:rPr>
        <w:t>@Autowired</w:t>
      </w:r>
    </w:p>
    <w:p w14:paraId="1F632C0D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  <w:t xml:space="preserve">CoursRepository </w:t>
      </w:r>
      <w:r w:rsidRPr="00DC1629">
        <w:rPr>
          <w:rFonts w:ascii="Consolas" w:hAnsi="Consolas"/>
          <w:color w:val="0000C0"/>
          <w:sz w:val="18"/>
          <w:szCs w:val="18"/>
        </w:rPr>
        <w:t>coursRepository</w:t>
      </w:r>
      <w:r w:rsidRPr="00DC1629">
        <w:rPr>
          <w:rFonts w:ascii="Consolas" w:hAnsi="Consolas"/>
          <w:color w:val="000000"/>
          <w:sz w:val="18"/>
          <w:szCs w:val="18"/>
        </w:rPr>
        <w:t>;</w:t>
      </w:r>
    </w:p>
    <w:p w14:paraId="3A9DBC20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46E374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646464"/>
          <w:sz w:val="18"/>
          <w:szCs w:val="18"/>
        </w:rPr>
        <w:t>@Test</w:t>
      </w:r>
    </w:p>
    <w:p w14:paraId="4A90AC1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C1629">
        <w:rPr>
          <w:rFonts w:ascii="Consolas" w:hAnsi="Consolas"/>
          <w:color w:val="000000"/>
          <w:sz w:val="18"/>
          <w:szCs w:val="18"/>
        </w:rPr>
        <w:t xml:space="preserve"> test01_save_avis_formateur() {</w:t>
      </w:r>
    </w:p>
    <w:p w14:paraId="2B26A4C1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3F7F5F"/>
          <w:sz w:val="18"/>
          <w:szCs w:val="18"/>
        </w:rPr>
        <w:t>// Récupération des Cours en base</w:t>
      </w:r>
    </w:p>
    <w:p w14:paraId="048B5503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DC1629">
        <w:rPr>
          <w:rFonts w:ascii="Consolas" w:hAnsi="Consolas"/>
          <w:color w:val="000000"/>
          <w:sz w:val="18"/>
          <w:szCs w:val="18"/>
        </w:rPr>
        <w:t xml:space="preserve"> List&lt;Cours&gt; </w:t>
      </w:r>
      <w:r w:rsidRPr="00DC1629">
        <w:rPr>
          <w:rFonts w:ascii="Consolas" w:hAnsi="Consolas"/>
          <w:color w:val="6A3E3E"/>
          <w:sz w:val="18"/>
          <w:szCs w:val="18"/>
        </w:rPr>
        <w:t>listeCoursDB</w:t>
      </w:r>
      <w:r w:rsidRPr="00DC1629">
        <w:rPr>
          <w:rFonts w:ascii="Consolas" w:hAnsi="Consolas"/>
          <w:color w:val="000000"/>
          <w:sz w:val="18"/>
          <w:szCs w:val="18"/>
        </w:rPr>
        <w:t xml:space="preserve"> = </w:t>
      </w:r>
      <w:r w:rsidRPr="00DC1629">
        <w:rPr>
          <w:rFonts w:ascii="Consolas" w:hAnsi="Consolas"/>
          <w:color w:val="0000C0"/>
          <w:sz w:val="18"/>
          <w:szCs w:val="18"/>
        </w:rPr>
        <w:t>coursRepository</w:t>
      </w:r>
      <w:r w:rsidRPr="00DC1629">
        <w:rPr>
          <w:rFonts w:ascii="Consolas" w:hAnsi="Consolas"/>
          <w:color w:val="000000"/>
          <w:sz w:val="18"/>
          <w:szCs w:val="18"/>
        </w:rPr>
        <w:t>.findAll();</w:t>
      </w:r>
    </w:p>
    <w:p w14:paraId="7048FFD8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DC1629">
        <w:rPr>
          <w:rFonts w:ascii="Consolas" w:hAnsi="Consolas"/>
          <w:color w:val="000000"/>
          <w:sz w:val="18"/>
          <w:szCs w:val="18"/>
        </w:rPr>
        <w:t>(</w:t>
      </w:r>
      <w:r w:rsidRPr="00DC1629">
        <w:rPr>
          <w:rFonts w:ascii="Consolas" w:hAnsi="Consolas"/>
          <w:color w:val="6A3E3E"/>
          <w:sz w:val="18"/>
          <w:szCs w:val="18"/>
        </w:rPr>
        <w:t>listeCoursDB</w:t>
      </w:r>
      <w:r w:rsidRPr="00DC1629">
        <w:rPr>
          <w:rFonts w:ascii="Consolas" w:hAnsi="Consolas"/>
          <w:color w:val="000000"/>
          <w:sz w:val="18"/>
          <w:szCs w:val="18"/>
        </w:rPr>
        <w:t>).isNotNull();</w:t>
      </w:r>
    </w:p>
    <w:p w14:paraId="3B8C04AB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DC1629">
        <w:rPr>
          <w:rFonts w:ascii="Consolas" w:hAnsi="Consolas"/>
          <w:color w:val="000000"/>
          <w:sz w:val="18"/>
          <w:szCs w:val="18"/>
        </w:rPr>
        <w:t>(</w:t>
      </w:r>
      <w:r w:rsidRPr="00DC1629">
        <w:rPr>
          <w:rFonts w:ascii="Consolas" w:hAnsi="Consolas"/>
          <w:color w:val="6A3E3E"/>
          <w:sz w:val="18"/>
          <w:szCs w:val="18"/>
        </w:rPr>
        <w:t>listeCoursDB</w:t>
      </w:r>
      <w:r w:rsidRPr="00DC1629">
        <w:rPr>
          <w:rFonts w:ascii="Consolas" w:hAnsi="Consolas"/>
          <w:color w:val="000000"/>
          <w:sz w:val="18"/>
          <w:szCs w:val="18"/>
        </w:rPr>
        <w:t>).isNotEmpty();</w:t>
      </w:r>
    </w:p>
    <w:p w14:paraId="059BF010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55446B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DC1629">
        <w:rPr>
          <w:rFonts w:ascii="Consolas" w:hAnsi="Consolas"/>
          <w:color w:val="000000"/>
          <w:sz w:val="18"/>
          <w:szCs w:val="18"/>
        </w:rPr>
        <w:t xml:space="preserve"> Cours </w:t>
      </w:r>
      <w:r w:rsidRPr="00DC1629">
        <w:rPr>
          <w:rFonts w:ascii="Consolas" w:hAnsi="Consolas"/>
          <w:color w:val="6A3E3E"/>
          <w:sz w:val="18"/>
          <w:szCs w:val="18"/>
        </w:rPr>
        <w:t>coursDB</w:t>
      </w:r>
      <w:r w:rsidRPr="00DC1629">
        <w:rPr>
          <w:rFonts w:ascii="Consolas" w:hAnsi="Consolas"/>
          <w:color w:val="000000"/>
          <w:sz w:val="18"/>
          <w:szCs w:val="18"/>
        </w:rPr>
        <w:t xml:space="preserve"> = </w:t>
      </w:r>
      <w:r w:rsidRPr="00DC1629">
        <w:rPr>
          <w:rFonts w:ascii="Consolas" w:hAnsi="Consolas"/>
          <w:color w:val="6A3E3E"/>
          <w:sz w:val="18"/>
          <w:szCs w:val="18"/>
        </w:rPr>
        <w:t>listeCoursDB</w:t>
      </w:r>
      <w:r w:rsidRPr="00DC1629">
        <w:rPr>
          <w:rFonts w:ascii="Consolas" w:hAnsi="Consolas"/>
          <w:color w:val="000000"/>
          <w:sz w:val="18"/>
          <w:szCs w:val="18"/>
        </w:rPr>
        <w:t>.get(0);</w:t>
      </w:r>
    </w:p>
    <w:p w14:paraId="442E95F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3BD715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DC1629">
        <w:rPr>
          <w:rFonts w:ascii="Consolas" w:hAnsi="Consolas"/>
          <w:color w:val="000000"/>
          <w:sz w:val="18"/>
          <w:szCs w:val="18"/>
        </w:rPr>
        <w:t xml:space="preserve"> Avis </w:t>
      </w:r>
      <w:r w:rsidRPr="00DC1629">
        <w:rPr>
          <w:rFonts w:ascii="Consolas" w:hAnsi="Consolas"/>
          <w:color w:val="6A3E3E"/>
          <w:sz w:val="18"/>
          <w:szCs w:val="18"/>
        </w:rPr>
        <w:t>avis</w:t>
      </w:r>
      <w:r w:rsidRPr="00DC1629">
        <w:rPr>
          <w:rFonts w:ascii="Consolas" w:hAnsi="Consolas"/>
          <w:color w:val="000000"/>
          <w:sz w:val="18"/>
          <w:szCs w:val="18"/>
        </w:rPr>
        <w:t xml:space="preserve"> = Avis</w:t>
      </w:r>
    </w:p>
    <w:p w14:paraId="74B71CDD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</w:t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DC1629">
        <w:rPr>
          <w:rFonts w:ascii="Consolas" w:hAnsi="Consolas"/>
          <w:color w:val="000000"/>
          <w:sz w:val="18"/>
          <w:szCs w:val="18"/>
        </w:rPr>
        <w:t>()</w:t>
      </w:r>
    </w:p>
    <w:p w14:paraId="2FDB3B21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.notePedagogie(5)</w:t>
      </w:r>
    </w:p>
    <w:p w14:paraId="087829BF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.commentairePedagogie(</w:t>
      </w:r>
      <w:r w:rsidRPr="00DC1629">
        <w:rPr>
          <w:rFonts w:ascii="Consolas" w:hAnsi="Consolas"/>
          <w:color w:val="2A00FF"/>
          <w:sz w:val="18"/>
          <w:szCs w:val="18"/>
        </w:rPr>
        <w:t>"commentaire sur la pédagogie"</w:t>
      </w:r>
      <w:r w:rsidRPr="00DC1629">
        <w:rPr>
          <w:rFonts w:ascii="Consolas" w:hAnsi="Consolas"/>
          <w:color w:val="000000"/>
          <w:sz w:val="18"/>
          <w:szCs w:val="18"/>
        </w:rPr>
        <w:t>)</w:t>
      </w:r>
    </w:p>
    <w:p w14:paraId="04E6462D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.noteCours(4)</w:t>
      </w:r>
    </w:p>
    <w:p w14:paraId="111EF242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.commentaireCours(</w:t>
      </w:r>
      <w:r w:rsidRPr="00DC1629">
        <w:rPr>
          <w:rFonts w:ascii="Consolas" w:hAnsi="Consolas"/>
          <w:color w:val="2A00FF"/>
          <w:sz w:val="18"/>
          <w:szCs w:val="18"/>
        </w:rPr>
        <w:t>"commentaire sur le cours"</w:t>
      </w:r>
      <w:r w:rsidRPr="00DC1629">
        <w:rPr>
          <w:rFonts w:ascii="Consolas" w:hAnsi="Consolas"/>
          <w:color w:val="000000"/>
          <w:sz w:val="18"/>
          <w:szCs w:val="18"/>
        </w:rPr>
        <w:t>)</w:t>
      </w:r>
    </w:p>
    <w:p w14:paraId="6B409382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.stagiaire(Stagiaire</w:t>
      </w:r>
    </w:p>
    <w:p w14:paraId="2767D1A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</w:t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DC1629">
        <w:rPr>
          <w:rFonts w:ascii="Consolas" w:hAnsi="Consolas"/>
          <w:color w:val="000000"/>
          <w:sz w:val="18"/>
          <w:szCs w:val="18"/>
        </w:rPr>
        <w:t>()</w:t>
      </w:r>
    </w:p>
    <w:p w14:paraId="54E284AD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DC1629">
        <w:rPr>
          <w:rFonts w:ascii="Consolas" w:hAnsi="Consolas"/>
          <w:color w:val="2A00FF"/>
          <w:sz w:val="18"/>
          <w:szCs w:val="18"/>
        </w:rPr>
        <w:t>"ENI_CAMPUS_202311356"</w:t>
      </w:r>
      <w:r w:rsidRPr="00DC1629">
        <w:rPr>
          <w:rFonts w:ascii="Consolas" w:hAnsi="Consolas"/>
          <w:color w:val="000000"/>
          <w:sz w:val="18"/>
          <w:szCs w:val="18"/>
        </w:rPr>
        <w:t>)</w:t>
      </w:r>
    </w:p>
    <w:p w14:paraId="1108C39B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.promotion(</w:t>
      </w:r>
      <w:r w:rsidRPr="00DC1629">
        <w:rPr>
          <w:rFonts w:ascii="Consolas" w:hAnsi="Consolas"/>
          <w:color w:val="2A00FF"/>
          <w:sz w:val="18"/>
          <w:szCs w:val="18"/>
        </w:rPr>
        <w:t>"EDMW0001"</w:t>
      </w:r>
      <w:r w:rsidRPr="00DC1629">
        <w:rPr>
          <w:rFonts w:ascii="Consolas" w:hAnsi="Consolas"/>
          <w:color w:val="000000"/>
          <w:sz w:val="18"/>
          <w:szCs w:val="18"/>
        </w:rPr>
        <w:t>)</w:t>
      </w:r>
    </w:p>
    <w:p w14:paraId="1844D439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.build())</w:t>
      </w:r>
    </w:p>
    <w:p w14:paraId="238E4A0D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24BBA92B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55A54C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3F7F5F"/>
          <w:sz w:val="18"/>
          <w:szCs w:val="18"/>
        </w:rPr>
        <w:t>// Association avec Cours</w:t>
      </w:r>
    </w:p>
    <w:p w14:paraId="46B323CF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6A3E3E"/>
          <w:sz w:val="18"/>
          <w:szCs w:val="18"/>
        </w:rPr>
        <w:t>avis</w:t>
      </w:r>
      <w:r w:rsidRPr="00DC1629">
        <w:rPr>
          <w:rFonts w:ascii="Consolas" w:hAnsi="Consolas"/>
          <w:color w:val="000000"/>
          <w:sz w:val="18"/>
          <w:szCs w:val="18"/>
        </w:rPr>
        <w:t>.setCours(</w:t>
      </w:r>
      <w:r w:rsidRPr="00DC1629">
        <w:rPr>
          <w:rFonts w:ascii="Consolas" w:hAnsi="Consolas"/>
          <w:color w:val="6A3E3E"/>
          <w:sz w:val="18"/>
          <w:szCs w:val="18"/>
        </w:rPr>
        <w:t>coursDB</w:t>
      </w:r>
      <w:r w:rsidRPr="00DC1629">
        <w:rPr>
          <w:rFonts w:ascii="Consolas" w:hAnsi="Consolas"/>
          <w:color w:val="000000"/>
          <w:sz w:val="18"/>
          <w:szCs w:val="18"/>
        </w:rPr>
        <w:t>);</w:t>
      </w:r>
    </w:p>
    <w:p w14:paraId="617195D0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8D2FB1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3F7F5F"/>
          <w:sz w:val="18"/>
          <w:szCs w:val="18"/>
        </w:rPr>
        <w:t>// Sauver</w:t>
      </w:r>
    </w:p>
    <w:p w14:paraId="0C6B7F0F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DC1629">
        <w:rPr>
          <w:rFonts w:ascii="Consolas" w:hAnsi="Consolas"/>
          <w:color w:val="000000"/>
          <w:sz w:val="18"/>
          <w:szCs w:val="18"/>
        </w:rPr>
        <w:t xml:space="preserve"> Avis </w:t>
      </w:r>
      <w:r w:rsidRPr="00DC1629">
        <w:rPr>
          <w:rFonts w:ascii="Consolas" w:hAnsi="Consolas"/>
          <w:color w:val="6A3E3E"/>
          <w:sz w:val="18"/>
          <w:szCs w:val="18"/>
        </w:rPr>
        <w:t>avisDB</w:t>
      </w:r>
      <w:r w:rsidRPr="00DC1629">
        <w:rPr>
          <w:rFonts w:ascii="Consolas" w:hAnsi="Consolas"/>
          <w:color w:val="000000"/>
          <w:sz w:val="18"/>
          <w:szCs w:val="18"/>
        </w:rPr>
        <w:t xml:space="preserve"> = </w:t>
      </w:r>
      <w:r w:rsidRPr="00DC1629">
        <w:rPr>
          <w:rFonts w:ascii="Consolas" w:hAnsi="Consolas"/>
          <w:color w:val="0000C0"/>
          <w:sz w:val="18"/>
          <w:szCs w:val="18"/>
        </w:rPr>
        <w:t>avisRepository</w:t>
      </w:r>
      <w:r w:rsidRPr="00DC1629">
        <w:rPr>
          <w:rFonts w:ascii="Consolas" w:hAnsi="Consolas"/>
          <w:color w:val="000000"/>
          <w:sz w:val="18"/>
          <w:szCs w:val="18"/>
        </w:rPr>
        <w:t>.save(</w:t>
      </w:r>
      <w:r w:rsidRPr="00DC1629">
        <w:rPr>
          <w:rFonts w:ascii="Consolas" w:hAnsi="Consolas"/>
          <w:color w:val="6A3E3E"/>
          <w:sz w:val="18"/>
          <w:szCs w:val="18"/>
        </w:rPr>
        <w:t>avis</w:t>
      </w:r>
      <w:r w:rsidRPr="00DC1629">
        <w:rPr>
          <w:rFonts w:ascii="Consolas" w:hAnsi="Consolas"/>
          <w:color w:val="000000"/>
          <w:sz w:val="18"/>
          <w:szCs w:val="18"/>
        </w:rPr>
        <w:t>);</w:t>
      </w:r>
    </w:p>
    <w:p w14:paraId="12F60931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CB4CC2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14:paraId="294C6B8B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DC1629">
        <w:rPr>
          <w:rFonts w:ascii="Consolas" w:hAnsi="Consolas"/>
          <w:color w:val="000000"/>
          <w:sz w:val="18"/>
          <w:szCs w:val="18"/>
        </w:rPr>
        <w:t>(</w:t>
      </w:r>
      <w:r w:rsidRPr="00DC1629">
        <w:rPr>
          <w:rFonts w:ascii="Consolas" w:hAnsi="Consolas"/>
          <w:color w:val="6A3E3E"/>
          <w:sz w:val="18"/>
          <w:szCs w:val="18"/>
        </w:rPr>
        <w:t>avisDB</w:t>
      </w:r>
      <w:r w:rsidRPr="00DC1629">
        <w:rPr>
          <w:rFonts w:ascii="Consolas" w:hAnsi="Consolas"/>
          <w:color w:val="000000"/>
          <w:sz w:val="18"/>
          <w:szCs w:val="18"/>
        </w:rPr>
        <w:t>.getId()).isNotNull();</w:t>
      </w:r>
    </w:p>
    <w:p w14:paraId="73C68EC2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DC1629">
        <w:rPr>
          <w:rFonts w:ascii="Consolas" w:hAnsi="Consolas"/>
          <w:color w:val="000000"/>
          <w:sz w:val="18"/>
          <w:szCs w:val="18"/>
        </w:rPr>
        <w:t>(</w:t>
      </w:r>
      <w:r w:rsidRPr="00DC1629">
        <w:rPr>
          <w:rFonts w:ascii="Consolas" w:hAnsi="Consolas"/>
          <w:color w:val="6A3E3E"/>
          <w:sz w:val="18"/>
          <w:szCs w:val="18"/>
        </w:rPr>
        <w:t>avisDB</w:t>
      </w:r>
      <w:r w:rsidRPr="00DC1629">
        <w:rPr>
          <w:rFonts w:ascii="Consolas" w:hAnsi="Consolas"/>
          <w:color w:val="000000"/>
          <w:sz w:val="18"/>
          <w:szCs w:val="18"/>
        </w:rPr>
        <w:t>.getId()).isNotBlank();</w:t>
      </w:r>
    </w:p>
    <w:p w14:paraId="235F8B75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75DF66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3F7F5F"/>
          <w:sz w:val="18"/>
          <w:szCs w:val="18"/>
        </w:rPr>
        <w:t>// Vérifier que le Cours est complet</w:t>
      </w:r>
    </w:p>
    <w:p w14:paraId="7C080200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DC1629">
        <w:rPr>
          <w:rFonts w:ascii="Consolas" w:hAnsi="Consolas"/>
          <w:color w:val="000000"/>
          <w:sz w:val="18"/>
          <w:szCs w:val="18"/>
        </w:rPr>
        <w:t>(</w:t>
      </w:r>
      <w:r w:rsidRPr="00DC1629">
        <w:rPr>
          <w:rFonts w:ascii="Consolas" w:hAnsi="Consolas"/>
          <w:color w:val="6A3E3E"/>
          <w:sz w:val="18"/>
          <w:szCs w:val="18"/>
        </w:rPr>
        <w:t>avisDB</w:t>
      </w:r>
      <w:r w:rsidRPr="00DC1629">
        <w:rPr>
          <w:rFonts w:ascii="Consolas" w:hAnsi="Consolas"/>
          <w:color w:val="000000"/>
          <w:sz w:val="18"/>
          <w:szCs w:val="18"/>
        </w:rPr>
        <w:t>.getCours().getId()).isNotNull();</w:t>
      </w:r>
    </w:p>
    <w:p w14:paraId="5A41B1CF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DC1629">
        <w:rPr>
          <w:rFonts w:ascii="Consolas" w:hAnsi="Consolas"/>
          <w:color w:val="000000"/>
          <w:sz w:val="18"/>
          <w:szCs w:val="18"/>
        </w:rPr>
        <w:t>(</w:t>
      </w:r>
      <w:r w:rsidRPr="00DC1629">
        <w:rPr>
          <w:rFonts w:ascii="Consolas" w:hAnsi="Consolas"/>
          <w:color w:val="6A3E3E"/>
          <w:sz w:val="18"/>
          <w:szCs w:val="18"/>
        </w:rPr>
        <w:t>avisDB</w:t>
      </w:r>
      <w:r w:rsidRPr="00DC1629">
        <w:rPr>
          <w:rFonts w:ascii="Consolas" w:hAnsi="Consolas"/>
          <w:color w:val="000000"/>
          <w:sz w:val="18"/>
          <w:szCs w:val="18"/>
        </w:rPr>
        <w:t>.getCours()).isEqualTo(</w:t>
      </w:r>
      <w:r w:rsidRPr="00DC1629">
        <w:rPr>
          <w:rFonts w:ascii="Consolas" w:hAnsi="Consolas"/>
          <w:color w:val="6A3E3E"/>
          <w:sz w:val="18"/>
          <w:szCs w:val="18"/>
        </w:rPr>
        <w:t>coursDB</w:t>
      </w:r>
      <w:r w:rsidRPr="00DC1629">
        <w:rPr>
          <w:rFonts w:ascii="Consolas" w:hAnsi="Consolas"/>
          <w:color w:val="000000"/>
          <w:sz w:val="18"/>
          <w:szCs w:val="18"/>
        </w:rPr>
        <w:t>);</w:t>
      </w:r>
    </w:p>
    <w:p w14:paraId="254F3D20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E8AFD1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color w:val="000000"/>
          <w:sz w:val="18"/>
          <w:szCs w:val="18"/>
        </w:rPr>
        <w:tab/>
      </w:r>
      <w:r w:rsidRPr="00DC1629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DC1629">
        <w:rPr>
          <w:rFonts w:ascii="Consolas" w:hAnsi="Consolas"/>
          <w:color w:val="000000"/>
          <w:sz w:val="18"/>
          <w:szCs w:val="18"/>
        </w:rPr>
        <w:t>.info(</w:t>
      </w:r>
      <w:r w:rsidRPr="00DC1629">
        <w:rPr>
          <w:rFonts w:ascii="Consolas" w:hAnsi="Consolas"/>
          <w:color w:val="6A3E3E"/>
          <w:sz w:val="18"/>
          <w:szCs w:val="18"/>
        </w:rPr>
        <w:t>avisDB</w:t>
      </w:r>
      <w:r w:rsidRPr="00DC1629">
        <w:rPr>
          <w:rFonts w:ascii="Consolas" w:hAnsi="Consolas"/>
          <w:color w:val="000000"/>
          <w:sz w:val="18"/>
          <w:szCs w:val="18"/>
        </w:rPr>
        <w:t>.toString());</w:t>
      </w:r>
    </w:p>
    <w:p w14:paraId="58ADD1CC" w14:textId="77777777" w:rsidR="00DC1629" w:rsidRPr="00DC1629" w:rsidRDefault="00DC1629" w:rsidP="00DC16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ab/>
        <w:t>}</w:t>
      </w:r>
    </w:p>
    <w:p w14:paraId="27491F7B" w14:textId="117976D3" w:rsidR="00DC1629" w:rsidRPr="0055519E" w:rsidRDefault="00DC1629" w:rsidP="005203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1629">
        <w:rPr>
          <w:rFonts w:ascii="Consolas" w:hAnsi="Consolas"/>
          <w:color w:val="000000"/>
          <w:sz w:val="18"/>
          <w:szCs w:val="18"/>
        </w:rPr>
        <w:t>}</w:t>
      </w:r>
    </w:p>
    <w:p w14:paraId="409E8ADB" w14:textId="13E67C4C" w:rsidR="00006B27" w:rsidRPr="0055519E" w:rsidRDefault="00006B27" w:rsidP="00C62852">
      <w:pPr>
        <w:rPr>
          <w:lang w:val="fr-FR"/>
        </w:rPr>
      </w:pPr>
    </w:p>
    <w:p w14:paraId="40E3C0A9" w14:textId="0B07ADAD" w:rsidR="00E51BC7" w:rsidRPr="0055519E" w:rsidRDefault="00C442F0" w:rsidP="007F3AF8">
      <w:pPr>
        <w:pStyle w:val="Titre3"/>
        <w:rPr>
          <w:lang w:val="fr-FR"/>
        </w:rPr>
      </w:pPr>
      <w:r w:rsidRPr="0055519E">
        <w:rPr>
          <w:lang w:val="fr-FR"/>
        </w:rPr>
        <w:t>Traces dans la console</w:t>
      </w:r>
    </w:p>
    <w:p w14:paraId="3BD57281" w14:textId="5964E5E1" w:rsidR="001200F7" w:rsidRPr="0055519E" w:rsidRDefault="006F49AC" w:rsidP="006F49AC">
      <w:pPr>
        <w:pStyle w:val="TPnormalpuce1"/>
      </w:pPr>
      <w:r w:rsidRPr="0055519E">
        <w:t>Spring Data MongoDB a bien inséré le stagiaire et son avis dans la collection students :</w:t>
      </w:r>
    </w:p>
    <w:p w14:paraId="125D6224" w14:textId="77777777" w:rsidR="00873A06" w:rsidRPr="00873A06" w:rsidRDefault="00873A06" w:rsidP="00873A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3A06">
        <w:rPr>
          <w:rFonts w:ascii="Consolas" w:hAnsi="Consolas"/>
          <w:color w:val="000000"/>
          <w:sz w:val="18"/>
          <w:szCs w:val="18"/>
        </w:rPr>
        <w:t xml:space="preserve">Inserting Document containing fields: [pedagogical_note, pedagogical_commentary, course_note, course_commentary, student, </w:t>
      </w:r>
      <w:r w:rsidRPr="00674D08">
        <w:rPr>
          <w:rFonts w:ascii="Consolas" w:hAnsi="Consolas"/>
          <w:color w:val="000000"/>
          <w:sz w:val="18"/>
          <w:szCs w:val="18"/>
          <w:highlight w:val="green"/>
        </w:rPr>
        <w:t>computer_course_id</w:t>
      </w:r>
      <w:r w:rsidRPr="00873A06">
        <w:rPr>
          <w:rFonts w:ascii="Consolas" w:hAnsi="Consolas"/>
          <w:color w:val="000000"/>
          <w:sz w:val="18"/>
          <w:szCs w:val="18"/>
        </w:rPr>
        <w:t>, _class] in collection: reviews</w:t>
      </w:r>
    </w:p>
    <w:p w14:paraId="2420440C" w14:textId="77777777" w:rsidR="00873A06" w:rsidRDefault="00873A06" w:rsidP="00873A06"/>
    <w:p w14:paraId="222122C0" w14:textId="60978A1B" w:rsidR="00026998" w:rsidRDefault="00674D08" w:rsidP="00026998">
      <w:pPr>
        <w:pStyle w:val="TPnormalpuce1"/>
        <w:numPr>
          <w:ilvl w:val="1"/>
          <w:numId w:val="1"/>
        </w:numPr>
      </w:pPr>
      <w:r>
        <w:lastRenderedPageBreak/>
        <w:t xml:space="preserve">Il y a bien le champ du </w:t>
      </w:r>
      <w:r w:rsidR="00C527C2">
        <w:t>C</w:t>
      </w:r>
      <w:r>
        <w:t>ours associé</w:t>
      </w:r>
    </w:p>
    <w:p w14:paraId="3BFD31AD" w14:textId="6F61C8A3" w:rsidR="00674D08" w:rsidRDefault="00674D08" w:rsidP="00026998">
      <w:pPr>
        <w:pStyle w:val="TPnormalpuce1"/>
        <w:numPr>
          <w:ilvl w:val="1"/>
          <w:numId w:val="1"/>
        </w:numPr>
      </w:pPr>
      <w:r>
        <w:t xml:space="preserve">Remarquer : qu’il n’y a pas le champ </w:t>
      </w:r>
      <w:r w:rsidR="005846EC">
        <w:t>F</w:t>
      </w:r>
      <w:r>
        <w:t>ormateur</w:t>
      </w:r>
      <w:r w:rsidR="0094490F">
        <w:t xml:space="preserve"> </w:t>
      </w:r>
      <w:r w:rsidR="0094490F">
        <w:sym w:font="Wingdings" w:char="F0E0"/>
      </w:r>
      <w:r w:rsidR="0094490F">
        <w:t xml:space="preserve"> nous n’avons pas renseigné de Formateur</w:t>
      </w:r>
    </w:p>
    <w:p w14:paraId="611876BE" w14:textId="77777777" w:rsidR="00D17E5E" w:rsidRDefault="00D17E5E" w:rsidP="00D17E5E"/>
    <w:p w14:paraId="5ED38EDB" w14:textId="1BF77597" w:rsidR="006F49AC" w:rsidRDefault="00F30C66" w:rsidP="008F49EF">
      <w:pPr>
        <w:pStyle w:val="TPnormalpuce1"/>
      </w:pPr>
      <w:r>
        <w:t>D</w:t>
      </w:r>
      <w:r w:rsidR="00026998">
        <w:t xml:space="preserve">ans </w:t>
      </w:r>
      <w:r w:rsidR="008F49EF" w:rsidRPr="0055519E">
        <w:t xml:space="preserve">l’objet stocké en base permet bien de remonter </w:t>
      </w:r>
      <w:r w:rsidR="00026998">
        <w:t>l’instance du Cours associé à l’Avis</w:t>
      </w:r>
    </w:p>
    <w:p w14:paraId="78DFA34B" w14:textId="13F8CA2F" w:rsidR="00C75E36" w:rsidRPr="0055519E" w:rsidRDefault="00C75E36" w:rsidP="00C75E36">
      <w:pPr>
        <w:pStyle w:val="TPnormalpuce1"/>
        <w:numPr>
          <w:ilvl w:val="1"/>
          <w:numId w:val="1"/>
        </w:numPr>
      </w:pPr>
      <w:r>
        <w:t>Et noteCours et commentaireCours</w:t>
      </w:r>
    </w:p>
    <w:p w14:paraId="675B5534" w14:textId="77777777" w:rsidR="00917344" w:rsidRDefault="00917344" w:rsidP="009173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</w:rPr>
        <w:t>Avis(</w:t>
      </w:r>
    </w:p>
    <w:p w14:paraId="0303D6C3" w14:textId="77777777" w:rsidR="00917344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</w:rPr>
        <w:t xml:space="preserve">id=64b943948a0f266b6c351fc5, </w:t>
      </w:r>
    </w:p>
    <w:p w14:paraId="104E2C3D" w14:textId="77777777" w:rsidR="00917344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</w:rPr>
        <w:t xml:space="preserve">notePedagogie=5, </w:t>
      </w:r>
    </w:p>
    <w:p w14:paraId="0B19A084" w14:textId="77777777" w:rsidR="00917344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</w:rPr>
        <w:t xml:space="preserve">commentairePedagogie=commentaire sur la pédagogie, </w:t>
      </w:r>
    </w:p>
    <w:p w14:paraId="4A174062" w14:textId="77777777" w:rsidR="00917344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</w:rPr>
        <w:t xml:space="preserve">noteCours=4, </w:t>
      </w:r>
    </w:p>
    <w:p w14:paraId="2190FEBE" w14:textId="77777777" w:rsidR="00917344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</w:rPr>
        <w:t xml:space="preserve">commentaireCours=commentaire sur le cours, </w:t>
      </w:r>
    </w:p>
    <w:p w14:paraId="7F0E5DC1" w14:textId="77777777" w:rsidR="00917344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</w:rPr>
        <w:t xml:space="preserve">stagiaire=Stagiaire(immatriculation=ENI_CAMPUS_202311356, promotion=EDMW0001), </w:t>
      </w:r>
    </w:p>
    <w:p w14:paraId="01CD6696" w14:textId="77777777" w:rsidR="00917344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17344">
        <w:rPr>
          <w:rFonts w:ascii="Consolas" w:hAnsi="Consolas"/>
          <w:color w:val="000000"/>
          <w:sz w:val="18"/>
          <w:szCs w:val="18"/>
          <w:highlight w:val="yellow"/>
        </w:rPr>
        <w:t>formateur=null</w:t>
      </w:r>
      <w:r w:rsidRPr="0091734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4E157E35" w14:textId="77777777" w:rsidR="00917344" w:rsidRPr="00BC2447" w:rsidRDefault="00917344" w:rsidP="00BC24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7"/>
          <w:szCs w:val="17"/>
        </w:rPr>
      </w:pPr>
      <w:r w:rsidRPr="00BC2447">
        <w:rPr>
          <w:rFonts w:ascii="Consolas" w:hAnsi="Consolas"/>
          <w:color w:val="000000"/>
          <w:sz w:val="17"/>
          <w:szCs w:val="17"/>
          <w:highlight w:val="green"/>
        </w:rPr>
        <w:t>cours=Cours(id=CoursId(reference=M360, filiere=Développement), titre=Java Frameworks - API Web, duree=10)</w:t>
      </w:r>
    </w:p>
    <w:p w14:paraId="4B34D154" w14:textId="3D40A895" w:rsidR="00917344" w:rsidRPr="00A1250B" w:rsidRDefault="00917344" w:rsidP="009173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917344">
        <w:rPr>
          <w:rFonts w:ascii="Consolas" w:hAnsi="Consolas"/>
          <w:color w:val="000000"/>
          <w:sz w:val="18"/>
          <w:szCs w:val="18"/>
        </w:rPr>
        <w:t>)</w:t>
      </w:r>
    </w:p>
    <w:p w14:paraId="7D561323" w14:textId="77777777" w:rsidR="008F49EF" w:rsidRPr="0055519E" w:rsidRDefault="008F49EF" w:rsidP="008F49EF">
      <w:pPr>
        <w:rPr>
          <w:lang w:val="fr-FR"/>
        </w:rPr>
      </w:pPr>
    </w:p>
    <w:p w14:paraId="0E8E7514" w14:textId="09F724A8" w:rsidR="001F70A6" w:rsidRPr="0055519E" w:rsidRDefault="000C73BC" w:rsidP="00A20061">
      <w:pPr>
        <w:pStyle w:val="Titre3"/>
        <w:rPr>
          <w:lang w:val="fr-FR"/>
        </w:rPr>
      </w:pPr>
      <w:r w:rsidRPr="0055519E">
        <w:rPr>
          <w:lang w:val="fr-FR"/>
        </w:rPr>
        <w:t>En base :</w:t>
      </w:r>
    </w:p>
    <w:p w14:paraId="3CD17EF9" w14:textId="39DB46F0" w:rsidR="00A32439" w:rsidRPr="0055519E" w:rsidRDefault="0027084A" w:rsidP="00A3243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9DA5CC" wp14:editId="03F27BE0">
            <wp:extent cx="6604215" cy="3321050"/>
            <wp:effectExtent l="19050" t="19050" r="25400" b="12700"/>
            <wp:docPr id="188969464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126" cy="3328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A96D5C" w14:textId="2A3C70A0" w:rsidR="00837F18" w:rsidRPr="0055519E" w:rsidRDefault="00837F18" w:rsidP="00837F18">
      <w:pPr>
        <w:pStyle w:val="TPnormalpuce1"/>
      </w:pPr>
      <w:r w:rsidRPr="0055519E">
        <w:t xml:space="preserve">Il y a bien un Document </w:t>
      </w:r>
      <w:r w:rsidR="00FB3A77">
        <w:t>Avis</w:t>
      </w:r>
      <w:r w:rsidRPr="0055519E">
        <w:t xml:space="preserve"> qui contient </w:t>
      </w:r>
    </w:p>
    <w:p w14:paraId="450E5BD6" w14:textId="0C1F12A8" w:rsidR="00237A49" w:rsidRDefault="00FB3A77" w:rsidP="00BE36A3">
      <w:pPr>
        <w:pStyle w:val="TPnormalpuce1"/>
        <w:numPr>
          <w:ilvl w:val="1"/>
          <w:numId w:val="1"/>
        </w:numPr>
      </w:pPr>
      <w:r>
        <w:t>La</w:t>
      </w:r>
      <w:r w:rsidR="00BE36A3">
        <w:t xml:space="preserve"> référence vers un Cours via DBRef</w:t>
      </w:r>
    </w:p>
    <w:p w14:paraId="37F7C93E" w14:textId="77777777" w:rsidR="00CF65FC" w:rsidRDefault="00CF65F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50CAC401" w14:textId="618C0283" w:rsidR="00BE36A3" w:rsidRDefault="00A361D9" w:rsidP="00A361D9">
      <w:pPr>
        <w:pStyle w:val="TPnormalpuce1"/>
      </w:pPr>
      <w:r>
        <w:lastRenderedPageBreak/>
        <w:t>Sur la vue de la Collection ; on voit le détail de l’objet DBRef</w:t>
      </w:r>
      <w:r w:rsidR="001F4DDD">
        <w:t xml:space="preserve"> </w:t>
      </w:r>
      <w:r>
        <w:t>:</w:t>
      </w:r>
    </w:p>
    <w:p w14:paraId="06206CA6" w14:textId="0C401D85" w:rsidR="00A361D9" w:rsidRDefault="00A91F4C" w:rsidP="00A361D9">
      <w:r>
        <w:rPr>
          <w:noProof/>
        </w:rPr>
        <w:drawing>
          <wp:inline distT="0" distB="0" distL="0" distR="0" wp14:anchorId="0BC8ADD9" wp14:editId="66C5073B">
            <wp:extent cx="6381750" cy="2057400"/>
            <wp:effectExtent l="19050" t="19050" r="19050" b="19050"/>
            <wp:docPr id="140631402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2D3BE" w14:textId="3F2627D0" w:rsidR="001A5124" w:rsidRDefault="001A5124" w:rsidP="0096046E">
      <w:pPr>
        <w:pStyle w:val="TPnormalpuce1"/>
      </w:pPr>
      <w:r>
        <w:t>Il y a bien les 3 champs :</w:t>
      </w:r>
    </w:p>
    <w:p w14:paraId="589DF35C" w14:textId="6CF672CE" w:rsidR="001A5124" w:rsidRDefault="001A5124" w:rsidP="001A5124">
      <w:pPr>
        <w:pStyle w:val="TPnormalpuce1"/>
        <w:numPr>
          <w:ilvl w:val="1"/>
          <w:numId w:val="1"/>
        </w:numPr>
      </w:pPr>
      <w:r>
        <w:t>$ref : "computer_course"</w:t>
      </w:r>
    </w:p>
    <w:p w14:paraId="3DE6B4E9" w14:textId="4C130094" w:rsidR="001A5124" w:rsidRDefault="001A5124" w:rsidP="001A5124">
      <w:pPr>
        <w:pStyle w:val="TPnormalpuce1"/>
        <w:numPr>
          <w:ilvl w:val="1"/>
          <w:numId w:val="1"/>
        </w:numPr>
      </w:pPr>
      <w:r>
        <w:t xml:space="preserve">$id : qui est le JSON CoursId </w:t>
      </w:r>
    </w:p>
    <w:p w14:paraId="1D562BB2" w14:textId="0FA55AF4" w:rsidR="001A5124" w:rsidRDefault="001A5124" w:rsidP="0044368E">
      <w:pPr>
        <w:pStyle w:val="TPnormalpuce1"/>
        <w:numPr>
          <w:ilvl w:val="1"/>
          <w:numId w:val="1"/>
        </w:numPr>
      </w:pPr>
      <w:r>
        <w:t>$db : qui n’est pas précisé (car optio</w:t>
      </w:r>
      <w:r w:rsidR="004135AE">
        <w:t>n</w:t>
      </w:r>
      <w:r>
        <w:t xml:space="preserve">nel) </w:t>
      </w:r>
      <w:r>
        <w:sym w:font="Wingdings" w:char="F0E0"/>
      </w:r>
      <w:r>
        <w:t xml:space="preserve"> Si vous voulez que $db soit préciser, il faut ajouter le paramètre à l’annotation</w:t>
      </w:r>
    </w:p>
    <w:p w14:paraId="0FE73107" w14:textId="77777777" w:rsidR="004135AE" w:rsidRDefault="004135AE" w:rsidP="004135AE">
      <w:pPr>
        <w:pStyle w:val="TPnormalpuce1"/>
        <w:numPr>
          <w:ilvl w:val="0"/>
          <w:numId w:val="0"/>
        </w:numPr>
        <w:ind w:left="1440"/>
      </w:pPr>
    </w:p>
    <w:p w14:paraId="06FA33C9" w14:textId="77777777" w:rsidR="004E16E1" w:rsidRDefault="004135AE" w:rsidP="0061451A">
      <w:pPr>
        <w:pStyle w:val="TPnormalpuce1"/>
      </w:pPr>
      <w:r>
        <w:t xml:space="preserve">Nous avons à présent </w:t>
      </w:r>
    </w:p>
    <w:p w14:paraId="4255D368" w14:textId="711171E5" w:rsidR="0061451A" w:rsidRDefault="004E16E1" w:rsidP="004E16E1">
      <w:pPr>
        <w:pStyle w:val="TPnormalpuce1"/>
        <w:numPr>
          <w:ilvl w:val="1"/>
          <w:numId w:val="1"/>
        </w:numPr>
      </w:pPr>
      <w:r>
        <w:t>U</w:t>
      </w:r>
      <w:r w:rsidR="004135AE">
        <w:t>ne association intégrée, embarquée</w:t>
      </w:r>
      <w:r>
        <w:t xml:space="preserve"> </w:t>
      </w:r>
      <w:r>
        <w:sym w:font="Wingdings" w:char="F0E0"/>
      </w:r>
      <w:r w:rsidR="005B2E79" w:rsidRPr="005B2E79">
        <w:t xml:space="preserve"> </w:t>
      </w:r>
      <w:r w:rsidR="005B2E79">
        <w:t xml:space="preserve">Avis </w:t>
      </w:r>
      <w:r>
        <w:t xml:space="preserve">– </w:t>
      </w:r>
      <w:r w:rsidR="005B2E79">
        <w:t xml:space="preserve">Stagiaire </w:t>
      </w:r>
      <w:r>
        <w:sym w:font="Wingdings" w:char="F0E0"/>
      </w:r>
      <w:r>
        <w:t>Préconisée par MongoDB</w:t>
      </w:r>
    </w:p>
    <w:p w14:paraId="160E8C64" w14:textId="2EE54DFA" w:rsidR="004E16E1" w:rsidRDefault="004E16E1" w:rsidP="004E16E1">
      <w:pPr>
        <w:pStyle w:val="TPnormalpuce1"/>
        <w:numPr>
          <w:ilvl w:val="1"/>
          <w:numId w:val="1"/>
        </w:numPr>
      </w:pPr>
      <w:r>
        <w:t xml:space="preserve">Une association manuelle, par _id </w:t>
      </w:r>
      <w:r>
        <w:sym w:font="Wingdings" w:char="F0E0"/>
      </w:r>
      <w:r>
        <w:t xml:space="preserve"> Avis – Formateur </w:t>
      </w:r>
      <w:r>
        <w:sym w:font="Wingdings" w:char="F0E0"/>
      </w:r>
      <w:r>
        <w:t xml:space="preserve"> @DocumentReference</w:t>
      </w:r>
    </w:p>
    <w:p w14:paraId="00DCA4D7" w14:textId="6DE17CC4" w:rsidR="004E16E1" w:rsidRDefault="004E16E1" w:rsidP="004E16E1">
      <w:pPr>
        <w:pStyle w:val="TPnormalpuce1"/>
        <w:numPr>
          <w:ilvl w:val="1"/>
          <w:numId w:val="1"/>
        </w:numPr>
      </w:pPr>
      <w:r>
        <w:t xml:space="preserve">Une association DBRef </w:t>
      </w:r>
      <w:r>
        <w:sym w:font="Wingdings" w:char="F0E0"/>
      </w:r>
      <w:r>
        <w:t xml:space="preserve"> Avis – Cours </w:t>
      </w:r>
      <w:r>
        <w:sym w:font="Wingdings" w:char="F0E0"/>
      </w:r>
      <w:r>
        <w:t xml:space="preserve"> @DBRef</w:t>
      </w:r>
    </w:p>
    <w:p w14:paraId="0DF1B939" w14:textId="77777777" w:rsidR="004E16E1" w:rsidRDefault="004E16E1" w:rsidP="004E16E1">
      <w:pPr>
        <w:pStyle w:val="TPnormalpuce1"/>
        <w:numPr>
          <w:ilvl w:val="0"/>
          <w:numId w:val="0"/>
        </w:numPr>
        <w:ind w:left="720"/>
      </w:pPr>
    </w:p>
    <w:sectPr w:rsidR="004E16E1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1962" w14:textId="77777777" w:rsidR="00CF48FE" w:rsidRDefault="00CF48FE" w:rsidP="006C7E58">
      <w:r>
        <w:separator/>
      </w:r>
    </w:p>
  </w:endnote>
  <w:endnote w:type="continuationSeparator" w:id="0">
    <w:p w14:paraId="4A06C042" w14:textId="77777777" w:rsidR="00CF48FE" w:rsidRDefault="00CF48F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4D31" w14:textId="77777777" w:rsidR="00CF48FE" w:rsidRDefault="00CF48FE" w:rsidP="006C7E58">
      <w:r>
        <w:separator/>
      </w:r>
    </w:p>
  </w:footnote>
  <w:footnote w:type="continuationSeparator" w:id="0">
    <w:p w14:paraId="145B93AC" w14:textId="77777777" w:rsidR="00CF48FE" w:rsidRDefault="00CF48F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3D2"/>
    <w:multiLevelType w:val="hybridMultilevel"/>
    <w:tmpl w:val="2556ACB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57CE"/>
    <w:multiLevelType w:val="hybridMultilevel"/>
    <w:tmpl w:val="95A2E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110E0"/>
    <w:multiLevelType w:val="hybridMultilevel"/>
    <w:tmpl w:val="24926E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3157"/>
    <w:multiLevelType w:val="hybridMultilevel"/>
    <w:tmpl w:val="25EA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62540"/>
    <w:multiLevelType w:val="hybridMultilevel"/>
    <w:tmpl w:val="A6D4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5435C"/>
    <w:multiLevelType w:val="hybridMultilevel"/>
    <w:tmpl w:val="CAC0E1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2C3301"/>
    <w:multiLevelType w:val="hybridMultilevel"/>
    <w:tmpl w:val="2C0C4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008EAA7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61A77"/>
    <w:multiLevelType w:val="hybridMultilevel"/>
    <w:tmpl w:val="A3E2C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0616"/>
    <w:multiLevelType w:val="hybridMultilevel"/>
    <w:tmpl w:val="40C08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F0C76"/>
    <w:multiLevelType w:val="hybridMultilevel"/>
    <w:tmpl w:val="A3E2C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124BD"/>
    <w:multiLevelType w:val="hybridMultilevel"/>
    <w:tmpl w:val="DA28A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34C20"/>
    <w:multiLevelType w:val="hybridMultilevel"/>
    <w:tmpl w:val="A48E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3"/>
  </w:num>
  <w:num w:numId="2" w16cid:durableId="1303773605">
    <w:abstractNumId w:val="11"/>
  </w:num>
  <w:num w:numId="3" w16cid:durableId="1765147961">
    <w:abstractNumId w:val="12"/>
  </w:num>
  <w:num w:numId="4" w16cid:durableId="52966048">
    <w:abstractNumId w:val="31"/>
  </w:num>
  <w:num w:numId="5" w16cid:durableId="1054431358">
    <w:abstractNumId w:val="24"/>
  </w:num>
  <w:num w:numId="6" w16cid:durableId="47657577">
    <w:abstractNumId w:val="33"/>
  </w:num>
  <w:num w:numId="7" w16cid:durableId="1937521838">
    <w:abstractNumId w:val="14"/>
  </w:num>
  <w:num w:numId="8" w16cid:durableId="1905526787">
    <w:abstractNumId w:val="22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0"/>
  </w:num>
  <w:num w:numId="12" w16cid:durableId="620916257">
    <w:abstractNumId w:val="13"/>
  </w:num>
  <w:num w:numId="13" w16cid:durableId="394276172">
    <w:abstractNumId w:val="28"/>
  </w:num>
  <w:num w:numId="14" w16cid:durableId="1386101343">
    <w:abstractNumId w:val="34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5"/>
  </w:num>
  <w:num w:numId="18" w16cid:durableId="1521502676">
    <w:abstractNumId w:val="2"/>
  </w:num>
  <w:num w:numId="19" w16cid:durableId="1032463315">
    <w:abstractNumId w:val="6"/>
  </w:num>
  <w:num w:numId="20" w16cid:durableId="1524858703">
    <w:abstractNumId w:val="18"/>
  </w:num>
  <w:num w:numId="21" w16cid:durableId="1016882455">
    <w:abstractNumId w:val="0"/>
  </w:num>
  <w:num w:numId="22" w16cid:durableId="877545320">
    <w:abstractNumId w:val="4"/>
  </w:num>
  <w:num w:numId="23" w16cid:durableId="553201007">
    <w:abstractNumId w:val="29"/>
  </w:num>
  <w:num w:numId="24" w16cid:durableId="1783918144">
    <w:abstractNumId w:val="17"/>
  </w:num>
  <w:num w:numId="25" w16cid:durableId="1810245559">
    <w:abstractNumId w:val="20"/>
  </w:num>
  <w:num w:numId="26" w16cid:durableId="1848328194">
    <w:abstractNumId w:val="16"/>
  </w:num>
  <w:num w:numId="27" w16cid:durableId="1904677752">
    <w:abstractNumId w:val="3"/>
  </w:num>
  <w:num w:numId="28" w16cid:durableId="2000578098">
    <w:abstractNumId w:val="21"/>
  </w:num>
  <w:num w:numId="29" w16cid:durableId="928201670">
    <w:abstractNumId w:val="32"/>
  </w:num>
  <w:num w:numId="30" w16cid:durableId="132676525">
    <w:abstractNumId w:val="30"/>
  </w:num>
  <w:num w:numId="31" w16cid:durableId="1930381381">
    <w:abstractNumId w:val="27"/>
  </w:num>
  <w:num w:numId="32" w16cid:durableId="1684360614">
    <w:abstractNumId w:val="1"/>
  </w:num>
  <w:num w:numId="33" w16cid:durableId="1707757168">
    <w:abstractNumId w:val="26"/>
  </w:num>
  <w:num w:numId="34" w16cid:durableId="1999455760">
    <w:abstractNumId w:val="25"/>
  </w:num>
  <w:num w:numId="35" w16cid:durableId="214126799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3321"/>
    <w:rsid w:val="00004F96"/>
    <w:rsid w:val="00006031"/>
    <w:rsid w:val="00006B27"/>
    <w:rsid w:val="0001073D"/>
    <w:rsid w:val="000122A5"/>
    <w:rsid w:val="00012F84"/>
    <w:rsid w:val="000150A7"/>
    <w:rsid w:val="000150C3"/>
    <w:rsid w:val="00015214"/>
    <w:rsid w:val="0001542E"/>
    <w:rsid w:val="00020946"/>
    <w:rsid w:val="00023DBA"/>
    <w:rsid w:val="000264A1"/>
    <w:rsid w:val="00026998"/>
    <w:rsid w:val="00034B2F"/>
    <w:rsid w:val="00035AD8"/>
    <w:rsid w:val="0003794C"/>
    <w:rsid w:val="00037981"/>
    <w:rsid w:val="000417F6"/>
    <w:rsid w:val="00041B57"/>
    <w:rsid w:val="000460E8"/>
    <w:rsid w:val="00046D5C"/>
    <w:rsid w:val="000478F3"/>
    <w:rsid w:val="000504C9"/>
    <w:rsid w:val="000507AF"/>
    <w:rsid w:val="00050ACC"/>
    <w:rsid w:val="00051A24"/>
    <w:rsid w:val="00052079"/>
    <w:rsid w:val="0005527E"/>
    <w:rsid w:val="00055365"/>
    <w:rsid w:val="00056E3A"/>
    <w:rsid w:val="000571B7"/>
    <w:rsid w:val="000571D5"/>
    <w:rsid w:val="00057579"/>
    <w:rsid w:val="00061317"/>
    <w:rsid w:val="00062FC0"/>
    <w:rsid w:val="00064C31"/>
    <w:rsid w:val="00065BB5"/>
    <w:rsid w:val="00067F80"/>
    <w:rsid w:val="000717C4"/>
    <w:rsid w:val="000753A7"/>
    <w:rsid w:val="0007773E"/>
    <w:rsid w:val="00077D28"/>
    <w:rsid w:val="00082FD3"/>
    <w:rsid w:val="00086EB6"/>
    <w:rsid w:val="000949AD"/>
    <w:rsid w:val="00095A02"/>
    <w:rsid w:val="0009772A"/>
    <w:rsid w:val="00097F0B"/>
    <w:rsid w:val="000A1582"/>
    <w:rsid w:val="000A55EF"/>
    <w:rsid w:val="000A5D8B"/>
    <w:rsid w:val="000B1AC5"/>
    <w:rsid w:val="000B2C88"/>
    <w:rsid w:val="000B5430"/>
    <w:rsid w:val="000B5825"/>
    <w:rsid w:val="000B7B64"/>
    <w:rsid w:val="000C047F"/>
    <w:rsid w:val="000C14C0"/>
    <w:rsid w:val="000C15F1"/>
    <w:rsid w:val="000C25A9"/>
    <w:rsid w:val="000C2997"/>
    <w:rsid w:val="000C4826"/>
    <w:rsid w:val="000C4E2E"/>
    <w:rsid w:val="000C53A3"/>
    <w:rsid w:val="000C63E8"/>
    <w:rsid w:val="000C6A7D"/>
    <w:rsid w:val="000C73BC"/>
    <w:rsid w:val="000D0A8C"/>
    <w:rsid w:val="000D77F3"/>
    <w:rsid w:val="000E1174"/>
    <w:rsid w:val="000E15F6"/>
    <w:rsid w:val="000E5CCE"/>
    <w:rsid w:val="000F0864"/>
    <w:rsid w:val="000F096C"/>
    <w:rsid w:val="000F0E32"/>
    <w:rsid w:val="000F4215"/>
    <w:rsid w:val="000F50AF"/>
    <w:rsid w:val="00102686"/>
    <w:rsid w:val="0010551E"/>
    <w:rsid w:val="00105605"/>
    <w:rsid w:val="00110294"/>
    <w:rsid w:val="001111BE"/>
    <w:rsid w:val="00113608"/>
    <w:rsid w:val="00113910"/>
    <w:rsid w:val="001200F7"/>
    <w:rsid w:val="0012053D"/>
    <w:rsid w:val="00122B4E"/>
    <w:rsid w:val="00125DCA"/>
    <w:rsid w:val="00130656"/>
    <w:rsid w:val="00133150"/>
    <w:rsid w:val="0013536A"/>
    <w:rsid w:val="00136790"/>
    <w:rsid w:val="00136A88"/>
    <w:rsid w:val="00140C4A"/>
    <w:rsid w:val="00141BA6"/>
    <w:rsid w:val="00141C5F"/>
    <w:rsid w:val="001447F2"/>
    <w:rsid w:val="00144925"/>
    <w:rsid w:val="00144E65"/>
    <w:rsid w:val="00146064"/>
    <w:rsid w:val="001465BB"/>
    <w:rsid w:val="001467DD"/>
    <w:rsid w:val="001477E1"/>
    <w:rsid w:val="0015155D"/>
    <w:rsid w:val="00151AA0"/>
    <w:rsid w:val="00153344"/>
    <w:rsid w:val="001534A5"/>
    <w:rsid w:val="0016081C"/>
    <w:rsid w:val="00162164"/>
    <w:rsid w:val="001624EB"/>
    <w:rsid w:val="00164A6B"/>
    <w:rsid w:val="001658FD"/>
    <w:rsid w:val="00165FF1"/>
    <w:rsid w:val="00171036"/>
    <w:rsid w:val="00174FFD"/>
    <w:rsid w:val="001750AB"/>
    <w:rsid w:val="00176104"/>
    <w:rsid w:val="001765EF"/>
    <w:rsid w:val="00180858"/>
    <w:rsid w:val="00182DD6"/>
    <w:rsid w:val="001831E2"/>
    <w:rsid w:val="0018677A"/>
    <w:rsid w:val="00186F05"/>
    <w:rsid w:val="001926DB"/>
    <w:rsid w:val="00192825"/>
    <w:rsid w:val="00192E77"/>
    <w:rsid w:val="00194408"/>
    <w:rsid w:val="001962C7"/>
    <w:rsid w:val="00197AF3"/>
    <w:rsid w:val="00197FED"/>
    <w:rsid w:val="001A0D7C"/>
    <w:rsid w:val="001A4402"/>
    <w:rsid w:val="001A4B5B"/>
    <w:rsid w:val="001A5124"/>
    <w:rsid w:val="001A6AE4"/>
    <w:rsid w:val="001B332F"/>
    <w:rsid w:val="001B4DA8"/>
    <w:rsid w:val="001C0182"/>
    <w:rsid w:val="001C6550"/>
    <w:rsid w:val="001C739D"/>
    <w:rsid w:val="001D173E"/>
    <w:rsid w:val="001D2462"/>
    <w:rsid w:val="001D3BFC"/>
    <w:rsid w:val="001D52CF"/>
    <w:rsid w:val="001E0B2C"/>
    <w:rsid w:val="001E3161"/>
    <w:rsid w:val="001E3826"/>
    <w:rsid w:val="001E3AB7"/>
    <w:rsid w:val="001E5DE0"/>
    <w:rsid w:val="001E7233"/>
    <w:rsid w:val="001F18FA"/>
    <w:rsid w:val="001F476F"/>
    <w:rsid w:val="001F4BBA"/>
    <w:rsid w:val="001F4DDD"/>
    <w:rsid w:val="001F63D8"/>
    <w:rsid w:val="001F6828"/>
    <w:rsid w:val="001F70A6"/>
    <w:rsid w:val="00200B2A"/>
    <w:rsid w:val="00200DF0"/>
    <w:rsid w:val="002020E8"/>
    <w:rsid w:val="002029F0"/>
    <w:rsid w:val="00202CF8"/>
    <w:rsid w:val="00205674"/>
    <w:rsid w:val="002061F2"/>
    <w:rsid w:val="00207D97"/>
    <w:rsid w:val="00210EB5"/>
    <w:rsid w:val="0021168C"/>
    <w:rsid w:val="002117F1"/>
    <w:rsid w:val="00211CB3"/>
    <w:rsid w:val="00212BFE"/>
    <w:rsid w:val="00213164"/>
    <w:rsid w:val="00213DA6"/>
    <w:rsid w:val="002151B2"/>
    <w:rsid w:val="002176EE"/>
    <w:rsid w:val="00217F93"/>
    <w:rsid w:val="00221131"/>
    <w:rsid w:val="00221D19"/>
    <w:rsid w:val="00225331"/>
    <w:rsid w:val="00225D2C"/>
    <w:rsid w:val="002263D9"/>
    <w:rsid w:val="002312F7"/>
    <w:rsid w:val="0023135E"/>
    <w:rsid w:val="00231E67"/>
    <w:rsid w:val="00232ABB"/>
    <w:rsid w:val="00232FDB"/>
    <w:rsid w:val="00237A49"/>
    <w:rsid w:val="00241941"/>
    <w:rsid w:val="00241BEE"/>
    <w:rsid w:val="00242C6A"/>
    <w:rsid w:val="002473E4"/>
    <w:rsid w:val="00250151"/>
    <w:rsid w:val="0025054F"/>
    <w:rsid w:val="002516A8"/>
    <w:rsid w:val="002524E7"/>
    <w:rsid w:val="00260AD3"/>
    <w:rsid w:val="00261563"/>
    <w:rsid w:val="00261F4C"/>
    <w:rsid w:val="00262DB7"/>
    <w:rsid w:val="0026348D"/>
    <w:rsid w:val="002639F0"/>
    <w:rsid w:val="00263FAD"/>
    <w:rsid w:val="00264D0B"/>
    <w:rsid w:val="00265024"/>
    <w:rsid w:val="00267D31"/>
    <w:rsid w:val="00267FED"/>
    <w:rsid w:val="0027084A"/>
    <w:rsid w:val="0027089F"/>
    <w:rsid w:val="00270A58"/>
    <w:rsid w:val="002719FB"/>
    <w:rsid w:val="00275701"/>
    <w:rsid w:val="00277014"/>
    <w:rsid w:val="00277CDD"/>
    <w:rsid w:val="002835C6"/>
    <w:rsid w:val="00287D81"/>
    <w:rsid w:val="00292075"/>
    <w:rsid w:val="00293E9F"/>
    <w:rsid w:val="00296567"/>
    <w:rsid w:val="002A18FE"/>
    <w:rsid w:val="002A200E"/>
    <w:rsid w:val="002A2662"/>
    <w:rsid w:val="002A28BA"/>
    <w:rsid w:val="002A2BFE"/>
    <w:rsid w:val="002A4702"/>
    <w:rsid w:val="002A69C6"/>
    <w:rsid w:val="002A6A5C"/>
    <w:rsid w:val="002B04EA"/>
    <w:rsid w:val="002B1424"/>
    <w:rsid w:val="002B25BB"/>
    <w:rsid w:val="002B404F"/>
    <w:rsid w:val="002C0BA4"/>
    <w:rsid w:val="002C11FF"/>
    <w:rsid w:val="002C1D2C"/>
    <w:rsid w:val="002C301E"/>
    <w:rsid w:val="002C41E7"/>
    <w:rsid w:val="002C4936"/>
    <w:rsid w:val="002C5032"/>
    <w:rsid w:val="002D012E"/>
    <w:rsid w:val="002D1C5C"/>
    <w:rsid w:val="002D2B64"/>
    <w:rsid w:val="002D339E"/>
    <w:rsid w:val="002D6993"/>
    <w:rsid w:val="002E021C"/>
    <w:rsid w:val="002E05B0"/>
    <w:rsid w:val="002E078E"/>
    <w:rsid w:val="002E0B34"/>
    <w:rsid w:val="002E1C14"/>
    <w:rsid w:val="002E2222"/>
    <w:rsid w:val="002E7E7C"/>
    <w:rsid w:val="002F09C6"/>
    <w:rsid w:val="002F0A74"/>
    <w:rsid w:val="002F13A6"/>
    <w:rsid w:val="002F75F0"/>
    <w:rsid w:val="002F78BE"/>
    <w:rsid w:val="003003A0"/>
    <w:rsid w:val="00301257"/>
    <w:rsid w:val="003032CB"/>
    <w:rsid w:val="00304888"/>
    <w:rsid w:val="00305B8F"/>
    <w:rsid w:val="0030656D"/>
    <w:rsid w:val="00306A14"/>
    <w:rsid w:val="003111D0"/>
    <w:rsid w:val="00317843"/>
    <w:rsid w:val="003207B0"/>
    <w:rsid w:val="00320C11"/>
    <w:rsid w:val="00320D08"/>
    <w:rsid w:val="003236D6"/>
    <w:rsid w:val="00324795"/>
    <w:rsid w:val="00340BB2"/>
    <w:rsid w:val="00341693"/>
    <w:rsid w:val="0034440A"/>
    <w:rsid w:val="0034530A"/>
    <w:rsid w:val="00346D3E"/>
    <w:rsid w:val="00346E6C"/>
    <w:rsid w:val="00351157"/>
    <w:rsid w:val="00351A08"/>
    <w:rsid w:val="00353F54"/>
    <w:rsid w:val="003548A0"/>
    <w:rsid w:val="003637F8"/>
    <w:rsid w:val="003659AB"/>
    <w:rsid w:val="0037021F"/>
    <w:rsid w:val="003709F1"/>
    <w:rsid w:val="00370D3E"/>
    <w:rsid w:val="00371F07"/>
    <w:rsid w:val="00377559"/>
    <w:rsid w:val="003810CA"/>
    <w:rsid w:val="00382C06"/>
    <w:rsid w:val="00383DC9"/>
    <w:rsid w:val="003842F2"/>
    <w:rsid w:val="003851F8"/>
    <w:rsid w:val="0038651C"/>
    <w:rsid w:val="00386D8E"/>
    <w:rsid w:val="003871A3"/>
    <w:rsid w:val="00387206"/>
    <w:rsid w:val="003876AC"/>
    <w:rsid w:val="00387847"/>
    <w:rsid w:val="00390417"/>
    <w:rsid w:val="00392CE7"/>
    <w:rsid w:val="00396157"/>
    <w:rsid w:val="00397E97"/>
    <w:rsid w:val="003A098F"/>
    <w:rsid w:val="003A52D9"/>
    <w:rsid w:val="003A5E8B"/>
    <w:rsid w:val="003A6D8F"/>
    <w:rsid w:val="003A75E8"/>
    <w:rsid w:val="003B05BE"/>
    <w:rsid w:val="003B4D1B"/>
    <w:rsid w:val="003B5D02"/>
    <w:rsid w:val="003C0390"/>
    <w:rsid w:val="003C06C2"/>
    <w:rsid w:val="003C58A4"/>
    <w:rsid w:val="003C6A4C"/>
    <w:rsid w:val="003C6EFC"/>
    <w:rsid w:val="003C7784"/>
    <w:rsid w:val="003D0AA9"/>
    <w:rsid w:val="003D0BA0"/>
    <w:rsid w:val="003D0C24"/>
    <w:rsid w:val="003D0D85"/>
    <w:rsid w:val="003D25BF"/>
    <w:rsid w:val="003D6B13"/>
    <w:rsid w:val="003E11DA"/>
    <w:rsid w:val="003E2F8B"/>
    <w:rsid w:val="003E676A"/>
    <w:rsid w:val="003F057A"/>
    <w:rsid w:val="003F1DC6"/>
    <w:rsid w:val="003F4B43"/>
    <w:rsid w:val="003F5A3F"/>
    <w:rsid w:val="00400358"/>
    <w:rsid w:val="00400DE3"/>
    <w:rsid w:val="00402180"/>
    <w:rsid w:val="00405B73"/>
    <w:rsid w:val="00406691"/>
    <w:rsid w:val="004073E2"/>
    <w:rsid w:val="00411F03"/>
    <w:rsid w:val="004135AE"/>
    <w:rsid w:val="00414A12"/>
    <w:rsid w:val="0041787A"/>
    <w:rsid w:val="004203A9"/>
    <w:rsid w:val="00420690"/>
    <w:rsid w:val="00420746"/>
    <w:rsid w:val="00423738"/>
    <w:rsid w:val="00425FA5"/>
    <w:rsid w:val="0042619A"/>
    <w:rsid w:val="004301BB"/>
    <w:rsid w:val="00430FF9"/>
    <w:rsid w:val="00433F64"/>
    <w:rsid w:val="004343CE"/>
    <w:rsid w:val="00436103"/>
    <w:rsid w:val="00437144"/>
    <w:rsid w:val="00441751"/>
    <w:rsid w:val="00443B7F"/>
    <w:rsid w:val="004476B8"/>
    <w:rsid w:val="004502F9"/>
    <w:rsid w:val="00450C5E"/>
    <w:rsid w:val="00451194"/>
    <w:rsid w:val="004517E2"/>
    <w:rsid w:val="00453C9C"/>
    <w:rsid w:val="00453DBA"/>
    <w:rsid w:val="0045421E"/>
    <w:rsid w:val="00456F22"/>
    <w:rsid w:val="00461357"/>
    <w:rsid w:val="00465835"/>
    <w:rsid w:val="0047179C"/>
    <w:rsid w:val="00472A22"/>
    <w:rsid w:val="00474EA2"/>
    <w:rsid w:val="00476B81"/>
    <w:rsid w:val="0048505C"/>
    <w:rsid w:val="00486004"/>
    <w:rsid w:val="0049014A"/>
    <w:rsid w:val="00490513"/>
    <w:rsid w:val="00492FCA"/>
    <w:rsid w:val="0049346A"/>
    <w:rsid w:val="0049415E"/>
    <w:rsid w:val="00494922"/>
    <w:rsid w:val="00494DCF"/>
    <w:rsid w:val="00495C82"/>
    <w:rsid w:val="00496AAA"/>
    <w:rsid w:val="004A198E"/>
    <w:rsid w:val="004A1F02"/>
    <w:rsid w:val="004A3990"/>
    <w:rsid w:val="004A41BC"/>
    <w:rsid w:val="004A4B27"/>
    <w:rsid w:val="004A5E0E"/>
    <w:rsid w:val="004B03DF"/>
    <w:rsid w:val="004B1D35"/>
    <w:rsid w:val="004B38A0"/>
    <w:rsid w:val="004C2242"/>
    <w:rsid w:val="004C2502"/>
    <w:rsid w:val="004D04C9"/>
    <w:rsid w:val="004D1F5F"/>
    <w:rsid w:val="004D5ADB"/>
    <w:rsid w:val="004D6D14"/>
    <w:rsid w:val="004E16E1"/>
    <w:rsid w:val="004E2071"/>
    <w:rsid w:val="004E4CE9"/>
    <w:rsid w:val="004E67B9"/>
    <w:rsid w:val="004E6F49"/>
    <w:rsid w:val="004E79BD"/>
    <w:rsid w:val="004E79CC"/>
    <w:rsid w:val="004E7DDE"/>
    <w:rsid w:val="004F0E32"/>
    <w:rsid w:val="004F12A4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242"/>
    <w:rsid w:val="00514A00"/>
    <w:rsid w:val="00520355"/>
    <w:rsid w:val="00523EC6"/>
    <w:rsid w:val="005244B5"/>
    <w:rsid w:val="00524D1E"/>
    <w:rsid w:val="00527AFE"/>
    <w:rsid w:val="005300A9"/>
    <w:rsid w:val="00531952"/>
    <w:rsid w:val="005322D6"/>
    <w:rsid w:val="00536C5E"/>
    <w:rsid w:val="00536EA6"/>
    <w:rsid w:val="00536EF3"/>
    <w:rsid w:val="0053797D"/>
    <w:rsid w:val="0054054A"/>
    <w:rsid w:val="005410B0"/>
    <w:rsid w:val="00541770"/>
    <w:rsid w:val="00542987"/>
    <w:rsid w:val="00544157"/>
    <w:rsid w:val="00550B01"/>
    <w:rsid w:val="00552E4C"/>
    <w:rsid w:val="00553073"/>
    <w:rsid w:val="00553216"/>
    <w:rsid w:val="0055370A"/>
    <w:rsid w:val="00554FC1"/>
    <w:rsid w:val="0055519E"/>
    <w:rsid w:val="00557E15"/>
    <w:rsid w:val="00563F03"/>
    <w:rsid w:val="005709EF"/>
    <w:rsid w:val="0057306B"/>
    <w:rsid w:val="005846EC"/>
    <w:rsid w:val="00587AF9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A552C"/>
    <w:rsid w:val="005B1580"/>
    <w:rsid w:val="005B2177"/>
    <w:rsid w:val="005B2B03"/>
    <w:rsid w:val="005B2E79"/>
    <w:rsid w:val="005B3A14"/>
    <w:rsid w:val="005B4641"/>
    <w:rsid w:val="005B6D26"/>
    <w:rsid w:val="005B7516"/>
    <w:rsid w:val="005C094B"/>
    <w:rsid w:val="005C0BCD"/>
    <w:rsid w:val="005C424C"/>
    <w:rsid w:val="005C684C"/>
    <w:rsid w:val="005C68D3"/>
    <w:rsid w:val="005C6ABF"/>
    <w:rsid w:val="005C7B25"/>
    <w:rsid w:val="005D1943"/>
    <w:rsid w:val="005D2720"/>
    <w:rsid w:val="005D2BD3"/>
    <w:rsid w:val="005D2F9C"/>
    <w:rsid w:val="005D3556"/>
    <w:rsid w:val="005D57E0"/>
    <w:rsid w:val="005E25FD"/>
    <w:rsid w:val="005E3B89"/>
    <w:rsid w:val="005F02B6"/>
    <w:rsid w:val="005F040F"/>
    <w:rsid w:val="005F2752"/>
    <w:rsid w:val="005F2EFB"/>
    <w:rsid w:val="005F3D27"/>
    <w:rsid w:val="005F6F8E"/>
    <w:rsid w:val="00601623"/>
    <w:rsid w:val="00603474"/>
    <w:rsid w:val="006039F1"/>
    <w:rsid w:val="00603AF5"/>
    <w:rsid w:val="0060479D"/>
    <w:rsid w:val="0060736B"/>
    <w:rsid w:val="00607EE5"/>
    <w:rsid w:val="006110AE"/>
    <w:rsid w:val="006138A3"/>
    <w:rsid w:val="0061451A"/>
    <w:rsid w:val="00624691"/>
    <w:rsid w:val="00627805"/>
    <w:rsid w:val="00627AE5"/>
    <w:rsid w:val="006302A7"/>
    <w:rsid w:val="006305E0"/>
    <w:rsid w:val="0063306A"/>
    <w:rsid w:val="00633B1F"/>
    <w:rsid w:val="0063670F"/>
    <w:rsid w:val="006367DA"/>
    <w:rsid w:val="00641E6D"/>
    <w:rsid w:val="0064222C"/>
    <w:rsid w:val="0064293F"/>
    <w:rsid w:val="00643EC0"/>
    <w:rsid w:val="00645CF8"/>
    <w:rsid w:val="00651F0D"/>
    <w:rsid w:val="00653FD4"/>
    <w:rsid w:val="00655DB6"/>
    <w:rsid w:val="00657B3F"/>
    <w:rsid w:val="00660438"/>
    <w:rsid w:val="00664276"/>
    <w:rsid w:val="006727BA"/>
    <w:rsid w:val="006745BC"/>
    <w:rsid w:val="00674D08"/>
    <w:rsid w:val="00675D38"/>
    <w:rsid w:val="0067609F"/>
    <w:rsid w:val="00680959"/>
    <w:rsid w:val="00682CBF"/>
    <w:rsid w:val="00685AB6"/>
    <w:rsid w:val="006900A1"/>
    <w:rsid w:val="00690CA2"/>
    <w:rsid w:val="0069172F"/>
    <w:rsid w:val="00693053"/>
    <w:rsid w:val="006939F9"/>
    <w:rsid w:val="0069588A"/>
    <w:rsid w:val="00697041"/>
    <w:rsid w:val="006A1870"/>
    <w:rsid w:val="006A23AF"/>
    <w:rsid w:val="006A35AD"/>
    <w:rsid w:val="006B3A7A"/>
    <w:rsid w:val="006B3B13"/>
    <w:rsid w:val="006C3286"/>
    <w:rsid w:val="006C32D8"/>
    <w:rsid w:val="006C573C"/>
    <w:rsid w:val="006C7E58"/>
    <w:rsid w:val="006D1C51"/>
    <w:rsid w:val="006D26EB"/>
    <w:rsid w:val="006D2C65"/>
    <w:rsid w:val="006D328E"/>
    <w:rsid w:val="006D5CB2"/>
    <w:rsid w:val="006D675F"/>
    <w:rsid w:val="006D6F04"/>
    <w:rsid w:val="006E205A"/>
    <w:rsid w:val="006E20F8"/>
    <w:rsid w:val="006E2F22"/>
    <w:rsid w:val="006E4120"/>
    <w:rsid w:val="006E4E41"/>
    <w:rsid w:val="006E56BB"/>
    <w:rsid w:val="006F0C1A"/>
    <w:rsid w:val="006F1B40"/>
    <w:rsid w:val="006F2B63"/>
    <w:rsid w:val="006F49AC"/>
    <w:rsid w:val="006F7A6B"/>
    <w:rsid w:val="007005D8"/>
    <w:rsid w:val="007007CE"/>
    <w:rsid w:val="00700BB9"/>
    <w:rsid w:val="0070109F"/>
    <w:rsid w:val="00702A54"/>
    <w:rsid w:val="007060B5"/>
    <w:rsid w:val="0070775D"/>
    <w:rsid w:val="00707B85"/>
    <w:rsid w:val="00710A83"/>
    <w:rsid w:val="00710DD3"/>
    <w:rsid w:val="007131E3"/>
    <w:rsid w:val="00713863"/>
    <w:rsid w:val="00713A4F"/>
    <w:rsid w:val="007215C8"/>
    <w:rsid w:val="00721EE3"/>
    <w:rsid w:val="00723176"/>
    <w:rsid w:val="00723883"/>
    <w:rsid w:val="0072792D"/>
    <w:rsid w:val="007325A8"/>
    <w:rsid w:val="007327B9"/>
    <w:rsid w:val="007352A2"/>
    <w:rsid w:val="00740FF3"/>
    <w:rsid w:val="00742224"/>
    <w:rsid w:val="00742334"/>
    <w:rsid w:val="00743993"/>
    <w:rsid w:val="00750299"/>
    <w:rsid w:val="00755C5A"/>
    <w:rsid w:val="00762857"/>
    <w:rsid w:val="00764007"/>
    <w:rsid w:val="00765582"/>
    <w:rsid w:val="00767640"/>
    <w:rsid w:val="00767B49"/>
    <w:rsid w:val="0077226E"/>
    <w:rsid w:val="007729E2"/>
    <w:rsid w:val="007740FE"/>
    <w:rsid w:val="00780B97"/>
    <w:rsid w:val="00785814"/>
    <w:rsid w:val="007910EE"/>
    <w:rsid w:val="00792818"/>
    <w:rsid w:val="00793716"/>
    <w:rsid w:val="007937D1"/>
    <w:rsid w:val="00795F8A"/>
    <w:rsid w:val="007A0A21"/>
    <w:rsid w:val="007A0C15"/>
    <w:rsid w:val="007A130B"/>
    <w:rsid w:val="007A1C97"/>
    <w:rsid w:val="007A21D7"/>
    <w:rsid w:val="007A43B7"/>
    <w:rsid w:val="007A7FB9"/>
    <w:rsid w:val="007B2D87"/>
    <w:rsid w:val="007B379E"/>
    <w:rsid w:val="007B69B9"/>
    <w:rsid w:val="007C015E"/>
    <w:rsid w:val="007C0645"/>
    <w:rsid w:val="007C0A41"/>
    <w:rsid w:val="007C24D9"/>
    <w:rsid w:val="007C301D"/>
    <w:rsid w:val="007C3CC4"/>
    <w:rsid w:val="007C4923"/>
    <w:rsid w:val="007C6414"/>
    <w:rsid w:val="007D0065"/>
    <w:rsid w:val="007D1155"/>
    <w:rsid w:val="007D1851"/>
    <w:rsid w:val="007D1E0E"/>
    <w:rsid w:val="007D3376"/>
    <w:rsid w:val="007D466B"/>
    <w:rsid w:val="007D49CA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3AF8"/>
    <w:rsid w:val="007F55F2"/>
    <w:rsid w:val="00805BCC"/>
    <w:rsid w:val="008065FD"/>
    <w:rsid w:val="00811767"/>
    <w:rsid w:val="008129F7"/>
    <w:rsid w:val="008130F1"/>
    <w:rsid w:val="00814575"/>
    <w:rsid w:val="0081467A"/>
    <w:rsid w:val="00817341"/>
    <w:rsid w:val="00817DED"/>
    <w:rsid w:val="00820D63"/>
    <w:rsid w:val="0083499D"/>
    <w:rsid w:val="008352FA"/>
    <w:rsid w:val="0083602C"/>
    <w:rsid w:val="00837C05"/>
    <w:rsid w:val="00837F18"/>
    <w:rsid w:val="00840EA2"/>
    <w:rsid w:val="00840EDB"/>
    <w:rsid w:val="00845605"/>
    <w:rsid w:val="008459CA"/>
    <w:rsid w:val="00851C1E"/>
    <w:rsid w:val="008521D1"/>
    <w:rsid w:val="00853E39"/>
    <w:rsid w:val="008546B4"/>
    <w:rsid w:val="00860B92"/>
    <w:rsid w:val="00861187"/>
    <w:rsid w:val="008616D6"/>
    <w:rsid w:val="00861CA1"/>
    <w:rsid w:val="008624F6"/>
    <w:rsid w:val="00863103"/>
    <w:rsid w:val="008663D1"/>
    <w:rsid w:val="008672FD"/>
    <w:rsid w:val="00867E02"/>
    <w:rsid w:val="008731E6"/>
    <w:rsid w:val="00873A06"/>
    <w:rsid w:val="00874B66"/>
    <w:rsid w:val="008750AE"/>
    <w:rsid w:val="0087630A"/>
    <w:rsid w:val="0087684E"/>
    <w:rsid w:val="00876A48"/>
    <w:rsid w:val="008812FE"/>
    <w:rsid w:val="00883C7F"/>
    <w:rsid w:val="00885E76"/>
    <w:rsid w:val="00886F89"/>
    <w:rsid w:val="00892B01"/>
    <w:rsid w:val="00893473"/>
    <w:rsid w:val="00895308"/>
    <w:rsid w:val="00896FEF"/>
    <w:rsid w:val="008A0FDC"/>
    <w:rsid w:val="008A1063"/>
    <w:rsid w:val="008A7121"/>
    <w:rsid w:val="008A78BE"/>
    <w:rsid w:val="008B1A67"/>
    <w:rsid w:val="008B220B"/>
    <w:rsid w:val="008B38A0"/>
    <w:rsid w:val="008B4C7D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E7ADC"/>
    <w:rsid w:val="008F18E2"/>
    <w:rsid w:val="008F4926"/>
    <w:rsid w:val="008F49EF"/>
    <w:rsid w:val="008F7622"/>
    <w:rsid w:val="008F7F3E"/>
    <w:rsid w:val="00901029"/>
    <w:rsid w:val="00901CDD"/>
    <w:rsid w:val="00906271"/>
    <w:rsid w:val="00907DDF"/>
    <w:rsid w:val="00912F5E"/>
    <w:rsid w:val="009140F3"/>
    <w:rsid w:val="00915289"/>
    <w:rsid w:val="0091679D"/>
    <w:rsid w:val="00917344"/>
    <w:rsid w:val="00920BAE"/>
    <w:rsid w:val="0092209F"/>
    <w:rsid w:val="00922F94"/>
    <w:rsid w:val="00924F5F"/>
    <w:rsid w:val="00926D68"/>
    <w:rsid w:val="00930AA0"/>
    <w:rsid w:val="009314BA"/>
    <w:rsid w:val="00932793"/>
    <w:rsid w:val="00937048"/>
    <w:rsid w:val="009407D4"/>
    <w:rsid w:val="0094084B"/>
    <w:rsid w:val="009425F5"/>
    <w:rsid w:val="0094490F"/>
    <w:rsid w:val="00945F7A"/>
    <w:rsid w:val="00946D77"/>
    <w:rsid w:val="0095071E"/>
    <w:rsid w:val="0095178C"/>
    <w:rsid w:val="00952A76"/>
    <w:rsid w:val="00952CB1"/>
    <w:rsid w:val="00954E03"/>
    <w:rsid w:val="00955E4A"/>
    <w:rsid w:val="0096046E"/>
    <w:rsid w:val="0096072D"/>
    <w:rsid w:val="00962B05"/>
    <w:rsid w:val="00963FBD"/>
    <w:rsid w:val="00964B34"/>
    <w:rsid w:val="0096503B"/>
    <w:rsid w:val="00966940"/>
    <w:rsid w:val="009731EA"/>
    <w:rsid w:val="0097361F"/>
    <w:rsid w:val="00973B85"/>
    <w:rsid w:val="009750FA"/>
    <w:rsid w:val="00980142"/>
    <w:rsid w:val="00982EF0"/>
    <w:rsid w:val="00983D95"/>
    <w:rsid w:val="0098474F"/>
    <w:rsid w:val="00984B54"/>
    <w:rsid w:val="009862DE"/>
    <w:rsid w:val="0098709E"/>
    <w:rsid w:val="00990B02"/>
    <w:rsid w:val="009A0AA0"/>
    <w:rsid w:val="009A2E7F"/>
    <w:rsid w:val="009A5D9A"/>
    <w:rsid w:val="009A66AA"/>
    <w:rsid w:val="009A750D"/>
    <w:rsid w:val="009B2371"/>
    <w:rsid w:val="009C09D3"/>
    <w:rsid w:val="009C1D6E"/>
    <w:rsid w:val="009C2AC3"/>
    <w:rsid w:val="009C70A8"/>
    <w:rsid w:val="009D1251"/>
    <w:rsid w:val="009D15E7"/>
    <w:rsid w:val="009D18CA"/>
    <w:rsid w:val="009D291D"/>
    <w:rsid w:val="009D5E83"/>
    <w:rsid w:val="009E1419"/>
    <w:rsid w:val="009E3875"/>
    <w:rsid w:val="009E5359"/>
    <w:rsid w:val="009E5491"/>
    <w:rsid w:val="009E5D19"/>
    <w:rsid w:val="009E77B9"/>
    <w:rsid w:val="009F00C7"/>
    <w:rsid w:val="009F1904"/>
    <w:rsid w:val="009F2046"/>
    <w:rsid w:val="009F256A"/>
    <w:rsid w:val="009F29E9"/>
    <w:rsid w:val="00A0151C"/>
    <w:rsid w:val="00A01F01"/>
    <w:rsid w:val="00A03ED1"/>
    <w:rsid w:val="00A04BA6"/>
    <w:rsid w:val="00A055CF"/>
    <w:rsid w:val="00A06FF9"/>
    <w:rsid w:val="00A10975"/>
    <w:rsid w:val="00A1250B"/>
    <w:rsid w:val="00A13AE7"/>
    <w:rsid w:val="00A14C1B"/>
    <w:rsid w:val="00A15573"/>
    <w:rsid w:val="00A16669"/>
    <w:rsid w:val="00A17F94"/>
    <w:rsid w:val="00A20061"/>
    <w:rsid w:val="00A26275"/>
    <w:rsid w:val="00A2634D"/>
    <w:rsid w:val="00A27583"/>
    <w:rsid w:val="00A27EE5"/>
    <w:rsid w:val="00A30B7C"/>
    <w:rsid w:val="00A3201F"/>
    <w:rsid w:val="00A32439"/>
    <w:rsid w:val="00A33740"/>
    <w:rsid w:val="00A33E53"/>
    <w:rsid w:val="00A361C9"/>
    <w:rsid w:val="00A361D9"/>
    <w:rsid w:val="00A36A74"/>
    <w:rsid w:val="00A40A90"/>
    <w:rsid w:val="00A440F2"/>
    <w:rsid w:val="00A44FBE"/>
    <w:rsid w:val="00A4724C"/>
    <w:rsid w:val="00A47E16"/>
    <w:rsid w:val="00A550FE"/>
    <w:rsid w:val="00A60A08"/>
    <w:rsid w:val="00A61C30"/>
    <w:rsid w:val="00A6293D"/>
    <w:rsid w:val="00A6318A"/>
    <w:rsid w:val="00A63B0A"/>
    <w:rsid w:val="00A642A3"/>
    <w:rsid w:val="00A64713"/>
    <w:rsid w:val="00A708D1"/>
    <w:rsid w:val="00A7105E"/>
    <w:rsid w:val="00A72A8D"/>
    <w:rsid w:val="00A750DF"/>
    <w:rsid w:val="00A8343F"/>
    <w:rsid w:val="00A841DC"/>
    <w:rsid w:val="00A87A80"/>
    <w:rsid w:val="00A91F4C"/>
    <w:rsid w:val="00A93073"/>
    <w:rsid w:val="00A934E2"/>
    <w:rsid w:val="00A96586"/>
    <w:rsid w:val="00A96817"/>
    <w:rsid w:val="00A96851"/>
    <w:rsid w:val="00AA05AB"/>
    <w:rsid w:val="00AA3FDE"/>
    <w:rsid w:val="00AA4F6E"/>
    <w:rsid w:val="00AA6238"/>
    <w:rsid w:val="00AB14F2"/>
    <w:rsid w:val="00AB17C6"/>
    <w:rsid w:val="00AB4866"/>
    <w:rsid w:val="00AB49B4"/>
    <w:rsid w:val="00AB610A"/>
    <w:rsid w:val="00AB6748"/>
    <w:rsid w:val="00AB707E"/>
    <w:rsid w:val="00AB7446"/>
    <w:rsid w:val="00AB7A92"/>
    <w:rsid w:val="00AC0C2D"/>
    <w:rsid w:val="00AC0E26"/>
    <w:rsid w:val="00AC36BB"/>
    <w:rsid w:val="00AC5CC0"/>
    <w:rsid w:val="00AC7438"/>
    <w:rsid w:val="00AD0AC3"/>
    <w:rsid w:val="00AD14BF"/>
    <w:rsid w:val="00AD21D6"/>
    <w:rsid w:val="00AD4046"/>
    <w:rsid w:val="00AD6399"/>
    <w:rsid w:val="00AE30E2"/>
    <w:rsid w:val="00AE5B33"/>
    <w:rsid w:val="00AF1914"/>
    <w:rsid w:val="00AF1D95"/>
    <w:rsid w:val="00AF6F22"/>
    <w:rsid w:val="00B027AA"/>
    <w:rsid w:val="00B03E4A"/>
    <w:rsid w:val="00B0484E"/>
    <w:rsid w:val="00B04A1E"/>
    <w:rsid w:val="00B10465"/>
    <w:rsid w:val="00B10AFE"/>
    <w:rsid w:val="00B10D26"/>
    <w:rsid w:val="00B125BE"/>
    <w:rsid w:val="00B14CF3"/>
    <w:rsid w:val="00B15FF6"/>
    <w:rsid w:val="00B1718A"/>
    <w:rsid w:val="00B2280B"/>
    <w:rsid w:val="00B22B70"/>
    <w:rsid w:val="00B233AD"/>
    <w:rsid w:val="00B23BB7"/>
    <w:rsid w:val="00B23DF0"/>
    <w:rsid w:val="00B246E7"/>
    <w:rsid w:val="00B254B3"/>
    <w:rsid w:val="00B3066D"/>
    <w:rsid w:val="00B3158B"/>
    <w:rsid w:val="00B3490E"/>
    <w:rsid w:val="00B34DFB"/>
    <w:rsid w:val="00B3671C"/>
    <w:rsid w:val="00B40732"/>
    <w:rsid w:val="00B415BF"/>
    <w:rsid w:val="00B41F7E"/>
    <w:rsid w:val="00B4292E"/>
    <w:rsid w:val="00B43E3B"/>
    <w:rsid w:val="00B4476B"/>
    <w:rsid w:val="00B45738"/>
    <w:rsid w:val="00B513A2"/>
    <w:rsid w:val="00B5165B"/>
    <w:rsid w:val="00B51BE8"/>
    <w:rsid w:val="00B6101B"/>
    <w:rsid w:val="00B62819"/>
    <w:rsid w:val="00B67B22"/>
    <w:rsid w:val="00B70292"/>
    <w:rsid w:val="00B70575"/>
    <w:rsid w:val="00B707E8"/>
    <w:rsid w:val="00B71A2E"/>
    <w:rsid w:val="00B727C6"/>
    <w:rsid w:val="00B73331"/>
    <w:rsid w:val="00B737C4"/>
    <w:rsid w:val="00B73BA7"/>
    <w:rsid w:val="00B75A86"/>
    <w:rsid w:val="00B7614C"/>
    <w:rsid w:val="00B9210A"/>
    <w:rsid w:val="00B92785"/>
    <w:rsid w:val="00B9666D"/>
    <w:rsid w:val="00BA0B10"/>
    <w:rsid w:val="00BA4E30"/>
    <w:rsid w:val="00BA5B2E"/>
    <w:rsid w:val="00BA7604"/>
    <w:rsid w:val="00BA7CFA"/>
    <w:rsid w:val="00BB1115"/>
    <w:rsid w:val="00BB3593"/>
    <w:rsid w:val="00BB5942"/>
    <w:rsid w:val="00BB5E5B"/>
    <w:rsid w:val="00BB639C"/>
    <w:rsid w:val="00BC2447"/>
    <w:rsid w:val="00BC2B3F"/>
    <w:rsid w:val="00BC5F30"/>
    <w:rsid w:val="00BC68E1"/>
    <w:rsid w:val="00BC72DA"/>
    <w:rsid w:val="00BD1733"/>
    <w:rsid w:val="00BD2089"/>
    <w:rsid w:val="00BD34CF"/>
    <w:rsid w:val="00BD3BCC"/>
    <w:rsid w:val="00BD3C4E"/>
    <w:rsid w:val="00BE36A3"/>
    <w:rsid w:val="00BE4219"/>
    <w:rsid w:val="00BF077F"/>
    <w:rsid w:val="00BF3699"/>
    <w:rsid w:val="00BF382D"/>
    <w:rsid w:val="00BF55F7"/>
    <w:rsid w:val="00BF7BDA"/>
    <w:rsid w:val="00C0136D"/>
    <w:rsid w:val="00C01C40"/>
    <w:rsid w:val="00C05D25"/>
    <w:rsid w:val="00C10E66"/>
    <w:rsid w:val="00C1299A"/>
    <w:rsid w:val="00C14B17"/>
    <w:rsid w:val="00C15F4B"/>
    <w:rsid w:val="00C16564"/>
    <w:rsid w:val="00C166D0"/>
    <w:rsid w:val="00C17105"/>
    <w:rsid w:val="00C22552"/>
    <w:rsid w:val="00C24A6A"/>
    <w:rsid w:val="00C30801"/>
    <w:rsid w:val="00C33697"/>
    <w:rsid w:val="00C40763"/>
    <w:rsid w:val="00C40D5D"/>
    <w:rsid w:val="00C410DD"/>
    <w:rsid w:val="00C4158D"/>
    <w:rsid w:val="00C416C5"/>
    <w:rsid w:val="00C41B0B"/>
    <w:rsid w:val="00C442F0"/>
    <w:rsid w:val="00C451EA"/>
    <w:rsid w:val="00C46057"/>
    <w:rsid w:val="00C527C2"/>
    <w:rsid w:val="00C53DBB"/>
    <w:rsid w:val="00C5692E"/>
    <w:rsid w:val="00C60BE6"/>
    <w:rsid w:val="00C6193C"/>
    <w:rsid w:val="00C62852"/>
    <w:rsid w:val="00C62D79"/>
    <w:rsid w:val="00C63F7B"/>
    <w:rsid w:val="00C711E0"/>
    <w:rsid w:val="00C73713"/>
    <w:rsid w:val="00C75C15"/>
    <w:rsid w:val="00C75E36"/>
    <w:rsid w:val="00C802C0"/>
    <w:rsid w:val="00C820B5"/>
    <w:rsid w:val="00C8692F"/>
    <w:rsid w:val="00C87756"/>
    <w:rsid w:val="00C9205D"/>
    <w:rsid w:val="00C93DCA"/>
    <w:rsid w:val="00C94B07"/>
    <w:rsid w:val="00C961AC"/>
    <w:rsid w:val="00C961F0"/>
    <w:rsid w:val="00C96793"/>
    <w:rsid w:val="00CA01FD"/>
    <w:rsid w:val="00CA16A8"/>
    <w:rsid w:val="00CA30F8"/>
    <w:rsid w:val="00CA3D3D"/>
    <w:rsid w:val="00CA51F5"/>
    <w:rsid w:val="00CA5482"/>
    <w:rsid w:val="00CA5C15"/>
    <w:rsid w:val="00CB0B02"/>
    <w:rsid w:val="00CB1382"/>
    <w:rsid w:val="00CB307B"/>
    <w:rsid w:val="00CB499E"/>
    <w:rsid w:val="00CB5AEB"/>
    <w:rsid w:val="00CB62A3"/>
    <w:rsid w:val="00CB6767"/>
    <w:rsid w:val="00CC26B2"/>
    <w:rsid w:val="00CC2C7E"/>
    <w:rsid w:val="00CC39BD"/>
    <w:rsid w:val="00CC4730"/>
    <w:rsid w:val="00CC4971"/>
    <w:rsid w:val="00CC5E2A"/>
    <w:rsid w:val="00CC65BF"/>
    <w:rsid w:val="00CD5B0B"/>
    <w:rsid w:val="00CD6D6E"/>
    <w:rsid w:val="00CE128B"/>
    <w:rsid w:val="00CE2680"/>
    <w:rsid w:val="00CE2F19"/>
    <w:rsid w:val="00CE36EA"/>
    <w:rsid w:val="00CE4FB6"/>
    <w:rsid w:val="00CE67BA"/>
    <w:rsid w:val="00CE7ACF"/>
    <w:rsid w:val="00CF197C"/>
    <w:rsid w:val="00CF48FE"/>
    <w:rsid w:val="00CF60AF"/>
    <w:rsid w:val="00CF65FC"/>
    <w:rsid w:val="00CF6D53"/>
    <w:rsid w:val="00CF7CA8"/>
    <w:rsid w:val="00D00C5C"/>
    <w:rsid w:val="00D05743"/>
    <w:rsid w:val="00D14314"/>
    <w:rsid w:val="00D16B5D"/>
    <w:rsid w:val="00D1752A"/>
    <w:rsid w:val="00D17E5E"/>
    <w:rsid w:val="00D2004D"/>
    <w:rsid w:val="00D22848"/>
    <w:rsid w:val="00D23490"/>
    <w:rsid w:val="00D241D6"/>
    <w:rsid w:val="00D25F5B"/>
    <w:rsid w:val="00D275E1"/>
    <w:rsid w:val="00D27826"/>
    <w:rsid w:val="00D31295"/>
    <w:rsid w:val="00D313B0"/>
    <w:rsid w:val="00D31AF1"/>
    <w:rsid w:val="00D3348B"/>
    <w:rsid w:val="00D3446D"/>
    <w:rsid w:val="00D345A0"/>
    <w:rsid w:val="00D365DA"/>
    <w:rsid w:val="00D375E7"/>
    <w:rsid w:val="00D4113D"/>
    <w:rsid w:val="00D456C0"/>
    <w:rsid w:val="00D50427"/>
    <w:rsid w:val="00D52EC1"/>
    <w:rsid w:val="00D544ED"/>
    <w:rsid w:val="00D54832"/>
    <w:rsid w:val="00D5547E"/>
    <w:rsid w:val="00D67F7B"/>
    <w:rsid w:val="00D70010"/>
    <w:rsid w:val="00D71D73"/>
    <w:rsid w:val="00D7657F"/>
    <w:rsid w:val="00D80A8A"/>
    <w:rsid w:val="00D81C7D"/>
    <w:rsid w:val="00D8438C"/>
    <w:rsid w:val="00D85BA4"/>
    <w:rsid w:val="00D86340"/>
    <w:rsid w:val="00D87352"/>
    <w:rsid w:val="00D87989"/>
    <w:rsid w:val="00D909BB"/>
    <w:rsid w:val="00D9276B"/>
    <w:rsid w:val="00D93B6E"/>
    <w:rsid w:val="00D95074"/>
    <w:rsid w:val="00D950C1"/>
    <w:rsid w:val="00D96678"/>
    <w:rsid w:val="00D969BA"/>
    <w:rsid w:val="00D97C2A"/>
    <w:rsid w:val="00DA368F"/>
    <w:rsid w:val="00DA59B4"/>
    <w:rsid w:val="00DA6F26"/>
    <w:rsid w:val="00DB4A42"/>
    <w:rsid w:val="00DB4B72"/>
    <w:rsid w:val="00DB6ACE"/>
    <w:rsid w:val="00DB6DC8"/>
    <w:rsid w:val="00DB7A5B"/>
    <w:rsid w:val="00DB7ECC"/>
    <w:rsid w:val="00DC000C"/>
    <w:rsid w:val="00DC1629"/>
    <w:rsid w:val="00DC3E75"/>
    <w:rsid w:val="00DD47B3"/>
    <w:rsid w:val="00DD4D61"/>
    <w:rsid w:val="00DD55C1"/>
    <w:rsid w:val="00DE013F"/>
    <w:rsid w:val="00DE116D"/>
    <w:rsid w:val="00DF1F3D"/>
    <w:rsid w:val="00DF55C1"/>
    <w:rsid w:val="00DF6CA4"/>
    <w:rsid w:val="00DF78E7"/>
    <w:rsid w:val="00E01A63"/>
    <w:rsid w:val="00E01FDD"/>
    <w:rsid w:val="00E0313B"/>
    <w:rsid w:val="00E054CC"/>
    <w:rsid w:val="00E05E34"/>
    <w:rsid w:val="00E063DB"/>
    <w:rsid w:val="00E12233"/>
    <w:rsid w:val="00E140AD"/>
    <w:rsid w:val="00E14D83"/>
    <w:rsid w:val="00E16EDF"/>
    <w:rsid w:val="00E17996"/>
    <w:rsid w:val="00E2073C"/>
    <w:rsid w:val="00E213C0"/>
    <w:rsid w:val="00E23223"/>
    <w:rsid w:val="00E246FE"/>
    <w:rsid w:val="00E26F52"/>
    <w:rsid w:val="00E3020F"/>
    <w:rsid w:val="00E34680"/>
    <w:rsid w:val="00E34E8D"/>
    <w:rsid w:val="00E3594E"/>
    <w:rsid w:val="00E367A6"/>
    <w:rsid w:val="00E36F60"/>
    <w:rsid w:val="00E37EDA"/>
    <w:rsid w:val="00E40C1D"/>
    <w:rsid w:val="00E41CE6"/>
    <w:rsid w:val="00E4477C"/>
    <w:rsid w:val="00E44B6B"/>
    <w:rsid w:val="00E50249"/>
    <w:rsid w:val="00E50491"/>
    <w:rsid w:val="00E51639"/>
    <w:rsid w:val="00E51BC7"/>
    <w:rsid w:val="00E52CA9"/>
    <w:rsid w:val="00E53ECD"/>
    <w:rsid w:val="00E55930"/>
    <w:rsid w:val="00E57E49"/>
    <w:rsid w:val="00E6110F"/>
    <w:rsid w:val="00E615EA"/>
    <w:rsid w:val="00E61C27"/>
    <w:rsid w:val="00E621C7"/>
    <w:rsid w:val="00E638DF"/>
    <w:rsid w:val="00E672F8"/>
    <w:rsid w:val="00E70EA5"/>
    <w:rsid w:val="00E7188C"/>
    <w:rsid w:val="00E71D41"/>
    <w:rsid w:val="00E727A2"/>
    <w:rsid w:val="00E728C1"/>
    <w:rsid w:val="00E740F0"/>
    <w:rsid w:val="00E75489"/>
    <w:rsid w:val="00E8332B"/>
    <w:rsid w:val="00E848B6"/>
    <w:rsid w:val="00E84CC8"/>
    <w:rsid w:val="00E85481"/>
    <w:rsid w:val="00E9032B"/>
    <w:rsid w:val="00E90B91"/>
    <w:rsid w:val="00E94011"/>
    <w:rsid w:val="00E946F8"/>
    <w:rsid w:val="00E965A0"/>
    <w:rsid w:val="00E96963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C72EA"/>
    <w:rsid w:val="00ED20EC"/>
    <w:rsid w:val="00ED2811"/>
    <w:rsid w:val="00ED3432"/>
    <w:rsid w:val="00ED391D"/>
    <w:rsid w:val="00ED49C5"/>
    <w:rsid w:val="00ED633C"/>
    <w:rsid w:val="00ED7AAA"/>
    <w:rsid w:val="00EE07F6"/>
    <w:rsid w:val="00EE0C81"/>
    <w:rsid w:val="00EE0FEA"/>
    <w:rsid w:val="00EE30FF"/>
    <w:rsid w:val="00EE4AA9"/>
    <w:rsid w:val="00EE74D1"/>
    <w:rsid w:val="00EF0131"/>
    <w:rsid w:val="00EF0B47"/>
    <w:rsid w:val="00EF40C1"/>
    <w:rsid w:val="00EF4BE5"/>
    <w:rsid w:val="00EF5801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0C28"/>
    <w:rsid w:val="00F11D04"/>
    <w:rsid w:val="00F120A8"/>
    <w:rsid w:val="00F1776E"/>
    <w:rsid w:val="00F179C1"/>
    <w:rsid w:val="00F20A66"/>
    <w:rsid w:val="00F25B94"/>
    <w:rsid w:val="00F303A8"/>
    <w:rsid w:val="00F30C66"/>
    <w:rsid w:val="00F327FF"/>
    <w:rsid w:val="00F33427"/>
    <w:rsid w:val="00F357E5"/>
    <w:rsid w:val="00F36C1E"/>
    <w:rsid w:val="00F40854"/>
    <w:rsid w:val="00F41C09"/>
    <w:rsid w:val="00F41ECC"/>
    <w:rsid w:val="00F448D6"/>
    <w:rsid w:val="00F46454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A19"/>
    <w:rsid w:val="00F81A22"/>
    <w:rsid w:val="00F82AA5"/>
    <w:rsid w:val="00F82FB1"/>
    <w:rsid w:val="00F85798"/>
    <w:rsid w:val="00F866C1"/>
    <w:rsid w:val="00F866EE"/>
    <w:rsid w:val="00F86F5C"/>
    <w:rsid w:val="00F918AE"/>
    <w:rsid w:val="00F922A6"/>
    <w:rsid w:val="00F93014"/>
    <w:rsid w:val="00F976CC"/>
    <w:rsid w:val="00FA0C50"/>
    <w:rsid w:val="00FA289B"/>
    <w:rsid w:val="00FA53BE"/>
    <w:rsid w:val="00FA5632"/>
    <w:rsid w:val="00FA5AA6"/>
    <w:rsid w:val="00FA7CB3"/>
    <w:rsid w:val="00FB202A"/>
    <w:rsid w:val="00FB27DA"/>
    <w:rsid w:val="00FB3A77"/>
    <w:rsid w:val="00FB7B93"/>
    <w:rsid w:val="00FC18EF"/>
    <w:rsid w:val="00FC29BF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5F0"/>
    <w:rsid w:val="00FE068B"/>
    <w:rsid w:val="00FE188F"/>
    <w:rsid w:val="00FE3222"/>
    <w:rsid w:val="00FE4463"/>
    <w:rsid w:val="00FE5113"/>
    <w:rsid w:val="00FE57D1"/>
    <w:rsid w:val="00FE6106"/>
    <w:rsid w:val="00FF1243"/>
    <w:rsid w:val="00FF125F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D24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4" Type="http://schemas.openxmlformats.org/officeDocument/2006/relationships/image" Target="media/image3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D3558D6-520C-4477-983E-6BF14D31649A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1900</TotalTime>
  <Pages>6</Pages>
  <Words>961</Words>
  <Characters>5289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1002</cp:revision>
  <cp:lastPrinted>2022-03-28T15:37:00Z</cp:lastPrinted>
  <dcterms:created xsi:type="dcterms:W3CDTF">2017-11-17T14:15:00Z</dcterms:created>
  <dcterms:modified xsi:type="dcterms:W3CDTF">2023-08-02T13:53:00Z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