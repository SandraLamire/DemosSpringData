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5744DA00" w:rsidR="007D1E0E" w:rsidRPr="005F6003" w:rsidRDefault="00E728C1" w:rsidP="007D1E0E">
      <w:pPr>
        <w:pStyle w:val="Titre"/>
      </w:pPr>
      <w:r w:rsidRPr="005F6003">
        <w:t xml:space="preserve">Installation </w:t>
      </w:r>
      <w:r w:rsidR="006951B2" w:rsidRPr="005F6003">
        <w:t>Docker Desktop</w:t>
      </w:r>
    </w:p>
    <w:p w14:paraId="31FD3075" w14:textId="7E66D5CE" w:rsidR="000150A7" w:rsidRPr="005F6003" w:rsidRDefault="000150A7" w:rsidP="000150A7">
      <w:pPr>
        <w:pStyle w:val="Titre1"/>
      </w:pPr>
      <w:r w:rsidRPr="005F6003">
        <w:t xml:space="preserve">Démonstration </w:t>
      </w:r>
      <w:r w:rsidR="00B23BB7" w:rsidRPr="005F6003">
        <w:t>1</w:t>
      </w:r>
      <w:r w:rsidRPr="005F6003">
        <w:t xml:space="preserve"> du module </w:t>
      </w:r>
      <w:r w:rsidR="00AB14F2" w:rsidRPr="005F6003">
        <w:t>3</w:t>
      </w:r>
    </w:p>
    <w:p w14:paraId="5938D2DE" w14:textId="77777777" w:rsidR="000150A7" w:rsidRPr="005F6003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F6003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55CE21A9" w:rsidR="00AF1D95" w:rsidRPr="005F6003" w:rsidRDefault="0048505C" w:rsidP="00AA4F6E">
            <w:pPr>
              <w:pStyle w:val="TPnormal"/>
            </w:pPr>
            <w:r w:rsidRPr="005F6003">
              <w:t>L</w:t>
            </w:r>
            <w:r w:rsidR="009D4A74" w:rsidRPr="005F6003">
              <w:t>’</w:t>
            </w:r>
            <w:r w:rsidRPr="005F6003">
              <w:t>objectif</w:t>
            </w:r>
            <w:r w:rsidR="00AF1D95" w:rsidRPr="005F6003">
              <w:t xml:space="preserve"> de cette démonstration :</w:t>
            </w:r>
          </w:p>
          <w:p w14:paraId="73FE6ABC" w14:textId="02D6C63E" w:rsidR="00E728C1" w:rsidRPr="005F6003" w:rsidRDefault="00E728C1" w:rsidP="009D4A74">
            <w:pPr>
              <w:pStyle w:val="TPnormalpuce1"/>
            </w:pPr>
            <w:r w:rsidRPr="005F6003">
              <w:t>Installation de Docker</w:t>
            </w:r>
          </w:p>
        </w:tc>
      </w:tr>
    </w:tbl>
    <w:p w14:paraId="044A4A7A" w14:textId="69DAC755" w:rsidR="007D1E0E" w:rsidRPr="005F6003" w:rsidRDefault="007C0A41" w:rsidP="007D1E0E">
      <w:pPr>
        <w:pStyle w:val="TPTitre"/>
      </w:pPr>
      <w:r w:rsidRPr="005F6003">
        <w:t>Déroulement</w:t>
      </w:r>
    </w:p>
    <w:p w14:paraId="539C6458" w14:textId="51CE528F" w:rsidR="00BD3BCC" w:rsidRPr="005F6003" w:rsidRDefault="004E79CC" w:rsidP="00BD3BCC">
      <w:pPr>
        <w:pStyle w:val="Titre1"/>
      </w:pPr>
      <w:r w:rsidRPr="005F6003">
        <w:t>Installation de Docker</w:t>
      </w:r>
      <w:r w:rsidR="00E61055" w:rsidRPr="005F6003">
        <w:t xml:space="preserve"> Desktop</w:t>
      </w:r>
    </w:p>
    <w:p w14:paraId="44B57D44" w14:textId="1A1E0C19" w:rsidR="00912F5E" w:rsidRPr="005F6003" w:rsidRDefault="00952A76" w:rsidP="00912F5E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7A5522B3" wp14:editId="43DD4147">
            <wp:extent cx="3429000" cy="889000"/>
            <wp:effectExtent l="0" t="0" r="0" b="6350"/>
            <wp:docPr id="1675955107" name="Image 4" descr="Press and Media Resources -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s and Media Resources - Dock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659A" w14:textId="3F564A8D" w:rsidR="00EB3646" w:rsidRPr="005F6003" w:rsidRDefault="00EB3646" w:rsidP="00EB3646">
      <w:pPr>
        <w:pStyle w:val="TPnormal"/>
      </w:pPr>
      <w:r w:rsidRPr="005F6003">
        <w:t xml:space="preserve">Que vous soyez sur Mac OS, linux ou </w:t>
      </w:r>
      <w:proofErr w:type="spellStart"/>
      <w:r w:rsidRPr="005F6003">
        <w:t>Window</w:t>
      </w:r>
      <w:proofErr w:type="spellEnd"/>
      <w:r w:rsidRPr="005F6003">
        <w:t>, une possibilité pour travailler avec un serveur de base de données sans l’installer sur votre machine est la virtualisation.</w:t>
      </w:r>
    </w:p>
    <w:p w14:paraId="3E57623C" w14:textId="59F46657" w:rsidR="007D1851" w:rsidRPr="005F6003" w:rsidRDefault="007D1851" w:rsidP="00EB3646">
      <w:pPr>
        <w:pStyle w:val="TPnormal"/>
      </w:pPr>
      <w:r w:rsidRPr="005F6003">
        <w:t>Sous Windows, il faut avoir un Windows Pro pour l’utiliser. Il n’est pas possible de l’utiliser sur un Windows Family.</w:t>
      </w:r>
    </w:p>
    <w:p w14:paraId="72D2F6AB" w14:textId="57414FAE" w:rsidR="00EB3646" w:rsidRPr="005F6003" w:rsidRDefault="00EB3646" w:rsidP="00EB3646">
      <w:pPr>
        <w:pStyle w:val="TPnormal"/>
      </w:pPr>
      <w:r w:rsidRPr="005F6003">
        <w:t xml:space="preserve">Pour installer notre serveur MongoDB, nous allons tout d’abord installer notre solution de virtualisation : Docker </w:t>
      </w:r>
    </w:p>
    <w:p w14:paraId="7221CA90" w14:textId="77777777" w:rsidR="008A7121" w:rsidRPr="005F6003" w:rsidRDefault="008A7121" w:rsidP="008A7121">
      <w:pPr>
        <w:rPr>
          <w:lang w:val="fr-FR"/>
        </w:rPr>
      </w:pPr>
    </w:p>
    <w:p w14:paraId="6337908F" w14:textId="289C4F93" w:rsidR="0072792D" w:rsidRPr="005F6003" w:rsidRDefault="00000000" w:rsidP="00CB1382">
      <w:pPr>
        <w:pStyle w:val="Titre2"/>
        <w:rPr>
          <w:lang w:val="fr-FR"/>
        </w:rPr>
      </w:pPr>
      <w:hyperlink r:id="rId13" w:history="1">
        <w:r w:rsidR="0072792D" w:rsidRPr="005F6003">
          <w:rPr>
            <w:rStyle w:val="Lienhypertexte"/>
            <w:color w:val="404040" w:themeColor="text1" w:themeTint="BF"/>
            <w:u w:val="none"/>
            <w:lang w:val="fr-FR"/>
          </w:rPr>
          <w:t xml:space="preserve">Activer la fonctionnalité WSL 2 </w:t>
        </w:r>
        <w:r w:rsidR="003876AC" w:rsidRPr="005F6003">
          <w:rPr>
            <w:rStyle w:val="Lienhypertexte"/>
            <w:color w:val="404040" w:themeColor="text1" w:themeTint="BF"/>
            <w:u w:val="none"/>
            <w:lang w:val="fr-FR"/>
          </w:rPr>
          <w:t>sur</w:t>
        </w:r>
        <w:r w:rsidR="0072792D" w:rsidRPr="005F6003">
          <w:rPr>
            <w:rStyle w:val="Lienhypertexte"/>
            <w:color w:val="404040" w:themeColor="text1" w:themeTint="BF"/>
            <w:u w:val="none"/>
            <w:lang w:val="fr-FR"/>
          </w:rPr>
          <w:t xml:space="preserve"> Windows</w:t>
        </w:r>
      </w:hyperlink>
    </w:p>
    <w:p w14:paraId="6BFF41ED" w14:textId="05347610" w:rsidR="0072792D" w:rsidRPr="005F6003" w:rsidRDefault="0072792D" w:rsidP="0072792D">
      <w:pPr>
        <w:pStyle w:val="TPnormalpuce1"/>
      </w:pPr>
      <w:r w:rsidRPr="005F6003">
        <w:t xml:space="preserve">Pour cela il faut </w:t>
      </w:r>
      <w:r w:rsidR="00930AA0" w:rsidRPr="005F6003">
        <w:t>d’abord télécharger WSL 2 pour Windows</w:t>
      </w:r>
    </w:p>
    <w:p w14:paraId="3D5B124B" w14:textId="42E138C9" w:rsidR="00930AA0" w:rsidRPr="005F6003" w:rsidRDefault="00000000" w:rsidP="00930AA0">
      <w:pPr>
        <w:rPr>
          <w:sz w:val="22"/>
          <w:szCs w:val="22"/>
          <w:lang w:val="fr-FR"/>
        </w:rPr>
      </w:pPr>
      <w:hyperlink r:id="rId14" w:anchor="step-4---download-the-linux-kernel-update-package" w:history="1">
        <w:r w:rsidR="00930AA0" w:rsidRPr="005F6003">
          <w:rPr>
            <w:rStyle w:val="Lienhypertexte"/>
            <w:sz w:val="22"/>
            <w:szCs w:val="22"/>
            <w:lang w:val="fr-FR"/>
          </w:rPr>
          <w:t>https://learn.microsoft.com/fr-fr/windows/wsl/install-manual#step-4---download-the-linux-kernel-update-package</w:t>
        </w:r>
      </w:hyperlink>
    </w:p>
    <w:p w14:paraId="47A4762C" w14:textId="30C0F47C" w:rsidR="0001542E" w:rsidRPr="005F6003" w:rsidRDefault="008A1063" w:rsidP="0001542E">
      <w:pPr>
        <w:pStyle w:val="TPnormalpuce1"/>
      </w:pPr>
      <w:r w:rsidRPr="005F6003">
        <w:t>Lancer l’exécutable une fois téléchargé</w:t>
      </w:r>
    </w:p>
    <w:p w14:paraId="17AE5514" w14:textId="77777777" w:rsidR="00DC5CF3" w:rsidRDefault="00A96817" w:rsidP="00A96817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6DF1AD65" wp14:editId="3CC2A005">
            <wp:extent cx="2749550" cy="2161360"/>
            <wp:effectExtent l="19050" t="19050" r="12700" b="10795"/>
            <wp:docPr id="179492575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20" cy="218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BCC5D" w14:textId="211E04E4" w:rsidR="0001542E" w:rsidRPr="005F6003" w:rsidRDefault="0001542E" w:rsidP="00DC5CF3">
      <w:pPr>
        <w:pStyle w:val="TPnormalpuce1"/>
      </w:pPr>
      <w:r w:rsidRPr="005F6003">
        <w:lastRenderedPageBreak/>
        <w:t>Puis mettre à jour le numéro de version par défaut à 2</w:t>
      </w:r>
    </w:p>
    <w:p w14:paraId="034E403F" w14:textId="55216525" w:rsidR="0001542E" w:rsidRPr="005F6003" w:rsidRDefault="0001542E" w:rsidP="0001542E">
      <w:pPr>
        <w:pStyle w:val="TPnormalpuce1"/>
        <w:numPr>
          <w:ilvl w:val="1"/>
          <w:numId w:val="1"/>
        </w:numPr>
      </w:pPr>
      <w:r w:rsidRPr="005F6003">
        <w:t>Avec la commande :</w:t>
      </w:r>
    </w:p>
    <w:p w14:paraId="74E011B3" w14:textId="1BA57611" w:rsidR="0001542E" w:rsidRDefault="0001542E" w:rsidP="0001542E">
      <w:pPr>
        <w:shd w:val="clear" w:color="auto" w:fill="000000" w:themeFill="text1"/>
        <w:rPr>
          <w:sz w:val="22"/>
          <w:szCs w:val="22"/>
          <w:lang w:val="fr-FR"/>
        </w:rPr>
      </w:pPr>
      <w:proofErr w:type="spellStart"/>
      <w:r w:rsidRPr="005F6003">
        <w:rPr>
          <w:sz w:val="22"/>
          <w:szCs w:val="22"/>
          <w:lang w:val="fr-FR"/>
        </w:rPr>
        <w:t>wsl</w:t>
      </w:r>
      <w:proofErr w:type="spellEnd"/>
      <w:r w:rsidRPr="005F6003">
        <w:rPr>
          <w:sz w:val="22"/>
          <w:szCs w:val="22"/>
          <w:lang w:val="fr-FR"/>
        </w:rPr>
        <w:t xml:space="preserve"> --set-default-version 2</w:t>
      </w:r>
    </w:p>
    <w:p w14:paraId="49D92688" w14:textId="77777777" w:rsidR="002A3BC6" w:rsidRPr="005F6003" w:rsidRDefault="002A3BC6" w:rsidP="002A3BC6"/>
    <w:p w14:paraId="569E0267" w14:textId="77777777" w:rsidR="0072792D" w:rsidRPr="005F6003" w:rsidRDefault="0072792D" w:rsidP="0072792D">
      <w:pPr>
        <w:rPr>
          <w:rFonts w:ascii="ArialMT" w:hAnsi="ArialMT" w:cs="ArialMT"/>
          <w:sz w:val="22"/>
          <w:szCs w:val="22"/>
          <w:lang w:val="fr-FR"/>
        </w:rPr>
      </w:pPr>
      <w:r w:rsidRPr="005F6003">
        <w:rPr>
          <w:rFonts w:ascii="ArialMT" w:hAnsi="ArialMT" w:cs="ArialMT"/>
          <w:noProof/>
          <w:sz w:val="22"/>
          <w:szCs w:val="22"/>
          <w:lang w:val="fr-FR"/>
        </w:rPr>
        <w:drawing>
          <wp:inline distT="0" distB="0" distL="0" distR="0" wp14:anchorId="06CF1FE2" wp14:editId="07DF0A32">
            <wp:extent cx="5105400" cy="393700"/>
            <wp:effectExtent l="19050" t="19050" r="19050" b="25400"/>
            <wp:docPr id="119673357" name="Image 9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3357" name="Image 9" descr="Une image contenant texte, capture d’écran, Police, Bleu électr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3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4B7F7D9" w14:textId="77777777" w:rsidR="00AC0C2D" w:rsidRPr="005F6003" w:rsidRDefault="00AC0C2D" w:rsidP="00AC0C2D">
      <w:pPr>
        <w:rPr>
          <w:lang w:val="fr-FR"/>
        </w:rPr>
      </w:pPr>
    </w:p>
    <w:p w14:paraId="69320434" w14:textId="4664665E" w:rsidR="0072792D" w:rsidRPr="005F6003" w:rsidRDefault="007005D8" w:rsidP="007005D8">
      <w:pPr>
        <w:pStyle w:val="Titre2"/>
        <w:rPr>
          <w:lang w:val="fr-FR"/>
        </w:rPr>
      </w:pPr>
      <w:r w:rsidRPr="005F6003">
        <w:rPr>
          <w:lang w:val="fr-FR"/>
        </w:rPr>
        <w:t>Installer Docker</w:t>
      </w:r>
    </w:p>
    <w:p w14:paraId="75E44FA4" w14:textId="77777777" w:rsidR="005F6003" w:rsidRPr="005F6003" w:rsidRDefault="005F6003" w:rsidP="005F6003">
      <w:pPr>
        <w:pStyle w:val="TPnormalpuce1"/>
      </w:pPr>
      <w:r w:rsidRPr="005F6003">
        <w:t xml:space="preserve">Télécharger Docker pour votre OS :  </w:t>
      </w:r>
      <w:hyperlink r:id="rId17" w:history="1">
        <w:r w:rsidRPr="005F6003">
          <w:rPr>
            <w:rStyle w:val="Lienhypertexte"/>
          </w:rPr>
          <w:t>https://docs.docker.com/get-docker/</w:t>
        </w:r>
      </w:hyperlink>
    </w:p>
    <w:p w14:paraId="52D048F4" w14:textId="77777777" w:rsidR="005F6003" w:rsidRPr="005F6003" w:rsidRDefault="005F6003" w:rsidP="005F6003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1B8B9495" wp14:editId="54CFC6BC">
            <wp:extent cx="5940114" cy="2717800"/>
            <wp:effectExtent l="19050" t="19050" r="22860" b="25400"/>
            <wp:docPr id="791577626" name="Image 5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7626" name="Image 5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94" cy="2729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074F9" w14:textId="77777777" w:rsidR="005F6003" w:rsidRPr="005F6003" w:rsidRDefault="005F6003" w:rsidP="005F6003">
      <w:pPr>
        <w:rPr>
          <w:lang w:val="fr-FR"/>
        </w:rPr>
      </w:pPr>
    </w:p>
    <w:p w14:paraId="6E329129" w14:textId="65D9A23E" w:rsidR="008A7121" w:rsidRPr="005F6003" w:rsidRDefault="008A7121" w:rsidP="008A7121">
      <w:pPr>
        <w:pStyle w:val="TPnormalpuce1"/>
      </w:pPr>
      <w:r w:rsidRPr="005F6003">
        <w:t>Lancer l’exécutable :</w:t>
      </w:r>
    </w:p>
    <w:p w14:paraId="11F09F4E" w14:textId="74EDC1EE" w:rsidR="008A7121" w:rsidRPr="005F6003" w:rsidRDefault="008A7121" w:rsidP="008A7121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288760A1" wp14:editId="0980C231">
            <wp:extent cx="3695700" cy="2704779"/>
            <wp:effectExtent l="19050" t="19050" r="19050" b="19685"/>
            <wp:docPr id="109960869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74" cy="2717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5B4A5C" w14:textId="77777777" w:rsidR="0029339F" w:rsidRDefault="0029339F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3296F118" w14:textId="0682509D" w:rsidR="008A7121" w:rsidRPr="005F6003" w:rsidRDefault="008A7121" w:rsidP="008A7121">
      <w:pPr>
        <w:pStyle w:val="TPnormalpuce1"/>
      </w:pPr>
      <w:r w:rsidRPr="005F6003">
        <w:lastRenderedPageBreak/>
        <w:t>Il vous indiquera ce qu’il utilise :</w:t>
      </w:r>
    </w:p>
    <w:p w14:paraId="37202B74" w14:textId="74DC968B" w:rsidR="008A7121" w:rsidRPr="005F6003" w:rsidRDefault="008A7121" w:rsidP="00E55930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708B1E66" wp14:editId="5BA58F20">
            <wp:extent cx="4946650" cy="3446244"/>
            <wp:effectExtent l="19050" t="19050" r="25400" b="20955"/>
            <wp:docPr id="169575223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58" cy="34501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85AF15" w14:textId="3806C1D3" w:rsidR="00C01C40" w:rsidRPr="005F6003" w:rsidRDefault="0037021F" w:rsidP="0037021F">
      <w:pPr>
        <w:pStyle w:val="TPnormalpuce1"/>
      </w:pPr>
      <w:r w:rsidRPr="005F6003">
        <w:t>Attendez la fin de l’installation de tous les packages</w:t>
      </w:r>
    </w:p>
    <w:p w14:paraId="5E86C6FB" w14:textId="0AE18FF3" w:rsidR="0037021F" w:rsidRPr="005F6003" w:rsidRDefault="0037021F" w:rsidP="0037021F">
      <w:pPr>
        <w:pStyle w:val="TPnormalpuce1"/>
        <w:numPr>
          <w:ilvl w:val="1"/>
          <w:numId w:val="1"/>
        </w:numPr>
      </w:pPr>
      <w:r w:rsidRPr="005F6003">
        <w:t>Il demande à redémarrer la machine pour terminer</w:t>
      </w:r>
    </w:p>
    <w:p w14:paraId="11F3AEE5" w14:textId="2317F182" w:rsidR="00390417" w:rsidRPr="005F6003" w:rsidRDefault="00390417" w:rsidP="00390417">
      <w:pPr>
        <w:pStyle w:val="TPnormalpuce1"/>
      </w:pPr>
      <w:r w:rsidRPr="005F6003">
        <w:t>Il se lance par défaut au redémarrage</w:t>
      </w:r>
    </w:p>
    <w:p w14:paraId="31589ED5" w14:textId="713EF27B" w:rsidR="00390417" w:rsidRDefault="00390417" w:rsidP="00607EE5">
      <w:pPr>
        <w:pStyle w:val="TPnormalpuce1"/>
        <w:numPr>
          <w:ilvl w:val="1"/>
          <w:numId w:val="1"/>
        </w:numPr>
      </w:pPr>
      <w:r w:rsidRPr="005F6003">
        <w:t>Il vous demande d’accepter la licence</w:t>
      </w:r>
    </w:p>
    <w:p w14:paraId="19E11FBB" w14:textId="20EBCB93" w:rsidR="00DE2320" w:rsidRPr="005F6003" w:rsidRDefault="00DE2320" w:rsidP="00607EE5">
      <w:pPr>
        <w:pStyle w:val="TPnormalpuce1"/>
        <w:numPr>
          <w:ilvl w:val="1"/>
          <w:numId w:val="1"/>
        </w:numPr>
      </w:pPr>
      <w:r>
        <w:t>Vous obtiendrez </w:t>
      </w:r>
      <w:r w:rsidR="00BD5286">
        <w:t xml:space="preserve">une vue similaire à </w:t>
      </w:r>
      <w:r>
        <w:t>:</w:t>
      </w:r>
    </w:p>
    <w:p w14:paraId="3FE69340" w14:textId="1B2B34DD" w:rsidR="00390417" w:rsidRPr="005F6003" w:rsidRDefault="00D00C5C" w:rsidP="00AD0AC3">
      <w:pPr>
        <w:rPr>
          <w:lang w:val="fr-FR"/>
        </w:rPr>
      </w:pPr>
      <w:r w:rsidRPr="005F6003">
        <w:rPr>
          <w:noProof/>
          <w:lang w:val="fr-FR"/>
        </w:rPr>
        <w:drawing>
          <wp:inline distT="0" distB="0" distL="0" distR="0" wp14:anchorId="73FE1313" wp14:editId="4FBA1947">
            <wp:extent cx="6639560" cy="2131060"/>
            <wp:effectExtent l="19050" t="19050" r="27940" b="21590"/>
            <wp:docPr id="9039411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1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390417" w:rsidRPr="005F6003" w:rsidSect="002029F0">
      <w:headerReference w:type="default" r:id="rId22"/>
      <w:footerReference w:type="default" r:id="rId2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90C2" w14:textId="77777777" w:rsidR="00D80550" w:rsidRDefault="00D80550" w:rsidP="006C7E58">
      <w:r>
        <w:separator/>
      </w:r>
    </w:p>
  </w:endnote>
  <w:endnote w:type="continuationSeparator" w:id="0">
    <w:p w14:paraId="0CCB2CD0" w14:textId="77777777" w:rsidR="00D80550" w:rsidRDefault="00D8055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58A5" w14:textId="77777777" w:rsidR="00D80550" w:rsidRDefault="00D80550" w:rsidP="006C7E58">
      <w:r>
        <w:separator/>
      </w:r>
    </w:p>
  </w:footnote>
  <w:footnote w:type="continuationSeparator" w:id="0">
    <w:p w14:paraId="6A860E4C" w14:textId="77777777" w:rsidR="00D80550" w:rsidRDefault="00D8055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6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19"/>
  </w:num>
  <w:num w:numId="5" w16cid:durableId="1054431358">
    <w:abstractNumId w:val="17"/>
  </w:num>
  <w:num w:numId="6" w16cid:durableId="47657577">
    <w:abstractNumId w:val="20"/>
  </w:num>
  <w:num w:numId="7" w16cid:durableId="1937521838">
    <w:abstractNumId w:val="11"/>
  </w:num>
  <w:num w:numId="8" w16cid:durableId="1905526787">
    <w:abstractNumId w:val="15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18"/>
  </w:num>
  <w:num w:numId="14" w16cid:durableId="1386101343">
    <w:abstractNumId w:val="21"/>
  </w:num>
  <w:num w:numId="15" w16cid:durableId="376124357">
    <w:abstractNumId w:val="14"/>
  </w:num>
  <w:num w:numId="16" w16cid:durableId="1964653792">
    <w:abstractNumId w:val="6"/>
  </w:num>
  <w:num w:numId="17" w16cid:durableId="544872654">
    <w:abstractNumId w:val="12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3"/>
  </w:num>
  <w:num w:numId="21" w16cid:durableId="1016882455">
    <w:abstractNumId w:val="0"/>
  </w:num>
  <w:num w:numId="22" w16cid:durableId="8775453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34B2F"/>
    <w:rsid w:val="0003794C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7579"/>
    <w:rsid w:val="00062FC0"/>
    <w:rsid w:val="000717C4"/>
    <w:rsid w:val="000753A7"/>
    <w:rsid w:val="0007773E"/>
    <w:rsid w:val="00077D28"/>
    <w:rsid w:val="00082FD3"/>
    <w:rsid w:val="00086EB6"/>
    <w:rsid w:val="00095A02"/>
    <w:rsid w:val="00097F0B"/>
    <w:rsid w:val="000A1582"/>
    <w:rsid w:val="000A5D8B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6A7D"/>
    <w:rsid w:val="000D0A8C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2B4E"/>
    <w:rsid w:val="00125DCA"/>
    <w:rsid w:val="00130656"/>
    <w:rsid w:val="00133150"/>
    <w:rsid w:val="0013536A"/>
    <w:rsid w:val="00136790"/>
    <w:rsid w:val="001447F2"/>
    <w:rsid w:val="00144925"/>
    <w:rsid w:val="001465BB"/>
    <w:rsid w:val="001467DD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831E2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1941"/>
    <w:rsid w:val="00241BEE"/>
    <w:rsid w:val="00242C6A"/>
    <w:rsid w:val="00250151"/>
    <w:rsid w:val="0025054F"/>
    <w:rsid w:val="002516A8"/>
    <w:rsid w:val="002524E7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39F"/>
    <w:rsid w:val="00293E9F"/>
    <w:rsid w:val="00296567"/>
    <w:rsid w:val="002A18FE"/>
    <w:rsid w:val="002A2662"/>
    <w:rsid w:val="002A28BA"/>
    <w:rsid w:val="002A2BFE"/>
    <w:rsid w:val="002A3BC6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D012E"/>
    <w:rsid w:val="002D1C5C"/>
    <w:rsid w:val="002D2B64"/>
    <w:rsid w:val="002E05B0"/>
    <w:rsid w:val="002E078E"/>
    <w:rsid w:val="002E0B34"/>
    <w:rsid w:val="002E1C14"/>
    <w:rsid w:val="002E7E7C"/>
    <w:rsid w:val="002F0A74"/>
    <w:rsid w:val="002F13A6"/>
    <w:rsid w:val="002F75F0"/>
    <w:rsid w:val="002F78BE"/>
    <w:rsid w:val="003003A0"/>
    <w:rsid w:val="00301257"/>
    <w:rsid w:val="00304888"/>
    <w:rsid w:val="00305B8F"/>
    <w:rsid w:val="0030656D"/>
    <w:rsid w:val="00306A14"/>
    <w:rsid w:val="00317843"/>
    <w:rsid w:val="003207B0"/>
    <w:rsid w:val="00320C11"/>
    <w:rsid w:val="00320D08"/>
    <w:rsid w:val="003236D6"/>
    <w:rsid w:val="00340BB2"/>
    <w:rsid w:val="00341693"/>
    <w:rsid w:val="0034440A"/>
    <w:rsid w:val="00346E6C"/>
    <w:rsid w:val="00353F54"/>
    <w:rsid w:val="003548A0"/>
    <w:rsid w:val="003637F8"/>
    <w:rsid w:val="003659AB"/>
    <w:rsid w:val="0037021F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6AC"/>
    <w:rsid w:val="00387847"/>
    <w:rsid w:val="0039041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5B73"/>
    <w:rsid w:val="00414A12"/>
    <w:rsid w:val="004203A9"/>
    <w:rsid w:val="00420690"/>
    <w:rsid w:val="00425FA5"/>
    <w:rsid w:val="004301BB"/>
    <w:rsid w:val="00430FF9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C2502"/>
    <w:rsid w:val="004D6D14"/>
    <w:rsid w:val="004E67B9"/>
    <w:rsid w:val="004E79BD"/>
    <w:rsid w:val="004E79CC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709EF"/>
    <w:rsid w:val="0057306B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003"/>
    <w:rsid w:val="005F6F8E"/>
    <w:rsid w:val="00601623"/>
    <w:rsid w:val="006039F1"/>
    <w:rsid w:val="00603AF5"/>
    <w:rsid w:val="0060479D"/>
    <w:rsid w:val="00607EE5"/>
    <w:rsid w:val="00624691"/>
    <w:rsid w:val="00627805"/>
    <w:rsid w:val="00627AE5"/>
    <w:rsid w:val="006302A7"/>
    <w:rsid w:val="0063306A"/>
    <w:rsid w:val="00633B1F"/>
    <w:rsid w:val="006367DA"/>
    <w:rsid w:val="00641E6D"/>
    <w:rsid w:val="0064222C"/>
    <w:rsid w:val="00653FD4"/>
    <w:rsid w:val="00655DB6"/>
    <w:rsid w:val="00660438"/>
    <w:rsid w:val="006745BC"/>
    <w:rsid w:val="00675D38"/>
    <w:rsid w:val="0067609F"/>
    <w:rsid w:val="00685AB6"/>
    <w:rsid w:val="006900A1"/>
    <w:rsid w:val="00690CA2"/>
    <w:rsid w:val="0069172F"/>
    <w:rsid w:val="00693053"/>
    <w:rsid w:val="006939F9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1C51"/>
    <w:rsid w:val="006D26EB"/>
    <w:rsid w:val="006D2C65"/>
    <w:rsid w:val="006D675F"/>
    <w:rsid w:val="006D6F04"/>
    <w:rsid w:val="006E205A"/>
    <w:rsid w:val="006E20F8"/>
    <w:rsid w:val="006E56BB"/>
    <w:rsid w:val="006F1B40"/>
    <w:rsid w:val="006F2B63"/>
    <w:rsid w:val="006F7A6B"/>
    <w:rsid w:val="007005D8"/>
    <w:rsid w:val="007007CE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993"/>
    <w:rsid w:val="00750299"/>
    <w:rsid w:val="00755C5A"/>
    <w:rsid w:val="00764007"/>
    <w:rsid w:val="00765582"/>
    <w:rsid w:val="00767640"/>
    <w:rsid w:val="00767B49"/>
    <w:rsid w:val="007729E2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684E"/>
    <w:rsid w:val="00876A48"/>
    <w:rsid w:val="00883C7F"/>
    <w:rsid w:val="00886F89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F18E2"/>
    <w:rsid w:val="008F7F3E"/>
    <w:rsid w:val="00901029"/>
    <w:rsid w:val="00901CDD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7D4"/>
    <w:rsid w:val="009425F5"/>
    <w:rsid w:val="00945F7A"/>
    <w:rsid w:val="00946D77"/>
    <w:rsid w:val="00952A76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1D6E"/>
    <w:rsid w:val="009C2AC3"/>
    <w:rsid w:val="009D1251"/>
    <w:rsid w:val="009D15E7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A0151C"/>
    <w:rsid w:val="00A04BA6"/>
    <w:rsid w:val="00A055CF"/>
    <w:rsid w:val="00A14C1B"/>
    <w:rsid w:val="00A2634D"/>
    <w:rsid w:val="00A27583"/>
    <w:rsid w:val="00A27EE5"/>
    <w:rsid w:val="00A30B7C"/>
    <w:rsid w:val="00A3201F"/>
    <w:rsid w:val="00A361C9"/>
    <w:rsid w:val="00A40A90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93073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748"/>
    <w:rsid w:val="00AB707E"/>
    <w:rsid w:val="00AB7446"/>
    <w:rsid w:val="00AC0C2D"/>
    <w:rsid w:val="00AC0E26"/>
    <w:rsid w:val="00AC36BB"/>
    <w:rsid w:val="00AC5CC0"/>
    <w:rsid w:val="00AD0AC3"/>
    <w:rsid w:val="00AD14BF"/>
    <w:rsid w:val="00AD4046"/>
    <w:rsid w:val="00AD6399"/>
    <w:rsid w:val="00AE30E2"/>
    <w:rsid w:val="00AE5B33"/>
    <w:rsid w:val="00AF1914"/>
    <w:rsid w:val="00AF1D95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5BF"/>
    <w:rsid w:val="00B41F7E"/>
    <w:rsid w:val="00B4292E"/>
    <w:rsid w:val="00B43E3B"/>
    <w:rsid w:val="00B45738"/>
    <w:rsid w:val="00B5165B"/>
    <w:rsid w:val="00B51BE8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72DA"/>
    <w:rsid w:val="00BD1733"/>
    <w:rsid w:val="00BD2089"/>
    <w:rsid w:val="00BD34CF"/>
    <w:rsid w:val="00BD3BCC"/>
    <w:rsid w:val="00BD3C4E"/>
    <w:rsid w:val="00BD5286"/>
    <w:rsid w:val="00BE4219"/>
    <w:rsid w:val="00BF077F"/>
    <w:rsid w:val="00BF3699"/>
    <w:rsid w:val="00BF382D"/>
    <w:rsid w:val="00BF55F7"/>
    <w:rsid w:val="00C01C40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61F0"/>
    <w:rsid w:val="00C96793"/>
    <w:rsid w:val="00CA01FD"/>
    <w:rsid w:val="00CA16A8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0C5C"/>
    <w:rsid w:val="00D14314"/>
    <w:rsid w:val="00D16B5D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80550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C5CF3"/>
    <w:rsid w:val="00DD47B3"/>
    <w:rsid w:val="00DD55C1"/>
    <w:rsid w:val="00DE116D"/>
    <w:rsid w:val="00DE2320"/>
    <w:rsid w:val="00DF1F3D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5930"/>
    <w:rsid w:val="00E57E49"/>
    <w:rsid w:val="00E61055"/>
    <w:rsid w:val="00E6110F"/>
    <w:rsid w:val="00E615EA"/>
    <w:rsid w:val="00E61C27"/>
    <w:rsid w:val="00E621C7"/>
    <w:rsid w:val="00E638DF"/>
    <w:rsid w:val="00E672F8"/>
    <w:rsid w:val="00E7188C"/>
    <w:rsid w:val="00E727A2"/>
    <w:rsid w:val="00E728C1"/>
    <w:rsid w:val="00E740F0"/>
    <w:rsid w:val="00E75489"/>
    <w:rsid w:val="00E8332B"/>
    <w:rsid w:val="00E848B6"/>
    <w:rsid w:val="00E9032B"/>
    <w:rsid w:val="00E90B91"/>
    <w:rsid w:val="00E94011"/>
    <w:rsid w:val="00E965A0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microsoft.com/fr-fr/windows/wsl/install-win10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cs.docker.com/get-docker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23" Type="http://schemas.openxmlformats.org/officeDocument/2006/relationships/footer" Target="footer1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earn.microsoft.com/fr-fr/windows/wsl/install-manua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97319-F46A-418C-912D-258AF287AF7D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1108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592</cp:revision>
  <cp:lastPrinted>2022-03-28T15:37:00Z</cp:lastPrinted>
  <dcterms:created xsi:type="dcterms:W3CDTF">2017-11-17T14:15:00Z</dcterms:created>
  <dcterms:modified xsi:type="dcterms:W3CDTF">2023-07-10T08:56:00Z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