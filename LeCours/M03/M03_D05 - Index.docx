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1B083929" w:rsidR="007D1E0E" w:rsidRPr="0035433B" w:rsidRDefault="00825999" w:rsidP="007D1E0E">
      <w:pPr>
        <w:pStyle w:val="Titre"/>
      </w:pPr>
      <w:r w:rsidRPr="0035433B">
        <w:t>Index</w:t>
      </w:r>
    </w:p>
    <w:p w14:paraId="31FD3075" w14:textId="2D1F76C4" w:rsidR="000150A7" w:rsidRPr="0035433B" w:rsidRDefault="000150A7" w:rsidP="000150A7">
      <w:pPr>
        <w:pStyle w:val="Titre1"/>
      </w:pPr>
      <w:r w:rsidRPr="0035433B">
        <w:t xml:space="preserve">Démonstration </w:t>
      </w:r>
      <w:r w:rsidR="005F0345" w:rsidRPr="0035433B">
        <w:t>5</w:t>
      </w:r>
      <w:r w:rsidRPr="0035433B">
        <w:t xml:space="preserve"> du module </w:t>
      </w:r>
      <w:r w:rsidR="00AB14F2" w:rsidRPr="0035433B">
        <w:t>3</w:t>
      </w:r>
    </w:p>
    <w:p w14:paraId="5938D2DE" w14:textId="77777777" w:rsidR="000150A7" w:rsidRPr="0035433B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35433B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712E9DF6" w:rsidR="00AF1D95" w:rsidRPr="0035433B" w:rsidRDefault="0048505C" w:rsidP="00AA4F6E">
            <w:pPr>
              <w:pStyle w:val="TPnormal"/>
            </w:pPr>
            <w:r w:rsidRPr="0035433B">
              <w:t>L</w:t>
            </w:r>
            <w:r w:rsidR="001028BC" w:rsidRPr="0035433B">
              <w:t xml:space="preserve">es </w:t>
            </w:r>
            <w:r w:rsidRPr="0035433B">
              <w:t>objectif</w:t>
            </w:r>
            <w:r w:rsidR="001028BC" w:rsidRPr="0035433B">
              <w:t>s</w:t>
            </w:r>
            <w:r w:rsidR="0095178C" w:rsidRPr="0035433B">
              <w:t xml:space="preserve"> </w:t>
            </w:r>
            <w:r w:rsidR="00AF1D95" w:rsidRPr="0035433B">
              <w:t>de cette démonstration :</w:t>
            </w:r>
          </w:p>
          <w:p w14:paraId="4954919E" w14:textId="07F4D1D4" w:rsidR="001028BC" w:rsidRPr="0035433B" w:rsidRDefault="001028BC" w:rsidP="005E7680">
            <w:pPr>
              <w:pStyle w:val="TPnormalpuce1"/>
            </w:pPr>
            <w:r w:rsidRPr="0035433B">
              <w:t>Constater que l’identifiant est vu comme un index par défaut comme dans un SGBDR</w:t>
            </w:r>
          </w:p>
          <w:p w14:paraId="73FE6ABC" w14:textId="3F2640B7" w:rsidR="00A36A74" w:rsidRPr="0035433B" w:rsidRDefault="00E4125E" w:rsidP="005E7680">
            <w:pPr>
              <w:pStyle w:val="TPnormalpuce1"/>
            </w:pPr>
            <w:r w:rsidRPr="0035433B">
              <w:t xml:space="preserve">Mettre en place </w:t>
            </w:r>
            <w:r w:rsidR="00602EE0" w:rsidRPr="0035433B">
              <w:t>des</w:t>
            </w:r>
            <w:r w:rsidR="005E7680" w:rsidRPr="0035433B">
              <w:t xml:space="preserve"> index unique</w:t>
            </w:r>
            <w:r w:rsidR="00623B90" w:rsidRPr="0035433B">
              <w:t>s</w:t>
            </w:r>
          </w:p>
        </w:tc>
      </w:tr>
    </w:tbl>
    <w:p w14:paraId="044A4A7A" w14:textId="69DAC755" w:rsidR="007D1E0E" w:rsidRPr="0035433B" w:rsidRDefault="007C0A41" w:rsidP="007D1E0E">
      <w:pPr>
        <w:pStyle w:val="TPTitre"/>
      </w:pPr>
      <w:r w:rsidRPr="0035433B">
        <w:t>Déroulement</w:t>
      </w:r>
    </w:p>
    <w:p w14:paraId="1F92D032" w14:textId="77777777" w:rsidR="00FA289B" w:rsidRPr="0035433B" w:rsidRDefault="00FA289B" w:rsidP="00FA289B">
      <w:pPr>
        <w:pStyle w:val="Titre1"/>
      </w:pPr>
      <w:r w:rsidRPr="0035433B">
        <w:t>Contexte</w:t>
      </w:r>
    </w:p>
    <w:p w14:paraId="6BD0EEFA" w14:textId="77777777" w:rsidR="004E48E0" w:rsidRPr="0035433B" w:rsidRDefault="004E48E0" w:rsidP="004E48E0">
      <w:pPr>
        <w:pStyle w:val="TPnormal"/>
      </w:pPr>
      <w:r w:rsidRPr="0035433B">
        <w:t>Nous voulons une deuxième application, qui permettra de gérer les avis des stagiaires.</w:t>
      </w:r>
    </w:p>
    <w:p w14:paraId="496CD7BE" w14:textId="77777777" w:rsidR="004E48E0" w:rsidRPr="0035433B" w:rsidRDefault="004E48E0" w:rsidP="004E48E0">
      <w:pPr>
        <w:pStyle w:val="TPnormal"/>
      </w:pPr>
      <w:r w:rsidRPr="0035433B">
        <w:t>Elle permettra plus tard, de réaliser des statistiques sur les cours.</w:t>
      </w:r>
    </w:p>
    <w:p w14:paraId="6F9D75A7" w14:textId="77777777" w:rsidR="004E48E0" w:rsidRPr="0035433B" w:rsidRDefault="004E48E0" w:rsidP="004E48E0">
      <w:pPr>
        <w:pStyle w:val="TPnormal"/>
      </w:pPr>
      <w:r w:rsidRPr="0035433B">
        <w:t>Notre application va se compléter au fil des démonstrations de ce module.</w:t>
      </w:r>
    </w:p>
    <w:p w14:paraId="06B77B83" w14:textId="77777777" w:rsidR="004E48E0" w:rsidRPr="0035433B" w:rsidRDefault="004E48E0" w:rsidP="004E48E0">
      <w:pPr>
        <w:pStyle w:val="TPnormal"/>
      </w:pPr>
      <w:r w:rsidRPr="0035433B">
        <w:t>Elle est indépendante de l’application précédente.</w:t>
      </w:r>
    </w:p>
    <w:p w14:paraId="734FFFE1" w14:textId="473FC0D5" w:rsidR="006D2E93" w:rsidRPr="0035433B" w:rsidRDefault="004E48E0" w:rsidP="004E48E0">
      <w:pPr>
        <w:pStyle w:val="TPnormal"/>
      </w:pPr>
      <w:r w:rsidRPr="0035433B">
        <w:t>Comme dans l’application précédente, les informations en base sont en anglais pour différencier les BO et les Document</w:t>
      </w:r>
    </w:p>
    <w:p w14:paraId="63951EA4" w14:textId="77777777" w:rsidR="00FA289B" w:rsidRPr="0035433B" w:rsidRDefault="00FA289B" w:rsidP="00337AD1">
      <w:pPr>
        <w:rPr>
          <w:lang w:val="fr-FR"/>
        </w:rPr>
      </w:pPr>
    </w:p>
    <w:p w14:paraId="06F92B7D" w14:textId="13030991" w:rsidR="005A1C16" w:rsidRPr="0035433B" w:rsidRDefault="005A1C16" w:rsidP="00D71D73">
      <w:pPr>
        <w:pStyle w:val="Titre1"/>
      </w:pPr>
      <w:r w:rsidRPr="0035433B">
        <w:t>Constater que l’identifiant est un index</w:t>
      </w:r>
    </w:p>
    <w:p w14:paraId="74B42B51" w14:textId="4CFB9634" w:rsidR="005A1C16" w:rsidRPr="0035433B" w:rsidRDefault="005A1C16" w:rsidP="005A1C16">
      <w:pPr>
        <w:pStyle w:val="TPnormalpuce1"/>
      </w:pPr>
      <w:r w:rsidRPr="0035433B">
        <w:t xml:space="preserve">Dans </w:t>
      </w:r>
      <w:proofErr w:type="spellStart"/>
      <w:r w:rsidRPr="0035433B">
        <w:t>MongoExpress</w:t>
      </w:r>
      <w:proofErr w:type="spellEnd"/>
      <w:r w:rsidRPr="0035433B">
        <w:t xml:space="preserve">, sélectionner la Collection </w:t>
      </w:r>
      <w:proofErr w:type="spellStart"/>
      <w:r w:rsidR="006D2E93" w:rsidRPr="0035433B">
        <w:t>reviews</w:t>
      </w:r>
      <w:proofErr w:type="spellEnd"/>
      <w:r w:rsidRPr="0035433B">
        <w:t> en cliquant sur « </w:t>
      </w:r>
      <w:proofErr w:type="spellStart"/>
      <w:r w:rsidR="00DD7899" w:rsidRPr="0035433B">
        <w:t>V</w:t>
      </w:r>
      <w:r w:rsidRPr="0035433B">
        <w:t>iew</w:t>
      </w:r>
      <w:proofErr w:type="spellEnd"/>
      <w:r w:rsidRPr="0035433B">
        <w:t> </w:t>
      </w:r>
      <w:proofErr w:type="gramStart"/>
      <w:r w:rsidRPr="0035433B">
        <w:t>»:</w:t>
      </w:r>
      <w:proofErr w:type="gramEnd"/>
    </w:p>
    <w:p w14:paraId="656EE668" w14:textId="5405C922" w:rsidR="005A1C16" w:rsidRPr="0035433B" w:rsidRDefault="00DD7899" w:rsidP="005A1C16">
      <w:pPr>
        <w:pStyle w:val="TPnormalpuce1"/>
      </w:pPr>
      <w:r w:rsidRPr="0035433B">
        <w:t>Descendre en bas de la page</w:t>
      </w:r>
    </w:p>
    <w:p w14:paraId="645A60DA" w14:textId="5D237192" w:rsidR="00DD7899" w:rsidRPr="0035433B" w:rsidRDefault="00DD7899" w:rsidP="00DD7899">
      <w:pPr>
        <w:pStyle w:val="TPnormalpuce1"/>
        <w:numPr>
          <w:ilvl w:val="1"/>
          <w:numId w:val="1"/>
        </w:numPr>
      </w:pPr>
      <w:r w:rsidRPr="0035433B">
        <w:t>Il y a un tableau précisant les index de cette Collection</w:t>
      </w:r>
    </w:p>
    <w:p w14:paraId="0590DAE3" w14:textId="3671B767" w:rsidR="00DD7899" w:rsidRPr="0035433B" w:rsidRDefault="00DD7899" w:rsidP="00DD7899">
      <w:pPr>
        <w:pStyle w:val="TPnormalpuce1"/>
        <w:numPr>
          <w:ilvl w:val="1"/>
          <w:numId w:val="1"/>
        </w:numPr>
      </w:pPr>
      <w:r w:rsidRPr="0035433B">
        <w:t>Constater _id est bien référencé</w:t>
      </w:r>
    </w:p>
    <w:p w14:paraId="737EA93A" w14:textId="2F5D18A7" w:rsidR="00DD7899" w:rsidRPr="0035433B" w:rsidRDefault="00DD7899" w:rsidP="00DD7899">
      <w:pPr>
        <w:rPr>
          <w:lang w:val="fr-FR"/>
        </w:rPr>
      </w:pPr>
      <w:r w:rsidRPr="0035433B">
        <w:rPr>
          <w:noProof/>
          <w:lang w:val="fr-FR"/>
        </w:rPr>
        <w:drawing>
          <wp:inline distT="0" distB="0" distL="0" distR="0" wp14:anchorId="537C10F8" wp14:editId="6A657FB9">
            <wp:extent cx="6635750" cy="1022350"/>
            <wp:effectExtent l="19050" t="19050" r="12700" b="25400"/>
            <wp:docPr id="15305384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0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75520C" w14:textId="39B56F1D" w:rsidR="0029643A" w:rsidRPr="0035433B" w:rsidRDefault="0029643A" w:rsidP="002964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eastAsia="Andale Sans UI" w:cs="Tahoma"/>
          <w:iCs/>
          <w:kern w:val="3"/>
          <w:sz w:val="22"/>
          <w:lang w:eastAsia="en-US" w:bidi="en-US"/>
        </w:rPr>
      </w:pPr>
      <w:r w:rsidRPr="0035433B">
        <w:br w:type="page"/>
      </w:r>
    </w:p>
    <w:p w14:paraId="0E1B16EB" w14:textId="77777777" w:rsidR="0029643A" w:rsidRPr="0035433B" w:rsidRDefault="0029643A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</w:p>
    <w:p w14:paraId="132471E8" w14:textId="77777777" w:rsidR="0029643A" w:rsidRPr="0035433B" w:rsidRDefault="0029643A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</w:p>
    <w:p w14:paraId="0F0EA39C" w14:textId="0A78E9DB" w:rsidR="006D05A4" w:rsidRPr="0035433B" w:rsidRDefault="006D05A4" w:rsidP="00D71D73">
      <w:pPr>
        <w:pStyle w:val="Titre1"/>
      </w:pPr>
      <w:r w:rsidRPr="0035433B">
        <w:t xml:space="preserve">Activation de création des index dans </w:t>
      </w:r>
      <w:proofErr w:type="spellStart"/>
      <w:r w:rsidRPr="0035433B">
        <w:t>application.yml</w:t>
      </w:r>
      <w:proofErr w:type="spellEnd"/>
    </w:p>
    <w:p w14:paraId="31DC2831" w14:textId="5C37F4EF" w:rsidR="007E1120" w:rsidRPr="0035433B" w:rsidRDefault="006D05A4" w:rsidP="007E1120">
      <w:pPr>
        <w:pStyle w:val="TPnormalpuce1"/>
      </w:pPr>
      <w:r w:rsidRPr="0035433B">
        <w:t xml:space="preserve">Ajout de la configuration de création des index dans le fichier de configuration de Spring Boot : </w:t>
      </w:r>
    </w:p>
    <w:p w14:paraId="4AF18825" w14:textId="0B2A7A0B" w:rsidR="007E1120" w:rsidRPr="0035433B" w:rsidRDefault="007E1120" w:rsidP="00CB0DF3">
      <w:pPr>
        <w:pStyle w:val="TPnormalpuce1"/>
        <w:numPr>
          <w:ilvl w:val="1"/>
          <w:numId w:val="1"/>
        </w:numPr>
      </w:pPr>
      <w:proofErr w:type="gramStart"/>
      <w:r w:rsidRPr="0035433B">
        <w:t>auto</w:t>
      </w:r>
      <w:proofErr w:type="gramEnd"/>
      <w:r w:rsidRPr="0035433B">
        <w:t>-index-</w:t>
      </w:r>
      <w:proofErr w:type="spellStart"/>
      <w:r w:rsidRPr="0035433B">
        <w:t>creation</w:t>
      </w:r>
      <w:proofErr w:type="spellEnd"/>
      <w:r w:rsidRPr="0035433B">
        <w:t xml:space="preserve">: </w:t>
      </w:r>
      <w:proofErr w:type="spellStart"/>
      <w:r w:rsidRPr="0035433B">
        <w:t>true</w:t>
      </w:r>
      <w:proofErr w:type="spellEnd"/>
    </w:p>
    <w:p w14:paraId="6C4C215A" w14:textId="77777777" w:rsidR="00121A5C" w:rsidRPr="0035433B" w:rsidRDefault="00121A5C" w:rsidP="00121A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93A1A1"/>
          <w:sz w:val="18"/>
          <w:szCs w:val="18"/>
        </w:rPr>
        <w:t>#Data Source</w:t>
      </w:r>
    </w:p>
    <w:p w14:paraId="3FA87CF8" w14:textId="77777777" w:rsidR="00121A5C" w:rsidRPr="0035433B" w:rsidRDefault="00121A5C" w:rsidP="00121A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35433B">
        <w:rPr>
          <w:rFonts w:ascii="Consolas" w:hAnsi="Consolas"/>
          <w:color w:val="268BD2"/>
          <w:sz w:val="18"/>
          <w:szCs w:val="18"/>
        </w:rPr>
        <w:t>spring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3DCF18ED" w14:textId="77777777" w:rsidR="00121A5C" w:rsidRPr="0035433B" w:rsidRDefault="00121A5C" w:rsidP="00121A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35433B">
        <w:rPr>
          <w:rFonts w:ascii="Consolas" w:hAnsi="Consolas"/>
          <w:color w:val="268BD2"/>
          <w:sz w:val="18"/>
          <w:szCs w:val="18"/>
        </w:rPr>
        <w:t>data</w:t>
      </w:r>
      <w:r w:rsidRPr="0035433B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4CFC05FA" w14:textId="77777777" w:rsidR="00121A5C" w:rsidRPr="0035433B" w:rsidRDefault="00121A5C" w:rsidP="00121A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35433B">
        <w:rPr>
          <w:rFonts w:ascii="Consolas" w:hAnsi="Consolas"/>
          <w:color w:val="268BD2"/>
          <w:sz w:val="18"/>
          <w:szCs w:val="18"/>
        </w:rPr>
        <w:t>mongodb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:</w:t>
      </w:r>
      <w:proofErr w:type="gramEnd"/>
    </w:p>
    <w:p w14:paraId="7B7E2567" w14:textId="77777777" w:rsidR="00121A5C" w:rsidRPr="0035433B" w:rsidRDefault="00121A5C" w:rsidP="00121A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5433B">
        <w:rPr>
          <w:rFonts w:ascii="Consolas" w:hAnsi="Consolas"/>
          <w:color w:val="268BD2"/>
          <w:sz w:val="18"/>
          <w:szCs w:val="18"/>
        </w:rPr>
        <w:t>username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r w:rsidRPr="0035433B">
        <w:rPr>
          <w:rFonts w:ascii="Consolas" w:hAnsi="Consolas"/>
          <w:color w:val="2AA198"/>
          <w:sz w:val="18"/>
          <w:szCs w:val="18"/>
        </w:rPr>
        <w:t>sa</w:t>
      </w:r>
    </w:p>
    <w:p w14:paraId="316DDB9A" w14:textId="77777777" w:rsidR="00121A5C" w:rsidRPr="0035433B" w:rsidRDefault="00121A5C" w:rsidP="00121A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5433B">
        <w:rPr>
          <w:rFonts w:ascii="Consolas" w:hAnsi="Consolas"/>
          <w:color w:val="268BD2"/>
          <w:sz w:val="18"/>
          <w:szCs w:val="18"/>
        </w:rPr>
        <w:t>password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r w:rsidRPr="0035433B">
        <w:rPr>
          <w:rFonts w:ascii="Consolas" w:hAnsi="Consolas"/>
          <w:color w:val="2AA198"/>
          <w:sz w:val="18"/>
          <w:szCs w:val="18"/>
        </w:rPr>
        <w:t>Passw0rd</w:t>
      </w:r>
    </w:p>
    <w:p w14:paraId="5E8E6E19" w14:textId="77777777" w:rsidR="00121A5C" w:rsidRPr="0035433B" w:rsidRDefault="00121A5C" w:rsidP="00121A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 xml:space="preserve">      </w:t>
      </w:r>
      <w:proofErr w:type="gramStart"/>
      <w:r w:rsidRPr="0035433B">
        <w:rPr>
          <w:rFonts w:ascii="Consolas" w:hAnsi="Consolas"/>
          <w:color w:val="268BD2"/>
          <w:sz w:val="18"/>
          <w:szCs w:val="18"/>
        </w:rPr>
        <w:t>host</w:t>
      </w:r>
      <w:r w:rsidRPr="0035433B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r w:rsidRPr="0035433B">
        <w:rPr>
          <w:rFonts w:ascii="Consolas" w:hAnsi="Consolas"/>
          <w:color w:val="2AA198"/>
          <w:sz w:val="18"/>
          <w:szCs w:val="18"/>
        </w:rPr>
        <w:t>localhost</w:t>
      </w:r>
    </w:p>
    <w:p w14:paraId="1922960B" w14:textId="77777777" w:rsidR="00121A5C" w:rsidRPr="0035433B" w:rsidRDefault="00121A5C" w:rsidP="00121A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 xml:space="preserve">      </w:t>
      </w:r>
      <w:proofErr w:type="gramStart"/>
      <w:r w:rsidRPr="0035433B">
        <w:rPr>
          <w:rFonts w:ascii="Consolas" w:hAnsi="Consolas"/>
          <w:color w:val="268BD2"/>
          <w:sz w:val="18"/>
          <w:szCs w:val="18"/>
        </w:rPr>
        <w:t>port</w:t>
      </w:r>
      <w:r w:rsidRPr="0035433B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r w:rsidRPr="0035433B">
        <w:rPr>
          <w:rFonts w:ascii="Consolas" w:hAnsi="Consolas"/>
          <w:color w:val="D33682"/>
          <w:sz w:val="18"/>
          <w:szCs w:val="18"/>
        </w:rPr>
        <w:t>27017</w:t>
      </w:r>
    </w:p>
    <w:p w14:paraId="5EE2D91E" w14:textId="77777777" w:rsidR="00121A5C" w:rsidRPr="0035433B" w:rsidRDefault="00121A5C" w:rsidP="00121A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5433B">
        <w:rPr>
          <w:rFonts w:ascii="Consolas" w:hAnsi="Consolas"/>
          <w:color w:val="268BD2"/>
          <w:sz w:val="18"/>
          <w:szCs w:val="18"/>
        </w:rPr>
        <w:t>database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2AA198"/>
          <w:sz w:val="18"/>
          <w:szCs w:val="18"/>
        </w:rPr>
        <w:t>Demo_ENI_Ecole</w:t>
      </w:r>
      <w:proofErr w:type="spellEnd"/>
    </w:p>
    <w:p w14:paraId="3FB04BC9" w14:textId="77777777" w:rsidR="00121A5C" w:rsidRPr="0035433B" w:rsidRDefault="00121A5C" w:rsidP="00121A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5433B">
        <w:rPr>
          <w:rFonts w:ascii="Consolas" w:hAnsi="Consolas"/>
          <w:color w:val="268BD2"/>
          <w:sz w:val="18"/>
          <w:szCs w:val="18"/>
        </w:rPr>
        <w:t>authentication</w:t>
      </w:r>
      <w:proofErr w:type="gramEnd"/>
      <w:r w:rsidRPr="0035433B">
        <w:rPr>
          <w:rFonts w:ascii="Consolas" w:hAnsi="Consolas"/>
          <w:color w:val="268BD2"/>
          <w:sz w:val="18"/>
          <w:szCs w:val="18"/>
        </w:rPr>
        <w:t>-database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: </w:t>
      </w:r>
      <w:r w:rsidRPr="0035433B">
        <w:rPr>
          <w:rFonts w:ascii="Consolas" w:hAnsi="Consolas"/>
          <w:color w:val="2AA198"/>
          <w:sz w:val="18"/>
          <w:szCs w:val="18"/>
        </w:rPr>
        <w:t>admin</w:t>
      </w:r>
    </w:p>
    <w:p w14:paraId="69582978" w14:textId="77777777" w:rsidR="00121A5C" w:rsidRPr="0035433B" w:rsidRDefault="00121A5C" w:rsidP="00121A5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 xml:space="preserve">      </w:t>
      </w:r>
      <w:proofErr w:type="gramStart"/>
      <w:r w:rsidRPr="0035433B">
        <w:rPr>
          <w:rFonts w:ascii="Consolas" w:hAnsi="Consolas"/>
          <w:color w:val="268BD2"/>
          <w:sz w:val="18"/>
          <w:szCs w:val="18"/>
        </w:rPr>
        <w:t>auto</w:t>
      </w:r>
      <w:proofErr w:type="gramEnd"/>
      <w:r w:rsidRPr="0035433B">
        <w:rPr>
          <w:rFonts w:ascii="Consolas" w:hAnsi="Consolas"/>
          <w:color w:val="268BD2"/>
          <w:sz w:val="18"/>
          <w:szCs w:val="18"/>
        </w:rPr>
        <w:t>-index-</w:t>
      </w:r>
      <w:proofErr w:type="spellStart"/>
      <w:r w:rsidRPr="0035433B">
        <w:rPr>
          <w:rFonts w:ascii="Consolas" w:hAnsi="Consolas"/>
          <w:color w:val="268BD2"/>
          <w:sz w:val="18"/>
          <w:szCs w:val="18"/>
        </w:rPr>
        <w:t>creation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 w:rsidRPr="0035433B">
        <w:rPr>
          <w:rFonts w:ascii="Consolas" w:hAnsi="Consolas"/>
          <w:color w:val="B58900"/>
          <w:sz w:val="18"/>
          <w:szCs w:val="18"/>
        </w:rPr>
        <w:t>true</w:t>
      </w:r>
      <w:proofErr w:type="spellEnd"/>
    </w:p>
    <w:p w14:paraId="6F271483" w14:textId="77777777" w:rsidR="00121A5C" w:rsidRPr="0035433B" w:rsidRDefault="00121A5C" w:rsidP="0012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  <w:lang w:val="fr-FR"/>
        </w:rPr>
      </w:pPr>
    </w:p>
    <w:p w14:paraId="77B93E8F" w14:textId="75FF4258" w:rsidR="00121A5C" w:rsidRPr="0035433B" w:rsidRDefault="00121A5C" w:rsidP="0012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  <w:lang w:val="fr-FR"/>
        </w:rPr>
      </w:pPr>
      <w:r w:rsidRPr="0035433B">
        <w:rPr>
          <w:sz w:val="12"/>
          <w:szCs w:val="12"/>
          <w:lang w:val="fr-FR"/>
        </w:rPr>
        <w:t>…</w:t>
      </w:r>
    </w:p>
    <w:p w14:paraId="72C09047" w14:textId="77777777" w:rsidR="00121A5C" w:rsidRPr="0035433B" w:rsidRDefault="00121A5C" w:rsidP="004542DB">
      <w:pPr>
        <w:rPr>
          <w:lang w:val="fr-FR"/>
        </w:rPr>
      </w:pPr>
    </w:p>
    <w:p w14:paraId="2BB0F4B4" w14:textId="5060F872" w:rsidR="00D71D73" w:rsidRPr="0035433B" w:rsidRDefault="001028BC" w:rsidP="00D71D73">
      <w:pPr>
        <w:pStyle w:val="Titre1"/>
      </w:pPr>
      <w:r w:rsidRPr="0035433B">
        <w:t>Ajout d’index</w:t>
      </w:r>
    </w:p>
    <w:p w14:paraId="47D37FAE" w14:textId="2096E4F5" w:rsidR="005C1C1A" w:rsidRPr="0035433B" w:rsidRDefault="005C1C1A" w:rsidP="005C1C1A">
      <w:pPr>
        <w:pStyle w:val="TPnormal"/>
      </w:pPr>
      <w:r w:rsidRPr="0035433B">
        <w:t>Dans</w:t>
      </w:r>
      <w:r w:rsidR="00182870" w:rsidRPr="0035433B">
        <w:t xml:space="preserve"> Avis, nous avons une note et un commentaire sur la pédagogie. Ces données seront liées à un Formateur. Dans </w:t>
      </w:r>
      <w:r w:rsidRPr="0035433B">
        <w:t xml:space="preserve">cette itération, nous allons commencer à créer la classe BO : </w:t>
      </w:r>
      <w:r w:rsidR="00182870" w:rsidRPr="0035433B">
        <w:t>Formateur</w:t>
      </w:r>
    </w:p>
    <w:p w14:paraId="7B3D77B0" w14:textId="071971C4" w:rsidR="005C1C1A" w:rsidRPr="0035433B" w:rsidRDefault="005C1C1A" w:rsidP="005C1C1A">
      <w:pPr>
        <w:pStyle w:val="TPnormal"/>
        <w:numPr>
          <w:ilvl w:val="0"/>
          <w:numId w:val="31"/>
        </w:numPr>
      </w:pPr>
      <w:r w:rsidRPr="0035433B">
        <w:t xml:space="preserve">Voici le diagramme de classe pour </w:t>
      </w:r>
      <w:r w:rsidR="00182870" w:rsidRPr="0035433B">
        <w:t>Formateur</w:t>
      </w:r>
      <w:r w:rsidRPr="0035433B">
        <w:t> :</w:t>
      </w:r>
    </w:p>
    <w:p w14:paraId="666E008B" w14:textId="223FA3EE" w:rsidR="005C1C1A" w:rsidRPr="0035433B" w:rsidRDefault="007F0DF9" w:rsidP="005C1C1A">
      <w:pPr>
        <w:rPr>
          <w:lang w:val="fr-FR"/>
        </w:rPr>
      </w:pPr>
      <w:r w:rsidRPr="0035433B">
        <w:rPr>
          <w:noProof/>
          <w:lang w:val="fr-FR"/>
        </w:rPr>
        <w:drawing>
          <wp:inline distT="0" distB="0" distL="0" distR="0" wp14:anchorId="0026D37E" wp14:editId="555C152C">
            <wp:extent cx="1143000" cy="952500"/>
            <wp:effectExtent l="19050" t="19050" r="19050" b="19050"/>
            <wp:docPr id="951892405" name="Image 5" descr="Une image contenant texte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92405" name="Image 5" descr="Une image contenant texte, Police,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1459D7" w14:textId="7DF00E15" w:rsidR="00AB6806" w:rsidRPr="0035433B" w:rsidRDefault="00AB6806" w:rsidP="00AB6806">
      <w:pPr>
        <w:pStyle w:val="TPnormal"/>
      </w:pPr>
      <w:r w:rsidRPr="0035433B">
        <w:t>MongoDB utilise une chaine de caractère comme identifiant par défaut</w:t>
      </w:r>
    </w:p>
    <w:p w14:paraId="6553155D" w14:textId="2CA5EB64" w:rsidR="00AB6806" w:rsidRPr="0035433B" w:rsidRDefault="00AB6806" w:rsidP="00AB6806">
      <w:pPr>
        <w:pStyle w:val="TPnormalpuce1"/>
      </w:pPr>
      <w:r w:rsidRPr="0035433B">
        <w:t xml:space="preserve">Dans cette classe, </w:t>
      </w:r>
      <w:proofErr w:type="gramStart"/>
      <w:r w:rsidR="00357931" w:rsidRPr="0035433B">
        <w:t>email</w:t>
      </w:r>
      <w:proofErr w:type="gramEnd"/>
      <w:r w:rsidRPr="0035433B">
        <w:t xml:space="preserve"> sera l’identifiant</w:t>
      </w:r>
    </w:p>
    <w:p w14:paraId="054F6257" w14:textId="22323435" w:rsidR="003E6E2F" w:rsidRPr="0035433B" w:rsidRDefault="003E6E2F" w:rsidP="00A043F1">
      <w:pPr>
        <w:pStyle w:val="TPnormalpuce1"/>
      </w:pPr>
      <w:r w:rsidRPr="0035433B">
        <w:t xml:space="preserve">Nous voulons imposer </w:t>
      </w:r>
      <w:r w:rsidR="00655117" w:rsidRPr="0035433B">
        <w:t xml:space="preserve">que </w:t>
      </w:r>
      <w:r w:rsidR="00357931" w:rsidRPr="0035433B">
        <w:t>nom</w:t>
      </w:r>
      <w:r w:rsidR="00655117" w:rsidRPr="0035433B">
        <w:t xml:space="preserve"> et </w:t>
      </w:r>
      <w:proofErr w:type="spellStart"/>
      <w:r w:rsidR="00357931" w:rsidRPr="0035433B">
        <w:t>prenom</w:t>
      </w:r>
      <w:proofErr w:type="spellEnd"/>
      <w:r w:rsidRPr="0035433B">
        <w:t xml:space="preserve"> soient des index</w:t>
      </w:r>
      <w:r w:rsidR="00655117" w:rsidRPr="0035433B">
        <w:t xml:space="preserve"> uniques</w:t>
      </w:r>
    </w:p>
    <w:p w14:paraId="7334E969" w14:textId="489CADD8" w:rsidR="006A1EED" w:rsidRPr="0035433B" w:rsidRDefault="006A1EED" w:rsidP="00A043F1">
      <w:pPr>
        <w:pStyle w:val="TPnormalpuce1"/>
      </w:pPr>
      <w:r w:rsidRPr="0035433B">
        <w:t>Voici la collection désirée en base :</w:t>
      </w:r>
    </w:p>
    <w:p w14:paraId="714E03FB" w14:textId="6D0257E1" w:rsidR="006A1EED" w:rsidRPr="0035433B" w:rsidRDefault="00F627E9" w:rsidP="006A1EED">
      <w:pPr>
        <w:rPr>
          <w:lang w:val="fr-F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5433B">
        <w:rPr>
          <w:noProof/>
          <w:lang w:val="fr-FR"/>
        </w:rPr>
        <w:drawing>
          <wp:inline distT="0" distB="0" distL="0" distR="0" wp14:anchorId="0DF24BD3" wp14:editId="7DCB1B62">
            <wp:extent cx="1758950" cy="1250950"/>
            <wp:effectExtent l="19050" t="19050" r="12700" b="25400"/>
            <wp:docPr id="246359993" name="Image 3" descr="Une image contenant texte, reçu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59993" name="Image 3" descr="Une image contenant texte, reçu, algè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25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E76DA6" w14:textId="0D930CB3" w:rsidR="006A1EED" w:rsidRPr="0035433B" w:rsidRDefault="00B447B5" w:rsidP="00B447B5">
      <w:pPr>
        <w:pStyle w:val="TPnormalpuce1"/>
      </w:pPr>
      <w:r w:rsidRPr="0035433B">
        <w:t xml:space="preserve">Création de </w:t>
      </w:r>
      <w:r w:rsidR="00697350" w:rsidRPr="0035433B">
        <w:t>Formateur</w:t>
      </w:r>
      <w:r w:rsidRPr="0035433B">
        <w:t> :</w:t>
      </w:r>
    </w:p>
    <w:p w14:paraId="2385ED63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63F0BBFD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568CEA0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org.springframework.data.annotation.Id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40CB9150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org.springframework.data.mongodb.core.index.Indexed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5C9284F3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org.springframework.data.mongodb.core.mapping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.*;</w:t>
      </w:r>
    </w:p>
    <w:p w14:paraId="247272B7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lastRenderedPageBreak/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.*;</w:t>
      </w:r>
    </w:p>
    <w:p w14:paraId="55A7AA06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C329654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646464"/>
          <w:sz w:val="18"/>
          <w:szCs w:val="18"/>
        </w:rPr>
        <w:t>@NoArgsConstructor</w:t>
      </w:r>
    </w:p>
    <w:p w14:paraId="5BBDC871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646464"/>
          <w:sz w:val="18"/>
          <w:szCs w:val="18"/>
        </w:rPr>
        <w:t>@AllArgsConstructor</w:t>
      </w:r>
    </w:p>
    <w:p w14:paraId="1ABF6C2C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646464"/>
          <w:sz w:val="18"/>
          <w:szCs w:val="18"/>
        </w:rPr>
        <w:t>@Data</w:t>
      </w:r>
    </w:p>
    <w:p w14:paraId="3CA594A6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646464"/>
          <w:sz w:val="18"/>
          <w:szCs w:val="18"/>
        </w:rPr>
        <w:t>@Builder</w:t>
      </w:r>
    </w:p>
    <w:p w14:paraId="374474C7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40D347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646464"/>
          <w:sz w:val="18"/>
          <w:szCs w:val="18"/>
        </w:rPr>
        <w:t>@Document</w:t>
      </w:r>
      <w:r w:rsidRPr="0035433B">
        <w:rPr>
          <w:rFonts w:ascii="Consolas" w:hAnsi="Consolas"/>
          <w:color w:val="000000"/>
          <w:sz w:val="18"/>
          <w:szCs w:val="18"/>
        </w:rPr>
        <w:t>(collection=</w:t>
      </w:r>
      <w:r w:rsidRPr="0035433B">
        <w:rPr>
          <w:rFonts w:ascii="Consolas" w:hAnsi="Consolas"/>
          <w:color w:val="2A00FF"/>
          <w:sz w:val="18"/>
          <w:szCs w:val="18"/>
        </w:rPr>
        <w:t>"trainers"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49F63497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r w:rsidRPr="0035433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5433B">
        <w:rPr>
          <w:rFonts w:ascii="Consolas" w:hAnsi="Consolas"/>
          <w:color w:val="000000"/>
          <w:sz w:val="18"/>
          <w:szCs w:val="18"/>
        </w:rPr>
        <w:t xml:space="preserve"> Formateur {</w:t>
      </w:r>
    </w:p>
    <w:p w14:paraId="054C70FB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646464"/>
          <w:sz w:val="18"/>
          <w:szCs w:val="18"/>
        </w:rPr>
        <w:t>@Id</w:t>
      </w:r>
    </w:p>
    <w:p w14:paraId="609704C7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String </w:t>
      </w:r>
      <w:r w:rsidRPr="0035433B">
        <w:rPr>
          <w:rFonts w:ascii="Consolas" w:hAnsi="Consolas"/>
          <w:color w:val="0000C0"/>
          <w:sz w:val="18"/>
          <w:szCs w:val="18"/>
        </w:rPr>
        <w:t>email</w:t>
      </w:r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1C9F3DF5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</w:p>
    <w:p w14:paraId="2418968E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35433B">
        <w:rPr>
          <w:rFonts w:ascii="Consolas" w:hAnsi="Consolas"/>
          <w:color w:val="646464"/>
          <w:sz w:val="18"/>
          <w:szCs w:val="18"/>
        </w:rPr>
        <w:t>Field</w:t>
      </w:r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name = </w:t>
      </w:r>
      <w:r w:rsidRPr="0035433B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35433B">
        <w:rPr>
          <w:rFonts w:ascii="Consolas" w:hAnsi="Consolas"/>
          <w:color w:val="2A00FF"/>
          <w:sz w:val="18"/>
          <w:szCs w:val="18"/>
        </w:rPr>
        <w:t>last_name</w:t>
      </w:r>
      <w:proofErr w:type="spellEnd"/>
      <w:r w:rsidRPr="0035433B">
        <w:rPr>
          <w:rFonts w:ascii="Consolas" w:hAnsi="Consolas"/>
          <w:color w:val="2A00FF"/>
          <w:sz w:val="18"/>
          <w:szCs w:val="18"/>
        </w:rPr>
        <w:t>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5E54820D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35433B">
        <w:rPr>
          <w:rFonts w:ascii="Consolas" w:hAnsi="Consolas"/>
          <w:color w:val="646464"/>
          <w:sz w:val="18"/>
          <w:szCs w:val="18"/>
        </w:rPr>
        <w:t>Indexed</w:t>
      </w:r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unique = </w:t>
      </w:r>
      <w:proofErr w:type="spell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6B0E1CF7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String </w:t>
      </w:r>
      <w:r w:rsidRPr="0035433B">
        <w:rPr>
          <w:rFonts w:ascii="Consolas" w:hAnsi="Consolas"/>
          <w:color w:val="0000C0"/>
          <w:sz w:val="18"/>
          <w:szCs w:val="18"/>
        </w:rPr>
        <w:t>nom</w:t>
      </w:r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177A0D52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05DB152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35433B">
        <w:rPr>
          <w:rFonts w:ascii="Consolas" w:hAnsi="Consolas"/>
          <w:color w:val="646464"/>
          <w:sz w:val="18"/>
          <w:szCs w:val="18"/>
        </w:rPr>
        <w:t>Field</w:t>
      </w:r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name = </w:t>
      </w:r>
      <w:r w:rsidRPr="0035433B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35433B">
        <w:rPr>
          <w:rFonts w:ascii="Consolas" w:hAnsi="Consolas"/>
          <w:color w:val="2A00FF"/>
          <w:sz w:val="18"/>
          <w:szCs w:val="18"/>
        </w:rPr>
        <w:t>first_name</w:t>
      </w:r>
      <w:proofErr w:type="spellEnd"/>
      <w:r w:rsidRPr="0035433B">
        <w:rPr>
          <w:rFonts w:ascii="Consolas" w:hAnsi="Consolas"/>
          <w:color w:val="2A00FF"/>
          <w:sz w:val="18"/>
          <w:szCs w:val="18"/>
        </w:rPr>
        <w:t>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656868E9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35433B">
        <w:rPr>
          <w:rFonts w:ascii="Consolas" w:hAnsi="Consolas"/>
          <w:color w:val="646464"/>
          <w:sz w:val="18"/>
          <w:szCs w:val="18"/>
        </w:rPr>
        <w:t>Indexed</w:t>
      </w:r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unique = </w:t>
      </w:r>
      <w:proofErr w:type="spell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718D8F7A" w14:textId="77777777" w:rsidR="001975F7" w:rsidRPr="0035433B" w:rsidRDefault="001975F7" w:rsidP="001975F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35433B">
        <w:rPr>
          <w:rFonts w:ascii="Consolas" w:hAnsi="Consolas"/>
          <w:color w:val="0000C0"/>
          <w:sz w:val="18"/>
          <w:szCs w:val="18"/>
        </w:rPr>
        <w:t>prenom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5E2FF7FF" w14:textId="5B79200E" w:rsidR="001975F7" w:rsidRPr="0035433B" w:rsidRDefault="001975F7" w:rsidP="00916D3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>}</w:t>
      </w:r>
    </w:p>
    <w:p w14:paraId="7F796BDC" w14:textId="7FEE5DDC" w:rsidR="0039223D" w:rsidRPr="0035433B" w:rsidRDefault="0039223D" w:rsidP="004C2242">
      <w:pPr>
        <w:pStyle w:val="TPnormalpuce1"/>
      </w:pPr>
      <w:r w:rsidRPr="0035433B">
        <w:t>@Document et précision du nom de la collection</w:t>
      </w:r>
    </w:p>
    <w:p w14:paraId="0E4CB5ED" w14:textId="468F388E" w:rsidR="0039223D" w:rsidRPr="0035433B" w:rsidRDefault="0039223D" w:rsidP="004C2242">
      <w:pPr>
        <w:pStyle w:val="TPnormalpuce1"/>
      </w:pPr>
      <w:r w:rsidRPr="0035433B">
        <w:t xml:space="preserve">@Id sur </w:t>
      </w:r>
      <w:proofErr w:type="spellStart"/>
      <w:r w:rsidRPr="0035433B">
        <w:t>reference</w:t>
      </w:r>
      <w:proofErr w:type="spellEnd"/>
      <w:r w:rsidRPr="0035433B">
        <w:t xml:space="preserve"> pour qu’il soit l’identifiant du Document</w:t>
      </w:r>
    </w:p>
    <w:p w14:paraId="62FBB76C" w14:textId="705C65E3" w:rsidR="00EF6BC7" w:rsidRPr="0035433B" w:rsidRDefault="00EF6BC7" w:rsidP="004C2242">
      <w:pPr>
        <w:pStyle w:val="TPnormalpuce1"/>
      </w:pPr>
      <w:r w:rsidRPr="0035433B">
        <w:t>@Field pour préciser le nom des champs en base</w:t>
      </w:r>
    </w:p>
    <w:p w14:paraId="1EA648A2" w14:textId="15904FB3" w:rsidR="004C2242" w:rsidRPr="0035433B" w:rsidRDefault="00A948D5" w:rsidP="004C2242">
      <w:pPr>
        <w:pStyle w:val="TPnormalpuce1"/>
      </w:pPr>
      <w:r w:rsidRPr="0035433B">
        <w:t xml:space="preserve">Ajout de l’annotation </w:t>
      </w:r>
      <w:r w:rsidR="004C2242" w:rsidRPr="0035433B">
        <w:t>@</w:t>
      </w:r>
      <w:r w:rsidRPr="0035433B">
        <w:t xml:space="preserve">Indexed sur </w:t>
      </w:r>
      <w:r w:rsidR="00EF6047" w:rsidRPr="0035433B">
        <w:t>l</w:t>
      </w:r>
      <w:r w:rsidRPr="0035433B">
        <w:t xml:space="preserve">es </w:t>
      </w:r>
      <w:r w:rsidR="0014169D" w:rsidRPr="0035433B">
        <w:t>2</w:t>
      </w:r>
      <w:r w:rsidRPr="0035433B">
        <w:t xml:space="preserve"> attributs</w:t>
      </w:r>
      <w:r w:rsidR="004C2242" w:rsidRPr="0035433B">
        <w:t xml:space="preserve"> </w:t>
      </w:r>
    </w:p>
    <w:p w14:paraId="54C33D96" w14:textId="6269BEC7" w:rsidR="004C2242" w:rsidRPr="0035433B" w:rsidRDefault="00A948D5" w:rsidP="000E37AB">
      <w:pPr>
        <w:pStyle w:val="TPnormalpuce1"/>
        <w:numPr>
          <w:ilvl w:val="1"/>
          <w:numId w:val="1"/>
        </w:numPr>
      </w:pPr>
      <w:r w:rsidRPr="0035433B">
        <w:t xml:space="preserve">Et ajout du paramètre unique = </w:t>
      </w:r>
      <w:proofErr w:type="spellStart"/>
      <w:r w:rsidRPr="0035433B">
        <w:t>true</w:t>
      </w:r>
      <w:proofErr w:type="spellEnd"/>
    </w:p>
    <w:p w14:paraId="7D649A93" w14:textId="77777777" w:rsidR="001A6AE4" w:rsidRPr="0035433B" w:rsidRDefault="001A6AE4" w:rsidP="00CD4320">
      <w:pPr>
        <w:rPr>
          <w:lang w:val="fr-FR"/>
        </w:rPr>
      </w:pPr>
    </w:p>
    <w:p w14:paraId="00179219" w14:textId="785BBED2" w:rsidR="00D539B6" w:rsidRPr="0035433B" w:rsidRDefault="00D539B6" w:rsidP="00D539B6">
      <w:pPr>
        <w:pStyle w:val="Titre1"/>
      </w:pPr>
      <w:r w:rsidRPr="0035433B">
        <w:t xml:space="preserve">Création de </w:t>
      </w:r>
      <w:proofErr w:type="spellStart"/>
      <w:r w:rsidR="002A764C" w:rsidRPr="0035433B">
        <w:t>Formateur</w:t>
      </w:r>
      <w:r w:rsidRPr="0035433B">
        <w:t>Repository</w:t>
      </w:r>
      <w:proofErr w:type="spellEnd"/>
    </w:p>
    <w:p w14:paraId="2CA8B9B8" w14:textId="77777777" w:rsidR="00D539B6" w:rsidRPr="0035433B" w:rsidRDefault="00D539B6" w:rsidP="00D539B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fr.eni.demo.dal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5FE9A44E" w14:textId="77777777" w:rsidR="00D539B6" w:rsidRPr="0035433B" w:rsidRDefault="00D539B6" w:rsidP="00D539B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15123B9" w14:textId="77777777" w:rsidR="00D539B6" w:rsidRPr="0035433B" w:rsidRDefault="00D539B6" w:rsidP="00D539B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org.springframework.data.mongodb.repository.MongoRepository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40D42C73" w14:textId="77777777" w:rsidR="00D539B6" w:rsidRPr="0035433B" w:rsidRDefault="00D539B6" w:rsidP="00D539B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6BA131E" w14:textId="64385C01" w:rsidR="00D539B6" w:rsidRPr="0035433B" w:rsidRDefault="00D539B6" w:rsidP="00D539B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fr.eni.demo.bo.</w:t>
      </w:r>
      <w:r w:rsidR="00E10FF7" w:rsidRPr="0035433B">
        <w:rPr>
          <w:rFonts w:ascii="Consolas" w:hAnsi="Consolas"/>
          <w:color w:val="000000"/>
          <w:sz w:val="18"/>
          <w:szCs w:val="18"/>
        </w:rPr>
        <w:t>Formateur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4B7C297C" w14:textId="77777777" w:rsidR="00D539B6" w:rsidRPr="0035433B" w:rsidRDefault="00D539B6" w:rsidP="00D539B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504DBD" w14:textId="7E5A2B34" w:rsidR="00D539B6" w:rsidRPr="0035433B" w:rsidRDefault="00D539B6" w:rsidP="00D539B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r w:rsidRPr="0035433B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E10FF7" w:rsidRPr="0035433B">
        <w:rPr>
          <w:rFonts w:ascii="Consolas" w:hAnsi="Consolas"/>
          <w:color w:val="000000"/>
          <w:sz w:val="18"/>
          <w:szCs w:val="18"/>
        </w:rPr>
        <w:t>Formateur</w:t>
      </w:r>
      <w:r w:rsidRPr="0035433B">
        <w:rPr>
          <w:rFonts w:ascii="Consolas" w:hAnsi="Consolas"/>
          <w:color w:val="000000"/>
          <w:sz w:val="18"/>
          <w:szCs w:val="18"/>
        </w:rPr>
        <w:t>Repository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MongoRepository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&lt;</w:t>
      </w:r>
      <w:r w:rsidR="00E10FF7" w:rsidRPr="0035433B">
        <w:rPr>
          <w:rFonts w:ascii="Consolas" w:hAnsi="Consolas"/>
          <w:color w:val="000000"/>
          <w:sz w:val="18"/>
          <w:szCs w:val="18"/>
        </w:rPr>
        <w:t>Formateur</w:t>
      </w:r>
      <w:r w:rsidRPr="0035433B">
        <w:rPr>
          <w:rFonts w:ascii="Consolas" w:hAnsi="Consolas"/>
          <w:color w:val="000000"/>
          <w:sz w:val="18"/>
          <w:szCs w:val="18"/>
        </w:rPr>
        <w:t>, String&gt; {</w:t>
      </w:r>
    </w:p>
    <w:p w14:paraId="24C347BE" w14:textId="77777777" w:rsidR="00D539B6" w:rsidRPr="0035433B" w:rsidRDefault="00D539B6" w:rsidP="00D539B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2A41611" w14:textId="77777777" w:rsidR="00D539B6" w:rsidRPr="0035433B" w:rsidRDefault="00D539B6" w:rsidP="00D539B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>}</w:t>
      </w:r>
    </w:p>
    <w:p w14:paraId="3B28B21B" w14:textId="09813708" w:rsidR="00C84579" w:rsidRPr="0035433B" w:rsidRDefault="00C84579" w:rsidP="00C33EA5">
      <w:pPr>
        <w:rPr>
          <w:lang w:val="fr-FR"/>
        </w:rPr>
      </w:pPr>
    </w:p>
    <w:p w14:paraId="0466229A" w14:textId="3D35E166" w:rsidR="00411F03" w:rsidRPr="0035433B" w:rsidRDefault="00411F03" w:rsidP="00411F03">
      <w:pPr>
        <w:pStyle w:val="Titre1"/>
      </w:pPr>
      <w:r w:rsidRPr="0035433B">
        <w:t xml:space="preserve">Création </w:t>
      </w:r>
      <w:r w:rsidR="00C13513" w:rsidRPr="0035433B">
        <w:t>de tests</w:t>
      </w:r>
      <w:r w:rsidRPr="0035433B">
        <w:t xml:space="preserve"> pour valider </w:t>
      </w:r>
      <w:r w:rsidR="00A60BC2" w:rsidRPr="0035433B">
        <w:t>l’unicité des 2 index</w:t>
      </w:r>
    </w:p>
    <w:p w14:paraId="4A4FF984" w14:textId="58B590A7" w:rsidR="00411F03" w:rsidRPr="0035433B" w:rsidRDefault="00C13513" w:rsidP="00C13513">
      <w:pPr>
        <w:pStyle w:val="TPnormalpuce1"/>
      </w:pPr>
      <w:r w:rsidRPr="0035433B">
        <w:t xml:space="preserve">Création d’une nouvelle classe de tests : </w:t>
      </w:r>
      <w:proofErr w:type="spellStart"/>
      <w:r w:rsidRPr="0035433B">
        <w:t>TestIndex</w:t>
      </w:r>
      <w:proofErr w:type="spellEnd"/>
    </w:p>
    <w:p w14:paraId="0F0E47CA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31E4BD31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F3ACC1B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35433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7DB4F056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org.junit.jupiter.api.Assertions.</w:t>
      </w:r>
      <w:r w:rsidRPr="0035433B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21750CDA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27AD98B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org.junit.jupiter.api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.*;</w:t>
      </w:r>
    </w:p>
    <w:p w14:paraId="5DF874DF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1FA884E0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org.springframework.boot.test.context.SpringBootTest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1EFE5480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org.springframework.dao.DuplicateKeyException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1DFC8526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8CC3B0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fr.eni.demo.dal.FormateurRepository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</w:p>
    <w:p w14:paraId="623C42AD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3CD6DDE9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0BFF2D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646464"/>
          <w:sz w:val="18"/>
          <w:szCs w:val="18"/>
        </w:rPr>
        <w:t>@Slf4j</w:t>
      </w:r>
    </w:p>
    <w:p w14:paraId="5949186B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646464"/>
          <w:sz w:val="18"/>
          <w:szCs w:val="18"/>
        </w:rPr>
        <w:t>@SpringBootTest</w:t>
      </w:r>
    </w:p>
    <w:p w14:paraId="643AAE1D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35433B">
        <w:rPr>
          <w:rFonts w:ascii="Consolas" w:hAnsi="Consolas"/>
          <w:color w:val="646464"/>
          <w:sz w:val="18"/>
          <w:szCs w:val="18"/>
        </w:rPr>
        <w:t>TestMethodOrder</w:t>
      </w:r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>MethodOrderer.MethodName.</w:t>
      </w:r>
      <w:r w:rsidRPr="0035433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3A36884B" w14:textId="487B3EBE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TestIndex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59178574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6795AB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35433B">
        <w:rPr>
          <w:rFonts w:ascii="Consolas" w:hAnsi="Consolas"/>
          <w:color w:val="646464"/>
          <w:sz w:val="18"/>
          <w:szCs w:val="18"/>
        </w:rPr>
        <w:t>@Autowired</w:t>
      </w:r>
    </w:p>
    <w:p w14:paraId="7EE5BBDA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FormateurRepository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5433B">
        <w:rPr>
          <w:rFonts w:ascii="Consolas" w:hAnsi="Consolas"/>
          <w:color w:val="0000C0"/>
          <w:sz w:val="18"/>
          <w:szCs w:val="18"/>
        </w:rPr>
        <w:t>formateurRepository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4E64886A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</w:p>
    <w:p w14:paraId="01D22BD8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646464"/>
          <w:sz w:val="18"/>
          <w:szCs w:val="18"/>
        </w:rPr>
        <w:t>@Test</w:t>
      </w:r>
    </w:p>
    <w:p w14:paraId="76E8AF11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test01_formateur_OK() {</w:t>
      </w:r>
    </w:p>
    <w:p w14:paraId="579128D2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35433B">
        <w:rPr>
          <w:rFonts w:ascii="Consolas" w:hAnsi="Consolas"/>
          <w:color w:val="6A3E3E"/>
          <w:sz w:val="18"/>
          <w:szCs w:val="18"/>
        </w:rPr>
        <w:t>formateur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 = Formateur</w:t>
      </w:r>
    </w:p>
    <w:p w14:paraId="76D7E49D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433B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>()</w:t>
      </w:r>
    </w:p>
    <w:p w14:paraId="536A638E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2A00FF"/>
          <w:sz w:val="18"/>
          <w:szCs w:val="18"/>
        </w:rPr>
        <w:t>"abaille@campus-eni.fr"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337A16A1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2A00FF"/>
          <w:sz w:val="18"/>
          <w:szCs w:val="18"/>
        </w:rPr>
        <w:t>"BAILLE"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6DC2E25F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2A00FF"/>
          <w:sz w:val="18"/>
          <w:szCs w:val="18"/>
        </w:rPr>
        <w:t>"Anne-Lise"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68734614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>();</w:t>
      </w:r>
    </w:p>
    <w:p w14:paraId="295458F0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</w:p>
    <w:p w14:paraId="23E4C9B4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35433B">
        <w:rPr>
          <w:rFonts w:ascii="Consolas" w:hAnsi="Consolas"/>
          <w:color w:val="6A3E3E"/>
          <w:sz w:val="18"/>
          <w:szCs w:val="18"/>
        </w:rPr>
        <w:t>formateurDB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5433B">
        <w:rPr>
          <w:rFonts w:ascii="Consolas" w:hAnsi="Consolas"/>
          <w:color w:val="0000C0"/>
          <w:sz w:val="18"/>
          <w:szCs w:val="18"/>
        </w:rPr>
        <w:t>formateurRepository</w:t>
      </w:r>
      <w:r w:rsidRPr="0035433B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6A3E3E"/>
          <w:sz w:val="18"/>
          <w:szCs w:val="18"/>
        </w:rPr>
        <w:t>formateur</w:t>
      </w:r>
      <w:r w:rsidRPr="0035433B">
        <w:rPr>
          <w:rFonts w:ascii="Consolas" w:hAnsi="Consolas"/>
          <w:color w:val="000000"/>
          <w:sz w:val="18"/>
          <w:szCs w:val="18"/>
        </w:rPr>
        <w:t>);</w:t>
      </w:r>
    </w:p>
    <w:p w14:paraId="1B1AC20E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</w:p>
    <w:p w14:paraId="6C934762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3F7F5F"/>
          <w:sz w:val="18"/>
          <w:szCs w:val="18"/>
        </w:rPr>
        <w:t>// Vérifier que l'identifiant n'est pas nul</w:t>
      </w:r>
    </w:p>
    <w:p w14:paraId="6926728F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35433B">
        <w:rPr>
          <w:rFonts w:ascii="Consolas" w:hAnsi="Consolas"/>
          <w:color w:val="6A3E3E"/>
          <w:sz w:val="18"/>
          <w:szCs w:val="18"/>
        </w:rPr>
        <w:t>formateurDB</w:t>
      </w:r>
      <w:r w:rsidRPr="0035433B">
        <w:rPr>
          <w:rFonts w:ascii="Consolas" w:hAnsi="Consolas"/>
          <w:color w:val="000000"/>
          <w:sz w:val="18"/>
          <w:szCs w:val="18"/>
        </w:rPr>
        <w:t>.getEmail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();</w:t>
      </w:r>
    </w:p>
    <w:p w14:paraId="0305D0D0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35433B">
        <w:rPr>
          <w:rFonts w:ascii="Consolas" w:hAnsi="Consolas"/>
          <w:color w:val="6A3E3E"/>
          <w:sz w:val="18"/>
          <w:szCs w:val="18"/>
        </w:rPr>
        <w:t>formateurDB</w:t>
      </w:r>
      <w:r w:rsidRPr="0035433B">
        <w:rPr>
          <w:rFonts w:ascii="Consolas" w:hAnsi="Consolas"/>
          <w:color w:val="000000"/>
          <w:sz w:val="18"/>
          <w:szCs w:val="18"/>
        </w:rPr>
        <w:t>.getEmail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isNotBlank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();</w:t>
      </w:r>
    </w:p>
    <w:p w14:paraId="11286E84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35433B">
        <w:rPr>
          <w:rFonts w:ascii="Consolas" w:hAnsi="Consolas"/>
          <w:color w:val="6A3E3E"/>
          <w:sz w:val="18"/>
          <w:szCs w:val="18"/>
        </w:rPr>
        <w:t>formateurDB</w:t>
      </w:r>
      <w:r w:rsidRPr="0035433B">
        <w:rPr>
          <w:rFonts w:ascii="Consolas" w:hAnsi="Consolas"/>
          <w:color w:val="000000"/>
          <w:sz w:val="18"/>
          <w:szCs w:val="18"/>
        </w:rPr>
        <w:t>.getEmail()).isEqualTo(</w:t>
      </w:r>
      <w:r w:rsidRPr="0035433B">
        <w:rPr>
          <w:rFonts w:ascii="Consolas" w:hAnsi="Consolas"/>
          <w:color w:val="6A3E3E"/>
          <w:sz w:val="18"/>
          <w:szCs w:val="18"/>
        </w:rPr>
        <w:t>formateur</w:t>
      </w:r>
      <w:r w:rsidRPr="0035433B">
        <w:rPr>
          <w:rFonts w:ascii="Consolas" w:hAnsi="Consolas"/>
          <w:color w:val="000000"/>
          <w:sz w:val="18"/>
          <w:szCs w:val="18"/>
        </w:rPr>
        <w:t>.getEmail());</w:t>
      </w:r>
    </w:p>
    <w:p w14:paraId="57248536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</w:p>
    <w:p w14:paraId="2F174F7F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3F7F5F"/>
          <w:sz w:val="18"/>
          <w:szCs w:val="18"/>
        </w:rPr>
        <w:t>// Vérifier que tous les attributs ne sont pas nuls</w:t>
      </w:r>
    </w:p>
    <w:p w14:paraId="2C517DAD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35433B">
        <w:rPr>
          <w:rFonts w:ascii="Consolas" w:hAnsi="Consolas"/>
          <w:color w:val="6A3E3E"/>
          <w:sz w:val="18"/>
          <w:szCs w:val="18"/>
        </w:rPr>
        <w:t>formateurDB</w:t>
      </w:r>
      <w:r w:rsidRPr="0035433B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();</w:t>
      </w:r>
    </w:p>
    <w:p w14:paraId="4D4F14B6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35433B">
        <w:rPr>
          <w:rFonts w:ascii="Consolas" w:hAnsi="Consolas"/>
          <w:color w:val="6A3E3E"/>
          <w:sz w:val="18"/>
          <w:szCs w:val="18"/>
        </w:rPr>
        <w:t>formateurDB</w:t>
      </w:r>
      <w:r w:rsidRPr="0035433B">
        <w:rPr>
          <w:rFonts w:ascii="Consolas" w:hAnsi="Consolas"/>
          <w:color w:val="000000"/>
          <w:sz w:val="18"/>
          <w:szCs w:val="18"/>
        </w:rPr>
        <w:t>.getPrenom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();</w:t>
      </w:r>
    </w:p>
    <w:p w14:paraId="6DDA732A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81056C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5433B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35433B">
        <w:rPr>
          <w:rFonts w:ascii="Consolas" w:hAnsi="Consolas"/>
          <w:color w:val="6A3E3E"/>
          <w:sz w:val="18"/>
          <w:szCs w:val="18"/>
        </w:rPr>
        <w:t>formateurDB</w:t>
      </w:r>
      <w:r w:rsidRPr="0035433B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());</w:t>
      </w:r>
    </w:p>
    <w:p w14:paraId="20B9E11E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  <w:t>}</w:t>
      </w:r>
    </w:p>
    <w:p w14:paraId="15FE107F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ECB8E62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646464"/>
          <w:sz w:val="18"/>
          <w:szCs w:val="18"/>
        </w:rPr>
        <w:t>@Test</w:t>
      </w:r>
    </w:p>
    <w:p w14:paraId="722232EB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test02_unicite_nom() {</w:t>
      </w:r>
    </w:p>
    <w:p w14:paraId="2508621A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35433B">
        <w:rPr>
          <w:rFonts w:ascii="Consolas" w:hAnsi="Consolas"/>
          <w:color w:val="6A3E3E"/>
          <w:sz w:val="18"/>
          <w:szCs w:val="18"/>
        </w:rPr>
        <w:t>formateur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 = Formateur</w:t>
      </w:r>
    </w:p>
    <w:p w14:paraId="4DA83551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433B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>()</w:t>
      </w:r>
    </w:p>
    <w:p w14:paraId="49125544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2A00FF"/>
          <w:sz w:val="18"/>
          <w:szCs w:val="18"/>
        </w:rPr>
        <w:t>"mbaille@campus-eni.fr"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5F5E00AC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2A00FF"/>
          <w:sz w:val="18"/>
          <w:szCs w:val="18"/>
        </w:rPr>
        <w:t>"BAILLE"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344CA0B3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2A00FF"/>
          <w:sz w:val="18"/>
          <w:szCs w:val="18"/>
        </w:rPr>
        <w:t>"Marcel"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7ABDC12D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>();</w:t>
      </w:r>
    </w:p>
    <w:p w14:paraId="5CA8C67E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1D3C662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35433B">
        <w:rPr>
          <w:rFonts w:ascii="Consolas" w:hAnsi="Consolas"/>
          <w:color w:val="000000"/>
          <w:sz w:val="18"/>
          <w:szCs w:val="18"/>
        </w:rPr>
        <w:t>DuplicateKeyException.</w:t>
      </w:r>
      <w:r w:rsidRPr="0035433B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, () -&gt; </w:t>
      </w:r>
      <w:proofErr w:type="spellStart"/>
      <w:r w:rsidRPr="0035433B">
        <w:rPr>
          <w:rFonts w:ascii="Consolas" w:hAnsi="Consolas"/>
          <w:color w:val="0000C0"/>
          <w:sz w:val="18"/>
          <w:szCs w:val="18"/>
        </w:rPr>
        <w:t>formateurRepository</w:t>
      </w:r>
      <w:r w:rsidRPr="0035433B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6A3E3E"/>
          <w:sz w:val="18"/>
          <w:szCs w:val="18"/>
        </w:rPr>
        <w:t>formateur</w:t>
      </w:r>
      <w:r w:rsidRPr="0035433B">
        <w:rPr>
          <w:rFonts w:ascii="Consolas" w:hAnsi="Consolas"/>
          <w:color w:val="000000"/>
          <w:sz w:val="18"/>
          <w:szCs w:val="18"/>
        </w:rPr>
        <w:t>));</w:t>
      </w:r>
    </w:p>
    <w:p w14:paraId="446E8C0C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  <w:t>}</w:t>
      </w:r>
    </w:p>
    <w:p w14:paraId="5FFF7828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B18187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646464"/>
          <w:sz w:val="18"/>
          <w:szCs w:val="18"/>
        </w:rPr>
        <w:t>@Test</w:t>
      </w:r>
    </w:p>
    <w:p w14:paraId="42C30091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test03_unicite_prenom() {</w:t>
      </w:r>
    </w:p>
    <w:p w14:paraId="4DF9A36D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35433B">
        <w:rPr>
          <w:rFonts w:ascii="Consolas" w:hAnsi="Consolas"/>
          <w:color w:val="6A3E3E"/>
          <w:sz w:val="18"/>
          <w:szCs w:val="18"/>
        </w:rPr>
        <w:t>formateur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 = Formateur</w:t>
      </w:r>
    </w:p>
    <w:p w14:paraId="7CFF63E3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433B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>()</w:t>
      </w:r>
    </w:p>
    <w:p w14:paraId="6CA7ECC1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2A00FF"/>
          <w:sz w:val="18"/>
          <w:szCs w:val="18"/>
        </w:rPr>
        <w:t>"atoto@campus-eni.fr"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01329A88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2A00FF"/>
          <w:sz w:val="18"/>
          <w:szCs w:val="18"/>
        </w:rPr>
        <w:t>"TOTO"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0D5F14F9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2A00FF"/>
          <w:sz w:val="18"/>
          <w:szCs w:val="18"/>
        </w:rPr>
        <w:t>"Anne-Lise"</w:t>
      </w:r>
      <w:r w:rsidRPr="0035433B">
        <w:rPr>
          <w:rFonts w:ascii="Consolas" w:hAnsi="Consolas"/>
          <w:color w:val="000000"/>
          <w:sz w:val="18"/>
          <w:szCs w:val="18"/>
        </w:rPr>
        <w:t>)</w:t>
      </w:r>
    </w:p>
    <w:p w14:paraId="13B44577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433B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35433B">
        <w:rPr>
          <w:rFonts w:ascii="Consolas" w:hAnsi="Consolas"/>
          <w:color w:val="000000"/>
          <w:sz w:val="18"/>
          <w:szCs w:val="18"/>
        </w:rPr>
        <w:t>();</w:t>
      </w:r>
    </w:p>
    <w:p w14:paraId="05D99D45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8731049" w14:textId="77777777" w:rsidR="009B2E2C" w:rsidRPr="0035433B" w:rsidRDefault="009B2E2C" w:rsidP="009B2E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</w:r>
      <w:r w:rsidRPr="0035433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433B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35433B">
        <w:rPr>
          <w:rFonts w:ascii="Consolas" w:hAnsi="Consolas"/>
          <w:color w:val="000000"/>
          <w:sz w:val="18"/>
          <w:szCs w:val="18"/>
        </w:rPr>
        <w:t>DuplicateKeyException.</w:t>
      </w:r>
      <w:r w:rsidRPr="0035433B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 xml:space="preserve">, () -&gt; </w:t>
      </w:r>
      <w:proofErr w:type="spellStart"/>
      <w:r w:rsidRPr="0035433B">
        <w:rPr>
          <w:rFonts w:ascii="Consolas" w:hAnsi="Consolas"/>
          <w:color w:val="0000C0"/>
          <w:sz w:val="18"/>
          <w:szCs w:val="18"/>
        </w:rPr>
        <w:t>formateurRepository</w:t>
      </w:r>
      <w:r w:rsidRPr="0035433B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35433B">
        <w:rPr>
          <w:rFonts w:ascii="Consolas" w:hAnsi="Consolas"/>
          <w:color w:val="000000"/>
          <w:sz w:val="18"/>
          <w:szCs w:val="18"/>
        </w:rPr>
        <w:t>(</w:t>
      </w:r>
      <w:r w:rsidRPr="0035433B">
        <w:rPr>
          <w:rFonts w:ascii="Consolas" w:hAnsi="Consolas"/>
          <w:color w:val="6A3E3E"/>
          <w:sz w:val="18"/>
          <w:szCs w:val="18"/>
        </w:rPr>
        <w:t>formateur</w:t>
      </w:r>
      <w:r w:rsidRPr="0035433B">
        <w:rPr>
          <w:rFonts w:ascii="Consolas" w:hAnsi="Consolas"/>
          <w:color w:val="000000"/>
          <w:sz w:val="18"/>
          <w:szCs w:val="18"/>
        </w:rPr>
        <w:t>));</w:t>
      </w:r>
    </w:p>
    <w:p w14:paraId="414482CB" w14:textId="77777777" w:rsidR="009B2E2C" w:rsidRPr="006A1E3A" w:rsidRDefault="009B2E2C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ab/>
        <w:t>}</w:t>
      </w:r>
    </w:p>
    <w:p w14:paraId="323BE28D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22B711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646464"/>
          <w:sz w:val="18"/>
          <w:szCs w:val="18"/>
        </w:rPr>
        <w:t>@Test</w:t>
      </w:r>
    </w:p>
    <w:p w14:paraId="4ED5BCAD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A1E3A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6A1E3A">
        <w:rPr>
          <w:rFonts w:ascii="Consolas" w:hAnsi="Consolas"/>
          <w:color w:val="000000"/>
          <w:sz w:val="18"/>
          <w:szCs w:val="18"/>
        </w:rPr>
        <w:t xml:space="preserve"> test04_non_nul_KO() {</w:t>
      </w:r>
    </w:p>
    <w:p w14:paraId="78B406D9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A1E3A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6A1E3A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6A1E3A">
        <w:rPr>
          <w:rFonts w:ascii="Consolas" w:hAnsi="Consolas"/>
          <w:color w:val="6A3E3E"/>
          <w:sz w:val="18"/>
          <w:szCs w:val="18"/>
        </w:rPr>
        <w:t>formateur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 xml:space="preserve"> = Formateur</w:t>
      </w:r>
    </w:p>
    <w:p w14:paraId="2D779E6E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A1E3A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6A1E3A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6A1E3A">
        <w:rPr>
          <w:rFonts w:ascii="Consolas" w:hAnsi="Consolas"/>
          <w:color w:val="000000"/>
          <w:sz w:val="18"/>
          <w:szCs w:val="18"/>
        </w:rPr>
        <w:t>()</w:t>
      </w:r>
    </w:p>
    <w:p w14:paraId="6105B581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A1E3A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6A1E3A">
        <w:rPr>
          <w:rFonts w:ascii="Consolas" w:hAnsi="Consolas"/>
          <w:color w:val="000000"/>
          <w:sz w:val="18"/>
          <w:szCs w:val="18"/>
        </w:rPr>
        <w:t>(</w:t>
      </w:r>
      <w:r w:rsidRPr="006A1E3A">
        <w:rPr>
          <w:rFonts w:ascii="Consolas" w:hAnsi="Consolas"/>
          <w:color w:val="2A00FF"/>
          <w:sz w:val="18"/>
          <w:szCs w:val="18"/>
        </w:rPr>
        <w:t>"asupprimer@campus-eni.fr"</w:t>
      </w:r>
      <w:r w:rsidRPr="006A1E3A">
        <w:rPr>
          <w:rFonts w:ascii="Consolas" w:hAnsi="Consolas"/>
          <w:color w:val="000000"/>
          <w:sz w:val="18"/>
          <w:szCs w:val="18"/>
        </w:rPr>
        <w:t>)</w:t>
      </w:r>
    </w:p>
    <w:p w14:paraId="33110402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A1E3A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6A1E3A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6A1E3A">
        <w:rPr>
          <w:rFonts w:ascii="Consolas" w:hAnsi="Consolas"/>
          <w:color w:val="000000"/>
          <w:sz w:val="18"/>
          <w:szCs w:val="18"/>
        </w:rPr>
        <w:t>();</w:t>
      </w:r>
    </w:p>
    <w:p w14:paraId="2ED39B04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6EEBD93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A1E3A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6A1E3A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6A1E3A">
        <w:rPr>
          <w:rFonts w:ascii="Consolas" w:hAnsi="Consolas"/>
          <w:color w:val="6A3E3E"/>
          <w:sz w:val="18"/>
          <w:szCs w:val="18"/>
        </w:rPr>
        <w:t>formateurDB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A1E3A">
        <w:rPr>
          <w:rFonts w:ascii="Consolas" w:hAnsi="Consolas"/>
          <w:color w:val="0000C0"/>
          <w:sz w:val="18"/>
          <w:szCs w:val="18"/>
        </w:rPr>
        <w:t>formateurRepository</w:t>
      </w:r>
      <w:r w:rsidRPr="006A1E3A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</w:t>
      </w:r>
      <w:r w:rsidRPr="006A1E3A">
        <w:rPr>
          <w:rFonts w:ascii="Consolas" w:hAnsi="Consolas"/>
          <w:color w:val="6A3E3E"/>
          <w:sz w:val="18"/>
          <w:szCs w:val="18"/>
        </w:rPr>
        <w:t>formateur</w:t>
      </w:r>
      <w:r w:rsidRPr="006A1E3A">
        <w:rPr>
          <w:rFonts w:ascii="Consolas" w:hAnsi="Consolas"/>
          <w:color w:val="000000"/>
          <w:sz w:val="18"/>
          <w:szCs w:val="18"/>
        </w:rPr>
        <w:t>);</w:t>
      </w:r>
    </w:p>
    <w:p w14:paraId="0FEB7112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</w:p>
    <w:p w14:paraId="565D69A6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3F7F5F"/>
          <w:sz w:val="18"/>
          <w:szCs w:val="18"/>
        </w:rPr>
        <w:t>// Vérifier que l'identifiant n'est pas nul</w:t>
      </w:r>
    </w:p>
    <w:p w14:paraId="58AAE24A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A1E3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6A1E3A">
        <w:rPr>
          <w:rFonts w:ascii="Consolas" w:hAnsi="Consolas"/>
          <w:color w:val="6A3E3E"/>
          <w:sz w:val="18"/>
          <w:szCs w:val="18"/>
        </w:rPr>
        <w:t>formateurDB</w:t>
      </w:r>
      <w:r w:rsidRPr="006A1E3A">
        <w:rPr>
          <w:rFonts w:ascii="Consolas" w:hAnsi="Consolas"/>
          <w:color w:val="000000"/>
          <w:sz w:val="18"/>
          <w:szCs w:val="18"/>
        </w:rPr>
        <w:t>.getEmail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A1E3A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();</w:t>
      </w:r>
    </w:p>
    <w:p w14:paraId="2EB81AAF" w14:textId="77777777" w:rsid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A1E3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6A1E3A">
        <w:rPr>
          <w:rFonts w:ascii="Consolas" w:hAnsi="Consolas"/>
          <w:color w:val="6A3E3E"/>
          <w:sz w:val="18"/>
          <w:szCs w:val="18"/>
        </w:rPr>
        <w:t>formateurDB</w:t>
      </w:r>
      <w:r w:rsidRPr="006A1E3A">
        <w:rPr>
          <w:rFonts w:ascii="Consolas" w:hAnsi="Consolas"/>
          <w:color w:val="000000"/>
          <w:sz w:val="18"/>
          <w:szCs w:val="18"/>
        </w:rPr>
        <w:t>.getEmail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A1E3A">
        <w:rPr>
          <w:rFonts w:ascii="Consolas" w:hAnsi="Consolas"/>
          <w:color w:val="000000"/>
          <w:sz w:val="18"/>
          <w:szCs w:val="18"/>
        </w:rPr>
        <w:t>isNotBlank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();</w:t>
      </w:r>
    </w:p>
    <w:p w14:paraId="1D8D0C91" w14:textId="77777777" w:rsidR="00AA599D" w:rsidRDefault="00AA599D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CA6613" w14:textId="77777777" w:rsidR="00AA599D" w:rsidRPr="006A1E3A" w:rsidRDefault="00AA599D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7E47155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DCA7D7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3F7F5F"/>
          <w:sz w:val="18"/>
          <w:szCs w:val="18"/>
        </w:rPr>
        <w:t xml:space="preserve">// Vérifier que les attributs nom et </w:t>
      </w:r>
      <w:proofErr w:type="spellStart"/>
      <w:r w:rsidRPr="006A1E3A">
        <w:rPr>
          <w:rFonts w:ascii="Consolas" w:hAnsi="Consolas"/>
          <w:color w:val="3F7F5F"/>
          <w:sz w:val="18"/>
          <w:szCs w:val="18"/>
        </w:rPr>
        <w:t>prenom</w:t>
      </w:r>
      <w:proofErr w:type="spellEnd"/>
      <w:r w:rsidRPr="006A1E3A">
        <w:rPr>
          <w:rFonts w:ascii="Consolas" w:hAnsi="Consolas"/>
          <w:color w:val="3F7F5F"/>
          <w:sz w:val="18"/>
          <w:szCs w:val="18"/>
        </w:rPr>
        <w:t xml:space="preserve"> SONT NULS</w:t>
      </w:r>
    </w:p>
    <w:p w14:paraId="491FB467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A1E3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6A1E3A">
        <w:rPr>
          <w:rFonts w:ascii="Consolas" w:hAnsi="Consolas"/>
          <w:color w:val="6A3E3E"/>
          <w:sz w:val="18"/>
          <w:szCs w:val="18"/>
        </w:rPr>
        <w:t>formateurDB</w:t>
      </w:r>
      <w:r w:rsidRPr="006A1E3A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A1E3A">
        <w:rPr>
          <w:rFonts w:ascii="Consolas" w:hAnsi="Consolas"/>
          <w:color w:val="000000"/>
          <w:sz w:val="18"/>
          <w:szCs w:val="18"/>
        </w:rPr>
        <w:t>isNull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();</w:t>
      </w:r>
    </w:p>
    <w:p w14:paraId="6058B054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A1E3A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6A1E3A">
        <w:rPr>
          <w:rFonts w:ascii="Consolas" w:hAnsi="Consolas"/>
          <w:color w:val="6A3E3E"/>
          <w:sz w:val="18"/>
          <w:szCs w:val="18"/>
        </w:rPr>
        <w:t>formateurDB</w:t>
      </w:r>
      <w:r w:rsidRPr="006A1E3A">
        <w:rPr>
          <w:rFonts w:ascii="Consolas" w:hAnsi="Consolas"/>
          <w:color w:val="000000"/>
          <w:sz w:val="18"/>
          <w:szCs w:val="18"/>
        </w:rPr>
        <w:t>.getPrenom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A1E3A">
        <w:rPr>
          <w:rFonts w:ascii="Consolas" w:hAnsi="Consolas"/>
          <w:color w:val="000000"/>
          <w:sz w:val="18"/>
          <w:szCs w:val="18"/>
        </w:rPr>
        <w:t>isNull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();</w:t>
      </w:r>
    </w:p>
    <w:p w14:paraId="45716959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</w:p>
    <w:p w14:paraId="2AE34537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6A1E3A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A1E3A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6A1E3A">
        <w:rPr>
          <w:rFonts w:ascii="Consolas" w:hAnsi="Consolas"/>
          <w:color w:val="6A3E3E"/>
          <w:sz w:val="18"/>
          <w:szCs w:val="18"/>
        </w:rPr>
        <w:t>formateurDB</w:t>
      </w:r>
      <w:r w:rsidRPr="006A1E3A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());</w:t>
      </w:r>
    </w:p>
    <w:p w14:paraId="6BE30633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</w:p>
    <w:p w14:paraId="7F71CDB5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3F7F5F"/>
          <w:sz w:val="18"/>
          <w:szCs w:val="18"/>
        </w:rPr>
        <w:t>//Supprimer ce Formateur incorrect</w:t>
      </w:r>
    </w:p>
    <w:p w14:paraId="4BED8A45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</w:r>
      <w:r w:rsidRPr="006A1E3A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A1E3A">
        <w:rPr>
          <w:rFonts w:ascii="Consolas" w:hAnsi="Consolas"/>
          <w:color w:val="0000C0"/>
          <w:sz w:val="18"/>
          <w:szCs w:val="18"/>
        </w:rPr>
        <w:t>formateurRepository</w:t>
      </w:r>
      <w:r w:rsidRPr="006A1E3A">
        <w:rPr>
          <w:rFonts w:ascii="Consolas" w:hAnsi="Consolas"/>
          <w:color w:val="000000"/>
          <w:sz w:val="18"/>
          <w:szCs w:val="18"/>
        </w:rPr>
        <w:t>.delete</w:t>
      </w:r>
      <w:proofErr w:type="spellEnd"/>
      <w:r w:rsidRPr="006A1E3A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A1E3A">
        <w:rPr>
          <w:rFonts w:ascii="Consolas" w:hAnsi="Consolas"/>
          <w:color w:val="6A3E3E"/>
          <w:sz w:val="18"/>
          <w:szCs w:val="18"/>
        </w:rPr>
        <w:t>formateurDB</w:t>
      </w:r>
      <w:proofErr w:type="spellEnd"/>
      <w:proofErr w:type="gramStart"/>
      <w:r w:rsidRPr="006A1E3A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72DE5A19" w14:textId="77777777" w:rsidR="006A1E3A" w:rsidRPr="006A1E3A" w:rsidRDefault="006A1E3A" w:rsidP="006A1E3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A1E3A">
        <w:rPr>
          <w:rFonts w:ascii="Consolas" w:hAnsi="Consolas"/>
          <w:color w:val="000000"/>
          <w:sz w:val="18"/>
          <w:szCs w:val="18"/>
        </w:rPr>
        <w:tab/>
        <w:t>}</w:t>
      </w:r>
    </w:p>
    <w:p w14:paraId="1BC6D0E9" w14:textId="00AFC39A" w:rsidR="009B2E2C" w:rsidRPr="0035433B" w:rsidRDefault="009B2E2C" w:rsidP="00102D0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433B">
        <w:rPr>
          <w:rFonts w:ascii="Consolas" w:hAnsi="Consolas"/>
          <w:color w:val="000000"/>
          <w:sz w:val="18"/>
          <w:szCs w:val="18"/>
        </w:rPr>
        <w:t>}</w:t>
      </w:r>
    </w:p>
    <w:p w14:paraId="6FFD5D9D" w14:textId="5ED8740F" w:rsidR="00046D5C" w:rsidRPr="0035433B" w:rsidRDefault="00400358" w:rsidP="00046D5C">
      <w:pPr>
        <w:pStyle w:val="TPnormalpuce1"/>
      </w:pPr>
      <w:r w:rsidRPr="0035433B">
        <w:t>E</w:t>
      </w:r>
      <w:r w:rsidR="00046D5C" w:rsidRPr="0035433B">
        <w:t>xécuter, ils seront tous verts</w:t>
      </w:r>
    </w:p>
    <w:p w14:paraId="043D07FB" w14:textId="77777777" w:rsidR="00E91673" w:rsidRPr="0035433B" w:rsidRDefault="00DB7A35" w:rsidP="00DB7A35">
      <w:pPr>
        <w:pStyle w:val="TPnormalpuce1"/>
        <w:numPr>
          <w:ilvl w:val="1"/>
          <w:numId w:val="1"/>
        </w:numPr>
      </w:pPr>
      <w:r w:rsidRPr="0035433B">
        <w:t xml:space="preserve">Attention, à la classe d’exception ; prenez bien : </w:t>
      </w:r>
    </w:p>
    <w:p w14:paraId="52C2B0A6" w14:textId="71D49AA1" w:rsidR="00DB7A35" w:rsidRPr="0035433B" w:rsidRDefault="00DB7A35" w:rsidP="00E91673">
      <w:pPr>
        <w:pStyle w:val="TPnormalpuce1"/>
        <w:numPr>
          <w:ilvl w:val="2"/>
          <w:numId w:val="1"/>
        </w:numPr>
      </w:pPr>
      <w:proofErr w:type="spellStart"/>
      <w:proofErr w:type="gramStart"/>
      <w:r w:rsidRPr="0035433B">
        <w:t>org.springframework.dao.DuplicateKeyException</w:t>
      </w:r>
      <w:proofErr w:type="spellEnd"/>
      <w:proofErr w:type="gramEnd"/>
    </w:p>
    <w:p w14:paraId="60D80275" w14:textId="5CCAA8CB" w:rsidR="00977732" w:rsidRPr="0035433B" w:rsidRDefault="00977732" w:rsidP="00977732">
      <w:pPr>
        <w:pStyle w:val="TPnormalpuce1"/>
        <w:numPr>
          <w:ilvl w:val="1"/>
          <w:numId w:val="1"/>
        </w:numPr>
      </w:pPr>
      <w:r w:rsidRPr="0035433B">
        <w:t>Le premier teste permet de créer un nouveau Formateur</w:t>
      </w:r>
    </w:p>
    <w:p w14:paraId="58B782BB" w14:textId="69A849E6" w:rsidR="00DB7A35" w:rsidRPr="0035433B" w:rsidRDefault="00E91673" w:rsidP="00DB7A35">
      <w:pPr>
        <w:pStyle w:val="TPnormalpuce1"/>
        <w:numPr>
          <w:ilvl w:val="1"/>
          <w:numId w:val="1"/>
        </w:numPr>
      </w:pPr>
      <w:r w:rsidRPr="0035433B">
        <w:t xml:space="preserve">Le </w:t>
      </w:r>
      <w:r w:rsidR="00977732" w:rsidRPr="0035433B">
        <w:t>second</w:t>
      </w:r>
      <w:r w:rsidRPr="0035433B">
        <w:t xml:space="preserve"> test</w:t>
      </w:r>
      <w:r w:rsidR="00254161" w:rsidRPr="0035433B">
        <w:t>e</w:t>
      </w:r>
      <w:r w:rsidR="00977732" w:rsidRPr="0035433B">
        <w:t xml:space="preserve"> valide</w:t>
      </w:r>
      <w:r w:rsidRPr="0035433B">
        <w:t xml:space="preserve"> l’unicité </w:t>
      </w:r>
      <w:r w:rsidR="00977732" w:rsidRPr="0035433B">
        <w:t>du nom</w:t>
      </w:r>
    </w:p>
    <w:p w14:paraId="24008829" w14:textId="4924AFAD" w:rsidR="00E91673" w:rsidRPr="0035433B" w:rsidRDefault="00E91673" w:rsidP="00DB7A35">
      <w:pPr>
        <w:pStyle w:val="TPnormalpuce1"/>
        <w:numPr>
          <w:ilvl w:val="1"/>
          <w:numId w:val="1"/>
        </w:numPr>
      </w:pPr>
      <w:r w:rsidRPr="0035433B">
        <w:t xml:space="preserve">Le </w:t>
      </w:r>
      <w:r w:rsidR="00112412" w:rsidRPr="0035433B">
        <w:t>troisième</w:t>
      </w:r>
      <w:r w:rsidRPr="0035433B">
        <w:t xml:space="preserve"> test</w:t>
      </w:r>
      <w:r w:rsidR="00254161" w:rsidRPr="0035433B">
        <w:t>e</w:t>
      </w:r>
      <w:r w:rsidRPr="0035433B">
        <w:t xml:space="preserve"> </w:t>
      </w:r>
      <w:r w:rsidR="00254161" w:rsidRPr="0035433B">
        <w:t>l</w:t>
      </w:r>
      <w:r w:rsidRPr="0035433B">
        <w:t xml:space="preserve">’unicité </w:t>
      </w:r>
      <w:r w:rsidR="00977732" w:rsidRPr="0035433B">
        <w:t xml:space="preserve">du </w:t>
      </w:r>
      <w:proofErr w:type="spellStart"/>
      <w:r w:rsidR="00977732" w:rsidRPr="0035433B">
        <w:t>prenom</w:t>
      </w:r>
      <w:proofErr w:type="spellEnd"/>
    </w:p>
    <w:p w14:paraId="7263B388" w14:textId="2BEB0702" w:rsidR="00E91673" w:rsidRPr="0035433B" w:rsidRDefault="00E91673" w:rsidP="00DB7A35">
      <w:pPr>
        <w:pStyle w:val="TPnormalpuce1"/>
        <w:numPr>
          <w:ilvl w:val="1"/>
          <w:numId w:val="1"/>
        </w:numPr>
      </w:pPr>
      <w:r w:rsidRPr="0035433B">
        <w:t>Le quatrième test</w:t>
      </w:r>
      <w:r w:rsidR="00254161" w:rsidRPr="0035433B">
        <w:t xml:space="preserve">e </w:t>
      </w:r>
      <w:r w:rsidR="00112412" w:rsidRPr="0035433B">
        <w:t xml:space="preserve">prouve </w:t>
      </w:r>
      <w:r w:rsidRPr="0035433B">
        <w:t>qu</w:t>
      </w:r>
      <w:r w:rsidR="00254161" w:rsidRPr="0035433B">
        <w:t>’</w:t>
      </w:r>
      <w:r w:rsidRPr="0035433B">
        <w:t>unique ne veut pas dire non nul</w:t>
      </w:r>
      <w:r w:rsidR="00112412" w:rsidRPr="0035433B">
        <w:t xml:space="preserve"> pour MongoDB</w:t>
      </w:r>
    </w:p>
    <w:p w14:paraId="464B272F" w14:textId="1EBD6A33" w:rsidR="00C10C1A" w:rsidRPr="0035433B" w:rsidRDefault="00112412" w:rsidP="00C10C1A">
      <w:pPr>
        <w:pStyle w:val="TPnormalpuce1"/>
        <w:numPr>
          <w:ilvl w:val="2"/>
          <w:numId w:val="1"/>
        </w:numPr>
      </w:pPr>
      <w:r w:rsidRPr="0035433B">
        <w:t xml:space="preserve">Si nous ne l’avions pas supprimé, il y aurait un Formateur avec un nom et </w:t>
      </w:r>
      <w:proofErr w:type="spellStart"/>
      <w:r w:rsidRPr="0035433B">
        <w:t>prenom</w:t>
      </w:r>
      <w:proofErr w:type="spellEnd"/>
      <w:r w:rsidRPr="0035433B">
        <w:t xml:space="preserve"> à nuls en base</w:t>
      </w:r>
    </w:p>
    <w:p w14:paraId="4C17A459" w14:textId="6492F6D8" w:rsidR="00C10C1A" w:rsidRPr="0035433B" w:rsidRDefault="00C10C1A" w:rsidP="00C10C1A">
      <w:pPr>
        <w:pStyle w:val="TPnormalpuce1"/>
        <w:numPr>
          <w:ilvl w:val="2"/>
          <w:numId w:val="1"/>
        </w:numPr>
      </w:pPr>
      <w:r w:rsidRPr="0035433B">
        <w:t>Ce n’est pas correcte</w:t>
      </w:r>
      <w:r w:rsidR="007E3C4B" w:rsidRPr="0035433B">
        <w:t xml:space="preserve"> par rapport au besoin métier</w:t>
      </w:r>
    </w:p>
    <w:p w14:paraId="373DDE5B" w14:textId="372B1378" w:rsidR="00411F03" w:rsidRPr="0035433B" w:rsidRDefault="00C10C1A" w:rsidP="00102691">
      <w:pPr>
        <w:pStyle w:val="Citationintense"/>
        <w:rPr>
          <w:lang w:val="fr-FR"/>
        </w:rPr>
      </w:pPr>
      <w:r w:rsidRPr="0035433B">
        <w:rPr>
          <w:lang w:val="fr-FR"/>
        </w:rPr>
        <w:t>Pour éviter cela</w:t>
      </w:r>
      <w:r w:rsidR="008E63E8" w:rsidRPr="0035433B">
        <w:rPr>
          <w:lang w:val="fr-FR"/>
        </w:rPr>
        <w:t xml:space="preserve">. Nous verrons par la </w:t>
      </w:r>
      <w:r w:rsidRPr="0035433B">
        <w:rPr>
          <w:lang w:val="fr-FR"/>
        </w:rPr>
        <w:t>suite</w:t>
      </w:r>
      <w:r w:rsidR="008E63E8" w:rsidRPr="0035433B">
        <w:rPr>
          <w:lang w:val="fr-FR"/>
        </w:rPr>
        <w:t xml:space="preserve"> qu’il est possible de</w:t>
      </w:r>
      <w:r w:rsidRPr="0035433B">
        <w:rPr>
          <w:lang w:val="fr-FR"/>
        </w:rPr>
        <w:t xml:space="preserve"> faire des vérifications en BLL pour bloquer ce type de valeur</w:t>
      </w:r>
      <w:r w:rsidR="00B10765" w:rsidRPr="0035433B">
        <w:rPr>
          <w:lang w:val="fr-FR"/>
        </w:rPr>
        <w:t>s</w:t>
      </w:r>
    </w:p>
    <w:p w14:paraId="35A8AF31" w14:textId="77777777" w:rsidR="00F10C28" w:rsidRPr="0035433B" w:rsidRDefault="00F10C28" w:rsidP="00F10C28">
      <w:pPr>
        <w:rPr>
          <w:lang w:val="fr-FR"/>
        </w:rPr>
      </w:pPr>
    </w:p>
    <w:p w14:paraId="643C1D7E" w14:textId="5C3B0778" w:rsidR="0025338C" w:rsidRPr="0035433B" w:rsidRDefault="0025338C" w:rsidP="0025338C">
      <w:pPr>
        <w:pStyle w:val="Titre2"/>
        <w:rPr>
          <w:lang w:val="fr-FR"/>
        </w:rPr>
      </w:pPr>
      <w:r w:rsidRPr="0035433B">
        <w:rPr>
          <w:lang w:val="fr-FR"/>
        </w:rPr>
        <w:t>En base :</w:t>
      </w:r>
    </w:p>
    <w:p w14:paraId="3D8434A2" w14:textId="42F72CB8" w:rsidR="0025338C" w:rsidRPr="0035433B" w:rsidRDefault="0025338C" w:rsidP="0025338C">
      <w:pPr>
        <w:pStyle w:val="TPnormalpuce1"/>
      </w:pPr>
      <w:r w:rsidRPr="0035433B">
        <w:t xml:space="preserve">Dans </w:t>
      </w:r>
      <w:proofErr w:type="spellStart"/>
      <w:r w:rsidRPr="0035433B">
        <w:t>MongoExpress</w:t>
      </w:r>
      <w:proofErr w:type="spellEnd"/>
      <w:r w:rsidRPr="0035433B">
        <w:t xml:space="preserve">, sélectionner la Collection </w:t>
      </w:r>
      <w:proofErr w:type="spellStart"/>
      <w:r w:rsidR="00AA308F" w:rsidRPr="0035433B">
        <w:t>trainers</w:t>
      </w:r>
      <w:proofErr w:type="spellEnd"/>
      <w:r w:rsidRPr="0035433B">
        <w:t> en cliquant sur « </w:t>
      </w:r>
      <w:proofErr w:type="spellStart"/>
      <w:r w:rsidRPr="0035433B">
        <w:t>View</w:t>
      </w:r>
      <w:proofErr w:type="spellEnd"/>
      <w:r w:rsidRPr="0035433B">
        <w:t> </w:t>
      </w:r>
      <w:proofErr w:type="gramStart"/>
      <w:r w:rsidRPr="0035433B">
        <w:t>»:</w:t>
      </w:r>
      <w:proofErr w:type="gramEnd"/>
    </w:p>
    <w:p w14:paraId="13E3EE24" w14:textId="77777777" w:rsidR="0025338C" w:rsidRPr="0035433B" w:rsidRDefault="0025338C" w:rsidP="0025338C">
      <w:pPr>
        <w:pStyle w:val="TPnormalpuce1"/>
      </w:pPr>
      <w:r w:rsidRPr="0035433B">
        <w:t>Descendre en bas de la page</w:t>
      </w:r>
    </w:p>
    <w:p w14:paraId="2A3392E7" w14:textId="265457E4" w:rsidR="0025338C" w:rsidRPr="0035433B" w:rsidRDefault="00590444" w:rsidP="0025338C">
      <w:pPr>
        <w:pStyle w:val="TPnormalpuce1"/>
        <w:numPr>
          <w:ilvl w:val="1"/>
          <w:numId w:val="1"/>
        </w:numPr>
      </w:pPr>
      <w:r w:rsidRPr="0035433B">
        <w:t>Dans le</w:t>
      </w:r>
      <w:r w:rsidR="0025338C" w:rsidRPr="0035433B">
        <w:t xml:space="preserve"> tableau précisant les index de cette Collection</w:t>
      </w:r>
    </w:p>
    <w:p w14:paraId="4425A168" w14:textId="37696148" w:rsidR="00590444" w:rsidRPr="0035433B" w:rsidRDefault="0025338C" w:rsidP="0025338C">
      <w:pPr>
        <w:pStyle w:val="TPnormalpuce1"/>
        <w:numPr>
          <w:ilvl w:val="1"/>
          <w:numId w:val="1"/>
        </w:numPr>
      </w:pPr>
      <w:r w:rsidRPr="0035433B">
        <w:t>Constater</w:t>
      </w:r>
      <w:r w:rsidR="00590444" w:rsidRPr="0035433B">
        <w:t xml:space="preserve"> qu’il y a maintenant 3 index :</w:t>
      </w:r>
    </w:p>
    <w:p w14:paraId="179767C2" w14:textId="1735AC19" w:rsidR="0025338C" w:rsidRPr="0035433B" w:rsidRDefault="0025338C" w:rsidP="00590444">
      <w:pPr>
        <w:pStyle w:val="TPnormalpuce1"/>
        <w:numPr>
          <w:ilvl w:val="2"/>
          <w:numId w:val="1"/>
        </w:numPr>
      </w:pPr>
      <w:r w:rsidRPr="0035433B">
        <w:t xml:space="preserve">_id </w:t>
      </w:r>
    </w:p>
    <w:p w14:paraId="0FAEA409" w14:textId="6FE0B448" w:rsidR="00590444" w:rsidRPr="0035433B" w:rsidRDefault="007224BC" w:rsidP="00590444">
      <w:pPr>
        <w:pStyle w:val="TPnormalpuce1"/>
        <w:numPr>
          <w:ilvl w:val="2"/>
          <w:numId w:val="1"/>
        </w:numPr>
      </w:pPr>
      <w:proofErr w:type="spellStart"/>
      <w:proofErr w:type="gramStart"/>
      <w:r w:rsidRPr="0035433B">
        <w:t>l</w:t>
      </w:r>
      <w:r w:rsidR="00897083" w:rsidRPr="0035433B">
        <w:t>ast</w:t>
      </w:r>
      <w:proofErr w:type="gramEnd"/>
      <w:r w:rsidR="00897083" w:rsidRPr="0035433B">
        <w:t>_name</w:t>
      </w:r>
      <w:proofErr w:type="spellEnd"/>
    </w:p>
    <w:p w14:paraId="67723B51" w14:textId="28DB48A4" w:rsidR="00590444" w:rsidRPr="0035433B" w:rsidRDefault="00897083" w:rsidP="00590444">
      <w:pPr>
        <w:pStyle w:val="TPnormalpuce1"/>
        <w:numPr>
          <w:ilvl w:val="2"/>
          <w:numId w:val="1"/>
        </w:numPr>
      </w:pPr>
      <w:proofErr w:type="spellStart"/>
      <w:proofErr w:type="gramStart"/>
      <w:r w:rsidRPr="0035433B">
        <w:t>first</w:t>
      </w:r>
      <w:proofErr w:type="gramEnd"/>
      <w:r w:rsidRPr="0035433B">
        <w:t>_name</w:t>
      </w:r>
      <w:proofErr w:type="spellEnd"/>
    </w:p>
    <w:p w14:paraId="4AA5EF96" w14:textId="00F14EEE" w:rsidR="00590444" w:rsidRPr="0035433B" w:rsidRDefault="00EF5CB0" w:rsidP="008B7E8A">
      <w:pPr>
        <w:rPr>
          <w:lang w:val="fr-FR"/>
        </w:rPr>
      </w:pPr>
      <w:r w:rsidRPr="0035433B">
        <w:rPr>
          <w:noProof/>
          <w:lang w:val="fr-FR"/>
        </w:rPr>
        <w:drawing>
          <wp:inline distT="0" distB="0" distL="0" distR="0" wp14:anchorId="476AA115" wp14:editId="41F9E4A3">
            <wp:extent cx="6642100" cy="1898650"/>
            <wp:effectExtent l="19050" t="19050" r="25400" b="25400"/>
            <wp:docPr id="49307015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9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F965C9" w14:textId="12C70FB7" w:rsidR="002D452C" w:rsidRPr="0035433B" w:rsidRDefault="002D452C" w:rsidP="002D452C">
      <w:pPr>
        <w:pStyle w:val="TPnormalpuce1"/>
      </w:pPr>
      <w:r w:rsidRPr="0035433B">
        <w:lastRenderedPageBreak/>
        <w:t xml:space="preserve">Remarquer </w:t>
      </w:r>
      <w:r w:rsidR="006273B2" w:rsidRPr="0035433B">
        <w:t>que les deux index spécifiés</w:t>
      </w:r>
      <w:r w:rsidR="002B42DE" w:rsidRPr="0035433B">
        <w:t> ;</w:t>
      </w:r>
      <w:r w:rsidRPr="0035433B">
        <w:t xml:space="preserve"> sont indiqués </w:t>
      </w:r>
    </w:p>
    <w:p w14:paraId="4391700B" w14:textId="6848CFF8" w:rsidR="0025338C" w:rsidRPr="0035433B" w:rsidRDefault="00A36443" w:rsidP="002D452C">
      <w:pPr>
        <w:pStyle w:val="TPnormalpuce1"/>
        <w:numPr>
          <w:ilvl w:val="1"/>
          <w:numId w:val="1"/>
        </w:numPr>
      </w:pPr>
      <w:r w:rsidRPr="0035433B">
        <w:t>E</w:t>
      </w:r>
      <w:r w:rsidR="002D452C" w:rsidRPr="0035433B">
        <w:t>n unique</w:t>
      </w:r>
    </w:p>
    <w:p w14:paraId="3CD4EF0B" w14:textId="398B12D0" w:rsidR="00A36443" w:rsidRPr="0035433B" w:rsidRDefault="00A36443" w:rsidP="002D452C">
      <w:pPr>
        <w:pStyle w:val="TPnormalpuce1"/>
        <w:numPr>
          <w:ilvl w:val="1"/>
          <w:numId w:val="1"/>
        </w:numPr>
      </w:pPr>
      <w:r w:rsidRPr="0035433B">
        <w:t>Leur sens de classement est ASC pour ascendant. C’est le mode par défaut</w:t>
      </w:r>
    </w:p>
    <w:p w14:paraId="4AD799A7" w14:textId="67F17C58" w:rsidR="00A36443" w:rsidRPr="0035433B" w:rsidRDefault="00A36443" w:rsidP="002D452C">
      <w:pPr>
        <w:pStyle w:val="TPnormalpuce1"/>
        <w:numPr>
          <w:ilvl w:val="1"/>
          <w:numId w:val="1"/>
        </w:numPr>
      </w:pPr>
      <w:r w:rsidRPr="0035433B">
        <w:t>Si nous voulions en changer il faudrait ajouter le paramètre :</w:t>
      </w:r>
    </w:p>
    <w:p w14:paraId="761A1715" w14:textId="77777777" w:rsidR="00A36443" w:rsidRPr="0035433B" w:rsidRDefault="00A36443" w:rsidP="00A364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433B">
        <w:rPr>
          <w:rFonts w:ascii="Consolas" w:hAnsi="Consolas"/>
          <w:color w:val="000000"/>
          <w:sz w:val="18"/>
          <w:szCs w:val="18"/>
        </w:rPr>
        <w:t>direction</w:t>
      </w:r>
      <w:proofErr w:type="gramEnd"/>
      <w:r w:rsidRPr="0035433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5433B">
        <w:rPr>
          <w:rFonts w:ascii="Consolas" w:hAnsi="Consolas"/>
          <w:color w:val="000000"/>
          <w:sz w:val="18"/>
          <w:szCs w:val="18"/>
        </w:rPr>
        <w:t>IndexDirection.</w:t>
      </w:r>
      <w:r w:rsidRPr="0035433B">
        <w:rPr>
          <w:rFonts w:ascii="Consolas" w:hAnsi="Consolas"/>
          <w:b/>
          <w:bCs/>
          <w:i/>
          <w:iCs/>
          <w:color w:val="0000C0"/>
          <w:sz w:val="18"/>
          <w:szCs w:val="18"/>
        </w:rPr>
        <w:t>DESCENDING</w:t>
      </w:r>
      <w:proofErr w:type="spellEnd"/>
    </w:p>
    <w:p w14:paraId="76FB9878" w14:textId="77777777" w:rsidR="00A36443" w:rsidRPr="0035433B" w:rsidRDefault="00A36443" w:rsidP="00A36443">
      <w:pPr>
        <w:rPr>
          <w:lang w:val="fr-FR"/>
        </w:rPr>
      </w:pPr>
    </w:p>
    <w:sectPr w:rsidR="00A36443" w:rsidRPr="0035433B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654D" w14:textId="77777777" w:rsidR="0057239D" w:rsidRDefault="0057239D" w:rsidP="006C7E58">
      <w:r>
        <w:separator/>
      </w:r>
    </w:p>
  </w:endnote>
  <w:endnote w:type="continuationSeparator" w:id="0">
    <w:p w14:paraId="0D73E2DD" w14:textId="77777777" w:rsidR="0057239D" w:rsidRDefault="0057239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1F869" w14:textId="77777777" w:rsidR="0057239D" w:rsidRDefault="0057239D" w:rsidP="006C7E58">
      <w:r>
        <w:separator/>
      </w:r>
    </w:p>
  </w:footnote>
  <w:footnote w:type="continuationSeparator" w:id="0">
    <w:p w14:paraId="622FC206" w14:textId="77777777" w:rsidR="0057239D" w:rsidRDefault="0057239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13099"/>
    <w:multiLevelType w:val="hybridMultilevel"/>
    <w:tmpl w:val="3BFEE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86946"/>
    <w:multiLevelType w:val="hybridMultilevel"/>
    <w:tmpl w:val="BC98C7C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20223"/>
    <w:multiLevelType w:val="hybridMultilevel"/>
    <w:tmpl w:val="58621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83157"/>
    <w:multiLevelType w:val="hybridMultilevel"/>
    <w:tmpl w:val="25EAF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774C0"/>
    <w:multiLevelType w:val="hybridMultilevel"/>
    <w:tmpl w:val="6D20B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62540"/>
    <w:multiLevelType w:val="hybridMultilevel"/>
    <w:tmpl w:val="A6D4A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5435C"/>
    <w:multiLevelType w:val="hybridMultilevel"/>
    <w:tmpl w:val="CAC0E1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F1641"/>
    <w:multiLevelType w:val="hybridMultilevel"/>
    <w:tmpl w:val="C5308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D0BB0"/>
    <w:multiLevelType w:val="hybridMultilevel"/>
    <w:tmpl w:val="8C20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4"/>
  </w:num>
  <w:num w:numId="2" w16cid:durableId="1303773605">
    <w:abstractNumId w:val="9"/>
  </w:num>
  <w:num w:numId="3" w16cid:durableId="1765147961">
    <w:abstractNumId w:val="11"/>
  </w:num>
  <w:num w:numId="4" w16cid:durableId="52966048">
    <w:abstractNumId w:val="28"/>
  </w:num>
  <w:num w:numId="5" w16cid:durableId="1054431358">
    <w:abstractNumId w:val="25"/>
  </w:num>
  <w:num w:numId="6" w16cid:durableId="47657577">
    <w:abstractNumId w:val="29"/>
  </w:num>
  <w:num w:numId="7" w16cid:durableId="1937521838">
    <w:abstractNumId w:val="13"/>
  </w:num>
  <w:num w:numId="8" w16cid:durableId="1905526787">
    <w:abstractNumId w:val="22"/>
  </w:num>
  <w:num w:numId="9" w16cid:durableId="747456935">
    <w:abstractNumId w:val="3"/>
  </w:num>
  <w:num w:numId="10" w16cid:durableId="254680455">
    <w:abstractNumId w:val="5"/>
  </w:num>
  <w:num w:numId="11" w16cid:durableId="1467116020">
    <w:abstractNumId w:val="7"/>
  </w:num>
  <w:num w:numId="12" w16cid:durableId="620916257">
    <w:abstractNumId w:val="12"/>
  </w:num>
  <w:num w:numId="13" w16cid:durableId="394276172">
    <w:abstractNumId w:val="26"/>
  </w:num>
  <w:num w:numId="14" w16cid:durableId="1386101343">
    <w:abstractNumId w:val="30"/>
  </w:num>
  <w:num w:numId="15" w16cid:durableId="376124357">
    <w:abstractNumId w:val="20"/>
  </w:num>
  <w:num w:numId="16" w16cid:durableId="1964653792">
    <w:abstractNumId w:val="6"/>
  </w:num>
  <w:num w:numId="17" w16cid:durableId="544872654">
    <w:abstractNumId w:val="15"/>
  </w:num>
  <w:num w:numId="18" w16cid:durableId="1521502676">
    <w:abstractNumId w:val="1"/>
  </w:num>
  <w:num w:numId="19" w16cid:durableId="1032463315">
    <w:abstractNumId w:val="4"/>
  </w:num>
  <w:num w:numId="20" w16cid:durableId="1524858703">
    <w:abstractNumId w:val="19"/>
  </w:num>
  <w:num w:numId="21" w16cid:durableId="1016882455">
    <w:abstractNumId w:val="0"/>
  </w:num>
  <w:num w:numId="22" w16cid:durableId="877545320">
    <w:abstractNumId w:val="2"/>
  </w:num>
  <w:num w:numId="23" w16cid:durableId="553201007">
    <w:abstractNumId w:val="27"/>
  </w:num>
  <w:num w:numId="24" w16cid:durableId="1783918144">
    <w:abstractNumId w:val="18"/>
  </w:num>
  <w:num w:numId="25" w16cid:durableId="1810245559">
    <w:abstractNumId w:val="21"/>
  </w:num>
  <w:num w:numId="26" w16cid:durableId="1848328194">
    <w:abstractNumId w:val="16"/>
  </w:num>
  <w:num w:numId="27" w16cid:durableId="1272081072">
    <w:abstractNumId w:val="10"/>
  </w:num>
  <w:num w:numId="28" w16cid:durableId="2119988619">
    <w:abstractNumId w:val="8"/>
  </w:num>
  <w:num w:numId="29" w16cid:durableId="1672634395">
    <w:abstractNumId w:val="14"/>
  </w:num>
  <w:num w:numId="30" w16cid:durableId="386807409">
    <w:abstractNumId w:val="17"/>
  </w:num>
  <w:num w:numId="31" w16cid:durableId="637807203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22A5"/>
    <w:rsid w:val="00012F84"/>
    <w:rsid w:val="000150A7"/>
    <w:rsid w:val="000150C3"/>
    <w:rsid w:val="00015214"/>
    <w:rsid w:val="0001542E"/>
    <w:rsid w:val="00020946"/>
    <w:rsid w:val="00023DBA"/>
    <w:rsid w:val="000264A1"/>
    <w:rsid w:val="0003366F"/>
    <w:rsid w:val="00034B2F"/>
    <w:rsid w:val="00035AD8"/>
    <w:rsid w:val="0003794C"/>
    <w:rsid w:val="00041574"/>
    <w:rsid w:val="000417F6"/>
    <w:rsid w:val="00041B57"/>
    <w:rsid w:val="000460E8"/>
    <w:rsid w:val="00046D5C"/>
    <w:rsid w:val="000478F3"/>
    <w:rsid w:val="000504C9"/>
    <w:rsid w:val="00050ACC"/>
    <w:rsid w:val="00051A24"/>
    <w:rsid w:val="00052079"/>
    <w:rsid w:val="0005527E"/>
    <w:rsid w:val="00055365"/>
    <w:rsid w:val="00056E3A"/>
    <w:rsid w:val="00056F61"/>
    <w:rsid w:val="00057579"/>
    <w:rsid w:val="00062FC0"/>
    <w:rsid w:val="000650A0"/>
    <w:rsid w:val="00070BBF"/>
    <w:rsid w:val="000717C4"/>
    <w:rsid w:val="000753A7"/>
    <w:rsid w:val="0007773E"/>
    <w:rsid w:val="00077D28"/>
    <w:rsid w:val="00082FD3"/>
    <w:rsid w:val="00086EB6"/>
    <w:rsid w:val="00095A02"/>
    <w:rsid w:val="0009772A"/>
    <w:rsid w:val="00097F0B"/>
    <w:rsid w:val="000A1582"/>
    <w:rsid w:val="000A55EF"/>
    <w:rsid w:val="000A5D8B"/>
    <w:rsid w:val="000B2C88"/>
    <w:rsid w:val="000B5430"/>
    <w:rsid w:val="000B5825"/>
    <w:rsid w:val="000B7B64"/>
    <w:rsid w:val="000C047F"/>
    <w:rsid w:val="000C14C0"/>
    <w:rsid w:val="000C15F1"/>
    <w:rsid w:val="000C25A9"/>
    <w:rsid w:val="000C4826"/>
    <w:rsid w:val="000C4E2E"/>
    <w:rsid w:val="000C6A7D"/>
    <w:rsid w:val="000D0A8C"/>
    <w:rsid w:val="000D77F3"/>
    <w:rsid w:val="000E15F6"/>
    <w:rsid w:val="000E37AB"/>
    <w:rsid w:val="000E5CCE"/>
    <w:rsid w:val="000F0864"/>
    <w:rsid w:val="000F096C"/>
    <w:rsid w:val="000F0E32"/>
    <w:rsid w:val="000F4215"/>
    <w:rsid w:val="000F475E"/>
    <w:rsid w:val="000F50AF"/>
    <w:rsid w:val="000F5820"/>
    <w:rsid w:val="00102691"/>
    <w:rsid w:val="001028BC"/>
    <w:rsid w:val="00102D03"/>
    <w:rsid w:val="0010551E"/>
    <w:rsid w:val="00105605"/>
    <w:rsid w:val="001058DD"/>
    <w:rsid w:val="00110294"/>
    <w:rsid w:val="001111BE"/>
    <w:rsid w:val="00112412"/>
    <w:rsid w:val="00121A5C"/>
    <w:rsid w:val="00122B4E"/>
    <w:rsid w:val="00125DCA"/>
    <w:rsid w:val="00130656"/>
    <w:rsid w:val="00133150"/>
    <w:rsid w:val="0013536A"/>
    <w:rsid w:val="00136790"/>
    <w:rsid w:val="00136A88"/>
    <w:rsid w:val="0014169D"/>
    <w:rsid w:val="001447F2"/>
    <w:rsid w:val="00144925"/>
    <w:rsid w:val="00146064"/>
    <w:rsid w:val="001465BB"/>
    <w:rsid w:val="001467DD"/>
    <w:rsid w:val="0015155D"/>
    <w:rsid w:val="00151AA0"/>
    <w:rsid w:val="00153344"/>
    <w:rsid w:val="001534A5"/>
    <w:rsid w:val="001658FD"/>
    <w:rsid w:val="00165FF1"/>
    <w:rsid w:val="00171036"/>
    <w:rsid w:val="00176104"/>
    <w:rsid w:val="00180858"/>
    <w:rsid w:val="00182870"/>
    <w:rsid w:val="00182DD6"/>
    <w:rsid w:val="001831E2"/>
    <w:rsid w:val="00187763"/>
    <w:rsid w:val="001926DB"/>
    <w:rsid w:val="00192825"/>
    <w:rsid w:val="00192E77"/>
    <w:rsid w:val="00194408"/>
    <w:rsid w:val="001962C7"/>
    <w:rsid w:val="001975F7"/>
    <w:rsid w:val="00197AF3"/>
    <w:rsid w:val="00197FED"/>
    <w:rsid w:val="001A0D7C"/>
    <w:rsid w:val="001A4B5B"/>
    <w:rsid w:val="001A6AE4"/>
    <w:rsid w:val="001B332F"/>
    <w:rsid w:val="001B4DA8"/>
    <w:rsid w:val="001C0182"/>
    <w:rsid w:val="001C6550"/>
    <w:rsid w:val="001C739D"/>
    <w:rsid w:val="001D173E"/>
    <w:rsid w:val="001D2462"/>
    <w:rsid w:val="001D3BFC"/>
    <w:rsid w:val="001E0B2C"/>
    <w:rsid w:val="001E3826"/>
    <w:rsid w:val="001E3AB7"/>
    <w:rsid w:val="001F18FA"/>
    <w:rsid w:val="001F476F"/>
    <w:rsid w:val="001F52B1"/>
    <w:rsid w:val="00200DF0"/>
    <w:rsid w:val="002020E8"/>
    <w:rsid w:val="002029F0"/>
    <w:rsid w:val="00205674"/>
    <w:rsid w:val="002061F2"/>
    <w:rsid w:val="00207D97"/>
    <w:rsid w:val="0021168C"/>
    <w:rsid w:val="002117F1"/>
    <w:rsid w:val="00211CB3"/>
    <w:rsid w:val="00213164"/>
    <w:rsid w:val="00216C2A"/>
    <w:rsid w:val="00217F93"/>
    <w:rsid w:val="00221D19"/>
    <w:rsid w:val="00225D2C"/>
    <w:rsid w:val="002263D9"/>
    <w:rsid w:val="0023135E"/>
    <w:rsid w:val="00232ABB"/>
    <w:rsid w:val="00232FDB"/>
    <w:rsid w:val="00241941"/>
    <w:rsid w:val="00241BEE"/>
    <w:rsid w:val="00242C6A"/>
    <w:rsid w:val="00247148"/>
    <w:rsid w:val="002473E4"/>
    <w:rsid w:val="00250151"/>
    <w:rsid w:val="0025054F"/>
    <w:rsid w:val="002516A8"/>
    <w:rsid w:val="002524E7"/>
    <w:rsid w:val="0025338C"/>
    <w:rsid w:val="00254161"/>
    <w:rsid w:val="00260AD3"/>
    <w:rsid w:val="00261563"/>
    <w:rsid w:val="00261F4C"/>
    <w:rsid w:val="00262DB7"/>
    <w:rsid w:val="0026348D"/>
    <w:rsid w:val="00264D0B"/>
    <w:rsid w:val="00265024"/>
    <w:rsid w:val="00267D31"/>
    <w:rsid w:val="0027089F"/>
    <w:rsid w:val="00270A58"/>
    <w:rsid w:val="002719FB"/>
    <w:rsid w:val="00275701"/>
    <w:rsid w:val="00277014"/>
    <w:rsid w:val="00277CDD"/>
    <w:rsid w:val="002835C6"/>
    <w:rsid w:val="00287D81"/>
    <w:rsid w:val="00292075"/>
    <w:rsid w:val="00293E9F"/>
    <w:rsid w:val="0029643A"/>
    <w:rsid w:val="00296567"/>
    <w:rsid w:val="002A18FE"/>
    <w:rsid w:val="002A2662"/>
    <w:rsid w:val="002A28BA"/>
    <w:rsid w:val="002A2BFE"/>
    <w:rsid w:val="002A4702"/>
    <w:rsid w:val="002A69C6"/>
    <w:rsid w:val="002A6A5C"/>
    <w:rsid w:val="002A764C"/>
    <w:rsid w:val="002B04EA"/>
    <w:rsid w:val="002B1424"/>
    <w:rsid w:val="002B404F"/>
    <w:rsid w:val="002B42DE"/>
    <w:rsid w:val="002C0BA4"/>
    <w:rsid w:val="002C11FF"/>
    <w:rsid w:val="002C1D2C"/>
    <w:rsid w:val="002C301E"/>
    <w:rsid w:val="002C4936"/>
    <w:rsid w:val="002C5032"/>
    <w:rsid w:val="002C5261"/>
    <w:rsid w:val="002D012E"/>
    <w:rsid w:val="002D1C5C"/>
    <w:rsid w:val="002D2B64"/>
    <w:rsid w:val="002D339E"/>
    <w:rsid w:val="002D3AC6"/>
    <w:rsid w:val="002D452C"/>
    <w:rsid w:val="002E021C"/>
    <w:rsid w:val="002E05B0"/>
    <w:rsid w:val="002E078E"/>
    <w:rsid w:val="002E0B34"/>
    <w:rsid w:val="002E1C14"/>
    <w:rsid w:val="002E7E7C"/>
    <w:rsid w:val="002F09C6"/>
    <w:rsid w:val="002F0A74"/>
    <w:rsid w:val="002F13A6"/>
    <w:rsid w:val="002F75F0"/>
    <w:rsid w:val="002F78BE"/>
    <w:rsid w:val="003003A0"/>
    <w:rsid w:val="00301257"/>
    <w:rsid w:val="003032CB"/>
    <w:rsid w:val="00304888"/>
    <w:rsid w:val="003051E5"/>
    <w:rsid w:val="00305B8F"/>
    <w:rsid w:val="0030656D"/>
    <w:rsid w:val="00306A14"/>
    <w:rsid w:val="00317843"/>
    <w:rsid w:val="003207B0"/>
    <w:rsid w:val="00320C11"/>
    <w:rsid w:val="00320D08"/>
    <w:rsid w:val="003236D6"/>
    <w:rsid w:val="00324C66"/>
    <w:rsid w:val="00337AD1"/>
    <w:rsid w:val="00340BB2"/>
    <w:rsid w:val="003414A6"/>
    <w:rsid w:val="00341693"/>
    <w:rsid w:val="0034440A"/>
    <w:rsid w:val="00346E6C"/>
    <w:rsid w:val="00353F54"/>
    <w:rsid w:val="0035433B"/>
    <w:rsid w:val="003548A0"/>
    <w:rsid w:val="00357931"/>
    <w:rsid w:val="003637F8"/>
    <w:rsid w:val="003641D0"/>
    <w:rsid w:val="003659AB"/>
    <w:rsid w:val="0037021F"/>
    <w:rsid w:val="003709F1"/>
    <w:rsid w:val="00371F07"/>
    <w:rsid w:val="00377559"/>
    <w:rsid w:val="003810CA"/>
    <w:rsid w:val="00382C06"/>
    <w:rsid w:val="00383DC9"/>
    <w:rsid w:val="003842F2"/>
    <w:rsid w:val="003851F8"/>
    <w:rsid w:val="0038651C"/>
    <w:rsid w:val="003871A3"/>
    <w:rsid w:val="00387206"/>
    <w:rsid w:val="003876AC"/>
    <w:rsid w:val="00387847"/>
    <w:rsid w:val="00390417"/>
    <w:rsid w:val="0039223D"/>
    <w:rsid w:val="00392CE7"/>
    <w:rsid w:val="00396157"/>
    <w:rsid w:val="003A098F"/>
    <w:rsid w:val="003A5E8B"/>
    <w:rsid w:val="003A75E8"/>
    <w:rsid w:val="003B05BE"/>
    <w:rsid w:val="003B4D1B"/>
    <w:rsid w:val="003C0390"/>
    <w:rsid w:val="003C06C2"/>
    <w:rsid w:val="003C12C9"/>
    <w:rsid w:val="003C58A4"/>
    <w:rsid w:val="003C6A4C"/>
    <w:rsid w:val="003C6EFC"/>
    <w:rsid w:val="003C7784"/>
    <w:rsid w:val="003D0AA9"/>
    <w:rsid w:val="003D0C24"/>
    <w:rsid w:val="003D6B13"/>
    <w:rsid w:val="003E676A"/>
    <w:rsid w:val="003E6E2F"/>
    <w:rsid w:val="003F057A"/>
    <w:rsid w:val="003F5A3F"/>
    <w:rsid w:val="00400358"/>
    <w:rsid w:val="00400DE3"/>
    <w:rsid w:val="00402180"/>
    <w:rsid w:val="00405B73"/>
    <w:rsid w:val="004073E2"/>
    <w:rsid w:val="00411F03"/>
    <w:rsid w:val="00414586"/>
    <w:rsid w:val="00414A12"/>
    <w:rsid w:val="0041787A"/>
    <w:rsid w:val="004203A9"/>
    <w:rsid w:val="00420690"/>
    <w:rsid w:val="00425FA5"/>
    <w:rsid w:val="0042619A"/>
    <w:rsid w:val="004301BB"/>
    <w:rsid w:val="00430FF9"/>
    <w:rsid w:val="00433F64"/>
    <w:rsid w:val="004343CE"/>
    <w:rsid w:val="00437144"/>
    <w:rsid w:val="00441751"/>
    <w:rsid w:val="004476B8"/>
    <w:rsid w:val="00450C5E"/>
    <w:rsid w:val="004517E2"/>
    <w:rsid w:val="0045421E"/>
    <w:rsid w:val="004542DB"/>
    <w:rsid w:val="00456F22"/>
    <w:rsid w:val="00465835"/>
    <w:rsid w:val="00474EA2"/>
    <w:rsid w:val="00476B81"/>
    <w:rsid w:val="0048505C"/>
    <w:rsid w:val="00486004"/>
    <w:rsid w:val="004902E8"/>
    <w:rsid w:val="00490549"/>
    <w:rsid w:val="00492FCA"/>
    <w:rsid w:val="0049346A"/>
    <w:rsid w:val="0049415E"/>
    <w:rsid w:val="00494922"/>
    <w:rsid w:val="00494DCF"/>
    <w:rsid w:val="00496AAA"/>
    <w:rsid w:val="004A198E"/>
    <w:rsid w:val="004A1F02"/>
    <w:rsid w:val="004A3990"/>
    <w:rsid w:val="004A41BC"/>
    <w:rsid w:val="004A4B27"/>
    <w:rsid w:val="004A5E0E"/>
    <w:rsid w:val="004B1D35"/>
    <w:rsid w:val="004B38A0"/>
    <w:rsid w:val="004C2242"/>
    <w:rsid w:val="004C2502"/>
    <w:rsid w:val="004D6D14"/>
    <w:rsid w:val="004E48E0"/>
    <w:rsid w:val="004E67B9"/>
    <w:rsid w:val="004E79BD"/>
    <w:rsid w:val="004E79CC"/>
    <w:rsid w:val="004E7DDE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4A00"/>
    <w:rsid w:val="00523EC6"/>
    <w:rsid w:val="005244B5"/>
    <w:rsid w:val="00524D1E"/>
    <w:rsid w:val="00527AFE"/>
    <w:rsid w:val="00531952"/>
    <w:rsid w:val="00536C5E"/>
    <w:rsid w:val="00536EA6"/>
    <w:rsid w:val="00536EF3"/>
    <w:rsid w:val="0053797D"/>
    <w:rsid w:val="0054054A"/>
    <w:rsid w:val="00541770"/>
    <w:rsid w:val="00542987"/>
    <w:rsid w:val="00544157"/>
    <w:rsid w:val="00552E4C"/>
    <w:rsid w:val="00553073"/>
    <w:rsid w:val="00553216"/>
    <w:rsid w:val="0055370A"/>
    <w:rsid w:val="00554FC1"/>
    <w:rsid w:val="005709EF"/>
    <w:rsid w:val="0057239D"/>
    <w:rsid w:val="0057306B"/>
    <w:rsid w:val="00590444"/>
    <w:rsid w:val="00590AA9"/>
    <w:rsid w:val="00591596"/>
    <w:rsid w:val="00591C1B"/>
    <w:rsid w:val="00594338"/>
    <w:rsid w:val="00594831"/>
    <w:rsid w:val="00595A5B"/>
    <w:rsid w:val="005A0D13"/>
    <w:rsid w:val="005A1C16"/>
    <w:rsid w:val="005A2146"/>
    <w:rsid w:val="005A36E5"/>
    <w:rsid w:val="005A54F3"/>
    <w:rsid w:val="005B2177"/>
    <w:rsid w:val="005B2B03"/>
    <w:rsid w:val="005B4641"/>
    <w:rsid w:val="005C1C1A"/>
    <w:rsid w:val="005C424C"/>
    <w:rsid w:val="005C684C"/>
    <w:rsid w:val="005C68D3"/>
    <w:rsid w:val="005C6ABF"/>
    <w:rsid w:val="005D1943"/>
    <w:rsid w:val="005D2720"/>
    <w:rsid w:val="005D2F9C"/>
    <w:rsid w:val="005D57E0"/>
    <w:rsid w:val="005E3B89"/>
    <w:rsid w:val="005E7680"/>
    <w:rsid w:val="005F02B6"/>
    <w:rsid w:val="005F0345"/>
    <w:rsid w:val="005F040F"/>
    <w:rsid w:val="005F2752"/>
    <w:rsid w:val="005F2EFB"/>
    <w:rsid w:val="005F3D27"/>
    <w:rsid w:val="005F6F8E"/>
    <w:rsid w:val="00601623"/>
    <w:rsid w:val="00602EE0"/>
    <w:rsid w:val="006039F1"/>
    <w:rsid w:val="00603AF5"/>
    <w:rsid w:val="0060479D"/>
    <w:rsid w:val="00607EE5"/>
    <w:rsid w:val="006110AE"/>
    <w:rsid w:val="00623B90"/>
    <w:rsid w:val="00624691"/>
    <w:rsid w:val="006273B2"/>
    <w:rsid w:val="00627805"/>
    <w:rsid w:val="00627AE5"/>
    <w:rsid w:val="006302A7"/>
    <w:rsid w:val="006305E0"/>
    <w:rsid w:val="0063306A"/>
    <w:rsid w:val="00633B1F"/>
    <w:rsid w:val="00634AD1"/>
    <w:rsid w:val="006367DA"/>
    <w:rsid w:val="00641E6D"/>
    <w:rsid w:val="0064222C"/>
    <w:rsid w:val="0064293F"/>
    <w:rsid w:val="00643EC0"/>
    <w:rsid w:val="00651F0D"/>
    <w:rsid w:val="00653FD4"/>
    <w:rsid w:val="00655117"/>
    <w:rsid w:val="00655DB6"/>
    <w:rsid w:val="00660438"/>
    <w:rsid w:val="00664276"/>
    <w:rsid w:val="006745BC"/>
    <w:rsid w:val="00675D38"/>
    <w:rsid w:val="0067609F"/>
    <w:rsid w:val="00682CBF"/>
    <w:rsid w:val="00685AB6"/>
    <w:rsid w:val="006900A1"/>
    <w:rsid w:val="00690CA2"/>
    <w:rsid w:val="0069172F"/>
    <w:rsid w:val="00693053"/>
    <w:rsid w:val="006939F9"/>
    <w:rsid w:val="0069588A"/>
    <w:rsid w:val="00697350"/>
    <w:rsid w:val="006A1870"/>
    <w:rsid w:val="006A1E3A"/>
    <w:rsid w:val="006A1EED"/>
    <w:rsid w:val="006A23AF"/>
    <w:rsid w:val="006A35AD"/>
    <w:rsid w:val="006B3A7A"/>
    <w:rsid w:val="006B3B13"/>
    <w:rsid w:val="006C3286"/>
    <w:rsid w:val="006C573C"/>
    <w:rsid w:val="006C7E58"/>
    <w:rsid w:val="006D05A4"/>
    <w:rsid w:val="006D1C51"/>
    <w:rsid w:val="006D26EB"/>
    <w:rsid w:val="006D2C65"/>
    <w:rsid w:val="006D2E93"/>
    <w:rsid w:val="006D675F"/>
    <w:rsid w:val="006D6F04"/>
    <w:rsid w:val="006E205A"/>
    <w:rsid w:val="006E20F8"/>
    <w:rsid w:val="006E4120"/>
    <w:rsid w:val="006E4E41"/>
    <w:rsid w:val="006E56BB"/>
    <w:rsid w:val="006F1B40"/>
    <w:rsid w:val="006F2B63"/>
    <w:rsid w:val="006F7A6B"/>
    <w:rsid w:val="007005D8"/>
    <w:rsid w:val="007007CE"/>
    <w:rsid w:val="00700BB9"/>
    <w:rsid w:val="0070109F"/>
    <w:rsid w:val="007060B5"/>
    <w:rsid w:val="0070775D"/>
    <w:rsid w:val="00707B85"/>
    <w:rsid w:val="00710A83"/>
    <w:rsid w:val="00710DD3"/>
    <w:rsid w:val="007131E3"/>
    <w:rsid w:val="00713863"/>
    <w:rsid w:val="007215C8"/>
    <w:rsid w:val="00721EE3"/>
    <w:rsid w:val="007224BC"/>
    <w:rsid w:val="00723176"/>
    <w:rsid w:val="00723883"/>
    <w:rsid w:val="0072792D"/>
    <w:rsid w:val="007308EA"/>
    <w:rsid w:val="007327B9"/>
    <w:rsid w:val="007352A2"/>
    <w:rsid w:val="00740FF3"/>
    <w:rsid w:val="00742224"/>
    <w:rsid w:val="00742334"/>
    <w:rsid w:val="00743993"/>
    <w:rsid w:val="00750299"/>
    <w:rsid w:val="0075375A"/>
    <w:rsid w:val="00755C5A"/>
    <w:rsid w:val="00760152"/>
    <w:rsid w:val="00764007"/>
    <w:rsid w:val="00765582"/>
    <w:rsid w:val="00767640"/>
    <w:rsid w:val="00767B49"/>
    <w:rsid w:val="007729E2"/>
    <w:rsid w:val="007740FE"/>
    <w:rsid w:val="00780B97"/>
    <w:rsid w:val="00785814"/>
    <w:rsid w:val="007910EE"/>
    <w:rsid w:val="00792818"/>
    <w:rsid w:val="00793716"/>
    <w:rsid w:val="007A0A21"/>
    <w:rsid w:val="007A0C15"/>
    <w:rsid w:val="007A130B"/>
    <w:rsid w:val="007A1C97"/>
    <w:rsid w:val="007A21D7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6414"/>
    <w:rsid w:val="007D1155"/>
    <w:rsid w:val="007D1851"/>
    <w:rsid w:val="007D1E0E"/>
    <w:rsid w:val="007D3376"/>
    <w:rsid w:val="007D466B"/>
    <w:rsid w:val="007D49CA"/>
    <w:rsid w:val="007D4A7E"/>
    <w:rsid w:val="007D4C83"/>
    <w:rsid w:val="007E1120"/>
    <w:rsid w:val="007E1DB9"/>
    <w:rsid w:val="007E3B6A"/>
    <w:rsid w:val="007E3C4B"/>
    <w:rsid w:val="007E4ACB"/>
    <w:rsid w:val="007E6D91"/>
    <w:rsid w:val="007E7163"/>
    <w:rsid w:val="007E7D3C"/>
    <w:rsid w:val="007F02F5"/>
    <w:rsid w:val="007F0DF9"/>
    <w:rsid w:val="007F1242"/>
    <w:rsid w:val="007F180E"/>
    <w:rsid w:val="007F249B"/>
    <w:rsid w:val="007F30ED"/>
    <w:rsid w:val="007F55F2"/>
    <w:rsid w:val="00805BCC"/>
    <w:rsid w:val="008065FD"/>
    <w:rsid w:val="008129F7"/>
    <w:rsid w:val="008130F1"/>
    <w:rsid w:val="00814575"/>
    <w:rsid w:val="00817341"/>
    <w:rsid w:val="00820D63"/>
    <w:rsid w:val="008235D7"/>
    <w:rsid w:val="00825999"/>
    <w:rsid w:val="00826E06"/>
    <w:rsid w:val="0083499D"/>
    <w:rsid w:val="00837C05"/>
    <w:rsid w:val="00840EDB"/>
    <w:rsid w:val="00845605"/>
    <w:rsid w:val="008459CA"/>
    <w:rsid w:val="00851C1E"/>
    <w:rsid w:val="00853E39"/>
    <w:rsid w:val="008546B4"/>
    <w:rsid w:val="008616D6"/>
    <w:rsid w:val="008624F6"/>
    <w:rsid w:val="00863103"/>
    <w:rsid w:val="008663D1"/>
    <w:rsid w:val="008672FD"/>
    <w:rsid w:val="00867E02"/>
    <w:rsid w:val="008731E6"/>
    <w:rsid w:val="00874B66"/>
    <w:rsid w:val="008750AE"/>
    <w:rsid w:val="0087684E"/>
    <w:rsid w:val="00876A48"/>
    <w:rsid w:val="008812FE"/>
    <w:rsid w:val="00883C7F"/>
    <w:rsid w:val="00886F89"/>
    <w:rsid w:val="00892B01"/>
    <w:rsid w:val="00893473"/>
    <w:rsid w:val="00895308"/>
    <w:rsid w:val="00896FEF"/>
    <w:rsid w:val="00897083"/>
    <w:rsid w:val="008A0FDC"/>
    <w:rsid w:val="008A1063"/>
    <w:rsid w:val="008A7121"/>
    <w:rsid w:val="008A78BE"/>
    <w:rsid w:val="008B1A67"/>
    <w:rsid w:val="008B220B"/>
    <w:rsid w:val="008B38A0"/>
    <w:rsid w:val="008B7E8A"/>
    <w:rsid w:val="008C010D"/>
    <w:rsid w:val="008C1D18"/>
    <w:rsid w:val="008C33FF"/>
    <w:rsid w:val="008C4915"/>
    <w:rsid w:val="008C78B7"/>
    <w:rsid w:val="008D1D2F"/>
    <w:rsid w:val="008D35C2"/>
    <w:rsid w:val="008E21B4"/>
    <w:rsid w:val="008E54F8"/>
    <w:rsid w:val="008E5DAD"/>
    <w:rsid w:val="008E63E8"/>
    <w:rsid w:val="008E6D1D"/>
    <w:rsid w:val="008E77A7"/>
    <w:rsid w:val="008F18E2"/>
    <w:rsid w:val="008F7F3E"/>
    <w:rsid w:val="00901029"/>
    <w:rsid w:val="00901CDD"/>
    <w:rsid w:val="00906271"/>
    <w:rsid w:val="00907DDF"/>
    <w:rsid w:val="00912F5E"/>
    <w:rsid w:val="0091679D"/>
    <w:rsid w:val="00916D3E"/>
    <w:rsid w:val="009178BA"/>
    <w:rsid w:val="00920BAE"/>
    <w:rsid w:val="0092209F"/>
    <w:rsid w:val="00922F94"/>
    <w:rsid w:val="00924F5F"/>
    <w:rsid w:val="00930AA0"/>
    <w:rsid w:val="009314BA"/>
    <w:rsid w:val="00932793"/>
    <w:rsid w:val="00933167"/>
    <w:rsid w:val="00937048"/>
    <w:rsid w:val="009407D4"/>
    <w:rsid w:val="009425F5"/>
    <w:rsid w:val="00945F7A"/>
    <w:rsid w:val="00946D77"/>
    <w:rsid w:val="0095178C"/>
    <w:rsid w:val="00952A76"/>
    <w:rsid w:val="00952CB1"/>
    <w:rsid w:val="00954E03"/>
    <w:rsid w:val="009628B7"/>
    <w:rsid w:val="00962B05"/>
    <w:rsid w:val="00964B34"/>
    <w:rsid w:val="0096503B"/>
    <w:rsid w:val="00966940"/>
    <w:rsid w:val="009721A8"/>
    <w:rsid w:val="009731EA"/>
    <w:rsid w:val="00973B85"/>
    <w:rsid w:val="00977732"/>
    <w:rsid w:val="00982EF0"/>
    <w:rsid w:val="00983D95"/>
    <w:rsid w:val="0098474F"/>
    <w:rsid w:val="009862DE"/>
    <w:rsid w:val="0098709E"/>
    <w:rsid w:val="00990B02"/>
    <w:rsid w:val="009A5D9A"/>
    <w:rsid w:val="009A66AA"/>
    <w:rsid w:val="009A750D"/>
    <w:rsid w:val="009B2371"/>
    <w:rsid w:val="009B2E2C"/>
    <w:rsid w:val="009C09D3"/>
    <w:rsid w:val="009C1D6E"/>
    <w:rsid w:val="009C2AC3"/>
    <w:rsid w:val="009D1251"/>
    <w:rsid w:val="009D15E7"/>
    <w:rsid w:val="009D291D"/>
    <w:rsid w:val="009D5E83"/>
    <w:rsid w:val="009E1419"/>
    <w:rsid w:val="009E3875"/>
    <w:rsid w:val="009E5359"/>
    <w:rsid w:val="009E5D19"/>
    <w:rsid w:val="009F00C7"/>
    <w:rsid w:val="009F1904"/>
    <w:rsid w:val="009F2046"/>
    <w:rsid w:val="009F256A"/>
    <w:rsid w:val="009F29E9"/>
    <w:rsid w:val="00A0151C"/>
    <w:rsid w:val="00A04BA6"/>
    <w:rsid w:val="00A055CF"/>
    <w:rsid w:val="00A06FF9"/>
    <w:rsid w:val="00A14C1B"/>
    <w:rsid w:val="00A2634D"/>
    <w:rsid w:val="00A27583"/>
    <w:rsid w:val="00A27EE5"/>
    <w:rsid w:val="00A30B7C"/>
    <w:rsid w:val="00A3201F"/>
    <w:rsid w:val="00A361C9"/>
    <w:rsid w:val="00A36443"/>
    <w:rsid w:val="00A36A74"/>
    <w:rsid w:val="00A40A90"/>
    <w:rsid w:val="00A440F2"/>
    <w:rsid w:val="00A44FBE"/>
    <w:rsid w:val="00A4724C"/>
    <w:rsid w:val="00A550FE"/>
    <w:rsid w:val="00A60BC2"/>
    <w:rsid w:val="00A61C30"/>
    <w:rsid w:val="00A6293D"/>
    <w:rsid w:val="00A6318A"/>
    <w:rsid w:val="00A642A3"/>
    <w:rsid w:val="00A64713"/>
    <w:rsid w:val="00A708D1"/>
    <w:rsid w:val="00A7105E"/>
    <w:rsid w:val="00A71477"/>
    <w:rsid w:val="00A72A8D"/>
    <w:rsid w:val="00A750DF"/>
    <w:rsid w:val="00A80A29"/>
    <w:rsid w:val="00A841DC"/>
    <w:rsid w:val="00A87A80"/>
    <w:rsid w:val="00A93073"/>
    <w:rsid w:val="00A934E2"/>
    <w:rsid w:val="00A948D5"/>
    <w:rsid w:val="00A96586"/>
    <w:rsid w:val="00A96817"/>
    <w:rsid w:val="00A96851"/>
    <w:rsid w:val="00AA05AB"/>
    <w:rsid w:val="00AA308F"/>
    <w:rsid w:val="00AA3FDE"/>
    <w:rsid w:val="00AA4F6E"/>
    <w:rsid w:val="00AA599D"/>
    <w:rsid w:val="00AA6238"/>
    <w:rsid w:val="00AB14F2"/>
    <w:rsid w:val="00AB17C6"/>
    <w:rsid w:val="00AB4866"/>
    <w:rsid w:val="00AB49B4"/>
    <w:rsid w:val="00AB6748"/>
    <w:rsid w:val="00AB6806"/>
    <w:rsid w:val="00AB707E"/>
    <w:rsid w:val="00AB7446"/>
    <w:rsid w:val="00AB7A92"/>
    <w:rsid w:val="00AC0C2D"/>
    <w:rsid w:val="00AC0E26"/>
    <w:rsid w:val="00AC36BB"/>
    <w:rsid w:val="00AC5CC0"/>
    <w:rsid w:val="00AD0AC3"/>
    <w:rsid w:val="00AD14BF"/>
    <w:rsid w:val="00AD4046"/>
    <w:rsid w:val="00AD6399"/>
    <w:rsid w:val="00AE30E2"/>
    <w:rsid w:val="00AE3F70"/>
    <w:rsid w:val="00AE5B33"/>
    <w:rsid w:val="00AF0CFE"/>
    <w:rsid w:val="00AF1914"/>
    <w:rsid w:val="00AF1D95"/>
    <w:rsid w:val="00B027AA"/>
    <w:rsid w:val="00B03E4A"/>
    <w:rsid w:val="00B0484E"/>
    <w:rsid w:val="00B04A1E"/>
    <w:rsid w:val="00B10465"/>
    <w:rsid w:val="00B107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415BF"/>
    <w:rsid w:val="00B41F7E"/>
    <w:rsid w:val="00B4292E"/>
    <w:rsid w:val="00B43E3B"/>
    <w:rsid w:val="00B447B5"/>
    <w:rsid w:val="00B45738"/>
    <w:rsid w:val="00B513A2"/>
    <w:rsid w:val="00B5165B"/>
    <w:rsid w:val="00B51BE8"/>
    <w:rsid w:val="00B6101B"/>
    <w:rsid w:val="00B61BD1"/>
    <w:rsid w:val="00B62819"/>
    <w:rsid w:val="00B67B22"/>
    <w:rsid w:val="00B70292"/>
    <w:rsid w:val="00B70575"/>
    <w:rsid w:val="00B707E8"/>
    <w:rsid w:val="00B718E2"/>
    <w:rsid w:val="00B71A2E"/>
    <w:rsid w:val="00B727C6"/>
    <w:rsid w:val="00B73331"/>
    <w:rsid w:val="00B737C4"/>
    <w:rsid w:val="00B75A86"/>
    <w:rsid w:val="00B7614C"/>
    <w:rsid w:val="00B9666D"/>
    <w:rsid w:val="00BA0B10"/>
    <w:rsid w:val="00BA4E30"/>
    <w:rsid w:val="00BA7604"/>
    <w:rsid w:val="00BA7CFA"/>
    <w:rsid w:val="00BB1115"/>
    <w:rsid w:val="00BB3593"/>
    <w:rsid w:val="00BB4801"/>
    <w:rsid w:val="00BB5942"/>
    <w:rsid w:val="00BB5E5B"/>
    <w:rsid w:val="00BB639C"/>
    <w:rsid w:val="00BC2B3F"/>
    <w:rsid w:val="00BC5F30"/>
    <w:rsid w:val="00BC68E1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1C40"/>
    <w:rsid w:val="00C10C1A"/>
    <w:rsid w:val="00C10E66"/>
    <w:rsid w:val="00C13513"/>
    <w:rsid w:val="00C15F4B"/>
    <w:rsid w:val="00C16564"/>
    <w:rsid w:val="00C166D0"/>
    <w:rsid w:val="00C22552"/>
    <w:rsid w:val="00C24A6A"/>
    <w:rsid w:val="00C30801"/>
    <w:rsid w:val="00C33697"/>
    <w:rsid w:val="00C33EA5"/>
    <w:rsid w:val="00C40D5D"/>
    <w:rsid w:val="00C41B0B"/>
    <w:rsid w:val="00C451EA"/>
    <w:rsid w:val="00C46057"/>
    <w:rsid w:val="00C528C0"/>
    <w:rsid w:val="00C53DBB"/>
    <w:rsid w:val="00C5692E"/>
    <w:rsid w:val="00C60BE6"/>
    <w:rsid w:val="00C6193C"/>
    <w:rsid w:val="00C62D79"/>
    <w:rsid w:val="00C63F7B"/>
    <w:rsid w:val="00C711E0"/>
    <w:rsid w:val="00C73713"/>
    <w:rsid w:val="00C75C15"/>
    <w:rsid w:val="00C82999"/>
    <w:rsid w:val="00C84579"/>
    <w:rsid w:val="00C8692F"/>
    <w:rsid w:val="00C87756"/>
    <w:rsid w:val="00C9205D"/>
    <w:rsid w:val="00C93DCA"/>
    <w:rsid w:val="00C95BED"/>
    <w:rsid w:val="00C961F0"/>
    <w:rsid w:val="00C96793"/>
    <w:rsid w:val="00CA01FD"/>
    <w:rsid w:val="00CA16A8"/>
    <w:rsid w:val="00CA30F8"/>
    <w:rsid w:val="00CA3D3D"/>
    <w:rsid w:val="00CA51F5"/>
    <w:rsid w:val="00CA5482"/>
    <w:rsid w:val="00CA5C15"/>
    <w:rsid w:val="00CB0B02"/>
    <w:rsid w:val="00CB1382"/>
    <w:rsid w:val="00CB307B"/>
    <w:rsid w:val="00CB499E"/>
    <w:rsid w:val="00CB62A3"/>
    <w:rsid w:val="00CB6767"/>
    <w:rsid w:val="00CC26B2"/>
    <w:rsid w:val="00CC39BD"/>
    <w:rsid w:val="00CC4730"/>
    <w:rsid w:val="00CC4971"/>
    <w:rsid w:val="00CC65BF"/>
    <w:rsid w:val="00CD4320"/>
    <w:rsid w:val="00CD5B0B"/>
    <w:rsid w:val="00CD6D6E"/>
    <w:rsid w:val="00CE2680"/>
    <w:rsid w:val="00CE2838"/>
    <w:rsid w:val="00CE2F19"/>
    <w:rsid w:val="00CE36EA"/>
    <w:rsid w:val="00CE3C51"/>
    <w:rsid w:val="00CE4FB6"/>
    <w:rsid w:val="00CE67BA"/>
    <w:rsid w:val="00CE7ACF"/>
    <w:rsid w:val="00CF197C"/>
    <w:rsid w:val="00CF60AF"/>
    <w:rsid w:val="00CF6551"/>
    <w:rsid w:val="00CF7CA8"/>
    <w:rsid w:val="00D00C5C"/>
    <w:rsid w:val="00D14314"/>
    <w:rsid w:val="00D16B5D"/>
    <w:rsid w:val="00D1752A"/>
    <w:rsid w:val="00D2004D"/>
    <w:rsid w:val="00D23490"/>
    <w:rsid w:val="00D275E1"/>
    <w:rsid w:val="00D27826"/>
    <w:rsid w:val="00D31295"/>
    <w:rsid w:val="00D31AF1"/>
    <w:rsid w:val="00D3348B"/>
    <w:rsid w:val="00D345A0"/>
    <w:rsid w:val="00D365DA"/>
    <w:rsid w:val="00D4113D"/>
    <w:rsid w:val="00D47819"/>
    <w:rsid w:val="00D52EC1"/>
    <w:rsid w:val="00D539B6"/>
    <w:rsid w:val="00D54832"/>
    <w:rsid w:val="00D71D73"/>
    <w:rsid w:val="00D80A8A"/>
    <w:rsid w:val="00D81C7D"/>
    <w:rsid w:val="00D85BA4"/>
    <w:rsid w:val="00D87352"/>
    <w:rsid w:val="00D87989"/>
    <w:rsid w:val="00D909BB"/>
    <w:rsid w:val="00D9276B"/>
    <w:rsid w:val="00D93B6E"/>
    <w:rsid w:val="00D95074"/>
    <w:rsid w:val="00D950C1"/>
    <w:rsid w:val="00D96678"/>
    <w:rsid w:val="00D969BA"/>
    <w:rsid w:val="00DA368F"/>
    <w:rsid w:val="00DA59B4"/>
    <w:rsid w:val="00DA6F26"/>
    <w:rsid w:val="00DB4A42"/>
    <w:rsid w:val="00DB4B72"/>
    <w:rsid w:val="00DB6ACE"/>
    <w:rsid w:val="00DB6DC8"/>
    <w:rsid w:val="00DB7A35"/>
    <w:rsid w:val="00DB7A5B"/>
    <w:rsid w:val="00DC000C"/>
    <w:rsid w:val="00DD47B3"/>
    <w:rsid w:val="00DD4D61"/>
    <w:rsid w:val="00DD55C1"/>
    <w:rsid w:val="00DD7899"/>
    <w:rsid w:val="00DE116D"/>
    <w:rsid w:val="00DF1F3D"/>
    <w:rsid w:val="00DF78E7"/>
    <w:rsid w:val="00E01A63"/>
    <w:rsid w:val="00E01FDD"/>
    <w:rsid w:val="00E054CC"/>
    <w:rsid w:val="00E05E34"/>
    <w:rsid w:val="00E063DB"/>
    <w:rsid w:val="00E10FF7"/>
    <w:rsid w:val="00E1100B"/>
    <w:rsid w:val="00E12233"/>
    <w:rsid w:val="00E140AD"/>
    <w:rsid w:val="00E14D83"/>
    <w:rsid w:val="00E16EDF"/>
    <w:rsid w:val="00E17996"/>
    <w:rsid w:val="00E2073C"/>
    <w:rsid w:val="00E213C0"/>
    <w:rsid w:val="00E246FE"/>
    <w:rsid w:val="00E26F52"/>
    <w:rsid w:val="00E3020F"/>
    <w:rsid w:val="00E31DC9"/>
    <w:rsid w:val="00E34680"/>
    <w:rsid w:val="00E34E8D"/>
    <w:rsid w:val="00E3594E"/>
    <w:rsid w:val="00E367A6"/>
    <w:rsid w:val="00E36F60"/>
    <w:rsid w:val="00E37EDA"/>
    <w:rsid w:val="00E40B92"/>
    <w:rsid w:val="00E40C1D"/>
    <w:rsid w:val="00E4125E"/>
    <w:rsid w:val="00E4477C"/>
    <w:rsid w:val="00E50249"/>
    <w:rsid w:val="00E50491"/>
    <w:rsid w:val="00E51639"/>
    <w:rsid w:val="00E52CA9"/>
    <w:rsid w:val="00E53FAC"/>
    <w:rsid w:val="00E542E0"/>
    <w:rsid w:val="00E55930"/>
    <w:rsid w:val="00E57E49"/>
    <w:rsid w:val="00E6110F"/>
    <w:rsid w:val="00E615EA"/>
    <w:rsid w:val="00E61C27"/>
    <w:rsid w:val="00E621C7"/>
    <w:rsid w:val="00E638DF"/>
    <w:rsid w:val="00E672F8"/>
    <w:rsid w:val="00E7188C"/>
    <w:rsid w:val="00E727A2"/>
    <w:rsid w:val="00E728C1"/>
    <w:rsid w:val="00E740F0"/>
    <w:rsid w:val="00E75489"/>
    <w:rsid w:val="00E81BF7"/>
    <w:rsid w:val="00E8332B"/>
    <w:rsid w:val="00E848B6"/>
    <w:rsid w:val="00E84B52"/>
    <w:rsid w:val="00E9032B"/>
    <w:rsid w:val="00E90B91"/>
    <w:rsid w:val="00E91673"/>
    <w:rsid w:val="00E94011"/>
    <w:rsid w:val="00E965A0"/>
    <w:rsid w:val="00E96963"/>
    <w:rsid w:val="00EA0653"/>
    <w:rsid w:val="00EA4D07"/>
    <w:rsid w:val="00EA5D3D"/>
    <w:rsid w:val="00EB0B57"/>
    <w:rsid w:val="00EB3646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C72EA"/>
    <w:rsid w:val="00ED20EC"/>
    <w:rsid w:val="00ED2811"/>
    <w:rsid w:val="00ED3432"/>
    <w:rsid w:val="00ED391D"/>
    <w:rsid w:val="00ED7AAA"/>
    <w:rsid w:val="00EE07F6"/>
    <w:rsid w:val="00EE0C81"/>
    <w:rsid w:val="00EE30FF"/>
    <w:rsid w:val="00EE4AA9"/>
    <w:rsid w:val="00EE74D1"/>
    <w:rsid w:val="00EF0131"/>
    <w:rsid w:val="00EF0B47"/>
    <w:rsid w:val="00EF40C1"/>
    <w:rsid w:val="00EF4BE5"/>
    <w:rsid w:val="00EF5801"/>
    <w:rsid w:val="00EF5CB0"/>
    <w:rsid w:val="00EF6047"/>
    <w:rsid w:val="00EF6BC7"/>
    <w:rsid w:val="00EF760E"/>
    <w:rsid w:val="00F01C24"/>
    <w:rsid w:val="00F028ED"/>
    <w:rsid w:val="00F034FB"/>
    <w:rsid w:val="00F03C92"/>
    <w:rsid w:val="00F0457F"/>
    <w:rsid w:val="00F04E4E"/>
    <w:rsid w:val="00F05745"/>
    <w:rsid w:val="00F06797"/>
    <w:rsid w:val="00F108F2"/>
    <w:rsid w:val="00F10C28"/>
    <w:rsid w:val="00F120A8"/>
    <w:rsid w:val="00F1776E"/>
    <w:rsid w:val="00F25B94"/>
    <w:rsid w:val="00F303A8"/>
    <w:rsid w:val="00F327FF"/>
    <w:rsid w:val="00F33427"/>
    <w:rsid w:val="00F36C1E"/>
    <w:rsid w:val="00F40854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27E9"/>
    <w:rsid w:val="00F64A6E"/>
    <w:rsid w:val="00F66F8F"/>
    <w:rsid w:val="00F67385"/>
    <w:rsid w:val="00F67FAE"/>
    <w:rsid w:val="00F718D4"/>
    <w:rsid w:val="00F73679"/>
    <w:rsid w:val="00F7597C"/>
    <w:rsid w:val="00F76C17"/>
    <w:rsid w:val="00F80A19"/>
    <w:rsid w:val="00F81A8D"/>
    <w:rsid w:val="00F82AA5"/>
    <w:rsid w:val="00F82FB1"/>
    <w:rsid w:val="00F85798"/>
    <w:rsid w:val="00F866C1"/>
    <w:rsid w:val="00F866EE"/>
    <w:rsid w:val="00F86F5C"/>
    <w:rsid w:val="00F918AE"/>
    <w:rsid w:val="00F922A6"/>
    <w:rsid w:val="00F93014"/>
    <w:rsid w:val="00F976CC"/>
    <w:rsid w:val="00FA0C50"/>
    <w:rsid w:val="00FA289B"/>
    <w:rsid w:val="00FA53BE"/>
    <w:rsid w:val="00FA5632"/>
    <w:rsid w:val="00FA5AA6"/>
    <w:rsid w:val="00FA7CB3"/>
    <w:rsid w:val="00FB202A"/>
    <w:rsid w:val="00FB27DA"/>
    <w:rsid w:val="00FC18EF"/>
    <w:rsid w:val="00FC29BF"/>
    <w:rsid w:val="00FC2A96"/>
    <w:rsid w:val="00FC5D51"/>
    <w:rsid w:val="00FC605E"/>
    <w:rsid w:val="00FD295C"/>
    <w:rsid w:val="00FD5D6A"/>
    <w:rsid w:val="00FD61EC"/>
    <w:rsid w:val="00FD6E21"/>
    <w:rsid w:val="00FD7FB2"/>
    <w:rsid w:val="00FE02FA"/>
    <w:rsid w:val="00FE068B"/>
    <w:rsid w:val="00FE188F"/>
    <w:rsid w:val="00FE3222"/>
    <w:rsid w:val="00FE3D5F"/>
    <w:rsid w:val="00FE5113"/>
    <w:rsid w:val="00FF1243"/>
    <w:rsid w:val="00FF125F"/>
    <w:rsid w:val="00FF18F4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5325F8-7A1D-41CA-9E31-96AAA71C6B5E}"/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1632</TotalTime>
  <Pages>6</Pages>
  <Words>985</Words>
  <Characters>5419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815</cp:revision>
  <cp:lastPrinted>2022-03-28T15:37:00Z</cp:lastPrinted>
  <dcterms:created xsi:type="dcterms:W3CDTF">2017-11-17T14:15:00Z</dcterms:created>
  <dcterms:modified xsi:type="dcterms:W3CDTF">2023-07-20T10:59:00Z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