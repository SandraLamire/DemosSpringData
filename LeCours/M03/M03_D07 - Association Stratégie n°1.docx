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2D8365F5" w:rsidR="007D1E0E" w:rsidRPr="004B03DF" w:rsidRDefault="00140C4A" w:rsidP="007D1E0E">
      <w:pPr>
        <w:pStyle w:val="Titre"/>
      </w:pPr>
      <w:r w:rsidRPr="004B03DF">
        <w:t xml:space="preserve">Association – </w:t>
      </w:r>
      <w:r w:rsidR="00A47E16">
        <w:t>Modèle de données dénormalisé</w:t>
      </w:r>
    </w:p>
    <w:p w14:paraId="31FD3075" w14:textId="43244361" w:rsidR="000150A7" w:rsidRPr="004B03DF" w:rsidRDefault="000150A7" w:rsidP="000150A7">
      <w:pPr>
        <w:pStyle w:val="Titre1"/>
      </w:pPr>
      <w:r w:rsidRPr="004B03DF">
        <w:t xml:space="preserve">Démonstration </w:t>
      </w:r>
      <w:r w:rsidR="008F302A">
        <w:t>7</w:t>
      </w:r>
      <w:r w:rsidRPr="004B03DF">
        <w:t xml:space="preserve"> du module </w:t>
      </w:r>
      <w:r w:rsidR="00AB14F2" w:rsidRPr="004B03DF">
        <w:t>3</w:t>
      </w:r>
    </w:p>
    <w:p w14:paraId="5938D2DE" w14:textId="77777777" w:rsidR="000150A7" w:rsidRPr="004B03D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4B03D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11B317EE" w:rsidR="00AF1D95" w:rsidRPr="004B03DF" w:rsidRDefault="0048505C" w:rsidP="00AA4F6E">
            <w:pPr>
              <w:pStyle w:val="TPnormal"/>
            </w:pPr>
            <w:r w:rsidRPr="004B03DF">
              <w:t>L</w:t>
            </w:r>
            <w:r w:rsidR="00235718">
              <w:t xml:space="preserve">es </w:t>
            </w:r>
            <w:r w:rsidRPr="004B03DF">
              <w:t>objectif</w:t>
            </w:r>
            <w:r w:rsidR="00235718">
              <w:t>s</w:t>
            </w:r>
            <w:r w:rsidR="0095178C" w:rsidRPr="004B03DF">
              <w:t xml:space="preserve"> </w:t>
            </w:r>
            <w:r w:rsidR="00AF1D95" w:rsidRPr="004B03DF">
              <w:t>de cette démonstration :</w:t>
            </w:r>
          </w:p>
          <w:p w14:paraId="73FE6ABC" w14:textId="2456EDA7" w:rsidR="00B4476B" w:rsidRPr="004B03DF" w:rsidRDefault="00B4476B" w:rsidP="001F1171">
            <w:pPr>
              <w:pStyle w:val="TPnormalpuce1"/>
            </w:pPr>
            <w:r w:rsidRPr="004B03DF">
              <w:t xml:space="preserve">Création d’une </w:t>
            </w:r>
            <w:r w:rsidR="00210EB5" w:rsidRPr="004B03DF">
              <w:t>référence</w:t>
            </w:r>
            <w:r w:rsidRPr="004B03DF">
              <w:t xml:space="preserve"> embarquée</w:t>
            </w:r>
            <w:r w:rsidR="008C05E9">
              <w:t xml:space="preserve"> </w:t>
            </w:r>
            <w:r w:rsidR="008C05E9">
              <w:sym w:font="Wingdings" w:char="F0E0"/>
            </w:r>
            <w:r w:rsidR="008C05E9">
              <w:t xml:space="preserve"> composition</w:t>
            </w:r>
          </w:p>
        </w:tc>
      </w:tr>
    </w:tbl>
    <w:p w14:paraId="044A4A7A" w14:textId="69DAC755" w:rsidR="007D1E0E" w:rsidRPr="004B03DF" w:rsidRDefault="007C0A41" w:rsidP="007D1E0E">
      <w:pPr>
        <w:pStyle w:val="TPTitre"/>
      </w:pPr>
      <w:r w:rsidRPr="004B03DF">
        <w:t>Déroulement</w:t>
      </w:r>
    </w:p>
    <w:p w14:paraId="1F92D032" w14:textId="77777777" w:rsidR="00FA289B" w:rsidRPr="004B03DF" w:rsidRDefault="00FA289B" w:rsidP="00FA289B">
      <w:pPr>
        <w:pStyle w:val="Titre1"/>
      </w:pPr>
      <w:r w:rsidRPr="004B03DF">
        <w:t>Contexte</w:t>
      </w:r>
    </w:p>
    <w:p w14:paraId="5A9106EF" w14:textId="77777777" w:rsidR="00141BA6" w:rsidRPr="004B03DF" w:rsidRDefault="00141BA6" w:rsidP="00FA289B">
      <w:pPr>
        <w:pStyle w:val="TPnormal"/>
      </w:pPr>
      <w:r w:rsidRPr="004B03DF">
        <w:t>Nous voulons une deuxième application, qui permettra de gérer les avis des stagiaires.</w:t>
      </w:r>
    </w:p>
    <w:p w14:paraId="2A94985B" w14:textId="00B24F60" w:rsidR="00141BA6" w:rsidRPr="004B03DF" w:rsidRDefault="00141BA6" w:rsidP="00FA289B">
      <w:pPr>
        <w:pStyle w:val="TPnormal"/>
      </w:pPr>
      <w:r w:rsidRPr="004B03DF">
        <w:t>Elle permettra plus tard, de réaliser des statistiques sur les cours.</w:t>
      </w:r>
    </w:p>
    <w:p w14:paraId="52901478" w14:textId="5BFA07D3" w:rsidR="00FA289B" w:rsidRPr="004B03DF" w:rsidRDefault="00FA289B" w:rsidP="00FA289B">
      <w:pPr>
        <w:pStyle w:val="TPnormal"/>
      </w:pPr>
      <w:r w:rsidRPr="004B03DF">
        <w:t>Notre application va se compléter au fil des démonstrations de ce module.</w:t>
      </w:r>
    </w:p>
    <w:p w14:paraId="45D53659" w14:textId="2A1DD150" w:rsidR="00FA289B" w:rsidRPr="004B03DF" w:rsidRDefault="00EF4BE5" w:rsidP="002176EE">
      <w:pPr>
        <w:pStyle w:val="TPnormal"/>
      </w:pPr>
      <w:r w:rsidRPr="004B03DF">
        <w:t>Elle est indépendante de l’application précédente</w:t>
      </w:r>
      <w:r w:rsidR="002176EE" w:rsidRPr="004B03DF">
        <w:t>.</w:t>
      </w:r>
    </w:p>
    <w:p w14:paraId="75969671" w14:textId="31E4F87E" w:rsidR="00EC72EA" w:rsidRPr="004B03DF" w:rsidRDefault="00EC72EA" w:rsidP="00EC72EA">
      <w:pPr>
        <w:pStyle w:val="TPnormal"/>
      </w:pPr>
      <w:r w:rsidRPr="004B03DF">
        <w:t>Comme dans l’application précédente, les informations en base sont en anglais pour différencier les BO et les Document</w:t>
      </w:r>
    </w:p>
    <w:p w14:paraId="63E8ED69" w14:textId="77777777" w:rsidR="007C0645" w:rsidRDefault="00221131" w:rsidP="00EC72EA">
      <w:pPr>
        <w:pStyle w:val="TPnormal"/>
      </w:pPr>
      <w:r w:rsidRPr="004B03DF">
        <w:t>A cette itération, nous allons gérer les associations entre les classes</w:t>
      </w:r>
      <w:r w:rsidR="007C0645">
        <w:t xml:space="preserve"> de manière simple avec MongoDB. </w:t>
      </w:r>
    </w:p>
    <w:p w14:paraId="1425E41E" w14:textId="28ED441E" w:rsidR="007C0645" w:rsidRDefault="007C0645" w:rsidP="00537141">
      <w:pPr>
        <w:pStyle w:val="TPnormalpuce1"/>
      </w:pPr>
      <w:r>
        <w:t>Nous allons utiliser le fait que la structure des données est flexible.</w:t>
      </w:r>
    </w:p>
    <w:p w14:paraId="0BCE0E4D" w14:textId="32240D67" w:rsidR="007C0645" w:rsidRDefault="007C0645" w:rsidP="00537141">
      <w:pPr>
        <w:pStyle w:val="TPnormalpuce1"/>
      </w:pPr>
      <w:r>
        <w:t>Les attributs d’associations deviendront des sous objet JSON du Document</w:t>
      </w:r>
    </w:p>
    <w:p w14:paraId="72E96C42" w14:textId="0F39C03C" w:rsidR="00C32205" w:rsidRPr="004B03DF" w:rsidRDefault="00C32205" w:rsidP="00537141">
      <w:pPr>
        <w:pStyle w:val="TPnormalpuce1"/>
      </w:pPr>
      <w:r>
        <w:t>Le Document principal contient les objets associés (même cycle de vie)</w:t>
      </w:r>
    </w:p>
    <w:p w14:paraId="642B2C0B" w14:textId="6CF77DA4" w:rsidR="00514242" w:rsidRPr="00606F63" w:rsidRDefault="00606F63" w:rsidP="00606F63">
      <w:pPr>
        <w:pStyle w:val="TPnormal"/>
      </w:pPr>
      <w:r w:rsidRPr="00606F63">
        <w:t xml:space="preserve">Pour </w:t>
      </w:r>
      <w:r>
        <w:t>respecter le RGPD, nous allons représenter les stagiaires que par leur identifiant et l</w:t>
      </w:r>
      <w:r w:rsidR="00E03E83">
        <w:t>eur</w:t>
      </w:r>
      <w:r w:rsidR="00712F7D">
        <w:t xml:space="preserve"> promotion</w:t>
      </w:r>
      <w:r>
        <w:t>.</w:t>
      </w:r>
      <w:r w:rsidR="00514242" w:rsidRPr="00606F63">
        <w:br w:type="page"/>
      </w:r>
    </w:p>
    <w:p w14:paraId="57D47E8B" w14:textId="0FB314A1" w:rsidR="00603474" w:rsidRPr="004B03DF" w:rsidRDefault="00603474" w:rsidP="00D71D73">
      <w:pPr>
        <w:pStyle w:val="Titre1"/>
      </w:pPr>
      <w:r w:rsidRPr="004B03DF">
        <w:lastRenderedPageBreak/>
        <w:t>Suppression des données existantes</w:t>
      </w:r>
    </w:p>
    <w:p w14:paraId="52032F5C" w14:textId="10280E81" w:rsidR="00603474" w:rsidRPr="004B03DF" w:rsidRDefault="00603474" w:rsidP="00603474">
      <w:pPr>
        <w:pStyle w:val="TPnormal"/>
      </w:pPr>
      <w:r w:rsidRPr="004B03DF">
        <w:t>Nos tests sont réalisés directement en base. Pour manipuler les données facilement ; nous allons supprimer certaines collections.</w:t>
      </w:r>
    </w:p>
    <w:p w14:paraId="555E3FD5" w14:textId="030D8577" w:rsidR="00D8438C" w:rsidRPr="004B03DF" w:rsidRDefault="00D8438C" w:rsidP="00D8438C">
      <w:pPr>
        <w:pStyle w:val="TPnormalpuce1"/>
      </w:pPr>
      <w:r w:rsidRPr="004B03DF">
        <w:t xml:space="preserve">Suppression de la collection </w:t>
      </w:r>
      <w:r w:rsidR="008E48E7">
        <w:t>reviews</w:t>
      </w:r>
    </w:p>
    <w:p w14:paraId="725B9381" w14:textId="77777777" w:rsidR="00514242" w:rsidRDefault="00514242" w:rsidP="00514242"/>
    <w:p w14:paraId="2BB0F4B4" w14:textId="38A04699" w:rsidR="00D71D73" w:rsidRPr="004B03DF" w:rsidRDefault="00E946F8" w:rsidP="00D71D73">
      <w:pPr>
        <w:pStyle w:val="Titre1"/>
      </w:pPr>
      <w:r w:rsidRPr="004B03DF">
        <w:t>Référence</w:t>
      </w:r>
      <w:r w:rsidR="00A01F01" w:rsidRPr="004B03DF">
        <w:t xml:space="preserve"> embarquée</w:t>
      </w:r>
      <w:r w:rsidR="00B14CF3" w:rsidRPr="004B03DF">
        <w:t xml:space="preserve"> </w:t>
      </w:r>
      <w:r w:rsidR="0038433E">
        <w:t>–</w:t>
      </w:r>
      <w:r w:rsidR="00B14CF3" w:rsidRPr="004B03DF">
        <w:t xml:space="preserve"> Association</w:t>
      </w:r>
    </w:p>
    <w:p w14:paraId="08A65436" w14:textId="43F3B886" w:rsidR="00795F8A" w:rsidRPr="004B03DF" w:rsidRDefault="00795F8A" w:rsidP="00795F8A">
      <w:pPr>
        <w:pStyle w:val="TPnormal"/>
      </w:pPr>
      <w:r w:rsidRPr="004B03DF">
        <w:t xml:space="preserve">A cette étape, </w:t>
      </w:r>
      <w:r w:rsidR="008D2A9E">
        <w:t>il faut</w:t>
      </w:r>
      <w:r w:rsidRPr="004B03DF">
        <w:t xml:space="preserve"> qu</w:t>
      </w:r>
      <w:r w:rsidR="005552FA">
        <w:t>e le</w:t>
      </w:r>
      <w:r w:rsidRPr="004B03DF">
        <w:t xml:space="preserve"> stagiaire </w:t>
      </w:r>
      <w:r w:rsidR="005552FA">
        <w:t>qui a</w:t>
      </w:r>
      <w:r w:rsidRPr="004B03DF">
        <w:t xml:space="preserve"> donn</w:t>
      </w:r>
      <w:r w:rsidR="005552FA">
        <w:t>é</w:t>
      </w:r>
      <w:r w:rsidRPr="004B03DF">
        <w:t xml:space="preserve"> un avis</w:t>
      </w:r>
      <w:r w:rsidR="008D2A9E">
        <w:t xml:space="preserve"> ; </w:t>
      </w:r>
      <w:r w:rsidR="005552FA">
        <w:t>soit enregistré dans son avis</w:t>
      </w:r>
    </w:p>
    <w:p w14:paraId="4C935927" w14:textId="2D175676" w:rsidR="00D05743" w:rsidRPr="004B03DF" w:rsidRDefault="00D05743" w:rsidP="00D05743">
      <w:pPr>
        <w:pStyle w:val="TPnormalpuce1"/>
      </w:pPr>
      <w:r w:rsidRPr="004B03DF">
        <w:t>Voici le schéma des classes que nous voulons gérer</w:t>
      </w:r>
    </w:p>
    <w:p w14:paraId="32174B06" w14:textId="763EF4F6" w:rsidR="00E44B6B" w:rsidRPr="004B03DF" w:rsidRDefault="00593AE6" w:rsidP="00E44B6B">
      <w:pPr>
        <w:rPr>
          <w:lang w:val="fr-FR"/>
        </w:rPr>
      </w:pPr>
      <w:r>
        <w:rPr>
          <w:noProof/>
        </w:rPr>
        <w:drawing>
          <wp:inline distT="0" distB="0" distL="0" distR="0" wp14:anchorId="55DB873B" wp14:editId="29639940">
            <wp:extent cx="4857750" cy="1333500"/>
            <wp:effectExtent l="19050" t="19050" r="19050" b="19050"/>
            <wp:docPr id="186086775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7759" name="Image 1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FA9D4" w14:textId="77777777" w:rsidR="000571B7" w:rsidRPr="004B03DF" w:rsidRDefault="000571B7" w:rsidP="00E44B6B">
      <w:pPr>
        <w:rPr>
          <w:lang w:val="fr-FR"/>
        </w:rPr>
      </w:pPr>
    </w:p>
    <w:p w14:paraId="23C7FDD7" w14:textId="267B41E0" w:rsidR="001A4402" w:rsidRPr="004B03DF" w:rsidRDefault="001A4402" w:rsidP="00B3490E">
      <w:pPr>
        <w:pStyle w:val="Titre2"/>
        <w:numPr>
          <w:ilvl w:val="0"/>
          <w:numId w:val="31"/>
        </w:numPr>
        <w:rPr>
          <w:lang w:val="fr-FR"/>
        </w:rPr>
      </w:pPr>
      <w:r w:rsidRPr="004B03DF">
        <w:rPr>
          <w:lang w:val="fr-FR"/>
        </w:rPr>
        <w:t>Création de</w:t>
      </w:r>
      <w:r w:rsidR="00D375E7" w:rsidRPr="004B03DF">
        <w:rPr>
          <w:lang w:val="fr-FR"/>
        </w:rPr>
        <w:t xml:space="preserve"> la classe</w:t>
      </w:r>
      <w:r w:rsidRPr="004B03DF">
        <w:rPr>
          <w:lang w:val="fr-FR"/>
        </w:rPr>
        <w:t xml:space="preserve"> BO</w:t>
      </w:r>
      <w:r w:rsidR="00D375E7" w:rsidRPr="004B03DF">
        <w:rPr>
          <w:lang w:val="fr-FR"/>
        </w:rPr>
        <w:t xml:space="preserve"> : </w:t>
      </w:r>
      <w:r w:rsidR="00200E9B">
        <w:rPr>
          <w:lang w:val="fr-FR"/>
        </w:rPr>
        <w:t>Stagiaire</w:t>
      </w:r>
    </w:p>
    <w:p w14:paraId="52BA2FE5" w14:textId="2C72D3BB" w:rsidR="001A4402" w:rsidRPr="004B03DF" w:rsidRDefault="00C416C5" w:rsidP="00C416C5">
      <w:pPr>
        <w:pStyle w:val="TPnormalpuce1"/>
      </w:pPr>
      <w:r w:rsidRPr="004B03DF">
        <w:t xml:space="preserve">Création </w:t>
      </w:r>
      <w:r w:rsidR="00D375E7" w:rsidRPr="004B03DF">
        <w:t>de la</w:t>
      </w:r>
      <w:r w:rsidRPr="004B03DF">
        <w:t xml:space="preserve"> classe</w:t>
      </w:r>
      <w:r w:rsidR="00D375E7" w:rsidRPr="004B03DF">
        <w:t xml:space="preserve"> </w:t>
      </w:r>
      <w:r w:rsidR="00200E9B">
        <w:t>Stagiaire</w:t>
      </w:r>
    </w:p>
    <w:p w14:paraId="57818D7A" w14:textId="67507E61" w:rsidR="00C416C5" w:rsidRPr="004B03DF" w:rsidRDefault="005410B0" w:rsidP="005410B0">
      <w:pPr>
        <w:pStyle w:val="TPnormalpuce1"/>
        <w:numPr>
          <w:ilvl w:val="1"/>
          <w:numId w:val="1"/>
        </w:numPr>
      </w:pPr>
      <w:r w:rsidRPr="004B03DF">
        <w:t>Elle doit respecter le Design Pattern POJO</w:t>
      </w:r>
    </w:p>
    <w:p w14:paraId="13C520BB" w14:textId="5021E8C7" w:rsidR="00D375E7" w:rsidRPr="004B03DF" w:rsidRDefault="00D375E7" w:rsidP="005410B0">
      <w:pPr>
        <w:pStyle w:val="TPnormalpuce1"/>
        <w:numPr>
          <w:ilvl w:val="1"/>
          <w:numId w:val="1"/>
        </w:numPr>
      </w:pPr>
      <w:r w:rsidRPr="004B03DF">
        <w:t>Elle doit redéfinir equals et hashCode</w:t>
      </w:r>
    </w:p>
    <w:p w14:paraId="0BD70A41" w14:textId="5801D43D" w:rsidR="00D241D6" w:rsidRPr="004B03DF" w:rsidRDefault="00D241D6" w:rsidP="00D241D6">
      <w:pPr>
        <w:pStyle w:val="TPnormalpuce1"/>
      </w:pPr>
      <w:r w:rsidRPr="004B03DF">
        <w:t>Avec l’annotation @Data de Lombok, nous avons bien la redéfinition des 2 méthodes</w:t>
      </w:r>
    </w:p>
    <w:p w14:paraId="132BA588" w14:textId="77777777" w:rsidR="00D241D6" w:rsidRPr="004B03DF" w:rsidRDefault="00D241D6" w:rsidP="00D241D6">
      <w:pPr>
        <w:pStyle w:val="TPnormalpuce1"/>
        <w:numPr>
          <w:ilvl w:val="1"/>
          <w:numId w:val="1"/>
        </w:numPr>
      </w:pPr>
      <w:r w:rsidRPr="004B03DF">
        <w:t xml:space="preserve">Equivalent à : </w:t>
      </w:r>
    </w:p>
    <w:p w14:paraId="6E94CEC8" w14:textId="77777777" w:rsidR="00D241D6" w:rsidRPr="004B03DF" w:rsidRDefault="00D241D6" w:rsidP="00D241D6">
      <w:pPr>
        <w:pStyle w:val="TPnormalpuce1"/>
        <w:numPr>
          <w:ilvl w:val="2"/>
          <w:numId w:val="1"/>
        </w:numPr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4B03DF">
        <w:rPr>
          <w:rStyle w:val="CodeHTML"/>
          <w:rFonts w:asciiTheme="minorHAnsi" w:eastAsia="Andale Sans UI" w:hAnsiTheme="minorHAnsi" w:cs="Tahoma"/>
          <w:sz w:val="22"/>
          <w:szCs w:val="24"/>
        </w:rPr>
        <w:t xml:space="preserve">@Getter </w:t>
      </w:r>
    </w:p>
    <w:p w14:paraId="397A7735" w14:textId="77777777" w:rsidR="00D241D6" w:rsidRPr="004B03DF" w:rsidRDefault="00D241D6" w:rsidP="00D241D6">
      <w:pPr>
        <w:pStyle w:val="TPnormalpuce1"/>
        <w:numPr>
          <w:ilvl w:val="2"/>
          <w:numId w:val="1"/>
        </w:numPr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4B03DF">
        <w:rPr>
          <w:rStyle w:val="CodeHTML"/>
          <w:rFonts w:asciiTheme="minorHAnsi" w:eastAsia="Andale Sans UI" w:hAnsiTheme="minorHAnsi" w:cs="Tahoma"/>
          <w:sz w:val="22"/>
          <w:szCs w:val="24"/>
        </w:rPr>
        <w:t xml:space="preserve">@Setter </w:t>
      </w:r>
    </w:p>
    <w:p w14:paraId="5A278AE2" w14:textId="77777777" w:rsidR="00D241D6" w:rsidRPr="004B03DF" w:rsidRDefault="00D241D6" w:rsidP="00D241D6">
      <w:pPr>
        <w:pStyle w:val="TPnormalpuce1"/>
        <w:numPr>
          <w:ilvl w:val="2"/>
          <w:numId w:val="1"/>
        </w:numPr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4B03DF">
        <w:rPr>
          <w:rStyle w:val="CodeHTML"/>
          <w:rFonts w:asciiTheme="minorHAnsi" w:eastAsia="Andale Sans UI" w:hAnsiTheme="minorHAnsi" w:cs="Tahoma"/>
          <w:sz w:val="22"/>
          <w:szCs w:val="24"/>
        </w:rPr>
        <w:t xml:space="preserve">@RequiredArgsConstructor </w:t>
      </w:r>
    </w:p>
    <w:p w14:paraId="5C434D12" w14:textId="77777777" w:rsidR="00D241D6" w:rsidRPr="004B03DF" w:rsidRDefault="00D241D6" w:rsidP="00D241D6">
      <w:pPr>
        <w:pStyle w:val="TPnormalpuce1"/>
        <w:numPr>
          <w:ilvl w:val="2"/>
          <w:numId w:val="1"/>
        </w:numPr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4B03DF">
        <w:rPr>
          <w:rStyle w:val="CodeHTML"/>
          <w:rFonts w:asciiTheme="minorHAnsi" w:eastAsia="Andale Sans UI" w:hAnsiTheme="minorHAnsi" w:cs="Tahoma"/>
          <w:sz w:val="22"/>
          <w:szCs w:val="24"/>
        </w:rPr>
        <w:t xml:space="preserve">@ToString </w:t>
      </w:r>
    </w:p>
    <w:p w14:paraId="5604BC69" w14:textId="3A07E75A" w:rsidR="00D241D6" w:rsidRPr="004B03DF" w:rsidRDefault="00D241D6" w:rsidP="00D241D6">
      <w:pPr>
        <w:pStyle w:val="TPnormalpuce1"/>
        <w:numPr>
          <w:ilvl w:val="2"/>
          <w:numId w:val="1"/>
        </w:numPr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4B03DF">
        <w:rPr>
          <w:rStyle w:val="CodeHTML"/>
          <w:rFonts w:asciiTheme="minorHAnsi" w:eastAsia="Andale Sans UI" w:hAnsiTheme="minorHAnsi" w:cs="Tahoma"/>
          <w:sz w:val="22"/>
          <w:szCs w:val="24"/>
        </w:rPr>
        <w:t>@EqualsAndHashCode</w:t>
      </w:r>
    </w:p>
    <w:p w14:paraId="5697D99A" w14:textId="4FB0BF46" w:rsidR="00D241D6" w:rsidRPr="004B03DF" w:rsidRDefault="00B73BA7" w:rsidP="00B73BA7">
      <w:pPr>
        <w:pStyle w:val="TPnormalpuce1"/>
      </w:pPr>
      <w:r w:rsidRPr="004B03DF">
        <w:t>Il manque uniquement le constructeur par défaut pour POJO</w:t>
      </w:r>
      <w:r w:rsidR="00F179C1" w:rsidRPr="004B03DF">
        <w:t> : @NoArgsConstructor</w:t>
      </w:r>
    </w:p>
    <w:p w14:paraId="49E0ECD4" w14:textId="6D5D792C" w:rsidR="00F179C1" w:rsidRPr="004B03DF" w:rsidRDefault="00F179C1" w:rsidP="00F179C1">
      <w:pPr>
        <w:pStyle w:val="TPnormalpuce1"/>
        <w:numPr>
          <w:ilvl w:val="1"/>
          <w:numId w:val="1"/>
        </w:numPr>
      </w:pPr>
      <w:r w:rsidRPr="004B03DF">
        <w:t>Nous ajoutons comme d’habitu</w:t>
      </w:r>
      <w:r w:rsidR="006C32D8" w:rsidRPr="004B03DF">
        <w:t>d</w:t>
      </w:r>
      <w:r w:rsidRPr="004B03DF">
        <w:t>e @Builder et @All</w:t>
      </w:r>
      <w:r w:rsidR="00861187" w:rsidRPr="004B03DF">
        <w:t>ArgsConstructor</w:t>
      </w:r>
    </w:p>
    <w:p w14:paraId="01E59754" w14:textId="090750A3" w:rsidR="006C32D8" w:rsidRPr="004B03DF" w:rsidRDefault="006C32D8" w:rsidP="00F179C1">
      <w:pPr>
        <w:pStyle w:val="TPnormalpuce1"/>
        <w:numPr>
          <w:ilvl w:val="1"/>
          <w:numId w:val="1"/>
        </w:numPr>
      </w:pPr>
      <w:r w:rsidRPr="004B03DF">
        <w:t>Pour gérer la création des instances de manière dynamique</w:t>
      </w:r>
    </w:p>
    <w:p w14:paraId="0386FA03" w14:textId="7E62808B" w:rsidR="00813B5C" w:rsidRPr="00813B5C" w:rsidRDefault="00813B5C" w:rsidP="00917B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13B5C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6C31F245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282F36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3B5C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47A8050E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D6CD25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@Data</w:t>
      </w:r>
    </w:p>
    <w:p w14:paraId="3288BCDD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@AllArgsConstructor</w:t>
      </w:r>
    </w:p>
    <w:p w14:paraId="42C23B82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@NoArgsConstructor</w:t>
      </w:r>
    </w:p>
    <w:p w14:paraId="3071C02C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@Builder</w:t>
      </w:r>
    </w:p>
    <w:p w14:paraId="16E61893" w14:textId="7777777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13B5C">
        <w:rPr>
          <w:rFonts w:ascii="Consolas" w:hAnsi="Consolas"/>
          <w:color w:val="000000"/>
          <w:sz w:val="18"/>
          <w:szCs w:val="18"/>
        </w:rPr>
        <w:t xml:space="preserve"> </w:t>
      </w:r>
      <w:r w:rsidRPr="00813B5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13B5C">
        <w:rPr>
          <w:rFonts w:ascii="Consolas" w:hAnsi="Consolas"/>
          <w:color w:val="000000"/>
          <w:sz w:val="18"/>
          <w:szCs w:val="18"/>
        </w:rPr>
        <w:t xml:space="preserve"> Stagiaire {</w:t>
      </w:r>
    </w:p>
    <w:p w14:paraId="22735D9C" w14:textId="71BD6ED7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ab/>
      </w:r>
      <w:r w:rsidRPr="00813B5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13B5C">
        <w:rPr>
          <w:rFonts w:ascii="Consolas" w:hAnsi="Consolas"/>
          <w:color w:val="000000"/>
          <w:sz w:val="18"/>
          <w:szCs w:val="18"/>
        </w:rPr>
        <w:t xml:space="preserve"> String </w:t>
      </w:r>
      <w:r w:rsidRPr="00813B5C">
        <w:rPr>
          <w:rFonts w:ascii="Consolas" w:hAnsi="Consolas"/>
          <w:color w:val="0000C0"/>
          <w:sz w:val="18"/>
          <w:szCs w:val="18"/>
        </w:rPr>
        <w:t>immatriculation</w:t>
      </w:r>
      <w:r w:rsidRPr="00813B5C">
        <w:rPr>
          <w:rFonts w:ascii="Consolas" w:hAnsi="Consolas"/>
          <w:color w:val="000000"/>
          <w:sz w:val="18"/>
          <w:szCs w:val="18"/>
        </w:rPr>
        <w:t>;</w:t>
      </w:r>
      <w:r w:rsidRPr="00813B5C">
        <w:rPr>
          <w:rFonts w:ascii="Consolas" w:hAnsi="Consolas"/>
          <w:color w:val="000000"/>
          <w:sz w:val="18"/>
          <w:szCs w:val="18"/>
        </w:rPr>
        <w:tab/>
      </w:r>
    </w:p>
    <w:p w14:paraId="290FBDA1" w14:textId="660C01C8" w:rsidR="00813B5C" w:rsidRPr="00813B5C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ab/>
      </w:r>
      <w:r w:rsidRPr="00813B5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13B5C">
        <w:rPr>
          <w:rFonts w:ascii="Consolas" w:hAnsi="Consolas"/>
          <w:color w:val="000000"/>
          <w:sz w:val="18"/>
          <w:szCs w:val="18"/>
        </w:rPr>
        <w:t xml:space="preserve"> String </w:t>
      </w:r>
      <w:r w:rsidRPr="00813B5C">
        <w:rPr>
          <w:rFonts w:ascii="Consolas" w:hAnsi="Consolas"/>
          <w:color w:val="0000C0"/>
          <w:sz w:val="18"/>
          <w:szCs w:val="18"/>
        </w:rPr>
        <w:t>promotion</w:t>
      </w:r>
      <w:r w:rsidRPr="00813B5C">
        <w:rPr>
          <w:rFonts w:ascii="Consolas" w:hAnsi="Consolas"/>
          <w:color w:val="000000"/>
          <w:sz w:val="18"/>
          <w:szCs w:val="18"/>
        </w:rPr>
        <w:t>;</w:t>
      </w:r>
    </w:p>
    <w:p w14:paraId="5EA989FB" w14:textId="3120B5D4" w:rsidR="00813B5C" w:rsidRPr="004B03DF" w:rsidRDefault="00813B5C" w:rsidP="00813B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>}</w:t>
      </w:r>
    </w:p>
    <w:p w14:paraId="1BB99A79" w14:textId="1DED8B49" w:rsidR="00CC5E2A" w:rsidRPr="004B03DF" w:rsidRDefault="00C14B17" w:rsidP="00B3490E">
      <w:pPr>
        <w:pStyle w:val="Titre2"/>
        <w:numPr>
          <w:ilvl w:val="0"/>
          <w:numId w:val="31"/>
        </w:numPr>
        <w:rPr>
          <w:lang w:val="fr-FR"/>
        </w:rPr>
      </w:pPr>
      <w:r w:rsidRPr="004B03DF">
        <w:rPr>
          <w:lang w:val="fr-FR"/>
        </w:rPr>
        <w:lastRenderedPageBreak/>
        <w:t>Association</w:t>
      </w:r>
    </w:p>
    <w:p w14:paraId="66A083BC" w14:textId="0EFB82E5" w:rsidR="00A16669" w:rsidRPr="004B03DF" w:rsidRDefault="0063670F" w:rsidP="0063670F">
      <w:pPr>
        <w:pStyle w:val="TPnormalpuce1"/>
      </w:pPr>
      <w:r w:rsidRPr="004B03DF">
        <w:t xml:space="preserve">Dans la classe </w:t>
      </w:r>
      <w:r w:rsidR="003D4F2B">
        <w:t>Avis</w:t>
      </w:r>
      <w:r w:rsidRPr="004B03DF">
        <w:t> :</w:t>
      </w:r>
    </w:p>
    <w:p w14:paraId="6139385B" w14:textId="268220AB" w:rsidR="0063670F" w:rsidRPr="004B03DF" w:rsidRDefault="0063670F" w:rsidP="0063670F">
      <w:pPr>
        <w:pStyle w:val="TPnormalpuce1"/>
        <w:numPr>
          <w:ilvl w:val="1"/>
          <w:numId w:val="1"/>
        </w:numPr>
      </w:pPr>
      <w:r w:rsidRPr="004B03DF">
        <w:t xml:space="preserve">Ajout d’un attribut de type </w:t>
      </w:r>
      <w:r w:rsidR="00F14FB8">
        <w:t>Stagiaire</w:t>
      </w:r>
    </w:p>
    <w:p w14:paraId="2CADF67F" w14:textId="5AF4C3E9" w:rsidR="00D86340" w:rsidRPr="004B03DF" w:rsidRDefault="00D86340" w:rsidP="0063670F">
      <w:pPr>
        <w:pStyle w:val="TPnormalpuce1"/>
        <w:numPr>
          <w:ilvl w:val="1"/>
          <w:numId w:val="1"/>
        </w:numPr>
      </w:pPr>
      <w:r w:rsidRPr="004B03DF">
        <w:t xml:space="preserve">Préciser le nom du champ en base : </w:t>
      </w:r>
      <w:r w:rsidR="002D4F40">
        <w:t>student</w:t>
      </w:r>
    </w:p>
    <w:p w14:paraId="1F557B83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C53FC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2D700CC2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EA642D9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53FC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14:paraId="0B5F468B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53FC">
        <w:rPr>
          <w:rFonts w:ascii="Consolas" w:hAnsi="Consolas"/>
          <w:color w:val="000000"/>
          <w:sz w:val="18"/>
          <w:szCs w:val="18"/>
        </w:rPr>
        <w:t xml:space="preserve"> org.springframework.data.mongodb.core.mapping.Document;</w:t>
      </w:r>
    </w:p>
    <w:p w14:paraId="6121EF74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53FC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14:paraId="6DEC0E61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F085E5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53FC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0D4D4FFA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01DC9F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646464"/>
          <w:sz w:val="18"/>
          <w:szCs w:val="18"/>
        </w:rPr>
        <w:t>@Data</w:t>
      </w:r>
    </w:p>
    <w:p w14:paraId="64799F71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646464"/>
          <w:sz w:val="18"/>
          <w:szCs w:val="18"/>
        </w:rPr>
        <w:t>@AllArgsConstructor</w:t>
      </w:r>
    </w:p>
    <w:p w14:paraId="28E6B088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646464"/>
          <w:sz w:val="18"/>
          <w:szCs w:val="18"/>
        </w:rPr>
        <w:t>@NoArgsConstructor</w:t>
      </w:r>
    </w:p>
    <w:p w14:paraId="350F1C43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646464"/>
          <w:sz w:val="18"/>
          <w:szCs w:val="18"/>
        </w:rPr>
        <w:t>@Builder</w:t>
      </w:r>
    </w:p>
    <w:p w14:paraId="1FBBFB6D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A94A36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E90A347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646464"/>
          <w:sz w:val="18"/>
          <w:szCs w:val="18"/>
        </w:rPr>
        <w:t>@Document</w:t>
      </w:r>
      <w:r w:rsidRPr="001C53FC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1C53FC">
        <w:rPr>
          <w:rFonts w:ascii="Consolas" w:hAnsi="Consolas"/>
          <w:color w:val="2A00FF"/>
          <w:sz w:val="18"/>
          <w:szCs w:val="18"/>
        </w:rPr>
        <w:t>"reviews"</w:t>
      </w:r>
      <w:r w:rsidRPr="001C53FC">
        <w:rPr>
          <w:rFonts w:ascii="Consolas" w:hAnsi="Consolas"/>
          <w:color w:val="000000"/>
          <w:sz w:val="18"/>
          <w:szCs w:val="18"/>
        </w:rPr>
        <w:t>)</w:t>
      </w:r>
    </w:p>
    <w:p w14:paraId="4DD4B455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C53FC">
        <w:rPr>
          <w:rFonts w:ascii="Consolas" w:hAnsi="Consolas"/>
          <w:color w:val="000000"/>
          <w:sz w:val="18"/>
          <w:szCs w:val="18"/>
        </w:rPr>
        <w:t xml:space="preserve"> </w:t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C53FC">
        <w:rPr>
          <w:rFonts w:ascii="Consolas" w:hAnsi="Consolas"/>
          <w:color w:val="000000"/>
          <w:sz w:val="18"/>
          <w:szCs w:val="18"/>
        </w:rPr>
        <w:t xml:space="preserve"> Avis {</w:t>
      </w:r>
    </w:p>
    <w:p w14:paraId="7416FD0A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646464"/>
          <w:sz w:val="18"/>
          <w:szCs w:val="18"/>
        </w:rPr>
        <w:t>@Id</w:t>
      </w:r>
    </w:p>
    <w:p w14:paraId="30F65282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C53FC">
        <w:rPr>
          <w:rFonts w:ascii="Consolas" w:hAnsi="Consolas"/>
          <w:color w:val="000000"/>
          <w:sz w:val="18"/>
          <w:szCs w:val="18"/>
        </w:rPr>
        <w:t xml:space="preserve"> String </w:t>
      </w:r>
      <w:r w:rsidRPr="001C53FC">
        <w:rPr>
          <w:rFonts w:ascii="Consolas" w:hAnsi="Consolas"/>
          <w:color w:val="0000C0"/>
          <w:sz w:val="18"/>
          <w:szCs w:val="18"/>
        </w:rPr>
        <w:t>id</w:t>
      </w:r>
      <w:r w:rsidRPr="001C53FC">
        <w:rPr>
          <w:rFonts w:ascii="Consolas" w:hAnsi="Consolas"/>
          <w:color w:val="000000"/>
          <w:sz w:val="18"/>
          <w:szCs w:val="18"/>
        </w:rPr>
        <w:t>;</w:t>
      </w:r>
    </w:p>
    <w:p w14:paraId="74C81206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68775A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646464"/>
          <w:sz w:val="18"/>
          <w:szCs w:val="18"/>
        </w:rPr>
        <w:t>@Field</w:t>
      </w:r>
      <w:r w:rsidRPr="001C53FC">
        <w:rPr>
          <w:rFonts w:ascii="Consolas" w:hAnsi="Consolas"/>
          <w:color w:val="000000"/>
          <w:sz w:val="18"/>
          <w:szCs w:val="18"/>
        </w:rPr>
        <w:t xml:space="preserve">(name = </w:t>
      </w:r>
      <w:r w:rsidRPr="001C53FC">
        <w:rPr>
          <w:rFonts w:ascii="Consolas" w:hAnsi="Consolas"/>
          <w:color w:val="2A00FF"/>
          <w:sz w:val="18"/>
          <w:szCs w:val="18"/>
        </w:rPr>
        <w:t>"pedagogical_note"</w:t>
      </w:r>
      <w:r w:rsidRPr="001C53FC">
        <w:rPr>
          <w:rFonts w:ascii="Consolas" w:hAnsi="Consolas"/>
          <w:color w:val="000000"/>
          <w:sz w:val="18"/>
          <w:szCs w:val="18"/>
        </w:rPr>
        <w:t>)</w:t>
      </w:r>
    </w:p>
    <w:p w14:paraId="54B7853F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C53FC">
        <w:rPr>
          <w:rFonts w:ascii="Consolas" w:hAnsi="Consolas"/>
          <w:color w:val="000000"/>
          <w:sz w:val="18"/>
          <w:szCs w:val="18"/>
        </w:rPr>
        <w:t xml:space="preserve"> </w:t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C53FC">
        <w:rPr>
          <w:rFonts w:ascii="Consolas" w:hAnsi="Consolas"/>
          <w:color w:val="000000"/>
          <w:sz w:val="18"/>
          <w:szCs w:val="18"/>
        </w:rPr>
        <w:t xml:space="preserve"> </w:t>
      </w:r>
      <w:r w:rsidRPr="001C53FC">
        <w:rPr>
          <w:rFonts w:ascii="Consolas" w:hAnsi="Consolas"/>
          <w:color w:val="0000C0"/>
          <w:sz w:val="18"/>
          <w:szCs w:val="18"/>
        </w:rPr>
        <w:t>notePedagogie</w:t>
      </w:r>
      <w:r w:rsidRPr="001C53FC">
        <w:rPr>
          <w:rFonts w:ascii="Consolas" w:hAnsi="Consolas"/>
          <w:color w:val="000000"/>
          <w:sz w:val="18"/>
          <w:szCs w:val="18"/>
        </w:rPr>
        <w:t>;</w:t>
      </w:r>
    </w:p>
    <w:p w14:paraId="1F7F9BA7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</w:p>
    <w:p w14:paraId="7D83205E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646464"/>
          <w:sz w:val="18"/>
          <w:szCs w:val="18"/>
        </w:rPr>
        <w:t>@Field</w:t>
      </w:r>
      <w:r w:rsidRPr="001C53FC">
        <w:rPr>
          <w:rFonts w:ascii="Consolas" w:hAnsi="Consolas"/>
          <w:color w:val="000000"/>
          <w:sz w:val="18"/>
          <w:szCs w:val="18"/>
        </w:rPr>
        <w:t xml:space="preserve">(name = </w:t>
      </w:r>
      <w:r w:rsidRPr="001C53FC">
        <w:rPr>
          <w:rFonts w:ascii="Consolas" w:hAnsi="Consolas"/>
          <w:color w:val="2A00FF"/>
          <w:sz w:val="18"/>
          <w:szCs w:val="18"/>
        </w:rPr>
        <w:t>"pedagogical_commentary"</w:t>
      </w:r>
      <w:r w:rsidRPr="001C53FC">
        <w:rPr>
          <w:rFonts w:ascii="Consolas" w:hAnsi="Consolas"/>
          <w:color w:val="000000"/>
          <w:sz w:val="18"/>
          <w:szCs w:val="18"/>
        </w:rPr>
        <w:t>)</w:t>
      </w:r>
    </w:p>
    <w:p w14:paraId="2A7DBA06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C53FC">
        <w:rPr>
          <w:rFonts w:ascii="Consolas" w:hAnsi="Consolas"/>
          <w:color w:val="000000"/>
          <w:sz w:val="18"/>
          <w:szCs w:val="18"/>
        </w:rPr>
        <w:t xml:space="preserve"> String </w:t>
      </w:r>
      <w:r w:rsidRPr="001C53FC">
        <w:rPr>
          <w:rFonts w:ascii="Consolas" w:hAnsi="Consolas"/>
          <w:color w:val="0000C0"/>
          <w:sz w:val="18"/>
          <w:szCs w:val="18"/>
        </w:rPr>
        <w:t>commentairePedagogie</w:t>
      </w:r>
      <w:r w:rsidRPr="001C53FC">
        <w:rPr>
          <w:rFonts w:ascii="Consolas" w:hAnsi="Consolas"/>
          <w:color w:val="000000"/>
          <w:sz w:val="18"/>
          <w:szCs w:val="18"/>
        </w:rPr>
        <w:t>;</w:t>
      </w:r>
    </w:p>
    <w:p w14:paraId="34564608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</w:p>
    <w:p w14:paraId="6CC9702E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646464"/>
          <w:sz w:val="18"/>
          <w:szCs w:val="18"/>
        </w:rPr>
        <w:t>@Field</w:t>
      </w:r>
      <w:r w:rsidRPr="001C53FC">
        <w:rPr>
          <w:rFonts w:ascii="Consolas" w:hAnsi="Consolas"/>
          <w:color w:val="000000"/>
          <w:sz w:val="18"/>
          <w:szCs w:val="18"/>
        </w:rPr>
        <w:t xml:space="preserve">(name = </w:t>
      </w:r>
      <w:r w:rsidRPr="001C53FC">
        <w:rPr>
          <w:rFonts w:ascii="Consolas" w:hAnsi="Consolas"/>
          <w:color w:val="2A00FF"/>
          <w:sz w:val="18"/>
          <w:szCs w:val="18"/>
        </w:rPr>
        <w:t>"course_note"</w:t>
      </w:r>
      <w:r w:rsidRPr="001C53FC">
        <w:rPr>
          <w:rFonts w:ascii="Consolas" w:hAnsi="Consolas"/>
          <w:color w:val="000000"/>
          <w:sz w:val="18"/>
          <w:szCs w:val="18"/>
        </w:rPr>
        <w:t>)</w:t>
      </w:r>
    </w:p>
    <w:p w14:paraId="06E1754C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C53FC">
        <w:rPr>
          <w:rFonts w:ascii="Consolas" w:hAnsi="Consolas"/>
          <w:color w:val="000000"/>
          <w:sz w:val="18"/>
          <w:szCs w:val="18"/>
        </w:rPr>
        <w:t xml:space="preserve"> </w:t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C53FC">
        <w:rPr>
          <w:rFonts w:ascii="Consolas" w:hAnsi="Consolas"/>
          <w:color w:val="000000"/>
          <w:sz w:val="18"/>
          <w:szCs w:val="18"/>
        </w:rPr>
        <w:t xml:space="preserve"> </w:t>
      </w:r>
      <w:r w:rsidRPr="001C53FC">
        <w:rPr>
          <w:rFonts w:ascii="Consolas" w:hAnsi="Consolas"/>
          <w:color w:val="0000C0"/>
          <w:sz w:val="18"/>
          <w:szCs w:val="18"/>
        </w:rPr>
        <w:t>noteCours</w:t>
      </w:r>
      <w:r w:rsidRPr="001C53FC">
        <w:rPr>
          <w:rFonts w:ascii="Consolas" w:hAnsi="Consolas"/>
          <w:color w:val="000000"/>
          <w:sz w:val="18"/>
          <w:szCs w:val="18"/>
        </w:rPr>
        <w:t>;</w:t>
      </w:r>
    </w:p>
    <w:p w14:paraId="125D9D55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</w:p>
    <w:p w14:paraId="2C698C9D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646464"/>
          <w:sz w:val="18"/>
          <w:szCs w:val="18"/>
        </w:rPr>
        <w:t>@Field</w:t>
      </w:r>
      <w:r w:rsidRPr="001C53FC">
        <w:rPr>
          <w:rFonts w:ascii="Consolas" w:hAnsi="Consolas"/>
          <w:color w:val="000000"/>
          <w:sz w:val="18"/>
          <w:szCs w:val="18"/>
        </w:rPr>
        <w:t xml:space="preserve">(name = </w:t>
      </w:r>
      <w:r w:rsidRPr="001C53FC">
        <w:rPr>
          <w:rFonts w:ascii="Consolas" w:hAnsi="Consolas"/>
          <w:color w:val="2A00FF"/>
          <w:sz w:val="18"/>
          <w:szCs w:val="18"/>
        </w:rPr>
        <w:t>"course_commentary"</w:t>
      </w:r>
      <w:r w:rsidRPr="001C53FC">
        <w:rPr>
          <w:rFonts w:ascii="Consolas" w:hAnsi="Consolas"/>
          <w:color w:val="000000"/>
          <w:sz w:val="18"/>
          <w:szCs w:val="18"/>
        </w:rPr>
        <w:t>)</w:t>
      </w:r>
    </w:p>
    <w:p w14:paraId="6844287E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C53FC">
        <w:rPr>
          <w:rFonts w:ascii="Consolas" w:hAnsi="Consolas"/>
          <w:color w:val="000000"/>
          <w:sz w:val="18"/>
          <w:szCs w:val="18"/>
        </w:rPr>
        <w:t xml:space="preserve"> String </w:t>
      </w:r>
      <w:r w:rsidRPr="001C53FC">
        <w:rPr>
          <w:rFonts w:ascii="Consolas" w:hAnsi="Consolas"/>
          <w:color w:val="0000C0"/>
          <w:sz w:val="18"/>
          <w:szCs w:val="18"/>
        </w:rPr>
        <w:t>commentaireCours</w:t>
      </w:r>
      <w:r w:rsidRPr="001C53FC">
        <w:rPr>
          <w:rFonts w:ascii="Consolas" w:hAnsi="Consolas"/>
          <w:color w:val="000000"/>
          <w:sz w:val="18"/>
          <w:szCs w:val="18"/>
        </w:rPr>
        <w:t>;</w:t>
      </w:r>
    </w:p>
    <w:p w14:paraId="19D2523A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</w:p>
    <w:p w14:paraId="34A9367D" w14:textId="42DA8EDA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3F7F5F"/>
          <w:sz w:val="18"/>
          <w:szCs w:val="18"/>
        </w:rPr>
        <w:t>//Association</w:t>
      </w:r>
    </w:p>
    <w:p w14:paraId="5A9C34D2" w14:textId="77777777" w:rsidR="001C53FC" w:rsidRP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color w:val="646464"/>
          <w:sz w:val="18"/>
          <w:szCs w:val="18"/>
        </w:rPr>
        <w:t>@Field</w:t>
      </w:r>
      <w:r w:rsidRPr="001C53FC">
        <w:rPr>
          <w:rFonts w:ascii="Consolas" w:hAnsi="Consolas"/>
          <w:color w:val="000000"/>
          <w:sz w:val="18"/>
          <w:szCs w:val="18"/>
        </w:rPr>
        <w:t>(</w:t>
      </w:r>
      <w:r w:rsidRPr="001C53FC">
        <w:rPr>
          <w:rFonts w:ascii="Consolas" w:hAnsi="Consolas"/>
          <w:color w:val="2A00FF"/>
          <w:sz w:val="18"/>
          <w:szCs w:val="18"/>
        </w:rPr>
        <w:t>"student"</w:t>
      </w:r>
      <w:r w:rsidRPr="001C53FC">
        <w:rPr>
          <w:rFonts w:ascii="Consolas" w:hAnsi="Consolas"/>
          <w:color w:val="000000"/>
          <w:sz w:val="18"/>
          <w:szCs w:val="18"/>
        </w:rPr>
        <w:t>)</w:t>
      </w:r>
    </w:p>
    <w:p w14:paraId="60395A7E" w14:textId="14B080B1" w:rsidR="001C53FC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53FC">
        <w:rPr>
          <w:rFonts w:ascii="Consolas" w:hAnsi="Consolas"/>
          <w:color w:val="000000"/>
          <w:sz w:val="18"/>
          <w:szCs w:val="18"/>
        </w:rPr>
        <w:tab/>
      </w:r>
      <w:r w:rsidRPr="001C53F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C53FC">
        <w:rPr>
          <w:rFonts w:ascii="Consolas" w:hAnsi="Consolas"/>
          <w:color w:val="000000"/>
          <w:sz w:val="18"/>
          <w:szCs w:val="18"/>
        </w:rPr>
        <w:t xml:space="preserve"> Stagiaire </w:t>
      </w:r>
      <w:r w:rsidRPr="001C53FC">
        <w:rPr>
          <w:rFonts w:ascii="Consolas" w:hAnsi="Consolas"/>
          <w:color w:val="0000C0"/>
          <w:sz w:val="18"/>
          <w:szCs w:val="18"/>
        </w:rPr>
        <w:t>stagiaire</w:t>
      </w:r>
      <w:r w:rsidRPr="001C53FC">
        <w:rPr>
          <w:rFonts w:ascii="Consolas" w:hAnsi="Consolas"/>
          <w:color w:val="000000"/>
          <w:sz w:val="18"/>
          <w:szCs w:val="18"/>
        </w:rPr>
        <w:t>;</w:t>
      </w:r>
    </w:p>
    <w:p w14:paraId="594DC972" w14:textId="1835F801" w:rsidR="001C53FC" w:rsidRPr="004B03DF" w:rsidRDefault="001C53FC" w:rsidP="001C53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6845C6B" w14:textId="77777777" w:rsidR="00141C5F" w:rsidRPr="004B03DF" w:rsidRDefault="00141C5F" w:rsidP="005300A9">
      <w:pPr>
        <w:rPr>
          <w:lang w:val="fr-FR"/>
        </w:rPr>
      </w:pPr>
    </w:p>
    <w:p w14:paraId="2720B3AF" w14:textId="0CF06637" w:rsidR="0063670F" w:rsidRPr="004B03DF" w:rsidRDefault="0063670F" w:rsidP="0063670F">
      <w:pPr>
        <w:pStyle w:val="TPnormal"/>
      </w:pPr>
      <w:r w:rsidRPr="004B03DF">
        <w:t>Pour une association manuelle, avec une référence embarquée, il n’y a besoin de rien d’autre.</w:t>
      </w:r>
    </w:p>
    <w:p w14:paraId="4E54143A" w14:textId="5E825F67" w:rsidR="0063670F" w:rsidRPr="004B03DF" w:rsidRDefault="0063670F" w:rsidP="0063670F">
      <w:pPr>
        <w:pStyle w:val="TPnormalpuce1"/>
      </w:pPr>
      <w:r w:rsidRPr="004B03DF">
        <w:t xml:space="preserve">Si vous voulez que le nom des champs soient spécifiques en base, vous pouvez ajouter @Field dans </w:t>
      </w:r>
      <w:r w:rsidR="007438AB">
        <w:t>Stagiaire</w:t>
      </w:r>
    </w:p>
    <w:p w14:paraId="0D0C14B7" w14:textId="4CEAA526" w:rsidR="0063670F" w:rsidRPr="004B03DF" w:rsidRDefault="0063670F" w:rsidP="0063670F">
      <w:pPr>
        <w:pStyle w:val="TPnormalpuce1"/>
        <w:numPr>
          <w:ilvl w:val="1"/>
          <w:numId w:val="1"/>
        </w:numPr>
      </w:pPr>
      <w:r w:rsidRPr="004B03DF">
        <w:t>Dans notre cas, nous voulons une base en Anglais</w:t>
      </w:r>
    </w:p>
    <w:p w14:paraId="6CF25337" w14:textId="55045D52" w:rsidR="0063670F" w:rsidRDefault="0063670F" w:rsidP="0063670F">
      <w:pPr>
        <w:pStyle w:val="TPnormalpuce1"/>
        <w:numPr>
          <w:ilvl w:val="1"/>
          <w:numId w:val="1"/>
        </w:numPr>
      </w:pPr>
      <w:r w:rsidRPr="004B03DF">
        <w:t>Donc, il faut renommer les 2 attributs de Avis</w:t>
      </w:r>
    </w:p>
    <w:p w14:paraId="072D338D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13B5C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17AE11FC" w14:textId="77777777" w:rsidR="001F18C1" w:rsidRDefault="001F18C1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0DAD26B3" w14:textId="5C5DDB2C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3B5C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14:paraId="46B24BBD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1059AB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3B5C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2B4CBDF4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200266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@Data</w:t>
      </w:r>
    </w:p>
    <w:p w14:paraId="7908C4D7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@AllArgsConstructor</w:t>
      </w:r>
    </w:p>
    <w:p w14:paraId="60745860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@NoArgsConstructor</w:t>
      </w:r>
    </w:p>
    <w:p w14:paraId="6A6F46D8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646464"/>
          <w:sz w:val="18"/>
          <w:szCs w:val="18"/>
        </w:rPr>
        <w:t>@Builder</w:t>
      </w:r>
    </w:p>
    <w:p w14:paraId="49FDC2DB" w14:textId="77777777" w:rsidR="007A5802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13B5C">
        <w:rPr>
          <w:rFonts w:ascii="Consolas" w:hAnsi="Consolas"/>
          <w:color w:val="000000"/>
          <w:sz w:val="18"/>
          <w:szCs w:val="18"/>
        </w:rPr>
        <w:t xml:space="preserve"> </w:t>
      </w:r>
      <w:r w:rsidRPr="00813B5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13B5C">
        <w:rPr>
          <w:rFonts w:ascii="Consolas" w:hAnsi="Consolas"/>
          <w:color w:val="000000"/>
          <w:sz w:val="18"/>
          <w:szCs w:val="18"/>
        </w:rPr>
        <w:t xml:space="preserve"> Stagiaire {</w:t>
      </w:r>
    </w:p>
    <w:p w14:paraId="65952BA0" w14:textId="77777777" w:rsidR="008A5CC4" w:rsidRPr="00813B5C" w:rsidRDefault="008A5CC4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810C3E" w14:textId="26B7974E" w:rsidR="007A5802" w:rsidRPr="00813B5C" w:rsidRDefault="007A5802" w:rsidP="008A5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813B5C">
        <w:rPr>
          <w:rFonts w:ascii="Consolas" w:hAnsi="Consolas"/>
          <w:color w:val="646464"/>
          <w:sz w:val="18"/>
          <w:szCs w:val="18"/>
        </w:rPr>
        <w:t>@Field</w:t>
      </w:r>
      <w:r w:rsidRPr="00813B5C">
        <w:rPr>
          <w:rFonts w:ascii="Consolas" w:hAnsi="Consolas"/>
          <w:color w:val="000000"/>
          <w:sz w:val="18"/>
          <w:szCs w:val="18"/>
        </w:rPr>
        <w:t xml:space="preserve">(name = </w:t>
      </w:r>
      <w:r w:rsidRPr="00813B5C">
        <w:rPr>
          <w:rFonts w:ascii="Consolas" w:hAnsi="Consolas"/>
          <w:color w:val="2A00FF"/>
          <w:sz w:val="18"/>
          <w:szCs w:val="18"/>
        </w:rPr>
        <w:t>"student_registration"</w:t>
      </w:r>
      <w:r w:rsidRPr="00813B5C">
        <w:rPr>
          <w:rFonts w:ascii="Consolas" w:hAnsi="Consolas"/>
          <w:color w:val="000000"/>
          <w:sz w:val="18"/>
          <w:szCs w:val="18"/>
        </w:rPr>
        <w:t>)</w:t>
      </w:r>
    </w:p>
    <w:p w14:paraId="21BF9066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ab/>
      </w:r>
      <w:r w:rsidRPr="00813B5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13B5C">
        <w:rPr>
          <w:rFonts w:ascii="Consolas" w:hAnsi="Consolas"/>
          <w:color w:val="000000"/>
          <w:sz w:val="18"/>
          <w:szCs w:val="18"/>
        </w:rPr>
        <w:t xml:space="preserve"> String </w:t>
      </w:r>
      <w:r w:rsidRPr="00813B5C">
        <w:rPr>
          <w:rFonts w:ascii="Consolas" w:hAnsi="Consolas"/>
          <w:color w:val="0000C0"/>
          <w:sz w:val="18"/>
          <w:szCs w:val="18"/>
        </w:rPr>
        <w:t>immatriculation</w:t>
      </w:r>
      <w:r w:rsidRPr="00813B5C">
        <w:rPr>
          <w:rFonts w:ascii="Consolas" w:hAnsi="Consolas"/>
          <w:color w:val="000000"/>
          <w:sz w:val="18"/>
          <w:szCs w:val="18"/>
        </w:rPr>
        <w:t>;</w:t>
      </w:r>
    </w:p>
    <w:p w14:paraId="4D1365DB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ab/>
      </w:r>
    </w:p>
    <w:p w14:paraId="73EBDAB2" w14:textId="6C3460AD" w:rsidR="007A5802" w:rsidRPr="00813B5C" w:rsidRDefault="007A5802" w:rsidP="008A5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ab/>
      </w:r>
      <w:r w:rsidRPr="00813B5C">
        <w:rPr>
          <w:rFonts w:ascii="Consolas" w:hAnsi="Consolas"/>
          <w:color w:val="646464"/>
          <w:sz w:val="18"/>
          <w:szCs w:val="18"/>
        </w:rPr>
        <w:t>@Field</w:t>
      </w:r>
      <w:r w:rsidRPr="00813B5C">
        <w:rPr>
          <w:rFonts w:ascii="Consolas" w:hAnsi="Consolas"/>
          <w:color w:val="000000"/>
          <w:sz w:val="18"/>
          <w:szCs w:val="18"/>
        </w:rPr>
        <w:t xml:space="preserve">(name = </w:t>
      </w:r>
      <w:r w:rsidRPr="00813B5C">
        <w:rPr>
          <w:rFonts w:ascii="Consolas" w:hAnsi="Consolas"/>
          <w:color w:val="2A00FF"/>
          <w:sz w:val="18"/>
          <w:szCs w:val="18"/>
        </w:rPr>
        <w:t>"class_id"</w:t>
      </w:r>
      <w:r w:rsidRPr="00813B5C">
        <w:rPr>
          <w:rFonts w:ascii="Consolas" w:hAnsi="Consolas"/>
          <w:color w:val="000000"/>
          <w:sz w:val="18"/>
          <w:szCs w:val="18"/>
        </w:rPr>
        <w:t>)</w:t>
      </w:r>
    </w:p>
    <w:p w14:paraId="3A31DEDE" w14:textId="77777777" w:rsidR="007A5802" w:rsidRPr="00813B5C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ab/>
      </w:r>
      <w:r w:rsidRPr="00813B5C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13B5C">
        <w:rPr>
          <w:rFonts w:ascii="Consolas" w:hAnsi="Consolas"/>
          <w:color w:val="000000"/>
          <w:sz w:val="18"/>
          <w:szCs w:val="18"/>
        </w:rPr>
        <w:t xml:space="preserve"> String </w:t>
      </w:r>
      <w:r w:rsidRPr="00813B5C">
        <w:rPr>
          <w:rFonts w:ascii="Consolas" w:hAnsi="Consolas"/>
          <w:color w:val="0000C0"/>
          <w:sz w:val="18"/>
          <w:szCs w:val="18"/>
        </w:rPr>
        <w:t>promotion</w:t>
      </w:r>
      <w:r w:rsidRPr="00813B5C">
        <w:rPr>
          <w:rFonts w:ascii="Consolas" w:hAnsi="Consolas"/>
          <w:color w:val="000000"/>
          <w:sz w:val="18"/>
          <w:szCs w:val="18"/>
        </w:rPr>
        <w:t>;</w:t>
      </w:r>
    </w:p>
    <w:p w14:paraId="658A56B4" w14:textId="762B4F0C" w:rsidR="007A5802" w:rsidRPr="004B03DF" w:rsidRDefault="007A5802" w:rsidP="007A5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3B5C">
        <w:rPr>
          <w:rFonts w:ascii="Consolas" w:hAnsi="Consolas"/>
          <w:color w:val="000000"/>
          <w:sz w:val="18"/>
          <w:szCs w:val="18"/>
        </w:rPr>
        <w:t>}</w:t>
      </w:r>
    </w:p>
    <w:p w14:paraId="44AF3810" w14:textId="77777777" w:rsidR="001F70A6" w:rsidRPr="004B03DF" w:rsidRDefault="001F70A6" w:rsidP="002136D8"/>
    <w:p w14:paraId="15E9299E" w14:textId="38C8BB0B" w:rsidR="00C17105" w:rsidRPr="004B03DF" w:rsidRDefault="00C17105" w:rsidP="00A20061">
      <w:pPr>
        <w:pStyle w:val="Titre2"/>
        <w:numPr>
          <w:ilvl w:val="0"/>
          <w:numId w:val="31"/>
        </w:numPr>
        <w:rPr>
          <w:lang w:val="fr-FR"/>
        </w:rPr>
      </w:pPr>
      <w:r w:rsidRPr="004B03DF">
        <w:rPr>
          <w:lang w:val="fr-FR"/>
        </w:rPr>
        <w:t>Création d</w:t>
      </w:r>
      <w:r w:rsidR="00406691" w:rsidRPr="004B03DF">
        <w:rPr>
          <w:lang w:val="fr-FR"/>
        </w:rPr>
        <w:t>’un</w:t>
      </w:r>
      <w:r w:rsidRPr="004B03DF">
        <w:rPr>
          <w:lang w:val="fr-FR"/>
        </w:rPr>
        <w:t xml:space="preserve"> test pour valider l’association</w:t>
      </w:r>
    </w:p>
    <w:p w14:paraId="7CF2489C" w14:textId="3A496AA9" w:rsidR="004D1F5F" w:rsidRPr="004B03DF" w:rsidRDefault="004D1F5F" w:rsidP="004D1F5F">
      <w:pPr>
        <w:pStyle w:val="TPnormalpuce1"/>
      </w:pPr>
      <w:r w:rsidRPr="004B03DF">
        <w:t xml:space="preserve">Essayons d’insérer un </w:t>
      </w:r>
      <w:r w:rsidR="00C22FF0">
        <w:t>Avis</w:t>
      </w:r>
      <w:r w:rsidRPr="004B03DF">
        <w:t xml:space="preserve"> et son </w:t>
      </w:r>
      <w:r w:rsidR="00C22FF0">
        <w:t>Stagiaire</w:t>
      </w:r>
    </w:p>
    <w:p w14:paraId="48EE10A5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D7738">
        <w:rPr>
          <w:rFonts w:ascii="Consolas" w:hAnsi="Consolas"/>
          <w:color w:val="000000"/>
          <w:sz w:val="18"/>
          <w:szCs w:val="18"/>
        </w:rPr>
        <w:t xml:space="preserve"> fr.eni.demo.bo.association;</w:t>
      </w:r>
    </w:p>
    <w:p w14:paraId="70015F95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BCC89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</w:t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7D7738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D7738">
        <w:rPr>
          <w:rFonts w:ascii="Consolas" w:hAnsi="Consolas"/>
          <w:color w:val="000000"/>
          <w:sz w:val="18"/>
          <w:szCs w:val="18"/>
        </w:rPr>
        <w:t>;</w:t>
      </w:r>
    </w:p>
    <w:p w14:paraId="0867632E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54A2F9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14:paraId="26FCD3F8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4C5C9CB2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14:paraId="17F44892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90DA6A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fr.eni.demo.bo.*;</w:t>
      </w:r>
    </w:p>
    <w:p w14:paraId="7D17D205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fr.eni.demo.dal.AvisRepository;</w:t>
      </w:r>
    </w:p>
    <w:p w14:paraId="15E10EE4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D7738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76050B14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86FEB2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646464"/>
          <w:sz w:val="18"/>
          <w:szCs w:val="18"/>
        </w:rPr>
        <w:t>@Slf4j</w:t>
      </w:r>
    </w:p>
    <w:p w14:paraId="67E5B306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646464"/>
          <w:sz w:val="18"/>
          <w:szCs w:val="18"/>
        </w:rPr>
        <w:t>@SpringBootTest</w:t>
      </w:r>
    </w:p>
    <w:p w14:paraId="7211EE8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646464"/>
          <w:sz w:val="18"/>
          <w:szCs w:val="18"/>
        </w:rPr>
        <w:t>@TestMethodOrder</w:t>
      </w:r>
      <w:r w:rsidRPr="007D7738">
        <w:rPr>
          <w:rFonts w:ascii="Consolas" w:hAnsi="Consolas"/>
          <w:color w:val="000000"/>
          <w:sz w:val="18"/>
          <w:szCs w:val="18"/>
        </w:rPr>
        <w:t>(MethodOrderer.MethodName.</w:t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D7738">
        <w:rPr>
          <w:rFonts w:ascii="Consolas" w:hAnsi="Consolas"/>
          <w:color w:val="000000"/>
          <w:sz w:val="18"/>
          <w:szCs w:val="18"/>
        </w:rPr>
        <w:t>)</w:t>
      </w:r>
    </w:p>
    <w:p w14:paraId="34F7B856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D7738">
        <w:rPr>
          <w:rFonts w:ascii="Consolas" w:hAnsi="Consolas"/>
          <w:color w:val="000000"/>
          <w:sz w:val="18"/>
          <w:szCs w:val="18"/>
        </w:rPr>
        <w:t xml:space="preserve"> TestAssociationAvisStagiaire {</w:t>
      </w:r>
    </w:p>
    <w:p w14:paraId="1E677D42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3D016E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646464"/>
          <w:sz w:val="18"/>
          <w:szCs w:val="18"/>
        </w:rPr>
        <w:t>@Autowired</w:t>
      </w:r>
    </w:p>
    <w:p w14:paraId="566C922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  <w:t xml:space="preserve">AvisRepository </w:t>
      </w:r>
      <w:r w:rsidRPr="007D7738">
        <w:rPr>
          <w:rFonts w:ascii="Consolas" w:hAnsi="Consolas"/>
          <w:color w:val="0000C0"/>
          <w:sz w:val="18"/>
          <w:szCs w:val="18"/>
        </w:rPr>
        <w:t>avisRepository</w:t>
      </w:r>
      <w:r w:rsidRPr="007D7738">
        <w:rPr>
          <w:rFonts w:ascii="Consolas" w:hAnsi="Consolas"/>
          <w:color w:val="000000"/>
          <w:sz w:val="18"/>
          <w:szCs w:val="18"/>
        </w:rPr>
        <w:t>;</w:t>
      </w:r>
    </w:p>
    <w:p w14:paraId="1E2EEC89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350782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646464"/>
          <w:sz w:val="18"/>
          <w:szCs w:val="18"/>
        </w:rPr>
        <w:t>@Test</w:t>
      </w:r>
    </w:p>
    <w:p w14:paraId="526DC17E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D7738">
        <w:rPr>
          <w:rFonts w:ascii="Consolas" w:hAnsi="Consolas"/>
          <w:color w:val="000000"/>
          <w:sz w:val="18"/>
          <w:szCs w:val="18"/>
        </w:rPr>
        <w:t xml:space="preserve"> test01_save_avis_stagiaire() {</w:t>
      </w:r>
    </w:p>
    <w:p w14:paraId="57A4F29D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D7738">
        <w:rPr>
          <w:rFonts w:ascii="Consolas" w:hAnsi="Consolas"/>
          <w:color w:val="000000"/>
          <w:sz w:val="18"/>
          <w:szCs w:val="18"/>
        </w:rPr>
        <w:t xml:space="preserve"> Stagiaire </w:t>
      </w:r>
      <w:r w:rsidRPr="007D7738">
        <w:rPr>
          <w:rFonts w:ascii="Consolas" w:hAnsi="Consolas"/>
          <w:color w:val="6A3E3E"/>
          <w:sz w:val="18"/>
          <w:szCs w:val="18"/>
        </w:rPr>
        <w:t>stagiaire</w:t>
      </w:r>
      <w:r w:rsidRPr="007D7738">
        <w:rPr>
          <w:rFonts w:ascii="Consolas" w:hAnsi="Consolas"/>
          <w:color w:val="000000"/>
          <w:sz w:val="18"/>
          <w:szCs w:val="18"/>
        </w:rPr>
        <w:t xml:space="preserve"> = Stagiaire</w:t>
      </w:r>
    </w:p>
    <w:p w14:paraId="6DFC43D4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</w:t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D7738">
        <w:rPr>
          <w:rFonts w:ascii="Consolas" w:hAnsi="Consolas"/>
          <w:color w:val="000000"/>
          <w:sz w:val="18"/>
          <w:szCs w:val="18"/>
        </w:rPr>
        <w:t>()</w:t>
      </w:r>
    </w:p>
    <w:p w14:paraId="01C31135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D7738">
        <w:rPr>
          <w:rFonts w:ascii="Consolas" w:hAnsi="Consolas"/>
          <w:color w:val="2A00FF"/>
          <w:sz w:val="18"/>
          <w:szCs w:val="18"/>
        </w:rPr>
        <w:t>"ENI_CAMPUS_202311987"</w:t>
      </w:r>
      <w:r w:rsidRPr="007D7738">
        <w:rPr>
          <w:rFonts w:ascii="Consolas" w:hAnsi="Consolas"/>
          <w:color w:val="000000"/>
          <w:sz w:val="18"/>
          <w:szCs w:val="18"/>
        </w:rPr>
        <w:t>)</w:t>
      </w:r>
    </w:p>
    <w:p w14:paraId="3377D507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.promotion(</w:t>
      </w:r>
      <w:r w:rsidRPr="007D7738">
        <w:rPr>
          <w:rFonts w:ascii="Consolas" w:hAnsi="Consolas"/>
          <w:color w:val="2A00FF"/>
          <w:sz w:val="18"/>
          <w:szCs w:val="18"/>
        </w:rPr>
        <w:t>"EDMW0001"</w:t>
      </w:r>
      <w:r w:rsidRPr="007D7738">
        <w:rPr>
          <w:rFonts w:ascii="Consolas" w:hAnsi="Consolas"/>
          <w:color w:val="000000"/>
          <w:sz w:val="18"/>
          <w:szCs w:val="18"/>
        </w:rPr>
        <w:t>)</w:t>
      </w:r>
    </w:p>
    <w:p w14:paraId="17343EEC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A5E91E4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</w:p>
    <w:p w14:paraId="290FAD79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D7738">
        <w:rPr>
          <w:rFonts w:ascii="Consolas" w:hAnsi="Consolas"/>
          <w:color w:val="000000"/>
          <w:sz w:val="18"/>
          <w:szCs w:val="18"/>
        </w:rPr>
        <w:t xml:space="preserve"> Avis </w:t>
      </w:r>
      <w:r w:rsidRPr="007D7738">
        <w:rPr>
          <w:rFonts w:ascii="Consolas" w:hAnsi="Consolas"/>
          <w:color w:val="6A3E3E"/>
          <w:sz w:val="18"/>
          <w:szCs w:val="18"/>
        </w:rPr>
        <w:t>avis</w:t>
      </w:r>
      <w:r w:rsidRPr="007D7738">
        <w:rPr>
          <w:rFonts w:ascii="Consolas" w:hAnsi="Consolas"/>
          <w:color w:val="000000"/>
          <w:sz w:val="18"/>
          <w:szCs w:val="18"/>
        </w:rPr>
        <w:t xml:space="preserve"> = Avis</w:t>
      </w:r>
    </w:p>
    <w:p w14:paraId="597EC609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</w:t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D7738">
        <w:rPr>
          <w:rFonts w:ascii="Consolas" w:hAnsi="Consolas"/>
          <w:color w:val="000000"/>
          <w:sz w:val="18"/>
          <w:szCs w:val="18"/>
        </w:rPr>
        <w:t>()</w:t>
      </w:r>
    </w:p>
    <w:p w14:paraId="6F80214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.notePedagogie(4)</w:t>
      </w:r>
    </w:p>
    <w:p w14:paraId="2188C096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.commentairePedagogie(</w:t>
      </w:r>
      <w:r w:rsidRPr="007D7738">
        <w:rPr>
          <w:rFonts w:ascii="Consolas" w:hAnsi="Consolas"/>
          <w:color w:val="2A00FF"/>
          <w:sz w:val="18"/>
          <w:szCs w:val="18"/>
        </w:rPr>
        <w:t>"commentaire sur la pédagogie"</w:t>
      </w:r>
      <w:r w:rsidRPr="007D7738">
        <w:rPr>
          <w:rFonts w:ascii="Consolas" w:hAnsi="Consolas"/>
          <w:color w:val="000000"/>
          <w:sz w:val="18"/>
          <w:szCs w:val="18"/>
        </w:rPr>
        <w:t>)</w:t>
      </w:r>
    </w:p>
    <w:p w14:paraId="16510BA4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.noteCours(3)</w:t>
      </w:r>
    </w:p>
    <w:p w14:paraId="3E38618E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.commentaireCours(</w:t>
      </w:r>
      <w:r w:rsidRPr="007D7738">
        <w:rPr>
          <w:rFonts w:ascii="Consolas" w:hAnsi="Consolas"/>
          <w:color w:val="2A00FF"/>
          <w:sz w:val="18"/>
          <w:szCs w:val="18"/>
        </w:rPr>
        <w:t>"commentaire sur le cours"</w:t>
      </w:r>
      <w:r w:rsidRPr="007D7738">
        <w:rPr>
          <w:rFonts w:ascii="Consolas" w:hAnsi="Consolas"/>
          <w:color w:val="000000"/>
          <w:sz w:val="18"/>
          <w:szCs w:val="18"/>
        </w:rPr>
        <w:t>)</w:t>
      </w:r>
    </w:p>
    <w:p w14:paraId="1403494C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D1FB1BD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</w:p>
    <w:p w14:paraId="23F2844A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3F7F5F"/>
          <w:sz w:val="18"/>
          <w:szCs w:val="18"/>
        </w:rPr>
        <w:t>//Association</w:t>
      </w:r>
    </w:p>
    <w:p w14:paraId="29C9E28D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6A3E3E"/>
          <w:sz w:val="18"/>
          <w:szCs w:val="18"/>
        </w:rPr>
        <w:t>avis</w:t>
      </w:r>
      <w:r w:rsidRPr="007D7738">
        <w:rPr>
          <w:rFonts w:ascii="Consolas" w:hAnsi="Consolas"/>
          <w:color w:val="000000"/>
          <w:sz w:val="18"/>
          <w:szCs w:val="18"/>
        </w:rPr>
        <w:t>.setStagiaire(</w:t>
      </w:r>
      <w:r w:rsidRPr="007D7738">
        <w:rPr>
          <w:rFonts w:ascii="Consolas" w:hAnsi="Consolas"/>
          <w:color w:val="6A3E3E"/>
          <w:sz w:val="18"/>
          <w:szCs w:val="18"/>
        </w:rPr>
        <w:t>stagiaire</w:t>
      </w:r>
      <w:r w:rsidRPr="007D7738">
        <w:rPr>
          <w:rFonts w:ascii="Consolas" w:hAnsi="Consolas"/>
          <w:color w:val="000000"/>
          <w:sz w:val="18"/>
          <w:szCs w:val="18"/>
        </w:rPr>
        <w:t>);</w:t>
      </w:r>
    </w:p>
    <w:p w14:paraId="410502A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</w:p>
    <w:p w14:paraId="7842B84C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D7738">
        <w:rPr>
          <w:rFonts w:ascii="Consolas" w:hAnsi="Consolas"/>
          <w:color w:val="000000"/>
          <w:sz w:val="18"/>
          <w:szCs w:val="18"/>
        </w:rPr>
        <w:t xml:space="preserve"> Avis </w:t>
      </w:r>
      <w:r w:rsidRPr="007D7738">
        <w:rPr>
          <w:rFonts w:ascii="Consolas" w:hAnsi="Consolas"/>
          <w:color w:val="6A3E3E"/>
          <w:sz w:val="18"/>
          <w:szCs w:val="18"/>
        </w:rPr>
        <w:t>avisDB</w:t>
      </w:r>
      <w:r w:rsidRPr="007D7738">
        <w:rPr>
          <w:rFonts w:ascii="Consolas" w:hAnsi="Consolas"/>
          <w:color w:val="000000"/>
          <w:sz w:val="18"/>
          <w:szCs w:val="18"/>
        </w:rPr>
        <w:t xml:space="preserve"> = </w:t>
      </w:r>
      <w:r w:rsidRPr="007D7738">
        <w:rPr>
          <w:rFonts w:ascii="Consolas" w:hAnsi="Consolas"/>
          <w:color w:val="0000C0"/>
          <w:sz w:val="18"/>
          <w:szCs w:val="18"/>
        </w:rPr>
        <w:t>avisRepository</w:t>
      </w:r>
      <w:r w:rsidRPr="007D7738">
        <w:rPr>
          <w:rFonts w:ascii="Consolas" w:hAnsi="Consolas"/>
          <w:color w:val="000000"/>
          <w:sz w:val="18"/>
          <w:szCs w:val="18"/>
        </w:rPr>
        <w:t>.save(</w:t>
      </w:r>
      <w:r w:rsidRPr="007D7738">
        <w:rPr>
          <w:rFonts w:ascii="Consolas" w:hAnsi="Consolas"/>
          <w:color w:val="6A3E3E"/>
          <w:sz w:val="18"/>
          <w:szCs w:val="18"/>
        </w:rPr>
        <w:t>avis</w:t>
      </w:r>
      <w:r w:rsidRPr="007D7738">
        <w:rPr>
          <w:rFonts w:ascii="Consolas" w:hAnsi="Consolas"/>
          <w:color w:val="000000"/>
          <w:sz w:val="18"/>
          <w:szCs w:val="18"/>
        </w:rPr>
        <w:t>);</w:t>
      </w:r>
    </w:p>
    <w:p w14:paraId="32A52556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</w:p>
    <w:p w14:paraId="0496131C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14:paraId="0C67DBDD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D7738">
        <w:rPr>
          <w:rFonts w:ascii="Consolas" w:hAnsi="Consolas"/>
          <w:color w:val="000000"/>
          <w:sz w:val="18"/>
          <w:szCs w:val="18"/>
        </w:rPr>
        <w:t>(</w:t>
      </w:r>
      <w:r w:rsidRPr="007D7738">
        <w:rPr>
          <w:rFonts w:ascii="Consolas" w:hAnsi="Consolas"/>
          <w:color w:val="6A3E3E"/>
          <w:sz w:val="18"/>
          <w:szCs w:val="18"/>
        </w:rPr>
        <w:t>avisDB</w:t>
      </w:r>
      <w:r w:rsidRPr="007D7738">
        <w:rPr>
          <w:rFonts w:ascii="Consolas" w:hAnsi="Consolas"/>
          <w:color w:val="000000"/>
          <w:sz w:val="18"/>
          <w:szCs w:val="18"/>
        </w:rPr>
        <w:t>.getId()).isNotNull();</w:t>
      </w:r>
    </w:p>
    <w:p w14:paraId="076A53BA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D7738">
        <w:rPr>
          <w:rFonts w:ascii="Consolas" w:hAnsi="Consolas"/>
          <w:color w:val="000000"/>
          <w:sz w:val="18"/>
          <w:szCs w:val="18"/>
        </w:rPr>
        <w:t>(</w:t>
      </w:r>
      <w:r w:rsidRPr="007D7738">
        <w:rPr>
          <w:rFonts w:ascii="Consolas" w:hAnsi="Consolas"/>
          <w:color w:val="6A3E3E"/>
          <w:sz w:val="18"/>
          <w:szCs w:val="18"/>
        </w:rPr>
        <w:t>avisDB</w:t>
      </w:r>
      <w:r w:rsidRPr="007D7738">
        <w:rPr>
          <w:rFonts w:ascii="Consolas" w:hAnsi="Consolas"/>
          <w:color w:val="000000"/>
          <w:sz w:val="18"/>
          <w:szCs w:val="18"/>
        </w:rPr>
        <w:t>.getId()).isNotBlank();</w:t>
      </w:r>
    </w:p>
    <w:p w14:paraId="151AC104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E6B840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3F7F5F"/>
          <w:sz w:val="18"/>
          <w:szCs w:val="18"/>
        </w:rPr>
        <w:t>// Vérifier que la référence embarquée existe</w:t>
      </w:r>
    </w:p>
    <w:p w14:paraId="3DB3F42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D7738">
        <w:rPr>
          <w:rFonts w:ascii="Consolas" w:hAnsi="Consolas"/>
          <w:color w:val="000000"/>
          <w:sz w:val="18"/>
          <w:szCs w:val="18"/>
        </w:rPr>
        <w:t xml:space="preserve"> Stagiaire </w:t>
      </w:r>
      <w:r w:rsidRPr="007D7738">
        <w:rPr>
          <w:rFonts w:ascii="Consolas" w:hAnsi="Consolas"/>
          <w:color w:val="6A3E3E"/>
          <w:sz w:val="18"/>
          <w:szCs w:val="18"/>
        </w:rPr>
        <w:t>stagiaireDB</w:t>
      </w:r>
      <w:r w:rsidRPr="007D7738">
        <w:rPr>
          <w:rFonts w:ascii="Consolas" w:hAnsi="Consolas"/>
          <w:color w:val="000000"/>
          <w:sz w:val="18"/>
          <w:szCs w:val="18"/>
        </w:rPr>
        <w:t xml:space="preserve"> = </w:t>
      </w:r>
      <w:r w:rsidRPr="007D7738">
        <w:rPr>
          <w:rFonts w:ascii="Consolas" w:hAnsi="Consolas"/>
          <w:color w:val="6A3E3E"/>
          <w:sz w:val="18"/>
          <w:szCs w:val="18"/>
        </w:rPr>
        <w:t>avisDB</w:t>
      </w:r>
      <w:r w:rsidRPr="007D7738">
        <w:rPr>
          <w:rFonts w:ascii="Consolas" w:hAnsi="Consolas"/>
          <w:color w:val="000000"/>
          <w:sz w:val="18"/>
          <w:szCs w:val="18"/>
        </w:rPr>
        <w:t>.getStagiaire();</w:t>
      </w:r>
    </w:p>
    <w:p w14:paraId="3BA960B1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D7738">
        <w:rPr>
          <w:rFonts w:ascii="Consolas" w:hAnsi="Consolas"/>
          <w:color w:val="000000"/>
          <w:sz w:val="18"/>
          <w:szCs w:val="18"/>
        </w:rPr>
        <w:t>(</w:t>
      </w:r>
      <w:r w:rsidRPr="007D7738">
        <w:rPr>
          <w:rFonts w:ascii="Consolas" w:hAnsi="Consolas"/>
          <w:color w:val="6A3E3E"/>
          <w:sz w:val="18"/>
          <w:szCs w:val="18"/>
        </w:rPr>
        <w:t>stagiaireDB</w:t>
      </w:r>
      <w:r w:rsidRPr="007D7738">
        <w:rPr>
          <w:rFonts w:ascii="Consolas" w:hAnsi="Consolas"/>
          <w:color w:val="000000"/>
          <w:sz w:val="18"/>
          <w:szCs w:val="18"/>
        </w:rPr>
        <w:t>).isNotNull();</w:t>
      </w:r>
    </w:p>
    <w:p w14:paraId="6BEF43CF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D7738">
        <w:rPr>
          <w:rFonts w:ascii="Consolas" w:hAnsi="Consolas"/>
          <w:color w:val="000000"/>
          <w:sz w:val="18"/>
          <w:szCs w:val="18"/>
        </w:rPr>
        <w:t>(</w:t>
      </w:r>
      <w:r w:rsidRPr="007D7738">
        <w:rPr>
          <w:rFonts w:ascii="Consolas" w:hAnsi="Consolas"/>
          <w:color w:val="6A3E3E"/>
          <w:sz w:val="18"/>
          <w:szCs w:val="18"/>
        </w:rPr>
        <w:t>stagiaireDB</w:t>
      </w:r>
      <w:r w:rsidRPr="007D7738">
        <w:rPr>
          <w:rFonts w:ascii="Consolas" w:hAnsi="Consolas"/>
          <w:color w:val="000000"/>
          <w:sz w:val="18"/>
          <w:szCs w:val="18"/>
        </w:rPr>
        <w:t>).isEqualTo(</w:t>
      </w:r>
      <w:r w:rsidRPr="007D7738">
        <w:rPr>
          <w:rFonts w:ascii="Consolas" w:hAnsi="Consolas"/>
          <w:color w:val="6A3E3E"/>
          <w:sz w:val="18"/>
          <w:szCs w:val="18"/>
        </w:rPr>
        <w:t>stagiaire</w:t>
      </w:r>
      <w:r w:rsidRPr="007D7738">
        <w:rPr>
          <w:rFonts w:ascii="Consolas" w:hAnsi="Consolas"/>
          <w:color w:val="000000"/>
          <w:sz w:val="18"/>
          <w:szCs w:val="18"/>
        </w:rPr>
        <w:t>);</w:t>
      </w:r>
    </w:p>
    <w:p w14:paraId="55095069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</w:p>
    <w:p w14:paraId="615EC1DB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color w:val="000000"/>
          <w:sz w:val="18"/>
          <w:szCs w:val="18"/>
        </w:rPr>
        <w:tab/>
      </w:r>
      <w:r w:rsidRPr="007D7738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7D7738">
        <w:rPr>
          <w:rFonts w:ascii="Consolas" w:hAnsi="Consolas"/>
          <w:color w:val="000000"/>
          <w:sz w:val="18"/>
          <w:szCs w:val="18"/>
        </w:rPr>
        <w:t>.info(</w:t>
      </w:r>
      <w:r w:rsidRPr="007D7738">
        <w:rPr>
          <w:rFonts w:ascii="Consolas" w:hAnsi="Consolas"/>
          <w:color w:val="6A3E3E"/>
          <w:sz w:val="18"/>
          <w:szCs w:val="18"/>
        </w:rPr>
        <w:t>avisDB</w:t>
      </w:r>
      <w:r w:rsidRPr="007D7738">
        <w:rPr>
          <w:rFonts w:ascii="Consolas" w:hAnsi="Consolas"/>
          <w:color w:val="000000"/>
          <w:sz w:val="18"/>
          <w:szCs w:val="18"/>
        </w:rPr>
        <w:t>.toString());</w:t>
      </w:r>
    </w:p>
    <w:p w14:paraId="0B3FD61D" w14:textId="77777777" w:rsidR="007D7738" w:rsidRPr="007D7738" w:rsidRDefault="007D7738" w:rsidP="007D77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ab/>
        <w:t>}</w:t>
      </w:r>
    </w:p>
    <w:p w14:paraId="62DDE240" w14:textId="12C2670F" w:rsidR="007D7738" w:rsidRPr="004B03DF" w:rsidRDefault="007D7738" w:rsidP="0092238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D7738">
        <w:rPr>
          <w:rFonts w:ascii="Consolas" w:hAnsi="Consolas"/>
          <w:color w:val="000000"/>
          <w:sz w:val="18"/>
          <w:szCs w:val="18"/>
        </w:rPr>
        <w:t>}</w:t>
      </w:r>
    </w:p>
    <w:p w14:paraId="40E3C0A9" w14:textId="0B07ADAD" w:rsidR="00E51BC7" w:rsidRPr="004B03DF" w:rsidRDefault="00C442F0" w:rsidP="007F3AF8">
      <w:pPr>
        <w:pStyle w:val="Titre3"/>
        <w:rPr>
          <w:lang w:val="fr-FR"/>
        </w:rPr>
      </w:pPr>
      <w:r w:rsidRPr="004B03DF">
        <w:rPr>
          <w:lang w:val="fr-FR"/>
        </w:rPr>
        <w:lastRenderedPageBreak/>
        <w:t>Traces dans la console</w:t>
      </w:r>
    </w:p>
    <w:p w14:paraId="3BD57281" w14:textId="11D3FA53" w:rsidR="001200F7" w:rsidRPr="004B03DF" w:rsidRDefault="006F49AC" w:rsidP="006F49AC">
      <w:pPr>
        <w:pStyle w:val="TPnormalpuce1"/>
      </w:pPr>
      <w:r w:rsidRPr="004B03DF">
        <w:t>Spring Data MongoDB a bien inséré l</w:t>
      </w:r>
      <w:r w:rsidR="00531B24">
        <w:t>’A</w:t>
      </w:r>
      <w:r w:rsidR="00531B24" w:rsidRPr="004B03DF">
        <w:t xml:space="preserve">vis </w:t>
      </w:r>
      <w:r w:rsidRPr="004B03DF">
        <w:t xml:space="preserve">et son </w:t>
      </w:r>
      <w:r w:rsidR="00531B24">
        <w:t>S</w:t>
      </w:r>
      <w:r w:rsidR="00531B24" w:rsidRPr="004B03DF">
        <w:t>tagiaire</w:t>
      </w:r>
      <w:r w:rsidRPr="004B03DF">
        <w:t xml:space="preserve"> dans la collection </w:t>
      </w:r>
      <w:r w:rsidR="00B5790B">
        <w:t>reviews</w:t>
      </w:r>
      <w:r w:rsidRPr="004B03DF">
        <w:t xml:space="preserve"> :</w:t>
      </w:r>
    </w:p>
    <w:p w14:paraId="68B74672" w14:textId="77777777" w:rsidR="00531B24" w:rsidRPr="00531B24" w:rsidRDefault="00531B24" w:rsidP="00531B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31B24">
        <w:rPr>
          <w:rFonts w:ascii="Consolas" w:hAnsi="Consolas"/>
          <w:color w:val="000000"/>
          <w:sz w:val="18"/>
          <w:szCs w:val="18"/>
        </w:rPr>
        <w:t xml:space="preserve">Inserting Document containing fields: [pedagogical_note, pedagogical_commentary, course_note, course_commentary, </w:t>
      </w:r>
      <w:r w:rsidRPr="001978E4">
        <w:rPr>
          <w:rFonts w:ascii="Consolas" w:hAnsi="Consolas"/>
          <w:color w:val="000000"/>
          <w:sz w:val="18"/>
          <w:szCs w:val="18"/>
          <w:highlight w:val="green"/>
        </w:rPr>
        <w:t>student</w:t>
      </w:r>
      <w:r w:rsidRPr="00531B24">
        <w:rPr>
          <w:rFonts w:ascii="Consolas" w:hAnsi="Consolas"/>
          <w:color w:val="000000"/>
          <w:sz w:val="18"/>
          <w:szCs w:val="18"/>
        </w:rPr>
        <w:t>, _class] in collection: reviews</w:t>
      </w:r>
    </w:p>
    <w:p w14:paraId="5ED38EDB" w14:textId="12E05E56" w:rsidR="006F49AC" w:rsidRPr="004B03DF" w:rsidRDefault="008F49EF" w:rsidP="008F49EF">
      <w:pPr>
        <w:pStyle w:val="TPnormalpuce1"/>
      </w:pPr>
      <w:r w:rsidRPr="004B03DF">
        <w:t>Et l’objet stocké en base permet bien de remonter une instance d</w:t>
      </w:r>
      <w:r w:rsidR="003608FF">
        <w:t>’</w:t>
      </w:r>
      <w:r w:rsidR="006D3467">
        <w:t>Avis</w:t>
      </w:r>
      <w:r w:rsidRPr="004B03DF">
        <w:t xml:space="preserve"> et une instance d</w:t>
      </w:r>
      <w:r w:rsidR="006D3467">
        <w:t>e Stagiaire</w:t>
      </w:r>
    </w:p>
    <w:p w14:paraId="5AF439B5" w14:textId="77777777" w:rsidR="006D3467" w:rsidRPr="00457B1D" w:rsidRDefault="006D3467" w:rsidP="006D34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57B1D">
        <w:rPr>
          <w:rFonts w:ascii="Consolas" w:hAnsi="Consolas"/>
          <w:color w:val="000000"/>
          <w:sz w:val="18"/>
          <w:szCs w:val="18"/>
        </w:rPr>
        <w:t xml:space="preserve">Avis(id=64b92e305352be301430a856, notePedagogie=4, commentairePedagogie=commentaire sur la pédagogie, noteCours=3, commentaireCours=commentaire sur le cours, </w:t>
      </w:r>
      <w:r w:rsidRPr="00457B1D">
        <w:rPr>
          <w:rFonts w:ascii="Consolas" w:hAnsi="Consolas"/>
          <w:color w:val="000000"/>
          <w:sz w:val="18"/>
          <w:szCs w:val="18"/>
          <w:highlight w:val="green"/>
        </w:rPr>
        <w:t>stagiaire=Stagiaire(immatriculation=ENI_CAMPUS_202311987, promotion=EDMW0001</w:t>
      </w:r>
      <w:r w:rsidRPr="00457B1D">
        <w:rPr>
          <w:rFonts w:ascii="Consolas" w:hAnsi="Consolas"/>
          <w:color w:val="000000"/>
          <w:sz w:val="18"/>
          <w:szCs w:val="18"/>
        </w:rPr>
        <w:t>))</w:t>
      </w:r>
    </w:p>
    <w:p w14:paraId="4910DCAA" w14:textId="77777777" w:rsidR="006D3467" w:rsidRPr="004B03DF" w:rsidRDefault="006D3467" w:rsidP="008F49EF">
      <w:pPr>
        <w:rPr>
          <w:lang w:val="fr-FR"/>
        </w:rPr>
      </w:pPr>
    </w:p>
    <w:p w14:paraId="0E8E7514" w14:textId="09F724A8" w:rsidR="001F70A6" w:rsidRPr="004B03DF" w:rsidRDefault="000C73BC" w:rsidP="00A20061">
      <w:pPr>
        <w:pStyle w:val="Titre3"/>
        <w:rPr>
          <w:lang w:val="fr-FR"/>
        </w:rPr>
      </w:pPr>
      <w:r w:rsidRPr="004B03DF">
        <w:rPr>
          <w:lang w:val="fr-FR"/>
        </w:rPr>
        <w:t>En base :</w:t>
      </w:r>
    </w:p>
    <w:p w14:paraId="3CD17EF9" w14:textId="017BED3A" w:rsidR="00A32439" w:rsidRPr="004B03DF" w:rsidRDefault="00AA1830" w:rsidP="00A3243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C861232" wp14:editId="4F36ACF6">
            <wp:extent cx="5739508" cy="2647950"/>
            <wp:effectExtent l="19050" t="19050" r="13970" b="19050"/>
            <wp:docPr id="4120937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90" cy="26703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A96D5C" w14:textId="251CB7A4" w:rsidR="00837F18" w:rsidRPr="004B03DF" w:rsidRDefault="00837F18" w:rsidP="00837F18">
      <w:pPr>
        <w:pStyle w:val="TPnormalpuce1"/>
      </w:pPr>
      <w:r w:rsidRPr="004B03DF">
        <w:t xml:space="preserve">Il y a bien un Document </w:t>
      </w:r>
      <w:r w:rsidR="00AA1830">
        <w:t>Avis</w:t>
      </w:r>
      <w:r w:rsidRPr="004B03DF">
        <w:t xml:space="preserve"> qui contient </w:t>
      </w:r>
    </w:p>
    <w:p w14:paraId="3C1DA12E" w14:textId="44851070" w:rsidR="00837F18" w:rsidRPr="004B03DF" w:rsidRDefault="00837F18" w:rsidP="00837F18">
      <w:pPr>
        <w:pStyle w:val="TPnormalpuce1"/>
        <w:numPr>
          <w:ilvl w:val="1"/>
          <w:numId w:val="1"/>
        </w:numPr>
      </w:pPr>
      <w:r w:rsidRPr="004B03DF">
        <w:t xml:space="preserve">Un objet JSON appelé </w:t>
      </w:r>
      <w:r w:rsidR="00AA1830">
        <w:t>student</w:t>
      </w:r>
      <w:r w:rsidR="004F0E32" w:rsidRPr="004B03DF">
        <w:t xml:space="preserve"> qui représente </w:t>
      </w:r>
      <w:r w:rsidR="00AA1830">
        <w:t>le Stagiaire</w:t>
      </w:r>
    </w:p>
    <w:p w14:paraId="767F02B7" w14:textId="77AD25EF" w:rsidR="004F0E32" w:rsidRPr="004B03DF" w:rsidRDefault="00AA1830" w:rsidP="00837F18">
      <w:pPr>
        <w:pStyle w:val="TPnormalpuce1"/>
        <w:numPr>
          <w:ilvl w:val="1"/>
          <w:numId w:val="1"/>
        </w:numPr>
      </w:pPr>
      <w:r>
        <w:t>student</w:t>
      </w:r>
      <w:r w:rsidR="002E2222" w:rsidRPr="004B03DF">
        <w:t xml:space="preserve"> est embarqué dans le Document,</w:t>
      </w:r>
    </w:p>
    <w:p w14:paraId="540DAE6F" w14:textId="1EC85709" w:rsidR="002E2222" w:rsidRPr="004B03DF" w:rsidRDefault="002E2222" w:rsidP="00837F18">
      <w:pPr>
        <w:pStyle w:val="TPnormalpuce1"/>
        <w:numPr>
          <w:ilvl w:val="1"/>
          <w:numId w:val="1"/>
        </w:numPr>
      </w:pPr>
      <w:r w:rsidRPr="004B03DF">
        <w:t>Il est enregistré dans le même fichier</w:t>
      </w:r>
    </w:p>
    <w:p w14:paraId="450E5BD6" w14:textId="77777777" w:rsidR="00237A49" w:rsidRDefault="00237A49" w:rsidP="00237A49">
      <w:pPr>
        <w:rPr>
          <w:lang w:val="fr-FR"/>
        </w:rPr>
      </w:pPr>
    </w:p>
    <w:p w14:paraId="356719AB" w14:textId="4CE987FD" w:rsidR="00D93090" w:rsidRPr="004B03DF" w:rsidRDefault="00D93090" w:rsidP="00D93090">
      <w:pPr>
        <w:pStyle w:val="Titre1"/>
      </w:pPr>
      <w:r>
        <w:t>Conclusion</w:t>
      </w:r>
    </w:p>
    <w:p w14:paraId="1E3B365C" w14:textId="009E1F59" w:rsidR="00B40732" w:rsidRDefault="00A63B0A" w:rsidP="00A63B0A">
      <w:pPr>
        <w:pStyle w:val="Titre4"/>
      </w:pPr>
      <w:r>
        <w:t xml:space="preserve">+ </w:t>
      </w:r>
      <w:r w:rsidR="00B40732">
        <w:t>Avantage :</w:t>
      </w:r>
    </w:p>
    <w:p w14:paraId="081DE071" w14:textId="6B410A22" w:rsidR="00B40732" w:rsidRDefault="00B40732" w:rsidP="00B40732">
      <w:pPr>
        <w:pStyle w:val="TPnormalpuce1"/>
      </w:pPr>
      <w:r>
        <w:t>Schéma simple</w:t>
      </w:r>
    </w:p>
    <w:p w14:paraId="75106BB2" w14:textId="4F86F97C" w:rsidR="00B40732" w:rsidRDefault="00B40732" w:rsidP="00B40732">
      <w:pPr>
        <w:pStyle w:val="TPnormalpuce1"/>
        <w:numPr>
          <w:ilvl w:val="1"/>
          <w:numId w:val="1"/>
        </w:numPr>
      </w:pPr>
      <w:r>
        <w:t>Ajout d’un attribut qui représente un objet JSON pour chaque association</w:t>
      </w:r>
    </w:p>
    <w:p w14:paraId="795F13C9" w14:textId="17F3853A" w:rsidR="00B40732" w:rsidRDefault="00B40732" w:rsidP="00B40732">
      <w:pPr>
        <w:pStyle w:val="TPnormalpuce1"/>
      </w:pPr>
      <w:r>
        <w:t>1 seule requête pour récupérer le stagiaire et ses avis</w:t>
      </w:r>
    </w:p>
    <w:p w14:paraId="4948A38B" w14:textId="5220B72A" w:rsidR="00A63B0A" w:rsidRDefault="00A63B0A" w:rsidP="00A63B0A">
      <w:pPr>
        <w:pStyle w:val="Titre4"/>
      </w:pPr>
      <w:r>
        <w:t>- Inconvénients :</w:t>
      </w:r>
    </w:p>
    <w:p w14:paraId="50D1444B" w14:textId="397FD157" w:rsidR="005C0BCD" w:rsidRDefault="005C0BCD" w:rsidP="00A63B0A">
      <w:pPr>
        <w:pStyle w:val="TPnormalpuce1"/>
      </w:pPr>
      <w:r>
        <w:t>Plus il y aura d’avis plus le Document Stagiaire sera lourd en base de données.</w:t>
      </w:r>
    </w:p>
    <w:p w14:paraId="3CE256F5" w14:textId="5352F617" w:rsidR="005C0BCD" w:rsidRDefault="005C0BCD" w:rsidP="00370D3E">
      <w:pPr>
        <w:pStyle w:val="TPnormalpuce1"/>
        <w:numPr>
          <w:ilvl w:val="1"/>
          <w:numId w:val="1"/>
        </w:numPr>
      </w:pPr>
      <w:r>
        <w:t>Il faut donc faire attention avec ces références embarquées que le nombre ne soit pas exponentiel.</w:t>
      </w:r>
    </w:p>
    <w:p w14:paraId="0FE6BEE7" w14:textId="0B644FA6" w:rsidR="005C0BCD" w:rsidRPr="005C0BCD" w:rsidRDefault="005C0BCD" w:rsidP="00A63B0A">
      <w:pPr>
        <w:pStyle w:val="TPnormalpuce1"/>
      </w:pPr>
      <w:r>
        <w:t>Il faut aussi penser que dès que le Document</w:t>
      </w:r>
      <w:r w:rsidR="00453C9C">
        <w:t>,</w:t>
      </w:r>
      <w:r>
        <w:t xml:space="preserve"> est supprimé</w:t>
      </w:r>
      <w:r w:rsidR="00453C9C">
        <w:t xml:space="preserve"> ; </w:t>
      </w:r>
      <w:r>
        <w:t>l’objet JSON associé l’est aussi.</w:t>
      </w:r>
    </w:p>
    <w:p w14:paraId="2B1355A0" w14:textId="35116118" w:rsidR="003E11DA" w:rsidRDefault="003E11DA" w:rsidP="003E11DA">
      <w:pPr>
        <w:pStyle w:val="TPnormal"/>
      </w:pPr>
      <w:r>
        <w:t xml:space="preserve">MongoDB préconise cette solution pour que le nombre de requête et la rapidité </w:t>
      </w:r>
      <w:r w:rsidR="00231651">
        <w:t xml:space="preserve">d’accès </w:t>
      </w:r>
      <w:r>
        <w:t>à l’information soit conservée.</w:t>
      </w:r>
    </w:p>
    <w:sectPr w:rsidR="003E11DA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03E9" w14:textId="77777777" w:rsidR="00F146A9" w:rsidRDefault="00F146A9" w:rsidP="006C7E58">
      <w:r>
        <w:separator/>
      </w:r>
    </w:p>
  </w:endnote>
  <w:endnote w:type="continuationSeparator" w:id="0">
    <w:p w14:paraId="67E67E66" w14:textId="77777777" w:rsidR="00F146A9" w:rsidRDefault="00F146A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2F44" w14:textId="77777777" w:rsidR="00F146A9" w:rsidRDefault="00F146A9" w:rsidP="006C7E58">
      <w:r>
        <w:separator/>
      </w:r>
    </w:p>
  </w:footnote>
  <w:footnote w:type="continuationSeparator" w:id="0">
    <w:p w14:paraId="1B66A847" w14:textId="77777777" w:rsidR="00F146A9" w:rsidRDefault="00F146A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3D2"/>
    <w:multiLevelType w:val="hybridMultilevel"/>
    <w:tmpl w:val="2556ACB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7CE"/>
    <w:multiLevelType w:val="hybridMultilevel"/>
    <w:tmpl w:val="95A2E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157"/>
    <w:multiLevelType w:val="hybridMultilevel"/>
    <w:tmpl w:val="25EA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5435C"/>
    <w:multiLevelType w:val="hybridMultilevel"/>
    <w:tmpl w:val="CAC0E1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2C3301"/>
    <w:multiLevelType w:val="hybridMultilevel"/>
    <w:tmpl w:val="2C0C4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008EAA7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61A77"/>
    <w:multiLevelType w:val="hybridMultilevel"/>
    <w:tmpl w:val="A3E2C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D0616"/>
    <w:multiLevelType w:val="hybridMultilevel"/>
    <w:tmpl w:val="40C08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F0C76"/>
    <w:multiLevelType w:val="hybridMultilevel"/>
    <w:tmpl w:val="A3E2C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124BD"/>
    <w:multiLevelType w:val="hybridMultilevel"/>
    <w:tmpl w:val="DA28A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34C20"/>
    <w:multiLevelType w:val="hybridMultilevel"/>
    <w:tmpl w:val="A48E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2"/>
  </w:num>
  <w:num w:numId="2" w16cid:durableId="1303773605">
    <w:abstractNumId w:val="10"/>
  </w:num>
  <w:num w:numId="3" w16cid:durableId="1765147961">
    <w:abstractNumId w:val="11"/>
  </w:num>
  <w:num w:numId="4" w16cid:durableId="52966048">
    <w:abstractNumId w:val="30"/>
  </w:num>
  <w:num w:numId="5" w16cid:durableId="1054431358">
    <w:abstractNumId w:val="23"/>
  </w:num>
  <w:num w:numId="6" w16cid:durableId="47657577">
    <w:abstractNumId w:val="32"/>
  </w:num>
  <w:num w:numId="7" w16cid:durableId="1937521838">
    <w:abstractNumId w:val="13"/>
  </w:num>
  <w:num w:numId="8" w16cid:durableId="1905526787">
    <w:abstractNumId w:val="21"/>
  </w:num>
  <w:num w:numId="9" w16cid:durableId="747456935">
    <w:abstractNumId w:val="5"/>
  </w:num>
  <w:num w:numId="10" w16cid:durableId="254680455">
    <w:abstractNumId w:val="7"/>
  </w:num>
  <w:num w:numId="11" w16cid:durableId="1467116020">
    <w:abstractNumId w:val="9"/>
  </w:num>
  <w:num w:numId="12" w16cid:durableId="620916257">
    <w:abstractNumId w:val="12"/>
  </w:num>
  <w:num w:numId="13" w16cid:durableId="394276172">
    <w:abstractNumId w:val="27"/>
  </w:num>
  <w:num w:numId="14" w16cid:durableId="1386101343">
    <w:abstractNumId w:val="33"/>
  </w:num>
  <w:num w:numId="15" w16cid:durableId="376124357">
    <w:abstractNumId w:val="18"/>
  </w:num>
  <w:num w:numId="16" w16cid:durableId="1964653792">
    <w:abstractNumId w:val="8"/>
  </w:num>
  <w:num w:numId="17" w16cid:durableId="544872654">
    <w:abstractNumId w:val="14"/>
  </w:num>
  <w:num w:numId="18" w16cid:durableId="1521502676">
    <w:abstractNumId w:val="2"/>
  </w:num>
  <w:num w:numId="19" w16cid:durableId="1032463315">
    <w:abstractNumId w:val="6"/>
  </w:num>
  <w:num w:numId="20" w16cid:durableId="1524858703">
    <w:abstractNumId w:val="17"/>
  </w:num>
  <w:num w:numId="21" w16cid:durableId="1016882455">
    <w:abstractNumId w:val="0"/>
  </w:num>
  <w:num w:numId="22" w16cid:durableId="877545320">
    <w:abstractNumId w:val="4"/>
  </w:num>
  <w:num w:numId="23" w16cid:durableId="553201007">
    <w:abstractNumId w:val="28"/>
  </w:num>
  <w:num w:numId="24" w16cid:durableId="1783918144">
    <w:abstractNumId w:val="16"/>
  </w:num>
  <w:num w:numId="25" w16cid:durableId="1810245559">
    <w:abstractNumId w:val="19"/>
  </w:num>
  <w:num w:numId="26" w16cid:durableId="1848328194">
    <w:abstractNumId w:val="15"/>
  </w:num>
  <w:num w:numId="27" w16cid:durableId="1904677752">
    <w:abstractNumId w:val="3"/>
  </w:num>
  <w:num w:numId="28" w16cid:durableId="2000578098">
    <w:abstractNumId w:val="20"/>
  </w:num>
  <w:num w:numId="29" w16cid:durableId="928201670">
    <w:abstractNumId w:val="31"/>
  </w:num>
  <w:num w:numId="30" w16cid:durableId="132676525">
    <w:abstractNumId w:val="29"/>
  </w:num>
  <w:num w:numId="31" w16cid:durableId="1930381381">
    <w:abstractNumId w:val="26"/>
  </w:num>
  <w:num w:numId="32" w16cid:durableId="1684360614">
    <w:abstractNumId w:val="1"/>
  </w:num>
  <w:num w:numId="33" w16cid:durableId="1707757168">
    <w:abstractNumId w:val="25"/>
  </w:num>
  <w:num w:numId="34" w16cid:durableId="199945576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3321"/>
    <w:rsid w:val="00006031"/>
    <w:rsid w:val="00006B27"/>
    <w:rsid w:val="0001073D"/>
    <w:rsid w:val="000122A5"/>
    <w:rsid w:val="00012F84"/>
    <w:rsid w:val="00014000"/>
    <w:rsid w:val="000150A7"/>
    <w:rsid w:val="000150C3"/>
    <w:rsid w:val="00015214"/>
    <w:rsid w:val="0001542E"/>
    <w:rsid w:val="00020946"/>
    <w:rsid w:val="00023DBA"/>
    <w:rsid w:val="000264A1"/>
    <w:rsid w:val="00034B2F"/>
    <w:rsid w:val="00035AD8"/>
    <w:rsid w:val="0003794C"/>
    <w:rsid w:val="000417F6"/>
    <w:rsid w:val="00041B57"/>
    <w:rsid w:val="000460E8"/>
    <w:rsid w:val="00046D5C"/>
    <w:rsid w:val="000478F3"/>
    <w:rsid w:val="000504C9"/>
    <w:rsid w:val="00050ACC"/>
    <w:rsid w:val="00051A24"/>
    <w:rsid w:val="00052079"/>
    <w:rsid w:val="0005527E"/>
    <w:rsid w:val="00055365"/>
    <w:rsid w:val="00056E3A"/>
    <w:rsid w:val="000571B7"/>
    <w:rsid w:val="000571D5"/>
    <w:rsid w:val="00057579"/>
    <w:rsid w:val="00061317"/>
    <w:rsid w:val="00062FC0"/>
    <w:rsid w:val="00065BB5"/>
    <w:rsid w:val="00067F80"/>
    <w:rsid w:val="000717C4"/>
    <w:rsid w:val="000753A7"/>
    <w:rsid w:val="0007773E"/>
    <w:rsid w:val="00077D28"/>
    <w:rsid w:val="00082FD3"/>
    <w:rsid w:val="00086EB6"/>
    <w:rsid w:val="000949AD"/>
    <w:rsid w:val="00095A02"/>
    <w:rsid w:val="0009772A"/>
    <w:rsid w:val="00097F0B"/>
    <w:rsid w:val="000A1582"/>
    <w:rsid w:val="000A55EF"/>
    <w:rsid w:val="000A5D8B"/>
    <w:rsid w:val="000B2C88"/>
    <w:rsid w:val="000B5430"/>
    <w:rsid w:val="000B5825"/>
    <w:rsid w:val="000B7B64"/>
    <w:rsid w:val="000C047F"/>
    <w:rsid w:val="000C14C0"/>
    <w:rsid w:val="000C15F1"/>
    <w:rsid w:val="000C25A9"/>
    <w:rsid w:val="000C2997"/>
    <w:rsid w:val="000C4826"/>
    <w:rsid w:val="000C4E2E"/>
    <w:rsid w:val="000C6A7D"/>
    <w:rsid w:val="000C73BC"/>
    <w:rsid w:val="000D0A8C"/>
    <w:rsid w:val="000D77F3"/>
    <w:rsid w:val="000E1174"/>
    <w:rsid w:val="000E15F6"/>
    <w:rsid w:val="000E5CCE"/>
    <w:rsid w:val="000F0864"/>
    <w:rsid w:val="000F096C"/>
    <w:rsid w:val="000F0E32"/>
    <w:rsid w:val="000F4215"/>
    <w:rsid w:val="000F50AF"/>
    <w:rsid w:val="00105091"/>
    <w:rsid w:val="0010551E"/>
    <w:rsid w:val="00105605"/>
    <w:rsid w:val="00110294"/>
    <w:rsid w:val="001111BE"/>
    <w:rsid w:val="00113608"/>
    <w:rsid w:val="001200F7"/>
    <w:rsid w:val="0012053D"/>
    <w:rsid w:val="00122B4E"/>
    <w:rsid w:val="00125DCA"/>
    <w:rsid w:val="00130656"/>
    <w:rsid w:val="00133150"/>
    <w:rsid w:val="0013536A"/>
    <w:rsid w:val="00136790"/>
    <w:rsid w:val="00136A88"/>
    <w:rsid w:val="00140C4A"/>
    <w:rsid w:val="00141BA6"/>
    <w:rsid w:val="00141C5F"/>
    <w:rsid w:val="001447F2"/>
    <w:rsid w:val="00144925"/>
    <w:rsid w:val="00144E65"/>
    <w:rsid w:val="00146064"/>
    <w:rsid w:val="001465BB"/>
    <w:rsid w:val="001467DD"/>
    <w:rsid w:val="001477E1"/>
    <w:rsid w:val="0015155D"/>
    <w:rsid w:val="00151AA0"/>
    <w:rsid w:val="00153344"/>
    <w:rsid w:val="001534A5"/>
    <w:rsid w:val="0016081C"/>
    <w:rsid w:val="00162164"/>
    <w:rsid w:val="001624EB"/>
    <w:rsid w:val="00164A6B"/>
    <w:rsid w:val="001658FD"/>
    <w:rsid w:val="00165FF1"/>
    <w:rsid w:val="00171036"/>
    <w:rsid w:val="001750AB"/>
    <w:rsid w:val="00176104"/>
    <w:rsid w:val="00180858"/>
    <w:rsid w:val="00182DD6"/>
    <w:rsid w:val="001831E2"/>
    <w:rsid w:val="001842C5"/>
    <w:rsid w:val="00186F05"/>
    <w:rsid w:val="001926DB"/>
    <w:rsid w:val="00192825"/>
    <w:rsid w:val="00192B50"/>
    <w:rsid w:val="00192E77"/>
    <w:rsid w:val="00194408"/>
    <w:rsid w:val="001962C7"/>
    <w:rsid w:val="001978E4"/>
    <w:rsid w:val="00197AF3"/>
    <w:rsid w:val="00197FED"/>
    <w:rsid w:val="001A0D7C"/>
    <w:rsid w:val="001A4402"/>
    <w:rsid w:val="001A4B5B"/>
    <w:rsid w:val="001A6AE4"/>
    <w:rsid w:val="001B332F"/>
    <w:rsid w:val="001B4DA8"/>
    <w:rsid w:val="001B7BA2"/>
    <w:rsid w:val="001C0182"/>
    <w:rsid w:val="001C53FC"/>
    <w:rsid w:val="001C6550"/>
    <w:rsid w:val="001C739D"/>
    <w:rsid w:val="001D173E"/>
    <w:rsid w:val="001D1827"/>
    <w:rsid w:val="001D2462"/>
    <w:rsid w:val="001D3BFC"/>
    <w:rsid w:val="001D52CF"/>
    <w:rsid w:val="001E0B2C"/>
    <w:rsid w:val="001E36CC"/>
    <w:rsid w:val="001E3826"/>
    <w:rsid w:val="001E3AB7"/>
    <w:rsid w:val="001E5DE0"/>
    <w:rsid w:val="001E7233"/>
    <w:rsid w:val="001F1171"/>
    <w:rsid w:val="001F18C1"/>
    <w:rsid w:val="001F18FA"/>
    <w:rsid w:val="001F476F"/>
    <w:rsid w:val="001F4BBA"/>
    <w:rsid w:val="001F63D8"/>
    <w:rsid w:val="001F6828"/>
    <w:rsid w:val="001F70A6"/>
    <w:rsid w:val="00200373"/>
    <w:rsid w:val="00200B2A"/>
    <w:rsid w:val="00200DF0"/>
    <w:rsid w:val="00200E9B"/>
    <w:rsid w:val="002020E8"/>
    <w:rsid w:val="002029F0"/>
    <w:rsid w:val="00202CF8"/>
    <w:rsid w:val="00205674"/>
    <w:rsid w:val="002061F2"/>
    <w:rsid w:val="00207D97"/>
    <w:rsid w:val="00210EB5"/>
    <w:rsid w:val="0021168C"/>
    <w:rsid w:val="002117F1"/>
    <w:rsid w:val="00211CB3"/>
    <w:rsid w:val="00212BFE"/>
    <w:rsid w:val="00213164"/>
    <w:rsid w:val="002136D8"/>
    <w:rsid w:val="002151B2"/>
    <w:rsid w:val="002176EE"/>
    <w:rsid w:val="00217F73"/>
    <w:rsid w:val="00217F93"/>
    <w:rsid w:val="00221131"/>
    <w:rsid w:val="00221D19"/>
    <w:rsid w:val="00225331"/>
    <w:rsid w:val="00225D2C"/>
    <w:rsid w:val="002263D9"/>
    <w:rsid w:val="0023135E"/>
    <w:rsid w:val="00231651"/>
    <w:rsid w:val="00231E67"/>
    <w:rsid w:val="00232ABB"/>
    <w:rsid w:val="00232FDB"/>
    <w:rsid w:val="00235718"/>
    <w:rsid w:val="00237A49"/>
    <w:rsid w:val="00241941"/>
    <w:rsid w:val="00241BEE"/>
    <w:rsid w:val="00242C6A"/>
    <w:rsid w:val="002473E4"/>
    <w:rsid w:val="00250151"/>
    <w:rsid w:val="0025054F"/>
    <w:rsid w:val="002516A8"/>
    <w:rsid w:val="002524E7"/>
    <w:rsid w:val="00260AD3"/>
    <w:rsid w:val="00261563"/>
    <w:rsid w:val="00261F4C"/>
    <w:rsid w:val="00262DB7"/>
    <w:rsid w:val="0026348D"/>
    <w:rsid w:val="00263FAD"/>
    <w:rsid w:val="00264D0B"/>
    <w:rsid w:val="00265024"/>
    <w:rsid w:val="00267D31"/>
    <w:rsid w:val="00267FED"/>
    <w:rsid w:val="0027089F"/>
    <w:rsid w:val="00270A58"/>
    <w:rsid w:val="002719FB"/>
    <w:rsid w:val="00275701"/>
    <w:rsid w:val="00277014"/>
    <w:rsid w:val="00277CDD"/>
    <w:rsid w:val="002835C6"/>
    <w:rsid w:val="00287D81"/>
    <w:rsid w:val="00292075"/>
    <w:rsid w:val="00293E9F"/>
    <w:rsid w:val="00296567"/>
    <w:rsid w:val="002A18FE"/>
    <w:rsid w:val="002A200E"/>
    <w:rsid w:val="002A2662"/>
    <w:rsid w:val="002A28BA"/>
    <w:rsid w:val="002A2BFE"/>
    <w:rsid w:val="002A4702"/>
    <w:rsid w:val="002A69C6"/>
    <w:rsid w:val="002A6A5C"/>
    <w:rsid w:val="002B04EA"/>
    <w:rsid w:val="002B1424"/>
    <w:rsid w:val="002B25BB"/>
    <w:rsid w:val="002B404F"/>
    <w:rsid w:val="002C0BA4"/>
    <w:rsid w:val="002C11FF"/>
    <w:rsid w:val="002C1D2C"/>
    <w:rsid w:val="002C301E"/>
    <w:rsid w:val="002C41E7"/>
    <w:rsid w:val="002C4936"/>
    <w:rsid w:val="002C5032"/>
    <w:rsid w:val="002D012E"/>
    <w:rsid w:val="002D1C5C"/>
    <w:rsid w:val="002D2B64"/>
    <w:rsid w:val="002D339E"/>
    <w:rsid w:val="002D4F40"/>
    <w:rsid w:val="002E021C"/>
    <w:rsid w:val="002E05B0"/>
    <w:rsid w:val="002E078E"/>
    <w:rsid w:val="002E0B34"/>
    <w:rsid w:val="002E1C14"/>
    <w:rsid w:val="002E2222"/>
    <w:rsid w:val="002E7E7C"/>
    <w:rsid w:val="002F09C6"/>
    <w:rsid w:val="002F0A74"/>
    <w:rsid w:val="002F13A6"/>
    <w:rsid w:val="002F75F0"/>
    <w:rsid w:val="002F78BE"/>
    <w:rsid w:val="003003A0"/>
    <w:rsid w:val="00301257"/>
    <w:rsid w:val="003032CB"/>
    <w:rsid w:val="00304569"/>
    <w:rsid w:val="00304888"/>
    <w:rsid w:val="00305B8F"/>
    <w:rsid w:val="0030656D"/>
    <w:rsid w:val="00306A14"/>
    <w:rsid w:val="003111D0"/>
    <w:rsid w:val="00317843"/>
    <w:rsid w:val="003207B0"/>
    <w:rsid w:val="00320C11"/>
    <w:rsid w:val="00320D08"/>
    <w:rsid w:val="003236D6"/>
    <w:rsid w:val="00324795"/>
    <w:rsid w:val="00340BB2"/>
    <w:rsid w:val="00341693"/>
    <w:rsid w:val="0034440A"/>
    <w:rsid w:val="0034530A"/>
    <w:rsid w:val="00346D3E"/>
    <w:rsid w:val="00346E6C"/>
    <w:rsid w:val="00351A08"/>
    <w:rsid w:val="003523C5"/>
    <w:rsid w:val="00353F54"/>
    <w:rsid w:val="003548A0"/>
    <w:rsid w:val="003608FF"/>
    <w:rsid w:val="003637F8"/>
    <w:rsid w:val="003659AB"/>
    <w:rsid w:val="0037021F"/>
    <w:rsid w:val="003709F1"/>
    <w:rsid w:val="00370D3E"/>
    <w:rsid w:val="00371F07"/>
    <w:rsid w:val="00377559"/>
    <w:rsid w:val="003810CA"/>
    <w:rsid w:val="00382C06"/>
    <w:rsid w:val="00383DC9"/>
    <w:rsid w:val="003842F2"/>
    <w:rsid w:val="0038433E"/>
    <w:rsid w:val="003851F8"/>
    <w:rsid w:val="0038651C"/>
    <w:rsid w:val="00386D8E"/>
    <w:rsid w:val="003871A3"/>
    <w:rsid w:val="00387206"/>
    <w:rsid w:val="003876AC"/>
    <w:rsid w:val="00387847"/>
    <w:rsid w:val="00390417"/>
    <w:rsid w:val="00392CE7"/>
    <w:rsid w:val="00396157"/>
    <w:rsid w:val="00397757"/>
    <w:rsid w:val="003A098F"/>
    <w:rsid w:val="003A5E8B"/>
    <w:rsid w:val="003A75E8"/>
    <w:rsid w:val="003B05BE"/>
    <w:rsid w:val="003B4D1B"/>
    <w:rsid w:val="003B5D02"/>
    <w:rsid w:val="003C0390"/>
    <w:rsid w:val="003C06C2"/>
    <w:rsid w:val="003C58A4"/>
    <w:rsid w:val="003C6A4C"/>
    <w:rsid w:val="003C6EFC"/>
    <w:rsid w:val="003C7784"/>
    <w:rsid w:val="003D0AA9"/>
    <w:rsid w:val="003D0BA0"/>
    <w:rsid w:val="003D0C24"/>
    <w:rsid w:val="003D0D85"/>
    <w:rsid w:val="003D25BF"/>
    <w:rsid w:val="003D4F2B"/>
    <w:rsid w:val="003D6B13"/>
    <w:rsid w:val="003E11DA"/>
    <w:rsid w:val="003E676A"/>
    <w:rsid w:val="003F057A"/>
    <w:rsid w:val="003F1DC6"/>
    <w:rsid w:val="003F5A3F"/>
    <w:rsid w:val="00400358"/>
    <w:rsid w:val="00400DE3"/>
    <w:rsid w:val="00402180"/>
    <w:rsid w:val="00405B73"/>
    <w:rsid w:val="00406691"/>
    <w:rsid w:val="004073E2"/>
    <w:rsid w:val="00411F03"/>
    <w:rsid w:val="00414A12"/>
    <w:rsid w:val="0041787A"/>
    <w:rsid w:val="004203A9"/>
    <w:rsid w:val="00420690"/>
    <w:rsid w:val="00420746"/>
    <w:rsid w:val="00423738"/>
    <w:rsid w:val="00425FA5"/>
    <w:rsid w:val="0042619A"/>
    <w:rsid w:val="004301BB"/>
    <w:rsid w:val="00430FF9"/>
    <w:rsid w:val="00433F64"/>
    <w:rsid w:val="004343CE"/>
    <w:rsid w:val="00436103"/>
    <w:rsid w:val="00437144"/>
    <w:rsid w:val="00441751"/>
    <w:rsid w:val="00443B7F"/>
    <w:rsid w:val="004476B8"/>
    <w:rsid w:val="004502F9"/>
    <w:rsid w:val="00450C5E"/>
    <w:rsid w:val="00451194"/>
    <w:rsid w:val="004517E2"/>
    <w:rsid w:val="00452BE9"/>
    <w:rsid w:val="00453C9C"/>
    <w:rsid w:val="0045421E"/>
    <w:rsid w:val="00456F22"/>
    <w:rsid w:val="00457B1D"/>
    <w:rsid w:val="00461357"/>
    <w:rsid w:val="00465835"/>
    <w:rsid w:val="0047179C"/>
    <w:rsid w:val="00474EA2"/>
    <w:rsid w:val="00476B81"/>
    <w:rsid w:val="0048505C"/>
    <w:rsid w:val="00486004"/>
    <w:rsid w:val="00487999"/>
    <w:rsid w:val="0049014A"/>
    <w:rsid w:val="00490513"/>
    <w:rsid w:val="00492FCA"/>
    <w:rsid w:val="0049346A"/>
    <w:rsid w:val="0049415E"/>
    <w:rsid w:val="00494922"/>
    <w:rsid w:val="00494DCF"/>
    <w:rsid w:val="00496AAA"/>
    <w:rsid w:val="004A198E"/>
    <w:rsid w:val="004A1F02"/>
    <w:rsid w:val="004A3990"/>
    <w:rsid w:val="004A41BC"/>
    <w:rsid w:val="004A4B27"/>
    <w:rsid w:val="004A5E0E"/>
    <w:rsid w:val="004B03DF"/>
    <w:rsid w:val="004B1D35"/>
    <w:rsid w:val="004B38A0"/>
    <w:rsid w:val="004C2242"/>
    <w:rsid w:val="004C2502"/>
    <w:rsid w:val="004D04C9"/>
    <w:rsid w:val="004D073E"/>
    <w:rsid w:val="004D1F5F"/>
    <w:rsid w:val="004D5ADB"/>
    <w:rsid w:val="004D6D14"/>
    <w:rsid w:val="004E2071"/>
    <w:rsid w:val="004E4CE9"/>
    <w:rsid w:val="004E67B9"/>
    <w:rsid w:val="004E6F49"/>
    <w:rsid w:val="004E79BD"/>
    <w:rsid w:val="004E79CC"/>
    <w:rsid w:val="004E7DDE"/>
    <w:rsid w:val="004F0E32"/>
    <w:rsid w:val="004F12A4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3B4F"/>
    <w:rsid w:val="00514242"/>
    <w:rsid w:val="00514A00"/>
    <w:rsid w:val="00523EC6"/>
    <w:rsid w:val="005244B5"/>
    <w:rsid w:val="00524D1E"/>
    <w:rsid w:val="00527AFE"/>
    <w:rsid w:val="005300A9"/>
    <w:rsid w:val="00531952"/>
    <w:rsid w:val="00531B24"/>
    <w:rsid w:val="00536C5E"/>
    <w:rsid w:val="00536EA6"/>
    <w:rsid w:val="00536EF3"/>
    <w:rsid w:val="0053797D"/>
    <w:rsid w:val="0054054A"/>
    <w:rsid w:val="005406FA"/>
    <w:rsid w:val="005410B0"/>
    <w:rsid w:val="00541770"/>
    <w:rsid w:val="00542987"/>
    <w:rsid w:val="00544157"/>
    <w:rsid w:val="00550B01"/>
    <w:rsid w:val="00552E4C"/>
    <w:rsid w:val="00553073"/>
    <w:rsid w:val="00553216"/>
    <w:rsid w:val="0055370A"/>
    <w:rsid w:val="00554FC1"/>
    <w:rsid w:val="005552FA"/>
    <w:rsid w:val="00556CEE"/>
    <w:rsid w:val="00557E15"/>
    <w:rsid w:val="00563F03"/>
    <w:rsid w:val="005709EF"/>
    <w:rsid w:val="0057306B"/>
    <w:rsid w:val="00590AA9"/>
    <w:rsid w:val="00591596"/>
    <w:rsid w:val="00591C1B"/>
    <w:rsid w:val="00593AE6"/>
    <w:rsid w:val="00594338"/>
    <w:rsid w:val="00595A5B"/>
    <w:rsid w:val="00595F35"/>
    <w:rsid w:val="005A0D13"/>
    <w:rsid w:val="005A2146"/>
    <w:rsid w:val="005A36E5"/>
    <w:rsid w:val="005A54F3"/>
    <w:rsid w:val="005A552C"/>
    <w:rsid w:val="005B2177"/>
    <w:rsid w:val="005B2B03"/>
    <w:rsid w:val="005B3A14"/>
    <w:rsid w:val="005B4641"/>
    <w:rsid w:val="005C094B"/>
    <w:rsid w:val="005C0BCD"/>
    <w:rsid w:val="005C424C"/>
    <w:rsid w:val="005C684C"/>
    <w:rsid w:val="005C68D3"/>
    <w:rsid w:val="005C6ABF"/>
    <w:rsid w:val="005C7B25"/>
    <w:rsid w:val="005D1943"/>
    <w:rsid w:val="005D2720"/>
    <w:rsid w:val="005D2BD3"/>
    <w:rsid w:val="005D2F9C"/>
    <w:rsid w:val="005D3556"/>
    <w:rsid w:val="005D57E0"/>
    <w:rsid w:val="005E19C8"/>
    <w:rsid w:val="005E25FD"/>
    <w:rsid w:val="005E3B89"/>
    <w:rsid w:val="005F02B6"/>
    <w:rsid w:val="005F040F"/>
    <w:rsid w:val="005F2752"/>
    <w:rsid w:val="005F2EFB"/>
    <w:rsid w:val="005F3D27"/>
    <w:rsid w:val="005F6F8E"/>
    <w:rsid w:val="00601623"/>
    <w:rsid w:val="00603474"/>
    <w:rsid w:val="006039F1"/>
    <w:rsid w:val="00603AF5"/>
    <w:rsid w:val="0060479D"/>
    <w:rsid w:val="00606F63"/>
    <w:rsid w:val="00607EE5"/>
    <w:rsid w:val="0061078B"/>
    <w:rsid w:val="006110AE"/>
    <w:rsid w:val="006138A3"/>
    <w:rsid w:val="00624691"/>
    <w:rsid w:val="00627805"/>
    <w:rsid w:val="00627AE5"/>
    <w:rsid w:val="006302A7"/>
    <w:rsid w:val="006305E0"/>
    <w:rsid w:val="0063306A"/>
    <w:rsid w:val="00633B1F"/>
    <w:rsid w:val="0063670F"/>
    <w:rsid w:val="006367DA"/>
    <w:rsid w:val="00641E6D"/>
    <w:rsid w:val="0064222C"/>
    <w:rsid w:val="0064293F"/>
    <w:rsid w:val="00643EC0"/>
    <w:rsid w:val="00645CF8"/>
    <w:rsid w:val="00651F0D"/>
    <w:rsid w:val="00653FD4"/>
    <w:rsid w:val="00655DB6"/>
    <w:rsid w:val="00660438"/>
    <w:rsid w:val="00664276"/>
    <w:rsid w:val="006745BC"/>
    <w:rsid w:val="00675D38"/>
    <w:rsid w:val="0067609F"/>
    <w:rsid w:val="00682CBF"/>
    <w:rsid w:val="00685AB6"/>
    <w:rsid w:val="006900A1"/>
    <w:rsid w:val="00690CA2"/>
    <w:rsid w:val="0069172F"/>
    <w:rsid w:val="00693053"/>
    <w:rsid w:val="006939F9"/>
    <w:rsid w:val="0069588A"/>
    <w:rsid w:val="00697041"/>
    <w:rsid w:val="006A1870"/>
    <w:rsid w:val="006A23AF"/>
    <w:rsid w:val="006A35AD"/>
    <w:rsid w:val="006B3A7A"/>
    <w:rsid w:val="006B3B13"/>
    <w:rsid w:val="006C3286"/>
    <w:rsid w:val="006C32D8"/>
    <w:rsid w:val="006C573C"/>
    <w:rsid w:val="006C7E58"/>
    <w:rsid w:val="006D1C51"/>
    <w:rsid w:val="006D26EB"/>
    <w:rsid w:val="006D2C65"/>
    <w:rsid w:val="006D328E"/>
    <w:rsid w:val="006D3467"/>
    <w:rsid w:val="006D5CB2"/>
    <w:rsid w:val="006D675F"/>
    <w:rsid w:val="006D6F04"/>
    <w:rsid w:val="006E205A"/>
    <w:rsid w:val="006E20F8"/>
    <w:rsid w:val="006E2F22"/>
    <w:rsid w:val="006E4120"/>
    <w:rsid w:val="006E4E41"/>
    <w:rsid w:val="006E56BB"/>
    <w:rsid w:val="006F0C1A"/>
    <w:rsid w:val="006F1B40"/>
    <w:rsid w:val="006F2B63"/>
    <w:rsid w:val="006F49AC"/>
    <w:rsid w:val="006F772C"/>
    <w:rsid w:val="006F7A6B"/>
    <w:rsid w:val="007005D8"/>
    <w:rsid w:val="007007CE"/>
    <w:rsid w:val="00700BB9"/>
    <w:rsid w:val="0070109F"/>
    <w:rsid w:val="00702A54"/>
    <w:rsid w:val="007060B5"/>
    <w:rsid w:val="0070775D"/>
    <w:rsid w:val="00707B85"/>
    <w:rsid w:val="00710A83"/>
    <w:rsid w:val="00710DD3"/>
    <w:rsid w:val="00712F7D"/>
    <w:rsid w:val="007131E3"/>
    <w:rsid w:val="00713863"/>
    <w:rsid w:val="00713A4F"/>
    <w:rsid w:val="007215C8"/>
    <w:rsid w:val="00721EE3"/>
    <w:rsid w:val="00723176"/>
    <w:rsid w:val="00723883"/>
    <w:rsid w:val="0072792D"/>
    <w:rsid w:val="007327B9"/>
    <w:rsid w:val="007352A2"/>
    <w:rsid w:val="00740FF3"/>
    <w:rsid w:val="00742224"/>
    <w:rsid w:val="00742334"/>
    <w:rsid w:val="007438AB"/>
    <w:rsid w:val="00743993"/>
    <w:rsid w:val="00750299"/>
    <w:rsid w:val="00755C5A"/>
    <w:rsid w:val="00764007"/>
    <w:rsid w:val="00765582"/>
    <w:rsid w:val="00767640"/>
    <w:rsid w:val="00767B49"/>
    <w:rsid w:val="007729E2"/>
    <w:rsid w:val="007740FE"/>
    <w:rsid w:val="00780B97"/>
    <w:rsid w:val="007844E6"/>
    <w:rsid w:val="00785814"/>
    <w:rsid w:val="007910EE"/>
    <w:rsid w:val="00792818"/>
    <w:rsid w:val="00793716"/>
    <w:rsid w:val="007937D1"/>
    <w:rsid w:val="00795F8A"/>
    <w:rsid w:val="0079651D"/>
    <w:rsid w:val="007A0A21"/>
    <w:rsid w:val="007A0C15"/>
    <w:rsid w:val="007A130B"/>
    <w:rsid w:val="007A1C97"/>
    <w:rsid w:val="007A21D7"/>
    <w:rsid w:val="007A43B7"/>
    <w:rsid w:val="007A5802"/>
    <w:rsid w:val="007A7FB9"/>
    <w:rsid w:val="007B2D87"/>
    <w:rsid w:val="007B379E"/>
    <w:rsid w:val="007B69B9"/>
    <w:rsid w:val="007C015E"/>
    <w:rsid w:val="007C0645"/>
    <w:rsid w:val="007C0A41"/>
    <w:rsid w:val="007C24D9"/>
    <w:rsid w:val="007C301D"/>
    <w:rsid w:val="007C3CC4"/>
    <w:rsid w:val="007C4923"/>
    <w:rsid w:val="007C6414"/>
    <w:rsid w:val="007D1155"/>
    <w:rsid w:val="007D1851"/>
    <w:rsid w:val="007D1E0E"/>
    <w:rsid w:val="007D3376"/>
    <w:rsid w:val="007D466B"/>
    <w:rsid w:val="007D49CA"/>
    <w:rsid w:val="007D4A7E"/>
    <w:rsid w:val="007D4C83"/>
    <w:rsid w:val="007D7738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3AF8"/>
    <w:rsid w:val="007F55F2"/>
    <w:rsid w:val="00805BCC"/>
    <w:rsid w:val="008065FD"/>
    <w:rsid w:val="00811767"/>
    <w:rsid w:val="008129F7"/>
    <w:rsid w:val="008130F1"/>
    <w:rsid w:val="00813B5C"/>
    <w:rsid w:val="00814575"/>
    <w:rsid w:val="00817341"/>
    <w:rsid w:val="00817DED"/>
    <w:rsid w:val="00820D63"/>
    <w:rsid w:val="0083499D"/>
    <w:rsid w:val="0083602C"/>
    <w:rsid w:val="00837C05"/>
    <w:rsid w:val="00837F18"/>
    <w:rsid w:val="00840EDB"/>
    <w:rsid w:val="00845605"/>
    <w:rsid w:val="008459CA"/>
    <w:rsid w:val="00851C1E"/>
    <w:rsid w:val="008521D1"/>
    <w:rsid w:val="00853E39"/>
    <w:rsid w:val="008546B4"/>
    <w:rsid w:val="00861187"/>
    <w:rsid w:val="008616D6"/>
    <w:rsid w:val="008624F6"/>
    <w:rsid w:val="00863103"/>
    <w:rsid w:val="008663D1"/>
    <w:rsid w:val="008672FD"/>
    <w:rsid w:val="00867E02"/>
    <w:rsid w:val="008731E6"/>
    <w:rsid w:val="00874B66"/>
    <w:rsid w:val="008750AE"/>
    <w:rsid w:val="0087684E"/>
    <w:rsid w:val="00876A48"/>
    <w:rsid w:val="008812FE"/>
    <w:rsid w:val="00883C7F"/>
    <w:rsid w:val="00886F89"/>
    <w:rsid w:val="00892B01"/>
    <w:rsid w:val="00893473"/>
    <w:rsid w:val="00895308"/>
    <w:rsid w:val="00896FEF"/>
    <w:rsid w:val="008A0FDC"/>
    <w:rsid w:val="008A1063"/>
    <w:rsid w:val="008A5CC4"/>
    <w:rsid w:val="008A7121"/>
    <w:rsid w:val="008A78BE"/>
    <w:rsid w:val="008B1A67"/>
    <w:rsid w:val="008B220B"/>
    <w:rsid w:val="008B38A0"/>
    <w:rsid w:val="008B4C7D"/>
    <w:rsid w:val="008C010D"/>
    <w:rsid w:val="008C05E9"/>
    <w:rsid w:val="008C1D18"/>
    <w:rsid w:val="008C33FF"/>
    <w:rsid w:val="008C4915"/>
    <w:rsid w:val="008C78B7"/>
    <w:rsid w:val="008D1D2F"/>
    <w:rsid w:val="008D2A9E"/>
    <w:rsid w:val="008D35C2"/>
    <w:rsid w:val="008E21B4"/>
    <w:rsid w:val="008E48E7"/>
    <w:rsid w:val="008E54F8"/>
    <w:rsid w:val="008E5DAD"/>
    <w:rsid w:val="008E6D1D"/>
    <w:rsid w:val="008E77A7"/>
    <w:rsid w:val="008E7ADC"/>
    <w:rsid w:val="008F18E2"/>
    <w:rsid w:val="008F302A"/>
    <w:rsid w:val="008F49EF"/>
    <w:rsid w:val="008F7622"/>
    <w:rsid w:val="008F7F3E"/>
    <w:rsid w:val="00901029"/>
    <w:rsid w:val="00901CDD"/>
    <w:rsid w:val="00906271"/>
    <w:rsid w:val="00907DDF"/>
    <w:rsid w:val="00912F5E"/>
    <w:rsid w:val="009140F3"/>
    <w:rsid w:val="0091679D"/>
    <w:rsid w:val="00917B0F"/>
    <w:rsid w:val="00920BAE"/>
    <w:rsid w:val="0092209F"/>
    <w:rsid w:val="0092238E"/>
    <w:rsid w:val="00922F94"/>
    <w:rsid w:val="00924F5F"/>
    <w:rsid w:val="00926975"/>
    <w:rsid w:val="00926D68"/>
    <w:rsid w:val="00930AA0"/>
    <w:rsid w:val="009314BA"/>
    <w:rsid w:val="00932793"/>
    <w:rsid w:val="00937048"/>
    <w:rsid w:val="009407D4"/>
    <w:rsid w:val="0094084B"/>
    <w:rsid w:val="009425F5"/>
    <w:rsid w:val="00945F7A"/>
    <w:rsid w:val="00946D77"/>
    <w:rsid w:val="0095071E"/>
    <w:rsid w:val="0095178C"/>
    <w:rsid w:val="00952A76"/>
    <w:rsid w:val="00952CB1"/>
    <w:rsid w:val="00954E03"/>
    <w:rsid w:val="00955E4A"/>
    <w:rsid w:val="0096072D"/>
    <w:rsid w:val="00962B05"/>
    <w:rsid w:val="00963FBD"/>
    <w:rsid w:val="00964B34"/>
    <w:rsid w:val="0096503B"/>
    <w:rsid w:val="00966940"/>
    <w:rsid w:val="009731EA"/>
    <w:rsid w:val="0097361F"/>
    <w:rsid w:val="00973B85"/>
    <w:rsid w:val="009750FA"/>
    <w:rsid w:val="00980142"/>
    <w:rsid w:val="00982EF0"/>
    <w:rsid w:val="00983D95"/>
    <w:rsid w:val="0098474F"/>
    <w:rsid w:val="00984B54"/>
    <w:rsid w:val="009862DE"/>
    <w:rsid w:val="0098709E"/>
    <w:rsid w:val="00990B02"/>
    <w:rsid w:val="009A0AA0"/>
    <w:rsid w:val="009A2E7F"/>
    <w:rsid w:val="009A5D9A"/>
    <w:rsid w:val="009A66AA"/>
    <w:rsid w:val="009A750D"/>
    <w:rsid w:val="009A7EDA"/>
    <w:rsid w:val="009B2371"/>
    <w:rsid w:val="009C09D3"/>
    <w:rsid w:val="009C1D6E"/>
    <w:rsid w:val="009C2AC3"/>
    <w:rsid w:val="009D1251"/>
    <w:rsid w:val="009D15E7"/>
    <w:rsid w:val="009D18CA"/>
    <w:rsid w:val="009D291D"/>
    <w:rsid w:val="009D5E83"/>
    <w:rsid w:val="009E1419"/>
    <w:rsid w:val="009E3875"/>
    <w:rsid w:val="009E5359"/>
    <w:rsid w:val="009E5491"/>
    <w:rsid w:val="009E5D19"/>
    <w:rsid w:val="009E77B9"/>
    <w:rsid w:val="009F00C7"/>
    <w:rsid w:val="009F1904"/>
    <w:rsid w:val="009F2046"/>
    <w:rsid w:val="009F256A"/>
    <w:rsid w:val="009F29E9"/>
    <w:rsid w:val="009F4426"/>
    <w:rsid w:val="00A0151C"/>
    <w:rsid w:val="00A01F01"/>
    <w:rsid w:val="00A03ED1"/>
    <w:rsid w:val="00A04BA6"/>
    <w:rsid w:val="00A055CF"/>
    <w:rsid w:val="00A06FF9"/>
    <w:rsid w:val="00A10975"/>
    <w:rsid w:val="00A13AE7"/>
    <w:rsid w:val="00A14C1B"/>
    <w:rsid w:val="00A16669"/>
    <w:rsid w:val="00A17F94"/>
    <w:rsid w:val="00A20061"/>
    <w:rsid w:val="00A2634D"/>
    <w:rsid w:val="00A27583"/>
    <w:rsid w:val="00A27EE5"/>
    <w:rsid w:val="00A30B7C"/>
    <w:rsid w:val="00A3201F"/>
    <w:rsid w:val="00A32439"/>
    <w:rsid w:val="00A33740"/>
    <w:rsid w:val="00A361C9"/>
    <w:rsid w:val="00A36A74"/>
    <w:rsid w:val="00A40A90"/>
    <w:rsid w:val="00A440F2"/>
    <w:rsid w:val="00A44FBE"/>
    <w:rsid w:val="00A4724C"/>
    <w:rsid w:val="00A47E16"/>
    <w:rsid w:val="00A550FE"/>
    <w:rsid w:val="00A60A08"/>
    <w:rsid w:val="00A61C30"/>
    <w:rsid w:val="00A6293D"/>
    <w:rsid w:val="00A6318A"/>
    <w:rsid w:val="00A63B0A"/>
    <w:rsid w:val="00A642A3"/>
    <w:rsid w:val="00A64713"/>
    <w:rsid w:val="00A708D1"/>
    <w:rsid w:val="00A7105E"/>
    <w:rsid w:val="00A72A8D"/>
    <w:rsid w:val="00A750DF"/>
    <w:rsid w:val="00A8343F"/>
    <w:rsid w:val="00A841DC"/>
    <w:rsid w:val="00A87A80"/>
    <w:rsid w:val="00A93073"/>
    <w:rsid w:val="00A934E2"/>
    <w:rsid w:val="00A96586"/>
    <w:rsid w:val="00A96817"/>
    <w:rsid w:val="00A96851"/>
    <w:rsid w:val="00AA05AB"/>
    <w:rsid w:val="00AA1830"/>
    <w:rsid w:val="00AA3FDE"/>
    <w:rsid w:val="00AA4F6E"/>
    <w:rsid w:val="00AA6238"/>
    <w:rsid w:val="00AB14F2"/>
    <w:rsid w:val="00AB17C6"/>
    <w:rsid w:val="00AB4866"/>
    <w:rsid w:val="00AB49B4"/>
    <w:rsid w:val="00AB610A"/>
    <w:rsid w:val="00AB6748"/>
    <w:rsid w:val="00AB707E"/>
    <w:rsid w:val="00AB7446"/>
    <w:rsid w:val="00AB7A92"/>
    <w:rsid w:val="00AC0C2D"/>
    <w:rsid w:val="00AC0E26"/>
    <w:rsid w:val="00AC36BB"/>
    <w:rsid w:val="00AC5CC0"/>
    <w:rsid w:val="00AC7438"/>
    <w:rsid w:val="00AD0AC3"/>
    <w:rsid w:val="00AD14BF"/>
    <w:rsid w:val="00AD4046"/>
    <w:rsid w:val="00AD6399"/>
    <w:rsid w:val="00AE30E2"/>
    <w:rsid w:val="00AE5B33"/>
    <w:rsid w:val="00AF1914"/>
    <w:rsid w:val="00AF1D95"/>
    <w:rsid w:val="00B027AA"/>
    <w:rsid w:val="00B03E4A"/>
    <w:rsid w:val="00B0484E"/>
    <w:rsid w:val="00B04A1E"/>
    <w:rsid w:val="00B07731"/>
    <w:rsid w:val="00B10465"/>
    <w:rsid w:val="00B10AFE"/>
    <w:rsid w:val="00B10D26"/>
    <w:rsid w:val="00B125BE"/>
    <w:rsid w:val="00B14CF3"/>
    <w:rsid w:val="00B15FF6"/>
    <w:rsid w:val="00B1718A"/>
    <w:rsid w:val="00B2280B"/>
    <w:rsid w:val="00B22B70"/>
    <w:rsid w:val="00B233AD"/>
    <w:rsid w:val="00B23BB7"/>
    <w:rsid w:val="00B23DF0"/>
    <w:rsid w:val="00B246E7"/>
    <w:rsid w:val="00B254B3"/>
    <w:rsid w:val="00B3066D"/>
    <w:rsid w:val="00B3158B"/>
    <w:rsid w:val="00B3490E"/>
    <w:rsid w:val="00B34DFB"/>
    <w:rsid w:val="00B40732"/>
    <w:rsid w:val="00B415BF"/>
    <w:rsid w:val="00B41F7E"/>
    <w:rsid w:val="00B4292E"/>
    <w:rsid w:val="00B43E3B"/>
    <w:rsid w:val="00B4476B"/>
    <w:rsid w:val="00B45738"/>
    <w:rsid w:val="00B513A2"/>
    <w:rsid w:val="00B5165B"/>
    <w:rsid w:val="00B5196C"/>
    <w:rsid w:val="00B51BE8"/>
    <w:rsid w:val="00B523EE"/>
    <w:rsid w:val="00B5790B"/>
    <w:rsid w:val="00B6101B"/>
    <w:rsid w:val="00B62819"/>
    <w:rsid w:val="00B67B22"/>
    <w:rsid w:val="00B70292"/>
    <w:rsid w:val="00B70575"/>
    <w:rsid w:val="00B707E8"/>
    <w:rsid w:val="00B71A2E"/>
    <w:rsid w:val="00B727C6"/>
    <w:rsid w:val="00B73331"/>
    <w:rsid w:val="00B737C4"/>
    <w:rsid w:val="00B73BA7"/>
    <w:rsid w:val="00B75A86"/>
    <w:rsid w:val="00B7614C"/>
    <w:rsid w:val="00B92785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5F30"/>
    <w:rsid w:val="00BC68E1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1C40"/>
    <w:rsid w:val="00C10E66"/>
    <w:rsid w:val="00C1299A"/>
    <w:rsid w:val="00C14B17"/>
    <w:rsid w:val="00C15F4B"/>
    <w:rsid w:val="00C16003"/>
    <w:rsid w:val="00C16564"/>
    <w:rsid w:val="00C166D0"/>
    <w:rsid w:val="00C17105"/>
    <w:rsid w:val="00C22552"/>
    <w:rsid w:val="00C22FF0"/>
    <w:rsid w:val="00C24A6A"/>
    <w:rsid w:val="00C30801"/>
    <w:rsid w:val="00C32205"/>
    <w:rsid w:val="00C33697"/>
    <w:rsid w:val="00C33DAA"/>
    <w:rsid w:val="00C40763"/>
    <w:rsid w:val="00C40D5D"/>
    <w:rsid w:val="00C410DD"/>
    <w:rsid w:val="00C4158D"/>
    <w:rsid w:val="00C416C5"/>
    <w:rsid w:val="00C41B0B"/>
    <w:rsid w:val="00C442F0"/>
    <w:rsid w:val="00C451EA"/>
    <w:rsid w:val="00C46057"/>
    <w:rsid w:val="00C53DBB"/>
    <w:rsid w:val="00C5692E"/>
    <w:rsid w:val="00C60BE6"/>
    <w:rsid w:val="00C6193C"/>
    <w:rsid w:val="00C62852"/>
    <w:rsid w:val="00C62D79"/>
    <w:rsid w:val="00C63F7B"/>
    <w:rsid w:val="00C711E0"/>
    <w:rsid w:val="00C73713"/>
    <w:rsid w:val="00C75C15"/>
    <w:rsid w:val="00C802C0"/>
    <w:rsid w:val="00C8692F"/>
    <w:rsid w:val="00C87756"/>
    <w:rsid w:val="00C9205D"/>
    <w:rsid w:val="00C93DCA"/>
    <w:rsid w:val="00C94B07"/>
    <w:rsid w:val="00C961AC"/>
    <w:rsid w:val="00C961F0"/>
    <w:rsid w:val="00C96793"/>
    <w:rsid w:val="00CA01FD"/>
    <w:rsid w:val="00CA16A8"/>
    <w:rsid w:val="00CA2D31"/>
    <w:rsid w:val="00CA30F8"/>
    <w:rsid w:val="00CA3D3D"/>
    <w:rsid w:val="00CA51F5"/>
    <w:rsid w:val="00CA5482"/>
    <w:rsid w:val="00CA5C15"/>
    <w:rsid w:val="00CB0B02"/>
    <w:rsid w:val="00CB1382"/>
    <w:rsid w:val="00CB307B"/>
    <w:rsid w:val="00CB499E"/>
    <w:rsid w:val="00CB5AEB"/>
    <w:rsid w:val="00CB62A3"/>
    <w:rsid w:val="00CB6767"/>
    <w:rsid w:val="00CC26B2"/>
    <w:rsid w:val="00CC39BD"/>
    <w:rsid w:val="00CC4730"/>
    <w:rsid w:val="00CC4971"/>
    <w:rsid w:val="00CC5E2A"/>
    <w:rsid w:val="00CC65BF"/>
    <w:rsid w:val="00CD5B0B"/>
    <w:rsid w:val="00CD6D6E"/>
    <w:rsid w:val="00CE128B"/>
    <w:rsid w:val="00CE2680"/>
    <w:rsid w:val="00CE2F19"/>
    <w:rsid w:val="00CE36EA"/>
    <w:rsid w:val="00CE4FB6"/>
    <w:rsid w:val="00CE67BA"/>
    <w:rsid w:val="00CE7ACF"/>
    <w:rsid w:val="00CF197C"/>
    <w:rsid w:val="00CF3ADB"/>
    <w:rsid w:val="00CF60AF"/>
    <w:rsid w:val="00CF7CA8"/>
    <w:rsid w:val="00D00C5C"/>
    <w:rsid w:val="00D05743"/>
    <w:rsid w:val="00D14314"/>
    <w:rsid w:val="00D16B5D"/>
    <w:rsid w:val="00D1752A"/>
    <w:rsid w:val="00D2004D"/>
    <w:rsid w:val="00D22848"/>
    <w:rsid w:val="00D23490"/>
    <w:rsid w:val="00D241D6"/>
    <w:rsid w:val="00D25F5B"/>
    <w:rsid w:val="00D275E1"/>
    <w:rsid w:val="00D27826"/>
    <w:rsid w:val="00D31295"/>
    <w:rsid w:val="00D313B0"/>
    <w:rsid w:val="00D31AF1"/>
    <w:rsid w:val="00D3348B"/>
    <w:rsid w:val="00D345A0"/>
    <w:rsid w:val="00D365DA"/>
    <w:rsid w:val="00D36BCD"/>
    <w:rsid w:val="00D375E7"/>
    <w:rsid w:val="00D4113D"/>
    <w:rsid w:val="00D456C0"/>
    <w:rsid w:val="00D50427"/>
    <w:rsid w:val="00D52EC1"/>
    <w:rsid w:val="00D544ED"/>
    <w:rsid w:val="00D54832"/>
    <w:rsid w:val="00D5547E"/>
    <w:rsid w:val="00D67F7B"/>
    <w:rsid w:val="00D71D73"/>
    <w:rsid w:val="00D7657F"/>
    <w:rsid w:val="00D80A8A"/>
    <w:rsid w:val="00D81C7D"/>
    <w:rsid w:val="00D8438C"/>
    <w:rsid w:val="00D85BA4"/>
    <w:rsid w:val="00D86340"/>
    <w:rsid w:val="00D87352"/>
    <w:rsid w:val="00D87989"/>
    <w:rsid w:val="00D909BB"/>
    <w:rsid w:val="00D9276B"/>
    <w:rsid w:val="00D93090"/>
    <w:rsid w:val="00D93B6E"/>
    <w:rsid w:val="00D95074"/>
    <w:rsid w:val="00D950C1"/>
    <w:rsid w:val="00D96678"/>
    <w:rsid w:val="00D969BA"/>
    <w:rsid w:val="00D97C2A"/>
    <w:rsid w:val="00DA368F"/>
    <w:rsid w:val="00DA59B4"/>
    <w:rsid w:val="00DA6F26"/>
    <w:rsid w:val="00DB4A42"/>
    <w:rsid w:val="00DB4B72"/>
    <w:rsid w:val="00DB6ACE"/>
    <w:rsid w:val="00DB6DC8"/>
    <w:rsid w:val="00DB7A5B"/>
    <w:rsid w:val="00DB7ECC"/>
    <w:rsid w:val="00DC000C"/>
    <w:rsid w:val="00DC2A29"/>
    <w:rsid w:val="00DC3E75"/>
    <w:rsid w:val="00DD47B3"/>
    <w:rsid w:val="00DD4D61"/>
    <w:rsid w:val="00DD55C1"/>
    <w:rsid w:val="00DE116D"/>
    <w:rsid w:val="00DF1F3D"/>
    <w:rsid w:val="00DF55C1"/>
    <w:rsid w:val="00DF6CA4"/>
    <w:rsid w:val="00DF78E7"/>
    <w:rsid w:val="00E01A63"/>
    <w:rsid w:val="00E01FDD"/>
    <w:rsid w:val="00E0313B"/>
    <w:rsid w:val="00E03E83"/>
    <w:rsid w:val="00E054CC"/>
    <w:rsid w:val="00E05E34"/>
    <w:rsid w:val="00E063DB"/>
    <w:rsid w:val="00E12233"/>
    <w:rsid w:val="00E140AD"/>
    <w:rsid w:val="00E14D83"/>
    <w:rsid w:val="00E16EDF"/>
    <w:rsid w:val="00E17996"/>
    <w:rsid w:val="00E2073C"/>
    <w:rsid w:val="00E213C0"/>
    <w:rsid w:val="00E23223"/>
    <w:rsid w:val="00E246FE"/>
    <w:rsid w:val="00E26F52"/>
    <w:rsid w:val="00E3020F"/>
    <w:rsid w:val="00E34680"/>
    <w:rsid w:val="00E34E8D"/>
    <w:rsid w:val="00E3594E"/>
    <w:rsid w:val="00E35D41"/>
    <w:rsid w:val="00E367A6"/>
    <w:rsid w:val="00E36F60"/>
    <w:rsid w:val="00E37EDA"/>
    <w:rsid w:val="00E40C1D"/>
    <w:rsid w:val="00E4477C"/>
    <w:rsid w:val="00E44B6B"/>
    <w:rsid w:val="00E50249"/>
    <w:rsid w:val="00E50491"/>
    <w:rsid w:val="00E51639"/>
    <w:rsid w:val="00E51BC7"/>
    <w:rsid w:val="00E52CA9"/>
    <w:rsid w:val="00E53ECD"/>
    <w:rsid w:val="00E55930"/>
    <w:rsid w:val="00E57E49"/>
    <w:rsid w:val="00E6110F"/>
    <w:rsid w:val="00E615EA"/>
    <w:rsid w:val="00E61C27"/>
    <w:rsid w:val="00E621C7"/>
    <w:rsid w:val="00E638DF"/>
    <w:rsid w:val="00E672F8"/>
    <w:rsid w:val="00E7005D"/>
    <w:rsid w:val="00E70EA5"/>
    <w:rsid w:val="00E7188C"/>
    <w:rsid w:val="00E71D41"/>
    <w:rsid w:val="00E727A2"/>
    <w:rsid w:val="00E728C1"/>
    <w:rsid w:val="00E740F0"/>
    <w:rsid w:val="00E75489"/>
    <w:rsid w:val="00E8332B"/>
    <w:rsid w:val="00E848B6"/>
    <w:rsid w:val="00E84CC8"/>
    <w:rsid w:val="00E85481"/>
    <w:rsid w:val="00E9032B"/>
    <w:rsid w:val="00E90B91"/>
    <w:rsid w:val="00E94011"/>
    <w:rsid w:val="00E946F8"/>
    <w:rsid w:val="00E965A0"/>
    <w:rsid w:val="00E96963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C72EA"/>
    <w:rsid w:val="00ED20EC"/>
    <w:rsid w:val="00ED2811"/>
    <w:rsid w:val="00ED3432"/>
    <w:rsid w:val="00ED391D"/>
    <w:rsid w:val="00ED49C5"/>
    <w:rsid w:val="00ED7AAA"/>
    <w:rsid w:val="00EE07F6"/>
    <w:rsid w:val="00EE0C81"/>
    <w:rsid w:val="00EE30FF"/>
    <w:rsid w:val="00EE4AA9"/>
    <w:rsid w:val="00EE74D1"/>
    <w:rsid w:val="00EF0131"/>
    <w:rsid w:val="00EF0B47"/>
    <w:rsid w:val="00EF40C1"/>
    <w:rsid w:val="00EF4BE5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0C28"/>
    <w:rsid w:val="00F11D04"/>
    <w:rsid w:val="00F120A8"/>
    <w:rsid w:val="00F146A9"/>
    <w:rsid w:val="00F14FB8"/>
    <w:rsid w:val="00F1776E"/>
    <w:rsid w:val="00F179C1"/>
    <w:rsid w:val="00F20A66"/>
    <w:rsid w:val="00F2504E"/>
    <w:rsid w:val="00F25B94"/>
    <w:rsid w:val="00F303A8"/>
    <w:rsid w:val="00F327FF"/>
    <w:rsid w:val="00F33427"/>
    <w:rsid w:val="00F36C1E"/>
    <w:rsid w:val="00F40854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18AE"/>
    <w:rsid w:val="00F922A6"/>
    <w:rsid w:val="00F93014"/>
    <w:rsid w:val="00F976CC"/>
    <w:rsid w:val="00FA0C50"/>
    <w:rsid w:val="00FA289B"/>
    <w:rsid w:val="00FA53BE"/>
    <w:rsid w:val="00FA5632"/>
    <w:rsid w:val="00FA5AA6"/>
    <w:rsid w:val="00FA7CB3"/>
    <w:rsid w:val="00FB202A"/>
    <w:rsid w:val="00FB27DA"/>
    <w:rsid w:val="00FB4C99"/>
    <w:rsid w:val="00FB7B93"/>
    <w:rsid w:val="00FC18EF"/>
    <w:rsid w:val="00FC29BF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5F0"/>
    <w:rsid w:val="00FE068B"/>
    <w:rsid w:val="00FE188F"/>
    <w:rsid w:val="00FE3222"/>
    <w:rsid w:val="00FE4463"/>
    <w:rsid w:val="00FE5113"/>
    <w:rsid w:val="00FE57D1"/>
    <w:rsid w:val="00FE6106"/>
    <w:rsid w:val="00FF1243"/>
    <w:rsid w:val="00FF125F"/>
    <w:rsid w:val="00FF18F4"/>
    <w:rsid w:val="00FF27F3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D24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4" Type="http://schemas.openxmlformats.org/officeDocument/2006/relationships/header" Target="head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2462128-0913-429D-B2FF-C3B2BD1496AB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1826</TotalTime>
  <Pages>5</Pages>
  <Words>976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981</cp:revision>
  <cp:lastPrinted>2022-03-28T15:37:00Z</cp:lastPrinted>
  <dcterms:created xsi:type="dcterms:W3CDTF">2017-11-17T14:15:00Z</dcterms:created>
  <dcterms:modified xsi:type="dcterms:W3CDTF">2023-08-02T13:54:00Z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