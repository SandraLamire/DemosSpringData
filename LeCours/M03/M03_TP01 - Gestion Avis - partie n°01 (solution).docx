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F7EF1" w:rsidR="00924F5F" w:rsidP="00401B0B" w:rsidRDefault="00770031" w14:paraId="2CB4C832" w14:textId="4258F69E">
      <w:pPr>
        <w:pStyle w:val="Titre"/>
        <w:rPr>
          <w:lang w:val="fr-FR"/>
        </w:rPr>
      </w:pPr>
      <w:r w:rsidRPr="21727256" w:rsidR="00770031">
        <w:rPr>
          <w:lang w:val="fr-FR"/>
        </w:rPr>
        <w:t>Gestion des avis</w:t>
      </w:r>
      <w:r w:rsidRPr="21727256" w:rsidR="00932B60">
        <w:rPr>
          <w:lang w:val="fr-FR"/>
        </w:rPr>
        <w:t xml:space="preserve"> (</w:t>
      </w:r>
      <w:r w:rsidRPr="21727256" w:rsidR="594801B1">
        <w:rPr>
          <w:lang w:val="fr-FR"/>
        </w:rPr>
        <w:t>p</w:t>
      </w:r>
      <w:r w:rsidRPr="21727256" w:rsidR="00932B60">
        <w:rPr>
          <w:lang w:val="fr-FR"/>
        </w:rPr>
        <w:t>artie 01)</w:t>
      </w:r>
    </w:p>
    <w:p w:rsidRPr="00CF7EF1" w:rsidR="003D3178" w:rsidP="003D3178" w:rsidRDefault="003D3178" w14:paraId="61C8FD42" w14:textId="73912D3B">
      <w:pPr>
        <w:pStyle w:val="Titre1"/>
        <w:rPr>
          <w:rFonts w:ascii="Century Gothic" w:hAnsi="Century Gothic"/>
          <w:szCs w:val="16"/>
          <w:lang w:val="fr-FR"/>
        </w:rPr>
      </w:pPr>
      <w:r w:rsidRPr="00CF7EF1">
        <w:rPr>
          <w:lang w:val="fr-FR"/>
        </w:rPr>
        <w:t>TP01 du module 0</w:t>
      </w:r>
      <w:r w:rsidRPr="00CF7EF1" w:rsidR="00770031">
        <w:rPr>
          <w:lang w:val="fr-FR"/>
        </w:rPr>
        <w:t>3</w:t>
      </w:r>
      <w:r w:rsidRPr="00CF7EF1">
        <w:rPr>
          <w:lang w:val="fr-FR"/>
        </w:rPr>
        <w:t xml:space="preserve"> – </w:t>
      </w:r>
      <w:r w:rsidRPr="00CF7EF1" w:rsidR="00162C0C">
        <w:rPr>
          <w:lang w:val="fr-FR"/>
        </w:rPr>
        <w:t>Spring Data</w:t>
      </w:r>
      <w:r w:rsidRPr="00CF7EF1" w:rsidR="00770031">
        <w:rPr>
          <w:lang w:val="fr-FR"/>
        </w:rPr>
        <w:t xml:space="preserve"> MongoDB</w:t>
      </w:r>
    </w:p>
    <w:p w:rsidRPr="00CF7EF1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CF7EF1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CF7EF1" w:rsidR="006D684B" w:rsidP="006D684B" w:rsidRDefault="006D684B" w14:paraId="110B602C" w14:textId="598A60D4">
            <w:pPr>
              <w:pStyle w:val="TPnormal"/>
            </w:pPr>
            <w:r w:rsidRPr="00CF7EF1">
              <w:t>Ce TP sera un TP fil rouge du cours</w:t>
            </w:r>
          </w:p>
          <w:p w:rsidRPr="00CF7EF1" w:rsidR="00DE3B1D" w:rsidP="006D684B" w:rsidRDefault="00450C7A" w14:paraId="61EB55D2" w14:textId="136C44E5">
            <w:pPr>
              <w:pStyle w:val="TPnormal"/>
              <w:numPr>
                <w:ilvl w:val="0"/>
                <w:numId w:val="27"/>
              </w:numPr>
            </w:pPr>
            <w:r w:rsidRPr="00CF7EF1">
              <w:t>Création d’un projet Spring Boot avec Spring Data MongoDB</w:t>
            </w:r>
          </w:p>
          <w:p w:rsidRPr="00CF7EF1" w:rsidR="006D684B" w:rsidP="006D684B" w:rsidRDefault="006D684B" w14:paraId="39D6F416" w14:textId="21431047">
            <w:pPr>
              <w:pStyle w:val="TPnormal"/>
              <w:numPr>
                <w:ilvl w:val="0"/>
                <w:numId w:val="27"/>
              </w:numPr>
            </w:pPr>
            <w:r w:rsidRPr="00CF7EF1">
              <w:t xml:space="preserve">Création </w:t>
            </w:r>
            <w:r w:rsidRPr="00CF7EF1" w:rsidR="009D4BEF">
              <w:t>d</w:t>
            </w:r>
            <w:r w:rsidRPr="00CF7EF1" w:rsidR="00CD262F">
              <w:t>’un</w:t>
            </w:r>
            <w:r w:rsidRPr="00CF7EF1" w:rsidR="009D4BEF">
              <w:t xml:space="preserve"> </w:t>
            </w:r>
            <w:r w:rsidRPr="00CF7EF1" w:rsidR="00A62F6A">
              <w:t>Document</w:t>
            </w:r>
          </w:p>
          <w:p w:rsidRPr="00CF7EF1" w:rsidR="009D4BEF" w:rsidP="006D684B" w:rsidRDefault="009D4BEF" w14:paraId="4802FAAF" w14:textId="3B51AD11">
            <w:pPr>
              <w:pStyle w:val="TPnormal"/>
              <w:numPr>
                <w:ilvl w:val="0"/>
                <w:numId w:val="27"/>
              </w:numPr>
            </w:pPr>
            <w:r w:rsidRPr="00CF7EF1">
              <w:t>Création d</w:t>
            </w:r>
            <w:r w:rsidRPr="00CF7EF1" w:rsidR="00911644">
              <w:t>u</w:t>
            </w:r>
            <w:r w:rsidRPr="00CF7EF1">
              <w:t xml:space="preserve"> premier</w:t>
            </w:r>
            <w:r w:rsidRPr="00CF7EF1" w:rsidR="00911644">
              <w:t xml:space="preserve"> </w:t>
            </w:r>
            <w:r w:rsidRPr="00CF7EF1">
              <w:t xml:space="preserve">Repository de Spring Data </w:t>
            </w:r>
            <w:r w:rsidRPr="00CF7EF1" w:rsidR="00603E48">
              <w:t>MongoDB</w:t>
            </w:r>
          </w:p>
          <w:p w:rsidRPr="00CF7EF1" w:rsidR="00924F5F" w:rsidP="00DE3B1D" w:rsidRDefault="009D4BEF" w14:paraId="0040BCB2" w14:textId="78B8EA12">
            <w:pPr>
              <w:pStyle w:val="TPnormal"/>
              <w:numPr>
                <w:ilvl w:val="0"/>
                <w:numId w:val="27"/>
              </w:numPr>
            </w:pPr>
            <w:r w:rsidRPr="00CF7EF1">
              <w:t>Utilisation de tests unitai</w:t>
            </w:r>
            <w:r w:rsidRPr="00CF7EF1" w:rsidR="00CD53EC">
              <w:t>res pour valider</w:t>
            </w:r>
          </w:p>
        </w:tc>
      </w:tr>
    </w:tbl>
    <w:p w:rsidRPr="00CF7EF1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CF7EF1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CF7EF1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CF7EF1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CF7EF1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F7EF1" w:rsidR="00924F5F" w:rsidP="00177E97" w:rsidRDefault="0084113E" w14:paraId="2D9F101D" w14:textId="608F6192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45</w:t>
            </w:r>
            <w:r w:rsidRPr="00CF7EF1" w:rsidR="001378BD">
              <w:rPr>
                <w:lang w:val="fr-FR"/>
              </w:rPr>
              <w:t xml:space="preserve"> minutes</w:t>
            </w:r>
          </w:p>
        </w:tc>
      </w:tr>
    </w:tbl>
    <w:p w:rsidRPr="00CF7EF1" w:rsidR="00924F5F" w:rsidP="00494DCF" w:rsidRDefault="0054232C" w14:paraId="4E70822D" w14:textId="1AD20AAC">
      <w:pPr>
        <w:pStyle w:val="TPTitre"/>
      </w:pPr>
      <w:r w:rsidRPr="00CF7EF1">
        <w:t>Contexte</w:t>
      </w:r>
    </w:p>
    <w:p w:rsidRPr="00CF7EF1" w:rsidR="008B220B" w:rsidP="00494DCF" w:rsidRDefault="00BA4E30" w14:paraId="3C85FDDF" w14:textId="3F8376FD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 xml:space="preserve">une 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161959">
        <w:rPr/>
        <w:t xml:space="preserve">des avis </w:t>
      </w:r>
      <w:r w:rsidR="00DB3C95">
        <w:rPr/>
        <w:t>d’une cave à vin.</w:t>
      </w:r>
    </w:p>
    <w:p w:rsidRPr="00CF7EF1" w:rsidR="00161959" w:rsidP="00494DCF" w:rsidRDefault="001A2373" w14:paraId="1EE26131" w14:textId="77777777">
      <w:pPr>
        <w:pStyle w:val="TPnormal"/>
      </w:pPr>
      <w:r w:rsidRPr="00CF7EF1">
        <w:t>L’application de cave à vin sera une application d’API Web sécurisée à la fin des itérations</w:t>
      </w:r>
      <w:r w:rsidRPr="00CF7EF1" w:rsidR="00161959">
        <w:t>.</w:t>
      </w:r>
    </w:p>
    <w:p w:rsidRPr="00CF7EF1" w:rsidR="001A2373" w:rsidP="00494DCF" w:rsidRDefault="00161959" w14:paraId="79D2AB45" w14:textId="1EEF9F06">
      <w:pPr>
        <w:pStyle w:val="TPnormal"/>
      </w:pPr>
      <w:r w:rsidRPr="00CF7EF1">
        <w:t>L’application de gestion des avis sera aussi une application d’API Web</w:t>
      </w:r>
      <w:r w:rsidRPr="00CF7EF1" w:rsidR="00A62B26">
        <w:t> :</w:t>
      </w:r>
    </w:p>
    <w:p w:rsidRPr="00CF7EF1" w:rsidR="00A62B26" w:rsidP="00CE7F57" w:rsidRDefault="00A62B26" w14:paraId="61E3776C" w14:textId="54FAC220">
      <w:pPr>
        <w:pStyle w:val="TPnormalpuce1"/>
      </w:pPr>
      <w:r w:rsidRPr="00CF7EF1">
        <w:t xml:space="preserve">Elle </w:t>
      </w:r>
      <w:r w:rsidRPr="00CF7EF1" w:rsidR="00161959">
        <w:t>doit permettre de gérer les avis des clients sur le vin commandé.</w:t>
      </w:r>
    </w:p>
    <w:p w:rsidRPr="00CF7EF1" w:rsidR="00161959" w:rsidP="00161959" w:rsidRDefault="00161959" w14:paraId="27166A6C" w14:textId="48822C3A">
      <w:pPr>
        <w:pStyle w:val="TPnormalpuce1"/>
        <w:numPr>
          <w:ilvl w:val="1"/>
          <w:numId w:val="15"/>
        </w:numPr>
      </w:pPr>
      <w:r w:rsidRPr="00CF7EF1">
        <w:t xml:space="preserve">La date de </w:t>
      </w:r>
      <w:r w:rsidRPr="00CF7EF1" w:rsidR="002B19F5">
        <w:t>l’avis</w:t>
      </w:r>
    </w:p>
    <w:p w:rsidRPr="00CF7EF1" w:rsidR="002B19F5" w:rsidP="00161959" w:rsidRDefault="002B19F5" w14:paraId="7FAE3BA4" w14:textId="52A47002">
      <w:pPr>
        <w:pStyle w:val="TPnormalpuce1"/>
        <w:numPr>
          <w:ilvl w:val="1"/>
          <w:numId w:val="15"/>
        </w:numPr>
      </w:pPr>
      <w:r w:rsidRPr="00CF7EF1">
        <w:t>L’identifiant de la bouteille commandée, ainsi que de la Région et couleur</w:t>
      </w:r>
    </w:p>
    <w:p w:rsidRPr="00CF7EF1" w:rsidR="00161959" w:rsidP="00161959" w:rsidRDefault="00161959" w14:paraId="18D7FD88" w14:textId="03F32D3B">
      <w:pPr>
        <w:pStyle w:val="TPnormalpuce1"/>
        <w:numPr>
          <w:ilvl w:val="1"/>
          <w:numId w:val="15"/>
        </w:numPr>
      </w:pPr>
      <w:r w:rsidRPr="00CF7EF1">
        <w:t>La quantité commandée</w:t>
      </w:r>
      <w:r w:rsidRPr="00CF7EF1" w:rsidR="002B19F5">
        <w:t xml:space="preserve"> par le client</w:t>
      </w:r>
    </w:p>
    <w:p w:rsidRPr="00CF7EF1" w:rsidR="00161959" w:rsidP="00161959" w:rsidRDefault="00161959" w14:paraId="758CAD0A" w14:textId="162E5E38">
      <w:pPr>
        <w:pStyle w:val="TPnormalpuce1"/>
        <w:numPr>
          <w:ilvl w:val="1"/>
          <w:numId w:val="15"/>
        </w:numPr>
      </w:pPr>
      <w:r w:rsidRPr="00CF7EF1">
        <w:t>Une note</w:t>
      </w:r>
      <w:r w:rsidR="00E6004C">
        <w:t xml:space="preserve"> (entre 0 et 5)</w:t>
      </w:r>
      <w:r w:rsidRPr="00CF7EF1">
        <w:t xml:space="preserve">, un commentaire et </w:t>
      </w:r>
      <w:r w:rsidRPr="00CF7EF1" w:rsidR="002B19F5">
        <w:t>le pseudo du client (permettre de protéger les informations du client RGPD)</w:t>
      </w:r>
    </w:p>
    <w:p w:rsidRPr="00CF7EF1" w:rsidR="00B67A05" w:rsidP="00CE7F57" w:rsidRDefault="00EC5C22" w14:paraId="3E500BF4" w14:textId="1FEF1083">
      <w:pPr>
        <w:pStyle w:val="TPnormalpuce1"/>
      </w:pPr>
      <w:r w:rsidRPr="00CF7EF1">
        <w:t xml:space="preserve">Le </w:t>
      </w:r>
      <w:r w:rsidRPr="00CF7EF1" w:rsidR="00720940">
        <w:t>but</w:t>
      </w:r>
      <w:r w:rsidRPr="00CF7EF1">
        <w:t xml:space="preserve"> étant de faire des statistiques pour le propriétaire du Vignoble</w:t>
      </w:r>
    </w:p>
    <w:p w:rsidRPr="00CF7EF1" w:rsidR="001A2373" w:rsidP="00494DCF" w:rsidRDefault="001A2373" w14:paraId="3E1A863B" w14:textId="3B540364">
      <w:pPr>
        <w:pStyle w:val="TPnormal"/>
      </w:pPr>
      <w:r w:rsidRPr="00CF7EF1">
        <w:t>Dans les itérations</w:t>
      </w:r>
      <w:r w:rsidRPr="00CF7EF1" w:rsidR="008745CB">
        <w:t xml:space="preserve"> de ce module ;</w:t>
      </w:r>
      <w:r w:rsidRPr="00CF7EF1">
        <w:t xml:space="preserve"> nous réaliserons uniquement </w:t>
      </w:r>
      <w:r w:rsidRPr="00CF7EF1" w:rsidR="008745CB">
        <w:t>du</w:t>
      </w:r>
      <w:r w:rsidRPr="00CF7EF1">
        <w:t xml:space="preserve"> back de l’application</w:t>
      </w:r>
      <w:r w:rsidRPr="00CF7EF1" w:rsidR="008745CB">
        <w:t xml:space="preserve">. En particulier, la couche DAL et les BO </w:t>
      </w:r>
      <w:r w:rsidRPr="00CF7EF1" w:rsidR="00720940">
        <w:t>pour le moment</w:t>
      </w:r>
      <w:r w:rsidRPr="00CF7EF1">
        <w:t>.</w:t>
      </w:r>
    </w:p>
    <w:p w:rsidRPr="00CF7EF1" w:rsidR="00DB3C95" w:rsidP="00494DCF" w:rsidRDefault="00DB3C95" w14:paraId="37F3FF6A" w14:textId="1F5EF525">
      <w:pPr>
        <w:pStyle w:val="TPnormal"/>
      </w:pPr>
      <w:r w:rsidRPr="00CF7EF1">
        <w:t xml:space="preserve">Cette application se fera avec Spring </w:t>
      </w:r>
      <w:r w:rsidRPr="00CF7EF1" w:rsidR="001A2373">
        <w:t>Boot</w:t>
      </w:r>
      <w:r w:rsidRPr="00CF7EF1">
        <w:t>.</w:t>
      </w:r>
    </w:p>
    <w:p w:rsidRPr="00CF7EF1" w:rsidR="00F01E1F" w:rsidP="00F01E1F" w:rsidRDefault="00F01E1F" w14:paraId="55E0CF9E" w14:textId="77777777">
      <w:pPr>
        <w:pStyle w:val="TPnormal"/>
      </w:pPr>
      <w:r w:rsidRPr="00CF7EF1">
        <w:t>Déclarer la structure des données en Anglais</w:t>
      </w:r>
    </w:p>
    <w:p w:rsidRPr="00CF7EF1" w:rsidR="00527CB0" w:rsidRDefault="00527CB0" w14:paraId="5E3599FA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CF7EF1">
        <w:rPr>
          <w:lang w:val="fr-FR"/>
        </w:rPr>
        <w:br w:type="page"/>
      </w:r>
    </w:p>
    <w:p w:rsidRPr="00CF7EF1" w:rsidR="00BA1794" w:rsidP="00527CB0" w:rsidRDefault="00527CB0" w14:paraId="317C2AA4" w14:textId="77777777">
      <w:pPr>
        <w:pStyle w:val="TPnormalpuce1"/>
      </w:pPr>
      <w:r w:rsidRPr="00CF7EF1">
        <w:t>Voici le diagramme de classes pour cette itération</w:t>
      </w:r>
    </w:p>
    <w:p w:rsidRPr="00CF7EF1" w:rsidR="001A2373" w:rsidP="00B47F45" w:rsidRDefault="00D82949" w14:paraId="724E0B7F" w14:textId="535D65DB">
      <w:pPr>
        <w:rPr>
          <w:lang w:val="fr-FR"/>
        </w:rPr>
      </w:pPr>
      <w:r w:rsidRPr="00CF7EF1">
        <w:rPr>
          <w:noProof/>
          <w:lang w:val="fr-FR"/>
        </w:rPr>
        <w:drawing>
          <wp:inline distT="0" distB="0" distL="0" distR="0" wp14:anchorId="41196ED5" wp14:editId="07BDA6EB">
            <wp:extent cx="2004060" cy="1143000"/>
            <wp:effectExtent l="19050" t="19050" r="15240" b="19050"/>
            <wp:docPr id="697817205" name="Image 2" descr="Une image contenant texte, Police, reç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17205" name="Image 2" descr="Une image contenant texte, Police, reçu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CF7EF1" w:rsidR="005E210C" w:rsidP="005E210C" w:rsidRDefault="005E210C" w14:paraId="216857FD" w14:textId="6EE821FE">
      <w:pPr>
        <w:pStyle w:val="TPnormalpuce1"/>
      </w:pPr>
      <w:r w:rsidRPr="00CF7EF1">
        <w:t>Voici le diagramme de la Collection en base :</w:t>
      </w:r>
    </w:p>
    <w:p w:rsidRPr="00CF7EF1" w:rsidR="005E210C" w:rsidP="00B47F45" w:rsidRDefault="002A0D40" w14:paraId="241B1989" w14:textId="3A98438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560E4DD" wp14:editId="3AA0DF5C">
            <wp:extent cx="1847850" cy="1571625"/>
            <wp:effectExtent l="19050" t="19050" r="19050" b="28575"/>
            <wp:docPr id="15260281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CF7EF1" w:rsidR="00F25EAB" w:rsidP="0054232C" w:rsidRDefault="00B4243A" w14:paraId="3F6AC4C6" w14:textId="08BC147C">
      <w:pPr>
        <w:pStyle w:val="TPTitre"/>
      </w:pPr>
      <w:r w:rsidRPr="00CF7EF1">
        <w:t>Solution</w:t>
      </w:r>
    </w:p>
    <w:p w:rsidRPr="00CF7EF1" w:rsidR="00EC1920" w:rsidP="0054232C" w:rsidRDefault="00EC1920" w14:paraId="2EB28A15" w14:textId="329D82C3">
      <w:pPr>
        <w:pStyle w:val="Titre1"/>
        <w:numPr>
          <w:ilvl w:val="0"/>
          <w:numId w:val="33"/>
        </w:numPr>
        <w:rPr>
          <w:lang w:val="fr-FR"/>
        </w:rPr>
      </w:pPr>
      <w:r w:rsidRPr="00CF7EF1">
        <w:rPr>
          <w:lang w:val="fr-FR"/>
        </w:rPr>
        <w:t xml:space="preserve">Créer une application </w:t>
      </w:r>
      <w:r w:rsidRPr="00CF7EF1" w:rsidR="00F0585B">
        <w:rPr>
          <w:lang w:val="fr-FR"/>
        </w:rPr>
        <w:t>GestionAvis</w:t>
      </w:r>
      <w:r w:rsidRPr="00CF7EF1">
        <w:rPr>
          <w:lang w:val="fr-FR"/>
        </w:rPr>
        <w:t xml:space="preserve"> avec SpringBoot</w:t>
      </w:r>
    </w:p>
    <w:p w:rsidRPr="00CF7EF1" w:rsidR="00EC1920" w:rsidP="00CE7F57" w:rsidRDefault="00EC1920" w14:paraId="12680140" w14:textId="77777777">
      <w:pPr>
        <w:pStyle w:val="TPnormalpuce1"/>
      </w:pPr>
      <w:r w:rsidRPr="00CF7EF1">
        <w:t>Utiliser Spring initializr et sélectionner :</w:t>
      </w:r>
    </w:p>
    <w:p w:rsidRPr="00CF7EF1" w:rsidR="00EC1920" w:rsidP="00CE7F57" w:rsidRDefault="00EC1920" w14:paraId="3B04C1E0" w14:textId="77777777">
      <w:pPr>
        <w:pStyle w:val="TPnormalpuce1"/>
      </w:pPr>
      <w:r w:rsidRPr="00CF7EF1">
        <w:t>Gradle (privilégier avec le langage Groovy)</w:t>
      </w:r>
    </w:p>
    <w:p w:rsidRPr="00CF7EF1" w:rsidR="00EC1920" w:rsidP="00CE7F57" w:rsidRDefault="00EC1920" w14:paraId="408E8F1C" w14:textId="77777777">
      <w:pPr>
        <w:pStyle w:val="TPnormalpuce1"/>
      </w:pPr>
      <w:r w:rsidRPr="00CF7EF1">
        <w:t>Java en version minimum 17</w:t>
      </w:r>
    </w:p>
    <w:p w:rsidRPr="00CF7EF1" w:rsidR="00EC1920" w:rsidP="00CE7F57" w:rsidRDefault="00EC1920" w14:paraId="3814EBC1" w14:textId="77777777">
      <w:pPr>
        <w:pStyle w:val="TPnormalpuce1"/>
      </w:pPr>
      <w:r w:rsidRPr="00CF7EF1">
        <w:t>La version courante de Spring Boot (Release)</w:t>
      </w:r>
    </w:p>
    <w:p w:rsidRPr="00CF7EF1" w:rsidR="00EC1920" w:rsidP="00CE7F57" w:rsidRDefault="00EC1920" w14:paraId="15A52900" w14:textId="77777777">
      <w:pPr>
        <w:pStyle w:val="TPnormalpuce1"/>
      </w:pPr>
      <w:r w:rsidRPr="00CF7EF1">
        <w:t>Le packaging est en Jar</w:t>
      </w:r>
    </w:p>
    <w:p w:rsidRPr="00CF7EF1" w:rsidR="00EC1920" w:rsidP="00974554" w:rsidRDefault="00EC1920" w14:paraId="7C22AF53" w14:textId="77777777">
      <w:pPr>
        <w:pStyle w:val="Titre2"/>
        <w:rPr>
          <w:lang w:val="fr-FR"/>
        </w:rPr>
      </w:pPr>
      <w:r w:rsidRPr="00CF7EF1">
        <w:rPr>
          <w:lang w:val="fr-FR"/>
        </w:rPr>
        <w:t xml:space="preserve">Métadonnées : </w:t>
      </w:r>
    </w:p>
    <w:p w:rsidRPr="00CF7EF1" w:rsidR="00EC1920" w:rsidP="00554F89" w:rsidRDefault="00B456C7" w14:paraId="3F9E15AE" w14:textId="24E594DD">
      <w:pPr>
        <w:rPr>
          <w:lang w:val="fr-FR"/>
        </w:rPr>
      </w:pPr>
      <w:r w:rsidRPr="00CF7EF1">
        <w:rPr>
          <w:noProof/>
          <w:lang w:val="fr-FR"/>
        </w:rPr>
        <w:drawing>
          <wp:inline distT="0" distB="0" distL="0" distR="0" wp14:anchorId="0EEE8335" wp14:editId="2D1A6BD4">
            <wp:extent cx="5715000" cy="2381250"/>
            <wp:effectExtent l="19050" t="19050" r="19050" b="19050"/>
            <wp:docPr id="7272124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CF7EF1" w:rsidR="00F25EAB" w:rsidP="00974554" w:rsidRDefault="00F25EAB" w14:paraId="0039E024" w14:textId="5DCA9409">
      <w:pPr>
        <w:pStyle w:val="Titre2"/>
        <w:rPr>
          <w:lang w:val="fr-FR"/>
        </w:rPr>
      </w:pPr>
      <w:r w:rsidRPr="00CF7EF1">
        <w:rPr>
          <w:lang w:val="fr-FR"/>
        </w:rPr>
        <w:t>Dépendances Spring Boot :</w:t>
      </w:r>
    </w:p>
    <w:p w:rsidRPr="00CF7EF1" w:rsidR="00F25EAB" w:rsidP="00CE7F57" w:rsidRDefault="00E16AA6" w14:paraId="47587D59" w14:textId="273E9B31">
      <w:pPr>
        <w:pStyle w:val="TPnormalpuce1"/>
      </w:pPr>
      <w:r w:rsidRPr="00CF7EF1">
        <w:t>Lombok</w:t>
      </w:r>
    </w:p>
    <w:p w:rsidRPr="00CF7EF1" w:rsidR="00E16AA6" w:rsidP="00CE7F57" w:rsidRDefault="00E16AA6" w14:paraId="1AABEF8B" w14:textId="24A5228D">
      <w:pPr>
        <w:pStyle w:val="TPnormalpuce1"/>
      </w:pPr>
      <w:r w:rsidRPr="00CF7EF1">
        <w:t>Spring Boot DevTools</w:t>
      </w:r>
    </w:p>
    <w:p w:rsidRPr="00CF7EF1" w:rsidR="00486516" w:rsidP="000D53BE" w:rsidRDefault="00E16AA6" w14:paraId="1C09160A" w14:textId="78BB63A4">
      <w:pPr>
        <w:pStyle w:val="TPnormalpuce1"/>
      </w:pPr>
      <w:r w:rsidRPr="00CF7EF1">
        <w:t xml:space="preserve">Spring Data </w:t>
      </w:r>
      <w:r w:rsidRPr="00CF7EF1" w:rsidR="001142C3">
        <w:t>MongoDB</w:t>
      </w:r>
    </w:p>
    <w:p w:rsidRPr="00CF7EF1" w:rsidR="00F248C7" w:rsidP="00F248C7" w:rsidRDefault="00F248C7" w14:paraId="0F0AAD8C" w14:textId="77777777">
      <w:pPr>
        <w:pStyle w:val="TPnormalpuce1"/>
        <w:numPr>
          <w:ilvl w:val="0"/>
          <w:numId w:val="0"/>
        </w:numPr>
        <w:ind w:left="567" w:hanging="357"/>
      </w:pPr>
    </w:p>
    <w:p w:rsidRPr="00CF7EF1" w:rsidR="00F248C7" w:rsidP="00F248C7" w:rsidRDefault="00F248C7" w14:paraId="43124FAF" w14:textId="77777777">
      <w:pPr>
        <w:pStyle w:val="TPnormalpuce1"/>
      </w:pPr>
      <w:r w:rsidRPr="00CF7EF1">
        <w:t>Importer le projet dans votre IDE</w:t>
      </w:r>
    </w:p>
    <w:p w:rsidRPr="00CF7EF1" w:rsidR="00F248C7" w:rsidP="00F248C7" w:rsidRDefault="00F248C7" w14:paraId="3C166AF7" w14:textId="77777777">
      <w:pPr>
        <w:pStyle w:val="TPnormalpuce1"/>
        <w:numPr>
          <w:ilvl w:val="0"/>
          <w:numId w:val="0"/>
        </w:numPr>
        <w:ind w:left="567" w:hanging="357"/>
      </w:pPr>
    </w:p>
    <w:p w:rsidRPr="00CF7EF1" w:rsidR="000D53BE" w:rsidP="000D53BE" w:rsidRDefault="000D53BE" w14:paraId="0C004AA6" w14:textId="6E48C1FE">
      <w:pPr>
        <w:pStyle w:val="TPnormal"/>
      </w:pPr>
      <w:r w:rsidRPr="00CF7EF1">
        <w:t>L’ensemble des tests unitaires seront réalisés en base de données comme dans les démonstrations du cours.</w:t>
      </w:r>
    </w:p>
    <w:p w:rsidRPr="00CF7EF1" w:rsidR="00B4243A" w:rsidRDefault="00B4243A" w14:paraId="434B66D8" w14:textId="0F2AFE32">
      <w:pPr>
        <w:rPr>
          <w:rFonts w:asciiTheme="majorHAnsi" w:hAnsiTheme="majorHAnsi" w:eastAsiaTheme="majorEastAsia" w:cstheme="majorBidi"/>
          <w:color w:val="348899"/>
          <w:sz w:val="28"/>
          <w:szCs w:val="28"/>
          <w:lang w:val="fr-FR"/>
        </w:rPr>
      </w:pPr>
    </w:p>
    <w:p w:rsidRPr="00CF7EF1" w:rsidR="00CE7F57" w:rsidP="00CE7F57" w:rsidRDefault="00CE7F57" w14:paraId="5551ED81" w14:textId="48CEDEF0">
      <w:pPr>
        <w:pStyle w:val="Titre1"/>
        <w:numPr>
          <w:ilvl w:val="0"/>
          <w:numId w:val="33"/>
        </w:numPr>
        <w:rPr>
          <w:lang w:val="fr-FR"/>
        </w:rPr>
      </w:pPr>
      <w:r w:rsidRPr="00CF7EF1">
        <w:rPr>
          <w:lang w:val="fr-FR"/>
        </w:rPr>
        <w:t>Configurer la base de données</w:t>
      </w:r>
    </w:p>
    <w:p w:rsidRPr="00CF7EF1" w:rsidR="00B4243A" w:rsidP="00B4243A" w:rsidRDefault="00B4243A" w14:paraId="41473974" w14:textId="77777777">
      <w:pPr>
        <w:pStyle w:val="Titre2"/>
        <w:rPr>
          <w:lang w:val="fr-FR"/>
        </w:rPr>
      </w:pPr>
      <w:r w:rsidRPr="00CF7EF1">
        <w:rPr>
          <w:lang w:val="fr-FR"/>
        </w:rPr>
        <w:t>Dans Mongo Express</w:t>
      </w:r>
    </w:p>
    <w:p w:rsidRPr="00CF7EF1" w:rsidR="00B4243A" w:rsidP="00B4243A" w:rsidRDefault="00B4243A" w14:paraId="6473F28D" w14:textId="77777777">
      <w:pPr>
        <w:pStyle w:val="TPnormalpuce1"/>
      </w:pPr>
      <w:r w:rsidRPr="00CF7EF1">
        <w:t>Créer une base de données appelée : Gestion_Avis sous MongoDB</w:t>
      </w:r>
    </w:p>
    <w:p w:rsidRPr="00CF7EF1" w:rsidR="00B4243A" w:rsidP="00B4243A" w:rsidRDefault="00B4243A" w14:paraId="4F2CFC24" w14:textId="77777777">
      <w:pPr>
        <w:rPr>
          <w:lang w:val="fr-FR"/>
        </w:rPr>
      </w:pPr>
      <w:r w:rsidRPr="00CF7EF1">
        <w:rPr>
          <w:noProof/>
          <w:lang w:val="fr-FR"/>
        </w:rPr>
        <w:drawing>
          <wp:inline distT="0" distB="0" distL="0" distR="0" wp14:anchorId="0BD1C0A8" wp14:editId="158E0F1F">
            <wp:extent cx="6115050" cy="742950"/>
            <wp:effectExtent l="19050" t="19050" r="19050" b="19050"/>
            <wp:docPr id="828192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CF7EF1" w:rsidR="00A51E50" w:rsidP="00AB7EF4" w:rsidRDefault="00A51E50" w14:paraId="37F089CA" w14:textId="77777777"/>
    <w:p w:rsidRPr="00CF7EF1" w:rsidR="00F52918" w:rsidP="00311793" w:rsidRDefault="00311793" w14:paraId="02C3DC18" w14:textId="17126670">
      <w:pPr>
        <w:pStyle w:val="Titre2"/>
        <w:rPr>
          <w:lang w:val="fr-FR"/>
        </w:rPr>
      </w:pPr>
      <w:r w:rsidRPr="00CF7EF1">
        <w:rPr>
          <w:lang w:val="fr-FR"/>
        </w:rPr>
        <w:t>Déclaration de la base</w:t>
      </w:r>
    </w:p>
    <w:p w:rsidRPr="00CF7EF1" w:rsidR="00195C87" w:rsidP="00DC626F" w:rsidRDefault="00195C87" w14:paraId="7D809FB2" w14:textId="0908B2CF">
      <w:pPr>
        <w:pStyle w:val="TPnormalpuce1"/>
      </w:pPr>
      <w:r w:rsidRPr="00CF7EF1">
        <w:t>Configurer la source de données associées</w:t>
      </w:r>
      <w:r w:rsidRPr="00CF7EF1" w:rsidR="00CA1A36">
        <w:t xml:space="preserve"> dans le fichier application.yml</w:t>
      </w:r>
    </w:p>
    <w:p w:rsidRPr="00CF7EF1" w:rsidR="00DC626F" w:rsidP="00DC626F" w:rsidRDefault="00DC626F" w14:paraId="6CFCDB0D" w14:textId="42D44A0F">
      <w:pPr>
        <w:pStyle w:val="TPnormalpuce1"/>
      </w:pPr>
      <w:r w:rsidRPr="00CF7EF1">
        <w:t>Renommer le fichier application.properties en application.yml</w:t>
      </w:r>
    </w:p>
    <w:p w:rsidRPr="00CF7EF1" w:rsidR="00B41CD5" w:rsidP="00B41CD5" w:rsidRDefault="00B41CD5" w14:paraId="704C1A0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93A1A1"/>
          <w:sz w:val="18"/>
          <w:szCs w:val="18"/>
        </w:rPr>
        <w:t>#Data Source</w:t>
      </w:r>
    </w:p>
    <w:p w:rsidRPr="00CF7EF1" w:rsidR="00B41CD5" w:rsidP="00B41CD5" w:rsidRDefault="00B41CD5" w14:paraId="329087F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268BD2"/>
          <w:sz w:val="18"/>
          <w:szCs w:val="18"/>
        </w:rPr>
        <w:t>spring</w:t>
      </w:r>
      <w:r w:rsidRPr="00CF7EF1">
        <w:rPr>
          <w:rFonts w:ascii="Consolas" w:hAnsi="Consolas"/>
          <w:color w:val="000000"/>
          <w:sz w:val="18"/>
          <w:szCs w:val="18"/>
        </w:rPr>
        <w:t>:</w:t>
      </w:r>
    </w:p>
    <w:p w:rsidRPr="00CF7EF1" w:rsidR="00B41CD5" w:rsidP="00B41CD5" w:rsidRDefault="00B41CD5" w14:paraId="6DBDED5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</w:t>
      </w:r>
      <w:r w:rsidRPr="00CF7EF1">
        <w:rPr>
          <w:rFonts w:ascii="Consolas" w:hAnsi="Consolas"/>
          <w:color w:val="268BD2"/>
          <w:sz w:val="18"/>
          <w:szCs w:val="18"/>
        </w:rPr>
        <w:t>data</w:t>
      </w:r>
      <w:r w:rsidRPr="00CF7EF1">
        <w:rPr>
          <w:rFonts w:ascii="Consolas" w:hAnsi="Consolas"/>
          <w:color w:val="000000"/>
          <w:sz w:val="18"/>
          <w:szCs w:val="18"/>
        </w:rPr>
        <w:t>:</w:t>
      </w:r>
    </w:p>
    <w:p w:rsidRPr="00CF7EF1" w:rsidR="00B41CD5" w:rsidP="00B41CD5" w:rsidRDefault="00B41CD5" w14:paraId="2A4638A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</w:t>
      </w:r>
      <w:r w:rsidRPr="00CF7EF1">
        <w:rPr>
          <w:rFonts w:ascii="Consolas" w:hAnsi="Consolas"/>
          <w:color w:val="268BD2"/>
          <w:sz w:val="18"/>
          <w:szCs w:val="18"/>
        </w:rPr>
        <w:t>mongodb</w:t>
      </w:r>
      <w:r w:rsidRPr="00CF7EF1">
        <w:rPr>
          <w:rFonts w:ascii="Consolas" w:hAnsi="Consolas"/>
          <w:color w:val="000000"/>
          <w:sz w:val="18"/>
          <w:szCs w:val="18"/>
        </w:rPr>
        <w:t>:</w:t>
      </w:r>
    </w:p>
    <w:p w:rsidRPr="00CF7EF1" w:rsidR="00B41CD5" w:rsidP="00B41CD5" w:rsidRDefault="00B41CD5" w14:paraId="62F8652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</w:t>
      </w:r>
      <w:r w:rsidRPr="00CF7EF1">
        <w:rPr>
          <w:rFonts w:ascii="Consolas" w:hAnsi="Consolas"/>
          <w:color w:val="268BD2"/>
          <w:sz w:val="18"/>
          <w:szCs w:val="18"/>
        </w:rPr>
        <w:t>username</w:t>
      </w:r>
      <w:r w:rsidRPr="00CF7EF1">
        <w:rPr>
          <w:rFonts w:ascii="Consolas" w:hAnsi="Consolas"/>
          <w:color w:val="000000"/>
          <w:sz w:val="18"/>
          <w:szCs w:val="18"/>
        </w:rPr>
        <w:t xml:space="preserve">: </w:t>
      </w:r>
      <w:r w:rsidRPr="00CF7EF1">
        <w:rPr>
          <w:rFonts w:ascii="Consolas" w:hAnsi="Consolas"/>
          <w:color w:val="2AA198"/>
          <w:sz w:val="18"/>
          <w:szCs w:val="18"/>
        </w:rPr>
        <w:t>sa</w:t>
      </w:r>
    </w:p>
    <w:p w:rsidRPr="00CF7EF1" w:rsidR="00B41CD5" w:rsidP="00B41CD5" w:rsidRDefault="00B41CD5" w14:paraId="6E4DD7D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</w:t>
      </w:r>
      <w:r w:rsidRPr="00CF7EF1">
        <w:rPr>
          <w:rFonts w:ascii="Consolas" w:hAnsi="Consolas"/>
          <w:color w:val="268BD2"/>
          <w:sz w:val="18"/>
          <w:szCs w:val="18"/>
        </w:rPr>
        <w:t>password</w:t>
      </w:r>
      <w:r w:rsidRPr="00CF7EF1">
        <w:rPr>
          <w:rFonts w:ascii="Consolas" w:hAnsi="Consolas"/>
          <w:color w:val="000000"/>
          <w:sz w:val="18"/>
          <w:szCs w:val="18"/>
        </w:rPr>
        <w:t xml:space="preserve">: </w:t>
      </w:r>
      <w:r w:rsidRPr="00CF7EF1">
        <w:rPr>
          <w:rFonts w:ascii="Consolas" w:hAnsi="Consolas"/>
          <w:color w:val="2AA198"/>
          <w:sz w:val="18"/>
          <w:szCs w:val="18"/>
        </w:rPr>
        <w:t>Passw0rd</w:t>
      </w:r>
    </w:p>
    <w:p w:rsidRPr="00CF7EF1" w:rsidR="00B41CD5" w:rsidP="00B41CD5" w:rsidRDefault="00B41CD5" w14:paraId="3B5D6BC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</w:t>
      </w:r>
      <w:r w:rsidRPr="00CF7EF1">
        <w:rPr>
          <w:rFonts w:ascii="Consolas" w:hAnsi="Consolas"/>
          <w:color w:val="268BD2"/>
          <w:sz w:val="18"/>
          <w:szCs w:val="18"/>
        </w:rPr>
        <w:t>host</w:t>
      </w:r>
      <w:r w:rsidRPr="00CF7EF1">
        <w:rPr>
          <w:rFonts w:ascii="Consolas" w:hAnsi="Consolas"/>
          <w:color w:val="000000"/>
          <w:sz w:val="18"/>
          <w:szCs w:val="18"/>
        </w:rPr>
        <w:t xml:space="preserve">: </w:t>
      </w:r>
      <w:r w:rsidRPr="00CF7EF1">
        <w:rPr>
          <w:rFonts w:ascii="Consolas" w:hAnsi="Consolas"/>
          <w:color w:val="2AA198"/>
          <w:sz w:val="18"/>
          <w:szCs w:val="18"/>
        </w:rPr>
        <w:t>localhost</w:t>
      </w:r>
    </w:p>
    <w:p w:rsidRPr="00CF7EF1" w:rsidR="00B41CD5" w:rsidP="00B41CD5" w:rsidRDefault="00B41CD5" w14:paraId="09FC9F1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</w:t>
      </w:r>
      <w:r w:rsidRPr="00CF7EF1">
        <w:rPr>
          <w:rFonts w:ascii="Consolas" w:hAnsi="Consolas"/>
          <w:color w:val="268BD2"/>
          <w:sz w:val="18"/>
          <w:szCs w:val="18"/>
        </w:rPr>
        <w:t>port</w:t>
      </w:r>
      <w:r w:rsidRPr="00CF7EF1">
        <w:rPr>
          <w:rFonts w:ascii="Consolas" w:hAnsi="Consolas"/>
          <w:color w:val="000000"/>
          <w:sz w:val="18"/>
          <w:szCs w:val="18"/>
        </w:rPr>
        <w:t xml:space="preserve">: </w:t>
      </w:r>
      <w:r w:rsidRPr="00CF7EF1">
        <w:rPr>
          <w:rFonts w:ascii="Consolas" w:hAnsi="Consolas"/>
          <w:color w:val="D33682"/>
          <w:sz w:val="18"/>
          <w:szCs w:val="18"/>
        </w:rPr>
        <w:t>27017</w:t>
      </w:r>
    </w:p>
    <w:p w:rsidRPr="00CF7EF1" w:rsidR="00B41CD5" w:rsidP="00B41CD5" w:rsidRDefault="00B41CD5" w14:paraId="3B6F06A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</w:t>
      </w:r>
      <w:r w:rsidRPr="00CF7EF1">
        <w:rPr>
          <w:rFonts w:ascii="Consolas" w:hAnsi="Consolas"/>
          <w:color w:val="268BD2"/>
          <w:sz w:val="18"/>
          <w:szCs w:val="18"/>
        </w:rPr>
        <w:t>database</w:t>
      </w:r>
      <w:r w:rsidRPr="00CF7EF1">
        <w:rPr>
          <w:rFonts w:ascii="Consolas" w:hAnsi="Consolas"/>
          <w:color w:val="000000"/>
          <w:sz w:val="18"/>
          <w:szCs w:val="18"/>
        </w:rPr>
        <w:t xml:space="preserve">: </w:t>
      </w:r>
      <w:r w:rsidRPr="00CF7EF1">
        <w:rPr>
          <w:rFonts w:ascii="Consolas" w:hAnsi="Consolas"/>
          <w:color w:val="2AA198"/>
          <w:sz w:val="18"/>
          <w:szCs w:val="18"/>
        </w:rPr>
        <w:t>Gestion_Avis</w:t>
      </w:r>
    </w:p>
    <w:p w:rsidRPr="00CF7EF1" w:rsidR="00B41CD5" w:rsidP="00B41CD5" w:rsidRDefault="00B41CD5" w14:paraId="2D5DEB7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</w:t>
      </w:r>
      <w:r w:rsidRPr="00CF7EF1">
        <w:rPr>
          <w:rFonts w:ascii="Consolas" w:hAnsi="Consolas"/>
          <w:color w:val="268BD2"/>
          <w:sz w:val="18"/>
          <w:szCs w:val="18"/>
        </w:rPr>
        <w:t>authentication-database</w:t>
      </w:r>
      <w:r w:rsidRPr="00CF7EF1">
        <w:rPr>
          <w:rFonts w:ascii="Consolas" w:hAnsi="Consolas"/>
          <w:color w:val="000000"/>
          <w:sz w:val="18"/>
          <w:szCs w:val="18"/>
        </w:rPr>
        <w:t xml:space="preserve">: </w:t>
      </w:r>
      <w:r w:rsidRPr="00CF7EF1">
        <w:rPr>
          <w:rFonts w:ascii="Consolas" w:hAnsi="Consolas"/>
          <w:color w:val="2AA198"/>
          <w:sz w:val="18"/>
          <w:szCs w:val="18"/>
        </w:rPr>
        <w:t>admin</w:t>
      </w:r>
    </w:p>
    <w:p w:rsidRPr="00CF7EF1" w:rsidR="00B41CD5" w:rsidP="00B41CD5" w:rsidRDefault="00B41CD5" w14:paraId="071FD93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</w:t>
      </w:r>
      <w:r w:rsidRPr="00CF7EF1">
        <w:rPr>
          <w:rFonts w:ascii="Consolas" w:hAnsi="Consolas"/>
          <w:color w:val="268BD2"/>
          <w:sz w:val="18"/>
          <w:szCs w:val="18"/>
        </w:rPr>
        <w:t>auto-index-creation</w:t>
      </w:r>
      <w:r w:rsidRPr="00CF7EF1">
        <w:rPr>
          <w:rFonts w:ascii="Consolas" w:hAnsi="Consolas"/>
          <w:color w:val="000000"/>
          <w:sz w:val="18"/>
          <w:szCs w:val="18"/>
        </w:rPr>
        <w:t xml:space="preserve">: </w:t>
      </w:r>
      <w:r w:rsidRPr="00CF7EF1">
        <w:rPr>
          <w:rFonts w:ascii="Consolas" w:hAnsi="Consolas"/>
          <w:color w:val="B58900"/>
          <w:sz w:val="18"/>
          <w:szCs w:val="18"/>
        </w:rPr>
        <w:t>true</w:t>
      </w:r>
    </w:p>
    <w:p w:rsidRPr="00CF7EF1" w:rsidR="00B41CD5" w:rsidP="00B41CD5" w:rsidRDefault="00B41CD5" w14:paraId="6BDC5B9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F7EF1" w:rsidR="00B41CD5" w:rsidP="00B41CD5" w:rsidRDefault="00B41CD5" w14:paraId="7FB3409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93A1A1"/>
          <w:sz w:val="18"/>
          <w:szCs w:val="18"/>
        </w:rPr>
        <w:t>#Log</w:t>
      </w:r>
    </w:p>
    <w:p w:rsidRPr="00CF7EF1" w:rsidR="00B41CD5" w:rsidP="00B41CD5" w:rsidRDefault="00B41CD5" w14:paraId="1AC1E7A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268BD2"/>
          <w:sz w:val="18"/>
          <w:szCs w:val="18"/>
        </w:rPr>
        <w:t>logging</w:t>
      </w:r>
      <w:r w:rsidRPr="00CF7EF1">
        <w:rPr>
          <w:rFonts w:ascii="Consolas" w:hAnsi="Consolas"/>
          <w:color w:val="000000"/>
          <w:sz w:val="18"/>
          <w:szCs w:val="18"/>
        </w:rPr>
        <w:t>:</w:t>
      </w:r>
    </w:p>
    <w:p w:rsidRPr="00CF7EF1" w:rsidR="00B41CD5" w:rsidP="00B41CD5" w:rsidRDefault="00B41CD5" w14:paraId="1BE0C2D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</w:t>
      </w:r>
      <w:r w:rsidRPr="00CF7EF1">
        <w:rPr>
          <w:rFonts w:ascii="Consolas" w:hAnsi="Consolas"/>
          <w:color w:val="268BD2"/>
          <w:sz w:val="18"/>
          <w:szCs w:val="18"/>
        </w:rPr>
        <w:t>level</w:t>
      </w:r>
      <w:r w:rsidRPr="00CF7EF1">
        <w:rPr>
          <w:rFonts w:ascii="Consolas" w:hAnsi="Consolas"/>
          <w:color w:val="000000"/>
          <w:sz w:val="18"/>
          <w:szCs w:val="18"/>
        </w:rPr>
        <w:t>:</w:t>
      </w:r>
    </w:p>
    <w:p w:rsidRPr="00CF7EF1" w:rsidR="00B41CD5" w:rsidP="00B41CD5" w:rsidRDefault="00B41CD5" w14:paraId="189E9AE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</w:t>
      </w:r>
      <w:r w:rsidRPr="00CF7EF1">
        <w:rPr>
          <w:rFonts w:ascii="Consolas" w:hAnsi="Consolas"/>
          <w:color w:val="268BD2"/>
          <w:sz w:val="18"/>
          <w:szCs w:val="18"/>
        </w:rPr>
        <w:t>org</w:t>
      </w:r>
      <w:r w:rsidRPr="00CF7EF1">
        <w:rPr>
          <w:rFonts w:ascii="Consolas" w:hAnsi="Consolas"/>
          <w:color w:val="000000"/>
          <w:sz w:val="18"/>
          <w:szCs w:val="18"/>
        </w:rPr>
        <w:t>:</w:t>
      </w:r>
    </w:p>
    <w:p w:rsidRPr="00CF7EF1" w:rsidR="00B41CD5" w:rsidP="00B41CD5" w:rsidRDefault="00B41CD5" w14:paraId="17A954A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</w:t>
      </w:r>
      <w:r w:rsidRPr="00CF7EF1">
        <w:rPr>
          <w:rFonts w:ascii="Consolas" w:hAnsi="Consolas"/>
          <w:color w:val="268BD2"/>
          <w:sz w:val="18"/>
          <w:szCs w:val="18"/>
        </w:rPr>
        <w:t>springframework</w:t>
      </w:r>
      <w:r w:rsidRPr="00CF7EF1">
        <w:rPr>
          <w:rFonts w:ascii="Consolas" w:hAnsi="Consolas"/>
          <w:color w:val="000000"/>
          <w:sz w:val="18"/>
          <w:szCs w:val="18"/>
        </w:rPr>
        <w:t>:</w:t>
      </w:r>
    </w:p>
    <w:p w:rsidRPr="00CF7EF1" w:rsidR="00B41CD5" w:rsidP="00B41CD5" w:rsidRDefault="00B41CD5" w14:paraId="56206D9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  </w:t>
      </w:r>
      <w:r w:rsidRPr="00CF7EF1">
        <w:rPr>
          <w:rFonts w:ascii="Consolas" w:hAnsi="Consolas"/>
          <w:color w:val="268BD2"/>
          <w:sz w:val="18"/>
          <w:szCs w:val="18"/>
        </w:rPr>
        <w:t>data</w:t>
      </w:r>
      <w:r w:rsidRPr="00CF7EF1">
        <w:rPr>
          <w:rFonts w:ascii="Consolas" w:hAnsi="Consolas"/>
          <w:color w:val="000000"/>
          <w:sz w:val="18"/>
          <w:szCs w:val="18"/>
        </w:rPr>
        <w:t>:</w:t>
      </w:r>
    </w:p>
    <w:p w:rsidRPr="00CF7EF1" w:rsidR="00B41CD5" w:rsidP="00B41CD5" w:rsidRDefault="00B41CD5" w14:paraId="351A2B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    </w:t>
      </w:r>
      <w:r w:rsidRPr="00CF7EF1">
        <w:rPr>
          <w:rFonts w:ascii="Consolas" w:hAnsi="Consolas"/>
          <w:color w:val="268BD2"/>
          <w:sz w:val="18"/>
          <w:szCs w:val="18"/>
        </w:rPr>
        <w:t>mongodb</w:t>
      </w:r>
      <w:r w:rsidRPr="00CF7EF1">
        <w:rPr>
          <w:rFonts w:ascii="Consolas" w:hAnsi="Consolas"/>
          <w:color w:val="000000"/>
          <w:sz w:val="18"/>
          <w:szCs w:val="18"/>
        </w:rPr>
        <w:t>:</w:t>
      </w:r>
    </w:p>
    <w:p w:rsidRPr="00CF7EF1" w:rsidR="00B41CD5" w:rsidP="00B41CD5" w:rsidRDefault="00B41CD5" w14:paraId="47F1833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CF7EF1">
        <w:rPr>
          <w:rFonts w:ascii="Consolas" w:hAnsi="Consolas"/>
          <w:color w:val="268BD2"/>
          <w:sz w:val="18"/>
          <w:szCs w:val="18"/>
        </w:rPr>
        <w:t>core</w:t>
      </w:r>
      <w:r w:rsidRPr="00CF7EF1">
        <w:rPr>
          <w:rFonts w:ascii="Consolas" w:hAnsi="Consolas"/>
          <w:color w:val="000000"/>
          <w:sz w:val="18"/>
          <w:szCs w:val="18"/>
        </w:rPr>
        <w:t>:</w:t>
      </w:r>
    </w:p>
    <w:p w:rsidRPr="00CF7EF1" w:rsidR="00B41CD5" w:rsidP="00B41CD5" w:rsidRDefault="00B41CD5" w14:paraId="174376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 xml:space="preserve">              </w:t>
      </w:r>
      <w:r w:rsidRPr="00CF7EF1">
        <w:rPr>
          <w:rFonts w:ascii="Consolas" w:hAnsi="Consolas"/>
          <w:color w:val="268BD2"/>
          <w:sz w:val="18"/>
          <w:szCs w:val="18"/>
        </w:rPr>
        <w:t>MongoTemplate</w:t>
      </w:r>
      <w:r w:rsidRPr="00CF7EF1">
        <w:rPr>
          <w:rFonts w:ascii="Consolas" w:hAnsi="Consolas"/>
          <w:color w:val="000000"/>
          <w:sz w:val="18"/>
          <w:szCs w:val="18"/>
        </w:rPr>
        <w:t xml:space="preserve">: </w:t>
      </w:r>
      <w:r w:rsidRPr="00CF7EF1">
        <w:rPr>
          <w:rFonts w:ascii="Consolas" w:hAnsi="Consolas"/>
          <w:color w:val="2AA198"/>
          <w:sz w:val="18"/>
          <w:szCs w:val="18"/>
        </w:rPr>
        <w:t>DEBUG</w:t>
      </w:r>
    </w:p>
    <w:p w:rsidRPr="00CF7EF1" w:rsidR="00985242" w:rsidP="00985242" w:rsidRDefault="00985242" w14:paraId="40BD43E8" w14:textId="7CBA56E7">
      <w:pPr>
        <w:pStyle w:val="TPnormalpuce1"/>
        <w:ind w:left="720" w:hanging="360"/>
      </w:pPr>
      <w:r w:rsidRPr="00CF7EF1">
        <w:t>Ajout des informations pour détailler les traces d’exécution de Spring Data MongoDB</w:t>
      </w:r>
    </w:p>
    <w:p w:rsidRPr="00CF7EF1" w:rsidR="000B709B" w:rsidP="000B709B" w:rsidRDefault="000B709B" w14:paraId="2511ED11" w14:textId="1F1C56EE">
      <w:pPr>
        <w:pStyle w:val="TPnormalpuce1"/>
        <w:numPr>
          <w:ilvl w:val="1"/>
          <w:numId w:val="15"/>
        </w:numPr>
      </w:pPr>
      <w:r w:rsidRPr="00CF7EF1">
        <w:t>A supprimer pour mettre en production</w:t>
      </w:r>
    </w:p>
    <w:p w:rsidRPr="00CF7EF1" w:rsidR="00B41CD5" w:rsidP="00CE7F57" w:rsidRDefault="00B41CD5" w14:paraId="4FA6C574" w14:textId="77777777">
      <w:pPr>
        <w:pStyle w:val="TPnormalpuce1"/>
        <w:numPr>
          <w:ilvl w:val="0"/>
          <w:numId w:val="0"/>
        </w:numPr>
      </w:pPr>
    </w:p>
    <w:p w:rsidRPr="00CF7EF1" w:rsidR="003237AE" w:rsidP="003237AE" w:rsidRDefault="003237AE" w14:paraId="0FE5B842" w14:textId="0CA92CB3">
      <w:pPr>
        <w:pStyle w:val="Titre1"/>
        <w:numPr>
          <w:ilvl w:val="0"/>
          <w:numId w:val="33"/>
        </w:numPr>
        <w:rPr>
          <w:lang w:val="fr-FR"/>
        </w:rPr>
      </w:pPr>
      <w:r w:rsidRPr="00CF7EF1">
        <w:rPr>
          <w:lang w:val="fr-FR"/>
        </w:rPr>
        <w:t>Créer l</w:t>
      </w:r>
      <w:r w:rsidR="00D3572E">
        <w:rPr>
          <w:lang w:val="fr-FR"/>
        </w:rPr>
        <w:t>e Document</w:t>
      </w:r>
      <w:r w:rsidRPr="00CF7EF1">
        <w:rPr>
          <w:lang w:val="fr-FR"/>
        </w:rPr>
        <w:t xml:space="preserve"> Avis</w:t>
      </w:r>
    </w:p>
    <w:p w:rsidRPr="00CF7EF1" w:rsidR="003237AE" w:rsidP="003237AE" w:rsidRDefault="003237AE" w14:paraId="7ADA6F4D" w14:textId="77777777">
      <w:pPr>
        <w:pStyle w:val="TPnormalpuce1"/>
      </w:pPr>
      <w:r w:rsidRPr="00CF7EF1">
        <w:t>Le package de la classe est fr.eni.gestionavis.bo</w:t>
      </w:r>
    </w:p>
    <w:p w:rsidR="003237AE" w:rsidP="003237AE" w:rsidRDefault="003237AE" w14:paraId="28ECC713" w14:textId="77777777">
      <w:pPr>
        <w:pStyle w:val="TPnormalpuce1"/>
      </w:pPr>
      <w:r w:rsidRPr="00CF7EF1">
        <w:t>Utiliser les annotations de Spring Data MongoDB</w:t>
      </w:r>
    </w:p>
    <w:p w:rsidR="00086D86" w:rsidP="003237AE" w:rsidRDefault="00086D86" w14:paraId="1D65CA5E" w14:textId="63D62188">
      <w:pPr>
        <w:pStyle w:val="TPnormalpuce1"/>
      </w:pPr>
      <w:r>
        <w:t>La classe Avis à 4 attributs :</w:t>
      </w:r>
    </w:p>
    <w:p w:rsidR="00086D86" w:rsidP="00086D86" w:rsidRDefault="00086D86" w14:paraId="7FA680B1" w14:textId="63DF4532">
      <w:pPr>
        <w:pStyle w:val="TPnormalpuce1"/>
        <w:numPr>
          <w:ilvl w:val="1"/>
          <w:numId w:val="15"/>
        </w:numPr>
      </w:pPr>
      <w:r>
        <w:t>id</w:t>
      </w:r>
    </w:p>
    <w:p w:rsidR="00086D86" w:rsidP="00086D86" w:rsidRDefault="00086D86" w14:paraId="0457FA83" w14:textId="34A51EDC">
      <w:pPr>
        <w:pStyle w:val="TPnormalpuce1"/>
        <w:numPr>
          <w:ilvl w:val="1"/>
          <w:numId w:val="15"/>
        </w:numPr>
      </w:pPr>
      <w:r>
        <w:t>note</w:t>
      </w:r>
    </w:p>
    <w:p w:rsidR="00086D86" w:rsidP="00086D86" w:rsidRDefault="00086D86" w14:paraId="338268BB" w14:textId="29B4CBCE">
      <w:pPr>
        <w:pStyle w:val="TPnormalpuce1"/>
        <w:numPr>
          <w:ilvl w:val="1"/>
          <w:numId w:val="15"/>
        </w:numPr>
      </w:pPr>
      <w:r>
        <w:t>commentaire</w:t>
      </w:r>
    </w:p>
    <w:p w:rsidR="00086D86" w:rsidP="00086D86" w:rsidRDefault="00086D86" w14:paraId="233F6FA3" w14:textId="766CFB1C">
      <w:pPr>
        <w:pStyle w:val="TPnormalpuce1"/>
        <w:numPr>
          <w:ilvl w:val="1"/>
          <w:numId w:val="15"/>
        </w:numPr>
      </w:pPr>
      <w:r>
        <w:t>et date</w:t>
      </w:r>
    </w:p>
    <w:p w:rsidR="00210D4E" w:rsidP="00210D4E" w:rsidRDefault="00210D4E" w14:paraId="00D191F4" w14:textId="15B54A8B">
      <w:pPr>
        <w:pStyle w:val="TPnormalpuce1"/>
      </w:pPr>
      <w:r>
        <w:t>Il faut poser les annotations de Lombok pour respecter le design pattern POJO</w:t>
      </w:r>
    </w:p>
    <w:p w:rsidR="00C720D1" w:rsidP="00C720D1" w:rsidRDefault="00C720D1" w14:paraId="7C6CDC16" w14:textId="0FBD4428">
      <w:pPr>
        <w:pStyle w:val="TPnormalpuce1"/>
        <w:numPr>
          <w:ilvl w:val="1"/>
          <w:numId w:val="15"/>
        </w:numPr>
      </w:pPr>
      <w:r>
        <w:t>@Data</w:t>
      </w:r>
    </w:p>
    <w:p w:rsidR="00210D4E" w:rsidP="00210D4E" w:rsidRDefault="00210D4E" w14:paraId="0A043FE4" w14:textId="08A86FA9">
      <w:pPr>
        <w:pStyle w:val="TPnormalpuce1"/>
        <w:numPr>
          <w:ilvl w:val="1"/>
          <w:numId w:val="15"/>
        </w:numPr>
      </w:pPr>
      <w:r>
        <w:t>Et ajouter @Builder</w:t>
      </w:r>
      <w:r w:rsidR="00C108F4">
        <w:t>, @NoArgsConstructor</w:t>
      </w:r>
      <w:r>
        <w:t xml:space="preserve"> et @AllArgsConstructor pour créer des instances facilement</w:t>
      </w:r>
    </w:p>
    <w:p w:rsidR="00357A5A" w:rsidP="00357A5A" w:rsidRDefault="00357A5A" w14:paraId="06CDFE22" w14:textId="75A1356B">
      <w:pPr>
        <w:pStyle w:val="TPnormalpuce1"/>
      </w:pPr>
      <w:r>
        <w:t>Pour que Avis devienne un Document de MongoDB, il faut </w:t>
      </w:r>
    </w:p>
    <w:p w:rsidR="00357A5A" w:rsidP="00357A5A" w:rsidRDefault="00357A5A" w14:paraId="2B2D54B0" w14:textId="7E891712">
      <w:pPr>
        <w:pStyle w:val="TPnormalpuce1"/>
        <w:numPr>
          <w:ilvl w:val="1"/>
          <w:numId w:val="15"/>
        </w:numPr>
      </w:pPr>
      <w:r>
        <w:t>@Document + préciser le paramètre collection en reviews</w:t>
      </w:r>
    </w:p>
    <w:p w:rsidR="00357A5A" w:rsidP="00357A5A" w:rsidRDefault="00357A5A" w14:paraId="7D629E48" w14:textId="5B3C1A65">
      <w:pPr>
        <w:pStyle w:val="TPnormalpuce1"/>
        <w:numPr>
          <w:ilvl w:val="1"/>
          <w:numId w:val="15"/>
        </w:numPr>
      </w:pPr>
      <w:r>
        <w:t>@Id sur l’attribut id pour définir l’identifiant</w:t>
      </w:r>
    </w:p>
    <w:p w:rsidR="00357A5A" w:rsidP="00357A5A" w:rsidRDefault="00357A5A" w14:paraId="0327684E" w14:textId="323D5C85">
      <w:pPr>
        <w:pStyle w:val="TPnormalpuce1"/>
        <w:numPr>
          <w:ilvl w:val="1"/>
          <w:numId w:val="15"/>
        </w:numPr>
      </w:pPr>
      <w:r>
        <w:t>@Field sur commentaire pour le renommer commentary</w:t>
      </w:r>
    </w:p>
    <w:p w:rsidRPr="0010539A" w:rsidR="0010539A" w:rsidP="0010539A" w:rsidRDefault="0010539A" w14:paraId="5956C42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0539A">
        <w:rPr>
          <w:rFonts w:ascii="Consolas" w:hAnsi="Consolas"/>
          <w:color w:val="000000"/>
          <w:sz w:val="18"/>
          <w:szCs w:val="18"/>
        </w:rPr>
        <w:t xml:space="preserve"> fr.eni.gestionavis.bo;</w:t>
      </w:r>
    </w:p>
    <w:p w:rsidRPr="0010539A" w:rsidR="0010539A" w:rsidP="0010539A" w:rsidRDefault="0010539A" w14:paraId="70B137A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539A" w:rsidR="0010539A" w:rsidP="0010539A" w:rsidRDefault="0010539A" w14:paraId="59B025A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0539A">
        <w:rPr>
          <w:rFonts w:ascii="Consolas" w:hAnsi="Consolas"/>
          <w:color w:val="000000"/>
          <w:sz w:val="18"/>
          <w:szCs w:val="18"/>
        </w:rPr>
        <w:t xml:space="preserve"> java.time.LocalDateTime;</w:t>
      </w:r>
    </w:p>
    <w:p w:rsidRPr="0010539A" w:rsidR="0010539A" w:rsidP="0010539A" w:rsidRDefault="0010539A" w14:paraId="55A175C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539A" w:rsidR="0010539A" w:rsidP="0010539A" w:rsidRDefault="0010539A" w14:paraId="2E2FFB4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0539A">
        <w:rPr>
          <w:rFonts w:ascii="Consolas" w:hAnsi="Consolas"/>
          <w:color w:val="000000"/>
          <w:sz w:val="18"/>
          <w:szCs w:val="18"/>
        </w:rPr>
        <w:t xml:space="preserve"> org.springframework.data.annotation.Id;</w:t>
      </w:r>
    </w:p>
    <w:p w:rsidRPr="0010539A" w:rsidR="0010539A" w:rsidP="0010539A" w:rsidRDefault="0010539A" w14:paraId="01C8B9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0539A">
        <w:rPr>
          <w:rFonts w:ascii="Consolas" w:hAnsi="Consolas"/>
          <w:color w:val="000000"/>
          <w:sz w:val="18"/>
          <w:szCs w:val="18"/>
        </w:rPr>
        <w:t xml:space="preserve"> org.springframework.data.mongodb.core.mapping.*;</w:t>
      </w:r>
    </w:p>
    <w:p w:rsidRPr="0010539A" w:rsidR="0010539A" w:rsidP="0010539A" w:rsidRDefault="0010539A" w14:paraId="0C6F054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539A" w:rsidR="0010539A" w:rsidP="0010539A" w:rsidRDefault="0010539A" w14:paraId="1A2A566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0539A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10539A" w:rsidR="0010539A" w:rsidP="0010539A" w:rsidRDefault="0010539A" w14:paraId="6542781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539A" w:rsidR="0010539A" w:rsidP="0010539A" w:rsidRDefault="0010539A" w14:paraId="4205050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646464"/>
          <w:sz w:val="18"/>
          <w:szCs w:val="18"/>
        </w:rPr>
        <w:t>@Data</w:t>
      </w:r>
    </w:p>
    <w:p w:rsidRPr="0010539A" w:rsidR="0010539A" w:rsidP="0010539A" w:rsidRDefault="0010539A" w14:paraId="559E751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646464"/>
          <w:sz w:val="18"/>
          <w:szCs w:val="18"/>
        </w:rPr>
        <w:t>@AllArgsConstructor</w:t>
      </w:r>
    </w:p>
    <w:p w:rsidRPr="0010539A" w:rsidR="0010539A" w:rsidP="0010539A" w:rsidRDefault="0010539A" w14:paraId="3AFE0EB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646464"/>
          <w:sz w:val="18"/>
          <w:szCs w:val="18"/>
        </w:rPr>
        <w:t>@NoArgsConstructor</w:t>
      </w:r>
    </w:p>
    <w:p w:rsidRPr="0010539A" w:rsidR="0010539A" w:rsidP="0010539A" w:rsidRDefault="0010539A" w14:paraId="3F87D19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646464"/>
          <w:sz w:val="18"/>
          <w:szCs w:val="18"/>
        </w:rPr>
        <w:t>@Builder</w:t>
      </w:r>
    </w:p>
    <w:p w:rsidRPr="0010539A" w:rsidR="0010539A" w:rsidP="0010539A" w:rsidRDefault="0010539A" w14:paraId="58801D1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539A" w:rsidR="0010539A" w:rsidP="0010539A" w:rsidRDefault="0010539A" w14:paraId="45E7EA2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646464"/>
          <w:sz w:val="18"/>
          <w:szCs w:val="18"/>
        </w:rPr>
        <w:t>@Document</w:t>
      </w:r>
      <w:r w:rsidRPr="0010539A">
        <w:rPr>
          <w:rFonts w:ascii="Consolas" w:hAnsi="Consolas"/>
          <w:color w:val="000000"/>
          <w:sz w:val="18"/>
          <w:szCs w:val="18"/>
        </w:rPr>
        <w:t xml:space="preserve">(collection = </w:t>
      </w:r>
      <w:r w:rsidRPr="0010539A">
        <w:rPr>
          <w:rFonts w:ascii="Consolas" w:hAnsi="Consolas"/>
          <w:color w:val="2A00FF"/>
          <w:sz w:val="18"/>
          <w:szCs w:val="18"/>
        </w:rPr>
        <w:t>"reviews"</w:t>
      </w:r>
      <w:r w:rsidRPr="0010539A">
        <w:rPr>
          <w:rFonts w:ascii="Consolas" w:hAnsi="Consolas"/>
          <w:color w:val="000000"/>
          <w:sz w:val="18"/>
          <w:szCs w:val="18"/>
        </w:rPr>
        <w:t>)</w:t>
      </w:r>
    </w:p>
    <w:p w:rsidRPr="0010539A" w:rsidR="0010539A" w:rsidP="0010539A" w:rsidRDefault="0010539A" w14:paraId="6D0E668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0539A">
        <w:rPr>
          <w:rFonts w:ascii="Consolas" w:hAnsi="Consolas"/>
          <w:color w:val="000000"/>
          <w:sz w:val="18"/>
          <w:szCs w:val="18"/>
        </w:rPr>
        <w:t xml:space="preserve"> </w:t>
      </w:r>
      <w:r w:rsidRPr="0010539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0539A">
        <w:rPr>
          <w:rFonts w:ascii="Consolas" w:hAnsi="Consolas"/>
          <w:color w:val="000000"/>
          <w:sz w:val="18"/>
          <w:szCs w:val="18"/>
        </w:rPr>
        <w:t xml:space="preserve"> Avis {</w:t>
      </w:r>
    </w:p>
    <w:p w:rsidRPr="0010539A" w:rsidR="0010539A" w:rsidP="0010539A" w:rsidRDefault="0010539A" w14:paraId="5C80481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000000"/>
          <w:sz w:val="18"/>
          <w:szCs w:val="18"/>
        </w:rPr>
        <w:tab/>
      </w:r>
      <w:r w:rsidRPr="0010539A">
        <w:rPr>
          <w:rFonts w:ascii="Consolas" w:hAnsi="Consolas"/>
          <w:color w:val="646464"/>
          <w:sz w:val="18"/>
          <w:szCs w:val="18"/>
        </w:rPr>
        <w:t>@Id</w:t>
      </w:r>
    </w:p>
    <w:p w:rsidRPr="0010539A" w:rsidR="0010539A" w:rsidP="0010539A" w:rsidRDefault="0010539A" w14:paraId="405BA98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000000"/>
          <w:sz w:val="18"/>
          <w:szCs w:val="18"/>
        </w:rPr>
        <w:tab/>
      </w:r>
      <w:r w:rsidRPr="0010539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539A">
        <w:rPr>
          <w:rFonts w:ascii="Consolas" w:hAnsi="Consolas"/>
          <w:color w:val="000000"/>
          <w:sz w:val="18"/>
          <w:szCs w:val="18"/>
        </w:rPr>
        <w:t xml:space="preserve"> String </w:t>
      </w:r>
      <w:r w:rsidRPr="0010539A">
        <w:rPr>
          <w:rFonts w:ascii="Consolas" w:hAnsi="Consolas"/>
          <w:color w:val="0000C0"/>
          <w:sz w:val="18"/>
          <w:szCs w:val="18"/>
        </w:rPr>
        <w:t>id</w:t>
      </w:r>
      <w:r w:rsidRPr="0010539A">
        <w:rPr>
          <w:rFonts w:ascii="Consolas" w:hAnsi="Consolas"/>
          <w:color w:val="000000"/>
          <w:sz w:val="18"/>
          <w:szCs w:val="18"/>
        </w:rPr>
        <w:t>;</w:t>
      </w:r>
    </w:p>
    <w:p w:rsidRPr="0010539A" w:rsidR="0010539A" w:rsidP="0010539A" w:rsidRDefault="0010539A" w14:paraId="17825DF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539A" w:rsidR="0010539A" w:rsidP="0010539A" w:rsidRDefault="0010539A" w14:paraId="7F5C2EC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000000"/>
          <w:sz w:val="18"/>
          <w:szCs w:val="18"/>
        </w:rPr>
        <w:tab/>
      </w:r>
      <w:r w:rsidRPr="0010539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539A">
        <w:rPr>
          <w:rFonts w:ascii="Consolas" w:hAnsi="Consolas"/>
          <w:color w:val="000000"/>
          <w:sz w:val="18"/>
          <w:szCs w:val="18"/>
        </w:rPr>
        <w:t xml:space="preserve"> </w:t>
      </w:r>
      <w:r w:rsidRPr="0010539A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0539A">
        <w:rPr>
          <w:rFonts w:ascii="Consolas" w:hAnsi="Consolas"/>
          <w:color w:val="000000"/>
          <w:sz w:val="18"/>
          <w:szCs w:val="18"/>
        </w:rPr>
        <w:t xml:space="preserve"> </w:t>
      </w:r>
      <w:r w:rsidRPr="0010539A">
        <w:rPr>
          <w:rFonts w:ascii="Consolas" w:hAnsi="Consolas"/>
          <w:color w:val="0000C0"/>
          <w:sz w:val="18"/>
          <w:szCs w:val="18"/>
        </w:rPr>
        <w:t>note</w:t>
      </w:r>
      <w:r w:rsidRPr="0010539A">
        <w:rPr>
          <w:rFonts w:ascii="Consolas" w:hAnsi="Consolas"/>
          <w:color w:val="000000"/>
          <w:sz w:val="18"/>
          <w:szCs w:val="18"/>
        </w:rPr>
        <w:t>;</w:t>
      </w:r>
    </w:p>
    <w:p w:rsidRPr="0010539A" w:rsidR="0010539A" w:rsidP="0010539A" w:rsidRDefault="0010539A" w14:paraId="0E7BD59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000000"/>
          <w:sz w:val="18"/>
          <w:szCs w:val="18"/>
        </w:rPr>
        <w:tab/>
      </w:r>
    </w:p>
    <w:p w:rsidRPr="0010539A" w:rsidR="0010539A" w:rsidP="0010539A" w:rsidRDefault="0010539A" w14:paraId="3FBE1CB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000000"/>
          <w:sz w:val="18"/>
          <w:szCs w:val="18"/>
        </w:rPr>
        <w:tab/>
      </w:r>
      <w:r w:rsidRPr="0010539A">
        <w:rPr>
          <w:rFonts w:ascii="Consolas" w:hAnsi="Consolas"/>
          <w:color w:val="646464"/>
          <w:sz w:val="18"/>
          <w:szCs w:val="18"/>
        </w:rPr>
        <w:t>@Field</w:t>
      </w:r>
      <w:r w:rsidRPr="0010539A">
        <w:rPr>
          <w:rFonts w:ascii="Consolas" w:hAnsi="Consolas"/>
          <w:color w:val="000000"/>
          <w:sz w:val="18"/>
          <w:szCs w:val="18"/>
        </w:rPr>
        <w:t xml:space="preserve">(name = </w:t>
      </w:r>
      <w:r w:rsidRPr="0010539A">
        <w:rPr>
          <w:rFonts w:ascii="Consolas" w:hAnsi="Consolas"/>
          <w:color w:val="2A00FF"/>
          <w:sz w:val="18"/>
          <w:szCs w:val="18"/>
        </w:rPr>
        <w:t>"commentary"</w:t>
      </w:r>
      <w:r w:rsidRPr="0010539A">
        <w:rPr>
          <w:rFonts w:ascii="Consolas" w:hAnsi="Consolas"/>
          <w:color w:val="000000"/>
          <w:sz w:val="18"/>
          <w:szCs w:val="18"/>
        </w:rPr>
        <w:t>)</w:t>
      </w:r>
    </w:p>
    <w:p w:rsidRPr="0010539A" w:rsidR="0010539A" w:rsidP="0010539A" w:rsidRDefault="0010539A" w14:paraId="7B611D1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000000"/>
          <w:sz w:val="18"/>
          <w:szCs w:val="18"/>
        </w:rPr>
        <w:tab/>
      </w:r>
      <w:r w:rsidRPr="0010539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539A">
        <w:rPr>
          <w:rFonts w:ascii="Consolas" w:hAnsi="Consolas"/>
          <w:color w:val="000000"/>
          <w:sz w:val="18"/>
          <w:szCs w:val="18"/>
        </w:rPr>
        <w:t xml:space="preserve"> String </w:t>
      </w:r>
      <w:r w:rsidRPr="0010539A">
        <w:rPr>
          <w:rFonts w:ascii="Consolas" w:hAnsi="Consolas"/>
          <w:color w:val="0000C0"/>
          <w:sz w:val="18"/>
          <w:szCs w:val="18"/>
        </w:rPr>
        <w:t>commentaire</w:t>
      </w:r>
      <w:r w:rsidRPr="0010539A">
        <w:rPr>
          <w:rFonts w:ascii="Consolas" w:hAnsi="Consolas"/>
          <w:color w:val="000000"/>
          <w:sz w:val="18"/>
          <w:szCs w:val="18"/>
        </w:rPr>
        <w:t>;</w:t>
      </w:r>
    </w:p>
    <w:p w:rsidRPr="0010539A" w:rsidR="0010539A" w:rsidP="0010539A" w:rsidRDefault="0010539A" w14:paraId="57A57EB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000000"/>
          <w:sz w:val="18"/>
          <w:szCs w:val="18"/>
        </w:rPr>
        <w:tab/>
      </w:r>
    </w:p>
    <w:p w:rsidRPr="0010539A" w:rsidR="0010539A" w:rsidP="0010539A" w:rsidRDefault="0010539A" w14:paraId="6B8093EA" w14:textId="35EFE8CF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000000"/>
          <w:sz w:val="18"/>
          <w:szCs w:val="18"/>
        </w:rPr>
        <w:tab/>
      </w:r>
      <w:r w:rsidRPr="0010539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539A">
        <w:rPr>
          <w:rFonts w:ascii="Consolas" w:hAnsi="Consolas"/>
          <w:color w:val="000000"/>
          <w:sz w:val="18"/>
          <w:szCs w:val="18"/>
        </w:rPr>
        <w:t xml:space="preserve"> LocalDateTime </w:t>
      </w:r>
      <w:r w:rsidRPr="0010539A">
        <w:rPr>
          <w:rFonts w:ascii="Consolas" w:hAnsi="Consolas"/>
          <w:color w:val="0000C0"/>
          <w:sz w:val="18"/>
          <w:szCs w:val="18"/>
        </w:rPr>
        <w:t>date</w:t>
      </w:r>
      <w:r w:rsidRPr="0010539A">
        <w:rPr>
          <w:rFonts w:ascii="Consolas" w:hAnsi="Consolas"/>
          <w:color w:val="000000"/>
          <w:sz w:val="18"/>
          <w:szCs w:val="18"/>
        </w:rPr>
        <w:t>;</w:t>
      </w:r>
    </w:p>
    <w:p w:rsidRPr="0010539A" w:rsidR="0010539A" w:rsidP="0010539A" w:rsidRDefault="0010539A" w14:paraId="3EB7606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539A">
        <w:rPr>
          <w:rFonts w:ascii="Consolas" w:hAnsi="Consolas"/>
          <w:color w:val="000000"/>
          <w:sz w:val="18"/>
          <w:szCs w:val="18"/>
        </w:rPr>
        <w:t>}</w:t>
      </w:r>
    </w:p>
    <w:p w:rsidRPr="00CF7EF1" w:rsidR="003237AE" w:rsidP="003237AE" w:rsidRDefault="003237AE" w14:paraId="1E9DDF2C" w14:textId="77777777">
      <w:pPr>
        <w:rPr>
          <w:lang w:val="fr-FR"/>
        </w:rPr>
      </w:pPr>
    </w:p>
    <w:p w:rsidR="00FC5C84" w:rsidRDefault="00FC5C84" w14:paraId="048BABDB" w14:textId="77777777">
      <w:pPr>
        <w:rPr>
          <w:rFonts w:asciiTheme="majorHAnsi" w:hAnsiTheme="majorHAnsi" w:eastAsiaTheme="majorEastAsia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:rsidRPr="00CF7EF1" w:rsidR="003237AE" w:rsidP="003237AE" w:rsidRDefault="003237AE" w14:paraId="29876876" w14:textId="2DDCA3FB">
      <w:pPr>
        <w:pStyle w:val="Titre1"/>
        <w:numPr>
          <w:ilvl w:val="0"/>
          <w:numId w:val="33"/>
        </w:numPr>
        <w:rPr>
          <w:lang w:val="fr-FR"/>
        </w:rPr>
      </w:pPr>
      <w:r w:rsidRPr="00CF7EF1">
        <w:rPr>
          <w:lang w:val="fr-FR"/>
        </w:rPr>
        <w:t>Créer AvisRepository</w:t>
      </w:r>
    </w:p>
    <w:p w:rsidRPr="00FC5C84" w:rsidR="00FC5C84" w:rsidP="00FC5C84" w:rsidRDefault="00FC5C84" w14:paraId="0B595E3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5C84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FC5C84">
        <w:rPr>
          <w:rFonts w:ascii="Consolas" w:hAnsi="Consolas"/>
          <w:color w:val="000000"/>
          <w:sz w:val="18"/>
          <w:szCs w:val="18"/>
        </w:rPr>
        <w:t xml:space="preserve"> fr.eni.gestionavis.dal;</w:t>
      </w:r>
    </w:p>
    <w:p w:rsidRPr="00FC5C84" w:rsidR="00FC5C84" w:rsidP="00FC5C84" w:rsidRDefault="00FC5C84" w14:paraId="7E8040D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C5C84" w:rsidR="00FC5C84" w:rsidP="00FC5C84" w:rsidRDefault="00FC5C84" w14:paraId="19436DC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5C8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C5C84">
        <w:rPr>
          <w:rFonts w:ascii="Consolas" w:hAnsi="Consolas"/>
          <w:color w:val="000000"/>
          <w:sz w:val="18"/>
          <w:szCs w:val="18"/>
        </w:rPr>
        <w:t xml:space="preserve"> org.springframework.data.mongodb.repository.MongoRepository;</w:t>
      </w:r>
    </w:p>
    <w:p w:rsidRPr="00FC5C84" w:rsidR="00FC5C84" w:rsidP="00FC5C84" w:rsidRDefault="00FC5C84" w14:paraId="4AD7AC8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C5C84" w:rsidR="00FC5C84" w:rsidP="00FC5C84" w:rsidRDefault="00FC5C84" w14:paraId="4F02C88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5C8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C5C84">
        <w:rPr>
          <w:rFonts w:ascii="Consolas" w:hAnsi="Consolas"/>
          <w:color w:val="000000"/>
          <w:sz w:val="18"/>
          <w:szCs w:val="18"/>
        </w:rPr>
        <w:t xml:space="preserve"> fr.eni.gestionavis.bo.Avis;</w:t>
      </w:r>
    </w:p>
    <w:p w:rsidRPr="00FC5C84" w:rsidR="00FC5C84" w:rsidP="00FC5C84" w:rsidRDefault="00FC5C84" w14:paraId="38D4BFA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C5C84" w:rsidR="00FC5C84" w:rsidP="00FC5C84" w:rsidRDefault="00FC5C84" w14:paraId="54CA7D1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5C8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C5C84">
        <w:rPr>
          <w:rFonts w:ascii="Consolas" w:hAnsi="Consolas"/>
          <w:color w:val="000000"/>
          <w:sz w:val="18"/>
          <w:szCs w:val="18"/>
        </w:rPr>
        <w:t xml:space="preserve"> </w:t>
      </w:r>
      <w:r w:rsidRPr="00FC5C84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FC5C84">
        <w:rPr>
          <w:rFonts w:ascii="Consolas" w:hAnsi="Consolas"/>
          <w:color w:val="000000"/>
          <w:sz w:val="18"/>
          <w:szCs w:val="18"/>
        </w:rPr>
        <w:t xml:space="preserve"> AvisRepository </w:t>
      </w:r>
      <w:r w:rsidRPr="00FC5C84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FC5C84">
        <w:rPr>
          <w:rFonts w:ascii="Consolas" w:hAnsi="Consolas"/>
          <w:color w:val="000000"/>
          <w:sz w:val="18"/>
          <w:szCs w:val="18"/>
        </w:rPr>
        <w:t xml:space="preserve"> MongoRepository&lt;Avis, String&gt;{</w:t>
      </w:r>
    </w:p>
    <w:p w:rsidRPr="00FC5C84" w:rsidR="00FC5C84" w:rsidP="00FC5C84" w:rsidRDefault="00FC5C84" w14:paraId="772D66A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C5C84" w:rsidR="00FC5C84" w:rsidP="00FC5C84" w:rsidRDefault="00FC5C84" w14:paraId="23C8985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5C84">
        <w:rPr>
          <w:rFonts w:ascii="Consolas" w:hAnsi="Consolas"/>
          <w:color w:val="000000"/>
          <w:sz w:val="18"/>
          <w:szCs w:val="18"/>
        </w:rPr>
        <w:t>}</w:t>
      </w:r>
    </w:p>
    <w:p w:rsidRPr="00CF7EF1" w:rsidR="003237AE" w:rsidP="003237AE" w:rsidRDefault="003237AE" w14:paraId="2779CD96" w14:textId="77777777">
      <w:pPr>
        <w:rPr>
          <w:lang w:val="fr-FR"/>
        </w:rPr>
      </w:pPr>
    </w:p>
    <w:p w:rsidRPr="00CF7EF1" w:rsidR="003237AE" w:rsidP="003237AE" w:rsidRDefault="003237AE" w14:paraId="06D0AA45" w14:textId="77777777">
      <w:pPr>
        <w:pStyle w:val="Titre1"/>
        <w:numPr>
          <w:ilvl w:val="0"/>
          <w:numId w:val="33"/>
        </w:numPr>
        <w:rPr>
          <w:lang w:val="fr-FR"/>
        </w:rPr>
      </w:pPr>
      <w:r w:rsidRPr="00CF7EF1">
        <w:rPr>
          <w:lang w:val="fr-FR"/>
        </w:rPr>
        <w:t>Créer des tests unitaires</w:t>
      </w:r>
    </w:p>
    <w:p w:rsidRPr="00CF7EF1" w:rsidR="003237AE" w:rsidP="003237AE" w:rsidRDefault="003237AE" w14:paraId="0E20C414" w14:textId="77777777">
      <w:pPr>
        <w:pStyle w:val="TPnormalpuce1"/>
      </w:pPr>
      <w:r w:rsidRPr="00CF7EF1">
        <w:t>En vous inspirant des tests des démonstrations.</w:t>
      </w:r>
    </w:p>
    <w:p w:rsidRPr="00CF7EF1" w:rsidR="003237AE" w:rsidP="003237AE" w:rsidRDefault="003237AE" w14:paraId="1A0EF0C9" w14:textId="77777777">
      <w:pPr>
        <w:pStyle w:val="TPnormalpuce1"/>
      </w:pPr>
      <w:r w:rsidRPr="00CF7EF1">
        <w:t>Créer une classe de tests unitaires qui s’appuie sur le contexte de Spring</w:t>
      </w:r>
    </w:p>
    <w:p w:rsidRPr="00CF7EF1" w:rsidR="003237AE" w:rsidP="003237AE" w:rsidRDefault="003237AE" w14:paraId="4A38075E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@Slf4j</w:t>
      </w:r>
    </w:p>
    <w:p w:rsidRPr="00CF7EF1" w:rsidR="003237AE" w:rsidP="003237AE" w:rsidRDefault="003237AE" w14:paraId="627F6B67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@SpringBootTest</w:t>
      </w:r>
    </w:p>
    <w:p w:rsidRPr="00CF7EF1" w:rsidR="003237AE" w:rsidP="003237AE" w:rsidRDefault="003237AE" w14:paraId="4D48287B" w14:textId="77777777">
      <w:pPr>
        <w:pStyle w:val="TPnormalpuce1"/>
        <w:numPr>
          <w:ilvl w:val="1"/>
          <w:numId w:val="15"/>
        </w:numPr>
      </w:pPr>
      <w:r w:rsidRPr="00CF7EF1">
        <w:rPr>
          <w:color w:val="646464"/>
        </w:rPr>
        <w:t>@TestMethodOrder</w:t>
      </w:r>
      <w:r w:rsidRPr="00CF7EF1">
        <w:t>(MethodOrderer.MethodName.</w:t>
      </w:r>
      <w:r w:rsidRPr="00CF7EF1">
        <w:rPr>
          <w:b/>
          <w:bCs/>
          <w:color w:val="7F0055"/>
        </w:rPr>
        <w:t>class</w:t>
      </w:r>
      <w:r w:rsidRPr="00CF7EF1">
        <w:t>)</w:t>
      </w:r>
    </w:p>
    <w:p w:rsidRPr="00CF7EF1" w:rsidR="003237AE" w:rsidP="003237AE" w:rsidRDefault="003237AE" w14:paraId="6445DD42" w14:textId="77777777">
      <w:pPr>
        <w:pStyle w:val="TPnormalpuce1"/>
      </w:pPr>
      <w:r w:rsidRPr="00CF7EF1">
        <w:t>Créer 2 tests :</w:t>
      </w:r>
    </w:p>
    <w:p w:rsidRPr="00CF7EF1" w:rsidR="003237AE" w:rsidP="003237AE" w:rsidRDefault="003237AE" w14:paraId="6746205D" w14:textId="77777777">
      <w:pPr>
        <w:pStyle w:val="TPnormalpuce1"/>
        <w:numPr>
          <w:ilvl w:val="1"/>
          <w:numId w:val="15"/>
        </w:numPr>
      </w:pPr>
      <w:r w:rsidRPr="00CF7EF1">
        <w:t>Sauver un Avis</w:t>
      </w:r>
    </w:p>
    <w:p w:rsidR="003237AE" w:rsidP="003237AE" w:rsidRDefault="003237AE" w14:paraId="08548580" w14:textId="77777777">
      <w:pPr>
        <w:pStyle w:val="TPnormalpuce1"/>
        <w:numPr>
          <w:ilvl w:val="1"/>
          <w:numId w:val="15"/>
        </w:numPr>
      </w:pPr>
      <w:r w:rsidRPr="00CF7EF1">
        <w:t>Remonter tous les Avis</w:t>
      </w:r>
    </w:p>
    <w:p w:rsidRPr="00BD33DA" w:rsidR="00BD33DA" w:rsidP="00BD33DA" w:rsidRDefault="00BD33DA" w14:paraId="51D9CD7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BD33DA">
        <w:rPr>
          <w:rFonts w:ascii="Consolas" w:hAnsi="Consolas"/>
          <w:color w:val="000000"/>
          <w:sz w:val="18"/>
          <w:szCs w:val="18"/>
        </w:rPr>
        <w:t xml:space="preserve"> fr.eni.gestionavis.bo;</w:t>
      </w:r>
    </w:p>
    <w:p w:rsidRPr="00BD33DA" w:rsidR="00BD33DA" w:rsidP="00BD33DA" w:rsidRDefault="00BD33DA" w14:paraId="2BAC160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D33DA" w:rsidR="00BD33DA" w:rsidP="00BD33DA" w:rsidRDefault="00BD33DA" w14:paraId="03D54B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D33DA">
        <w:rPr>
          <w:rFonts w:ascii="Consolas" w:hAnsi="Consolas"/>
          <w:color w:val="000000"/>
          <w:sz w:val="18"/>
          <w:szCs w:val="18"/>
        </w:rPr>
        <w:t xml:space="preserve"> </w:t>
      </w:r>
      <w:r w:rsidRPr="00BD33DA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BD33DA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D33DA">
        <w:rPr>
          <w:rFonts w:ascii="Consolas" w:hAnsi="Consolas"/>
          <w:color w:val="000000"/>
          <w:sz w:val="18"/>
          <w:szCs w:val="18"/>
        </w:rPr>
        <w:t>;</w:t>
      </w:r>
    </w:p>
    <w:p w:rsidRPr="00BD33DA" w:rsidR="00BD33DA" w:rsidP="00BD33DA" w:rsidRDefault="00BD33DA" w14:paraId="28B99D5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D33DA" w:rsidR="00BD33DA" w:rsidP="00BD33DA" w:rsidRDefault="00BD33DA" w14:paraId="73D6931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D33DA">
        <w:rPr>
          <w:rFonts w:ascii="Consolas" w:hAnsi="Consolas"/>
          <w:color w:val="000000"/>
          <w:sz w:val="18"/>
          <w:szCs w:val="18"/>
        </w:rPr>
        <w:t xml:space="preserve"> java.time.LocalDateTime;</w:t>
      </w:r>
    </w:p>
    <w:p w:rsidRPr="00BD33DA" w:rsidR="00BD33DA" w:rsidP="00BD33DA" w:rsidRDefault="00BD33DA" w14:paraId="09D5837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D33DA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:rsidRPr="00BD33DA" w:rsidR="00BD33DA" w:rsidP="00BD33DA" w:rsidRDefault="00BD33DA" w14:paraId="5F21495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D33DA" w:rsidR="00BD33DA" w:rsidP="00BD33DA" w:rsidRDefault="00BD33DA" w14:paraId="1B086C8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D33DA">
        <w:rPr>
          <w:rFonts w:ascii="Consolas" w:hAnsi="Consolas"/>
          <w:color w:val="000000"/>
          <w:sz w:val="18"/>
          <w:szCs w:val="18"/>
        </w:rPr>
        <w:t xml:space="preserve"> org.junit.jupiter.api.*;</w:t>
      </w:r>
    </w:p>
    <w:p w:rsidRPr="00BD33DA" w:rsidR="00BD33DA" w:rsidP="00BD33DA" w:rsidRDefault="00BD33DA" w14:paraId="2D380E3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D33DA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:rsidRPr="00BD33DA" w:rsidR="00BD33DA" w:rsidP="00BD33DA" w:rsidRDefault="00BD33DA" w14:paraId="5A8572D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D33DA">
        <w:rPr>
          <w:rFonts w:ascii="Consolas" w:hAnsi="Consolas"/>
          <w:color w:val="000000"/>
          <w:sz w:val="18"/>
          <w:szCs w:val="18"/>
        </w:rPr>
        <w:t xml:space="preserve"> org.springframework.boot.test.context.SpringBootTest;</w:t>
      </w:r>
    </w:p>
    <w:p w:rsidRPr="00BD33DA" w:rsidR="00BD33DA" w:rsidP="00BD33DA" w:rsidRDefault="00BD33DA" w14:paraId="4C94C5A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D33DA" w:rsidR="00BD33DA" w:rsidP="00BD33DA" w:rsidRDefault="00BD33DA" w14:paraId="026E8B8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D33DA">
        <w:rPr>
          <w:rFonts w:ascii="Consolas" w:hAnsi="Consolas"/>
          <w:color w:val="000000"/>
          <w:sz w:val="18"/>
          <w:szCs w:val="18"/>
        </w:rPr>
        <w:t xml:space="preserve"> fr.eni.gestionavis.dal.AvisRepository;</w:t>
      </w:r>
    </w:p>
    <w:p w:rsidRPr="00BD33DA" w:rsidR="00BD33DA" w:rsidP="00BD33DA" w:rsidRDefault="00BD33DA" w14:paraId="65EC86C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D33DA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BD33DA" w:rsidR="00BD33DA" w:rsidP="00BD33DA" w:rsidRDefault="00BD33DA" w14:paraId="3DFC338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D33DA" w:rsidR="00BD33DA" w:rsidP="00BD33DA" w:rsidRDefault="00BD33DA" w14:paraId="0F509BD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646464"/>
          <w:sz w:val="18"/>
          <w:szCs w:val="18"/>
        </w:rPr>
        <w:t>@Slf4j</w:t>
      </w:r>
    </w:p>
    <w:p w:rsidRPr="00BD33DA" w:rsidR="00BD33DA" w:rsidP="00BD33DA" w:rsidRDefault="00BD33DA" w14:paraId="2277D8A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646464"/>
          <w:sz w:val="18"/>
          <w:szCs w:val="18"/>
        </w:rPr>
        <w:t>@SpringBootTest</w:t>
      </w:r>
    </w:p>
    <w:p w:rsidRPr="00BD33DA" w:rsidR="00BD33DA" w:rsidP="00BD33DA" w:rsidRDefault="00BD33DA" w14:paraId="6AC066E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646464"/>
          <w:sz w:val="18"/>
          <w:szCs w:val="18"/>
        </w:rPr>
        <w:t>@TestMethodOrder</w:t>
      </w:r>
      <w:r w:rsidRPr="00BD33DA">
        <w:rPr>
          <w:rFonts w:ascii="Consolas" w:hAnsi="Consolas"/>
          <w:color w:val="000000"/>
          <w:sz w:val="18"/>
          <w:szCs w:val="18"/>
        </w:rPr>
        <w:t>(MethodOrderer.MethodName.</w:t>
      </w:r>
      <w:r w:rsidRPr="00BD33D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D33DA">
        <w:rPr>
          <w:rFonts w:ascii="Consolas" w:hAnsi="Consolas"/>
          <w:color w:val="000000"/>
          <w:sz w:val="18"/>
          <w:szCs w:val="18"/>
        </w:rPr>
        <w:t>)</w:t>
      </w:r>
    </w:p>
    <w:p w:rsidRPr="00BD33DA" w:rsidR="00BD33DA" w:rsidP="00BD33DA" w:rsidRDefault="00BD33DA" w14:paraId="7239522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D33DA">
        <w:rPr>
          <w:rFonts w:ascii="Consolas" w:hAnsi="Consolas"/>
          <w:color w:val="000000"/>
          <w:sz w:val="18"/>
          <w:szCs w:val="18"/>
        </w:rPr>
        <w:t xml:space="preserve"> TestDocument {</w:t>
      </w:r>
    </w:p>
    <w:p w:rsidRPr="00BD33DA" w:rsidR="00BD33DA" w:rsidP="00BD33DA" w:rsidRDefault="00BD33DA" w14:paraId="1C11D45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D33DA" w:rsidR="00BD33DA" w:rsidP="00BD33DA" w:rsidRDefault="00BD33DA" w14:paraId="730C321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646464"/>
          <w:sz w:val="18"/>
          <w:szCs w:val="18"/>
        </w:rPr>
        <w:t>@Autowired</w:t>
      </w:r>
    </w:p>
    <w:p w:rsidRPr="00BD33DA" w:rsidR="00BD33DA" w:rsidP="00BD33DA" w:rsidRDefault="00BD33DA" w14:paraId="35E9D14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 xml:space="preserve">AvisRepository </w:t>
      </w:r>
      <w:r w:rsidRPr="00BD33DA">
        <w:rPr>
          <w:rFonts w:ascii="Consolas" w:hAnsi="Consolas"/>
          <w:color w:val="0000C0"/>
          <w:sz w:val="18"/>
          <w:szCs w:val="18"/>
        </w:rPr>
        <w:t>avisRepository</w:t>
      </w:r>
      <w:r w:rsidRPr="00BD33DA">
        <w:rPr>
          <w:rFonts w:ascii="Consolas" w:hAnsi="Consolas"/>
          <w:color w:val="000000"/>
          <w:sz w:val="18"/>
          <w:szCs w:val="18"/>
        </w:rPr>
        <w:t>;</w:t>
      </w:r>
    </w:p>
    <w:p w:rsidRPr="00BD33DA" w:rsidR="00BD33DA" w:rsidP="00BD33DA" w:rsidRDefault="00BD33DA" w14:paraId="660E6AA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D33DA" w:rsidR="00BD33DA" w:rsidP="00BD33DA" w:rsidRDefault="00BD33DA" w14:paraId="521D9A8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646464"/>
          <w:sz w:val="18"/>
          <w:szCs w:val="18"/>
        </w:rPr>
        <w:t>@Test</w:t>
      </w:r>
    </w:p>
    <w:p w:rsidRPr="00BD33DA" w:rsidR="00BD33DA" w:rsidP="00BD33DA" w:rsidRDefault="00BD33DA" w14:paraId="54BDE01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BD33DA">
        <w:rPr>
          <w:rFonts w:ascii="Consolas" w:hAnsi="Consolas"/>
          <w:color w:val="000000"/>
          <w:sz w:val="18"/>
          <w:szCs w:val="18"/>
        </w:rPr>
        <w:t xml:space="preserve"> test01_save_avis_sans_commentaire_cours() {</w:t>
      </w:r>
    </w:p>
    <w:p w:rsidRPr="00BD33DA" w:rsidR="00BD33DA" w:rsidP="00BD33DA" w:rsidRDefault="00BD33DA" w14:paraId="1349E0C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 xml:space="preserve">Avis </w:t>
      </w:r>
      <w:r w:rsidRPr="00BD33DA">
        <w:rPr>
          <w:rFonts w:ascii="Consolas" w:hAnsi="Consolas"/>
          <w:color w:val="6A3E3E"/>
          <w:sz w:val="18"/>
          <w:szCs w:val="18"/>
        </w:rPr>
        <w:t>avis</w:t>
      </w:r>
      <w:r w:rsidRPr="00BD33DA">
        <w:rPr>
          <w:rFonts w:ascii="Consolas" w:hAnsi="Consolas"/>
          <w:color w:val="000000"/>
          <w:sz w:val="18"/>
          <w:szCs w:val="18"/>
        </w:rPr>
        <w:t xml:space="preserve"> = Avis</w:t>
      </w:r>
    </w:p>
    <w:p w:rsidRPr="00BD33DA" w:rsidR="00BD33DA" w:rsidP="00BD33DA" w:rsidRDefault="00BD33DA" w14:paraId="14408AF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>.</w:t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BD33DA">
        <w:rPr>
          <w:rFonts w:ascii="Consolas" w:hAnsi="Consolas"/>
          <w:color w:val="000000"/>
          <w:sz w:val="18"/>
          <w:szCs w:val="18"/>
        </w:rPr>
        <w:t>()</w:t>
      </w:r>
    </w:p>
    <w:p w:rsidRPr="00BD33DA" w:rsidR="00BD33DA" w:rsidP="00BD33DA" w:rsidRDefault="00BD33DA" w14:paraId="0B1FA4F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>.note(4)</w:t>
      </w:r>
    </w:p>
    <w:p w:rsidRPr="00BD33DA" w:rsidR="00BD33DA" w:rsidP="00BD33DA" w:rsidRDefault="00BD33DA" w14:paraId="5809121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>.commentaire(</w:t>
      </w:r>
      <w:r w:rsidRPr="00BD33DA">
        <w:rPr>
          <w:rFonts w:ascii="Consolas" w:hAnsi="Consolas"/>
          <w:color w:val="2A00FF"/>
          <w:sz w:val="18"/>
          <w:szCs w:val="18"/>
        </w:rPr>
        <w:t>"Vin délicieux"</w:t>
      </w:r>
      <w:r w:rsidRPr="00BD33DA">
        <w:rPr>
          <w:rFonts w:ascii="Consolas" w:hAnsi="Consolas"/>
          <w:color w:val="000000"/>
          <w:sz w:val="18"/>
          <w:szCs w:val="18"/>
        </w:rPr>
        <w:t>)</w:t>
      </w:r>
    </w:p>
    <w:p w:rsidRPr="00BD33DA" w:rsidR="00BD33DA" w:rsidP="00BD33DA" w:rsidRDefault="00BD33DA" w14:paraId="6F06EAB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>.date(LocalDateTime.</w:t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now</w:t>
      </w:r>
      <w:r w:rsidRPr="00BD33DA">
        <w:rPr>
          <w:rFonts w:ascii="Consolas" w:hAnsi="Consolas"/>
          <w:color w:val="000000"/>
          <w:sz w:val="18"/>
          <w:szCs w:val="18"/>
        </w:rPr>
        <w:t>())</w:t>
      </w:r>
    </w:p>
    <w:p w:rsidRPr="00BD33DA" w:rsidR="00BD33DA" w:rsidP="00BD33DA" w:rsidRDefault="00BD33DA" w14:paraId="7766844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>.build();</w:t>
      </w:r>
    </w:p>
    <w:p w:rsidRPr="00BD33DA" w:rsidR="00BD33DA" w:rsidP="00BD33DA" w:rsidRDefault="00BD33DA" w14:paraId="32EE95D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 xml:space="preserve">Avis </w:t>
      </w:r>
      <w:r w:rsidRPr="00BD33DA">
        <w:rPr>
          <w:rFonts w:ascii="Consolas" w:hAnsi="Consolas"/>
          <w:color w:val="6A3E3E"/>
          <w:sz w:val="18"/>
          <w:szCs w:val="18"/>
        </w:rPr>
        <w:t>avisDB</w:t>
      </w:r>
      <w:r w:rsidRPr="00BD33DA">
        <w:rPr>
          <w:rFonts w:ascii="Consolas" w:hAnsi="Consolas"/>
          <w:color w:val="000000"/>
          <w:sz w:val="18"/>
          <w:szCs w:val="18"/>
        </w:rPr>
        <w:t xml:space="preserve"> = </w:t>
      </w:r>
      <w:r w:rsidRPr="00BD33DA">
        <w:rPr>
          <w:rFonts w:ascii="Consolas" w:hAnsi="Consolas"/>
          <w:color w:val="0000C0"/>
          <w:sz w:val="18"/>
          <w:szCs w:val="18"/>
        </w:rPr>
        <w:t>avisRepository</w:t>
      </w:r>
      <w:r w:rsidRPr="00BD33DA">
        <w:rPr>
          <w:rFonts w:ascii="Consolas" w:hAnsi="Consolas"/>
          <w:color w:val="000000"/>
          <w:sz w:val="18"/>
          <w:szCs w:val="18"/>
        </w:rPr>
        <w:t>.save(</w:t>
      </w:r>
      <w:r w:rsidRPr="00BD33DA">
        <w:rPr>
          <w:rFonts w:ascii="Consolas" w:hAnsi="Consolas"/>
          <w:color w:val="6A3E3E"/>
          <w:sz w:val="18"/>
          <w:szCs w:val="18"/>
        </w:rPr>
        <w:t>avis</w:t>
      </w:r>
      <w:r w:rsidRPr="00BD33DA">
        <w:rPr>
          <w:rFonts w:ascii="Consolas" w:hAnsi="Consolas"/>
          <w:color w:val="000000"/>
          <w:sz w:val="18"/>
          <w:szCs w:val="18"/>
        </w:rPr>
        <w:t>);</w:t>
      </w:r>
    </w:p>
    <w:p w:rsidRPr="00BD33DA" w:rsidR="00BD33DA" w:rsidP="00BD33DA" w:rsidRDefault="00BD33DA" w14:paraId="05F7AD3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</w:p>
    <w:p w:rsidRPr="00BD33DA" w:rsidR="00BD33DA" w:rsidP="00BD33DA" w:rsidRDefault="00BD33DA" w14:paraId="09BD6C8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3F7F5F"/>
          <w:sz w:val="18"/>
          <w:szCs w:val="18"/>
        </w:rPr>
        <w:t>//Vérifier que l'identifiant n'est pas nul</w:t>
      </w:r>
    </w:p>
    <w:p w:rsidRPr="00BD33DA" w:rsidR="00BD33DA" w:rsidP="00BD33DA" w:rsidRDefault="00BD33DA" w14:paraId="42F9447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D33DA">
        <w:rPr>
          <w:rFonts w:ascii="Consolas" w:hAnsi="Consolas"/>
          <w:color w:val="000000"/>
          <w:sz w:val="18"/>
          <w:szCs w:val="18"/>
        </w:rPr>
        <w:t>(</w:t>
      </w:r>
      <w:r w:rsidRPr="00BD33DA">
        <w:rPr>
          <w:rFonts w:ascii="Consolas" w:hAnsi="Consolas"/>
          <w:color w:val="6A3E3E"/>
          <w:sz w:val="18"/>
          <w:szCs w:val="18"/>
        </w:rPr>
        <w:t>avisDB</w:t>
      </w:r>
      <w:r w:rsidRPr="00BD33DA">
        <w:rPr>
          <w:rFonts w:ascii="Consolas" w:hAnsi="Consolas"/>
          <w:color w:val="000000"/>
          <w:sz w:val="18"/>
          <w:szCs w:val="18"/>
        </w:rPr>
        <w:t>.getId()).isNotNull();</w:t>
      </w:r>
    </w:p>
    <w:p w:rsidRPr="00BD33DA" w:rsidR="00BD33DA" w:rsidP="00BD33DA" w:rsidRDefault="00BD33DA" w14:paraId="6FC3953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D33DA">
        <w:rPr>
          <w:rFonts w:ascii="Consolas" w:hAnsi="Consolas"/>
          <w:color w:val="000000"/>
          <w:sz w:val="18"/>
          <w:szCs w:val="18"/>
        </w:rPr>
        <w:t>(</w:t>
      </w:r>
      <w:r w:rsidRPr="00BD33DA">
        <w:rPr>
          <w:rFonts w:ascii="Consolas" w:hAnsi="Consolas"/>
          <w:color w:val="6A3E3E"/>
          <w:sz w:val="18"/>
          <w:szCs w:val="18"/>
        </w:rPr>
        <w:t>avisDB</w:t>
      </w:r>
      <w:r w:rsidRPr="00BD33DA">
        <w:rPr>
          <w:rFonts w:ascii="Consolas" w:hAnsi="Consolas"/>
          <w:color w:val="000000"/>
          <w:sz w:val="18"/>
          <w:szCs w:val="18"/>
        </w:rPr>
        <w:t>.getId()).isNotBlank();</w:t>
      </w:r>
    </w:p>
    <w:p w:rsidRPr="00BD33DA" w:rsidR="00BD33DA" w:rsidP="00BD33DA" w:rsidRDefault="00BD33DA" w14:paraId="0B065E6F" w14:textId="02E13D2D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3F7F5F"/>
          <w:sz w:val="18"/>
          <w:szCs w:val="18"/>
        </w:rPr>
        <w:t>//Vérifier que tous les attributs sont remplis et non nuls</w:t>
      </w:r>
    </w:p>
    <w:p w:rsidRPr="00BD33DA" w:rsidR="00BD33DA" w:rsidP="00BD33DA" w:rsidRDefault="00BD33DA" w14:paraId="0E617DD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D33DA">
        <w:rPr>
          <w:rFonts w:ascii="Consolas" w:hAnsi="Consolas"/>
          <w:color w:val="000000"/>
          <w:sz w:val="18"/>
          <w:szCs w:val="18"/>
        </w:rPr>
        <w:t>(</w:t>
      </w:r>
      <w:r w:rsidRPr="00BD33DA">
        <w:rPr>
          <w:rFonts w:ascii="Consolas" w:hAnsi="Consolas"/>
          <w:color w:val="6A3E3E"/>
          <w:sz w:val="18"/>
          <w:szCs w:val="18"/>
        </w:rPr>
        <w:t>avisDB</w:t>
      </w:r>
      <w:r w:rsidRPr="00BD33DA">
        <w:rPr>
          <w:rFonts w:ascii="Consolas" w:hAnsi="Consolas"/>
          <w:color w:val="000000"/>
          <w:sz w:val="18"/>
          <w:szCs w:val="18"/>
        </w:rPr>
        <w:t>.getNote()).isNotNull();</w:t>
      </w:r>
    </w:p>
    <w:p w:rsidRPr="00BD33DA" w:rsidR="00BD33DA" w:rsidP="00BD33DA" w:rsidRDefault="00BD33DA" w14:paraId="4D24D5A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D33DA">
        <w:rPr>
          <w:rFonts w:ascii="Consolas" w:hAnsi="Consolas"/>
          <w:color w:val="000000"/>
          <w:sz w:val="18"/>
          <w:szCs w:val="18"/>
        </w:rPr>
        <w:t>(</w:t>
      </w:r>
      <w:r w:rsidRPr="00BD33DA">
        <w:rPr>
          <w:rFonts w:ascii="Consolas" w:hAnsi="Consolas"/>
          <w:color w:val="6A3E3E"/>
          <w:sz w:val="18"/>
          <w:szCs w:val="18"/>
        </w:rPr>
        <w:t>avisDB</w:t>
      </w:r>
      <w:r w:rsidRPr="00BD33DA">
        <w:rPr>
          <w:rFonts w:ascii="Consolas" w:hAnsi="Consolas"/>
          <w:color w:val="000000"/>
          <w:sz w:val="18"/>
          <w:szCs w:val="18"/>
        </w:rPr>
        <w:t>.getNote()).isEqualTo(4);</w:t>
      </w:r>
    </w:p>
    <w:p w:rsidRPr="00BD33DA" w:rsidR="00BD33DA" w:rsidP="00BD33DA" w:rsidRDefault="00BD33DA" w14:paraId="192544E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D33DA">
        <w:rPr>
          <w:rFonts w:ascii="Consolas" w:hAnsi="Consolas"/>
          <w:color w:val="000000"/>
          <w:sz w:val="18"/>
          <w:szCs w:val="18"/>
        </w:rPr>
        <w:t>(</w:t>
      </w:r>
      <w:r w:rsidRPr="00BD33DA">
        <w:rPr>
          <w:rFonts w:ascii="Consolas" w:hAnsi="Consolas"/>
          <w:color w:val="6A3E3E"/>
          <w:sz w:val="18"/>
          <w:szCs w:val="18"/>
        </w:rPr>
        <w:t>avisDB</w:t>
      </w:r>
      <w:r w:rsidRPr="00BD33DA">
        <w:rPr>
          <w:rFonts w:ascii="Consolas" w:hAnsi="Consolas"/>
          <w:color w:val="000000"/>
          <w:sz w:val="18"/>
          <w:szCs w:val="18"/>
        </w:rPr>
        <w:t>.getCommentaire()).isNotNull();</w:t>
      </w:r>
    </w:p>
    <w:p w:rsidRPr="00BD33DA" w:rsidR="00BD33DA" w:rsidP="00BD33DA" w:rsidRDefault="00BD33DA" w14:paraId="45D0441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D33DA">
        <w:rPr>
          <w:rFonts w:ascii="Consolas" w:hAnsi="Consolas"/>
          <w:color w:val="000000"/>
          <w:sz w:val="18"/>
          <w:szCs w:val="18"/>
        </w:rPr>
        <w:t>(</w:t>
      </w:r>
      <w:r w:rsidRPr="00BD33DA">
        <w:rPr>
          <w:rFonts w:ascii="Consolas" w:hAnsi="Consolas"/>
          <w:color w:val="6A3E3E"/>
          <w:sz w:val="18"/>
          <w:szCs w:val="18"/>
        </w:rPr>
        <w:t>avisDB</w:t>
      </w:r>
      <w:r w:rsidRPr="00BD33DA">
        <w:rPr>
          <w:rFonts w:ascii="Consolas" w:hAnsi="Consolas"/>
          <w:color w:val="000000"/>
          <w:sz w:val="18"/>
          <w:szCs w:val="18"/>
        </w:rPr>
        <w:t>.getCommentaire()).isNotBlank();</w:t>
      </w:r>
    </w:p>
    <w:p w:rsidRPr="00BD33DA" w:rsidR="00BD33DA" w:rsidP="00BD33DA" w:rsidRDefault="00BD33DA" w14:paraId="61D0930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D33DA">
        <w:rPr>
          <w:rFonts w:ascii="Consolas" w:hAnsi="Consolas"/>
          <w:color w:val="000000"/>
          <w:sz w:val="18"/>
          <w:szCs w:val="18"/>
        </w:rPr>
        <w:t>(</w:t>
      </w:r>
      <w:r w:rsidRPr="00BD33DA">
        <w:rPr>
          <w:rFonts w:ascii="Consolas" w:hAnsi="Consolas"/>
          <w:color w:val="6A3E3E"/>
          <w:sz w:val="18"/>
          <w:szCs w:val="18"/>
        </w:rPr>
        <w:t>avisDB</w:t>
      </w:r>
      <w:r w:rsidRPr="00BD33DA">
        <w:rPr>
          <w:rFonts w:ascii="Consolas" w:hAnsi="Consolas"/>
          <w:color w:val="000000"/>
          <w:sz w:val="18"/>
          <w:szCs w:val="18"/>
        </w:rPr>
        <w:t>.getDate()).isNotNull();</w:t>
      </w:r>
    </w:p>
    <w:p w:rsidRPr="00BD33DA" w:rsidR="00BD33DA" w:rsidP="00BD33DA" w:rsidRDefault="00BD33DA" w14:paraId="19A52C4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</w:p>
    <w:p w:rsidRPr="00BD33DA" w:rsidR="00BD33DA" w:rsidP="00BD33DA" w:rsidRDefault="00BD33DA" w14:paraId="709FF36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BD33DA">
        <w:rPr>
          <w:rFonts w:ascii="Consolas" w:hAnsi="Consolas"/>
          <w:color w:val="000000"/>
          <w:sz w:val="18"/>
          <w:szCs w:val="18"/>
        </w:rPr>
        <w:t>.info(</w:t>
      </w:r>
      <w:r w:rsidRPr="00BD33DA">
        <w:rPr>
          <w:rFonts w:ascii="Consolas" w:hAnsi="Consolas"/>
          <w:color w:val="6A3E3E"/>
          <w:sz w:val="18"/>
          <w:szCs w:val="18"/>
        </w:rPr>
        <w:t>avisDB</w:t>
      </w:r>
      <w:r w:rsidRPr="00BD33DA">
        <w:rPr>
          <w:rFonts w:ascii="Consolas" w:hAnsi="Consolas"/>
          <w:color w:val="000000"/>
          <w:sz w:val="18"/>
          <w:szCs w:val="18"/>
        </w:rPr>
        <w:t>.toString());</w:t>
      </w:r>
    </w:p>
    <w:p w:rsidRPr="00BD33DA" w:rsidR="00BD33DA" w:rsidP="00BD33DA" w:rsidRDefault="00BD33DA" w14:paraId="434AD52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>}</w:t>
      </w:r>
    </w:p>
    <w:p w:rsidRPr="00BD33DA" w:rsidR="00BD33DA" w:rsidP="00BD33DA" w:rsidRDefault="00BD33DA" w14:paraId="28DFD4F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D33DA" w:rsidR="00BD33DA" w:rsidP="00BD33DA" w:rsidRDefault="00BD33DA" w14:paraId="2DF9F07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646464"/>
          <w:sz w:val="18"/>
          <w:szCs w:val="18"/>
        </w:rPr>
        <w:t>@Test</w:t>
      </w:r>
    </w:p>
    <w:p w:rsidRPr="00BD33DA" w:rsidR="00BD33DA" w:rsidP="00BD33DA" w:rsidRDefault="00BD33DA" w14:paraId="688B75F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BD33DA">
        <w:rPr>
          <w:rFonts w:ascii="Consolas" w:hAnsi="Consolas"/>
          <w:color w:val="000000"/>
          <w:sz w:val="18"/>
          <w:szCs w:val="18"/>
        </w:rPr>
        <w:t xml:space="preserve"> test02_findAll_avis() {</w:t>
      </w:r>
    </w:p>
    <w:p w:rsidRPr="00BD33DA" w:rsidR="00BD33DA" w:rsidP="00BD33DA" w:rsidRDefault="00BD33DA" w14:paraId="4939C2C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 xml:space="preserve">List&lt;Avis&gt; </w:t>
      </w:r>
      <w:r w:rsidRPr="00BD33DA">
        <w:rPr>
          <w:rFonts w:ascii="Consolas" w:hAnsi="Consolas"/>
          <w:color w:val="6A3E3E"/>
          <w:sz w:val="18"/>
          <w:szCs w:val="18"/>
        </w:rPr>
        <w:t>listeAvis</w:t>
      </w:r>
      <w:r w:rsidRPr="00BD33DA">
        <w:rPr>
          <w:rFonts w:ascii="Consolas" w:hAnsi="Consolas"/>
          <w:color w:val="000000"/>
          <w:sz w:val="18"/>
          <w:szCs w:val="18"/>
        </w:rPr>
        <w:t xml:space="preserve"> = </w:t>
      </w:r>
      <w:r w:rsidRPr="00BD33DA">
        <w:rPr>
          <w:rFonts w:ascii="Consolas" w:hAnsi="Consolas"/>
          <w:color w:val="0000C0"/>
          <w:sz w:val="18"/>
          <w:szCs w:val="18"/>
        </w:rPr>
        <w:t>avisRepository</w:t>
      </w:r>
      <w:r w:rsidRPr="00BD33DA">
        <w:rPr>
          <w:rFonts w:ascii="Consolas" w:hAnsi="Consolas"/>
          <w:color w:val="000000"/>
          <w:sz w:val="18"/>
          <w:szCs w:val="18"/>
        </w:rPr>
        <w:t>.findAll();</w:t>
      </w:r>
    </w:p>
    <w:p w:rsidRPr="00BD33DA" w:rsidR="00BD33DA" w:rsidP="00BD33DA" w:rsidRDefault="00BD33DA" w14:paraId="47F10BC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D33DA">
        <w:rPr>
          <w:rFonts w:ascii="Consolas" w:hAnsi="Consolas"/>
          <w:color w:val="000000"/>
          <w:sz w:val="18"/>
          <w:szCs w:val="18"/>
        </w:rPr>
        <w:t>(</w:t>
      </w:r>
      <w:r w:rsidRPr="00BD33DA">
        <w:rPr>
          <w:rFonts w:ascii="Consolas" w:hAnsi="Consolas"/>
          <w:color w:val="6A3E3E"/>
          <w:sz w:val="18"/>
          <w:szCs w:val="18"/>
        </w:rPr>
        <w:t>listeAvis</w:t>
      </w:r>
      <w:r w:rsidRPr="00BD33DA">
        <w:rPr>
          <w:rFonts w:ascii="Consolas" w:hAnsi="Consolas"/>
          <w:color w:val="000000"/>
          <w:sz w:val="18"/>
          <w:szCs w:val="18"/>
        </w:rPr>
        <w:t>).isNotNull();</w:t>
      </w:r>
    </w:p>
    <w:p w:rsidRPr="00BD33DA" w:rsidR="00BD33DA" w:rsidP="00BD33DA" w:rsidRDefault="00BD33DA" w14:paraId="055E9F5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D33DA">
        <w:rPr>
          <w:rFonts w:ascii="Consolas" w:hAnsi="Consolas"/>
          <w:color w:val="000000"/>
          <w:sz w:val="18"/>
          <w:szCs w:val="18"/>
        </w:rPr>
        <w:t>(</w:t>
      </w:r>
      <w:r w:rsidRPr="00BD33DA">
        <w:rPr>
          <w:rFonts w:ascii="Consolas" w:hAnsi="Consolas"/>
          <w:color w:val="6A3E3E"/>
          <w:sz w:val="18"/>
          <w:szCs w:val="18"/>
        </w:rPr>
        <w:t>listeAvis</w:t>
      </w:r>
      <w:r w:rsidRPr="00BD33DA">
        <w:rPr>
          <w:rFonts w:ascii="Consolas" w:hAnsi="Consolas"/>
          <w:color w:val="000000"/>
          <w:sz w:val="18"/>
          <w:szCs w:val="18"/>
        </w:rPr>
        <w:t>).isNotEmpty();</w:t>
      </w:r>
    </w:p>
    <w:p w:rsidRPr="00BD33DA" w:rsidR="00BD33DA" w:rsidP="00BD33DA" w:rsidRDefault="00BD33DA" w14:paraId="1A13038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BD33DA">
        <w:rPr>
          <w:rFonts w:ascii="Consolas" w:hAnsi="Consolas"/>
          <w:color w:val="000000"/>
          <w:sz w:val="18"/>
          <w:szCs w:val="18"/>
        </w:rPr>
        <w:t>.info(</w:t>
      </w:r>
      <w:r w:rsidRPr="00BD33DA">
        <w:rPr>
          <w:rFonts w:ascii="Consolas" w:hAnsi="Consolas"/>
          <w:color w:val="6A3E3E"/>
          <w:sz w:val="18"/>
          <w:szCs w:val="18"/>
        </w:rPr>
        <w:t>listeAvis</w:t>
      </w:r>
      <w:r w:rsidRPr="00BD33DA">
        <w:rPr>
          <w:rFonts w:ascii="Consolas" w:hAnsi="Consolas"/>
          <w:color w:val="000000"/>
          <w:sz w:val="18"/>
          <w:szCs w:val="18"/>
        </w:rPr>
        <w:t>.toString());</w:t>
      </w:r>
    </w:p>
    <w:p w:rsidRPr="00BD33DA" w:rsidR="00BD33DA" w:rsidP="00BD33DA" w:rsidRDefault="00BD33DA" w14:paraId="667C0E3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ab/>
      </w:r>
      <w:r w:rsidRPr="00BD33DA">
        <w:rPr>
          <w:rFonts w:ascii="Consolas" w:hAnsi="Consolas"/>
          <w:color w:val="000000"/>
          <w:sz w:val="18"/>
          <w:szCs w:val="18"/>
        </w:rPr>
        <w:t>}</w:t>
      </w:r>
    </w:p>
    <w:p w:rsidRPr="00BD33DA" w:rsidR="00BD33DA" w:rsidP="00BD33DA" w:rsidRDefault="00BD33DA" w14:paraId="403B281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D33DA">
        <w:rPr>
          <w:rFonts w:ascii="Consolas" w:hAnsi="Consolas"/>
          <w:color w:val="000000"/>
          <w:sz w:val="18"/>
          <w:szCs w:val="18"/>
        </w:rPr>
        <w:t>}</w:t>
      </w:r>
    </w:p>
    <w:p w:rsidRPr="00CF7EF1" w:rsidR="00BD33DA" w:rsidP="00645B59" w:rsidRDefault="00645B59" w14:paraId="287C2BAD" w14:textId="2A207C31">
      <w:pPr>
        <w:pStyle w:val="TPnormalpuce1"/>
      </w:pPr>
      <w:r>
        <w:t>Les 2 tests sont verts à l’exécution</w:t>
      </w:r>
    </w:p>
    <w:p w:rsidRPr="00CF7EF1" w:rsidR="003237AE" w:rsidP="003237AE" w:rsidRDefault="003237AE" w14:paraId="2D9240B0" w14:textId="7399C56D">
      <w:pPr>
        <w:pStyle w:val="TPnormalpuce1"/>
      </w:pPr>
      <w:r w:rsidRPr="00CF7EF1">
        <w:t xml:space="preserve">Voici le type de trace </w:t>
      </w:r>
      <w:r w:rsidR="0050661B">
        <w:t>obtenu</w:t>
      </w:r>
      <w:r w:rsidRPr="00CF7EF1">
        <w:t> :</w:t>
      </w:r>
    </w:p>
    <w:p w:rsidRPr="00CF7EF1" w:rsidR="003237AE" w:rsidP="003237AE" w:rsidRDefault="003237AE" w14:paraId="4C1CD72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>Inserting Document containing fields: [note, commentary, date, _class] in collection: reviews</w:t>
      </w:r>
    </w:p>
    <w:p w:rsidRPr="00CF7EF1" w:rsidR="003237AE" w:rsidP="003237AE" w:rsidRDefault="003237AE" w14:paraId="0976DF9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  <w:lang w:val="fr-FR"/>
        </w:rPr>
      </w:pPr>
    </w:p>
    <w:p w:rsidRPr="00CF7EF1" w:rsidR="003237AE" w:rsidP="003237AE" w:rsidRDefault="003237AE" w14:paraId="306C775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>Avis(id=64be3a1672bd0840feb1b6c9, note=4, commentaire=Vin délicieux, date=2023-07-24T10:45:10.618940800)</w:t>
      </w:r>
    </w:p>
    <w:p w:rsidRPr="00CF7EF1" w:rsidR="003237AE" w:rsidP="003237AE" w:rsidRDefault="003237AE" w14:paraId="4C2A9254" w14:textId="77777777">
      <w:pPr>
        <w:rPr>
          <w:lang w:val="fr-FR"/>
        </w:rPr>
      </w:pPr>
    </w:p>
    <w:p w:rsidRPr="00CF7EF1" w:rsidR="003237AE" w:rsidP="003237AE" w:rsidRDefault="003237AE" w14:paraId="183C7EE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>find using query: {} fields: Document{{}} for class: class fr.eni.gestionavis.bo.Avis in collection: reviews</w:t>
      </w:r>
    </w:p>
    <w:p w:rsidRPr="00CF7EF1" w:rsidR="003237AE" w:rsidP="003237AE" w:rsidRDefault="003237AE" w14:paraId="63DE1ED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  <w:lang w:val="fr-FR"/>
        </w:rPr>
      </w:pPr>
    </w:p>
    <w:p w:rsidR="007B2626" w:rsidP="0018614E" w:rsidRDefault="003237AE" w14:paraId="4465A6BB" w14:textId="25AD858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F7EF1">
        <w:rPr>
          <w:rFonts w:ascii="Consolas" w:hAnsi="Consolas"/>
          <w:color w:val="000000"/>
          <w:sz w:val="18"/>
          <w:szCs w:val="18"/>
        </w:rPr>
        <w:t>[Avis(id=64be3a1672bd0840feb1b6c9, note=4, commentaire=Vin délicieux, date=2023-07-24T10:45:10.618)]</w:t>
      </w:r>
    </w:p>
    <w:p w:rsidRPr="0018614E" w:rsidR="0018614E" w:rsidP="0018614E" w:rsidRDefault="0018614E" w14:paraId="648F35C5" w14:textId="77777777"/>
    <w:sectPr w:rsidRPr="0018614E" w:rsidR="0018614E" w:rsidSect="006B3B13">
      <w:headerReference w:type="default" r:id="rId14"/>
      <w:footerReference w:type="default" r:id="rId15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1762" w:rsidP="006C7E58" w:rsidRDefault="00A21762" w14:paraId="206A3D67" w14:textId="77777777">
      <w:r>
        <w:separator/>
      </w:r>
    </w:p>
  </w:endnote>
  <w:endnote w:type="continuationSeparator" w:id="0">
    <w:p w:rsidR="00A21762" w:rsidP="006C7E58" w:rsidRDefault="00A21762" w14:paraId="0C1386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1762" w:rsidP="006C7E58" w:rsidRDefault="00A21762" w14:paraId="401982B4" w14:textId="77777777">
      <w:r>
        <w:separator/>
      </w:r>
    </w:p>
  </w:footnote>
  <w:footnote w:type="continuationSeparator" w:id="0">
    <w:p w:rsidR="00A21762" w:rsidP="006C7E58" w:rsidRDefault="00A21762" w14:paraId="06A45BD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417F6"/>
    <w:rsid w:val="000504C9"/>
    <w:rsid w:val="000753A7"/>
    <w:rsid w:val="000768DC"/>
    <w:rsid w:val="00086D86"/>
    <w:rsid w:val="00097F0B"/>
    <w:rsid w:val="000A1582"/>
    <w:rsid w:val="000A2BC0"/>
    <w:rsid w:val="000A731A"/>
    <w:rsid w:val="000B709B"/>
    <w:rsid w:val="000D0A8C"/>
    <w:rsid w:val="000D53BE"/>
    <w:rsid w:val="000E5CCE"/>
    <w:rsid w:val="000F0864"/>
    <w:rsid w:val="000F3E0F"/>
    <w:rsid w:val="000F4AB3"/>
    <w:rsid w:val="000F50AF"/>
    <w:rsid w:val="0010539A"/>
    <w:rsid w:val="001142C3"/>
    <w:rsid w:val="00116AA7"/>
    <w:rsid w:val="0012509D"/>
    <w:rsid w:val="00125DCA"/>
    <w:rsid w:val="00136790"/>
    <w:rsid w:val="001378BD"/>
    <w:rsid w:val="00145C0F"/>
    <w:rsid w:val="00151AA0"/>
    <w:rsid w:val="00161959"/>
    <w:rsid w:val="00162C0C"/>
    <w:rsid w:val="00177E97"/>
    <w:rsid w:val="00180858"/>
    <w:rsid w:val="0018614E"/>
    <w:rsid w:val="00195C87"/>
    <w:rsid w:val="001A0D7C"/>
    <w:rsid w:val="001A2373"/>
    <w:rsid w:val="001B4DA8"/>
    <w:rsid w:val="001C739D"/>
    <w:rsid w:val="001D3BFC"/>
    <w:rsid w:val="001D428F"/>
    <w:rsid w:val="001F18FA"/>
    <w:rsid w:val="00200879"/>
    <w:rsid w:val="002020E8"/>
    <w:rsid w:val="00206A6A"/>
    <w:rsid w:val="00210D4E"/>
    <w:rsid w:val="00225D2C"/>
    <w:rsid w:val="002263D9"/>
    <w:rsid w:val="00241941"/>
    <w:rsid w:val="00241BEE"/>
    <w:rsid w:val="00261F4C"/>
    <w:rsid w:val="002646B8"/>
    <w:rsid w:val="00277014"/>
    <w:rsid w:val="00277CDD"/>
    <w:rsid w:val="00280C87"/>
    <w:rsid w:val="002835C6"/>
    <w:rsid w:val="00287D81"/>
    <w:rsid w:val="002A0D40"/>
    <w:rsid w:val="002A2662"/>
    <w:rsid w:val="002A28BA"/>
    <w:rsid w:val="002B04EA"/>
    <w:rsid w:val="002B19F5"/>
    <w:rsid w:val="002C4936"/>
    <w:rsid w:val="002C5032"/>
    <w:rsid w:val="002D2B64"/>
    <w:rsid w:val="002F78BE"/>
    <w:rsid w:val="00301257"/>
    <w:rsid w:val="00311793"/>
    <w:rsid w:val="00316FA0"/>
    <w:rsid w:val="003237AE"/>
    <w:rsid w:val="003548A0"/>
    <w:rsid w:val="00357A5A"/>
    <w:rsid w:val="003709F1"/>
    <w:rsid w:val="00382C06"/>
    <w:rsid w:val="00384614"/>
    <w:rsid w:val="00387206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401B0B"/>
    <w:rsid w:val="004218BE"/>
    <w:rsid w:val="00431046"/>
    <w:rsid w:val="00432D66"/>
    <w:rsid w:val="00437E90"/>
    <w:rsid w:val="00450C5E"/>
    <w:rsid w:val="00450C7A"/>
    <w:rsid w:val="0048302D"/>
    <w:rsid w:val="00486516"/>
    <w:rsid w:val="00492FCA"/>
    <w:rsid w:val="00494DCF"/>
    <w:rsid w:val="004C2502"/>
    <w:rsid w:val="004F2C2E"/>
    <w:rsid w:val="004F3EEE"/>
    <w:rsid w:val="005056C3"/>
    <w:rsid w:val="0050661B"/>
    <w:rsid w:val="00527CB0"/>
    <w:rsid w:val="0054232C"/>
    <w:rsid w:val="00544157"/>
    <w:rsid w:val="00554F89"/>
    <w:rsid w:val="00556E19"/>
    <w:rsid w:val="00557B62"/>
    <w:rsid w:val="0057306B"/>
    <w:rsid w:val="005A36E5"/>
    <w:rsid w:val="005C1B9C"/>
    <w:rsid w:val="005C1BB9"/>
    <w:rsid w:val="005C68D3"/>
    <w:rsid w:val="005D1943"/>
    <w:rsid w:val="005D7636"/>
    <w:rsid w:val="005E210C"/>
    <w:rsid w:val="005E3B89"/>
    <w:rsid w:val="005F0AF4"/>
    <w:rsid w:val="005F2EFB"/>
    <w:rsid w:val="00603E48"/>
    <w:rsid w:val="0063306A"/>
    <w:rsid w:val="006367DA"/>
    <w:rsid w:val="006413CB"/>
    <w:rsid w:val="00645B59"/>
    <w:rsid w:val="00667EE6"/>
    <w:rsid w:val="006723CE"/>
    <w:rsid w:val="006802E6"/>
    <w:rsid w:val="006939F9"/>
    <w:rsid w:val="006A2855"/>
    <w:rsid w:val="006B3B13"/>
    <w:rsid w:val="006B5014"/>
    <w:rsid w:val="006C573C"/>
    <w:rsid w:val="006C7E58"/>
    <w:rsid w:val="006D307D"/>
    <w:rsid w:val="006D684B"/>
    <w:rsid w:val="006E3CCD"/>
    <w:rsid w:val="007007CE"/>
    <w:rsid w:val="00713863"/>
    <w:rsid w:val="00720940"/>
    <w:rsid w:val="007327B9"/>
    <w:rsid w:val="00743993"/>
    <w:rsid w:val="00764007"/>
    <w:rsid w:val="00770031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65FD"/>
    <w:rsid w:val="00812C36"/>
    <w:rsid w:val="008130F1"/>
    <w:rsid w:val="00813A06"/>
    <w:rsid w:val="00816A97"/>
    <w:rsid w:val="0083499D"/>
    <w:rsid w:val="0084113E"/>
    <w:rsid w:val="00845605"/>
    <w:rsid w:val="00863103"/>
    <w:rsid w:val="008672FD"/>
    <w:rsid w:val="00867E02"/>
    <w:rsid w:val="008745CB"/>
    <w:rsid w:val="00894B62"/>
    <w:rsid w:val="008B220B"/>
    <w:rsid w:val="008B27F5"/>
    <w:rsid w:val="008C4915"/>
    <w:rsid w:val="008D35C2"/>
    <w:rsid w:val="008E5DAD"/>
    <w:rsid w:val="008E6D1D"/>
    <w:rsid w:val="00911644"/>
    <w:rsid w:val="00922F94"/>
    <w:rsid w:val="00924840"/>
    <w:rsid w:val="00924F5F"/>
    <w:rsid w:val="00932B60"/>
    <w:rsid w:val="00937048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502"/>
    <w:rsid w:val="00985242"/>
    <w:rsid w:val="00985594"/>
    <w:rsid w:val="009862DE"/>
    <w:rsid w:val="00990B02"/>
    <w:rsid w:val="009B4E11"/>
    <w:rsid w:val="009C09D3"/>
    <w:rsid w:val="009C2AC3"/>
    <w:rsid w:val="009D1251"/>
    <w:rsid w:val="009D4BEF"/>
    <w:rsid w:val="009D6DBD"/>
    <w:rsid w:val="009E1709"/>
    <w:rsid w:val="009E22E0"/>
    <w:rsid w:val="00A0053F"/>
    <w:rsid w:val="00A055CF"/>
    <w:rsid w:val="00A1488A"/>
    <w:rsid w:val="00A21762"/>
    <w:rsid w:val="00A361C9"/>
    <w:rsid w:val="00A51E50"/>
    <w:rsid w:val="00A62B26"/>
    <w:rsid w:val="00A62F6A"/>
    <w:rsid w:val="00A8528B"/>
    <w:rsid w:val="00A93073"/>
    <w:rsid w:val="00A935C2"/>
    <w:rsid w:val="00A94283"/>
    <w:rsid w:val="00AA751A"/>
    <w:rsid w:val="00AB7EF4"/>
    <w:rsid w:val="00AD1159"/>
    <w:rsid w:val="00AE20E9"/>
    <w:rsid w:val="00B027AA"/>
    <w:rsid w:val="00B04A1E"/>
    <w:rsid w:val="00B1718A"/>
    <w:rsid w:val="00B41CD5"/>
    <w:rsid w:val="00B4243A"/>
    <w:rsid w:val="00B43E3B"/>
    <w:rsid w:val="00B456C7"/>
    <w:rsid w:val="00B47F45"/>
    <w:rsid w:val="00B67A05"/>
    <w:rsid w:val="00B71A2E"/>
    <w:rsid w:val="00B73331"/>
    <w:rsid w:val="00B757B4"/>
    <w:rsid w:val="00B75A86"/>
    <w:rsid w:val="00B7614C"/>
    <w:rsid w:val="00BA1794"/>
    <w:rsid w:val="00BA4E30"/>
    <w:rsid w:val="00BB5E5B"/>
    <w:rsid w:val="00BC4F2E"/>
    <w:rsid w:val="00BC6F81"/>
    <w:rsid w:val="00BD33DA"/>
    <w:rsid w:val="00BF077F"/>
    <w:rsid w:val="00C108F4"/>
    <w:rsid w:val="00C16564"/>
    <w:rsid w:val="00C33697"/>
    <w:rsid w:val="00C41B0B"/>
    <w:rsid w:val="00C62D79"/>
    <w:rsid w:val="00C720D1"/>
    <w:rsid w:val="00C87756"/>
    <w:rsid w:val="00CA1A36"/>
    <w:rsid w:val="00CA5C15"/>
    <w:rsid w:val="00CB2B30"/>
    <w:rsid w:val="00CB6767"/>
    <w:rsid w:val="00CC4730"/>
    <w:rsid w:val="00CD262F"/>
    <w:rsid w:val="00CD53EC"/>
    <w:rsid w:val="00CD6D6E"/>
    <w:rsid w:val="00CE2F19"/>
    <w:rsid w:val="00CE7F57"/>
    <w:rsid w:val="00CF7EF1"/>
    <w:rsid w:val="00D0276B"/>
    <w:rsid w:val="00D05F58"/>
    <w:rsid w:val="00D07F2F"/>
    <w:rsid w:val="00D14314"/>
    <w:rsid w:val="00D2004D"/>
    <w:rsid w:val="00D31AF1"/>
    <w:rsid w:val="00D3572E"/>
    <w:rsid w:val="00D82949"/>
    <w:rsid w:val="00D85BA4"/>
    <w:rsid w:val="00D909BB"/>
    <w:rsid w:val="00D96678"/>
    <w:rsid w:val="00DB3C95"/>
    <w:rsid w:val="00DB4B72"/>
    <w:rsid w:val="00DC626F"/>
    <w:rsid w:val="00DD0BF9"/>
    <w:rsid w:val="00DD2C7E"/>
    <w:rsid w:val="00DD47B3"/>
    <w:rsid w:val="00DD752A"/>
    <w:rsid w:val="00DE21AC"/>
    <w:rsid w:val="00DE3B1D"/>
    <w:rsid w:val="00DF1DA3"/>
    <w:rsid w:val="00E01FDD"/>
    <w:rsid w:val="00E072FC"/>
    <w:rsid w:val="00E16AA6"/>
    <w:rsid w:val="00E246FE"/>
    <w:rsid w:val="00E34680"/>
    <w:rsid w:val="00E36F60"/>
    <w:rsid w:val="00E4477C"/>
    <w:rsid w:val="00E6004C"/>
    <w:rsid w:val="00E615EA"/>
    <w:rsid w:val="00E638DF"/>
    <w:rsid w:val="00E7188C"/>
    <w:rsid w:val="00EA0653"/>
    <w:rsid w:val="00EA5D3D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F01E1F"/>
    <w:rsid w:val="00F028ED"/>
    <w:rsid w:val="00F0457F"/>
    <w:rsid w:val="00F0585B"/>
    <w:rsid w:val="00F06C97"/>
    <w:rsid w:val="00F120A8"/>
    <w:rsid w:val="00F248C7"/>
    <w:rsid w:val="00F25EAB"/>
    <w:rsid w:val="00F26605"/>
    <w:rsid w:val="00F36C1E"/>
    <w:rsid w:val="00F41ECC"/>
    <w:rsid w:val="00F52918"/>
    <w:rsid w:val="00F5357C"/>
    <w:rsid w:val="00F74DCB"/>
    <w:rsid w:val="00F7597C"/>
    <w:rsid w:val="00F866C1"/>
    <w:rsid w:val="00FB202A"/>
    <w:rsid w:val="00FB27DA"/>
    <w:rsid w:val="00FC5C84"/>
    <w:rsid w:val="00FD4475"/>
    <w:rsid w:val="00FD5D6A"/>
    <w:rsid w:val="00FD6044"/>
    <w:rsid w:val="00FE02FA"/>
    <w:rsid w:val="00FE5060"/>
    <w:rsid w:val="00FF18F4"/>
    <w:rsid w:val="00FF7FF5"/>
    <w:rsid w:val="21727256"/>
    <w:rsid w:val="594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F57E0CF3-7699-4C65-BE96-101882D915AA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113</cp:revision>
  <cp:lastPrinted>2016-10-05T13:21:00Z</cp:lastPrinted>
  <dcterms:created xsi:type="dcterms:W3CDTF">2018-06-14T11:51:00Z</dcterms:created>
  <dcterms:modified xsi:type="dcterms:W3CDTF">2023-08-30T11:30:35Z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