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F7EF1" w:rsidR="00924F5F" w:rsidP="00401B0B" w:rsidRDefault="00770031" w14:paraId="2CB4C832" w14:textId="057B8D3B">
      <w:pPr>
        <w:pStyle w:val="Titre"/>
        <w:rPr>
          <w:lang w:val="fr-FR"/>
        </w:rPr>
      </w:pPr>
      <w:r w:rsidRPr="0ADF212E" w:rsidR="00770031">
        <w:rPr>
          <w:lang w:val="fr-FR"/>
        </w:rPr>
        <w:t>Gestion des avis</w:t>
      </w:r>
      <w:r w:rsidRPr="0ADF212E" w:rsidR="00932B60">
        <w:rPr>
          <w:lang w:val="fr-FR"/>
        </w:rPr>
        <w:t xml:space="preserve"> (</w:t>
      </w:r>
      <w:r w:rsidRPr="0ADF212E" w:rsidR="490A17FE">
        <w:rPr>
          <w:lang w:val="fr-FR"/>
        </w:rPr>
        <w:t>p</w:t>
      </w:r>
      <w:r w:rsidRPr="0ADF212E" w:rsidR="00932B60">
        <w:rPr>
          <w:lang w:val="fr-FR"/>
        </w:rPr>
        <w:t>artie 0</w:t>
      </w:r>
      <w:r w:rsidRPr="0ADF212E" w:rsidR="00F440D7">
        <w:rPr>
          <w:lang w:val="fr-FR"/>
        </w:rPr>
        <w:t>2</w:t>
      </w:r>
      <w:r w:rsidRPr="0ADF212E" w:rsidR="00932B60">
        <w:rPr>
          <w:lang w:val="fr-FR"/>
        </w:rPr>
        <w:t>)</w:t>
      </w:r>
    </w:p>
    <w:p w:rsidRPr="00CF7EF1" w:rsidR="003D3178" w:rsidP="003D3178" w:rsidRDefault="003D3178" w14:paraId="61C8FD42" w14:textId="4CB78849">
      <w:pPr>
        <w:pStyle w:val="Titre1"/>
        <w:rPr>
          <w:rFonts w:ascii="Century Gothic" w:hAnsi="Century Gothic"/>
          <w:szCs w:val="16"/>
          <w:lang w:val="fr-FR"/>
        </w:rPr>
      </w:pPr>
      <w:r w:rsidRPr="00CF7EF1">
        <w:rPr>
          <w:lang w:val="fr-FR"/>
        </w:rPr>
        <w:t>TP0</w:t>
      </w:r>
      <w:r w:rsidR="00F440D7">
        <w:rPr>
          <w:lang w:val="fr-FR"/>
        </w:rPr>
        <w:t>2</w:t>
      </w:r>
      <w:r w:rsidRPr="00CF7EF1">
        <w:rPr>
          <w:lang w:val="fr-FR"/>
        </w:rPr>
        <w:t xml:space="preserve"> du module 0</w:t>
      </w:r>
      <w:r w:rsidRPr="00CF7EF1" w:rsidR="00770031">
        <w:rPr>
          <w:lang w:val="fr-FR"/>
        </w:rPr>
        <w:t>3</w:t>
      </w:r>
      <w:r w:rsidRPr="00CF7EF1">
        <w:rPr>
          <w:lang w:val="fr-FR"/>
        </w:rPr>
        <w:t xml:space="preserve"> – </w:t>
      </w:r>
      <w:r w:rsidRPr="00CF7EF1" w:rsidR="00162C0C">
        <w:rPr>
          <w:lang w:val="fr-FR"/>
        </w:rPr>
        <w:t>Spring Data</w:t>
      </w:r>
      <w:r w:rsidRPr="00CF7EF1" w:rsidR="00770031">
        <w:rPr>
          <w:lang w:val="fr-FR"/>
        </w:rPr>
        <w:t xml:space="preserve"> MongoDB</w:t>
      </w:r>
    </w:p>
    <w:p w:rsidRPr="00CF7EF1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CF7EF1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CF7EF1" w:rsidR="006D684B" w:rsidP="006D684B" w:rsidRDefault="006D684B" w14:paraId="110B602C" w14:textId="598A60D4">
            <w:pPr>
              <w:pStyle w:val="TPnormal"/>
            </w:pPr>
            <w:r w:rsidRPr="00CF7EF1">
              <w:t>Ce TP sera un TP fil rouge du cours</w:t>
            </w:r>
          </w:p>
          <w:p w:rsidRPr="004F3FD0" w:rsidR="009D6A1C" w:rsidP="009D6A1C" w:rsidRDefault="009D6A1C" w14:paraId="79E0C587" w14:textId="77777777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>
              <w:t xml:space="preserve">d’un </w:t>
            </w:r>
            <w:r w:rsidRPr="004F3FD0">
              <w:t>Document</w:t>
            </w:r>
            <w:r>
              <w:t xml:space="preserve"> avec une clef composite</w:t>
            </w:r>
          </w:p>
          <w:p w:rsidRPr="004F3FD0" w:rsidR="009D6A1C" w:rsidP="009D6A1C" w:rsidRDefault="009D6A1C" w14:paraId="3F06D10B" w14:textId="77777777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>
              <w:t>du Repo</w:t>
            </w:r>
            <w:r w:rsidRPr="004F3FD0">
              <w:t>s</w:t>
            </w:r>
            <w:r>
              <w:t>itory associé</w:t>
            </w:r>
          </w:p>
          <w:p w:rsidRPr="00CF7EF1" w:rsidR="00924F5F" w:rsidP="009D6A1C" w:rsidRDefault="009D6A1C" w14:paraId="0040BCB2" w14:textId="038E64BF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unitaires pour valider</w:t>
            </w:r>
          </w:p>
        </w:tc>
      </w:tr>
    </w:tbl>
    <w:p w:rsidRPr="00CF7EF1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CF7EF1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CF7EF1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CF7EF1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CF7EF1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F7EF1" w:rsidR="00924F5F" w:rsidP="00177E97" w:rsidRDefault="0084113E" w14:paraId="2D9F101D" w14:textId="608F6192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 w:rsidRPr="00CF7EF1" w:rsidR="001378BD">
              <w:rPr>
                <w:lang w:val="fr-FR"/>
              </w:rPr>
              <w:t xml:space="preserve"> minutes</w:t>
            </w:r>
          </w:p>
        </w:tc>
      </w:tr>
    </w:tbl>
    <w:p w:rsidRPr="00CF7EF1" w:rsidR="00924F5F" w:rsidP="00494DCF" w:rsidRDefault="0054232C" w14:paraId="4E70822D" w14:textId="1AD20AAC">
      <w:pPr>
        <w:pStyle w:val="TPTitre"/>
      </w:pPr>
      <w:r w:rsidRPr="00CF7EF1">
        <w:t>Contexte</w:t>
      </w:r>
    </w:p>
    <w:p w:rsidRPr="00CF7EF1" w:rsidR="008B220B" w:rsidP="00494DCF" w:rsidRDefault="00BA4E30" w14:paraId="3C85FDDF" w14:textId="31C53929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CF7EF1" w:rsidR="00161959" w:rsidP="00494DCF" w:rsidRDefault="001A2373" w14:paraId="1EE26131" w14:textId="77777777">
      <w:pPr>
        <w:pStyle w:val="TPnormal"/>
      </w:pPr>
      <w:r w:rsidRPr="00CF7EF1">
        <w:t>L’application de cave à vin sera une application d’API Web sécurisée à la fin des itérations</w:t>
      </w:r>
      <w:r w:rsidRPr="00CF7EF1" w:rsidR="00161959">
        <w:t>.</w:t>
      </w:r>
    </w:p>
    <w:p w:rsidRPr="00CF7EF1" w:rsidR="001A2373" w:rsidP="00494DCF" w:rsidRDefault="00161959" w14:paraId="79D2AB45" w14:textId="1EEF9F06">
      <w:pPr>
        <w:pStyle w:val="TPnormal"/>
      </w:pPr>
      <w:r w:rsidRPr="00CF7EF1">
        <w:t>L’application de gestion des avis sera aussi une application d’API Web</w:t>
      </w:r>
      <w:r w:rsidRPr="00CF7EF1" w:rsidR="00A62B26">
        <w:t> :</w:t>
      </w:r>
    </w:p>
    <w:p w:rsidRPr="00CF7EF1" w:rsidR="00A62B26" w:rsidP="00CE7F57" w:rsidRDefault="00A62B26" w14:paraId="61E3776C" w14:textId="54FAC220">
      <w:pPr>
        <w:pStyle w:val="TPnormalpuce1"/>
      </w:pPr>
      <w:r w:rsidRPr="00CF7EF1">
        <w:t xml:space="preserve">Elle </w:t>
      </w:r>
      <w:r w:rsidRPr="00CF7EF1" w:rsidR="00161959">
        <w:t>doit permettre de gérer les avis des clients sur le vin commandé.</w:t>
      </w:r>
    </w:p>
    <w:p w:rsidRPr="00CF7EF1" w:rsidR="00161959" w:rsidP="00161959" w:rsidRDefault="00161959" w14:paraId="27166A6C" w14:textId="48822C3A">
      <w:pPr>
        <w:pStyle w:val="TPnormalpuce1"/>
        <w:numPr>
          <w:ilvl w:val="1"/>
          <w:numId w:val="15"/>
        </w:numPr>
      </w:pPr>
      <w:r w:rsidRPr="00CF7EF1">
        <w:t xml:space="preserve">La date de </w:t>
      </w:r>
      <w:r w:rsidRPr="00CF7EF1" w:rsidR="002B19F5">
        <w:t>l’avis</w:t>
      </w:r>
    </w:p>
    <w:p w:rsidRPr="00CF7EF1" w:rsidR="002B19F5" w:rsidP="00161959" w:rsidRDefault="002B19F5" w14:paraId="7FAE3BA4" w14:textId="52A47002">
      <w:pPr>
        <w:pStyle w:val="TPnormalpuce1"/>
        <w:numPr>
          <w:ilvl w:val="1"/>
          <w:numId w:val="15"/>
        </w:numPr>
      </w:pPr>
      <w:r w:rsidRPr="00CF7EF1">
        <w:t>L’identifiant de la bouteille commandée, ainsi que de la Région et couleur</w:t>
      </w:r>
    </w:p>
    <w:p w:rsidRPr="00CF7EF1" w:rsidR="00161959" w:rsidP="00161959" w:rsidRDefault="00161959" w14:paraId="18D7FD88" w14:textId="03F32D3B">
      <w:pPr>
        <w:pStyle w:val="TPnormalpuce1"/>
        <w:numPr>
          <w:ilvl w:val="1"/>
          <w:numId w:val="15"/>
        </w:numPr>
      </w:pPr>
      <w:r w:rsidRPr="00CF7EF1">
        <w:t>La quantité commandée</w:t>
      </w:r>
      <w:r w:rsidRPr="00CF7EF1" w:rsidR="002B19F5">
        <w:t xml:space="preserve"> par le client</w:t>
      </w:r>
    </w:p>
    <w:p w:rsidRPr="00CF7EF1" w:rsidR="00161959" w:rsidP="00161959" w:rsidRDefault="00161959" w14:paraId="758CAD0A" w14:textId="4334D6C9">
      <w:pPr>
        <w:pStyle w:val="TPnormalpuce1"/>
        <w:numPr>
          <w:ilvl w:val="1"/>
          <w:numId w:val="15"/>
        </w:numPr>
      </w:pPr>
      <w:r w:rsidRPr="00CF7EF1">
        <w:t>Une note</w:t>
      </w:r>
      <w:r w:rsidR="00612B85">
        <w:t xml:space="preserve"> (entre 0 et 5)</w:t>
      </w:r>
      <w:r w:rsidRPr="00CF7EF1">
        <w:t xml:space="preserve">, un commentaire et </w:t>
      </w:r>
      <w:r w:rsidRPr="00CF7EF1" w:rsidR="002B19F5">
        <w:t>le pseudo du client (permettre de protéger les informations du client RGPD)</w:t>
      </w:r>
    </w:p>
    <w:p w:rsidRPr="00CF7EF1" w:rsidR="00B67A05" w:rsidP="00CE7F57" w:rsidRDefault="00EC5C22" w14:paraId="3E500BF4" w14:textId="1FEF1083">
      <w:pPr>
        <w:pStyle w:val="TPnormalpuce1"/>
      </w:pPr>
      <w:r w:rsidRPr="00CF7EF1">
        <w:t xml:space="preserve">Le </w:t>
      </w:r>
      <w:r w:rsidRPr="00CF7EF1" w:rsidR="00720940">
        <w:t>but</w:t>
      </w:r>
      <w:r w:rsidRPr="00CF7EF1">
        <w:t xml:space="preserve"> étant de faire des statistiques pour le propriétaire du Vignoble</w:t>
      </w:r>
    </w:p>
    <w:p w:rsidRPr="00CF7EF1" w:rsidR="001A2373" w:rsidP="00494DCF" w:rsidRDefault="001A2373" w14:paraId="3E1A863B" w14:textId="3B540364">
      <w:pPr>
        <w:pStyle w:val="TPnormal"/>
      </w:pPr>
      <w:r w:rsidRPr="00CF7EF1">
        <w:t>Dans les itérations</w:t>
      </w:r>
      <w:r w:rsidRPr="00CF7EF1" w:rsidR="008745CB">
        <w:t xml:space="preserve"> de ce module ;</w:t>
      </w:r>
      <w:r w:rsidRPr="00CF7EF1">
        <w:t xml:space="preserve"> nous réaliserons uniquement </w:t>
      </w:r>
      <w:r w:rsidRPr="00CF7EF1" w:rsidR="008745CB">
        <w:t>du</w:t>
      </w:r>
      <w:r w:rsidRPr="00CF7EF1">
        <w:t xml:space="preserve"> back de l’application</w:t>
      </w:r>
      <w:r w:rsidRPr="00CF7EF1" w:rsidR="008745CB">
        <w:t xml:space="preserve">. En particulier, la couche DAL et les BO </w:t>
      </w:r>
      <w:r w:rsidRPr="00CF7EF1" w:rsidR="00720940">
        <w:t>pour le moment</w:t>
      </w:r>
      <w:r w:rsidRPr="00CF7EF1">
        <w:t>.</w:t>
      </w:r>
    </w:p>
    <w:p w:rsidRPr="00CF7EF1" w:rsidR="00DB3C95" w:rsidP="00494DCF" w:rsidRDefault="00DB3C95" w14:paraId="37F3FF6A" w14:textId="1F5EF525">
      <w:pPr>
        <w:pStyle w:val="TPnormal"/>
      </w:pPr>
      <w:r w:rsidRPr="00CF7EF1">
        <w:t xml:space="preserve">Cette application se fera avec Spring </w:t>
      </w:r>
      <w:r w:rsidRPr="00CF7EF1" w:rsidR="001A2373">
        <w:t>Boot</w:t>
      </w:r>
      <w:r w:rsidRPr="00CF7EF1">
        <w:t>.</w:t>
      </w:r>
    </w:p>
    <w:p w:rsidRPr="00CF7EF1" w:rsidR="00F01E1F" w:rsidP="00F01E1F" w:rsidRDefault="00F01E1F" w14:paraId="55E0CF9E" w14:textId="77777777">
      <w:pPr>
        <w:pStyle w:val="TPnormal"/>
      </w:pPr>
      <w:r w:rsidRPr="00CF7EF1">
        <w:t>Déclarer la structure des données en Anglais</w:t>
      </w:r>
    </w:p>
    <w:p w:rsidRPr="00CF7EF1" w:rsidR="00527CB0" w:rsidRDefault="00527CB0" w14:paraId="5E3599FA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CF7EF1">
        <w:rPr>
          <w:lang w:val="fr-FR"/>
        </w:rPr>
        <w:br w:type="page"/>
      </w:r>
    </w:p>
    <w:p w:rsidRPr="00CF7EF1" w:rsidR="00BA1794" w:rsidP="00527CB0" w:rsidRDefault="00527CB0" w14:paraId="317C2AA4" w14:textId="77777777">
      <w:pPr>
        <w:pStyle w:val="TPnormalpuce1"/>
      </w:pPr>
      <w:r w:rsidRPr="00CF7EF1">
        <w:t>Voici le diagramme de classes pour cette itération</w:t>
      </w:r>
    </w:p>
    <w:p w:rsidRPr="00CF7EF1" w:rsidR="001A2373" w:rsidP="00B47F45" w:rsidRDefault="00A1229E" w14:paraId="724E0B7F" w14:textId="748D9909">
      <w:pPr>
        <w:rPr>
          <w:lang w:val="fr-FR"/>
        </w:rPr>
      </w:pPr>
      <w:r>
        <w:rPr>
          <w:noProof/>
        </w:rPr>
        <w:drawing>
          <wp:inline distT="0" distB="0" distL="0" distR="0" wp14:anchorId="7734E81A" wp14:editId="43B914C6">
            <wp:extent cx="4762500" cy="952500"/>
            <wp:effectExtent l="19050" t="19050" r="19050" b="19050"/>
            <wp:docPr id="2037705968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5968" name="Image 1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CF7EF1" w:rsidR="005E210C" w:rsidP="005E210C" w:rsidRDefault="005E210C" w14:paraId="216857FD" w14:textId="6EE821FE">
      <w:pPr>
        <w:pStyle w:val="TPnormalpuce1"/>
      </w:pPr>
      <w:r w:rsidRPr="00CF7EF1">
        <w:t>Voici le diagramme de la Collection en base :</w:t>
      </w:r>
    </w:p>
    <w:p w:rsidRPr="00CF7EF1" w:rsidR="005E210C" w:rsidP="00B47F45" w:rsidRDefault="00031FD8" w14:paraId="241B1989" w14:textId="0CF65077">
      <w:pPr>
        <w:rPr>
          <w:lang w:val="fr-FR"/>
        </w:rPr>
      </w:pPr>
      <w:r>
        <w:rPr>
          <w:noProof/>
        </w:rPr>
        <w:drawing>
          <wp:inline distT="0" distB="0" distL="0" distR="0" wp14:anchorId="6079A213" wp14:editId="354B9041">
            <wp:extent cx="1981200" cy="1562100"/>
            <wp:effectExtent l="19050" t="19050" r="19050" b="19050"/>
            <wp:docPr id="38759868" name="Image 2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868" name="Image 2" descr="Une image contenant texte, capture d’écran, Police, algè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CF7EF1" w:rsidR="00F25EAB" w:rsidP="0054232C" w:rsidRDefault="00B4243A" w14:paraId="3F6AC4C6" w14:textId="08BC147C">
      <w:pPr>
        <w:pStyle w:val="TPTitre"/>
      </w:pPr>
      <w:r w:rsidRPr="00CF7EF1">
        <w:t>Solution</w:t>
      </w:r>
    </w:p>
    <w:p w:rsidRPr="004F3FD0" w:rsidR="006A1550" w:rsidP="006A1550" w:rsidRDefault="006A1550" w14:paraId="5DA7327B" w14:textId="77777777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l</w:t>
      </w:r>
      <w:r>
        <w:rPr>
          <w:lang w:val="fr-FR"/>
        </w:rPr>
        <w:t>e Document Bouteille et sa classe de clef composite</w:t>
      </w:r>
    </w:p>
    <w:p w:rsidRPr="004F3FD0" w:rsidR="006A1550" w:rsidP="006A1550" w:rsidRDefault="006A1550" w14:paraId="72488AB9" w14:textId="77777777">
      <w:pPr>
        <w:pStyle w:val="TPnormalpuce1"/>
      </w:pPr>
      <w:r w:rsidRPr="004F3FD0">
        <w:t xml:space="preserve">Le package </w:t>
      </w:r>
      <w:r>
        <w:t>des</w:t>
      </w:r>
      <w:r w:rsidRPr="004F3FD0">
        <w:t xml:space="preserve"> classe</w:t>
      </w:r>
      <w:r>
        <w:t>s</w:t>
      </w:r>
      <w:r w:rsidRPr="004F3FD0">
        <w:t xml:space="preserve"> est fr.eni.</w:t>
      </w:r>
      <w:r>
        <w:t>gestionavis</w:t>
      </w:r>
      <w:r w:rsidRPr="004F3FD0">
        <w:t>.bo</w:t>
      </w:r>
      <w:r>
        <w:t>.vin</w:t>
      </w:r>
    </w:p>
    <w:p w:rsidRPr="004F3FD0" w:rsidR="006A1550" w:rsidP="006A1550" w:rsidRDefault="006A1550" w14:paraId="63FEC694" w14:textId="77777777">
      <w:pPr>
        <w:pStyle w:val="TPnormalpuce1"/>
      </w:pPr>
      <w:r w:rsidRPr="004F3FD0">
        <w:t xml:space="preserve">Utiliser les annotations de </w:t>
      </w:r>
      <w:r>
        <w:t>Spring Data MongoDB</w:t>
      </w:r>
    </w:p>
    <w:p w:rsidR="002A002A" w:rsidP="003237AE" w:rsidRDefault="002A002A" w14:paraId="4F3A4193" w14:textId="614B74BA">
      <w:pPr>
        <w:pStyle w:val="TPnormalpuce1"/>
      </w:pPr>
      <w:r>
        <w:t>La classe de la clef composite doit respecter le design pattern POJO</w:t>
      </w:r>
    </w:p>
    <w:p w:rsidR="001C24D4" w:rsidP="001C24D4" w:rsidRDefault="001C24D4" w14:paraId="55DBC746" w14:textId="11967706">
      <w:pPr>
        <w:pStyle w:val="TPnormalpuce1"/>
        <w:numPr>
          <w:ilvl w:val="1"/>
          <w:numId w:val="15"/>
        </w:numPr>
      </w:pPr>
      <w:r>
        <w:t>Elle s’appelle BouteilleId</w:t>
      </w:r>
    </w:p>
    <w:p w:rsidR="00653F09" w:rsidP="001C24D4" w:rsidRDefault="00653F09" w14:paraId="33572CE6" w14:textId="0DC2F427">
      <w:pPr>
        <w:pStyle w:val="TPnormalpuce1"/>
        <w:numPr>
          <w:ilvl w:val="1"/>
          <w:numId w:val="15"/>
        </w:numPr>
      </w:pPr>
      <w:r>
        <w:t>Elle a 3 attributs qui composent la clef</w:t>
      </w:r>
    </w:p>
    <w:p w:rsidR="00653F09" w:rsidP="00535EF4" w:rsidRDefault="00653F09" w14:paraId="790A4680" w14:textId="5AA4EE84">
      <w:pPr>
        <w:pStyle w:val="TPnormalpuce1"/>
        <w:numPr>
          <w:ilvl w:val="2"/>
          <w:numId w:val="15"/>
        </w:numPr>
      </w:pPr>
      <w:r>
        <w:t>idBouteille</w:t>
      </w:r>
    </w:p>
    <w:p w:rsidR="00653F09" w:rsidP="00535EF4" w:rsidRDefault="00653F09" w14:paraId="509087DD" w14:textId="0417EA03">
      <w:pPr>
        <w:pStyle w:val="TPnormalpuce1"/>
        <w:numPr>
          <w:ilvl w:val="2"/>
          <w:numId w:val="15"/>
        </w:numPr>
      </w:pPr>
      <w:r>
        <w:t>idRegion</w:t>
      </w:r>
    </w:p>
    <w:p w:rsidR="00653F09" w:rsidP="00535EF4" w:rsidRDefault="00653F09" w14:paraId="57FC0A00" w14:textId="09771330">
      <w:pPr>
        <w:pStyle w:val="TPnormalpuce1"/>
        <w:numPr>
          <w:ilvl w:val="2"/>
          <w:numId w:val="15"/>
        </w:numPr>
      </w:pPr>
      <w:r>
        <w:t>idCouleur</w:t>
      </w:r>
    </w:p>
    <w:p w:rsidR="00535EF4" w:rsidP="00535EF4" w:rsidRDefault="00535EF4" w14:paraId="3EFD9419" w14:textId="362E7DE9">
      <w:pPr>
        <w:pStyle w:val="TPnormalpuce1"/>
        <w:numPr>
          <w:ilvl w:val="1"/>
          <w:numId w:val="15"/>
        </w:numPr>
      </w:pPr>
      <w:r>
        <w:t>Ajouter les annotations Lombok : @Data</w:t>
      </w:r>
      <w:r w:rsidR="003257F8">
        <w:t>, @AllArgsConstructor, @NoArgsConstructor et @Builder</w:t>
      </w:r>
    </w:p>
    <w:p w:rsidR="00D505A6" w:rsidP="00D505A6" w:rsidRDefault="00D505A6" w14:paraId="7D8534CC" w14:textId="47128B48">
      <w:pPr>
        <w:pStyle w:val="TPnormalpuce1"/>
        <w:numPr>
          <w:ilvl w:val="2"/>
          <w:numId w:val="15"/>
        </w:numPr>
      </w:pPr>
      <w:r>
        <w:t>Se rappeler qu’elle doit bien redéfinir la méthode equals</w:t>
      </w:r>
    </w:p>
    <w:p w:rsidR="00A50E71" w:rsidP="00A0101C" w:rsidRDefault="00D505A6" w14:paraId="2665A1C2" w14:textId="4B751321">
      <w:pPr>
        <w:pStyle w:val="TPnormalpuce1"/>
        <w:numPr>
          <w:ilvl w:val="2"/>
          <w:numId w:val="15"/>
        </w:numPr>
      </w:pPr>
      <w:r>
        <w:t>Ce qui est le cas avec @Data</w:t>
      </w:r>
    </w:p>
    <w:p w:rsidR="004610A8" w:rsidP="004610A8" w:rsidRDefault="004610A8" w14:paraId="367A1AEC" w14:textId="24848388">
      <w:pPr>
        <w:pStyle w:val="TPnormalpuce1"/>
        <w:numPr>
          <w:ilvl w:val="1"/>
          <w:numId w:val="15"/>
        </w:numPr>
      </w:pPr>
      <w:r>
        <w:t>Elle doit implémenter Serializable</w:t>
      </w:r>
    </w:p>
    <w:p w:rsidR="0018303B" w:rsidP="0018303B" w:rsidRDefault="0018303B" w14:paraId="3F1C91B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8303B">
        <w:rPr>
          <w:rFonts w:ascii="Consolas" w:hAnsi="Consolas"/>
          <w:color w:val="000000"/>
          <w:sz w:val="18"/>
          <w:szCs w:val="18"/>
        </w:rPr>
        <w:t xml:space="preserve"> fr.eni.gestionavis.bo.vin;</w:t>
      </w:r>
    </w:p>
    <w:p w:rsidRPr="002F4BFD" w:rsidR="002F4BFD" w:rsidP="002F4BFD" w:rsidRDefault="002F4BFD" w14:paraId="00A30F8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2F4BFD" w:rsidR="002F4BFD" w:rsidP="002F4BFD" w:rsidRDefault="002F4BFD" w14:paraId="34DBD63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F4BF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F4BFD">
        <w:rPr>
          <w:rFonts w:ascii="Consolas" w:hAnsi="Consolas"/>
          <w:color w:val="000000"/>
          <w:sz w:val="18"/>
          <w:szCs w:val="18"/>
        </w:rPr>
        <w:t xml:space="preserve"> java.io.Serializable;</w:t>
      </w:r>
    </w:p>
    <w:p w:rsidRPr="002F4BFD" w:rsidR="002F4BFD" w:rsidP="002F4BFD" w:rsidRDefault="002F4BFD" w14:paraId="5044C25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8303B" w:rsidR="0018303B" w:rsidP="0018303B" w:rsidRDefault="0018303B" w14:paraId="4DCBEF9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8303B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:rsidRPr="0018303B" w:rsidR="0018303B" w:rsidP="0018303B" w:rsidRDefault="0018303B" w14:paraId="23B2462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8303B" w:rsidR="0018303B" w:rsidP="0018303B" w:rsidRDefault="0018303B" w14:paraId="093ADE2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8303B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18303B" w:rsidR="0018303B" w:rsidP="0018303B" w:rsidRDefault="0018303B" w14:paraId="326A362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8303B" w:rsidR="0018303B" w:rsidP="0018303B" w:rsidRDefault="0018303B" w14:paraId="2FACF6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@Getter</w:t>
      </w:r>
    </w:p>
    <w:p w:rsidRPr="0018303B" w:rsidR="0018303B" w:rsidP="0018303B" w:rsidRDefault="0018303B" w14:paraId="198A8E4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@Setter</w:t>
      </w:r>
    </w:p>
    <w:p w:rsidRPr="0018303B" w:rsidR="0018303B" w:rsidP="0018303B" w:rsidRDefault="0018303B" w14:paraId="73806CD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@AllArgsConstructor</w:t>
      </w:r>
    </w:p>
    <w:p w:rsidRPr="0018303B" w:rsidR="0018303B" w:rsidP="0018303B" w:rsidRDefault="0018303B" w14:paraId="20DC5F6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@NoArgsConstructor</w:t>
      </w:r>
    </w:p>
    <w:p w:rsidRPr="0018303B" w:rsidR="0018303B" w:rsidP="0018303B" w:rsidRDefault="0018303B" w14:paraId="4144D07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@EqualsAndHashCode</w:t>
      </w:r>
    </w:p>
    <w:p w:rsidRPr="0018303B" w:rsidR="0018303B" w:rsidP="0018303B" w:rsidRDefault="0018303B" w14:paraId="07FDCA6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@ToString</w:t>
      </w:r>
    </w:p>
    <w:p w:rsidRPr="00E012B8" w:rsidR="0018303B" w:rsidP="00E012B8" w:rsidRDefault="0018303B" w14:paraId="2E4AD09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646464"/>
          <w:sz w:val="18"/>
          <w:szCs w:val="18"/>
        </w:rPr>
        <w:t>@Builder</w:t>
      </w:r>
    </w:p>
    <w:p w:rsidRPr="00E012B8" w:rsidR="00E012B8" w:rsidP="00E012B8" w:rsidRDefault="0018303B" w14:paraId="763849D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12B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E012B8">
        <w:rPr>
          <w:rFonts w:ascii="Consolas" w:hAnsi="Consolas"/>
          <w:color w:val="000000"/>
          <w:sz w:val="18"/>
          <w:szCs w:val="18"/>
        </w:rPr>
        <w:t xml:space="preserve"> </w:t>
      </w:r>
      <w:r w:rsidRPr="00E012B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012B8">
        <w:rPr>
          <w:rFonts w:ascii="Consolas" w:hAnsi="Consolas"/>
          <w:color w:val="000000"/>
          <w:sz w:val="18"/>
          <w:szCs w:val="18"/>
        </w:rPr>
        <w:t xml:space="preserve"> BouteilleId </w:t>
      </w:r>
      <w:r w:rsidRPr="00E012B8" w:rsidR="00E012B8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E012B8" w:rsidR="00E012B8">
        <w:rPr>
          <w:rFonts w:ascii="Consolas" w:hAnsi="Consolas"/>
          <w:color w:val="000000"/>
          <w:sz w:val="18"/>
          <w:szCs w:val="18"/>
        </w:rPr>
        <w:t xml:space="preserve"> Serializable{</w:t>
      </w:r>
    </w:p>
    <w:p w:rsidRPr="00E012B8" w:rsidR="00E012B8" w:rsidP="00E012B8" w:rsidRDefault="00E012B8" w14:paraId="6876951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12B8">
        <w:rPr>
          <w:rFonts w:ascii="Consolas" w:hAnsi="Consolas"/>
          <w:color w:val="000000"/>
          <w:sz w:val="18"/>
          <w:szCs w:val="18"/>
        </w:rPr>
        <w:tab/>
      </w:r>
      <w:r w:rsidRPr="00E012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E012B8">
        <w:rPr>
          <w:rFonts w:ascii="Consolas" w:hAnsi="Consolas"/>
          <w:color w:val="000000"/>
          <w:sz w:val="18"/>
          <w:szCs w:val="18"/>
        </w:rPr>
        <w:t xml:space="preserve"> </w:t>
      </w:r>
      <w:r w:rsidRPr="00E012B8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E012B8">
        <w:rPr>
          <w:rFonts w:ascii="Consolas" w:hAnsi="Consolas"/>
          <w:color w:val="000000"/>
          <w:sz w:val="18"/>
          <w:szCs w:val="18"/>
        </w:rPr>
        <w:t xml:space="preserve"> </w:t>
      </w:r>
      <w:r w:rsidRPr="00E012B8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E012B8">
        <w:rPr>
          <w:rFonts w:ascii="Consolas" w:hAnsi="Consolas"/>
          <w:color w:val="000000"/>
          <w:sz w:val="18"/>
          <w:szCs w:val="18"/>
        </w:rPr>
        <w:t xml:space="preserve"> </w:t>
      </w:r>
      <w:r w:rsidRPr="00E012B8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E012B8">
        <w:rPr>
          <w:rFonts w:ascii="Consolas" w:hAnsi="Consolas"/>
          <w:color w:val="000000"/>
          <w:sz w:val="18"/>
          <w:szCs w:val="18"/>
        </w:rPr>
        <w:t xml:space="preserve"> </w:t>
      </w:r>
      <w:r w:rsidRPr="00E012B8">
        <w:rPr>
          <w:rFonts w:ascii="Consolas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E012B8">
        <w:rPr>
          <w:rFonts w:ascii="Consolas" w:hAnsi="Consolas"/>
          <w:color w:val="000000"/>
          <w:sz w:val="18"/>
          <w:szCs w:val="18"/>
        </w:rPr>
        <w:t xml:space="preserve"> = 1L;</w:t>
      </w:r>
    </w:p>
    <w:p w:rsidRPr="00E012B8" w:rsidR="0018303B" w:rsidP="00E012B8" w:rsidRDefault="0018303B" w14:paraId="0730543F" w14:textId="2842DCF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18303B" w:rsidR="0018303B" w:rsidP="0018303B" w:rsidRDefault="0018303B" w14:paraId="641CBB3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  <w:r w:rsidRPr="0018303B">
        <w:rPr>
          <w:rFonts w:ascii="Consolas" w:hAnsi="Consolas"/>
          <w:color w:val="646464"/>
          <w:sz w:val="18"/>
          <w:szCs w:val="18"/>
        </w:rPr>
        <w:t>@Field</w:t>
      </w:r>
      <w:r w:rsidRPr="0018303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8303B">
        <w:rPr>
          <w:rFonts w:ascii="Consolas" w:hAnsi="Consolas"/>
          <w:color w:val="2A00FF"/>
          <w:sz w:val="18"/>
          <w:szCs w:val="18"/>
        </w:rPr>
        <w:t>"bottle_id"</w:t>
      </w:r>
      <w:r w:rsidRPr="0018303B">
        <w:rPr>
          <w:rFonts w:ascii="Consolas" w:hAnsi="Consolas"/>
          <w:color w:val="000000"/>
          <w:sz w:val="18"/>
          <w:szCs w:val="18"/>
        </w:rPr>
        <w:t>)</w:t>
      </w:r>
    </w:p>
    <w:p w:rsidRPr="0018303B" w:rsidR="0018303B" w:rsidP="0018303B" w:rsidRDefault="0018303B" w14:paraId="3D4828D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  <w:r w:rsidRPr="0018303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8303B">
        <w:rPr>
          <w:rFonts w:ascii="Consolas" w:hAnsi="Consolas"/>
          <w:color w:val="000000"/>
          <w:sz w:val="18"/>
          <w:szCs w:val="18"/>
        </w:rPr>
        <w:t xml:space="preserve"> </w:t>
      </w:r>
      <w:r w:rsidRPr="0018303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8303B">
        <w:rPr>
          <w:rFonts w:ascii="Consolas" w:hAnsi="Consolas"/>
          <w:color w:val="000000"/>
          <w:sz w:val="18"/>
          <w:szCs w:val="18"/>
        </w:rPr>
        <w:t xml:space="preserve"> </w:t>
      </w:r>
      <w:r w:rsidRPr="0018303B">
        <w:rPr>
          <w:rFonts w:ascii="Consolas" w:hAnsi="Consolas"/>
          <w:color w:val="0000C0"/>
          <w:sz w:val="18"/>
          <w:szCs w:val="18"/>
        </w:rPr>
        <w:t>idBouteille</w:t>
      </w:r>
      <w:r w:rsidRPr="0018303B">
        <w:rPr>
          <w:rFonts w:ascii="Consolas" w:hAnsi="Consolas"/>
          <w:color w:val="000000"/>
          <w:sz w:val="18"/>
          <w:szCs w:val="18"/>
        </w:rPr>
        <w:t>;</w:t>
      </w:r>
    </w:p>
    <w:p w:rsidRPr="0018303B" w:rsidR="0018303B" w:rsidP="0018303B" w:rsidRDefault="0018303B" w14:paraId="1454A35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</w:p>
    <w:p w:rsidRPr="0018303B" w:rsidR="0018303B" w:rsidP="0018303B" w:rsidRDefault="0018303B" w14:paraId="0E0B208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  <w:r w:rsidRPr="0018303B">
        <w:rPr>
          <w:rFonts w:ascii="Consolas" w:hAnsi="Consolas"/>
          <w:color w:val="646464"/>
          <w:sz w:val="18"/>
          <w:szCs w:val="18"/>
        </w:rPr>
        <w:t>@Field</w:t>
      </w:r>
      <w:r w:rsidRPr="0018303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8303B">
        <w:rPr>
          <w:rFonts w:ascii="Consolas" w:hAnsi="Consolas"/>
          <w:color w:val="2A00FF"/>
          <w:sz w:val="18"/>
          <w:szCs w:val="18"/>
        </w:rPr>
        <w:t>"region_id"</w:t>
      </w:r>
      <w:r w:rsidRPr="0018303B">
        <w:rPr>
          <w:rFonts w:ascii="Consolas" w:hAnsi="Consolas"/>
          <w:color w:val="000000"/>
          <w:sz w:val="18"/>
          <w:szCs w:val="18"/>
        </w:rPr>
        <w:t>)</w:t>
      </w:r>
    </w:p>
    <w:p w:rsidRPr="0018303B" w:rsidR="0018303B" w:rsidP="0018303B" w:rsidRDefault="0018303B" w14:paraId="5BEB2E9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  <w:r w:rsidRPr="0018303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8303B">
        <w:rPr>
          <w:rFonts w:ascii="Consolas" w:hAnsi="Consolas"/>
          <w:color w:val="000000"/>
          <w:sz w:val="18"/>
          <w:szCs w:val="18"/>
        </w:rPr>
        <w:t xml:space="preserve"> </w:t>
      </w:r>
      <w:r w:rsidRPr="0018303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8303B">
        <w:rPr>
          <w:rFonts w:ascii="Consolas" w:hAnsi="Consolas"/>
          <w:color w:val="000000"/>
          <w:sz w:val="18"/>
          <w:szCs w:val="18"/>
        </w:rPr>
        <w:t xml:space="preserve"> </w:t>
      </w:r>
      <w:r w:rsidRPr="0018303B">
        <w:rPr>
          <w:rFonts w:ascii="Consolas" w:hAnsi="Consolas"/>
          <w:color w:val="0000C0"/>
          <w:sz w:val="18"/>
          <w:szCs w:val="18"/>
        </w:rPr>
        <w:t>idRegion</w:t>
      </w:r>
      <w:r w:rsidRPr="0018303B">
        <w:rPr>
          <w:rFonts w:ascii="Consolas" w:hAnsi="Consolas"/>
          <w:color w:val="000000"/>
          <w:sz w:val="18"/>
          <w:szCs w:val="18"/>
        </w:rPr>
        <w:t>;</w:t>
      </w:r>
    </w:p>
    <w:p w:rsidRPr="0018303B" w:rsidR="0018303B" w:rsidP="0018303B" w:rsidRDefault="0018303B" w14:paraId="6867FB8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</w:p>
    <w:p w:rsidRPr="0018303B" w:rsidR="0018303B" w:rsidP="0018303B" w:rsidRDefault="0018303B" w14:paraId="7829303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  <w:r w:rsidRPr="0018303B">
        <w:rPr>
          <w:rFonts w:ascii="Consolas" w:hAnsi="Consolas"/>
          <w:color w:val="646464"/>
          <w:sz w:val="18"/>
          <w:szCs w:val="18"/>
        </w:rPr>
        <w:t>@Field</w:t>
      </w:r>
      <w:r w:rsidRPr="0018303B">
        <w:rPr>
          <w:rFonts w:ascii="Consolas" w:hAnsi="Consolas"/>
          <w:color w:val="000000"/>
          <w:sz w:val="18"/>
          <w:szCs w:val="18"/>
        </w:rPr>
        <w:t xml:space="preserve">(name = </w:t>
      </w:r>
      <w:r w:rsidRPr="0018303B">
        <w:rPr>
          <w:rFonts w:ascii="Consolas" w:hAnsi="Consolas"/>
          <w:color w:val="2A00FF"/>
          <w:sz w:val="18"/>
          <w:szCs w:val="18"/>
        </w:rPr>
        <w:t>"color_id"</w:t>
      </w:r>
      <w:r w:rsidRPr="0018303B">
        <w:rPr>
          <w:rFonts w:ascii="Consolas" w:hAnsi="Consolas"/>
          <w:color w:val="000000"/>
          <w:sz w:val="18"/>
          <w:szCs w:val="18"/>
        </w:rPr>
        <w:t>)</w:t>
      </w:r>
    </w:p>
    <w:p w:rsidRPr="0018303B" w:rsidR="0018303B" w:rsidP="0018303B" w:rsidRDefault="0018303B" w14:paraId="5F2CE8A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ab/>
      </w:r>
      <w:r w:rsidRPr="0018303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8303B">
        <w:rPr>
          <w:rFonts w:ascii="Consolas" w:hAnsi="Consolas"/>
          <w:color w:val="000000"/>
          <w:sz w:val="18"/>
          <w:szCs w:val="18"/>
        </w:rPr>
        <w:t xml:space="preserve"> </w:t>
      </w:r>
      <w:r w:rsidRPr="0018303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18303B">
        <w:rPr>
          <w:rFonts w:ascii="Consolas" w:hAnsi="Consolas"/>
          <w:color w:val="000000"/>
          <w:sz w:val="18"/>
          <w:szCs w:val="18"/>
        </w:rPr>
        <w:t xml:space="preserve"> </w:t>
      </w:r>
      <w:r w:rsidRPr="0018303B">
        <w:rPr>
          <w:rFonts w:ascii="Consolas" w:hAnsi="Consolas"/>
          <w:color w:val="0000C0"/>
          <w:sz w:val="18"/>
          <w:szCs w:val="18"/>
        </w:rPr>
        <w:t>idCouleur</w:t>
      </w:r>
      <w:r w:rsidRPr="0018303B">
        <w:rPr>
          <w:rFonts w:ascii="Consolas" w:hAnsi="Consolas"/>
          <w:color w:val="000000"/>
          <w:sz w:val="18"/>
          <w:szCs w:val="18"/>
        </w:rPr>
        <w:t>;</w:t>
      </w:r>
    </w:p>
    <w:p w:rsidRPr="0018303B" w:rsidR="0018303B" w:rsidP="0018303B" w:rsidRDefault="0018303B" w14:paraId="58E653F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8303B">
        <w:rPr>
          <w:rFonts w:ascii="Consolas" w:hAnsi="Consolas"/>
          <w:color w:val="000000"/>
          <w:sz w:val="18"/>
          <w:szCs w:val="18"/>
        </w:rPr>
        <w:t>}</w:t>
      </w:r>
    </w:p>
    <w:p w:rsidR="0018303B" w:rsidP="00977402" w:rsidRDefault="00977402" w14:paraId="173009E4" w14:textId="2F011594">
      <w:pPr>
        <w:pStyle w:val="TPnormalpuce1"/>
        <w:numPr>
          <w:ilvl w:val="1"/>
          <w:numId w:val="15"/>
        </w:numPr>
      </w:pPr>
      <w:r>
        <w:t>Pour respecter les noms en base, utilisation de @Field</w:t>
      </w:r>
    </w:p>
    <w:p w:rsidR="0018303B" w:rsidP="0018303B" w:rsidRDefault="0018303B" w14:paraId="1CA2911F" w14:textId="77777777"/>
    <w:p w:rsidR="00086D86" w:rsidP="003237AE" w:rsidRDefault="00086D86" w14:paraId="1D65CA5E" w14:textId="364BE923">
      <w:pPr>
        <w:pStyle w:val="TPnormalpuce1"/>
      </w:pPr>
      <w:r>
        <w:t xml:space="preserve">La classe </w:t>
      </w:r>
      <w:r w:rsidR="009E03BC">
        <w:t>Bouteille</w:t>
      </w:r>
      <w:r>
        <w:t xml:space="preserve"> à </w:t>
      </w:r>
      <w:r w:rsidR="009E03BC">
        <w:t>2</w:t>
      </w:r>
      <w:r>
        <w:t xml:space="preserve"> attributs :</w:t>
      </w:r>
    </w:p>
    <w:p w:rsidR="00086D86" w:rsidP="00086D86" w:rsidRDefault="00086D86" w14:paraId="7FA680B1" w14:textId="6E83B2CB">
      <w:pPr>
        <w:pStyle w:val="TPnormalpuce1"/>
        <w:numPr>
          <w:ilvl w:val="1"/>
          <w:numId w:val="15"/>
        </w:numPr>
      </w:pPr>
      <w:r>
        <w:t>id</w:t>
      </w:r>
      <w:r w:rsidR="009E03BC">
        <w:t xml:space="preserve"> qui est de type BouteilleId</w:t>
      </w:r>
    </w:p>
    <w:p w:rsidR="00086D86" w:rsidP="00086D86" w:rsidRDefault="009E03BC" w14:paraId="233F6FA3" w14:textId="2D3445EE">
      <w:pPr>
        <w:pStyle w:val="TPnormalpuce1"/>
        <w:numPr>
          <w:ilvl w:val="1"/>
          <w:numId w:val="15"/>
        </w:numPr>
      </w:pPr>
      <w:r>
        <w:t>nom</w:t>
      </w:r>
    </w:p>
    <w:p w:rsidR="00210D4E" w:rsidP="00210D4E" w:rsidRDefault="00210D4E" w14:paraId="00D191F4" w14:textId="15B54A8B">
      <w:pPr>
        <w:pStyle w:val="TPnormalpuce1"/>
      </w:pPr>
      <w:r>
        <w:t>Il faut poser les annotations de Lombok pour respecter le design pattern POJO</w:t>
      </w:r>
    </w:p>
    <w:p w:rsidR="00C720D1" w:rsidP="00C720D1" w:rsidRDefault="00C720D1" w14:paraId="7C6CDC16" w14:textId="0FBD4428">
      <w:pPr>
        <w:pStyle w:val="TPnormalpuce1"/>
        <w:numPr>
          <w:ilvl w:val="1"/>
          <w:numId w:val="15"/>
        </w:numPr>
      </w:pPr>
      <w:r>
        <w:t>@Data</w:t>
      </w:r>
    </w:p>
    <w:p w:rsidR="00210D4E" w:rsidP="00210D4E" w:rsidRDefault="00210D4E" w14:paraId="0A043FE4" w14:textId="08A86FA9">
      <w:pPr>
        <w:pStyle w:val="TPnormalpuce1"/>
        <w:numPr>
          <w:ilvl w:val="1"/>
          <w:numId w:val="15"/>
        </w:numPr>
      </w:pPr>
      <w:r>
        <w:t>Et ajouter @Builder</w:t>
      </w:r>
      <w:r w:rsidR="00C108F4">
        <w:t>, @NoArgsConstructor</w:t>
      </w:r>
      <w:r>
        <w:t xml:space="preserve"> et @AllArgsConstructor pour créer des instances facilement</w:t>
      </w:r>
    </w:p>
    <w:p w:rsidR="00357A5A" w:rsidP="00A21A72" w:rsidRDefault="00357A5A" w14:paraId="06CDFE22" w14:textId="30F5AEFD">
      <w:pPr>
        <w:pStyle w:val="TPnormalpuce1"/>
      </w:pPr>
      <w:r>
        <w:t xml:space="preserve">Pour que </w:t>
      </w:r>
      <w:r w:rsidR="00A21A72">
        <w:t>Bouteille</w:t>
      </w:r>
      <w:r>
        <w:t xml:space="preserve"> devienne un Document de MongoDB, il faut </w:t>
      </w:r>
    </w:p>
    <w:p w:rsidR="00357A5A" w:rsidP="00357A5A" w:rsidRDefault="00357A5A" w14:paraId="2B2D54B0" w14:textId="6E704810">
      <w:pPr>
        <w:pStyle w:val="TPnormalpuce1"/>
        <w:numPr>
          <w:ilvl w:val="1"/>
          <w:numId w:val="15"/>
        </w:numPr>
      </w:pPr>
      <w:r>
        <w:t xml:space="preserve">@Document + préciser le paramètre collection en </w:t>
      </w:r>
      <w:r w:rsidR="00A21A72">
        <w:t>bottles</w:t>
      </w:r>
    </w:p>
    <w:p w:rsidR="00357A5A" w:rsidP="00357A5A" w:rsidRDefault="00357A5A" w14:paraId="7D629E48" w14:textId="5B3C1A65">
      <w:pPr>
        <w:pStyle w:val="TPnormalpuce1"/>
        <w:numPr>
          <w:ilvl w:val="1"/>
          <w:numId w:val="15"/>
        </w:numPr>
      </w:pPr>
      <w:r>
        <w:t>@Id sur l’attribut id pour définir l’identifiant</w:t>
      </w:r>
    </w:p>
    <w:p w:rsidR="00357A5A" w:rsidP="00357A5A" w:rsidRDefault="00357A5A" w14:paraId="0327684E" w14:textId="0BAD7003">
      <w:pPr>
        <w:pStyle w:val="TPnormalpuce1"/>
        <w:numPr>
          <w:ilvl w:val="1"/>
          <w:numId w:val="15"/>
        </w:numPr>
      </w:pPr>
      <w:r>
        <w:t xml:space="preserve">@Field sur </w:t>
      </w:r>
      <w:r w:rsidR="00A21A72">
        <w:t>nom</w:t>
      </w:r>
      <w:r>
        <w:t xml:space="preserve"> pour le renommer </w:t>
      </w:r>
      <w:r w:rsidR="00A21A72">
        <w:t>name</w:t>
      </w:r>
    </w:p>
    <w:p w:rsidRPr="00A50E71" w:rsidR="00DF2699" w:rsidP="00DF2699" w:rsidRDefault="00DF2699" w14:paraId="0D9F026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50E71">
        <w:rPr>
          <w:rFonts w:ascii="Consolas" w:hAnsi="Consolas"/>
          <w:color w:val="000000"/>
          <w:sz w:val="18"/>
          <w:szCs w:val="18"/>
        </w:rPr>
        <w:t xml:space="preserve"> fr.eni.gestionavis.bo.vin;</w:t>
      </w:r>
    </w:p>
    <w:p w:rsidRPr="00A50E71" w:rsidR="00DF2699" w:rsidP="00DF2699" w:rsidRDefault="00DF2699" w14:paraId="282B341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50E71" w:rsidR="00DF2699" w:rsidP="00DF2699" w:rsidRDefault="00DF2699" w14:paraId="1C79D23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50E71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:rsidRPr="00A50E71" w:rsidR="00DF2699" w:rsidP="00DF2699" w:rsidRDefault="00DF2699" w14:paraId="0883220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50E71">
        <w:rPr>
          <w:rFonts w:ascii="Consolas" w:hAnsi="Consolas"/>
          <w:color w:val="000000"/>
          <w:sz w:val="18"/>
          <w:szCs w:val="18"/>
        </w:rPr>
        <w:t xml:space="preserve"> org.springframework.data.mongodb.core.mapping.*;</w:t>
      </w:r>
    </w:p>
    <w:p w:rsidRPr="00A50E71" w:rsidR="00DF2699" w:rsidP="00DF2699" w:rsidRDefault="00DF2699" w14:paraId="29BC9B3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50E71" w:rsidR="00DF2699" w:rsidP="00DF2699" w:rsidRDefault="00DF2699" w14:paraId="439C5E4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50E71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A50E71" w:rsidR="00DF2699" w:rsidP="00DF2699" w:rsidRDefault="00DF2699" w14:paraId="60DACCC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50E71" w:rsidR="00DF2699" w:rsidP="00DF2699" w:rsidRDefault="00DF2699" w14:paraId="44EF8E9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646464"/>
          <w:sz w:val="18"/>
          <w:szCs w:val="18"/>
        </w:rPr>
        <w:t>@Data</w:t>
      </w:r>
    </w:p>
    <w:p w:rsidRPr="00A50E71" w:rsidR="00DF2699" w:rsidP="00DF2699" w:rsidRDefault="00DF2699" w14:paraId="353F1B7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646464"/>
          <w:sz w:val="18"/>
          <w:szCs w:val="18"/>
        </w:rPr>
        <w:t>@AllArgsConstructor</w:t>
      </w:r>
    </w:p>
    <w:p w:rsidRPr="00A50E71" w:rsidR="00DF2699" w:rsidP="00DF2699" w:rsidRDefault="00DF2699" w14:paraId="510C81E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646464"/>
          <w:sz w:val="18"/>
          <w:szCs w:val="18"/>
        </w:rPr>
        <w:t>@NoArgsConstructor</w:t>
      </w:r>
    </w:p>
    <w:p w:rsidRPr="00A50E71" w:rsidR="00DF2699" w:rsidP="00DF2699" w:rsidRDefault="00DF2699" w14:paraId="67E19D6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646464"/>
          <w:sz w:val="18"/>
          <w:szCs w:val="18"/>
        </w:rPr>
        <w:t>@Builder</w:t>
      </w:r>
    </w:p>
    <w:p w:rsidRPr="00A50E71" w:rsidR="00DF2699" w:rsidP="00DF2699" w:rsidRDefault="00DF2699" w14:paraId="555FF0E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50E71" w:rsidR="00DF2699" w:rsidP="00DF2699" w:rsidRDefault="00DF2699" w14:paraId="5CAA87A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646464"/>
          <w:sz w:val="18"/>
          <w:szCs w:val="18"/>
        </w:rPr>
        <w:t>@Document</w:t>
      </w:r>
      <w:r w:rsidRPr="00A50E71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A50E71">
        <w:rPr>
          <w:rFonts w:ascii="Consolas" w:hAnsi="Consolas"/>
          <w:color w:val="2A00FF"/>
          <w:sz w:val="18"/>
          <w:szCs w:val="18"/>
        </w:rPr>
        <w:t>"bottles"</w:t>
      </w:r>
      <w:r w:rsidRPr="00A50E71">
        <w:rPr>
          <w:rFonts w:ascii="Consolas" w:hAnsi="Consolas"/>
          <w:color w:val="000000"/>
          <w:sz w:val="18"/>
          <w:szCs w:val="18"/>
        </w:rPr>
        <w:t>)</w:t>
      </w:r>
    </w:p>
    <w:p w:rsidRPr="00A50E71" w:rsidR="00DF2699" w:rsidP="00DF2699" w:rsidRDefault="00DF2699" w14:paraId="15228CB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50E71">
        <w:rPr>
          <w:rFonts w:ascii="Consolas" w:hAnsi="Consolas"/>
          <w:color w:val="000000"/>
          <w:sz w:val="18"/>
          <w:szCs w:val="18"/>
        </w:rPr>
        <w:t xml:space="preserve"> </w:t>
      </w:r>
      <w:r w:rsidRPr="00A50E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50E71">
        <w:rPr>
          <w:rFonts w:ascii="Consolas" w:hAnsi="Consolas"/>
          <w:color w:val="000000"/>
          <w:sz w:val="18"/>
          <w:szCs w:val="18"/>
        </w:rPr>
        <w:t xml:space="preserve"> Bouteille {</w:t>
      </w:r>
    </w:p>
    <w:p w:rsidRPr="00A50E71" w:rsidR="00DF2699" w:rsidP="00DF2699" w:rsidRDefault="00DF2699" w14:paraId="697D6F7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50E71" w:rsidR="00DF2699" w:rsidP="00DF2699" w:rsidRDefault="00DF2699" w14:paraId="0C2B30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000000"/>
          <w:sz w:val="18"/>
          <w:szCs w:val="18"/>
        </w:rPr>
        <w:tab/>
      </w:r>
      <w:r w:rsidRPr="00A50E71">
        <w:rPr>
          <w:rFonts w:ascii="Consolas" w:hAnsi="Consolas"/>
          <w:color w:val="646464"/>
          <w:sz w:val="18"/>
          <w:szCs w:val="18"/>
        </w:rPr>
        <w:t>@Id</w:t>
      </w:r>
    </w:p>
    <w:p w:rsidRPr="00A50E71" w:rsidR="00DF2699" w:rsidP="00DF2699" w:rsidRDefault="00DF2699" w14:paraId="6FE714A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000000"/>
          <w:sz w:val="18"/>
          <w:szCs w:val="18"/>
        </w:rPr>
        <w:tab/>
      </w:r>
      <w:r w:rsidRPr="00A50E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50E71">
        <w:rPr>
          <w:rFonts w:ascii="Consolas" w:hAnsi="Consolas"/>
          <w:color w:val="000000"/>
          <w:sz w:val="18"/>
          <w:szCs w:val="18"/>
        </w:rPr>
        <w:t xml:space="preserve"> BouteilleId </w:t>
      </w:r>
      <w:r w:rsidRPr="00A50E71">
        <w:rPr>
          <w:rFonts w:ascii="Consolas" w:hAnsi="Consolas"/>
          <w:color w:val="0000C0"/>
          <w:sz w:val="18"/>
          <w:szCs w:val="18"/>
        </w:rPr>
        <w:t>id</w:t>
      </w:r>
      <w:r w:rsidRPr="00A50E71">
        <w:rPr>
          <w:rFonts w:ascii="Consolas" w:hAnsi="Consolas"/>
          <w:color w:val="000000"/>
          <w:sz w:val="18"/>
          <w:szCs w:val="18"/>
        </w:rPr>
        <w:t>;</w:t>
      </w:r>
    </w:p>
    <w:p w:rsidRPr="00A50E71" w:rsidR="00DF2699" w:rsidP="00DF2699" w:rsidRDefault="00DF2699" w14:paraId="0F0FA80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50E71" w:rsidR="00DF2699" w:rsidP="00DF2699" w:rsidRDefault="00DF2699" w14:paraId="66AED7D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000000"/>
          <w:sz w:val="18"/>
          <w:szCs w:val="18"/>
        </w:rPr>
        <w:tab/>
      </w:r>
      <w:r w:rsidRPr="00A50E71">
        <w:rPr>
          <w:rFonts w:ascii="Consolas" w:hAnsi="Consolas"/>
          <w:color w:val="646464"/>
          <w:sz w:val="18"/>
          <w:szCs w:val="18"/>
        </w:rPr>
        <w:t>@Field</w:t>
      </w:r>
      <w:r w:rsidRPr="00A50E71">
        <w:rPr>
          <w:rFonts w:ascii="Consolas" w:hAnsi="Consolas"/>
          <w:color w:val="000000"/>
          <w:sz w:val="18"/>
          <w:szCs w:val="18"/>
        </w:rPr>
        <w:t xml:space="preserve">(name = </w:t>
      </w:r>
      <w:r w:rsidRPr="00A50E71">
        <w:rPr>
          <w:rFonts w:ascii="Consolas" w:hAnsi="Consolas"/>
          <w:color w:val="2A00FF"/>
          <w:sz w:val="18"/>
          <w:szCs w:val="18"/>
        </w:rPr>
        <w:t>"name"</w:t>
      </w:r>
      <w:r w:rsidRPr="00A50E71">
        <w:rPr>
          <w:rFonts w:ascii="Consolas" w:hAnsi="Consolas"/>
          <w:color w:val="000000"/>
          <w:sz w:val="18"/>
          <w:szCs w:val="18"/>
        </w:rPr>
        <w:t>)</w:t>
      </w:r>
    </w:p>
    <w:p w:rsidRPr="00A50E71" w:rsidR="00DF2699" w:rsidP="00DF2699" w:rsidRDefault="00DF2699" w14:paraId="6391F520" w14:textId="7979C16C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000000"/>
          <w:sz w:val="18"/>
          <w:szCs w:val="18"/>
        </w:rPr>
        <w:tab/>
      </w:r>
      <w:r w:rsidRPr="00A50E7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50E71">
        <w:rPr>
          <w:rFonts w:ascii="Consolas" w:hAnsi="Consolas"/>
          <w:color w:val="000000"/>
          <w:sz w:val="18"/>
          <w:szCs w:val="18"/>
        </w:rPr>
        <w:t xml:space="preserve"> String </w:t>
      </w:r>
      <w:r w:rsidRPr="00A50E71">
        <w:rPr>
          <w:rFonts w:ascii="Consolas" w:hAnsi="Consolas"/>
          <w:color w:val="0000C0"/>
          <w:sz w:val="18"/>
          <w:szCs w:val="18"/>
        </w:rPr>
        <w:t>nom</w:t>
      </w:r>
      <w:r w:rsidRPr="00A50E71">
        <w:rPr>
          <w:rFonts w:ascii="Consolas" w:hAnsi="Consolas"/>
          <w:color w:val="000000"/>
          <w:sz w:val="18"/>
          <w:szCs w:val="18"/>
        </w:rPr>
        <w:t>;</w:t>
      </w:r>
    </w:p>
    <w:p w:rsidRPr="00A50E71" w:rsidR="00DF2699" w:rsidP="00DF2699" w:rsidRDefault="00DF2699" w14:paraId="7175AB5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50E71">
        <w:rPr>
          <w:rFonts w:ascii="Consolas" w:hAnsi="Consolas"/>
          <w:color w:val="000000"/>
          <w:sz w:val="18"/>
          <w:szCs w:val="18"/>
        </w:rPr>
        <w:t>}</w:t>
      </w:r>
    </w:p>
    <w:p w:rsidRPr="0010539A" w:rsidR="00DF2699" w:rsidP="0010539A" w:rsidRDefault="00DF2699" w14:paraId="7673DF7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F7EF1" w:rsidR="003237AE" w:rsidP="003237AE" w:rsidRDefault="003237AE" w14:paraId="1E9DDF2C" w14:textId="77777777">
      <w:pPr>
        <w:rPr>
          <w:lang w:val="fr-FR"/>
        </w:rPr>
      </w:pPr>
    </w:p>
    <w:p w:rsidRPr="00CF7EF1" w:rsidR="003237AE" w:rsidP="003237AE" w:rsidRDefault="003237AE" w14:paraId="29876876" w14:textId="2DDCA3FB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AvisRepository</w:t>
      </w:r>
    </w:p>
    <w:p w:rsidRPr="00FC5C84" w:rsidR="00FC5C84" w:rsidP="00FC5C84" w:rsidRDefault="00FC5C84" w14:paraId="0B595E3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C5C84">
        <w:rPr>
          <w:rFonts w:ascii="Consolas" w:hAnsi="Consolas"/>
          <w:color w:val="000000"/>
          <w:sz w:val="18"/>
          <w:szCs w:val="18"/>
        </w:rPr>
        <w:t xml:space="preserve"> fr.eni.gestionavis.dal;</w:t>
      </w:r>
    </w:p>
    <w:p w:rsidRPr="00FC5C84" w:rsidR="00FC5C84" w:rsidP="00FC5C84" w:rsidRDefault="00FC5C84" w14:paraId="7E8040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19436DC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C5C84">
        <w:rPr>
          <w:rFonts w:ascii="Consolas" w:hAnsi="Consolas"/>
          <w:color w:val="000000"/>
          <w:sz w:val="18"/>
          <w:szCs w:val="18"/>
        </w:rPr>
        <w:t xml:space="preserve"> org.springframework.data.mongodb.repository.MongoRepository;</w:t>
      </w:r>
    </w:p>
    <w:p w:rsidRPr="00FC5C84" w:rsidR="00FC5C84" w:rsidP="00FC5C84" w:rsidRDefault="00FC5C84" w14:paraId="4AD7AC8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4F02C88E" w14:textId="0D6A7F98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C5C84">
        <w:rPr>
          <w:rFonts w:ascii="Consolas" w:hAnsi="Consolas"/>
          <w:color w:val="000000"/>
          <w:sz w:val="18"/>
          <w:szCs w:val="18"/>
        </w:rPr>
        <w:t xml:space="preserve"> fr.eni.gestionavis.bo.</w:t>
      </w:r>
      <w:r w:rsidR="0055436B">
        <w:rPr>
          <w:rFonts w:ascii="Consolas" w:hAnsi="Consolas"/>
          <w:color w:val="000000"/>
          <w:sz w:val="18"/>
          <w:szCs w:val="18"/>
        </w:rPr>
        <w:t>vin.*</w:t>
      </w:r>
      <w:r w:rsidRPr="00FC5C84">
        <w:rPr>
          <w:rFonts w:ascii="Consolas" w:hAnsi="Consolas"/>
          <w:color w:val="000000"/>
          <w:sz w:val="18"/>
          <w:szCs w:val="18"/>
        </w:rPr>
        <w:t>;</w:t>
      </w:r>
    </w:p>
    <w:p w:rsidRPr="00FC5C84" w:rsidR="00FC5C84" w:rsidP="00FC5C84" w:rsidRDefault="00FC5C84" w14:paraId="38D4BFA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54CA7D15" w14:textId="0B9A360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C5C84">
        <w:rPr>
          <w:rFonts w:ascii="Consolas" w:hAnsi="Consolas"/>
          <w:color w:val="000000"/>
          <w:sz w:val="18"/>
          <w:szCs w:val="18"/>
        </w:rPr>
        <w:t xml:space="preserve"> </w:t>
      </w:r>
      <w:r w:rsidRPr="00FC5C84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FC5C84">
        <w:rPr>
          <w:rFonts w:ascii="Consolas" w:hAnsi="Consolas"/>
          <w:color w:val="000000"/>
          <w:sz w:val="18"/>
          <w:szCs w:val="18"/>
        </w:rPr>
        <w:t xml:space="preserve"> </w:t>
      </w:r>
      <w:r w:rsidR="00CF6347">
        <w:rPr>
          <w:rFonts w:ascii="Consolas" w:hAnsi="Consolas"/>
          <w:color w:val="000000"/>
          <w:sz w:val="18"/>
          <w:szCs w:val="18"/>
        </w:rPr>
        <w:t>Bouteille</w:t>
      </w:r>
      <w:r w:rsidRPr="00FC5C84">
        <w:rPr>
          <w:rFonts w:ascii="Consolas" w:hAnsi="Consolas"/>
          <w:color w:val="000000"/>
          <w:sz w:val="18"/>
          <w:szCs w:val="18"/>
        </w:rPr>
        <w:t xml:space="preserve">Repository </w:t>
      </w:r>
      <w:r w:rsidRPr="00FC5C84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FC5C84">
        <w:rPr>
          <w:rFonts w:ascii="Consolas" w:hAnsi="Consolas"/>
          <w:color w:val="000000"/>
          <w:sz w:val="18"/>
          <w:szCs w:val="18"/>
        </w:rPr>
        <w:t xml:space="preserve"> MongoRepository&lt;</w:t>
      </w:r>
      <w:r w:rsidR="00A648C0">
        <w:rPr>
          <w:rFonts w:ascii="Consolas" w:hAnsi="Consolas"/>
          <w:color w:val="000000"/>
          <w:sz w:val="18"/>
          <w:szCs w:val="18"/>
        </w:rPr>
        <w:t>Bouyteille</w:t>
      </w:r>
      <w:r w:rsidRPr="00FC5C84">
        <w:rPr>
          <w:rFonts w:ascii="Consolas" w:hAnsi="Consolas"/>
          <w:color w:val="000000"/>
          <w:sz w:val="18"/>
          <w:szCs w:val="18"/>
        </w:rPr>
        <w:t xml:space="preserve">, </w:t>
      </w:r>
      <w:r w:rsidR="00A648C0">
        <w:rPr>
          <w:rFonts w:ascii="Consolas" w:hAnsi="Consolas"/>
          <w:color w:val="000000"/>
          <w:sz w:val="18"/>
          <w:szCs w:val="18"/>
        </w:rPr>
        <w:t>BouteilleId</w:t>
      </w:r>
      <w:r w:rsidRPr="00FC5C84">
        <w:rPr>
          <w:rFonts w:ascii="Consolas" w:hAnsi="Consolas"/>
          <w:color w:val="000000"/>
          <w:sz w:val="18"/>
          <w:szCs w:val="18"/>
        </w:rPr>
        <w:t>&gt;{</w:t>
      </w:r>
    </w:p>
    <w:p w:rsidRPr="00FC5C84" w:rsidR="00FC5C84" w:rsidP="00FC5C84" w:rsidRDefault="00FC5C84" w14:paraId="772D66A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C5C84" w:rsidR="00FC5C84" w:rsidP="00FC5C84" w:rsidRDefault="00FC5C84" w14:paraId="23C8985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C5C84">
        <w:rPr>
          <w:rFonts w:ascii="Consolas" w:hAnsi="Consolas"/>
          <w:color w:val="000000"/>
          <w:sz w:val="18"/>
          <w:szCs w:val="18"/>
        </w:rPr>
        <w:t>}</w:t>
      </w:r>
    </w:p>
    <w:p w:rsidR="003237AE" w:rsidP="0012427F" w:rsidRDefault="0012427F" w14:paraId="2779CD96" w14:textId="148E06C7">
      <w:pPr>
        <w:pStyle w:val="TPnormalpuce1"/>
      </w:pPr>
      <w:r>
        <w:t>Faire attention à bien définir le type de l’identifiant comme un type BouteilleId</w:t>
      </w:r>
    </w:p>
    <w:p w:rsidRPr="00CF7EF1" w:rsidR="00934C10" w:rsidP="00934C10" w:rsidRDefault="00934C10" w14:paraId="673C769C" w14:textId="77777777"/>
    <w:p w:rsidRPr="00CF7EF1" w:rsidR="003237AE" w:rsidP="003237AE" w:rsidRDefault="003237AE" w14:paraId="06D0AA45" w14:textId="77777777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des tests unitaires</w:t>
      </w:r>
    </w:p>
    <w:p w:rsidRPr="00CF7EF1" w:rsidR="003237AE" w:rsidP="003237AE" w:rsidRDefault="003237AE" w14:paraId="0E20C414" w14:textId="77777777">
      <w:pPr>
        <w:pStyle w:val="TPnormalpuce1"/>
      </w:pPr>
      <w:r w:rsidRPr="00CF7EF1">
        <w:t>En vous inspirant des tests des démonstrations.</w:t>
      </w:r>
    </w:p>
    <w:p w:rsidRPr="00CF7EF1" w:rsidR="003237AE" w:rsidP="003237AE" w:rsidRDefault="003237AE" w14:paraId="1A0EF0C9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3237AE" w:rsidP="003237AE" w:rsidRDefault="003237AE" w14:paraId="4A38075E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3237AE" w:rsidP="003237AE" w:rsidRDefault="003237AE" w14:paraId="627F6B67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3237AE" w:rsidP="003237AE" w:rsidRDefault="003237AE" w14:paraId="4D48287B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@TestMethodOrder</w:t>
      </w:r>
      <w:r w:rsidRPr="00CF7EF1">
        <w:t>(MethodOrderer.MethodName.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3237AE" w:rsidP="003237AE" w:rsidRDefault="003237AE" w14:paraId="6445DD42" w14:textId="43101AF4">
      <w:pPr>
        <w:pStyle w:val="TPnormalpuce1"/>
      </w:pPr>
      <w:r w:rsidRPr="00CF7EF1">
        <w:t xml:space="preserve">Créer </w:t>
      </w:r>
      <w:r w:rsidR="00407AD6">
        <w:t>le</w:t>
      </w:r>
      <w:r w:rsidRPr="00CF7EF1">
        <w:t xml:space="preserve"> test :</w:t>
      </w:r>
    </w:p>
    <w:p w:rsidR="003237AE" w:rsidP="0050653F" w:rsidRDefault="003237AE" w14:paraId="08548580" w14:textId="41442223">
      <w:pPr>
        <w:pStyle w:val="TPnormalpuce1"/>
        <w:numPr>
          <w:ilvl w:val="1"/>
          <w:numId w:val="15"/>
        </w:numPr>
      </w:pPr>
      <w:r w:rsidRPr="00CF7EF1">
        <w:t>Sauver un</w:t>
      </w:r>
      <w:r w:rsidR="0050653F">
        <w:t>e Bouteille</w:t>
      </w:r>
      <w:r w:rsidR="00235FEC">
        <w:t xml:space="preserve"> et tracer la</w:t>
      </w:r>
    </w:p>
    <w:p w:rsidRPr="00816D80" w:rsidR="00816D80" w:rsidP="00816D80" w:rsidRDefault="00816D80" w14:paraId="446C569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16D80">
        <w:rPr>
          <w:rFonts w:ascii="Consolas" w:hAnsi="Consolas"/>
          <w:color w:val="000000"/>
          <w:sz w:val="18"/>
          <w:szCs w:val="18"/>
        </w:rPr>
        <w:t xml:space="preserve"> fr.eni.gestionavis.clefcomposite;</w:t>
      </w:r>
    </w:p>
    <w:p w:rsidRPr="00816D80" w:rsidR="00816D80" w:rsidP="00816D80" w:rsidRDefault="00816D80" w14:paraId="0B41F3A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16D80" w:rsidR="00816D80" w:rsidP="00816D80" w:rsidRDefault="00816D80" w14:paraId="4EFD1E30" w14:textId="56ABE53C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</w:t>
      </w:r>
      <w:r w:rsidRPr="00816D80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16D80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16D80">
        <w:rPr>
          <w:rFonts w:ascii="Consolas" w:hAnsi="Consolas"/>
          <w:color w:val="000000"/>
          <w:sz w:val="18"/>
          <w:szCs w:val="18"/>
        </w:rPr>
        <w:t>;</w:t>
      </w:r>
    </w:p>
    <w:p w:rsidRPr="00816D80" w:rsidR="00816D80" w:rsidP="00816D80" w:rsidRDefault="00816D80" w14:paraId="30FB016E" w14:textId="1B861C0B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java.util.Optional;</w:t>
      </w:r>
    </w:p>
    <w:p w:rsidRPr="00816D80" w:rsidR="00816D80" w:rsidP="00816D80" w:rsidRDefault="00816D80" w14:paraId="2872B7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org.junit.jupiter.api.Test;</w:t>
      </w:r>
    </w:p>
    <w:p w:rsidRPr="00816D80" w:rsidR="00816D80" w:rsidP="00816D80" w:rsidRDefault="00816D80" w14:paraId="53FFEB9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816D80" w:rsidR="00816D80" w:rsidP="00816D80" w:rsidRDefault="00816D80" w14:paraId="1BFE959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:rsidRPr="00816D80" w:rsidR="00816D80" w:rsidP="00816D80" w:rsidRDefault="00816D80" w14:paraId="10BE8EF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16D80" w:rsidR="00816D80" w:rsidP="00816D80" w:rsidRDefault="00816D80" w14:paraId="7980496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fr.eni.gestionavis.bo.vin.*;</w:t>
      </w:r>
    </w:p>
    <w:p w:rsidRPr="00816D80" w:rsidR="00816D80" w:rsidP="00816D80" w:rsidRDefault="00816D80" w14:paraId="498D489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fr.eni.gestionavis.dal.BouteilleRepository;</w:t>
      </w:r>
    </w:p>
    <w:p w:rsidRPr="00816D80" w:rsidR="00816D80" w:rsidP="00816D80" w:rsidRDefault="00816D80" w14:paraId="4C27987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16D80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816D80" w:rsidR="00816D80" w:rsidP="00816D80" w:rsidRDefault="00816D80" w14:paraId="2610B02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16D80" w:rsidR="00816D80" w:rsidP="00816D80" w:rsidRDefault="00816D80" w14:paraId="69426E0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646464"/>
          <w:sz w:val="18"/>
          <w:szCs w:val="18"/>
        </w:rPr>
        <w:t>@Slf4j</w:t>
      </w:r>
    </w:p>
    <w:p w:rsidRPr="00816D80" w:rsidR="00816D80" w:rsidP="00816D80" w:rsidRDefault="00816D80" w14:paraId="3483122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646464"/>
          <w:sz w:val="18"/>
          <w:szCs w:val="18"/>
        </w:rPr>
        <w:t>@SpringBootTest</w:t>
      </w:r>
    </w:p>
    <w:p w:rsidRPr="00816D80" w:rsidR="00816D80" w:rsidP="00816D80" w:rsidRDefault="00816D80" w14:paraId="235C2A5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16D80">
        <w:rPr>
          <w:rFonts w:ascii="Consolas" w:hAnsi="Consolas"/>
          <w:color w:val="000000"/>
          <w:sz w:val="18"/>
          <w:szCs w:val="18"/>
        </w:rPr>
        <w:t xml:space="preserve"> TestBouteilleDocument {</w:t>
      </w:r>
    </w:p>
    <w:p w:rsidRPr="00816D80" w:rsidR="00816D80" w:rsidP="00816D80" w:rsidRDefault="00816D80" w14:paraId="21D088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16D80" w:rsidR="00816D80" w:rsidP="00816D80" w:rsidRDefault="00816D80" w14:paraId="5821863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646464"/>
          <w:sz w:val="18"/>
          <w:szCs w:val="18"/>
        </w:rPr>
        <w:t>@Autowired</w:t>
      </w:r>
    </w:p>
    <w:p w:rsidRPr="00816D80" w:rsidR="00816D80" w:rsidP="00816D80" w:rsidRDefault="00816D80" w14:paraId="192807C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 xml:space="preserve">BouteilleRepository </w:t>
      </w:r>
      <w:r w:rsidRPr="00816D80">
        <w:rPr>
          <w:rFonts w:ascii="Consolas" w:hAnsi="Consolas"/>
          <w:color w:val="0000C0"/>
          <w:sz w:val="18"/>
          <w:szCs w:val="18"/>
        </w:rPr>
        <w:t>bouteilleRepository</w:t>
      </w:r>
      <w:r w:rsidRPr="00816D80">
        <w:rPr>
          <w:rFonts w:ascii="Consolas" w:hAnsi="Consolas"/>
          <w:color w:val="000000"/>
          <w:sz w:val="18"/>
          <w:szCs w:val="18"/>
        </w:rPr>
        <w:t>;</w:t>
      </w:r>
    </w:p>
    <w:p w:rsidRPr="00816D80" w:rsidR="00816D80" w:rsidP="00816D80" w:rsidRDefault="00816D80" w14:paraId="2FBF8F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16D80" w:rsidR="00816D80" w:rsidP="00816D80" w:rsidRDefault="00816D80" w14:paraId="62E74CE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646464"/>
          <w:sz w:val="18"/>
          <w:szCs w:val="18"/>
        </w:rPr>
        <w:t>@Test</w:t>
      </w:r>
    </w:p>
    <w:p w:rsidRPr="00816D80" w:rsidR="00816D80" w:rsidP="00816D80" w:rsidRDefault="00816D80" w14:paraId="5E7F5FF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16D80">
        <w:rPr>
          <w:rFonts w:ascii="Consolas" w:hAnsi="Consolas"/>
          <w:color w:val="000000"/>
          <w:sz w:val="18"/>
          <w:szCs w:val="18"/>
        </w:rPr>
        <w:t xml:space="preserve"> test_save_bouteille() {</w:t>
      </w:r>
    </w:p>
    <w:p w:rsidRPr="00816D80" w:rsidR="00816D80" w:rsidP="00816D80" w:rsidRDefault="00816D80" w14:paraId="57924DB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 xml:space="preserve">BouteilleId </w:t>
      </w:r>
      <w:r w:rsidRPr="00816D80">
        <w:rPr>
          <w:rFonts w:ascii="Consolas" w:hAnsi="Consolas"/>
          <w:color w:val="6A3E3E"/>
          <w:sz w:val="18"/>
          <w:szCs w:val="18"/>
        </w:rPr>
        <w:t>bouteilleId</w:t>
      </w:r>
      <w:r w:rsidRPr="00816D80">
        <w:rPr>
          <w:rFonts w:ascii="Consolas" w:hAnsi="Consolas"/>
          <w:color w:val="000000"/>
          <w:sz w:val="18"/>
          <w:szCs w:val="18"/>
        </w:rPr>
        <w:t xml:space="preserve"> = BouteilleId</w:t>
      </w:r>
    </w:p>
    <w:p w:rsidRPr="00816D80" w:rsidR="00816D80" w:rsidP="00816D80" w:rsidRDefault="00816D80" w14:paraId="22BC596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</w:t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16D80">
        <w:rPr>
          <w:rFonts w:ascii="Consolas" w:hAnsi="Consolas"/>
          <w:color w:val="000000"/>
          <w:sz w:val="18"/>
          <w:szCs w:val="18"/>
        </w:rPr>
        <w:t>()</w:t>
      </w:r>
    </w:p>
    <w:p w:rsidRPr="00816D80" w:rsidR="00816D80" w:rsidP="00816D80" w:rsidRDefault="00816D80" w14:paraId="2EBE517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.idBouteille(2298)</w:t>
      </w:r>
    </w:p>
    <w:p w:rsidRPr="00816D80" w:rsidR="00816D80" w:rsidP="00816D80" w:rsidRDefault="00816D80" w14:paraId="5647C03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.idRegion(5)</w:t>
      </w:r>
    </w:p>
    <w:p w:rsidRPr="00816D80" w:rsidR="00816D80" w:rsidP="00816D80" w:rsidRDefault="00816D80" w14:paraId="19A58EC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.idCouleur(1)</w:t>
      </w:r>
    </w:p>
    <w:p w:rsidR="00816D80" w:rsidP="00816D80" w:rsidRDefault="00816D80" w14:paraId="7F62C3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.build();</w:t>
      </w:r>
    </w:p>
    <w:p w:rsidRPr="00816D80" w:rsidR="00816D80" w:rsidP="00816D80" w:rsidRDefault="00816D80" w14:paraId="0AE1BF5D" w14:textId="2398C70E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</w:p>
    <w:p w:rsidRPr="00816D80" w:rsidR="00816D80" w:rsidP="00816D80" w:rsidRDefault="00816D80" w14:paraId="11770D2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 xml:space="preserve">Bouteille </w:t>
      </w:r>
      <w:r w:rsidRPr="00816D80">
        <w:rPr>
          <w:rFonts w:ascii="Consolas" w:hAnsi="Consolas"/>
          <w:color w:val="6A3E3E"/>
          <w:sz w:val="18"/>
          <w:szCs w:val="18"/>
        </w:rPr>
        <w:t>bouteille</w:t>
      </w:r>
      <w:r w:rsidRPr="00816D80">
        <w:rPr>
          <w:rFonts w:ascii="Consolas" w:hAnsi="Consolas"/>
          <w:color w:val="000000"/>
          <w:sz w:val="18"/>
          <w:szCs w:val="18"/>
        </w:rPr>
        <w:t xml:space="preserve"> = Bouteille</w:t>
      </w:r>
    </w:p>
    <w:p w:rsidRPr="00816D80" w:rsidR="00816D80" w:rsidP="00816D80" w:rsidRDefault="00816D80" w14:paraId="1F407E1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</w:t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816D80">
        <w:rPr>
          <w:rFonts w:ascii="Consolas" w:hAnsi="Consolas"/>
          <w:color w:val="000000"/>
          <w:sz w:val="18"/>
          <w:szCs w:val="18"/>
        </w:rPr>
        <w:t>()</w:t>
      </w:r>
    </w:p>
    <w:p w:rsidRPr="00816D80" w:rsidR="00816D80" w:rsidP="00816D80" w:rsidRDefault="00816D80" w14:paraId="0832FC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.id(</w:t>
      </w:r>
      <w:r w:rsidRPr="00816D80">
        <w:rPr>
          <w:rFonts w:ascii="Consolas" w:hAnsi="Consolas"/>
          <w:color w:val="6A3E3E"/>
          <w:sz w:val="18"/>
          <w:szCs w:val="18"/>
        </w:rPr>
        <w:t>bouteilleId</w:t>
      </w:r>
      <w:r w:rsidRPr="00816D80">
        <w:rPr>
          <w:rFonts w:ascii="Consolas" w:hAnsi="Consolas"/>
          <w:color w:val="000000"/>
          <w:sz w:val="18"/>
          <w:szCs w:val="18"/>
        </w:rPr>
        <w:t>)</w:t>
      </w:r>
    </w:p>
    <w:p w:rsidRPr="00816D80" w:rsidR="00816D80" w:rsidP="00816D80" w:rsidRDefault="00816D80" w14:paraId="270A859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.nom(</w:t>
      </w:r>
      <w:r w:rsidRPr="00816D80">
        <w:rPr>
          <w:rFonts w:ascii="Consolas" w:hAnsi="Consolas"/>
          <w:color w:val="2A00FF"/>
          <w:sz w:val="18"/>
          <w:szCs w:val="18"/>
        </w:rPr>
        <w:t>"Vin Blanc ENI"</w:t>
      </w:r>
      <w:r w:rsidRPr="00816D80">
        <w:rPr>
          <w:rFonts w:ascii="Consolas" w:hAnsi="Consolas"/>
          <w:color w:val="000000"/>
          <w:sz w:val="18"/>
          <w:szCs w:val="18"/>
        </w:rPr>
        <w:t>)</w:t>
      </w:r>
    </w:p>
    <w:p w:rsidRPr="00816D80" w:rsidR="00816D80" w:rsidP="00816D80" w:rsidRDefault="00816D80" w14:paraId="59B2C65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.build();</w:t>
      </w:r>
    </w:p>
    <w:p w:rsidRPr="00816D80" w:rsidR="00816D80" w:rsidP="00816D80" w:rsidRDefault="00816D80" w14:paraId="3A70006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C0"/>
          <w:sz w:val="18"/>
          <w:szCs w:val="18"/>
        </w:rPr>
        <w:t>bouteilleRepository</w:t>
      </w:r>
      <w:r w:rsidRPr="00816D80">
        <w:rPr>
          <w:rFonts w:ascii="Consolas" w:hAnsi="Consolas"/>
          <w:color w:val="000000"/>
          <w:sz w:val="18"/>
          <w:szCs w:val="18"/>
        </w:rPr>
        <w:t>.save(</w:t>
      </w:r>
      <w:r w:rsidRPr="00816D80">
        <w:rPr>
          <w:rFonts w:ascii="Consolas" w:hAnsi="Consolas"/>
          <w:color w:val="6A3E3E"/>
          <w:sz w:val="18"/>
          <w:szCs w:val="18"/>
        </w:rPr>
        <w:t>bouteille</w:t>
      </w:r>
      <w:r w:rsidRPr="00816D80">
        <w:rPr>
          <w:rFonts w:ascii="Consolas" w:hAnsi="Consolas"/>
          <w:color w:val="000000"/>
          <w:sz w:val="18"/>
          <w:szCs w:val="18"/>
        </w:rPr>
        <w:t>);</w:t>
      </w:r>
    </w:p>
    <w:p w:rsidRPr="00816D80" w:rsidR="00816D80" w:rsidP="00816D80" w:rsidRDefault="00816D80" w14:paraId="59C482D4" w14:textId="29C699FA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3F7F5F"/>
          <w:sz w:val="18"/>
          <w:szCs w:val="18"/>
        </w:rPr>
        <w:t>//Vérification en base</w:t>
      </w:r>
    </w:p>
    <w:p w:rsidRPr="00816D80" w:rsidR="00816D80" w:rsidP="00816D80" w:rsidRDefault="00816D80" w14:paraId="62DBD1F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 xml:space="preserve">Optional&lt;Bouteille&gt; </w:t>
      </w:r>
      <w:r w:rsidRPr="00816D80">
        <w:rPr>
          <w:rFonts w:ascii="Consolas" w:hAnsi="Consolas"/>
          <w:color w:val="6A3E3E"/>
          <w:sz w:val="18"/>
          <w:szCs w:val="18"/>
        </w:rPr>
        <w:t>opt</w:t>
      </w:r>
      <w:r w:rsidRPr="00816D80">
        <w:rPr>
          <w:rFonts w:ascii="Consolas" w:hAnsi="Consolas"/>
          <w:color w:val="000000"/>
          <w:sz w:val="18"/>
          <w:szCs w:val="18"/>
        </w:rPr>
        <w:t xml:space="preserve"> = </w:t>
      </w:r>
      <w:r w:rsidRPr="00816D80">
        <w:rPr>
          <w:rFonts w:ascii="Consolas" w:hAnsi="Consolas"/>
          <w:color w:val="0000C0"/>
          <w:sz w:val="18"/>
          <w:szCs w:val="18"/>
        </w:rPr>
        <w:t>bouteilleRepository</w:t>
      </w:r>
      <w:r w:rsidRPr="00816D80">
        <w:rPr>
          <w:rFonts w:ascii="Consolas" w:hAnsi="Consolas"/>
          <w:color w:val="000000"/>
          <w:sz w:val="18"/>
          <w:szCs w:val="18"/>
        </w:rPr>
        <w:t>.findById(</w:t>
      </w:r>
      <w:r w:rsidRPr="00816D80">
        <w:rPr>
          <w:rFonts w:ascii="Consolas" w:hAnsi="Consolas"/>
          <w:color w:val="6A3E3E"/>
          <w:sz w:val="18"/>
          <w:szCs w:val="18"/>
        </w:rPr>
        <w:t>bouteilleId</w:t>
      </w:r>
      <w:r w:rsidRPr="00816D80">
        <w:rPr>
          <w:rFonts w:ascii="Consolas" w:hAnsi="Consolas"/>
          <w:color w:val="000000"/>
          <w:sz w:val="18"/>
          <w:szCs w:val="18"/>
        </w:rPr>
        <w:t>);</w:t>
      </w:r>
    </w:p>
    <w:p w:rsidRPr="00816D80" w:rsidR="00816D80" w:rsidP="00816D80" w:rsidRDefault="00816D80" w14:paraId="2612A72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16D80">
        <w:rPr>
          <w:rFonts w:ascii="Consolas" w:hAnsi="Consolas"/>
          <w:color w:val="000000"/>
          <w:sz w:val="18"/>
          <w:szCs w:val="18"/>
        </w:rPr>
        <w:t>(</w:t>
      </w:r>
      <w:r w:rsidRPr="00816D80">
        <w:rPr>
          <w:rFonts w:ascii="Consolas" w:hAnsi="Consolas"/>
          <w:color w:val="6A3E3E"/>
          <w:sz w:val="18"/>
          <w:szCs w:val="18"/>
        </w:rPr>
        <w:t>opt</w:t>
      </w:r>
      <w:r w:rsidRPr="00816D80">
        <w:rPr>
          <w:rFonts w:ascii="Consolas" w:hAnsi="Consolas"/>
          <w:color w:val="000000"/>
          <w:sz w:val="18"/>
          <w:szCs w:val="18"/>
        </w:rPr>
        <w:t>).isNotNull();</w:t>
      </w:r>
    </w:p>
    <w:p w:rsidRPr="00816D80" w:rsidR="00816D80" w:rsidP="00816D80" w:rsidRDefault="00816D80" w14:paraId="34A271E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16D80">
        <w:rPr>
          <w:rFonts w:ascii="Consolas" w:hAnsi="Consolas"/>
          <w:color w:val="000000"/>
          <w:sz w:val="18"/>
          <w:szCs w:val="18"/>
        </w:rPr>
        <w:t>(</w:t>
      </w:r>
      <w:r w:rsidRPr="00816D80">
        <w:rPr>
          <w:rFonts w:ascii="Consolas" w:hAnsi="Consolas"/>
          <w:color w:val="6A3E3E"/>
          <w:sz w:val="18"/>
          <w:szCs w:val="18"/>
        </w:rPr>
        <w:t>opt</w:t>
      </w:r>
      <w:r w:rsidRPr="00816D80">
        <w:rPr>
          <w:rFonts w:ascii="Consolas" w:hAnsi="Consolas"/>
          <w:color w:val="000000"/>
          <w:sz w:val="18"/>
          <w:szCs w:val="18"/>
        </w:rPr>
        <w:t>.isPresent()).isTrue();</w:t>
      </w:r>
    </w:p>
    <w:p w:rsidRPr="00816D80" w:rsidR="00816D80" w:rsidP="00816D80" w:rsidRDefault="00816D80" w14:paraId="56F7BD3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</w:p>
    <w:p w:rsidRPr="00816D80" w:rsidR="00816D80" w:rsidP="00816D80" w:rsidRDefault="00816D80" w14:paraId="792310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 xml:space="preserve">Bouteille </w:t>
      </w:r>
      <w:r w:rsidRPr="00816D80">
        <w:rPr>
          <w:rFonts w:ascii="Consolas" w:hAnsi="Consolas"/>
          <w:color w:val="6A3E3E"/>
          <w:sz w:val="18"/>
          <w:szCs w:val="18"/>
        </w:rPr>
        <w:t>bouteilleDB</w:t>
      </w:r>
      <w:r w:rsidRPr="00816D80">
        <w:rPr>
          <w:rFonts w:ascii="Consolas" w:hAnsi="Consolas"/>
          <w:color w:val="000000"/>
          <w:sz w:val="18"/>
          <w:szCs w:val="18"/>
        </w:rPr>
        <w:t xml:space="preserve"> = </w:t>
      </w:r>
      <w:r w:rsidRPr="00816D80">
        <w:rPr>
          <w:rFonts w:ascii="Consolas" w:hAnsi="Consolas"/>
          <w:color w:val="6A3E3E"/>
          <w:sz w:val="18"/>
          <w:szCs w:val="18"/>
        </w:rPr>
        <w:t>opt</w:t>
      </w:r>
      <w:r w:rsidRPr="00816D80">
        <w:rPr>
          <w:rFonts w:ascii="Consolas" w:hAnsi="Consolas"/>
          <w:color w:val="000000"/>
          <w:sz w:val="18"/>
          <w:szCs w:val="18"/>
        </w:rPr>
        <w:t>.get();</w:t>
      </w:r>
    </w:p>
    <w:p w:rsidRPr="00816D80" w:rsidR="00816D80" w:rsidP="00816D80" w:rsidRDefault="00816D80" w14:paraId="513E80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16D80">
        <w:rPr>
          <w:rFonts w:ascii="Consolas" w:hAnsi="Consolas"/>
          <w:color w:val="000000"/>
          <w:sz w:val="18"/>
          <w:szCs w:val="18"/>
        </w:rPr>
        <w:t>(</w:t>
      </w:r>
      <w:r w:rsidRPr="00816D80">
        <w:rPr>
          <w:rFonts w:ascii="Consolas" w:hAnsi="Consolas"/>
          <w:color w:val="6A3E3E"/>
          <w:sz w:val="18"/>
          <w:szCs w:val="18"/>
        </w:rPr>
        <w:t>bouteilleDB</w:t>
      </w:r>
      <w:r w:rsidRPr="00816D80">
        <w:rPr>
          <w:rFonts w:ascii="Consolas" w:hAnsi="Consolas"/>
          <w:color w:val="000000"/>
          <w:sz w:val="18"/>
          <w:szCs w:val="18"/>
        </w:rPr>
        <w:t>).isNotNull();</w:t>
      </w:r>
    </w:p>
    <w:p w:rsidRPr="00816D80" w:rsidR="00816D80" w:rsidP="00816D80" w:rsidRDefault="00816D80" w14:paraId="65CF179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816D80">
        <w:rPr>
          <w:rFonts w:ascii="Consolas" w:hAnsi="Consolas"/>
          <w:color w:val="000000"/>
          <w:sz w:val="18"/>
          <w:szCs w:val="18"/>
        </w:rPr>
        <w:t>(</w:t>
      </w:r>
      <w:r w:rsidRPr="00816D80">
        <w:rPr>
          <w:rFonts w:ascii="Consolas" w:hAnsi="Consolas"/>
          <w:color w:val="6A3E3E"/>
          <w:sz w:val="18"/>
          <w:szCs w:val="18"/>
        </w:rPr>
        <w:t>bouteilleDB</w:t>
      </w:r>
      <w:r w:rsidRPr="00816D80">
        <w:rPr>
          <w:rFonts w:ascii="Consolas" w:hAnsi="Consolas"/>
          <w:color w:val="000000"/>
          <w:sz w:val="18"/>
          <w:szCs w:val="18"/>
        </w:rPr>
        <w:t>.getNom()).isNotNull();</w:t>
      </w:r>
    </w:p>
    <w:p w:rsidRPr="00816D80" w:rsidR="00816D80" w:rsidP="00816D80" w:rsidRDefault="00816D80" w14:paraId="54C8273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</w:p>
    <w:p w:rsidRPr="00816D80" w:rsidR="00816D80" w:rsidP="00816D80" w:rsidRDefault="00816D80" w14:paraId="1D942C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816D80">
        <w:rPr>
          <w:rFonts w:ascii="Consolas" w:hAnsi="Consolas"/>
          <w:color w:val="000000"/>
          <w:sz w:val="18"/>
          <w:szCs w:val="18"/>
        </w:rPr>
        <w:t>.info(</w:t>
      </w:r>
      <w:r w:rsidRPr="00816D80">
        <w:rPr>
          <w:rFonts w:ascii="Consolas" w:hAnsi="Consolas"/>
          <w:color w:val="6A3E3E"/>
          <w:sz w:val="18"/>
          <w:szCs w:val="18"/>
        </w:rPr>
        <w:t>bouteilleDB</w:t>
      </w:r>
      <w:r w:rsidRPr="00816D80">
        <w:rPr>
          <w:rFonts w:ascii="Consolas" w:hAnsi="Consolas"/>
          <w:color w:val="000000"/>
          <w:sz w:val="18"/>
          <w:szCs w:val="18"/>
        </w:rPr>
        <w:t>.toString());</w:t>
      </w:r>
    </w:p>
    <w:p w:rsidRPr="00816D80" w:rsidR="00816D80" w:rsidP="00816D80" w:rsidRDefault="00816D80" w14:paraId="587D64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ab/>
      </w:r>
      <w:r w:rsidRPr="00816D80">
        <w:rPr>
          <w:rFonts w:ascii="Consolas" w:hAnsi="Consolas"/>
          <w:color w:val="000000"/>
          <w:sz w:val="18"/>
          <w:szCs w:val="18"/>
        </w:rPr>
        <w:t>}</w:t>
      </w:r>
    </w:p>
    <w:p w:rsidRPr="00BD33DA" w:rsidR="00816D80" w:rsidP="00BD33DA" w:rsidRDefault="00816D80" w14:paraId="64E7D699" w14:textId="02A8A710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16D80">
        <w:rPr>
          <w:rFonts w:ascii="Consolas" w:hAnsi="Consolas"/>
          <w:color w:val="000000"/>
          <w:sz w:val="18"/>
          <w:szCs w:val="18"/>
        </w:rPr>
        <w:t>}</w:t>
      </w:r>
    </w:p>
    <w:p w:rsidRPr="00CF7EF1" w:rsidR="00BD33DA" w:rsidP="00645B59" w:rsidRDefault="00F83D6E" w14:paraId="287C2BAD" w14:textId="7E4BB676">
      <w:pPr>
        <w:pStyle w:val="TPnormalpuce1"/>
      </w:pPr>
      <w:r>
        <w:t>Le</w:t>
      </w:r>
      <w:r w:rsidR="00645B59">
        <w:t xml:space="preserve"> test </w:t>
      </w:r>
      <w:r>
        <w:t>es</w:t>
      </w:r>
      <w:r w:rsidR="00645B59">
        <w:t>t</w:t>
      </w:r>
      <w:r>
        <w:t xml:space="preserve"> à</w:t>
      </w:r>
      <w:r w:rsidR="00645B59">
        <w:t xml:space="preserve"> vert</w:t>
      </w:r>
    </w:p>
    <w:p w:rsidRPr="00CF7EF1" w:rsidR="003237AE" w:rsidP="003237AE" w:rsidRDefault="003237AE" w14:paraId="2D9240B0" w14:textId="7399C56D">
      <w:pPr>
        <w:pStyle w:val="TPnormalpuce1"/>
      </w:pPr>
      <w:r w:rsidRPr="00CF7EF1">
        <w:t xml:space="preserve">Voici le type de trace </w:t>
      </w:r>
      <w:r w:rsidR="0050661B">
        <w:t>obtenu</w:t>
      </w:r>
      <w:r w:rsidRPr="00CF7EF1">
        <w:t> :</w:t>
      </w:r>
    </w:p>
    <w:p w:rsidRPr="00B46CFC" w:rsidR="00B46CFC" w:rsidP="00B46CFC" w:rsidRDefault="00B46CFC" w14:paraId="16ECB5F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6CFC">
        <w:rPr>
          <w:rFonts w:ascii="Consolas" w:hAnsi="Consolas"/>
          <w:color w:val="000000"/>
          <w:sz w:val="18"/>
          <w:szCs w:val="18"/>
        </w:rPr>
        <w:t>Saving Document containing fields: [_id, name, _class]</w:t>
      </w:r>
    </w:p>
    <w:p w:rsidRPr="00B46CFC" w:rsidR="00B46CFC" w:rsidP="00B46CFC" w:rsidRDefault="00B46CFC" w14:paraId="791B55D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46CFC" w:rsidR="00B46CFC" w:rsidP="00B46CFC" w:rsidRDefault="00B46CFC" w14:paraId="3B0C2D9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6CFC">
        <w:rPr>
          <w:rFonts w:ascii="Consolas" w:hAnsi="Consolas"/>
          <w:color w:val="000000"/>
          <w:sz w:val="18"/>
          <w:szCs w:val="18"/>
        </w:rPr>
        <w:t>findOne using query: { "id" : { "$java" : BouteilleId(idBouteille=2298, idRegion=5, idCouleur=1) } } fields: Document{{}} for class: class fr.eni.gestionavis.bo.vin.Bouteille in collection: bottles</w:t>
      </w:r>
    </w:p>
    <w:p w:rsidRPr="00B46CFC" w:rsidR="00B46CFC" w:rsidP="00B46CFC" w:rsidRDefault="00B46CFC" w14:paraId="59026E7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7B2626" w:rsidP="00B46CFC" w:rsidRDefault="00B46CFC" w14:paraId="4465A6BB" w14:textId="2135D1BA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6CFC">
        <w:rPr>
          <w:rFonts w:ascii="Consolas" w:hAnsi="Consolas"/>
          <w:color w:val="000000"/>
          <w:sz w:val="18"/>
          <w:szCs w:val="18"/>
        </w:rPr>
        <w:t>Bouteille(id=BouteilleId(idBouteille=2298, idRegion=5, idCouleur=1), nom=Vin Blanc ENI)</w:t>
      </w:r>
    </w:p>
    <w:p w:rsidRPr="0018614E" w:rsidR="0018614E" w:rsidP="0018614E" w:rsidRDefault="0018614E" w14:paraId="648F35C5" w14:textId="77777777"/>
    <w:sectPr w:rsidRPr="0018614E" w:rsidR="0018614E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72E" w:rsidP="006C7E58" w:rsidRDefault="0065272E" w14:paraId="63B03338" w14:textId="77777777">
      <w:r>
        <w:separator/>
      </w:r>
    </w:p>
  </w:endnote>
  <w:endnote w:type="continuationSeparator" w:id="0">
    <w:p w:rsidR="0065272E" w:rsidP="006C7E58" w:rsidRDefault="0065272E" w14:paraId="05BE570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72E" w:rsidP="006C7E58" w:rsidRDefault="0065272E" w14:paraId="5BA7C2DF" w14:textId="77777777">
      <w:r>
        <w:separator/>
      </w:r>
    </w:p>
  </w:footnote>
  <w:footnote w:type="continuationSeparator" w:id="0">
    <w:p w:rsidR="0065272E" w:rsidP="006C7E58" w:rsidRDefault="0065272E" w14:paraId="67E0248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31FD8"/>
    <w:rsid w:val="000417F6"/>
    <w:rsid w:val="000504C9"/>
    <w:rsid w:val="000753A7"/>
    <w:rsid w:val="000768DC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539A"/>
    <w:rsid w:val="001142C3"/>
    <w:rsid w:val="00116AA7"/>
    <w:rsid w:val="001213B8"/>
    <w:rsid w:val="0012427F"/>
    <w:rsid w:val="0012509D"/>
    <w:rsid w:val="00125DCA"/>
    <w:rsid w:val="00136790"/>
    <w:rsid w:val="001378BD"/>
    <w:rsid w:val="00145C0F"/>
    <w:rsid w:val="00151AA0"/>
    <w:rsid w:val="00161959"/>
    <w:rsid w:val="00162C0C"/>
    <w:rsid w:val="00177E97"/>
    <w:rsid w:val="00180858"/>
    <w:rsid w:val="00182FE7"/>
    <w:rsid w:val="0018303B"/>
    <w:rsid w:val="0018614E"/>
    <w:rsid w:val="00195C87"/>
    <w:rsid w:val="001A0D7C"/>
    <w:rsid w:val="001A2373"/>
    <w:rsid w:val="001B4DA8"/>
    <w:rsid w:val="001C24D4"/>
    <w:rsid w:val="001C739D"/>
    <w:rsid w:val="001D3BFC"/>
    <w:rsid w:val="001D428F"/>
    <w:rsid w:val="001F18FA"/>
    <w:rsid w:val="00200879"/>
    <w:rsid w:val="002020E8"/>
    <w:rsid w:val="00206A6A"/>
    <w:rsid w:val="00210D4E"/>
    <w:rsid w:val="00225D2C"/>
    <w:rsid w:val="002263D9"/>
    <w:rsid w:val="00235FEC"/>
    <w:rsid w:val="00241941"/>
    <w:rsid w:val="00241BEE"/>
    <w:rsid w:val="00261F4C"/>
    <w:rsid w:val="002646B8"/>
    <w:rsid w:val="00277014"/>
    <w:rsid w:val="00277CDD"/>
    <w:rsid w:val="00280C87"/>
    <w:rsid w:val="002835C6"/>
    <w:rsid w:val="00287D81"/>
    <w:rsid w:val="002A002A"/>
    <w:rsid w:val="002A2662"/>
    <w:rsid w:val="002A28BA"/>
    <w:rsid w:val="002B04EA"/>
    <w:rsid w:val="002B19F5"/>
    <w:rsid w:val="002C4936"/>
    <w:rsid w:val="002C5032"/>
    <w:rsid w:val="002D2B64"/>
    <w:rsid w:val="002F4BFD"/>
    <w:rsid w:val="002F78BE"/>
    <w:rsid w:val="00301257"/>
    <w:rsid w:val="00311793"/>
    <w:rsid w:val="003130CA"/>
    <w:rsid w:val="00316FA0"/>
    <w:rsid w:val="003237AE"/>
    <w:rsid w:val="003257F8"/>
    <w:rsid w:val="003548A0"/>
    <w:rsid w:val="00357A5A"/>
    <w:rsid w:val="003709F1"/>
    <w:rsid w:val="00382C06"/>
    <w:rsid w:val="00384614"/>
    <w:rsid w:val="00387206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07AD6"/>
    <w:rsid w:val="004218BE"/>
    <w:rsid w:val="00431046"/>
    <w:rsid w:val="00432D66"/>
    <w:rsid w:val="00437E90"/>
    <w:rsid w:val="00450C5E"/>
    <w:rsid w:val="00450C7A"/>
    <w:rsid w:val="004610A8"/>
    <w:rsid w:val="0048302D"/>
    <w:rsid w:val="00486516"/>
    <w:rsid w:val="00492FCA"/>
    <w:rsid w:val="00494DCF"/>
    <w:rsid w:val="004C2502"/>
    <w:rsid w:val="004E4DA0"/>
    <w:rsid w:val="004F2C2E"/>
    <w:rsid w:val="004F3EEE"/>
    <w:rsid w:val="005056C3"/>
    <w:rsid w:val="0050653F"/>
    <w:rsid w:val="0050661B"/>
    <w:rsid w:val="005262F6"/>
    <w:rsid w:val="00527CB0"/>
    <w:rsid w:val="00535EF4"/>
    <w:rsid w:val="0054232C"/>
    <w:rsid w:val="00544157"/>
    <w:rsid w:val="0055436B"/>
    <w:rsid w:val="00554F89"/>
    <w:rsid w:val="00556E19"/>
    <w:rsid w:val="00557B62"/>
    <w:rsid w:val="0057306B"/>
    <w:rsid w:val="005A36E5"/>
    <w:rsid w:val="005C1BB9"/>
    <w:rsid w:val="005C68D3"/>
    <w:rsid w:val="005D1943"/>
    <w:rsid w:val="005D7636"/>
    <w:rsid w:val="005E210C"/>
    <w:rsid w:val="005E3B89"/>
    <w:rsid w:val="005F0AF4"/>
    <w:rsid w:val="005F2EFB"/>
    <w:rsid w:val="00603E48"/>
    <w:rsid w:val="00612B85"/>
    <w:rsid w:val="0063306A"/>
    <w:rsid w:val="006367DA"/>
    <w:rsid w:val="006413CB"/>
    <w:rsid w:val="00642766"/>
    <w:rsid w:val="00645B59"/>
    <w:rsid w:val="0065272E"/>
    <w:rsid w:val="00653F09"/>
    <w:rsid w:val="00667EE6"/>
    <w:rsid w:val="006723CE"/>
    <w:rsid w:val="006802E6"/>
    <w:rsid w:val="006939F9"/>
    <w:rsid w:val="006A1550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13863"/>
    <w:rsid w:val="00720940"/>
    <w:rsid w:val="00724865"/>
    <w:rsid w:val="007327B9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3A06"/>
    <w:rsid w:val="00816A97"/>
    <w:rsid w:val="00816D80"/>
    <w:rsid w:val="00825170"/>
    <w:rsid w:val="0083499D"/>
    <w:rsid w:val="0084113E"/>
    <w:rsid w:val="00845605"/>
    <w:rsid w:val="00863103"/>
    <w:rsid w:val="008672FD"/>
    <w:rsid w:val="00867E02"/>
    <w:rsid w:val="008745CB"/>
    <w:rsid w:val="00894B62"/>
    <w:rsid w:val="008B220B"/>
    <w:rsid w:val="008B27F5"/>
    <w:rsid w:val="008C4915"/>
    <w:rsid w:val="008D35C2"/>
    <w:rsid w:val="008E5DAD"/>
    <w:rsid w:val="008E6D1D"/>
    <w:rsid w:val="00911644"/>
    <w:rsid w:val="00922F94"/>
    <w:rsid w:val="00924840"/>
    <w:rsid w:val="00924F5F"/>
    <w:rsid w:val="00932B1B"/>
    <w:rsid w:val="00932B60"/>
    <w:rsid w:val="00934C1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77402"/>
    <w:rsid w:val="00981502"/>
    <w:rsid w:val="00985242"/>
    <w:rsid w:val="00985594"/>
    <w:rsid w:val="009862DE"/>
    <w:rsid w:val="00986B3C"/>
    <w:rsid w:val="00990B02"/>
    <w:rsid w:val="009B4E11"/>
    <w:rsid w:val="009C09D3"/>
    <w:rsid w:val="009C2AC3"/>
    <w:rsid w:val="009D1251"/>
    <w:rsid w:val="009D4BEF"/>
    <w:rsid w:val="009D6A1C"/>
    <w:rsid w:val="009D6DBD"/>
    <w:rsid w:val="009E03BC"/>
    <w:rsid w:val="009E1709"/>
    <w:rsid w:val="009E22E0"/>
    <w:rsid w:val="00A0053F"/>
    <w:rsid w:val="00A055CF"/>
    <w:rsid w:val="00A1229E"/>
    <w:rsid w:val="00A1488A"/>
    <w:rsid w:val="00A21A72"/>
    <w:rsid w:val="00A361C9"/>
    <w:rsid w:val="00A50E71"/>
    <w:rsid w:val="00A51E50"/>
    <w:rsid w:val="00A62B26"/>
    <w:rsid w:val="00A62F6A"/>
    <w:rsid w:val="00A648C0"/>
    <w:rsid w:val="00A8528B"/>
    <w:rsid w:val="00A93073"/>
    <w:rsid w:val="00A935C2"/>
    <w:rsid w:val="00A94283"/>
    <w:rsid w:val="00AA751A"/>
    <w:rsid w:val="00AB7EF4"/>
    <w:rsid w:val="00AD1159"/>
    <w:rsid w:val="00AE20E9"/>
    <w:rsid w:val="00AF4D42"/>
    <w:rsid w:val="00B027AA"/>
    <w:rsid w:val="00B04A1E"/>
    <w:rsid w:val="00B1718A"/>
    <w:rsid w:val="00B41CD5"/>
    <w:rsid w:val="00B4243A"/>
    <w:rsid w:val="00B43E3B"/>
    <w:rsid w:val="00B456C7"/>
    <w:rsid w:val="00B46CFC"/>
    <w:rsid w:val="00B47F45"/>
    <w:rsid w:val="00B67A05"/>
    <w:rsid w:val="00B71A2E"/>
    <w:rsid w:val="00B73331"/>
    <w:rsid w:val="00B757B4"/>
    <w:rsid w:val="00B75A86"/>
    <w:rsid w:val="00B7614C"/>
    <w:rsid w:val="00BA1794"/>
    <w:rsid w:val="00BA4E30"/>
    <w:rsid w:val="00BB5E5B"/>
    <w:rsid w:val="00BC4F2E"/>
    <w:rsid w:val="00BD33DA"/>
    <w:rsid w:val="00BF077F"/>
    <w:rsid w:val="00BF719C"/>
    <w:rsid w:val="00C108F4"/>
    <w:rsid w:val="00C16564"/>
    <w:rsid w:val="00C33697"/>
    <w:rsid w:val="00C41B0B"/>
    <w:rsid w:val="00C62D79"/>
    <w:rsid w:val="00C720D1"/>
    <w:rsid w:val="00C87756"/>
    <w:rsid w:val="00CA1A36"/>
    <w:rsid w:val="00CA5C15"/>
    <w:rsid w:val="00CB2B30"/>
    <w:rsid w:val="00CB6767"/>
    <w:rsid w:val="00CC4730"/>
    <w:rsid w:val="00CD262F"/>
    <w:rsid w:val="00CD53EC"/>
    <w:rsid w:val="00CD6D6E"/>
    <w:rsid w:val="00CE2F19"/>
    <w:rsid w:val="00CE7F57"/>
    <w:rsid w:val="00CF6347"/>
    <w:rsid w:val="00CF7D3A"/>
    <w:rsid w:val="00CF7EF1"/>
    <w:rsid w:val="00D0276B"/>
    <w:rsid w:val="00D05F58"/>
    <w:rsid w:val="00D07F2F"/>
    <w:rsid w:val="00D14314"/>
    <w:rsid w:val="00D2004D"/>
    <w:rsid w:val="00D31AF1"/>
    <w:rsid w:val="00D505A6"/>
    <w:rsid w:val="00D82949"/>
    <w:rsid w:val="00D85BA4"/>
    <w:rsid w:val="00D909BB"/>
    <w:rsid w:val="00D96678"/>
    <w:rsid w:val="00DB3C95"/>
    <w:rsid w:val="00DB4B72"/>
    <w:rsid w:val="00DC626F"/>
    <w:rsid w:val="00DD0BF9"/>
    <w:rsid w:val="00DD2C7E"/>
    <w:rsid w:val="00DD47B3"/>
    <w:rsid w:val="00DD752A"/>
    <w:rsid w:val="00DE21AC"/>
    <w:rsid w:val="00DE3B1D"/>
    <w:rsid w:val="00DF1DA3"/>
    <w:rsid w:val="00DF2699"/>
    <w:rsid w:val="00E012B8"/>
    <w:rsid w:val="00E01FDD"/>
    <w:rsid w:val="00E072FC"/>
    <w:rsid w:val="00E16AA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06F"/>
    <w:rsid w:val="00EC3EBA"/>
    <w:rsid w:val="00EC4F09"/>
    <w:rsid w:val="00EC5C22"/>
    <w:rsid w:val="00ED20EC"/>
    <w:rsid w:val="00ED5937"/>
    <w:rsid w:val="00EE0C81"/>
    <w:rsid w:val="00EF0131"/>
    <w:rsid w:val="00EF0B47"/>
    <w:rsid w:val="00F01E1F"/>
    <w:rsid w:val="00F028ED"/>
    <w:rsid w:val="00F0457F"/>
    <w:rsid w:val="00F0585B"/>
    <w:rsid w:val="00F06C97"/>
    <w:rsid w:val="00F120A8"/>
    <w:rsid w:val="00F248C7"/>
    <w:rsid w:val="00F25EAB"/>
    <w:rsid w:val="00F26605"/>
    <w:rsid w:val="00F36C1E"/>
    <w:rsid w:val="00F41ECC"/>
    <w:rsid w:val="00F440D7"/>
    <w:rsid w:val="00F52918"/>
    <w:rsid w:val="00F5357C"/>
    <w:rsid w:val="00F74DCB"/>
    <w:rsid w:val="00F7597C"/>
    <w:rsid w:val="00F83D6E"/>
    <w:rsid w:val="00F866C1"/>
    <w:rsid w:val="00FB202A"/>
    <w:rsid w:val="00FB27DA"/>
    <w:rsid w:val="00FC5C84"/>
    <w:rsid w:val="00FD4475"/>
    <w:rsid w:val="00FD5D6A"/>
    <w:rsid w:val="00FD6044"/>
    <w:rsid w:val="00FE02FA"/>
    <w:rsid w:val="00FE5060"/>
    <w:rsid w:val="00FF18F4"/>
    <w:rsid w:val="00FF7FF5"/>
    <w:rsid w:val="0ADF212E"/>
    <w:rsid w:val="490A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40C6F-E62A-44F5-8D79-77F4D70B8DD6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4.xml><?xml version="1.0" encoding="utf-8"?>
<ds:datastoreItem xmlns:ds="http://schemas.openxmlformats.org/officeDocument/2006/customXml" ds:itemID="{97E8CF16-8BED-4BF1-8561-3C14EB0514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152</cp:revision>
  <cp:lastPrinted>2016-10-05T13:21:00Z</cp:lastPrinted>
  <dcterms:created xsi:type="dcterms:W3CDTF">2018-06-14T11:51:00Z</dcterms:created>
  <dcterms:modified xsi:type="dcterms:W3CDTF">2023-08-30T11:31:05Z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