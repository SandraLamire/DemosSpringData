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FD0" w:rsidR="00924F5F" w:rsidP="00401B0B" w:rsidRDefault="00770031" w14:paraId="2CB4C832" w14:textId="346414FB">
      <w:pPr>
        <w:pStyle w:val="Titre"/>
        <w:rPr>
          <w:lang w:val="fr-FR"/>
        </w:rPr>
      </w:pPr>
      <w:r w:rsidRPr="11A120A7" w:rsidR="00770031">
        <w:rPr>
          <w:lang w:val="fr-FR"/>
        </w:rPr>
        <w:t>Gestion des avis</w:t>
      </w:r>
      <w:r w:rsidRPr="11A120A7" w:rsidR="00932B60">
        <w:rPr>
          <w:lang w:val="fr-FR"/>
        </w:rPr>
        <w:t xml:space="preserve"> (</w:t>
      </w:r>
      <w:r w:rsidRPr="11A120A7" w:rsidR="1B4CC933">
        <w:rPr>
          <w:lang w:val="fr-FR"/>
        </w:rPr>
        <w:t>p</w:t>
      </w:r>
      <w:r w:rsidRPr="11A120A7" w:rsidR="00932B60">
        <w:rPr>
          <w:lang w:val="fr-FR"/>
        </w:rPr>
        <w:t>artie 0</w:t>
      </w:r>
      <w:r w:rsidRPr="11A120A7" w:rsidR="00077847">
        <w:rPr>
          <w:lang w:val="fr-FR"/>
        </w:rPr>
        <w:t>3</w:t>
      </w:r>
      <w:r w:rsidRPr="11A120A7" w:rsidR="00932B60">
        <w:rPr>
          <w:lang w:val="fr-FR"/>
        </w:rPr>
        <w:t>)</w:t>
      </w:r>
    </w:p>
    <w:p w:rsidRPr="004F3FD0" w:rsidR="003D3178" w:rsidP="003D3178" w:rsidRDefault="003D3178" w14:paraId="61C8FD42" w14:textId="1F7D7625">
      <w:pPr>
        <w:pStyle w:val="Titre1"/>
        <w:rPr>
          <w:rFonts w:ascii="Century Gothic" w:hAnsi="Century Gothic"/>
          <w:szCs w:val="16"/>
          <w:lang w:val="fr-FR"/>
        </w:rPr>
      </w:pPr>
      <w:r w:rsidRPr="004F3FD0">
        <w:rPr>
          <w:lang w:val="fr-FR"/>
        </w:rPr>
        <w:t>TP0</w:t>
      </w:r>
      <w:r w:rsidR="00077847">
        <w:rPr>
          <w:lang w:val="fr-FR"/>
        </w:rPr>
        <w:t>3</w:t>
      </w:r>
      <w:r w:rsidRPr="004F3FD0">
        <w:rPr>
          <w:lang w:val="fr-FR"/>
        </w:rPr>
        <w:t xml:space="preserve"> du module 0</w:t>
      </w:r>
      <w:r w:rsidRPr="004F3FD0" w:rsidR="00770031">
        <w:rPr>
          <w:lang w:val="fr-FR"/>
        </w:rPr>
        <w:t>3</w:t>
      </w:r>
      <w:r w:rsidRPr="004F3FD0">
        <w:rPr>
          <w:lang w:val="fr-FR"/>
        </w:rPr>
        <w:t xml:space="preserve"> – </w:t>
      </w:r>
      <w:r w:rsidRPr="004F3FD0" w:rsidR="00162C0C">
        <w:rPr>
          <w:lang w:val="fr-FR"/>
        </w:rPr>
        <w:t>Spring Data</w:t>
      </w:r>
      <w:r w:rsidRPr="004F3FD0" w:rsidR="00770031">
        <w:rPr>
          <w:lang w:val="fr-FR"/>
        </w:rPr>
        <w:t xml:space="preserve"> MongoDB</w:t>
      </w:r>
    </w:p>
    <w:p w:rsidRPr="004F3FD0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4F3FD0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4F3FD0" w:rsidR="006D684B" w:rsidP="006D684B" w:rsidRDefault="006D684B" w14:paraId="110B602C" w14:textId="598A60D4">
            <w:pPr>
              <w:pStyle w:val="TPnormal"/>
            </w:pPr>
            <w:r w:rsidRPr="004F3FD0">
              <w:t>Ce TP sera un TP fil rouge du cours</w:t>
            </w:r>
          </w:p>
          <w:p w:rsidRPr="004F3FD0" w:rsidR="006D684B" w:rsidP="006D684B" w:rsidRDefault="006D684B" w14:paraId="39D6F416" w14:textId="1B0B898B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 w:rsidR="00572F72">
              <w:t>d’un</w:t>
            </w:r>
            <w:r w:rsidR="00077847">
              <w:t>e</w:t>
            </w:r>
            <w:r w:rsidR="00572F72">
              <w:t xml:space="preserve"> </w:t>
            </w:r>
            <w:r w:rsidR="00077847">
              <w:t>association embarquée (stratégie 1)</w:t>
            </w:r>
          </w:p>
          <w:p w:rsidRPr="004F3FD0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</w:t>
            </w:r>
            <w:r w:rsidRPr="004F3FD0" w:rsidR="00CD53EC">
              <w:t>res pour valider</w:t>
            </w:r>
          </w:p>
        </w:tc>
      </w:tr>
    </w:tbl>
    <w:p w:rsidRPr="004F3FD0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4F3FD0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F3FD0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F3FD0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4F3FD0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4F3FD0" w:rsidR="00924F5F" w:rsidP="00177E97" w:rsidRDefault="00EC0061" w14:paraId="2D9F101D" w14:textId="78C6E978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 w:rsidRPr="004F3FD0" w:rsidR="001378BD">
              <w:rPr>
                <w:lang w:val="fr-FR"/>
              </w:rPr>
              <w:t xml:space="preserve"> minutes</w:t>
            </w:r>
          </w:p>
        </w:tc>
      </w:tr>
    </w:tbl>
    <w:p w:rsidRPr="004F3FD0" w:rsidR="00924F5F" w:rsidP="00494DCF" w:rsidRDefault="0054232C" w14:paraId="4E70822D" w14:textId="1AD20AAC">
      <w:pPr>
        <w:pStyle w:val="TPTitre"/>
      </w:pPr>
      <w:r w:rsidRPr="004F3FD0">
        <w:t>Contexte</w:t>
      </w:r>
    </w:p>
    <w:p w:rsidRPr="004F3FD0" w:rsidR="008B220B" w:rsidP="00494DCF" w:rsidRDefault="00BA4E30" w14:paraId="3C85FDDF" w14:textId="0EFF2B00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4F3FD0" w:rsidR="00161959" w:rsidP="00494DCF" w:rsidRDefault="001A2373" w14:paraId="1EE26131" w14:textId="77777777">
      <w:pPr>
        <w:pStyle w:val="TPnormal"/>
      </w:pPr>
      <w:r w:rsidRPr="004F3FD0">
        <w:t>L’application de cave à vin sera une application d’API Web sécurisée à la fin des itérations</w:t>
      </w:r>
      <w:r w:rsidRPr="004F3FD0" w:rsidR="00161959">
        <w:t>.</w:t>
      </w:r>
    </w:p>
    <w:p w:rsidRPr="00432D66" w:rsidR="00DF3462" w:rsidP="00DF3462" w:rsidRDefault="00DF3462" w14:paraId="3706A63E" w14:textId="77777777">
      <w:pPr>
        <w:pStyle w:val="TPnormal"/>
      </w:pPr>
      <w:r w:rsidRPr="00432D66">
        <w:t>L’application de gestion des avis sera aussi une application d’API Web :</w:t>
      </w:r>
    </w:p>
    <w:p w:rsidRPr="00432D66" w:rsidR="00DF3462" w:rsidP="00DF3462" w:rsidRDefault="00DF3462" w14:paraId="15246241" w14:textId="77777777">
      <w:pPr>
        <w:pStyle w:val="TPnormalpuce1"/>
      </w:pPr>
      <w:r w:rsidRPr="00432D66">
        <w:t>Elle doit permettre de gérer les avis des clients sur le vin commandé.</w:t>
      </w:r>
    </w:p>
    <w:p w:rsidR="00DF3462" w:rsidP="00DF3462" w:rsidRDefault="00DF3462" w14:paraId="2FDA2743" w14:textId="77777777">
      <w:pPr>
        <w:pStyle w:val="TPnormalpuce1"/>
        <w:numPr>
          <w:ilvl w:val="1"/>
          <w:numId w:val="15"/>
        </w:numPr>
      </w:pPr>
      <w:r w:rsidRPr="00432D66">
        <w:t xml:space="preserve">La date de </w:t>
      </w:r>
      <w:r>
        <w:t>l’avis</w:t>
      </w:r>
    </w:p>
    <w:p w:rsidRPr="00432D66" w:rsidR="00DF3462" w:rsidP="00DF3462" w:rsidRDefault="00DF3462" w14:paraId="5F211266" w14:textId="77777777">
      <w:pPr>
        <w:pStyle w:val="TPnormalpuce1"/>
        <w:numPr>
          <w:ilvl w:val="1"/>
          <w:numId w:val="15"/>
        </w:numPr>
      </w:pPr>
      <w:r>
        <w:t>L’identifiant de la bouteille commandée, ainsi que de la Région et couleur</w:t>
      </w:r>
    </w:p>
    <w:p w:rsidRPr="00432D66" w:rsidR="00DF3462" w:rsidP="00DF3462" w:rsidRDefault="00DF3462" w14:paraId="12CBC3D3" w14:textId="77777777">
      <w:pPr>
        <w:pStyle w:val="TPnormalpuce1"/>
        <w:numPr>
          <w:ilvl w:val="1"/>
          <w:numId w:val="15"/>
        </w:numPr>
      </w:pPr>
      <w:r w:rsidRPr="00432D66">
        <w:t>La quantité commandée</w:t>
      </w:r>
      <w:r>
        <w:t xml:space="preserve"> par le client</w:t>
      </w:r>
    </w:p>
    <w:p w:rsidRPr="00432D66" w:rsidR="00DF3462" w:rsidP="00DF3462" w:rsidRDefault="00DF3462" w14:paraId="2E24374A" w14:textId="7949F454">
      <w:pPr>
        <w:pStyle w:val="TPnormalpuce1"/>
        <w:numPr>
          <w:ilvl w:val="1"/>
          <w:numId w:val="15"/>
        </w:numPr>
      </w:pPr>
      <w:r w:rsidRPr="00432D66">
        <w:t>Une note</w:t>
      </w:r>
      <w:r w:rsidR="003F4489">
        <w:t xml:space="preserve"> (entre 0 et 5)</w:t>
      </w:r>
      <w:r w:rsidRPr="00432D66">
        <w:t xml:space="preserve">, un commentaire et </w:t>
      </w:r>
      <w:r>
        <w:t xml:space="preserve">le pseudo du client (permettre de </w:t>
      </w:r>
      <w:proofErr w:type="gramStart"/>
      <w:r>
        <w:t>protéger</w:t>
      </w:r>
      <w:proofErr w:type="gramEnd"/>
      <w:r>
        <w:t xml:space="preserve"> les</w:t>
      </w:r>
      <w:r w:rsidR="00481E55">
        <w:t xml:space="preserve"> </w:t>
      </w:r>
      <w:r>
        <w:t>informations du client RGPD)</w:t>
      </w:r>
    </w:p>
    <w:p w:rsidRPr="00432D66" w:rsidR="00DF3462" w:rsidP="00DF3462" w:rsidRDefault="00DF3462" w14:paraId="3E69F038" w14:textId="77777777">
      <w:pPr>
        <w:pStyle w:val="TPnormalpuce1"/>
      </w:pPr>
      <w:r w:rsidRPr="00432D66">
        <w:t>Le but étant de faire des statistiques pour le propriétaire du Vignoble</w:t>
      </w:r>
    </w:p>
    <w:p w:rsidRPr="00432D66" w:rsidR="00DF3462" w:rsidP="00DF3462" w:rsidRDefault="00DF3462" w14:paraId="01316220" w14:textId="77777777">
      <w:pPr>
        <w:pStyle w:val="TPnormal"/>
      </w:pPr>
      <w:r w:rsidRPr="00432D66">
        <w:t>Dans les itérations</w:t>
      </w:r>
      <w:r>
        <w:t xml:space="preserve"> de ce module ;</w:t>
      </w:r>
      <w:r w:rsidRPr="00432D66">
        <w:t xml:space="preserve"> nous réaliserons uniquement </w:t>
      </w:r>
      <w:r>
        <w:t>du</w:t>
      </w:r>
      <w:r w:rsidRPr="00432D66">
        <w:t xml:space="preserve"> back de l’application</w:t>
      </w:r>
      <w:r>
        <w:t xml:space="preserve">. En particulier, la couche DAL et les BO </w:t>
      </w:r>
      <w:r w:rsidRPr="00432D66">
        <w:t>pour le moment.</w:t>
      </w:r>
    </w:p>
    <w:p w:rsidRPr="00432D66" w:rsidR="00DF3462" w:rsidP="00DF3462" w:rsidRDefault="00DF3462" w14:paraId="5E8E0791" w14:textId="77777777">
      <w:pPr>
        <w:pStyle w:val="TPnormal"/>
      </w:pPr>
      <w:r w:rsidRPr="00432D66">
        <w:t>Cette application se fera avec Spring Boot.</w:t>
      </w:r>
    </w:p>
    <w:p w:rsidR="00DF3462" w:rsidP="00DF3462" w:rsidRDefault="00DF3462" w14:paraId="09C52A62" w14:textId="77777777">
      <w:pPr>
        <w:pStyle w:val="TPnormal"/>
      </w:pPr>
      <w:r w:rsidRPr="004F3FD0">
        <w:t>Déclarer la structure des données en Anglais</w:t>
      </w:r>
    </w:p>
    <w:p w:rsidRPr="004F3FD0" w:rsidR="00863E76" w:rsidP="002B0A46" w:rsidRDefault="00863E76" w14:paraId="336535F0" w14:textId="77777777">
      <w:pPr>
        <w:pStyle w:val="TPnormal"/>
      </w:pPr>
    </w:p>
    <w:p w:rsidR="00863E76" w:rsidRDefault="00863E76" w14:paraId="58AC651C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92732" w:rsidP="009661EC" w:rsidRDefault="009661EC" w14:paraId="11BAA8AF" w14:textId="77777777">
      <w:pPr>
        <w:pStyle w:val="TPnormalpuce1"/>
      </w:pPr>
      <w:r w:rsidRPr="004F3FD0">
        <w:lastRenderedPageBreak/>
        <w:t>Voici le diagramme de classes pour cette itération</w:t>
      </w:r>
    </w:p>
    <w:p w:rsidR="00213541" w:rsidP="00E92732" w:rsidRDefault="002F355D" w14:paraId="5384340B" w14:textId="72C2CEB5">
      <w:r>
        <w:rPr>
          <w:noProof/>
        </w:rPr>
        <w:drawing>
          <wp:inline distT="0" distB="0" distL="0" distR="0" wp14:anchorId="70DE6269" wp14:editId="40F55B3D">
            <wp:extent cx="4857750" cy="1143000"/>
            <wp:effectExtent l="19050" t="19050" r="19050" b="19050"/>
            <wp:docPr id="768576890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76890" name="Image 1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E28" w:rsidP="00302E28" w:rsidRDefault="00302E28" w14:paraId="0E11FB06" w14:textId="2334F8B3">
      <w:pPr>
        <w:pStyle w:val="TPnormalpuce1"/>
      </w:pPr>
      <w:r>
        <w:t xml:space="preserve">Voici </w:t>
      </w:r>
      <w:r w:rsidR="009D0599">
        <w:t xml:space="preserve">un schéma de l’objet JSON représentant un Document de </w:t>
      </w:r>
      <w:r>
        <w:t xml:space="preserve">la Collection </w:t>
      </w:r>
      <w:proofErr w:type="spellStart"/>
      <w:r w:rsidR="009D0599">
        <w:t>reviews</w:t>
      </w:r>
      <w:proofErr w:type="spellEnd"/>
      <w:r w:rsidR="009D0599">
        <w:t xml:space="preserve"> </w:t>
      </w:r>
      <w:r>
        <w:t>en base :</w:t>
      </w:r>
    </w:p>
    <w:p w:rsidRPr="009D0599" w:rsidR="009D0599" w:rsidP="009D0599" w:rsidRDefault="009D0599" w14:paraId="2FB3D1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>{</w:t>
      </w:r>
    </w:p>
    <w:p w:rsidRPr="009D0599" w:rsidR="009D0599" w:rsidP="009D0599" w:rsidRDefault="009D0599" w14:paraId="207A77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_id: </w:t>
      </w:r>
      <w:proofErr w:type="spellStart"/>
      <w:r w:rsidRPr="009D0599">
        <w:rPr>
          <w:sz w:val="18"/>
          <w:szCs w:val="18"/>
        </w:rPr>
        <w:t>ObjectId</w:t>
      </w:r>
      <w:proofErr w:type="spellEnd"/>
      <w:r w:rsidRPr="009D0599">
        <w:rPr>
          <w:sz w:val="18"/>
          <w:szCs w:val="18"/>
        </w:rPr>
        <w:t>('64be4b535e89597fc7bfbd84'),</w:t>
      </w:r>
    </w:p>
    <w:p w:rsidRPr="009D0599" w:rsidR="009D0599" w:rsidP="009D0599" w:rsidRDefault="009D0599" w14:paraId="15480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note: 4,</w:t>
      </w:r>
    </w:p>
    <w:p w:rsidRPr="009D0599" w:rsidR="009D0599" w:rsidP="009D0599" w:rsidRDefault="009D0599" w14:paraId="067749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commentary: '</w:t>
      </w:r>
      <w:proofErr w:type="spellStart"/>
      <w:r w:rsidRPr="009D0599">
        <w:rPr>
          <w:sz w:val="18"/>
          <w:szCs w:val="18"/>
        </w:rPr>
        <w:t>Doux</w:t>
      </w:r>
      <w:proofErr w:type="spellEnd"/>
      <w:r w:rsidRPr="009D0599">
        <w:rPr>
          <w:sz w:val="18"/>
          <w:szCs w:val="18"/>
        </w:rPr>
        <w:t xml:space="preserve">. A </w:t>
      </w:r>
      <w:proofErr w:type="spellStart"/>
      <w:r w:rsidRPr="009D0599">
        <w:rPr>
          <w:sz w:val="18"/>
          <w:szCs w:val="18"/>
        </w:rPr>
        <w:t>déguster</w:t>
      </w:r>
      <w:proofErr w:type="spellEnd"/>
      <w:r w:rsidRPr="009D0599">
        <w:rPr>
          <w:sz w:val="18"/>
          <w:szCs w:val="18"/>
        </w:rPr>
        <w:t xml:space="preserve"> frais',</w:t>
      </w:r>
    </w:p>
    <w:p w:rsidRPr="009D0599" w:rsidR="009D0599" w:rsidP="009D0599" w:rsidRDefault="009D0599" w14:paraId="2951B3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date: </w:t>
      </w:r>
      <w:proofErr w:type="spellStart"/>
      <w:r w:rsidRPr="009D0599">
        <w:rPr>
          <w:sz w:val="18"/>
          <w:szCs w:val="18"/>
        </w:rPr>
        <w:t>ISODate</w:t>
      </w:r>
      <w:proofErr w:type="spellEnd"/>
      <w:r w:rsidRPr="009D0599">
        <w:rPr>
          <w:sz w:val="18"/>
          <w:szCs w:val="18"/>
        </w:rPr>
        <w:t>('2023-07-24T09:58:43.208Z'),</w:t>
      </w:r>
    </w:p>
    <w:p w:rsidRPr="009D0599" w:rsidR="009D0599" w:rsidP="009D0599" w:rsidRDefault="009D0599" w14:paraId="3E5A978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client: {</w:t>
      </w:r>
    </w:p>
    <w:p w:rsidRPr="009D0599" w:rsidR="009D0599" w:rsidP="009D0599" w:rsidRDefault="009D0599" w14:paraId="3473FE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    login: 'bobeponge@email.fr',</w:t>
      </w:r>
    </w:p>
    <w:p w:rsidRPr="009D0599" w:rsidR="009D0599" w:rsidP="009D0599" w:rsidRDefault="009D0599" w14:paraId="60F149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    </w:t>
      </w:r>
      <w:proofErr w:type="spellStart"/>
      <w:r w:rsidRPr="009D0599">
        <w:rPr>
          <w:sz w:val="18"/>
          <w:szCs w:val="18"/>
        </w:rPr>
        <w:t>quantity_ordered</w:t>
      </w:r>
      <w:proofErr w:type="spellEnd"/>
      <w:r w:rsidRPr="009D0599">
        <w:rPr>
          <w:sz w:val="18"/>
          <w:szCs w:val="18"/>
        </w:rPr>
        <w:t xml:space="preserve">: </w:t>
      </w:r>
      <w:proofErr w:type="gramStart"/>
      <w:r w:rsidRPr="009D0599">
        <w:rPr>
          <w:sz w:val="18"/>
          <w:szCs w:val="18"/>
        </w:rPr>
        <w:t>11</w:t>
      </w:r>
      <w:proofErr w:type="gramEnd"/>
    </w:p>
    <w:p w:rsidRPr="009D0599" w:rsidR="009D0599" w:rsidP="009D0599" w:rsidRDefault="009D0599" w14:paraId="23A9943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},</w:t>
      </w:r>
    </w:p>
    <w:p w:rsidRPr="009D0599" w:rsidR="009D0599" w:rsidP="009D0599" w:rsidRDefault="009D0599" w14:paraId="3BA7F22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_class: '</w:t>
      </w:r>
      <w:proofErr w:type="spellStart"/>
      <w:proofErr w:type="gramStart"/>
      <w:r w:rsidRPr="009D0599">
        <w:rPr>
          <w:sz w:val="18"/>
          <w:szCs w:val="18"/>
        </w:rPr>
        <w:t>fr.eni.gestionavis.bo.Avis</w:t>
      </w:r>
      <w:proofErr w:type="spellEnd"/>
      <w:proofErr w:type="gramEnd"/>
      <w:r w:rsidRPr="009D0599">
        <w:rPr>
          <w:sz w:val="18"/>
          <w:szCs w:val="18"/>
        </w:rPr>
        <w:t>'</w:t>
      </w:r>
    </w:p>
    <w:p w:rsidRPr="009D0599" w:rsidR="009D0599" w:rsidP="009D0599" w:rsidRDefault="009D0599" w14:paraId="3F4595DB" w14:textId="350172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>}</w:t>
      </w:r>
    </w:p>
    <w:p w:rsidRPr="004F3FD0" w:rsidR="00F25EAB" w:rsidP="0054232C" w:rsidRDefault="00724752" w14:paraId="3F6AC4C6" w14:textId="37720D2F">
      <w:pPr>
        <w:pStyle w:val="TPTitre"/>
      </w:pPr>
      <w:r w:rsidRPr="004F3FD0">
        <w:t>Enoncé</w:t>
      </w:r>
    </w:p>
    <w:p w:rsidRPr="004F3FD0" w:rsidR="00B677F2" w:rsidP="00B677F2" w:rsidRDefault="00B677F2" w14:paraId="09F821B7" w14:textId="6C2955C6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</w:t>
      </w:r>
      <w:r>
        <w:rPr>
          <w:lang w:val="fr-FR"/>
        </w:rPr>
        <w:t>la classe Client</w:t>
      </w:r>
      <w:r w:rsidR="00014023">
        <w:rPr>
          <w:lang w:val="fr-FR"/>
        </w:rPr>
        <w:t xml:space="preserve"> et l’association avec Avis</w:t>
      </w:r>
    </w:p>
    <w:p w:rsidRPr="004F3FD0" w:rsidR="00B677F2" w:rsidP="00B677F2" w:rsidRDefault="00B677F2" w14:paraId="0F32286C" w14:textId="77777777">
      <w:pPr>
        <w:pStyle w:val="TPnormalpuce1"/>
      </w:pPr>
      <w:r w:rsidRPr="004F3FD0">
        <w:t xml:space="preserve">Le package </w:t>
      </w:r>
      <w:r>
        <w:t>des</w:t>
      </w:r>
      <w:r w:rsidRPr="004F3FD0">
        <w:t xml:space="preserve"> classe</w:t>
      </w:r>
      <w:r>
        <w:t>s</w:t>
      </w:r>
      <w:r w:rsidRPr="004F3FD0">
        <w:t xml:space="preserve"> est fr.eni.</w:t>
      </w:r>
      <w:r>
        <w:t>gestionavis</w:t>
      </w:r>
      <w:r w:rsidRPr="004F3FD0">
        <w:t>.bo</w:t>
      </w:r>
    </w:p>
    <w:p w:rsidR="00812C36" w:rsidP="001C41AF" w:rsidRDefault="00B677F2" w14:paraId="3E511004" w14:textId="4BCA3C05">
      <w:pPr>
        <w:pStyle w:val="TPnormalpuce1"/>
      </w:pPr>
      <w:r w:rsidRPr="004F3FD0">
        <w:t xml:space="preserve">Utiliser les annotations de </w:t>
      </w:r>
      <w:r>
        <w:t>Spring Data MongoDB</w:t>
      </w:r>
    </w:p>
    <w:p w:rsidR="001C41AF" w:rsidP="001C41AF" w:rsidRDefault="001C41AF" w14:paraId="09547F06" w14:textId="77777777"/>
    <w:p w:rsidRPr="004F3FD0" w:rsidR="00E46FC8" w:rsidP="001C41AF" w:rsidRDefault="00E46FC8" w14:paraId="49BAF01F" w14:textId="77777777"/>
    <w:p w:rsidRPr="004F3FD0" w:rsidR="00812C36" w:rsidP="00CE7F57" w:rsidRDefault="00812C36" w14:paraId="53130BB2" w14:textId="6AFB4ED0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des tests unitaires</w:t>
      </w:r>
    </w:p>
    <w:p w:rsidRPr="00CF7EF1" w:rsidR="00C61101" w:rsidP="00C61101" w:rsidRDefault="00C61101" w14:paraId="6A12CA5F" w14:textId="77777777">
      <w:pPr>
        <w:pStyle w:val="TPnormalpuce1"/>
      </w:pPr>
      <w:r w:rsidRPr="00CF7EF1">
        <w:t>En vous inspirant des tests des démonstrations.</w:t>
      </w:r>
    </w:p>
    <w:p w:rsidRPr="00CF7EF1" w:rsidR="00C61101" w:rsidP="00C61101" w:rsidRDefault="00C61101" w14:paraId="6DEA9293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C61101" w:rsidP="00C61101" w:rsidRDefault="00C61101" w14:paraId="5B05F91A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C61101" w:rsidP="00C61101" w:rsidRDefault="00C61101" w14:paraId="0F324346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C61101" w:rsidP="00C61101" w:rsidRDefault="00C61101" w14:paraId="164B8C54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</w:t>
      </w:r>
      <w:proofErr w:type="gramStart"/>
      <w:r w:rsidRPr="00CF7EF1">
        <w:rPr>
          <w:color w:val="646464"/>
        </w:rPr>
        <w:t>TestMethodOrder</w:t>
      </w:r>
      <w:r w:rsidRPr="00CF7EF1">
        <w:t>(</w:t>
      </w:r>
      <w:proofErr w:type="gramEnd"/>
      <w:r w:rsidRPr="00CF7EF1">
        <w:t>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C61101" w:rsidP="00C61101" w:rsidRDefault="00C61101" w14:paraId="6B533952" w14:textId="43450EEB">
      <w:pPr>
        <w:pStyle w:val="TPnormalpuce1"/>
      </w:pPr>
      <w:r w:rsidRPr="00CF7EF1">
        <w:t xml:space="preserve">Créer </w:t>
      </w:r>
      <w:r w:rsidR="00760485">
        <w:t>un</w:t>
      </w:r>
      <w:r w:rsidRPr="00CF7EF1">
        <w:t xml:space="preserve"> test :</w:t>
      </w:r>
    </w:p>
    <w:p w:rsidR="00C05D06" w:rsidP="00C05D06" w:rsidRDefault="00C05D06" w14:paraId="682DD654" w14:textId="77777777">
      <w:pPr>
        <w:pStyle w:val="TPnormalpuce1"/>
        <w:numPr>
          <w:ilvl w:val="1"/>
          <w:numId w:val="15"/>
        </w:numPr>
      </w:pPr>
      <w:r w:rsidRPr="00CF7EF1">
        <w:t xml:space="preserve">Sauver </w:t>
      </w:r>
      <w:r>
        <w:t>un Avis avec son Client et tracer le</w:t>
      </w:r>
    </w:p>
    <w:p w:rsidRPr="004F3FD0" w:rsidR="007B2626" w:rsidP="000C442C" w:rsidRDefault="007B2626" w14:paraId="6100CDA6" w14:textId="5233AFE5">
      <w:pPr>
        <w:pStyle w:val="TPnormalpuce1"/>
      </w:pPr>
      <w:r w:rsidRPr="004F3FD0">
        <w:t>Voici le type de trace désiré :</w:t>
      </w:r>
    </w:p>
    <w:p w:rsidRPr="00DD646D" w:rsidR="00760485" w:rsidP="00760485" w:rsidRDefault="00760485" w14:paraId="28FD692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DD646D">
        <w:rPr>
          <w:rFonts w:ascii="Consolas" w:hAnsi="Consolas"/>
          <w:color w:val="000000"/>
          <w:sz w:val="18"/>
          <w:szCs w:val="18"/>
        </w:rPr>
        <w:t>Inserting</w:t>
      </w:r>
      <w:proofErr w:type="spellEnd"/>
      <w:r w:rsidRPr="00DD646D">
        <w:rPr>
          <w:rFonts w:ascii="Consolas" w:hAnsi="Consolas"/>
          <w:color w:val="000000"/>
          <w:sz w:val="18"/>
          <w:szCs w:val="18"/>
        </w:rPr>
        <w:t xml:space="preserve"> Document </w:t>
      </w:r>
      <w:proofErr w:type="spellStart"/>
      <w:r w:rsidRPr="00DD646D">
        <w:rPr>
          <w:rFonts w:ascii="Consolas" w:hAnsi="Consolas"/>
          <w:color w:val="000000"/>
          <w:sz w:val="18"/>
          <w:szCs w:val="18"/>
        </w:rPr>
        <w:t>containing</w:t>
      </w:r>
      <w:proofErr w:type="spellEnd"/>
      <w:r w:rsidRPr="00DD646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D646D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DD646D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DD646D">
        <w:rPr>
          <w:rFonts w:ascii="Consolas" w:hAnsi="Consolas"/>
          <w:color w:val="000000"/>
          <w:sz w:val="18"/>
          <w:szCs w:val="18"/>
        </w:rPr>
        <w:t xml:space="preserve"> [note, </w:t>
      </w:r>
      <w:proofErr w:type="spellStart"/>
      <w:r w:rsidRPr="00DD646D">
        <w:rPr>
          <w:rFonts w:ascii="Consolas" w:hAnsi="Consolas"/>
          <w:color w:val="000000"/>
          <w:sz w:val="18"/>
          <w:szCs w:val="18"/>
        </w:rPr>
        <w:t>commentary</w:t>
      </w:r>
      <w:proofErr w:type="spellEnd"/>
      <w:r w:rsidRPr="00DD646D">
        <w:rPr>
          <w:rFonts w:ascii="Consolas" w:hAnsi="Consolas"/>
          <w:color w:val="000000"/>
          <w:sz w:val="18"/>
          <w:szCs w:val="18"/>
        </w:rPr>
        <w:t xml:space="preserve">, date, client, _class] in collection: </w:t>
      </w:r>
      <w:proofErr w:type="spellStart"/>
      <w:r w:rsidRPr="00DD646D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="00760485" w:rsidP="00760485" w:rsidRDefault="00760485" w14:paraId="1CB7A9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760485" w:rsidP="00760485" w:rsidRDefault="00760485" w14:paraId="4CFAE7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D646D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D646D">
        <w:rPr>
          <w:rFonts w:ascii="Consolas" w:hAnsi="Consolas"/>
          <w:color w:val="000000"/>
          <w:sz w:val="18"/>
          <w:szCs w:val="18"/>
        </w:rPr>
        <w:t>id=64be4b535e89597fc7bfbd84, note=4, commentaire=Doux. A déguster frais, date=2023-07-24T</w:t>
      </w:r>
      <w:proofErr w:type="gramStart"/>
      <w:r w:rsidRPr="00DD646D">
        <w:rPr>
          <w:rFonts w:ascii="Consolas" w:hAnsi="Consolas"/>
          <w:color w:val="000000"/>
          <w:sz w:val="18"/>
          <w:szCs w:val="18"/>
        </w:rPr>
        <w:t>11:</w:t>
      </w:r>
      <w:proofErr w:type="gramEnd"/>
      <w:r w:rsidRPr="00DD646D">
        <w:rPr>
          <w:rFonts w:ascii="Consolas" w:hAnsi="Consolas"/>
          <w:color w:val="000000"/>
          <w:sz w:val="18"/>
          <w:szCs w:val="18"/>
        </w:rPr>
        <w:t xml:space="preserve">58:43.208328500, </w:t>
      </w:r>
    </w:p>
    <w:p w:rsidRPr="006C08A6" w:rsidR="00760485" w:rsidP="00760485" w:rsidRDefault="00760485" w14:paraId="0D524A69" w14:textId="107998A1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DD646D">
        <w:rPr>
          <w:rFonts w:ascii="Consolas" w:hAnsi="Consolas"/>
          <w:color w:val="000000"/>
          <w:sz w:val="18"/>
          <w:szCs w:val="18"/>
        </w:rPr>
        <w:t>client</w:t>
      </w:r>
      <w:proofErr w:type="gramEnd"/>
      <w:r w:rsidRPr="00DD646D">
        <w:rPr>
          <w:rFonts w:ascii="Consolas" w:hAnsi="Consolas"/>
          <w:color w:val="000000"/>
          <w:sz w:val="18"/>
          <w:szCs w:val="18"/>
        </w:rPr>
        <w:t xml:space="preserve">=Client(pseudo=bobeponge@email.fr, </w:t>
      </w:r>
      <w:proofErr w:type="spellStart"/>
      <w:r w:rsidRPr="00DD646D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D646D">
        <w:rPr>
          <w:rFonts w:ascii="Consolas" w:hAnsi="Consolas"/>
          <w:color w:val="000000"/>
          <w:sz w:val="18"/>
          <w:szCs w:val="18"/>
        </w:rPr>
        <w:t>=11))</w:t>
      </w:r>
    </w:p>
    <w:sectPr w:rsidRPr="006C08A6" w:rsidR="00760485" w:rsidSect="006B3B13">
      <w:headerReference w:type="default" r:id="rId11"/>
      <w:footerReference w:type="default" r:id="rId12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945" w:rsidP="006C7E58" w:rsidRDefault="001E4945" w14:paraId="7EA28C6F" w14:textId="77777777">
      <w:r>
        <w:separator/>
      </w:r>
    </w:p>
  </w:endnote>
  <w:endnote w:type="continuationSeparator" w:id="0">
    <w:p w:rsidR="001E4945" w:rsidP="006C7E58" w:rsidRDefault="001E4945" w14:paraId="3F5702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945" w:rsidP="006C7E58" w:rsidRDefault="001E4945" w14:paraId="14D721FF" w14:textId="77777777">
      <w:r>
        <w:separator/>
      </w:r>
    </w:p>
  </w:footnote>
  <w:footnote w:type="continuationSeparator" w:id="0">
    <w:p w:rsidR="001E4945" w:rsidP="006C7E58" w:rsidRDefault="001E4945" w14:paraId="5ADCD1D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4023"/>
    <w:rsid w:val="00017F84"/>
    <w:rsid w:val="000417F6"/>
    <w:rsid w:val="00047ECB"/>
    <w:rsid w:val="000504C9"/>
    <w:rsid w:val="000753A7"/>
    <w:rsid w:val="000768DC"/>
    <w:rsid w:val="00077847"/>
    <w:rsid w:val="00097F0B"/>
    <w:rsid w:val="000A1582"/>
    <w:rsid w:val="000A202A"/>
    <w:rsid w:val="000B076B"/>
    <w:rsid w:val="000B5C65"/>
    <w:rsid w:val="000D0A8C"/>
    <w:rsid w:val="000D53BE"/>
    <w:rsid w:val="000E5CCE"/>
    <w:rsid w:val="000F0864"/>
    <w:rsid w:val="000F3E0F"/>
    <w:rsid w:val="000F4AB3"/>
    <w:rsid w:val="000F50AF"/>
    <w:rsid w:val="001121A7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E97"/>
    <w:rsid w:val="00180858"/>
    <w:rsid w:val="00195C87"/>
    <w:rsid w:val="001A0D7C"/>
    <w:rsid w:val="001A2373"/>
    <w:rsid w:val="001B4DA8"/>
    <w:rsid w:val="001C41AF"/>
    <w:rsid w:val="001C739D"/>
    <w:rsid w:val="001D3BFC"/>
    <w:rsid w:val="001E4945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C4936"/>
    <w:rsid w:val="002C5032"/>
    <w:rsid w:val="002D2B64"/>
    <w:rsid w:val="002F355D"/>
    <w:rsid w:val="002F78BE"/>
    <w:rsid w:val="00301257"/>
    <w:rsid w:val="00302E28"/>
    <w:rsid w:val="003548A0"/>
    <w:rsid w:val="003709F1"/>
    <w:rsid w:val="003766FD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3F4489"/>
    <w:rsid w:val="00401B0B"/>
    <w:rsid w:val="004218BE"/>
    <w:rsid w:val="00437E90"/>
    <w:rsid w:val="00450C5E"/>
    <w:rsid w:val="00450C7A"/>
    <w:rsid w:val="00481E55"/>
    <w:rsid w:val="0048302D"/>
    <w:rsid w:val="00486516"/>
    <w:rsid w:val="00492FCA"/>
    <w:rsid w:val="00494DCF"/>
    <w:rsid w:val="004B1C69"/>
    <w:rsid w:val="004C1C4B"/>
    <w:rsid w:val="004C2502"/>
    <w:rsid w:val="004D279C"/>
    <w:rsid w:val="004E55F8"/>
    <w:rsid w:val="004F2C2E"/>
    <w:rsid w:val="004F3EEE"/>
    <w:rsid w:val="004F3FD0"/>
    <w:rsid w:val="005056C3"/>
    <w:rsid w:val="0054232C"/>
    <w:rsid w:val="00544157"/>
    <w:rsid w:val="00554F89"/>
    <w:rsid w:val="00556E19"/>
    <w:rsid w:val="00557B62"/>
    <w:rsid w:val="00572F72"/>
    <w:rsid w:val="0057306B"/>
    <w:rsid w:val="005A36E5"/>
    <w:rsid w:val="005C07E5"/>
    <w:rsid w:val="005C1BB9"/>
    <w:rsid w:val="005C68D3"/>
    <w:rsid w:val="005D1943"/>
    <w:rsid w:val="005E3B89"/>
    <w:rsid w:val="005F0AF4"/>
    <w:rsid w:val="005F2EFB"/>
    <w:rsid w:val="00603E48"/>
    <w:rsid w:val="00606436"/>
    <w:rsid w:val="0063306A"/>
    <w:rsid w:val="006367DA"/>
    <w:rsid w:val="006413CB"/>
    <w:rsid w:val="00652AD8"/>
    <w:rsid w:val="006723CE"/>
    <w:rsid w:val="006939F9"/>
    <w:rsid w:val="006A2855"/>
    <w:rsid w:val="006B3B13"/>
    <w:rsid w:val="006B5014"/>
    <w:rsid w:val="006C08A6"/>
    <w:rsid w:val="006C573C"/>
    <w:rsid w:val="006C7E58"/>
    <w:rsid w:val="006D307D"/>
    <w:rsid w:val="006D684B"/>
    <w:rsid w:val="006E3CCD"/>
    <w:rsid w:val="007007CE"/>
    <w:rsid w:val="00713863"/>
    <w:rsid w:val="00720940"/>
    <w:rsid w:val="00724752"/>
    <w:rsid w:val="007327B9"/>
    <w:rsid w:val="007367F9"/>
    <w:rsid w:val="00743993"/>
    <w:rsid w:val="00760485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94B62"/>
    <w:rsid w:val="008B220B"/>
    <w:rsid w:val="008B27F5"/>
    <w:rsid w:val="008C4915"/>
    <w:rsid w:val="008D1CE5"/>
    <w:rsid w:val="008D35C2"/>
    <w:rsid w:val="008E5DAD"/>
    <w:rsid w:val="008E6D1D"/>
    <w:rsid w:val="00920880"/>
    <w:rsid w:val="00922F94"/>
    <w:rsid w:val="00924840"/>
    <w:rsid w:val="00924F5F"/>
    <w:rsid w:val="00925FEC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A0053F"/>
    <w:rsid w:val="00A055CF"/>
    <w:rsid w:val="00A1488A"/>
    <w:rsid w:val="00A26970"/>
    <w:rsid w:val="00A334B9"/>
    <w:rsid w:val="00A361C9"/>
    <w:rsid w:val="00A62B26"/>
    <w:rsid w:val="00A62F6A"/>
    <w:rsid w:val="00A770C3"/>
    <w:rsid w:val="00A8528B"/>
    <w:rsid w:val="00A915C0"/>
    <w:rsid w:val="00A93073"/>
    <w:rsid w:val="00A94283"/>
    <w:rsid w:val="00AD1159"/>
    <w:rsid w:val="00AE01E9"/>
    <w:rsid w:val="00AE20E9"/>
    <w:rsid w:val="00B027AA"/>
    <w:rsid w:val="00B04A1E"/>
    <w:rsid w:val="00B1718A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E4344"/>
    <w:rsid w:val="00BF077F"/>
    <w:rsid w:val="00BF0F24"/>
    <w:rsid w:val="00C05D06"/>
    <w:rsid w:val="00C16564"/>
    <w:rsid w:val="00C2205A"/>
    <w:rsid w:val="00C33697"/>
    <w:rsid w:val="00C41B0B"/>
    <w:rsid w:val="00C53C5E"/>
    <w:rsid w:val="00C61101"/>
    <w:rsid w:val="00C62D79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5F58"/>
    <w:rsid w:val="00D07F2F"/>
    <w:rsid w:val="00D14314"/>
    <w:rsid w:val="00D2004D"/>
    <w:rsid w:val="00D31AF1"/>
    <w:rsid w:val="00D346FC"/>
    <w:rsid w:val="00D43C33"/>
    <w:rsid w:val="00D85BA4"/>
    <w:rsid w:val="00D909BB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6AA6"/>
    <w:rsid w:val="00E246FE"/>
    <w:rsid w:val="00E34680"/>
    <w:rsid w:val="00E36F60"/>
    <w:rsid w:val="00E41AA8"/>
    <w:rsid w:val="00E4477C"/>
    <w:rsid w:val="00E46FC8"/>
    <w:rsid w:val="00E57011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D7E47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D4475"/>
    <w:rsid w:val="00FD5D6A"/>
    <w:rsid w:val="00FD6044"/>
    <w:rsid w:val="00FE02FA"/>
    <w:rsid w:val="00FE5060"/>
    <w:rsid w:val="00FE60B1"/>
    <w:rsid w:val="00FF18F4"/>
    <w:rsid w:val="00FF7FF5"/>
    <w:rsid w:val="11A120A7"/>
    <w:rsid w:val="1B4CC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2BC9652F-FB54-41B0-9C4C-843A1822CA9E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122</cp:revision>
  <cp:lastPrinted>2016-10-05T13:21:00Z</cp:lastPrinted>
  <dcterms:created xsi:type="dcterms:W3CDTF">2018-06-14T11:51:00Z</dcterms:created>
  <dcterms:modified xsi:type="dcterms:W3CDTF">2023-08-30T11:31:21Z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