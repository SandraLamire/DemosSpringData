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1004E" w:rsidR="00924F5F" w:rsidP="00401B0B" w:rsidRDefault="00770031" w14:paraId="2CB4C832" w14:textId="5FECD49F">
      <w:pPr>
        <w:pStyle w:val="Titre"/>
        <w:rPr>
          <w:lang w:val="fr-FR"/>
        </w:rPr>
      </w:pPr>
      <w:r w:rsidRPr="1B70E305" w:rsidR="00770031">
        <w:rPr>
          <w:lang w:val="fr-FR"/>
        </w:rPr>
        <w:t>Gestion des avis</w:t>
      </w:r>
      <w:r w:rsidRPr="1B70E305" w:rsidR="00932B60">
        <w:rPr>
          <w:lang w:val="fr-FR"/>
        </w:rPr>
        <w:t xml:space="preserve"> (</w:t>
      </w:r>
      <w:r w:rsidRPr="1B70E305" w:rsidR="28B5ADD1">
        <w:rPr>
          <w:lang w:val="fr-FR"/>
        </w:rPr>
        <w:t>p</w:t>
      </w:r>
      <w:r w:rsidRPr="1B70E305" w:rsidR="00932B60">
        <w:rPr>
          <w:lang w:val="fr-FR"/>
        </w:rPr>
        <w:t>artie 0</w:t>
      </w:r>
      <w:r w:rsidRPr="1B70E305" w:rsidR="00900619">
        <w:rPr>
          <w:lang w:val="fr-FR"/>
        </w:rPr>
        <w:t>5</w:t>
      </w:r>
      <w:r w:rsidRPr="1B70E305" w:rsidR="00932B60">
        <w:rPr>
          <w:lang w:val="fr-FR"/>
        </w:rPr>
        <w:t>)</w:t>
      </w:r>
    </w:p>
    <w:p w:rsidRPr="00E1004E" w:rsidR="003D3178" w:rsidP="003D3178" w:rsidRDefault="003D3178" w14:paraId="61C8FD42" w14:textId="127E10ED">
      <w:pPr>
        <w:pStyle w:val="Titre1"/>
        <w:rPr>
          <w:rFonts w:ascii="Century Gothic" w:hAnsi="Century Gothic"/>
          <w:szCs w:val="16"/>
          <w:lang w:val="fr-FR"/>
        </w:rPr>
      </w:pPr>
      <w:r w:rsidRPr="00E1004E">
        <w:rPr>
          <w:lang w:val="fr-FR"/>
        </w:rPr>
        <w:t>TP0</w:t>
      </w:r>
      <w:r w:rsidRPr="00E1004E" w:rsidR="00900619">
        <w:rPr>
          <w:lang w:val="fr-FR"/>
        </w:rPr>
        <w:t>5</w:t>
      </w:r>
      <w:r w:rsidRPr="00E1004E">
        <w:rPr>
          <w:lang w:val="fr-FR"/>
        </w:rPr>
        <w:t xml:space="preserve"> du module 0</w:t>
      </w:r>
      <w:r w:rsidRPr="00E1004E" w:rsidR="00770031">
        <w:rPr>
          <w:lang w:val="fr-FR"/>
        </w:rPr>
        <w:t>3</w:t>
      </w:r>
      <w:r w:rsidRPr="00E1004E">
        <w:rPr>
          <w:lang w:val="fr-FR"/>
        </w:rPr>
        <w:t xml:space="preserve"> – </w:t>
      </w:r>
      <w:r w:rsidRPr="00E1004E" w:rsidR="00162C0C">
        <w:rPr>
          <w:lang w:val="fr-FR"/>
        </w:rPr>
        <w:t>Spring Data</w:t>
      </w:r>
      <w:r w:rsidRPr="00E1004E" w:rsidR="00770031">
        <w:rPr>
          <w:lang w:val="fr-FR"/>
        </w:rPr>
        <w:t xml:space="preserve"> MongoDB</w:t>
      </w:r>
    </w:p>
    <w:p w:rsidRPr="00E1004E" w:rsidR="00924F5F" w:rsidP="00924F5F" w:rsidRDefault="00924F5F" w14:paraId="404DB5B5" w14:textId="7777777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Pr="00E1004E" w:rsidR="00924F5F" w:rsidTr="00177E97" w14:paraId="4E93A745" w14:textId="77777777">
        <w:tc>
          <w:tcPr>
            <w:tcW w:w="9645" w:type="dxa"/>
            <w:shd w:val="clear" w:color="auto" w:fill="F2F2F2" w:themeFill="background1" w:themeFillShade="F2"/>
          </w:tcPr>
          <w:p w:rsidRPr="00E1004E" w:rsidR="006D684B" w:rsidP="006D684B" w:rsidRDefault="006D684B" w14:paraId="110B602C" w14:textId="598A60D4">
            <w:pPr>
              <w:pStyle w:val="TPnormal"/>
            </w:pPr>
            <w:r w:rsidRPr="00E1004E">
              <w:t>Ce TP sera un TP fil rouge du cours</w:t>
            </w:r>
          </w:p>
          <w:p w:rsidRPr="00E1004E" w:rsidR="00452E6D" w:rsidP="00452E6D" w:rsidRDefault="00452E6D" w14:paraId="51E9BBB2" w14:textId="77777777">
            <w:pPr>
              <w:pStyle w:val="TPnormal"/>
              <w:numPr>
                <w:ilvl w:val="0"/>
                <w:numId w:val="27"/>
              </w:numPr>
            </w:pPr>
            <w:r w:rsidRPr="00E1004E">
              <w:t xml:space="preserve">Création d’une association </w:t>
            </w:r>
            <w:proofErr w:type="spellStart"/>
            <w:r w:rsidRPr="00E1004E">
              <w:t>DBRef</w:t>
            </w:r>
            <w:proofErr w:type="spellEnd"/>
            <w:r w:rsidRPr="00E1004E">
              <w:t xml:space="preserve"> (stratégie 3)</w:t>
            </w:r>
          </w:p>
          <w:p w:rsidRPr="00E1004E" w:rsidR="00924F5F" w:rsidP="00DE3B1D" w:rsidRDefault="009D4BEF" w14:paraId="0040BCB2" w14:textId="78B8EA12">
            <w:pPr>
              <w:pStyle w:val="TPnormal"/>
              <w:numPr>
                <w:ilvl w:val="0"/>
                <w:numId w:val="27"/>
              </w:numPr>
            </w:pPr>
            <w:r w:rsidRPr="00E1004E">
              <w:t>Utilisation de tests unitai</w:t>
            </w:r>
            <w:r w:rsidRPr="00E1004E" w:rsidR="00CD53EC">
              <w:t>res pour valider</w:t>
            </w:r>
          </w:p>
        </w:tc>
      </w:tr>
    </w:tbl>
    <w:p w:rsidRPr="00E1004E" w:rsidR="00924F5F" w:rsidP="00924F5F" w:rsidRDefault="00924F5F" w14:paraId="1184DB29" w14:textId="7777777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Pr="00E1004E" w:rsidR="00924F5F" w:rsidTr="00401B0B" w14:paraId="7AFF424A" w14:textId="77777777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:rsidRPr="00E1004E" w:rsidR="00924F5F" w:rsidP="00177E97" w:rsidRDefault="00924F5F" w14:paraId="30D874A2" w14:textId="7777777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E1004E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Pr="00E1004E" w:rsidR="00924F5F" w:rsidTr="00177E97" w14:paraId="4A39EC7F" w14:textId="7777777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:rsidRPr="00E1004E" w:rsidR="00924F5F" w:rsidP="00177E97" w:rsidRDefault="008816D5" w14:paraId="2D9F101D" w14:textId="745A698A">
            <w:pPr>
              <w:spacing w:before="120" w:after="120"/>
              <w:jc w:val="center"/>
              <w:rPr>
                <w:lang w:val="fr-FR"/>
              </w:rPr>
            </w:pPr>
            <w:r w:rsidRPr="00E1004E">
              <w:rPr>
                <w:lang w:val="fr-FR"/>
              </w:rPr>
              <w:t>30</w:t>
            </w:r>
            <w:r w:rsidR="007712A3">
              <w:rPr>
                <w:lang w:val="fr-FR"/>
              </w:rPr>
              <w:t xml:space="preserve"> à 45</w:t>
            </w:r>
            <w:r w:rsidRPr="00E1004E" w:rsidR="001378BD">
              <w:rPr>
                <w:lang w:val="fr-FR"/>
              </w:rPr>
              <w:t xml:space="preserve"> minutes</w:t>
            </w:r>
          </w:p>
        </w:tc>
      </w:tr>
    </w:tbl>
    <w:p w:rsidRPr="00E1004E" w:rsidR="00924F5F" w:rsidP="00494DCF" w:rsidRDefault="0054232C" w14:paraId="4E70822D" w14:textId="1AD20AAC">
      <w:pPr>
        <w:pStyle w:val="TPTitre"/>
      </w:pPr>
      <w:r w:rsidRPr="00E1004E">
        <w:t>Contexte</w:t>
      </w:r>
    </w:p>
    <w:p w:rsidRPr="00E1004E" w:rsidR="008B220B" w:rsidP="00494DCF" w:rsidRDefault="00BA4E30" w14:paraId="3C85FDDF" w14:textId="37648A7B">
      <w:pPr>
        <w:pStyle w:val="TPnormal"/>
      </w:pPr>
      <w:r w:rsidR="00BA4E30">
        <w:rPr/>
        <w:t>En vous appuyant sur l’ensemble des co</w:t>
      </w:r>
      <w:r w:rsidR="00D96678">
        <w:rPr/>
        <w:t xml:space="preserve">ncepts abordés </w:t>
      </w:r>
      <w:r w:rsidR="001A2373">
        <w:rPr/>
        <w:t>dans le</w:t>
      </w:r>
      <w:r w:rsidR="00D96678">
        <w:rPr/>
        <w:t xml:space="preserve"> cours, mettez</w:t>
      </w:r>
      <w:r w:rsidR="002A2662">
        <w:rPr/>
        <w:t xml:space="preserve"> en place </w:t>
      </w:r>
      <w:r w:rsidR="00894B62">
        <w:rPr/>
        <w:t>une</w:t>
      </w:r>
      <w:r w:rsidR="00230307">
        <w:rPr/>
        <w:t xml:space="preserve"> </w:t>
      </w:r>
      <w:r w:rsidR="00894B62">
        <w:rPr/>
        <w:t xml:space="preserve">application </w:t>
      </w:r>
      <w:r w:rsidR="001A2373">
        <w:rPr/>
        <w:t>Spring Boot</w:t>
      </w:r>
      <w:r w:rsidR="009E22E0">
        <w:rPr/>
        <w:t xml:space="preserve"> </w:t>
      </w:r>
      <w:r w:rsidR="00894B62">
        <w:rPr/>
        <w:t xml:space="preserve">permettant </w:t>
      </w:r>
      <w:r w:rsidR="00145C0F">
        <w:rPr/>
        <w:t xml:space="preserve">la gestion </w:t>
      </w:r>
      <w:r w:rsidR="00161959">
        <w:rPr/>
        <w:t xml:space="preserve">des avis </w:t>
      </w:r>
      <w:r w:rsidR="00DB3C95">
        <w:rPr/>
        <w:t>d’une cave à vin.</w:t>
      </w:r>
    </w:p>
    <w:p w:rsidRPr="00E1004E" w:rsidR="00161959" w:rsidP="00494DCF" w:rsidRDefault="001A2373" w14:paraId="1EE26131" w14:textId="77777777">
      <w:pPr>
        <w:pStyle w:val="TPnormal"/>
      </w:pPr>
      <w:r w:rsidRPr="00E1004E">
        <w:t>L’application de cave à vin sera une application d’API Web sécurisée à la fin des itérations</w:t>
      </w:r>
      <w:r w:rsidRPr="00E1004E" w:rsidR="00161959">
        <w:t>.</w:t>
      </w:r>
    </w:p>
    <w:p w:rsidRPr="00E1004E" w:rsidR="00DF3462" w:rsidP="00DF3462" w:rsidRDefault="00DF3462" w14:paraId="3706A63E" w14:textId="77777777">
      <w:pPr>
        <w:pStyle w:val="TPnormal"/>
      </w:pPr>
      <w:r w:rsidRPr="00E1004E">
        <w:t>L’application de gestion des avis sera aussi une application d’API Web :</w:t>
      </w:r>
    </w:p>
    <w:p w:rsidRPr="00E1004E" w:rsidR="00DF3462" w:rsidP="00DF3462" w:rsidRDefault="00DF3462" w14:paraId="15246241" w14:textId="77777777">
      <w:pPr>
        <w:pStyle w:val="TPnormalpuce1"/>
      </w:pPr>
      <w:r w:rsidRPr="00E1004E">
        <w:t>Elle doit permettre de gérer les avis des clients sur le vin commandé.</w:t>
      </w:r>
    </w:p>
    <w:p w:rsidRPr="00E1004E" w:rsidR="00DF3462" w:rsidP="00DF3462" w:rsidRDefault="00DF3462" w14:paraId="2FDA2743" w14:textId="77777777">
      <w:pPr>
        <w:pStyle w:val="TPnormalpuce1"/>
        <w:numPr>
          <w:ilvl w:val="1"/>
          <w:numId w:val="15"/>
        </w:numPr>
      </w:pPr>
      <w:r w:rsidRPr="00E1004E">
        <w:t>La date de l’avis</w:t>
      </w:r>
    </w:p>
    <w:p w:rsidRPr="00E1004E" w:rsidR="00DF3462" w:rsidP="00DF3462" w:rsidRDefault="00DF3462" w14:paraId="5F211266" w14:textId="77777777">
      <w:pPr>
        <w:pStyle w:val="TPnormalpuce1"/>
        <w:numPr>
          <w:ilvl w:val="1"/>
          <w:numId w:val="15"/>
        </w:numPr>
      </w:pPr>
      <w:r w:rsidRPr="00E1004E">
        <w:t>L’identifiant de la bouteille commandée, ainsi que de la Région et couleur</w:t>
      </w:r>
    </w:p>
    <w:p w:rsidRPr="00E1004E" w:rsidR="00DF3462" w:rsidP="00DF3462" w:rsidRDefault="00DF3462" w14:paraId="12CBC3D3" w14:textId="77777777">
      <w:pPr>
        <w:pStyle w:val="TPnormalpuce1"/>
        <w:numPr>
          <w:ilvl w:val="1"/>
          <w:numId w:val="15"/>
        </w:numPr>
      </w:pPr>
      <w:r w:rsidRPr="00E1004E">
        <w:t>La quantité commandée par le client</w:t>
      </w:r>
    </w:p>
    <w:p w:rsidRPr="00E1004E" w:rsidR="00DF3462" w:rsidP="00DF3462" w:rsidRDefault="00DF3462" w14:paraId="2E24374A" w14:textId="5ABC1170">
      <w:pPr>
        <w:pStyle w:val="TPnormalpuce1"/>
        <w:numPr>
          <w:ilvl w:val="1"/>
          <w:numId w:val="15"/>
        </w:numPr>
      </w:pPr>
      <w:r w:rsidRPr="00E1004E">
        <w:t>Une note</w:t>
      </w:r>
      <w:r w:rsidRPr="00E1004E" w:rsidR="0063320C">
        <w:t xml:space="preserve"> (</w:t>
      </w:r>
      <w:r w:rsidRPr="00E1004E" w:rsidR="00E2101C">
        <w:t xml:space="preserve">entre </w:t>
      </w:r>
      <w:r w:rsidRPr="00E1004E" w:rsidR="0063320C">
        <w:t>0 et 5)</w:t>
      </w:r>
      <w:r w:rsidRPr="00E1004E">
        <w:t>, un commentaire et le pseudo du client (permettre de protéger les informations du client RGPD)</w:t>
      </w:r>
    </w:p>
    <w:p w:rsidRPr="00E1004E" w:rsidR="00DF3462" w:rsidP="00DF3462" w:rsidRDefault="00DF3462" w14:paraId="3E69F038" w14:textId="77777777">
      <w:pPr>
        <w:pStyle w:val="TPnormalpuce1"/>
      </w:pPr>
      <w:r w:rsidRPr="00E1004E">
        <w:t>Le but étant de faire des statistiques pour le propriétaire du Vignoble</w:t>
      </w:r>
    </w:p>
    <w:p w:rsidRPr="00E1004E" w:rsidR="00DF3462" w:rsidP="00DF3462" w:rsidRDefault="00DF3462" w14:paraId="01316220" w14:textId="77777777">
      <w:pPr>
        <w:pStyle w:val="TPnormal"/>
      </w:pPr>
      <w:r w:rsidRPr="00E1004E">
        <w:t>Dans les itérations de ce module ; nous réaliserons uniquement du back de l’application. En particulier, la couche DAL et les BO pour le moment.</w:t>
      </w:r>
    </w:p>
    <w:p w:rsidRPr="00E1004E" w:rsidR="00DF3462" w:rsidP="00DF3462" w:rsidRDefault="00DF3462" w14:paraId="5E8E0791" w14:textId="77777777">
      <w:pPr>
        <w:pStyle w:val="TPnormal"/>
      </w:pPr>
      <w:r w:rsidRPr="00E1004E">
        <w:t>Cette application se fera avec Spring Boot.</w:t>
      </w:r>
    </w:p>
    <w:p w:rsidRPr="00E1004E" w:rsidR="00DF3462" w:rsidP="00DF3462" w:rsidRDefault="00DF3462" w14:paraId="09C52A62" w14:textId="77777777">
      <w:pPr>
        <w:pStyle w:val="TPnormal"/>
      </w:pPr>
      <w:r w:rsidRPr="00E1004E">
        <w:t>Déclarer la structure des données en Anglais</w:t>
      </w:r>
    </w:p>
    <w:p w:rsidRPr="00E1004E" w:rsidR="00863E76" w:rsidP="002B0A46" w:rsidRDefault="00863E76" w14:paraId="336535F0" w14:textId="77777777">
      <w:pPr>
        <w:pStyle w:val="TPnormal"/>
      </w:pPr>
    </w:p>
    <w:p w:rsidRPr="00E1004E" w:rsidR="00863E76" w:rsidRDefault="00863E76" w14:paraId="58AC651C" w14:textId="77777777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 w:rsidRPr="00E1004E">
        <w:rPr>
          <w:lang w:val="fr-FR"/>
        </w:rPr>
        <w:br w:type="page"/>
      </w:r>
    </w:p>
    <w:p w:rsidR="00F25EAB" w:rsidP="0054232C" w:rsidRDefault="00724752" w14:paraId="3F6AC4C6" w14:textId="37720D2F">
      <w:pPr>
        <w:pStyle w:val="TPTitre"/>
      </w:pPr>
      <w:r w:rsidRPr="00E1004E">
        <w:lastRenderedPageBreak/>
        <w:t>Enoncé</w:t>
      </w:r>
    </w:p>
    <w:p w:rsidR="009F2FD8" w:rsidP="009F2FD8" w:rsidRDefault="009F2FD8" w14:paraId="14CD6700" w14:textId="77777777">
      <w:pPr>
        <w:pStyle w:val="Titre1"/>
      </w:pPr>
      <w:proofErr w:type="spellStart"/>
      <w:proofErr w:type="gramStart"/>
      <w:r>
        <w:t>Réalisation</w:t>
      </w:r>
      <w:proofErr w:type="spellEnd"/>
      <w:r>
        <w:t> :</w:t>
      </w:r>
      <w:proofErr w:type="gramEnd"/>
    </w:p>
    <w:p w:rsidR="009F2FD8" w:rsidP="009F2FD8" w:rsidRDefault="009F2FD8" w14:paraId="26F5151D" w14:textId="77777777">
      <w:pPr>
        <w:pStyle w:val="Citationintense"/>
      </w:pPr>
      <w:r>
        <w:t xml:space="preserve">Les </w:t>
      </w:r>
      <w:proofErr w:type="spellStart"/>
      <w:r>
        <w:t>niveaux</w:t>
      </w:r>
      <w:proofErr w:type="spellEnd"/>
      <w:r>
        <w:t xml:space="preserve"> 1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obligatoires</w:t>
      </w:r>
      <w:proofErr w:type="spellEnd"/>
      <w:r>
        <w:t xml:space="preserve">, </w:t>
      </w:r>
    </w:p>
    <w:p w:rsidR="009F2FD8" w:rsidP="009F2FD8" w:rsidRDefault="009F2FD8" w14:paraId="2337B029" w14:textId="77777777">
      <w:pPr>
        <w:pStyle w:val="Citationintense"/>
      </w:pPr>
      <w:r>
        <w:t xml:space="preserve">Les </w:t>
      </w:r>
      <w:proofErr w:type="spellStart"/>
      <w:r>
        <w:t>niveaux</w:t>
      </w:r>
      <w:proofErr w:type="spellEnd"/>
      <w:r>
        <w:t xml:space="preserve"> 2 </w:t>
      </w:r>
      <w:proofErr w:type="spellStart"/>
      <w:r>
        <w:t>sont</w:t>
      </w:r>
      <w:proofErr w:type="spellEnd"/>
      <w:r>
        <w:t xml:space="preserve"> plus </w:t>
      </w:r>
      <w:proofErr w:type="spellStart"/>
      <w:r>
        <w:t>poussés</w:t>
      </w:r>
      <w:proofErr w:type="spellEnd"/>
      <w:r>
        <w:t xml:space="preserve"> et </w:t>
      </w:r>
      <w:proofErr w:type="spellStart"/>
      <w:r>
        <w:t>optionnels</w:t>
      </w:r>
      <w:proofErr w:type="spellEnd"/>
    </w:p>
    <w:p w:rsidRPr="00E1004E" w:rsidR="009F2FD8" w:rsidP="009F2FD8" w:rsidRDefault="009F2FD8" w14:paraId="14AB9059" w14:textId="77777777"/>
    <w:p w:rsidRPr="00E1004E" w:rsidR="00226809" w:rsidP="00B677F2" w:rsidRDefault="00226809" w14:paraId="2054A9BF" w14:textId="42E7C547">
      <w:pPr>
        <w:pStyle w:val="Titre1"/>
        <w:numPr>
          <w:ilvl w:val="0"/>
          <w:numId w:val="33"/>
        </w:numPr>
        <w:rPr>
          <w:lang w:val="fr-FR"/>
        </w:rPr>
      </w:pPr>
      <w:r w:rsidRPr="00E1004E">
        <w:rPr>
          <w:lang w:val="fr-FR"/>
        </w:rPr>
        <w:t>Supprimer les Avis et le</w:t>
      </w:r>
      <w:r w:rsidR="0043679A">
        <w:rPr>
          <w:lang w:val="fr-FR"/>
        </w:rPr>
        <w:t>s</w:t>
      </w:r>
      <w:r w:rsidRPr="00E1004E">
        <w:rPr>
          <w:lang w:val="fr-FR"/>
        </w:rPr>
        <w:t xml:space="preserve"> Bouteille en base</w:t>
      </w:r>
    </w:p>
    <w:p w:rsidRPr="00E1004E" w:rsidR="00226809" w:rsidP="000E75EA" w:rsidRDefault="00226809" w14:paraId="6A612076" w14:textId="4E7CC87F">
      <w:pPr>
        <w:pStyle w:val="TPnormalpuce1"/>
        <w:numPr>
          <w:ilvl w:val="0"/>
          <w:numId w:val="0"/>
        </w:numPr>
      </w:pPr>
    </w:p>
    <w:p w:rsidRPr="00E1004E" w:rsidR="00B677F2" w:rsidP="00B677F2" w:rsidRDefault="008A0524" w14:paraId="09F821B7" w14:textId="3930B990">
      <w:pPr>
        <w:pStyle w:val="Titre1"/>
        <w:numPr>
          <w:ilvl w:val="0"/>
          <w:numId w:val="33"/>
        </w:numPr>
        <w:rPr>
          <w:lang w:val="fr-FR"/>
        </w:rPr>
      </w:pPr>
      <w:r w:rsidRPr="00E1004E">
        <w:rPr>
          <w:lang w:val="fr-FR"/>
        </w:rPr>
        <w:t xml:space="preserve">Niveau 1 : </w:t>
      </w:r>
      <w:r w:rsidRPr="00E1004E" w:rsidR="002559FE">
        <w:rPr>
          <w:lang w:val="fr-FR"/>
        </w:rPr>
        <w:t>Filtrer les</w:t>
      </w:r>
      <w:r w:rsidRPr="00E1004E" w:rsidR="00B677F2">
        <w:rPr>
          <w:lang w:val="fr-FR"/>
        </w:rPr>
        <w:t xml:space="preserve"> </w:t>
      </w:r>
      <w:r w:rsidRPr="00E1004E" w:rsidR="009A5E22">
        <w:rPr>
          <w:lang w:val="fr-FR"/>
        </w:rPr>
        <w:t>Avis</w:t>
      </w:r>
    </w:p>
    <w:p w:rsidRPr="00E1004E" w:rsidR="002559FE" w:rsidP="002559FE" w:rsidRDefault="002559FE" w14:paraId="6B4B1608" w14:textId="77777777">
      <w:pPr>
        <w:pStyle w:val="TPnormal"/>
      </w:pPr>
      <w:r w:rsidRPr="00E1004E">
        <w:t>A cette itération, nous allons ajouter des méthodes pour réaliser des requêtes spécifiques pour filtrer les Avis :</w:t>
      </w:r>
    </w:p>
    <w:p w:rsidRPr="00E1004E" w:rsidR="002559FE" w:rsidP="00AB7528" w:rsidRDefault="003550D4" w14:paraId="20B8FF9C" w14:textId="44304B43">
      <w:pPr>
        <w:pStyle w:val="TPnormalpuce1"/>
      </w:pPr>
      <w:r w:rsidRPr="00E1004E">
        <w:t>Les Avis qui ont une</w:t>
      </w:r>
      <w:r w:rsidRPr="00E1004E" w:rsidR="002559FE">
        <w:t xml:space="preserve"> note </w:t>
      </w:r>
      <w:r w:rsidRPr="00E1004E">
        <w:t>&lt;</w:t>
      </w:r>
      <w:r w:rsidRPr="00E1004E" w:rsidR="002559FE">
        <w:t xml:space="preserve"> </w:t>
      </w:r>
      <w:r w:rsidRPr="00E1004E" w:rsidR="003461D0">
        <w:t>à la note en paramètre</w:t>
      </w:r>
    </w:p>
    <w:p w:rsidRPr="00E1004E" w:rsidR="002559FE" w:rsidP="00AB7528" w:rsidRDefault="003550D4" w14:paraId="5B7A7E04" w14:textId="482F5B76">
      <w:pPr>
        <w:pStyle w:val="TPnormalpuce1"/>
      </w:pPr>
      <w:r w:rsidRPr="00E1004E">
        <w:t>Les Avis qui ont une note ≥</w:t>
      </w:r>
      <w:r w:rsidRPr="00E1004E" w:rsidR="002559FE">
        <w:t xml:space="preserve"> </w:t>
      </w:r>
      <w:r w:rsidRPr="00E1004E" w:rsidR="003461D0">
        <w:t>à la note en paramètre</w:t>
      </w:r>
    </w:p>
    <w:p w:rsidRPr="00E1004E" w:rsidR="002559FE" w:rsidP="00BB64D1" w:rsidRDefault="002559FE" w14:paraId="16D1021F" w14:textId="20E81DD3">
      <w:pPr>
        <w:pStyle w:val="TPnormalpuce1"/>
      </w:pPr>
      <w:r w:rsidRPr="00E1004E">
        <w:t xml:space="preserve">Remonter les Avis associé à </w:t>
      </w:r>
      <w:r w:rsidRPr="00E1004E" w:rsidR="008F35F1">
        <w:t>une Bouteille</w:t>
      </w:r>
    </w:p>
    <w:p w:rsidRPr="00E1004E" w:rsidR="00812C36" w:rsidP="00DE21AC" w:rsidRDefault="00812C36" w14:paraId="3E511004" w14:textId="77777777">
      <w:pPr>
        <w:rPr>
          <w:lang w:val="fr-FR"/>
        </w:rPr>
      </w:pPr>
    </w:p>
    <w:p w:rsidR="00812C36" w:rsidP="00CE7F57" w:rsidRDefault="00D4429B" w14:paraId="53130BB2" w14:textId="72877706">
      <w:pPr>
        <w:pStyle w:val="Titre1"/>
        <w:numPr>
          <w:ilvl w:val="0"/>
          <w:numId w:val="33"/>
        </w:numPr>
        <w:rPr>
          <w:lang w:val="fr-FR"/>
        </w:rPr>
      </w:pPr>
      <w:r w:rsidRPr="00E1004E">
        <w:rPr>
          <w:lang w:val="fr-FR"/>
        </w:rPr>
        <w:t xml:space="preserve">Niveau 1 : </w:t>
      </w:r>
      <w:r w:rsidRPr="00E1004E" w:rsidR="00812C36">
        <w:rPr>
          <w:lang w:val="fr-FR"/>
        </w:rPr>
        <w:t>Créer des tests unitaires</w:t>
      </w:r>
    </w:p>
    <w:p w:rsidR="000C0A0B" w:rsidP="000C0A0B" w:rsidRDefault="000C0A0B" w14:paraId="2DFFFEAD" w14:textId="74034601">
      <w:pPr>
        <w:pStyle w:val="TPnormalpuce1"/>
      </w:pPr>
      <w:r>
        <w:t>Vous avez une classe de tests : DataPourRequetes.java qui vous est fournie</w:t>
      </w:r>
    </w:p>
    <w:p w:rsidR="000C0A0B" w:rsidP="000C0A0B" w:rsidRDefault="000C0A0B" w14:paraId="1EE703C0" w14:textId="5090A546">
      <w:pPr>
        <w:pStyle w:val="TPnormalpuce1"/>
        <w:numPr>
          <w:ilvl w:val="1"/>
          <w:numId w:val="15"/>
        </w:numPr>
      </w:pPr>
      <w:r>
        <w:t>Copier la</w:t>
      </w:r>
    </w:p>
    <w:p w:rsidR="000C0A0B" w:rsidP="000C0A0B" w:rsidRDefault="000C0A0B" w14:paraId="66DA4C69" w14:textId="065CC7F6">
      <w:pPr>
        <w:pStyle w:val="TPnormalpuce1"/>
        <w:numPr>
          <w:ilvl w:val="1"/>
          <w:numId w:val="15"/>
        </w:numPr>
      </w:pPr>
      <w:r>
        <w:t>Exécuter la</w:t>
      </w:r>
    </w:p>
    <w:p w:rsidR="000C0A0B" w:rsidP="000C0A0B" w:rsidRDefault="000C0A0B" w14:paraId="3E3935B5" w14:textId="77777777">
      <w:pPr>
        <w:pStyle w:val="TPnormalpuce1"/>
        <w:numPr>
          <w:ilvl w:val="1"/>
          <w:numId w:val="15"/>
        </w:numPr>
      </w:pPr>
      <w:r>
        <w:t>Vous avez maintenant en base :</w:t>
      </w:r>
    </w:p>
    <w:p w:rsidR="000C0A0B" w:rsidP="00E969C5" w:rsidRDefault="000C0A0B" w14:paraId="169FB83A" w14:textId="39D047FB">
      <w:pPr>
        <w:pStyle w:val="TPnormalpuce1"/>
        <w:numPr>
          <w:ilvl w:val="2"/>
          <w:numId w:val="15"/>
        </w:numPr>
      </w:pPr>
      <w:r>
        <w:t xml:space="preserve">3 Bouteille </w:t>
      </w:r>
    </w:p>
    <w:p w:rsidRPr="000C0A0B" w:rsidR="000C0A0B" w:rsidP="00E969C5" w:rsidRDefault="000C0A0B" w14:paraId="1BEB92C2" w14:textId="0F9D2201">
      <w:pPr>
        <w:pStyle w:val="TPnormalpuce1"/>
        <w:numPr>
          <w:ilvl w:val="2"/>
          <w:numId w:val="15"/>
        </w:numPr>
      </w:pPr>
      <w:r>
        <w:t xml:space="preserve">9 Avis sur 3 </w:t>
      </w:r>
      <w:proofErr w:type="gramStart"/>
      <w:r>
        <w:t>Client différents</w:t>
      </w:r>
      <w:proofErr w:type="gramEnd"/>
    </w:p>
    <w:p w:rsidRPr="00E1004E" w:rsidR="00C61101" w:rsidP="00684A67" w:rsidRDefault="00C61101" w14:paraId="6A12CA5F" w14:textId="11156C14">
      <w:pPr>
        <w:pStyle w:val="TPnormal"/>
      </w:pPr>
      <w:r w:rsidRPr="00E1004E">
        <w:t>En vous inspirant des tests des démonstrations</w:t>
      </w:r>
      <w:r w:rsidR="00684A67">
        <w:t> :</w:t>
      </w:r>
    </w:p>
    <w:p w:rsidRPr="00E1004E" w:rsidR="00C61101" w:rsidP="00C61101" w:rsidRDefault="00C61101" w14:paraId="6DEA9293" w14:textId="77777777">
      <w:pPr>
        <w:pStyle w:val="TPnormalpuce1"/>
      </w:pPr>
      <w:r w:rsidRPr="00E1004E">
        <w:t>Créer une classe de tests unitaires qui s’appuie sur le contexte de Spring</w:t>
      </w:r>
    </w:p>
    <w:p w:rsidRPr="00E1004E" w:rsidR="00C61101" w:rsidP="00C61101" w:rsidRDefault="00C61101" w14:paraId="5B05F91A" w14:textId="77777777">
      <w:pPr>
        <w:pStyle w:val="TPnormalpuce1"/>
        <w:numPr>
          <w:ilvl w:val="1"/>
          <w:numId w:val="15"/>
        </w:numPr>
        <w:rPr>
          <w:color w:val="000000"/>
        </w:rPr>
      </w:pPr>
      <w:r w:rsidRPr="00E1004E">
        <w:t>@Slf4j</w:t>
      </w:r>
    </w:p>
    <w:p w:rsidRPr="00E1004E" w:rsidR="00C61101" w:rsidP="00C61101" w:rsidRDefault="00C61101" w14:paraId="0F324346" w14:textId="77777777">
      <w:pPr>
        <w:pStyle w:val="TPnormalpuce1"/>
        <w:numPr>
          <w:ilvl w:val="1"/>
          <w:numId w:val="15"/>
        </w:numPr>
        <w:rPr>
          <w:color w:val="000000"/>
        </w:rPr>
      </w:pPr>
      <w:r w:rsidRPr="00E1004E">
        <w:t>@SpringBootTest</w:t>
      </w:r>
    </w:p>
    <w:p w:rsidRPr="00E1004E" w:rsidR="00C61101" w:rsidP="00C61101" w:rsidRDefault="00C61101" w14:paraId="164B8C54" w14:textId="77777777">
      <w:pPr>
        <w:pStyle w:val="TPnormalpuce1"/>
        <w:numPr>
          <w:ilvl w:val="1"/>
          <w:numId w:val="15"/>
        </w:numPr>
      </w:pPr>
      <w:r w:rsidRPr="00E1004E">
        <w:rPr>
          <w:color w:val="646464"/>
        </w:rPr>
        <w:t>@</w:t>
      </w:r>
      <w:proofErr w:type="gramStart"/>
      <w:r w:rsidRPr="00E1004E">
        <w:rPr>
          <w:color w:val="646464"/>
        </w:rPr>
        <w:t>TestMethodOrder</w:t>
      </w:r>
      <w:r w:rsidRPr="00E1004E">
        <w:t>(</w:t>
      </w:r>
      <w:proofErr w:type="gramEnd"/>
      <w:r w:rsidRPr="00E1004E">
        <w:t>MethodOrderer.MethodName.</w:t>
      </w:r>
      <w:r w:rsidRPr="00E1004E">
        <w:rPr>
          <w:b/>
          <w:bCs/>
          <w:color w:val="7F0055"/>
        </w:rPr>
        <w:t>class</w:t>
      </w:r>
      <w:r w:rsidRPr="00E1004E">
        <w:t>)</w:t>
      </w:r>
    </w:p>
    <w:p w:rsidRPr="00E1004E" w:rsidR="00C61101" w:rsidP="00C61101" w:rsidRDefault="00C61101" w14:paraId="6B533952" w14:textId="0D7B9921">
      <w:pPr>
        <w:pStyle w:val="TPnormalpuce1"/>
      </w:pPr>
      <w:r w:rsidRPr="00E1004E">
        <w:t xml:space="preserve">Créer </w:t>
      </w:r>
      <w:r w:rsidRPr="00E1004E" w:rsidR="002A28FD">
        <w:t>des</w:t>
      </w:r>
      <w:r w:rsidRPr="00E1004E">
        <w:t xml:space="preserve"> test</w:t>
      </w:r>
      <w:r w:rsidRPr="00E1004E" w:rsidR="002A28FD">
        <w:t>s pour chaque requête</w:t>
      </w:r>
    </w:p>
    <w:p w:rsidRPr="00E1004E" w:rsidR="006A48BF" w:rsidP="006A48BF" w:rsidRDefault="006A48BF" w14:paraId="0C815358" w14:textId="5FA9F923">
      <w:pPr>
        <w:pStyle w:val="TPnormalpuce1"/>
        <w:numPr>
          <w:ilvl w:val="1"/>
          <w:numId w:val="15"/>
        </w:numPr>
      </w:pPr>
      <w:r w:rsidRPr="00E1004E">
        <w:t>Pour la note ; tester avec 3</w:t>
      </w:r>
    </w:p>
    <w:p w:rsidRPr="00E1004E" w:rsidR="007B2626" w:rsidP="000C442C" w:rsidRDefault="007B2626" w14:paraId="6100CDA6" w14:textId="70BD1165">
      <w:pPr>
        <w:pStyle w:val="TPnormalpuce1"/>
      </w:pPr>
      <w:r w:rsidRPr="00E1004E">
        <w:t xml:space="preserve">Voici le type de trace </w:t>
      </w:r>
      <w:r w:rsidRPr="00E1004E" w:rsidR="00A604FB">
        <w:t>attendu</w:t>
      </w:r>
      <w:r w:rsidRPr="00E1004E">
        <w:t> :</w:t>
      </w:r>
    </w:p>
    <w:p w:rsidRPr="00C47958" w:rsidR="00C47958" w:rsidP="00C47958" w:rsidRDefault="00C47958" w14:paraId="0D91534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C47958">
        <w:rPr>
          <w:rFonts w:ascii="Consolas" w:hAnsi="Consolas"/>
          <w:color w:val="000000"/>
          <w:sz w:val="18"/>
          <w:szCs w:val="18"/>
        </w:rPr>
        <w:t>find</w:t>
      </w:r>
      <w:proofErr w:type="spellEnd"/>
      <w:proofErr w:type="gramEnd"/>
      <w:r w:rsidRPr="00C4795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C47958">
        <w:rPr>
          <w:rFonts w:ascii="Consolas" w:hAnsi="Consolas"/>
          <w:color w:val="000000"/>
          <w:sz w:val="18"/>
          <w:szCs w:val="18"/>
        </w:rPr>
        <w:t>using</w:t>
      </w:r>
      <w:proofErr w:type="spellEnd"/>
      <w:r w:rsidRPr="00C4795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C47958">
        <w:rPr>
          <w:rFonts w:ascii="Consolas" w:hAnsi="Consolas"/>
          <w:color w:val="000000"/>
          <w:sz w:val="18"/>
          <w:szCs w:val="18"/>
        </w:rPr>
        <w:t>query</w:t>
      </w:r>
      <w:proofErr w:type="spellEnd"/>
      <w:r w:rsidRPr="00C47958">
        <w:rPr>
          <w:rFonts w:ascii="Consolas" w:hAnsi="Consolas"/>
          <w:color w:val="000000"/>
          <w:sz w:val="18"/>
          <w:szCs w:val="18"/>
        </w:rPr>
        <w:t xml:space="preserve">: </w:t>
      </w:r>
      <w:r w:rsidRPr="0044211C">
        <w:rPr>
          <w:rFonts w:ascii="Consolas" w:hAnsi="Consolas"/>
          <w:color w:val="000000"/>
          <w:sz w:val="18"/>
          <w:szCs w:val="18"/>
          <w:highlight w:val="green"/>
        </w:rPr>
        <w:t>{ "note" : { "$</w:t>
      </w:r>
      <w:proofErr w:type="spellStart"/>
      <w:r w:rsidRPr="0044211C">
        <w:rPr>
          <w:rFonts w:ascii="Consolas" w:hAnsi="Consolas"/>
          <w:color w:val="000000"/>
          <w:sz w:val="18"/>
          <w:szCs w:val="18"/>
          <w:highlight w:val="green"/>
        </w:rPr>
        <w:t>lt</w:t>
      </w:r>
      <w:proofErr w:type="spellEnd"/>
      <w:r w:rsidRPr="0044211C">
        <w:rPr>
          <w:rFonts w:ascii="Consolas" w:hAnsi="Consolas"/>
          <w:color w:val="000000"/>
          <w:sz w:val="18"/>
          <w:szCs w:val="18"/>
          <w:highlight w:val="green"/>
        </w:rPr>
        <w:t>" : 3}}</w:t>
      </w:r>
      <w:r w:rsidRPr="00C4795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C47958">
        <w:rPr>
          <w:rFonts w:ascii="Consolas" w:hAnsi="Consolas"/>
          <w:color w:val="000000"/>
          <w:sz w:val="18"/>
          <w:szCs w:val="18"/>
        </w:rPr>
        <w:t>fields</w:t>
      </w:r>
      <w:proofErr w:type="spellEnd"/>
      <w:r w:rsidRPr="00C47958">
        <w:rPr>
          <w:rFonts w:ascii="Consolas" w:hAnsi="Consolas"/>
          <w:color w:val="000000"/>
          <w:sz w:val="18"/>
          <w:szCs w:val="18"/>
        </w:rPr>
        <w:t xml:space="preserve">: Document{{}} for class: class </w:t>
      </w:r>
      <w:proofErr w:type="spellStart"/>
      <w:r w:rsidRPr="00C47958">
        <w:rPr>
          <w:rFonts w:ascii="Consolas" w:hAnsi="Consolas"/>
          <w:color w:val="000000"/>
          <w:sz w:val="18"/>
          <w:szCs w:val="18"/>
        </w:rPr>
        <w:t>fr.eni.gestionavis.bo.Avis</w:t>
      </w:r>
      <w:proofErr w:type="spellEnd"/>
      <w:r w:rsidRPr="00C47958">
        <w:rPr>
          <w:rFonts w:ascii="Consolas" w:hAnsi="Consolas"/>
          <w:color w:val="000000"/>
          <w:sz w:val="18"/>
          <w:szCs w:val="18"/>
        </w:rPr>
        <w:t xml:space="preserve"> in collection: </w:t>
      </w:r>
      <w:proofErr w:type="spellStart"/>
      <w:r w:rsidRPr="00C47958">
        <w:rPr>
          <w:rFonts w:ascii="Consolas" w:hAnsi="Consolas"/>
          <w:color w:val="000000"/>
          <w:sz w:val="18"/>
          <w:szCs w:val="18"/>
        </w:rPr>
        <w:t>reviews</w:t>
      </w:r>
      <w:proofErr w:type="spellEnd"/>
    </w:p>
    <w:p w:rsidRPr="00C47958" w:rsidR="00C47958" w:rsidP="00C47958" w:rsidRDefault="00C47958" w14:paraId="6F4E7F0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</w:p>
    <w:p w:rsidRPr="0097620B" w:rsidR="00C47958" w:rsidP="0097620B" w:rsidRDefault="00C47958" w14:paraId="74036E3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620B">
        <w:rPr>
          <w:rFonts w:ascii="Consolas" w:hAnsi="Consolas"/>
          <w:color w:val="000000"/>
          <w:sz w:val="18"/>
          <w:szCs w:val="18"/>
        </w:rPr>
        <w:t xml:space="preserve">Le nombre d'Avis avec une </w:t>
      </w:r>
      <w:r w:rsidRPr="00880958">
        <w:rPr>
          <w:rFonts w:ascii="Consolas" w:hAnsi="Consolas"/>
          <w:color w:val="000000"/>
          <w:sz w:val="18"/>
          <w:szCs w:val="18"/>
          <w:highlight w:val="green"/>
        </w:rPr>
        <w:t>note &lt; 3</w:t>
      </w:r>
      <w:r w:rsidRPr="0097620B">
        <w:rPr>
          <w:rFonts w:ascii="Consolas" w:hAnsi="Consolas"/>
          <w:color w:val="000000"/>
          <w:sz w:val="18"/>
          <w:szCs w:val="18"/>
        </w:rPr>
        <w:t xml:space="preserve"> est de : 3</w:t>
      </w:r>
    </w:p>
    <w:p w:rsidRPr="0097620B" w:rsidR="00C47958" w:rsidP="0097620B" w:rsidRDefault="00C47958" w14:paraId="7348BAC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</w:p>
    <w:p w:rsidR="0097620B" w:rsidP="0097620B" w:rsidRDefault="0097620B" w14:paraId="53D2BD5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620B">
        <w:rPr>
          <w:rFonts w:ascii="Consolas" w:hAnsi="Consolas"/>
          <w:color w:val="000000"/>
          <w:sz w:val="18"/>
          <w:szCs w:val="18"/>
        </w:rPr>
        <w:t>[</w:t>
      </w:r>
    </w:p>
    <w:p w:rsidR="0097620B" w:rsidP="0097620B" w:rsidRDefault="0097620B" w14:paraId="659BAA2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97620B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97620B">
        <w:rPr>
          <w:rFonts w:ascii="Consolas" w:hAnsi="Consolas"/>
          <w:color w:val="000000"/>
          <w:sz w:val="18"/>
          <w:szCs w:val="18"/>
        </w:rPr>
        <w:t xml:space="preserve">id=64be818557e18425fae61851, </w:t>
      </w:r>
      <w:r w:rsidRPr="00880958">
        <w:rPr>
          <w:rFonts w:ascii="Consolas" w:hAnsi="Consolas"/>
          <w:color w:val="000000"/>
          <w:sz w:val="18"/>
          <w:szCs w:val="18"/>
          <w:highlight w:val="green"/>
        </w:rPr>
        <w:t>note=2</w:t>
      </w:r>
      <w:r w:rsidRPr="0097620B">
        <w:rPr>
          <w:rFonts w:ascii="Consolas" w:hAnsi="Consolas"/>
          <w:color w:val="000000"/>
          <w:sz w:val="18"/>
          <w:szCs w:val="18"/>
        </w:rPr>
        <w:t xml:space="preserve">, commentaire=Commentaire (2), date=2023-07-13T15:28, client=Client(pseudo=bobeponge@email.fr, </w:t>
      </w:r>
      <w:proofErr w:type="spellStart"/>
      <w:r w:rsidRPr="0097620B">
        <w:rPr>
          <w:rFonts w:ascii="Consolas" w:hAnsi="Consolas"/>
          <w:color w:val="000000"/>
          <w:sz w:val="18"/>
          <w:szCs w:val="18"/>
        </w:rPr>
        <w:t>quantiteCommandee</w:t>
      </w:r>
      <w:proofErr w:type="spellEnd"/>
      <w:r w:rsidRPr="0097620B">
        <w:rPr>
          <w:rFonts w:ascii="Consolas" w:hAnsi="Consolas"/>
          <w:color w:val="000000"/>
          <w:sz w:val="18"/>
          <w:szCs w:val="18"/>
        </w:rPr>
        <w:t xml:space="preserve">=22), </w:t>
      </w:r>
      <w:r w:rsidRPr="0097620B">
        <w:rPr>
          <w:rFonts w:ascii="Consolas" w:hAnsi="Consolas"/>
          <w:color w:val="000000"/>
          <w:sz w:val="18"/>
          <w:szCs w:val="18"/>
        </w:rPr>
        <w:lastRenderedPageBreak/>
        <w:t>bouteille=Bouteille(id=</w:t>
      </w:r>
      <w:proofErr w:type="spellStart"/>
      <w:r w:rsidRPr="0097620B">
        <w:rPr>
          <w:rFonts w:ascii="Consolas" w:hAnsi="Consolas"/>
          <w:color w:val="000000"/>
          <w:sz w:val="18"/>
          <w:szCs w:val="18"/>
        </w:rPr>
        <w:t>BouteilleId</w:t>
      </w:r>
      <w:proofErr w:type="spellEnd"/>
      <w:r w:rsidRPr="0097620B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7620B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r w:rsidRPr="0097620B">
        <w:rPr>
          <w:rFonts w:ascii="Consolas" w:hAnsi="Consolas"/>
          <w:color w:val="000000"/>
          <w:sz w:val="18"/>
          <w:szCs w:val="18"/>
        </w:rPr>
        <w:t xml:space="preserve">=18298, </w:t>
      </w:r>
      <w:proofErr w:type="spellStart"/>
      <w:r w:rsidRPr="0097620B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r w:rsidRPr="0097620B">
        <w:rPr>
          <w:rFonts w:ascii="Consolas" w:hAnsi="Consolas"/>
          <w:color w:val="000000"/>
          <w:sz w:val="18"/>
          <w:szCs w:val="18"/>
        </w:rPr>
        <w:t xml:space="preserve">=3, </w:t>
      </w:r>
      <w:proofErr w:type="spellStart"/>
      <w:r w:rsidRPr="0097620B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r w:rsidRPr="0097620B">
        <w:rPr>
          <w:rFonts w:ascii="Consolas" w:hAnsi="Consolas"/>
          <w:color w:val="000000"/>
          <w:sz w:val="18"/>
          <w:szCs w:val="18"/>
        </w:rPr>
        <w:t xml:space="preserve">=1), nom=Vin ENI Edition)), </w:t>
      </w:r>
    </w:p>
    <w:p w:rsidR="0097620B" w:rsidP="0097620B" w:rsidRDefault="0097620B" w14:paraId="6BC335C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97620B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97620B">
        <w:rPr>
          <w:rFonts w:ascii="Consolas" w:hAnsi="Consolas"/>
          <w:color w:val="000000"/>
          <w:sz w:val="18"/>
          <w:szCs w:val="18"/>
        </w:rPr>
        <w:t xml:space="preserve">id=64be818557e18425fae61852, </w:t>
      </w:r>
      <w:r w:rsidRPr="00880958">
        <w:rPr>
          <w:rFonts w:ascii="Consolas" w:hAnsi="Consolas"/>
          <w:color w:val="000000"/>
          <w:sz w:val="18"/>
          <w:szCs w:val="18"/>
          <w:highlight w:val="green"/>
        </w:rPr>
        <w:t>note=2</w:t>
      </w:r>
      <w:r w:rsidRPr="0097620B">
        <w:rPr>
          <w:rFonts w:ascii="Consolas" w:hAnsi="Consolas"/>
          <w:color w:val="000000"/>
          <w:sz w:val="18"/>
          <w:szCs w:val="18"/>
        </w:rPr>
        <w:t xml:space="preserve">, commentaire=Commentaire (2), date=2023-07-23T15:28, client=Client(pseudo=bobeponge@email.fr, </w:t>
      </w:r>
      <w:proofErr w:type="spellStart"/>
      <w:r w:rsidRPr="0097620B">
        <w:rPr>
          <w:rFonts w:ascii="Consolas" w:hAnsi="Consolas"/>
          <w:color w:val="000000"/>
          <w:sz w:val="18"/>
          <w:szCs w:val="18"/>
        </w:rPr>
        <w:t>quantiteCommandee</w:t>
      </w:r>
      <w:proofErr w:type="spellEnd"/>
      <w:r w:rsidRPr="0097620B">
        <w:rPr>
          <w:rFonts w:ascii="Consolas" w:hAnsi="Consolas"/>
          <w:color w:val="000000"/>
          <w:sz w:val="18"/>
          <w:szCs w:val="18"/>
        </w:rPr>
        <w:t>=44), bouteille=Bouteille(id=</w:t>
      </w:r>
      <w:proofErr w:type="spellStart"/>
      <w:r w:rsidRPr="0097620B">
        <w:rPr>
          <w:rFonts w:ascii="Consolas" w:hAnsi="Consolas"/>
          <w:color w:val="000000"/>
          <w:sz w:val="18"/>
          <w:szCs w:val="18"/>
        </w:rPr>
        <w:t>BouteilleId</w:t>
      </w:r>
      <w:proofErr w:type="spellEnd"/>
      <w:r w:rsidRPr="0097620B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7620B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r w:rsidRPr="0097620B">
        <w:rPr>
          <w:rFonts w:ascii="Consolas" w:hAnsi="Consolas"/>
          <w:color w:val="000000"/>
          <w:sz w:val="18"/>
          <w:szCs w:val="18"/>
        </w:rPr>
        <w:t xml:space="preserve">=1298, </w:t>
      </w:r>
      <w:proofErr w:type="spellStart"/>
      <w:r w:rsidRPr="0097620B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r w:rsidRPr="0097620B">
        <w:rPr>
          <w:rFonts w:ascii="Consolas" w:hAnsi="Consolas"/>
          <w:color w:val="000000"/>
          <w:sz w:val="18"/>
          <w:szCs w:val="18"/>
        </w:rPr>
        <w:t xml:space="preserve">=3, </w:t>
      </w:r>
      <w:proofErr w:type="spellStart"/>
      <w:r w:rsidRPr="0097620B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r w:rsidRPr="0097620B">
        <w:rPr>
          <w:rFonts w:ascii="Consolas" w:hAnsi="Consolas"/>
          <w:color w:val="000000"/>
          <w:sz w:val="18"/>
          <w:szCs w:val="18"/>
        </w:rPr>
        <w:t xml:space="preserve">=2), nom=Vin ENI Service)), </w:t>
      </w:r>
    </w:p>
    <w:p w:rsidR="00C47958" w:rsidP="00C47958" w:rsidRDefault="0097620B" w14:paraId="38D730F0" w14:textId="6BF5BC32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97620B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97620B">
        <w:rPr>
          <w:rFonts w:ascii="Consolas" w:hAnsi="Consolas"/>
          <w:color w:val="000000"/>
          <w:sz w:val="18"/>
          <w:szCs w:val="18"/>
        </w:rPr>
        <w:t xml:space="preserve">id=64be818557e18425fae61853, </w:t>
      </w:r>
      <w:r w:rsidRPr="00880958">
        <w:rPr>
          <w:rFonts w:ascii="Consolas" w:hAnsi="Consolas"/>
          <w:color w:val="000000"/>
          <w:sz w:val="18"/>
          <w:szCs w:val="18"/>
          <w:highlight w:val="green"/>
        </w:rPr>
        <w:t>note=2</w:t>
      </w:r>
      <w:r w:rsidRPr="0097620B">
        <w:rPr>
          <w:rFonts w:ascii="Consolas" w:hAnsi="Consolas"/>
          <w:color w:val="000000"/>
          <w:sz w:val="18"/>
          <w:szCs w:val="18"/>
        </w:rPr>
        <w:t xml:space="preserve">, commentaire=Commentaire (2), date=2023-08-02T15:28, client=Client(pseudo=bobeponge@email.fr, </w:t>
      </w:r>
      <w:proofErr w:type="spellStart"/>
      <w:r w:rsidRPr="0097620B">
        <w:rPr>
          <w:rFonts w:ascii="Consolas" w:hAnsi="Consolas"/>
          <w:color w:val="000000"/>
          <w:sz w:val="18"/>
          <w:szCs w:val="18"/>
        </w:rPr>
        <w:t>quantiteCommandee</w:t>
      </w:r>
      <w:proofErr w:type="spellEnd"/>
      <w:r w:rsidRPr="0097620B">
        <w:rPr>
          <w:rFonts w:ascii="Consolas" w:hAnsi="Consolas"/>
          <w:color w:val="000000"/>
          <w:sz w:val="18"/>
          <w:szCs w:val="18"/>
        </w:rPr>
        <w:t>=88), bouteille=Bouteille(id=</w:t>
      </w:r>
      <w:proofErr w:type="spellStart"/>
      <w:r w:rsidRPr="0097620B">
        <w:rPr>
          <w:rFonts w:ascii="Consolas" w:hAnsi="Consolas"/>
          <w:color w:val="000000"/>
          <w:sz w:val="18"/>
          <w:szCs w:val="18"/>
        </w:rPr>
        <w:t>BouteilleId</w:t>
      </w:r>
      <w:proofErr w:type="spellEnd"/>
      <w:r w:rsidRPr="0097620B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7620B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r w:rsidRPr="0097620B">
        <w:rPr>
          <w:rFonts w:ascii="Consolas" w:hAnsi="Consolas"/>
          <w:color w:val="000000"/>
          <w:sz w:val="18"/>
          <w:szCs w:val="18"/>
        </w:rPr>
        <w:t xml:space="preserve">=1999, </w:t>
      </w:r>
      <w:proofErr w:type="spellStart"/>
      <w:r w:rsidRPr="0097620B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r w:rsidRPr="0097620B">
        <w:rPr>
          <w:rFonts w:ascii="Consolas" w:hAnsi="Consolas"/>
          <w:color w:val="000000"/>
          <w:sz w:val="18"/>
          <w:szCs w:val="18"/>
        </w:rPr>
        <w:t xml:space="preserve">=2, </w:t>
      </w:r>
      <w:proofErr w:type="spellStart"/>
      <w:r w:rsidRPr="0097620B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r w:rsidRPr="0097620B">
        <w:rPr>
          <w:rFonts w:ascii="Consolas" w:hAnsi="Consolas"/>
          <w:color w:val="000000"/>
          <w:sz w:val="18"/>
          <w:szCs w:val="18"/>
        </w:rPr>
        <w:t>=3), nom=Vin ENI Ecole))]</w:t>
      </w:r>
    </w:p>
    <w:p w:rsidR="008A0524" w:rsidP="008A0524" w:rsidRDefault="008A0524" w14:paraId="4B7EF813" w14:textId="77777777">
      <w:pPr>
        <w:rPr>
          <w:lang w:val="fr-FR"/>
        </w:rPr>
      </w:pPr>
    </w:p>
    <w:p w:rsidRPr="00F739C1" w:rsidR="00F739C1" w:rsidP="00F739C1" w:rsidRDefault="00F739C1" w14:paraId="4FC6A40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F739C1">
        <w:rPr>
          <w:rFonts w:ascii="Consolas" w:hAnsi="Consolas"/>
          <w:color w:val="000000"/>
          <w:sz w:val="18"/>
          <w:szCs w:val="18"/>
        </w:rPr>
        <w:t>find</w:t>
      </w:r>
      <w:proofErr w:type="spellEnd"/>
      <w:proofErr w:type="gramEnd"/>
      <w:r w:rsidRPr="00F739C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739C1">
        <w:rPr>
          <w:rFonts w:ascii="Consolas" w:hAnsi="Consolas"/>
          <w:color w:val="000000"/>
          <w:sz w:val="18"/>
          <w:szCs w:val="18"/>
        </w:rPr>
        <w:t>using</w:t>
      </w:r>
      <w:proofErr w:type="spellEnd"/>
      <w:r w:rsidRPr="00F739C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739C1">
        <w:rPr>
          <w:rFonts w:ascii="Consolas" w:hAnsi="Consolas"/>
          <w:color w:val="000000"/>
          <w:sz w:val="18"/>
          <w:szCs w:val="18"/>
        </w:rPr>
        <w:t>query</w:t>
      </w:r>
      <w:proofErr w:type="spellEnd"/>
      <w:r w:rsidRPr="00F739C1">
        <w:rPr>
          <w:rFonts w:ascii="Consolas" w:hAnsi="Consolas"/>
          <w:color w:val="000000"/>
          <w:sz w:val="18"/>
          <w:szCs w:val="18"/>
        </w:rPr>
        <w:t xml:space="preserve">: </w:t>
      </w:r>
      <w:r w:rsidRPr="00462AB0">
        <w:rPr>
          <w:rFonts w:ascii="Consolas" w:hAnsi="Consolas"/>
          <w:color w:val="000000"/>
          <w:sz w:val="18"/>
          <w:szCs w:val="18"/>
          <w:highlight w:val="cyan"/>
        </w:rPr>
        <w:t>{ "note" : { "$gt" : 2}}</w:t>
      </w:r>
      <w:r w:rsidRPr="00F739C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739C1">
        <w:rPr>
          <w:rFonts w:ascii="Consolas" w:hAnsi="Consolas"/>
          <w:color w:val="000000"/>
          <w:sz w:val="18"/>
          <w:szCs w:val="18"/>
        </w:rPr>
        <w:t>fields</w:t>
      </w:r>
      <w:proofErr w:type="spellEnd"/>
      <w:r w:rsidRPr="00F739C1">
        <w:rPr>
          <w:rFonts w:ascii="Consolas" w:hAnsi="Consolas"/>
          <w:color w:val="000000"/>
          <w:sz w:val="18"/>
          <w:szCs w:val="18"/>
        </w:rPr>
        <w:t xml:space="preserve">: Document{{}} for class: class </w:t>
      </w:r>
      <w:proofErr w:type="spellStart"/>
      <w:r w:rsidRPr="00F739C1">
        <w:rPr>
          <w:rFonts w:ascii="Consolas" w:hAnsi="Consolas"/>
          <w:color w:val="000000"/>
          <w:sz w:val="18"/>
          <w:szCs w:val="18"/>
        </w:rPr>
        <w:t>fr.eni.gestionavis.bo.Avis</w:t>
      </w:r>
      <w:proofErr w:type="spellEnd"/>
      <w:r w:rsidRPr="00F739C1">
        <w:rPr>
          <w:rFonts w:ascii="Consolas" w:hAnsi="Consolas"/>
          <w:color w:val="000000"/>
          <w:sz w:val="18"/>
          <w:szCs w:val="18"/>
        </w:rPr>
        <w:t xml:space="preserve"> in collection: </w:t>
      </w:r>
      <w:proofErr w:type="spellStart"/>
      <w:r w:rsidRPr="00F739C1">
        <w:rPr>
          <w:rFonts w:ascii="Consolas" w:hAnsi="Consolas"/>
          <w:color w:val="000000"/>
          <w:sz w:val="18"/>
          <w:szCs w:val="18"/>
        </w:rPr>
        <w:t>reviews</w:t>
      </w:r>
      <w:proofErr w:type="spellEnd"/>
    </w:p>
    <w:p w:rsidRPr="00F739C1" w:rsidR="00C47958" w:rsidP="00F739C1" w:rsidRDefault="00C47958" w14:paraId="370A8F1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  <w:lang w:val="fr-FR"/>
        </w:rPr>
      </w:pPr>
    </w:p>
    <w:p w:rsidRPr="00F739C1" w:rsidR="00F739C1" w:rsidP="00F739C1" w:rsidRDefault="00F739C1" w14:paraId="0B35774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39C1">
        <w:rPr>
          <w:rFonts w:ascii="Consolas" w:hAnsi="Consolas"/>
          <w:color w:val="000000"/>
          <w:sz w:val="18"/>
          <w:szCs w:val="18"/>
        </w:rPr>
        <w:t xml:space="preserve">Le nombre d'Avis avec une </w:t>
      </w:r>
      <w:r w:rsidRPr="00880958">
        <w:rPr>
          <w:rFonts w:ascii="Consolas" w:hAnsi="Consolas"/>
          <w:color w:val="000000"/>
          <w:sz w:val="18"/>
          <w:szCs w:val="18"/>
          <w:highlight w:val="cyan"/>
        </w:rPr>
        <w:t>note &gt;= 3</w:t>
      </w:r>
      <w:r w:rsidRPr="00F739C1">
        <w:rPr>
          <w:rFonts w:ascii="Consolas" w:hAnsi="Consolas"/>
          <w:color w:val="000000"/>
          <w:sz w:val="18"/>
          <w:szCs w:val="18"/>
        </w:rPr>
        <w:t xml:space="preserve"> est de : 6</w:t>
      </w:r>
    </w:p>
    <w:p w:rsidRPr="00DA6527" w:rsidR="00F739C1" w:rsidP="00DA6527" w:rsidRDefault="00F739C1" w14:paraId="4D185EC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  <w:lang w:val="fr-FR"/>
        </w:rPr>
      </w:pPr>
    </w:p>
    <w:p w:rsidR="00106655" w:rsidP="00F739C1" w:rsidRDefault="00DA6527" w14:paraId="326C698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A6527">
        <w:rPr>
          <w:rFonts w:ascii="Consolas" w:hAnsi="Consolas"/>
          <w:color w:val="000000"/>
          <w:sz w:val="18"/>
          <w:szCs w:val="18"/>
        </w:rPr>
        <w:t>[</w:t>
      </w:r>
    </w:p>
    <w:p w:rsidR="00106655" w:rsidP="00F739C1" w:rsidRDefault="00DA6527" w14:paraId="79D3F16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DA6527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DA6527">
        <w:rPr>
          <w:rFonts w:ascii="Consolas" w:hAnsi="Consolas"/>
          <w:color w:val="000000"/>
          <w:sz w:val="18"/>
          <w:szCs w:val="18"/>
        </w:rPr>
        <w:t xml:space="preserve">id=64be818557e18425fae61854, </w:t>
      </w:r>
      <w:r w:rsidRPr="00880958">
        <w:rPr>
          <w:rFonts w:ascii="Consolas" w:hAnsi="Consolas"/>
          <w:color w:val="000000"/>
          <w:sz w:val="18"/>
          <w:szCs w:val="18"/>
          <w:highlight w:val="cyan"/>
        </w:rPr>
        <w:t>note=3</w:t>
      </w:r>
      <w:r w:rsidRPr="00DA6527">
        <w:rPr>
          <w:rFonts w:ascii="Consolas" w:hAnsi="Consolas"/>
          <w:color w:val="000000"/>
          <w:sz w:val="18"/>
          <w:szCs w:val="18"/>
        </w:rPr>
        <w:t xml:space="preserve">, commentaire=Commentaire (3), date=2023-07-13T15:28, client=Client(pseudo=patricketoile@email.fr, 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quantiteCommandee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>=36), bouteille=Bouteille(id=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BouteilleId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 xml:space="preserve">=18298, 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 xml:space="preserve">=3, 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 xml:space="preserve">=1), nom=Vin ENI Edition)), </w:t>
      </w:r>
    </w:p>
    <w:p w:rsidR="00106655" w:rsidP="00F739C1" w:rsidRDefault="00DA6527" w14:paraId="1BEF157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DA6527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DA6527">
        <w:rPr>
          <w:rFonts w:ascii="Consolas" w:hAnsi="Consolas"/>
          <w:color w:val="000000"/>
          <w:sz w:val="18"/>
          <w:szCs w:val="18"/>
        </w:rPr>
        <w:t xml:space="preserve">id=64be818557e18425fae61855, </w:t>
      </w:r>
      <w:r w:rsidRPr="00880958">
        <w:rPr>
          <w:rFonts w:ascii="Consolas" w:hAnsi="Consolas"/>
          <w:color w:val="000000"/>
          <w:sz w:val="18"/>
          <w:szCs w:val="18"/>
          <w:highlight w:val="cyan"/>
        </w:rPr>
        <w:t>note=3</w:t>
      </w:r>
      <w:r w:rsidRPr="00DA6527">
        <w:rPr>
          <w:rFonts w:ascii="Consolas" w:hAnsi="Consolas"/>
          <w:color w:val="000000"/>
          <w:sz w:val="18"/>
          <w:szCs w:val="18"/>
        </w:rPr>
        <w:t xml:space="preserve">, commentaire=Commentaire (3), date=2023-07-23T15:28, client=Client(pseudo=patricketoile@email.fr, 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quantiteCommandee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>=108), bouteille=Bouteille(id=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BouteilleId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 xml:space="preserve">=1298, 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 xml:space="preserve">=3, 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 xml:space="preserve">=2), nom=Vin ENI Service)), </w:t>
      </w:r>
    </w:p>
    <w:p w:rsidR="00106655" w:rsidP="00F739C1" w:rsidRDefault="00DA6527" w14:paraId="7EBDAC6B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DA6527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DA6527">
        <w:rPr>
          <w:rFonts w:ascii="Consolas" w:hAnsi="Consolas"/>
          <w:color w:val="000000"/>
          <w:sz w:val="18"/>
          <w:szCs w:val="18"/>
        </w:rPr>
        <w:t xml:space="preserve">id=64be818557e18425fae61856, </w:t>
      </w:r>
      <w:r w:rsidRPr="00880958">
        <w:rPr>
          <w:rFonts w:ascii="Consolas" w:hAnsi="Consolas"/>
          <w:color w:val="000000"/>
          <w:sz w:val="18"/>
          <w:szCs w:val="18"/>
          <w:highlight w:val="cyan"/>
        </w:rPr>
        <w:t>note=3</w:t>
      </w:r>
      <w:r w:rsidRPr="00DA6527">
        <w:rPr>
          <w:rFonts w:ascii="Consolas" w:hAnsi="Consolas"/>
          <w:color w:val="000000"/>
          <w:sz w:val="18"/>
          <w:szCs w:val="18"/>
        </w:rPr>
        <w:t xml:space="preserve">, commentaire=Commentaire (3), date=2023-08-02T15:28, client=Client(pseudo=patricketoile@email.fr, 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quantiteCommandee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>=324), bouteille=Bouteille(id=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BouteilleId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 xml:space="preserve">=1999, 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 xml:space="preserve">=2, 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 xml:space="preserve">=3), nom=Vin ENI Ecole)), </w:t>
      </w:r>
    </w:p>
    <w:p w:rsidR="00106655" w:rsidP="00F739C1" w:rsidRDefault="00DA6527" w14:paraId="1FDA7E1B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DA6527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DA6527">
        <w:rPr>
          <w:rFonts w:ascii="Consolas" w:hAnsi="Consolas"/>
          <w:color w:val="000000"/>
          <w:sz w:val="18"/>
          <w:szCs w:val="18"/>
        </w:rPr>
        <w:t xml:space="preserve">id=64be818557e18425fae61857, </w:t>
      </w:r>
      <w:r w:rsidRPr="00880958">
        <w:rPr>
          <w:rFonts w:ascii="Consolas" w:hAnsi="Consolas"/>
          <w:color w:val="000000"/>
          <w:sz w:val="18"/>
          <w:szCs w:val="18"/>
          <w:highlight w:val="cyan"/>
        </w:rPr>
        <w:t>note=4</w:t>
      </w:r>
      <w:r w:rsidRPr="00DA6527">
        <w:rPr>
          <w:rFonts w:ascii="Consolas" w:hAnsi="Consolas"/>
          <w:color w:val="000000"/>
          <w:sz w:val="18"/>
          <w:szCs w:val="18"/>
        </w:rPr>
        <w:t xml:space="preserve">, commentaire=Commentaire (4), date=2023-07-13T15:28, client=Client(pseudo=carlotentacule@email.fr, 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quantiteCommandee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>=100), bouteille=Bouteille(id=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BouteilleId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 xml:space="preserve">=18298, 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 xml:space="preserve">=3, 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 xml:space="preserve">=1), nom=Vin ENI Edition)), </w:t>
      </w:r>
    </w:p>
    <w:p w:rsidR="00106655" w:rsidP="00F739C1" w:rsidRDefault="00DA6527" w14:paraId="43F406D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DA6527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DA6527">
        <w:rPr>
          <w:rFonts w:ascii="Consolas" w:hAnsi="Consolas"/>
          <w:color w:val="000000"/>
          <w:sz w:val="18"/>
          <w:szCs w:val="18"/>
        </w:rPr>
        <w:t xml:space="preserve">id=64be818557e18425fae61858, </w:t>
      </w:r>
      <w:r w:rsidRPr="00880958">
        <w:rPr>
          <w:rFonts w:ascii="Consolas" w:hAnsi="Consolas"/>
          <w:color w:val="000000"/>
          <w:sz w:val="18"/>
          <w:szCs w:val="18"/>
          <w:highlight w:val="cyan"/>
        </w:rPr>
        <w:t>note=4</w:t>
      </w:r>
      <w:r w:rsidRPr="00DA6527">
        <w:rPr>
          <w:rFonts w:ascii="Consolas" w:hAnsi="Consolas"/>
          <w:color w:val="000000"/>
          <w:sz w:val="18"/>
          <w:szCs w:val="18"/>
        </w:rPr>
        <w:t xml:space="preserve">, commentaire=Commentaire (4), date=2023-07-23T15:28, client=Client(pseudo=carlotentacule@email.fr, 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quantiteCommandee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>=400), bouteille=Bouteille(id=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BouteilleId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 xml:space="preserve">=1298, 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 xml:space="preserve">=3, 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 xml:space="preserve">=2), nom=Vin ENI Service)), </w:t>
      </w:r>
    </w:p>
    <w:p w:rsidR="00F739C1" w:rsidP="00F739C1" w:rsidRDefault="00DA6527" w14:paraId="4D005794" w14:textId="1C249EFD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DA6527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DA6527">
        <w:rPr>
          <w:rFonts w:ascii="Consolas" w:hAnsi="Consolas"/>
          <w:color w:val="000000"/>
          <w:sz w:val="18"/>
          <w:szCs w:val="18"/>
        </w:rPr>
        <w:t xml:space="preserve">id=64be818557e18425fae61859, </w:t>
      </w:r>
      <w:r w:rsidRPr="00880958">
        <w:rPr>
          <w:rFonts w:ascii="Consolas" w:hAnsi="Consolas"/>
          <w:color w:val="000000"/>
          <w:sz w:val="18"/>
          <w:szCs w:val="18"/>
          <w:highlight w:val="cyan"/>
        </w:rPr>
        <w:t>note=4</w:t>
      </w:r>
      <w:r w:rsidRPr="00DA6527">
        <w:rPr>
          <w:rFonts w:ascii="Consolas" w:hAnsi="Consolas"/>
          <w:color w:val="000000"/>
          <w:sz w:val="18"/>
          <w:szCs w:val="18"/>
        </w:rPr>
        <w:t xml:space="preserve">, commentaire=Commentaire (4), date=2023-08-02T15:28, client=Client(pseudo=carlotentacule@email.fr, 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quantiteCommandee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>=1600), bouteille=Bouteille(id=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BouteilleId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 xml:space="preserve">=1999, 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 xml:space="preserve">=2, 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>=3), nom=Vin ENI Ecole))]</w:t>
      </w:r>
    </w:p>
    <w:p w:rsidR="0023227C" w:rsidP="0023227C" w:rsidRDefault="0023227C" w14:paraId="735D5896" w14:textId="77777777"/>
    <w:p w:rsidRPr="0023227C" w:rsidR="0023227C" w:rsidP="0023227C" w:rsidRDefault="0023227C" w14:paraId="7F855A5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23227C">
        <w:rPr>
          <w:rFonts w:ascii="Consolas" w:hAnsi="Consolas"/>
          <w:color w:val="000000"/>
          <w:sz w:val="18"/>
          <w:szCs w:val="18"/>
        </w:rPr>
        <w:t>find</w:t>
      </w:r>
      <w:proofErr w:type="spellEnd"/>
      <w:proofErr w:type="gramEnd"/>
      <w:r w:rsidRPr="0023227C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3227C">
        <w:rPr>
          <w:rFonts w:ascii="Consolas" w:hAnsi="Consolas"/>
          <w:color w:val="000000"/>
          <w:sz w:val="18"/>
          <w:szCs w:val="18"/>
        </w:rPr>
        <w:t>using</w:t>
      </w:r>
      <w:proofErr w:type="spellEnd"/>
      <w:r w:rsidRPr="0023227C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3227C">
        <w:rPr>
          <w:rFonts w:ascii="Consolas" w:hAnsi="Consolas"/>
          <w:color w:val="000000"/>
          <w:sz w:val="18"/>
          <w:szCs w:val="18"/>
        </w:rPr>
        <w:t>query</w:t>
      </w:r>
      <w:proofErr w:type="spellEnd"/>
      <w:r w:rsidRPr="0023227C">
        <w:rPr>
          <w:rFonts w:ascii="Consolas" w:hAnsi="Consolas"/>
          <w:color w:val="000000"/>
          <w:sz w:val="18"/>
          <w:szCs w:val="18"/>
        </w:rPr>
        <w:t xml:space="preserve">: </w:t>
      </w:r>
      <w:r w:rsidRPr="00146C27">
        <w:rPr>
          <w:rFonts w:ascii="Consolas" w:hAnsi="Consolas"/>
          <w:color w:val="000000"/>
          <w:sz w:val="18"/>
          <w:szCs w:val="18"/>
          <w:highlight w:val="yellow"/>
        </w:rPr>
        <w:t>{ "</w:t>
      </w:r>
      <w:proofErr w:type="spellStart"/>
      <w:r w:rsidRPr="00146C27">
        <w:rPr>
          <w:rFonts w:ascii="Consolas" w:hAnsi="Consolas"/>
          <w:color w:val="000000"/>
          <w:sz w:val="18"/>
          <w:szCs w:val="18"/>
          <w:highlight w:val="yellow"/>
        </w:rPr>
        <w:t>bottle_id</w:t>
      </w:r>
      <w:proofErr w:type="spellEnd"/>
      <w:r w:rsidRPr="00146C27">
        <w:rPr>
          <w:rFonts w:ascii="Consolas" w:hAnsi="Consolas"/>
          <w:color w:val="000000"/>
          <w:sz w:val="18"/>
          <w:szCs w:val="18"/>
          <w:highlight w:val="yellow"/>
        </w:rPr>
        <w:t>" : { "$java" : { "$</w:t>
      </w:r>
      <w:proofErr w:type="spellStart"/>
      <w:r w:rsidRPr="00146C27">
        <w:rPr>
          <w:rFonts w:ascii="Consolas" w:hAnsi="Consolas"/>
          <w:color w:val="000000"/>
          <w:sz w:val="18"/>
          <w:szCs w:val="18"/>
          <w:highlight w:val="yellow"/>
        </w:rPr>
        <w:t>ref</w:t>
      </w:r>
      <w:proofErr w:type="spellEnd"/>
      <w:r w:rsidRPr="00146C27">
        <w:rPr>
          <w:rFonts w:ascii="Consolas" w:hAnsi="Consolas"/>
          <w:color w:val="000000"/>
          <w:sz w:val="18"/>
          <w:szCs w:val="18"/>
          <w:highlight w:val="yellow"/>
        </w:rPr>
        <w:t>" : "</w:t>
      </w:r>
      <w:proofErr w:type="spellStart"/>
      <w:r w:rsidRPr="00146C27">
        <w:rPr>
          <w:rFonts w:ascii="Consolas" w:hAnsi="Consolas"/>
          <w:color w:val="000000"/>
          <w:sz w:val="18"/>
          <w:szCs w:val="18"/>
          <w:highlight w:val="yellow"/>
        </w:rPr>
        <w:t>bottles</w:t>
      </w:r>
      <w:proofErr w:type="spellEnd"/>
      <w:r w:rsidRPr="00146C27">
        <w:rPr>
          <w:rFonts w:ascii="Consolas" w:hAnsi="Consolas"/>
          <w:color w:val="000000"/>
          <w:sz w:val="18"/>
          <w:szCs w:val="18"/>
          <w:highlight w:val="yellow"/>
        </w:rPr>
        <w:t>", "$id" : "Document{{</w:t>
      </w:r>
      <w:proofErr w:type="spellStart"/>
      <w:r w:rsidRPr="00146C27">
        <w:rPr>
          <w:rFonts w:ascii="Consolas" w:hAnsi="Consolas"/>
          <w:color w:val="000000"/>
          <w:sz w:val="18"/>
          <w:szCs w:val="18"/>
          <w:highlight w:val="yellow"/>
        </w:rPr>
        <w:t>bottle_id</w:t>
      </w:r>
      <w:proofErr w:type="spellEnd"/>
      <w:r w:rsidRPr="00146C27">
        <w:rPr>
          <w:rFonts w:ascii="Consolas" w:hAnsi="Consolas"/>
          <w:color w:val="000000"/>
          <w:sz w:val="18"/>
          <w:szCs w:val="18"/>
          <w:highlight w:val="yellow"/>
        </w:rPr>
        <w:t xml:space="preserve">=18298, </w:t>
      </w:r>
      <w:proofErr w:type="spellStart"/>
      <w:r w:rsidRPr="00146C27">
        <w:rPr>
          <w:rFonts w:ascii="Consolas" w:hAnsi="Consolas"/>
          <w:color w:val="000000"/>
          <w:sz w:val="18"/>
          <w:szCs w:val="18"/>
          <w:highlight w:val="yellow"/>
        </w:rPr>
        <w:t>region_id</w:t>
      </w:r>
      <w:proofErr w:type="spellEnd"/>
      <w:r w:rsidRPr="00146C27">
        <w:rPr>
          <w:rFonts w:ascii="Consolas" w:hAnsi="Consolas"/>
          <w:color w:val="000000"/>
          <w:sz w:val="18"/>
          <w:szCs w:val="18"/>
          <w:highlight w:val="yellow"/>
        </w:rPr>
        <w:t xml:space="preserve">=3, </w:t>
      </w:r>
      <w:proofErr w:type="spellStart"/>
      <w:r w:rsidRPr="00146C27">
        <w:rPr>
          <w:rFonts w:ascii="Consolas" w:hAnsi="Consolas"/>
          <w:color w:val="000000"/>
          <w:sz w:val="18"/>
          <w:szCs w:val="18"/>
          <w:highlight w:val="yellow"/>
        </w:rPr>
        <w:t>color_id</w:t>
      </w:r>
      <w:proofErr w:type="spellEnd"/>
      <w:r w:rsidRPr="00146C27">
        <w:rPr>
          <w:rFonts w:ascii="Consolas" w:hAnsi="Consolas"/>
          <w:color w:val="000000"/>
          <w:sz w:val="18"/>
          <w:szCs w:val="18"/>
          <w:highlight w:val="yellow"/>
        </w:rPr>
        <w:t>=1}}" } } }</w:t>
      </w:r>
      <w:r w:rsidRPr="0023227C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3227C">
        <w:rPr>
          <w:rFonts w:ascii="Consolas" w:hAnsi="Consolas"/>
          <w:color w:val="000000"/>
          <w:sz w:val="18"/>
          <w:szCs w:val="18"/>
        </w:rPr>
        <w:t>fields</w:t>
      </w:r>
      <w:proofErr w:type="spellEnd"/>
      <w:r w:rsidRPr="0023227C">
        <w:rPr>
          <w:rFonts w:ascii="Consolas" w:hAnsi="Consolas"/>
          <w:color w:val="000000"/>
          <w:sz w:val="18"/>
          <w:szCs w:val="18"/>
        </w:rPr>
        <w:t xml:space="preserve">: Document{{}} for class: class </w:t>
      </w:r>
      <w:proofErr w:type="spellStart"/>
      <w:r w:rsidRPr="0023227C">
        <w:rPr>
          <w:rFonts w:ascii="Consolas" w:hAnsi="Consolas"/>
          <w:color w:val="000000"/>
          <w:sz w:val="18"/>
          <w:szCs w:val="18"/>
        </w:rPr>
        <w:t>fr.eni.gestionavis.bo.Avis</w:t>
      </w:r>
      <w:proofErr w:type="spellEnd"/>
      <w:r w:rsidRPr="0023227C">
        <w:rPr>
          <w:rFonts w:ascii="Consolas" w:hAnsi="Consolas"/>
          <w:color w:val="000000"/>
          <w:sz w:val="18"/>
          <w:szCs w:val="18"/>
        </w:rPr>
        <w:t xml:space="preserve"> in collection: </w:t>
      </w:r>
      <w:proofErr w:type="spellStart"/>
      <w:r w:rsidRPr="0023227C">
        <w:rPr>
          <w:rFonts w:ascii="Consolas" w:hAnsi="Consolas"/>
          <w:color w:val="000000"/>
          <w:sz w:val="18"/>
          <w:szCs w:val="18"/>
        </w:rPr>
        <w:t>reviews</w:t>
      </w:r>
      <w:proofErr w:type="spellEnd"/>
    </w:p>
    <w:p w:rsidRPr="006B1FEB" w:rsidR="0023227C" w:rsidP="006B1FEB" w:rsidRDefault="0023227C" w14:paraId="7476831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</w:p>
    <w:p w:rsidR="006B1FEB" w:rsidP="006B1FEB" w:rsidRDefault="006B1FEB" w14:paraId="729F33A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B1FEB">
        <w:rPr>
          <w:rFonts w:ascii="Consolas" w:hAnsi="Consolas"/>
          <w:color w:val="000000"/>
          <w:sz w:val="18"/>
          <w:szCs w:val="18"/>
        </w:rPr>
        <w:t>[</w:t>
      </w:r>
    </w:p>
    <w:p w:rsidR="006B1FEB" w:rsidP="006B1FEB" w:rsidRDefault="006B1FEB" w14:paraId="2162EFBB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6B1FEB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6B1FEB">
        <w:rPr>
          <w:rFonts w:ascii="Consolas" w:hAnsi="Consolas"/>
          <w:color w:val="000000"/>
          <w:sz w:val="18"/>
          <w:szCs w:val="18"/>
        </w:rPr>
        <w:t xml:space="preserve">id=64be818557e18425fae61851, note=2, commentaire=Commentaire (2), date=2023-07-13T15:28, client=Client(pseudo=bobeponge@email.fr, </w:t>
      </w:r>
      <w:proofErr w:type="spellStart"/>
      <w:r w:rsidRPr="006B1FEB">
        <w:rPr>
          <w:rFonts w:ascii="Consolas" w:hAnsi="Consolas"/>
          <w:color w:val="000000"/>
          <w:sz w:val="18"/>
          <w:szCs w:val="18"/>
        </w:rPr>
        <w:t>quantiteCommandee</w:t>
      </w:r>
      <w:proofErr w:type="spellEnd"/>
      <w:r w:rsidRPr="006B1FEB">
        <w:rPr>
          <w:rFonts w:ascii="Consolas" w:hAnsi="Consolas"/>
          <w:color w:val="000000"/>
          <w:sz w:val="18"/>
          <w:szCs w:val="18"/>
        </w:rPr>
        <w:t>=22), bouteille=</w:t>
      </w:r>
      <w:r w:rsidRPr="00146C27">
        <w:rPr>
          <w:rFonts w:ascii="Consolas" w:hAnsi="Consolas"/>
          <w:color w:val="000000"/>
          <w:sz w:val="18"/>
          <w:szCs w:val="18"/>
          <w:highlight w:val="yellow"/>
        </w:rPr>
        <w:t>Bouteille(id=</w:t>
      </w:r>
      <w:proofErr w:type="spellStart"/>
      <w:r w:rsidRPr="00146C27">
        <w:rPr>
          <w:rFonts w:ascii="Consolas" w:hAnsi="Consolas"/>
          <w:color w:val="000000"/>
          <w:sz w:val="18"/>
          <w:szCs w:val="18"/>
          <w:highlight w:val="yellow"/>
        </w:rPr>
        <w:t>BouteilleId</w:t>
      </w:r>
      <w:proofErr w:type="spellEnd"/>
      <w:r w:rsidRPr="00146C27">
        <w:rPr>
          <w:rFonts w:ascii="Consolas" w:hAnsi="Consolas"/>
          <w:color w:val="000000"/>
          <w:sz w:val="18"/>
          <w:szCs w:val="18"/>
          <w:highlight w:val="yellow"/>
        </w:rPr>
        <w:t>(</w:t>
      </w:r>
      <w:proofErr w:type="spellStart"/>
      <w:r w:rsidRPr="00146C27">
        <w:rPr>
          <w:rFonts w:ascii="Consolas" w:hAnsi="Consolas"/>
          <w:color w:val="000000"/>
          <w:sz w:val="18"/>
          <w:szCs w:val="18"/>
          <w:highlight w:val="yellow"/>
        </w:rPr>
        <w:t>idBouteille</w:t>
      </w:r>
      <w:proofErr w:type="spellEnd"/>
      <w:r w:rsidRPr="00146C27">
        <w:rPr>
          <w:rFonts w:ascii="Consolas" w:hAnsi="Consolas"/>
          <w:color w:val="000000"/>
          <w:sz w:val="18"/>
          <w:szCs w:val="18"/>
          <w:highlight w:val="yellow"/>
        </w:rPr>
        <w:t xml:space="preserve">=18298, </w:t>
      </w:r>
      <w:proofErr w:type="spellStart"/>
      <w:r w:rsidRPr="00146C27">
        <w:rPr>
          <w:rFonts w:ascii="Consolas" w:hAnsi="Consolas"/>
          <w:color w:val="000000"/>
          <w:sz w:val="18"/>
          <w:szCs w:val="18"/>
          <w:highlight w:val="yellow"/>
        </w:rPr>
        <w:t>idRegion</w:t>
      </w:r>
      <w:proofErr w:type="spellEnd"/>
      <w:r w:rsidRPr="00146C27">
        <w:rPr>
          <w:rFonts w:ascii="Consolas" w:hAnsi="Consolas"/>
          <w:color w:val="000000"/>
          <w:sz w:val="18"/>
          <w:szCs w:val="18"/>
          <w:highlight w:val="yellow"/>
        </w:rPr>
        <w:t xml:space="preserve">=3, </w:t>
      </w:r>
      <w:proofErr w:type="spellStart"/>
      <w:r w:rsidRPr="00146C27">
        <w:rPr>
          <w:rFonts w:ascii="Consolas" w:hAnsi="Consolas"/>
          <w:color w:val="000000"/>
          <w:sz w:val="18"/>
          <w:szCs w:val="18"/>
          <w:highlight w:val="yellow"/>
        </w:rPr>
        <w:t>idCouleur</w:t>
      </w:r>
      <w:proofErr w:type="spellEnd"/>
      <w:r w:rsidRPr="00146C27">
        <w:rPr>
          <w:rFonts w:ascii="Consolas" w:hAnsi="Consolas"/>
          <w:color w:val="000000"/>
          <w:sz w:val="18"/>
          <w:szCs w:val="18"/>
          <w:highlight w:val="yellow"/>
        </w:rPr>
        <w:t>=1), nom=Vin ENI Edition))</w:t>
      </w:r>
      <w:r w:rsidRPr="006B1FEB">
        <w:rPr>
          <w:rFonts w:ascii="Consolas" w:hAnsi="Consolas"/>
          <w:color w:val="000000"/>
          <w:sz w:val="18"/>
          <w:szCs w:val="18"/>
        </w:rPr>
        <w:t xml:space="preserve">, </w:t>
      </w:r>
    </w:p>
    <w:p w:rsidR="006B1FEB" w:rsidP="006B1FEB" w:rsidRDefault="006B1FEB" w14:paraId="1A301F4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6B1FEB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6B1FEB">
        <w:rPr>
          <w:rFonts w:ascii="Consolas" w:hAnsi="Consolas"/>
          <w:color w:val="000000"/>
          <w:sz w:val="18"/>
          <w:szCs w:val="18"/>
        </w:rPr>
        <w:t xml:space="preserve">id=64be818557e18425fae61854, note=3, commentaire=Commentaire (3), date=2023-07-13T15:28, client=Client(pseudo=patricketoile@email.fr, </w:t>
      </w:r>
      <w:proofErr w:type="spellStart"/>
      <w:r w:rsidRPr="006B1FEB">
        <w:rPr>
          <w:rFonts w:ascii="Consolas" w:hAnsi="Consolas"/>
          <w:color w:val="000000"/>
          <w:sz w:val="18"/>
          <w:szCs w:val="18"/>
        </w:rPr>
        <w:t>quantiteCommandee</w:t>
      </w:r>
      <w:proofErr w:type="spellEnd"/>
      <w:r w:rsidRPr="006B1FEB">
        <w:rPr>
          <w:rFonts w:ascii="Consolas" w:hAnsi="Consolas"/>
          <w:color w:val="000000"/>
          <w:sz w:val="18"/>
          <w:szCs w:val="18"/>
        </w:rPr>
        <w:t>=36), bouteille=</w:t>
      </w:r>
      <w:r w:rsidRPr="00146C27">
        <w:rPr>
          <w:rFonts w:ascii="Consolas" w:hAnsi="Consolas"/>
          <w:color w:val="000000"/>
          <w:sz w:val="18"/>
          <w:szCs w:val="18"/>
          <w:highlight w:val="yellow"/>
        </w:rPr>
        <w:t>Bouteille(id=</w:t>
      </w:r>
      <w:proofErr w:type="spellStart"/>
      <w:r w:rsidRPr="00146C27">
        <w:rPr>
          <w:rFonts w:ascii="Consolas" w:hAnsi="Consolas"/>
          <w:color w:val="000000"/>
          <w:sz w:val="18"/>
          <w:szCs w:val="18"/>
          <w:highlight w:val="yellow"/>
        </w:rPr>
        <w:t>BouteilleId</w:t>
      </w:r>
      <w:proofErr w:type="spellEnd"/>
      <w:r w:rsidRPr="00146C27">
        <w:rPr>
          <w:rFonts w:ascii="Consolas" w:hAnsi="Consolas"/>
          <w:color w:val="000000"/>
          <w:sz w:val="18"/>
          <w:szCs w:val="18"/>
          <w:highlight w:val="yellow"/>
        </w:rPr>
        <w:t>(</w:t>
      </w:r>
      <w:proofErr w:type="spellStart"/>
      <w:r w:rsidRPr="00146C27">
        <w:rPr>
          <w:rFonts w:ascii="Consolas" w:hAnsi="Consolas"/>
          <w:color w:val="000000"/>
          <w:sz w:val="18"/>
          <w:szCs w:val="18"/>
          <w:highlight w:val="yellow"/>
        </w:rPr>
        <w:t>idBouteille</w:t>
      </w:r>
      <w:proofErr w:type="spellEnd"/>
      <w:r w:rsidRPr="00146C27">
        <w:rPr>
          <w:rFonts w:ascii="Consolas" w:hAnsi="Consolas"/>
          <w:color w:val="000000"/>
          <w:sz w:val="18"/>
          <w:szCs w:val="18"/>
          <w:highlight w:val="yellow"/>
        </w:rPr>
        <w:t xml:space="preserve">=18298, </w:t>
      </w:r>
      <w:proofErr w:type="spellStart"/>
      <w:r w:rsidRPr="00146C27">
        <w:rPr>
          <w:rFonts w:ascii="Consolas" w:hAnsi="Consolas"/>
          <w:color w:val="000000"/>
          <w:sz w:val="18"/>
          <w:szCs w:val="18"/>
          <w:highlight w:val="yellow"/>
        </w:rPr>
        <w:t>idRegion</w:t>
      </w:r>
      <w:proofErr w:type="spellEnd"/>
      <w:r w:rsidRPr="00146C27">
        <w:rPr>
          <w:rFonts w:ascii="Consolas" w:hAnsi="Consolas"/>
          <w:color w:val="000000"/>
          <w:sz w:val="18"/>
          <w:szCs w:val="18"/>
          <w:highlight w:val="yellow"/>
        </w:rPr>
        <w:t xml:space="preserve">=3, </w:t>
      </w:r>
      <w:proofErr w:type="spellStart"/>
      <w:r w:rsidRPr="00146C27">
        <w:rPr>
          <w:rFonts w:ascii="Consolas" w:hAnsi="Consolas"/>
          <w:color w:val="000000"/>
          <w:sz w:val="18"/>
          <w:szCs w:val="18"/>
          <w:highlight w:val="yellow"/>
        </w:rPr>
        <w:t>idCouleur</w:t>
      </w:r>
      <w:proofErr w:type="spellEnd"/>
      <w:r w:rsidRPr="00146C27">
        <w:rPr>
          <w:rFonts w:ascii="Consolas" w:hAnsi="Consolas"/>
          <w:color w:val="000000"/>
          <w:sz w:val="18"/>
          <w:szCs w:val="18"/>
          <w:highlight w:val="yellow"/>
        </w:rPr>
        <w:t>=1), nom=Vin ENI Edition))</w:t>
      </w:r>
      <w:r w:rsidRPr="006B1FEB">
        <w:rPr>
          <w:rFonts w:ascii="Consolas" w:hAnsi="Consolas"/>
          <w:color w:val="000000"/>
          <w:sz w:val="18"/>
          <w:szCs w:val="18"/>
        </w:rPr>
        <w:t xml:space="preserve">, </w:t>
      </w:r>
    </w:p>
    <w:p w:rsidRPr="006B1FEB" w:rsidR="0023227C" w:rsidP="006B1FEB" w:rsidRDefault="006B1FEB" w14:paraId="595CBDA7" w14:textId="28DCA2C8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6B1FEB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6B1FEB">
        <w:rPr>
          <w:rFonts w:ascii="Consolas" w:hAnsi="Consolas"/>
          <w:color w:val="000000"/>
          <w:sz w:val="18"/>
          <w:szCs w:val="18"/>
        </w:rPr>
        <w:t xml:space="preserve">id=64be818557e18425fae61857, note=4, commentaire=Commentaire (4), date=2023-07-13T15:28, client=Client(pseudo=carlotentacule@email.fr, </w:t>
      </w:r>
      <w:proofErr w:type="spellStart"/>
      <w:r w:rsidRPr="006B1FEB">
        <w:rPr>
          <w:rFonts w:ascii="Consolas" w:hAnsi="Consolas"/>
          <w:color w:val="000000"/>
          <w:sz w:val="18"/>
          <w:szCs w:val="18"/>
        </w:rPr>
        <w:t>quantiteCommandee</w:t>
      </w:r>
      <w:proofErr w:type="spellEnd"/>
      <w:r w:rsidRPr="006B1FEB">
        <w:rPr>
          <w:rFonts w:ascii="Consolas" w:hAnsi="Consolas"/>
          <w:color w:val="000000"/>
          <w:sz w:val="18"/>
          <w:szCs w:val="18"/>
        </w:rPr>
        <w:t>=100), bouteille=</w:t>
      </w:r>
      <w:r w:rsidRPr="006B37AA">
        <w:rPr>
          <w:rFonts w:ascii="Consolas" w:hAnsi="Consolas"/>
          <w:color w:val="000000"/>
          <w:sz w:val="18"/>
          <w:szCs w:val="18"/>
          <w:highlight w:val="yellow"/>
        </w:rPr>
        <w:t>Bouteille(id=</w:t>
      </w:r>
      <w:proofErr w:type="spellStart"/>
      <w:r w:rsidRPr="006B37AA">
        <w:rPr>
          <w:rFonts w:ascii="Consolas" w:hAnsi="Consolas"/>
          <w:color w:val="000000"/>
          <w:sz w:val="18"/>
          <w:szCs w:val="18"/>
          <w:highlight w:val="yellow"/>
        </w:rPr>
        <w:t>BouteilleId</w:t>
      </w:r>
      <w:proofErr w:type="spellEnd"/>
      <w:r w:rsidRPr="006B37AA">
        <w:rPr>
          <w:rFonts w:ascii="Consolas" w:hAnsi="Consolas"/>
          <w:color w:val="000000"/>
          <w:sz w:val="18"/>
          <w:szCs w:val="18"/>
          <w:highlight w:val="yellow"/>
        </w:rPr>
        <w:t>(</w:t>
      </w:r>
      <w:proofErr w:type="spellStart"/>
      <w:r w:rsidRPr="006B37AA">
        <w:rPr>
          <w:rFonts w:ascii="Consolas" w:hAnsi="Consolas"/>
          <w:color w:val="000000"/>
          <w:sz w:val="18"/>
          <w:szCs w:val="18"/>
          <w:highlight w:val="yellow"/>
        </w:rPr>
        <w:t>idBouteille</w:t>
      </w:r>
      <w:proofErr w:type="spellEnd"/>
      <w:r w:rsidRPr="006B37AA">
        <w:rPr>
          <w:rFonts w:ascii="Consolas" w:hAnsi="Consolas"/>
          <w:color w:val="000000"/>
          <w:sz w:val="18"/>
          <w:szCs w:val="18"/>
          <w:highlight w:val="yellow"/>
        </w:rPr>
        <w:t xml:space="preserve">=18298, </w:t>
      </w:r>
      <w:proofErr w:type="spellStart"/>
      <w:r w:rsidRPr="006B37AA">
        <w:rPr>
          <w:rFonts w:ascii="Consolas" w:hAnsi="Consolas"/>
          <w:color w:val="000000"/>
          <w:sz w:val="18"/>
          <w:szCs w:val="18"/>
          <w:highlight w:val="yellow"/>
        </w:rPr>
        <w:t>idRegion</w:t>
      </w:r>
      <w:proofErr w:type="spellEnd"/>
      <w:r w:rsidRPr="006B37AA">
        <w:rPr>
          <w:rFonts w:ascii="Consolas" w:hAnsi="Consolas"/>
          <w:color w:val="000000"/>
          <w:sz w:val="18"/>
          <w:szCs w:val="18"/>
          <w:highlight w:val="yellow"/>
        </w:rPr>
        <w:t xml:space="preserve">=3, </w:t>
      </w:r>
      <w:proofErr w:type="spellStart"/>
      <w:r w:rsidRPr="006B37AA">
        <w:rPr>
          <w:rFonts w:ascii="Consolas" w:hAnsi="Consolas"/>
          <w:color w:val="000000"/>
          <w:sz w:val="18"/>
          <w:szCs w:val="18"/>
          <w:highlight w:val="yellow"/>
        </w:rPr>
        <w:t>idCouleur</w:t>
      </w:r>
      <w:proofErr w:type="spellEnd"/>
      <w:r w:rsidRPr="006B37AA">
        <w:rPr>
          <w:rFonts w:ascii="Consolas" w:hAnsi="Consolas"/>
          <w:color w:val="000000"/>
          <w:sz w:val="18"/>
          <w:szCs w:val="18"/>
          <w:highlight w:val="yellow"/>
        </w:rPr>
        <w:t>=1), nom=Vin ENI Edition)</w:t>
      </w:r>
      <w:r w:rsidRPr="006B1FEB">
        <w:rPr>
          <w:rFonts w:ascii="Consolas" w:hAnsi="Consolas"/>
          <w:color w:val="000000"/>
          <w:sz w:val="18"/>
          <w:szCs w:val="18"/>
        </w:rPr>
        <w:t>)]</w:t>
      </w:r>
    </w:p>
    <w:p w:rsidRPr="00F739C1" w:rsidR="0023227C" w:rsidP="0023227C" w:rsidRDefault="0023227C" w14:paraId="2BC90380" w14:textId="77777777"/>
    <w:p w:rsidRPr="00E1004E" w:rsidR="00F739C1" w:rsidP="008A0524" w:rsidRDefault="00F739C1" w14:paraId="454ADF3C" w14:textId="77777777">
      <w:pPr>
        <w:rPr>
          <w:lang w:val="fr-FR"/>
        </w:rPr>
      </w:pPr>
    </w:p>
    <w:p w:rsidR="009B3A5B" w:rsidRDefault="009B3A5B" w14:paraId="195F9EAC" w14:textId="77777777">
      <w:pPr>
        <w:rPr>
          <w:rFonts w:asciiTheme="majorHAnsi" w:hAnsiTheme="majorHAnsi" w:eastAsiaTheme="majorEastAsia" w:cstheme="majorBidi"/>
          <w:color w:val="348899"/>
          <w:sz w:val="28"/>
          <w:szCs w:val="28"/>
          <w:lang w:val="fr-FR"/>
        </w:rPr>
      </w:pPr>
      <w:r>
        <w:rPr>
          <w:lang w:val="fr-FR"/>
        </w:rPr>
        <w:br w:type="page"/>
      </w:r>
    </w:p>
    <w:p w:rsidRPr="00E1004E" w:rsidR="008A0524" w:rsidP="008A0524" w:rsidRDefault="008A0524" w14:paraId="2BAF92ED" w14:textId="676E9BE5">
      <w:pPr>
        <w:pStyle w:val="Titre1"/>
        <w:numPr>
          <w:ilvl w:val="0"/>
          <w:numId w:val="33"/>
        </w:numPr>
        <w:rPr>
          <w:lang w:val="fr-FR"/>
        </w:rPr>
      </w:pPr>
      <w:r w:rsidRPr="00E1004E">
        <w:rPr>
          <w:lang w:val="fr-FR"/>
        </w:rPr>
        <w:lastRenderedPageBreak/>
        <w:t>Niveau 2 : Filtrer les Avis</w:t>
      </w:r>
    </w:p>
    <w:p w:rsidRPr="00E1004E" w:rsidR="008A0524" w:rsidP="008A0524" w:rsidRDefault="008A0524" w14:paraId="09A45A01" w14:textId="088D77B0">
      <w:pPr>
        <w:pStyle w:val="Titre2"/>
        <w:rPr>
          <w:lang w:val="fr-FR"/>
        </w:rPr>
      </w:pPr>
      <w:r w:rsidRPr="00E1004E">
        <w:rPr>
          <w:lang w:val="fr-FR"/>
        </w:rPr>
        <w:t>2 dernières requêtes à créer</w:t>
      </w:r>
    </w:p>
    <w:p w:rsidRPr="00E1004E" w:rsidR="008A0524" w:rsidP="004E296C" w:rsidRDefault="008A0524" w14:paraId="4A824A77" w14:textId="03CCCF48">
      <w:pPr>
        <w:pStyle w:val="TPnormalpuce1"/>
      </w:pPr>
      <w:r w:rsidRPr="00E1004E">
        <w:t xml:space="preserve">Remonter les Avis </w:t>
      </w:r>
      <w:r w:rsidRPr="00E1004E" w:rsidR="004E296C">
        <w:t>selon le pseudo d’un Client</w:t>
      </w:r>
    </w:p>
    <w:p w:rsidR="008A0524" w:rsidP="004E296C" w:rsidRDefault="008A0524" w14:paraId="036F9DF6" w14:textId="2A71F5BF">
      <w:pPr>
        <w:pStyle w:val="TPnormalpuce1"/>
      </w:pPr>
      <w:r w:rsidRPr="00E1004E">
        <w:t xml:space="preserve">Remonter les Avis </w:t>
      </w:r>
      <w:r w:rsidR="007C2B4A">
        <w:t xml:space="preserve">dont la quantité commandée dépasse </w:t>
      </w:r>
      <w:r w:rsidR="004E087C">
        <w:t>celle en paramètre</w:t>
      </w:r>
    </w:p>
    <w:p w:rsidRPr="00B27C8C" w:rsidR="00B27C8C" w:rsidP="00B27C8C" w:rsidRDefault="00B27C8C" w14:paraId="1F9114E9" w14:textId="631B4ECA">
      <w:pPr>
        <w:pStyle w:val="TPnormalpuce1"/>
      </w:pPr>
      <w:r w:rsidRPr="00B27C8C">
        <w:t xml:space="preserve">Remonter les Avis dont la date est </w:t>
      </w:r>
      <w:r w:rsidR="00B17FD3">
        <w:t>entre les 2 dates en paramètres</w:t>
      </w:r>
    </w:p>
    <w:p w:rsidRPr="00E1004E" w:rsidR="005E6C3F" w:rsidP="005E6C3F" w:rsidRDefault="005E6C3F" w14:paraId="17B28F84" w14:textId="77777777"/>
    <w:p w:rsidR="00B022F8" w:rsidP="00B022F8" w:rsidRDefault="00B022F8" w14:paraId="070CA3B1" w14:textId="194E57A8">
      <w:pPr>
        <w:pStyle w:val="Titre2"/>
        <w:rPr>
          <w:lang w:val="fr-FR"/>
        </w:rPr>
      </w:pPr>
      <w:r w:rsidRPr="00E1004E">
        <w:rPr>
          <w:lang w:val="fr-FR"/>
        </w:rPr>
        <w:t>Créer les tests correspondant</w:t>
      </w:r>
      <w:r w:rsidR="006E4033">
        <w:rPr>
          <w:lang w:val="fr-FR"/>
        </w:rPr>
        <w:t>s</w:t>
      </w:r>
    </w:p>
    <w:p w:rsidRPr="00760726" w:rsidR="00760726" w:rsidP="00760726" w:rsidRDefault="00760726" w14:paraId="2B9E39B1" w14:textId="77777777">
      <w:pPr>
        <w:pStyle w:val="TPnormalpuce1"/>
      </w:pPr>
      <w:r w:rsidRPr="00760726">
        <w:t>Tester pour le pseudo : bobeponge@email.fr</w:t>
      </w:r>
    </w:p>
    <w:p w:rsidR="00760726" w:rsidP="00760726" w:rsidRDefault="00760726" w14:paraId="081F816E" w14:textId="504B1C29">
      <w:pPr>
        <w:pStyle w:val="TPnormalpuce1"/>
      </w:pPr>
      <w:r>
        <w:t xml:space="preserve">Tester pour </w:t>
      </w:r>
      <w:r w:rsidR="00696ED7">
        <w:t>une quantité de 100</w:t>
      </w:r>
    </w:p>
    <w:p w:rsidRPr="00760726" w:rsidR="00B27C8C" w:rsidP="00B27C8C" w:rsidRDefault="00B27C8C" w14:paraId="0CC3DACC" w14:textId="67D8BABD">
      <w:pPr>
        <w:pStyle w:val="TPnormalpuce1"/>
      </w:pPr>
      <w:r>
        <w:t>Test avec le</w:t>
      </w:r>
      <w:r w:rsidRPr="00B27C8C">
        <w:t xml:space="preserve"> 01 Aout 2023</w:t>
      </w:r>
    </w:p>
    <w:p w:rsidR="00B022F8" w:rsidP="00B022F8" w:rsidRDefault="00B022F8" w14:paraId="02F2BBD0" w14:textId="77777777">
      <w:pPr>
        <w:pStyle w:val="TPnormalpuce1"/>
      </w:pPr>
      <w:r w:rsidRPr="00E1004E">
        <w:t>Voici le type de trace attendu :</w:t>
      </w:r>
    </w:p>
    <w:p w:rsidR="001F5D67" w:rsidP="001F5D67" w:rsidRDefault="001F5D67" w14:paraId="5FD22B2C" w14:textId="77777777"/>
    <w:p w:rsidRPr="00A150D3" w:rsidR="00A150D3" w:rsidP="00A150D3" w:rsidRDefault="00A150D3" w14:paraId="7D2183F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A150D3">
        <w:rPr>
          <w:rFonts w:ascii="Consolas" w:hAnsi="Consolas"/>
          <w:color w:val="000000"/>
          <w:sz w:val="18"/>
          <w:szCs w:val="18"/>
        </w:rPr>
        <w:t>find</w:t>
      </w:r>
      <w:proofErr w:type="spellEnd"/>
      <w:proofErr w:type="gramEnd"/>
      <w:r w:rsidRPr="00A150D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150D3">
        <w:rPr>
          <w:rFonts w:ascii="Consolas" w:hAnsi="Consolas"/>
          <w:color w:val="000000"/>
          <w:sz w:val="18"/>
          <w:szCs w:val="18"/>
        </w:rPr>
        <w:t>using</w:t>
      </w:r>
      <w:proofErr w:type="spellEnd"/>
      <w:r w:rsidRPr="00A150D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150D3">
        <w:rPr>
          <w:rFonts w:ascii="Consolas" w:hAnsi="Consolas"/>
          <w:color w:val="000000"/>
          <w:sz w:val="18"/>
          <w:szCs w:val="18"/>
        </w:rPr>
        <w:t>query</w:t>
      </w:r>
      <w:proofErr w:type="spellEnd"/>
      <w:r w:rsidRPr="00A150D3">
        <w:rPr>
          <w:rFonts w:ascii="Consolas" w:hAnsi="Consolas"/>
          <w:color w:val="000000"/>
          <w:sz w:val="18"/>
          <w:szCs w:val="18"/>
        </w:rPr>
        <w:t>: { "</w:t>
      </w:r>
      <w:proofErr w:type="spellStart"/>
      <w:r w:rsidRPr="00A150D3">
        <w:rPr>
          <w:rFonts w:ascii="Consolas" w:hAnsi="Consolas"/>
          <w:color w:val="000000"/>
          <w:sz w:val="18"/>
          <w:szCs w:val="18"/>
        </w:rPr>
        <w:t>client.login</w:t>
      </w:r>
      <w:proofErr w:type="spellEnd"/>
      <w:r w:rsidRPr="00A150D3">
        <w:rPr>
          <w:rFonts w:ascii="Consolas" w:hAnsi="Consolas"/>
          <w:color w:val="000000"/>
          <w:sz w:val="18"/>
          <w:szCs w:val="18"/>
        </w:rPr>
        <w:t xml:space="preserve">" : </w:t>
      </w:r>
      <w:r w:rsidRPr="00E77E40">
        <w:rPr>
          <w:rFonts w:ascii="Consolas" w:hAnsi="Consolas"/>
          <w:color w:val="000000"/>
          <w:sz w:val="18"/>
          <w:szCs w:val="18"/>
          <w:highlight w:val="green"/>
        </w:rPr>
        <w:t>"bobeponge@email.fr"</w:t>
      </w:r>
      <w:r w:rsidRPr="00A150D3">
        <w:rPr>
          <w:rFonts w:ascii="Consolas" w:hAnsi="Consolas"/>
          <w:color w:val="000000"/>
          <w:sz w:val="18"/>
          <w:szCs w:val="18"/>
        </w:rPr>
        <w:t xml:space="preserve">} </w:t>
      </w:r>
      <w:proofErr w:type="spellStart"/>
      <w:r w:rsidRPr="00A150D3">
        <w:rPr>
          <w:rFonts w:ascii="Consolas" w:hAnsi="Consolas"/>
          <w:color w:val="000000"/>
          <w:sz w:val="18"/>
          <w:szCs w:val="18"/>
        </w:rPr>
        <w:t>fields</w:t>
      </w:r>
      <w:proofErr w:type="spellEnd"/>
      <w:r w:rsidRPr="00A150D3">
        <w:rPr>
          <w:rFonts w:ascii="Consolas" w:hAnsi="Consolas"/>
          <w:color w:val="000000"/>
          <w:sz w:val="18"/>
          <w:szCs w:val="18"/>
        </w:rPr>
        <w:t xml:space="preserve">: Document{{}} for class: class </w:t>
      </w:r>
      <w:proofErr w:type="spellStart"/>
      <w:r w:rsidRPr="00A150D3">
        <w:rPr>
          <w:rFonts w:ascii="Consolas" w:hAnsi="Consolas"/>
          <w:color w:val="000000"/>
          <w:sz w:val="18"/>
          <w:szCs w:val="18"/>
        </w:rPr>
        <w:t>fr.eni.gestionavis.bo.Avis</w:t>
      </w:r>
      <w:proofErr w:type="spellEnd"/>
      <w:r w:rsidRPr="00A150D3">
        <w:rPr>
          <w:rFonts w:ascii="Consolas" w:hAnsi="Consolas"/>
          <w:color w:val="000000"/>
          <w:sz w:val="18"/>
          <w:szCs w:val="18"/>
        </w:rPr>
        <w:t xml:space="preserve"> in collection: </w:t>
      </w:r>
      <w:proofErr w:type="spellStart"/>
      <w:r w:rsidRPr="00A150D3">
        <w:rPr>
          <w:rFonts w:ascii="Consolas" w:hAnsi="Consolas"/>
          <w:color w:val="000000"/>
          <w:sz w:val="18"/>
          <w:szCs w:val="18"/>
        </w:rPr>
        <w:t>reviews</w:t>
      </w:r>
      <w:proofErr w:type="spellEnd"/>
    </w:p>
    <w:p w:rsidRPr="00A150D3" w:rsidR="001F5D67" w:rsidP="00A150D3" w:rsidRDefault="001F5D67" w14:paraId="0DF75E6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</w:p>
    <w:p w:rsidR="00A150D3" w:rsidP="00A150D3" w:rsidRDefault="00A150D3" w14:paraId="681F034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150D3">
        <w:rPr>
          <w:rFonts w:ascii="Consolas" w:hAnsi="Consolas"/>
          <w:color w:val="000000"/>
          <w:sz w:val="18"/>
          <w:szCs w:val="18"/>
        </w:rPr>
        <w:t>[</w:t>
      </w:r>
    </w:p>
    <w:p w:rsidR="00A150D3" w:rsidP="00A150D3" w:rsidRDefault="00A150D3" w14:paraId="561BAAD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A150D3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A150D3">
        <w:rPr>
          <w:rFonts w:ascii="Consolas" w:hAnsi="Consolas"/>
          <w:color w:val="000000"/>
          <w:sz w:val="18"/>
          <w:szCs w:val="18"/>
        </w:rPr>
        <w:t>id=64be818557e18425fae61851, note=2, commentaire=Commentaire (2), date=2023-07-13T15:28, client=Client(</w:t>
      </w:r>
      <w:r w:rsidRPr="00A150D3">
        <w:rPr>
          <w:rFonts w:ascii="Consolas" w:hAnsi="Consolas"/>
          <w:color w:val="000000"/>
          <w:sz w:val="18"/>
          <w:szCs w:val="18"/>
          <w:highlight w:val="green"/>
        </w:rPr>
        <w:t>pseudo=bobeponge@email.fr</w:t>
      </w:r>
      <w:r w:rsidRPr="00A150D3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A150D3">
        <w:rPr>
          <w:rFonts w:ascii="Consolas" w:hAnsi="Consolas"/>
          <w:color w:val="000000"/>
          <w:sz w:val="18"/>
          <w:szCs w:val="18"/>
        </w:rPr>
        <w:t>quantiteCommandee</w:t>
      </w:r>
      <w:proofErr w:type="spellEnd"/>
      <w:r w:rsidRPr="00A150D3">
        <w:rPr>
          <w:rFonts w:ascii="Consolas" w:hAnsi="Consolas"/>
          <w:color w:val="000000"/>
          <w:sz w:val="18"/>
          <w:szCs w:val="18"/>
        </w:rPr>
        <w:t>=22), bouteille=Bouteille(id=</w:t>
      </w:r>
      <w:proofErr w:type="spellStart"/>
      <w:r w:rsidRPr="00A150D3">
        <w:rPr>
          <w:rFonts w:ascii="Consolas" w:hAnsi="Consolas"/>
          <w:color w:val="000000"/>
          <w:sz w:val="18"/>
          <w:szCs w:val="18"/>
        </w:rPr>
        <w:t>BouteilleId</w:t>
      </w:r>
      <w:proofErr w:type="spellEnd"/>
      <w:r w:rsidRPr="00A150D3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A150D3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r w:rsidRPr="00A150D3">
        <w:rPr>
          <w:rFonts w:ascii="Consolas" w:hAnsi="Consolas"/>
          <w:color w:val="000000"/>
          <w:sz w:val="18"/>
          <w:szCs w:val="18"/>
        </w:rPr>
        <w:t xml:space="preserve">=18298, </w:t>
      </w:r>
      <w:proofErr w:type="spellStart"/>
      <w:r w:rsidRPr="00A150D3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r w:rsidRPr="00A150D3">
        <w:rPr>
          <w:rFonts w:ascii="Consolas" w:hAnsi="Consolas"/>
          <w:color w:val="000000"/>
          <w:sz w:val="18"/>
          <w:szCs w:val="18"/>
        </w:rPr>
        <w:t xml:space="preserve">=3, </w:t>
      </w:r>
      <w:proofErr w:type="spellStart"/>
      <w:r w:rsidRPr="00A150D3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r w:rsidRPr="00A150D3">
        <w:rPr>
          <w:rFonts w:ascii="Consolas" w:hAnsi="Consolas"/>
          <w:color w:val="000000"/>
          <w:sz w:val="18"/>
          <w:szCs w:val="18"/>
        </w:rPr>
        <w:t xml:space="preserve">=1), nom=Vin ENI Edition)), </w:t>
      </w:r>
    </w:p>
    <w:p w:rsidR="00A150D3" w:rsidP="00A150D3" w:rsidRDefault="00A150D3" w14:paraId="2A4E00A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A150D3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A150D3">
        <w:rPr>
          <w:rFonts w:ascii="Consolas" w:hAnsi="Consolas"/>
          <w:color w:val="000000"/>
          <w:sz w:val="18"/>
          <w:szCs w:val="18"/>
        </w:rPr>
        <w:t>id=64be818557e18425fae61852, note=2, commentaire=Commentaire (2), date=2023-07-23T15:28, client=Client(</w:t>
      </w:r>
      <w:r w:rsidRPr="00A150D3">
        <w:rPr>
          <w:rFonts w:ascii="Consolas" w:hAnsi="Consolas"/>
          <w:color w:val="000000"/>
          <w:sz w:val="18"/>
          <w:szCs w:val="18"/>
          <w:highlight w:val="green"/>
        </w:rPr>
        <w:t>pseudo=bobeponge@email.fr</w:t>
      </w:r>
      <w:r w:rsidRPr="00A150D3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A150D3">
        <w:rPr>
          <w:rFonts w:ascii="Consolas" w:hAnsi="Consolas"/>
          <w:color w:val="000000"/>
          <w:sz w:val="18"/>
          <w:szCs w:val="18"/>
        </w:rPr>
        <w:t>quantiteCommandee</w:t>
      </w:r>
      <w:proofErr w:type="spellEnd"/>
      <w:r w:rsidRPr="00A150D3">
        <w:rPr>
          <w:rFonts w:ascii="Consolas" w:hAnsi="Consolas"/>
          <w:color w:val="000000"/>
          <w:sz w:val="18"/>
          <w:szCs w:val="18"/>
        </w:rPr>
        <w:t>=44), bouteille=Bouteille(id=</w:t>
      </w:r>
      <w:proofErr w:type="spellStart"/>
      <w:r w:rsidRPr="00A150D3">
        <w:rPr>
          <w:rFonts w:ascii="Consolas" w:hAnsi="Consolas"/>
          <w:color w:val="000000"/>
          <w:sz w:val="18"/>
          <w:szCs w:val="18"/>
        </w:rPr>
        <w:t>BouteilleId</w:t>
      </w:r>
      <w:proofErr w:type="spellEnd"/>
      <w:r w:rsidRPr="00A150D3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A150D3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r w:rsidRPr="00A150D3">
        <w:rPr>
          <w:rFonts w:ascii="Consolas" w:hAnsi="Consolas"/>
          <w:color w:val="000000"/>
          <w:sz w:val="18"/>
          <w:szCs w:val="18"/>
        </w:rPr>
        <w:t xml:space="preserve">=1298, </w:t>
      </w:r>
      <w:proofErr w:type="spellStart"/>
      <w:r w:rsidRPr="00A150D3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r w:rsidRPr="00A150D3">
        <w:rPr>
          <w:rFonts w:ascii="Consolas" w:hAnsi="Consolas"/>
          <w:color w:val="000000"/>
          <w:sz w:val="18"/>
          <w:szCs w:val="18"/>
        </w:rPr>
        <w:t xml:space="preserve">=3, </w:t>
      </w:r>
      <w:proofErr w:type="spellStart"/>
      <w:r w:rsidRPr="00A150D3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r w:rsidRPr="00A150D3">
        <w:rPr>
          <w:rFonts w:ascii="Consolas" w:hAnsi="Consolas"/>
          <w:color w:val="000000"/>
          <w:sz w:val="18"/>
          <w:szCs w:val="18"/>
        </w:rPr>
        <w:t xml:space="preserve">=2), nom=Vin ENI Service)), </w:t>
      </w:r>
    </w:p>
    <w:p w:rsidRPr="00A150D3" w:rsidR="00A150D3" w:rsidP="00A150D3" w:rsidRDefault="00A150D3" w14:paraId="2F2957C0" w14:textId="7E76B015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A150D3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A150D3">
        <w:rPr>
          <w:rFonts w:ascii="Consolas" w:hAnsi="Consolas"/>
          <w:color w:val="000000"/>
          <w:sz w:val="18"/>
          <w:szCs w:val="18"/>
        </w:rPr>
        <w:t>id=64be818557e18425fae61853, note=2, commentaire=Commentaire (2), date=2023-08-02T15:28, client=Client(</w:t>
      </w:r>
      <w:r w:rsidRPr="00A150D3">
        <w:rPr>
          <w:rFonts w:ascii="Consolas" w:hAnsi="Consolas"/>
          <w:color w:val="000000"/>
          <w:sz w:val="18"/>
          <w:szCs w:val="18"/>
          <w:highlight w:val="green"/>
        </w:rPr>
        <w:t>pseudo=bobeponge@email.fr</w:t>
      </w:r>
      <w:r w:rsidRPr="00A150D3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A150D3">
        <w:rPr>
          <w:rFonts w:ascii="Consolas" w:hAnsi="Consolas"/>
          <w:color w:val="000000"/>
          <w:sz w:val="18"/>
          <w:szCs w:val="18"/>
        </w:rPr>
        <w:t>quantiteCommandee</w:t>
      </w:r>
      <w:proofErr w:type="spellEnd"/>
      <w:r w:rsidRPr="00A150D3">
        <w:rPr>
          <w:rFonts w:ascii="Consolas" w:hAnsi="Consolas"/>
          <w:color w:val="000000"/>
          <w:sz w:val="18"/>
          <w:szCs w:val="18"/>
        </w:rPr>
        <w:t>=88), bouteille=Bouteille(id=</w:t>
      </w:r>
      <w:proofErr w:type="spellStart"/>
      <w:r w:rsidRPr="00A150D3">
        <w:rPr>
          <w:rFonts w:ascii="Consolas" w:hAnsi="Consolas"/>
          <w:color w:val="000000"/>
          <w:sz w:val="18"/>
          <w:szCs w:val="18"/>
        </w:rPr>
        <w:t>BouteilleId</w:t>
      </w:r>
      <w:proofErr w:type="spellEnd"/>
      <w:r w:rsidRPr="00A150D3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A150D3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r w:rsidRPr="00A150D3">
        <w:rPr>
          <w:rFonts w:ascii="Consolas" w:hAnsi="Consolas"/>
          <w:color w:val="000000"/>
          <w:sz w:val="18"/>
          <w:szCs w:val="18"/>
        </w:rPr>
        <w:t xml:space="preserve">=1999, </w:t>
      </w:r>
      <w:proofErr w:type="spellStart"/>
      <w:r w:rsidRPr="00A150D3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r w:rsidRPr="00A150D3">
        <w:rPr>
          <w:rFonts w:ascii="Consolas" w:hAnsi="Consolas"/>
          <w:color w:val="000000"/>
          <w:sz w:val="18"/>
          <w:szCs w:val="18"/>
        </w:rPr>
        <w:t xml:space="preserve">=2, </w:t>
      </w:r>
      <w:proofErr w:type="spellStart"/>
      <w:r w:rsidRPr="00A150D3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r w:rsidRPr="00A150D3">
        <w:rPr>
          <w:rFonts w:ascii="Consolas" w:hAnsi="Consolas"/>
          <w:color w:val="000000"/>
          <w:sz w:val="18"/>
          <w:szCs w:val="18"/>
        </w:rPr>
        <w:t>=3), nom=Vin ENI Ecole))]</w:t>
      </w:r>
    </w:p>
    <w:p w:rsidR="00A150D3" w:rsidP="001F5D67" w:rsidRDefault="00A150D3" w14:paraId="4C43DDD7" w14:textId="77777777"/>
    <w:p w:rsidRPr="00A66AF7" w:rsidR="00A66AF7" w:rsidP="00A66AF7" w:rsidRDefault="00A66AF7" w14:paraId="3E95DAD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A66AF7">
        <w:rPr>
          <w:rFonts w:ascii="Consolas" w:hAnsi="Consolas"/>
          <w:color w:val="000000"/>
          <w:sz w:val="18"/>
          <w:szCs w:val="18"/>
        </w:rPr>
        <w:t>find</w:t>
      </w:r>
      <w:proofErr w:type="spellEnd"/>
      <w:proofErr w:type="gramEnd"/>
      <w:r w:rsidRPr="00A66AF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66AF7">
        <w:rPr>
          <w:rFonts w:ascii="Consolas" w:hAnsi="Consolas"/>
          <w:color w:val="000000"/>
          <w:sz w:val="18"/>
          <w:szCs w:val="18"/>
        </w:rPr>
        <w:t>using</w:t>
      </w:r>
      <w:proofErr w:type="spellEnd"/>
      <w:r w:rsidRPr="00A66AF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66AF7">
        <w:rPr>
          <w:rFonts w:ascii="Consolas" w:hAnsi="Consolas"/>
          <w:color w:val="000000"/>
          <w:sz w:val="18"/>
          <w:szCs w:val="18"/>
        </w:rPr>
        <w:t>query</w:t>
      </w:r>
      <w:proofErr w:type="spellEnd"/>
      <w:r w:rsidRPr="00A66AF7">
        <w:rPr>
          <w:rFonts w:ascii="Consolas" w:hAnsi="Consolas"/>
          <w:color w:val="000000"/>
          <w:sz w:val="18"/>
          <w:szCs w:val="18"/>
        </w:rPr>
        <w:t>: { "</w:t>
      </w:r>
      <w:proofErr w:type="spellStart"/>
      <w:r w:rsidRPr="00A66AF7">
        <w:rPr>
          <w:rFonts w:ascii="Consolas" w:hAnsi="Consolas"/>
          <w:color w:val="000000"/>
          <w:sz w:val="18"/>
          <w:szCs w:val="18"/>
        </w:rPr>
        <w:t>client.quantity_ordered</w:t>
      </w:r>
      <w:proofErr w:type="spellEnd"/>
      <w:r w:rsidRPr="00A66AF7">
        <w:rPr>
          <w:rFonts w:ascii="Consolas" w:hAnsi="Consolas"/>
          <w:color w:val="000000"/>
          <w:sz w:val="18"/>
          <w:szCs w:val="18"/>
        </w:rPr>
        <w:t xml:space="preserve">" </w:t>
      </w:r>
      <w:r w:rsidRPr="00A66AF7">
        <w:rPr>
          <w:rFonts w:ascii="Consolas" w:hAnsi="Consolas"/>
          <w:color w:val="000000"/>
          <w:sz w:val="18"/>
          <w:szCs w:val="18"/>
          <w:highlight w:val="yellow"/>
        </w:rPr>
        <w:t>: { "$gt" : 100}}</w:t>
      </w:r>
      <w:r w:rsidRPr="00A66AF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66AF7">
        <w:rPr>
          <w:rFonts w:ascii="Consolas" w:hAnsi="Consolas"/>
          <w:color w:val="000000"/>
          <w:sz w:val="18"/>
          <w:szCs w:val="18"/>
        </w:rPr>
        <w:t>fields</w:t>
      </w:r>
      <w:proofErr w:type="spellEnd"/>
      <w:r w:rsidRPr="00A66AF7">
        <w:rPr>
          <w:rFonts w:ascii="Consolas" w:hAnsi="Consolas"/>
          <w:color w:val="000000"/>
          <w:sz w:val="18"/>
          <w:szCs w:val="18"/>
        </w:rPr>
        <w:t xml:space="preserve">: Document{{}} for class: class </w:t>
      </w:r>
      <w:proofErr w:type="spellStart"/>
      <w:r w:rsidRPr="00A66AF7">
        <w:rPr>
          <w:rFonts w:ascii="Consolas" w:hAnsi="Consolas"/>
          <w:color w:val="000000"/>
          <w:sz w:val="18"/>
          <w:szCs w:val="18"/>
        </w:rPr>
        <w:t>fr.eni.gestionavis.bo.Avis</w:t>
      </w:r>
      <w:proofErr w:type="spellEnd"/>
      <w:r w:rsidRPr="00A66AF7">
        <w:rPr>
          <w:rFonts w:ascii="Consolas" w:hAnsi="Consolas"/>
          <w:color w:val="000000"/>
          <w:sz w:val="18"/>
          <w:szCs w:val="18"/>
        </w:rPr>
        <w:t xml:space="preserve"> in collection: </w:t>
      </w:r>
      <w:proofErr w:type="spellStart"/>
      <w:r w:rsidRPr="00A66AF7">
        <w:rPr>
          <w:rFonts w:ascii="Consolas" w:hAnsi="Consolas"/>
          <w:color w:val="000000"/>
          <w:sz w:val="18"/>
          <w:szCs w:val="18"/>
        </w:rPr>
        <w:t>reviews</w:t>
      </w:r>
      <w:proofErr w:type="spellEnd"/>
    </w:p>
    <w:p w:rsidRPr="00A66AF7" w:rsidR="00A150D3" w:rsidP="00A66AF7" w:rsidRDefault="00A150D3" w14:paraId="3797347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</w:p>
    <w:p w:rsidR="00A66AF7" w:rsidP="00A66AF7" w:rsidRDefault="00A66AF7" w14:paraId="2988AE2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66AF7">
        <w:rPr>
          <w:rFonts w:ascii="Consolas" w:hAnsi="Consolas"/>
          <w:color w:val="000000"/>
          <w:sz w:val="18"/>
          <w:szCs w:val="18"/>
        </w:rPr>
        <w:t>[</w:t>
      </w:r>
    </w:p>
    <w:p w:rsidR="00A66AF7" w:rsidP="00A66AF7" w:rsidRDefault="00A66AF7" w14:paraId="2DA33A7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A66AF7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A66AF7">
        <w:rPr>
          <w:rFonts w:ascii="Consolas" w:hAnsi="Consolas"/>
          <w:color w:val="000000"/>
          <w:sz w:val="18"/>
          <w:szCs w:val="18"/>
        </w:rPr>
        <w:t xml:space="preserve">id=64be818557e18425fae61855, note=3, commentaire=Commentaire (3), date=2023-07-23T15:28, client=Client(pseudo=patricketoile@email.fr, </w:t>
      </w:r>
      <w:proofErr w:type="spellStart"/>
      <w:r w:rsidRPr="00A66AF7">
        <w:rPr>
          <w:rFonts w:ascii="Consolas" w:hAnsi="Consolas"/>
          <w:color w:val="000000"/>
          <w:sz w:val="18"/>
          <w:szCs w:val="18"/>
          <w:highlight w:val="yellow"/>
        </w:rPr>
        <w:t>quantiteCommandee</w:t>
      </w:r>
      <w:proofErr w:type="spellEnd"/>
      <w:r w:rsidRPr="00A66AF7">
        <w:rPr>
          <w:rFonts w:ascii="Consolas" w:hAnsi="Consolas"/>
          <w:color w:val="000000"/>
          <w:sz w:val="18"/>
          <w:szCs w:val="18"/>
          <w:highlight w:val="yellow"/>
        </w:rPr>
        <w:t>=108</w:t>
      </w:r>
      <w:r w:rsidRPr="00A66AF7">
        <w:rPr>
          <w:rFonts w:ascii="Consolas" w:hAnsi="Consolas"/>
          <w:color w:val="000000"/>
          <w:sz w:val="18"/>
          <w:szCs w:val="18"/>
        </w:rPr>
        <w:t>), bouteille=Bouteille(id=</w:t>
      </w:r>
      <w:proofErr w:type="spellStart"/>
      <w:r w:rsidRPr="00A66AF7">
        <w:rPr>
          <w:rFonts w:ascii="Consolas" w:hAnsi="Consolas"/>
          <w:color w:val="000000"/>
          <w:sz w:val="18"/>
          <w:szCs w:val="18"/>
        </w:rPr>
        <w:t>BouteilleId</w:t>
      </w:r>
      <w:proofErr w:type="spellEnd"/>
      <w:r w:rsidRPr="00A66AF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A66AF7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r w:rsidRPr="00A66AF7">
        <w:rPr>
          <w:rFonts w:ascii="Consolas" w:hAnsi="Consolas"/>
          <w:color w:val="000000"/>
          <w:sz w:val="18"/>
          <w:szCs w:val="18"/>
        </w:rPr>
        <w:t xml:space="preserve">=1298, </w:t>
      </w:r>
      <w:proofErr w:type="spellStart"/>
      <w:r w:rsidRPr="00A66AF7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r w:rsidRPr="00A66AF7">
        <w:rPr>
          <w:rFonts w:ascii="Consolas" w:hAnsi="Consolas"/>
          <w:color w:val="000000"/>
          <w:sz w:val="18"/>
          <w:szCs w:val="18"/>
        </w:rPr>
        <w:t xml:space="preserve">=3, </w:t>
      </w:r>
      <w:proofErr w:type="spellStart"/>
      <w:r w:rsidRPr="00A66AF7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r w:rsidRPr="00A66AF7">
        <w:rPr>
          <w:rFonts w:ascii="Consolas" w:hAnsi="Consolas"/>
          <w:color w:val="000000"/>
          <w:sz w:val="18"/>
          <w:szCs w:val="18"/>
        </w:rPr>
        <w:t xml:space="preserve">=2), nom=Vin ENI Service)), </w:t>
      </w:r>
    </w:p>
    <w:p w:rsidR="00A66AF7" w:rsidP="00A66AF7" w:rsidRDefault="00A66AF7" w14:paraId="2FB3EE3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A66AF7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A66AF7">
        <w:rPr>
          <w:rFonts w:ascii="Consolas" w:hAnsi="Consolas"/>
          <w:color w:val="000000"/>
          <w:sz w:val="18"/>
          <w:szCs w:val="18"/>
        </w:rPr>
        <w:t xml:space="preserve">id=64be818557e18425fae61856, note=3, commentaire=Commentaire (3), date=2023-08-02T15:28, client=Client(pseudo=patricketoile@email.fr, </w:t>
      </w:r>
      <w:proofErr w:type="spellStart"/>
      <w:r w:rsidRPr="00A66AF7">
        <w:rPr>
          <w:rFonts w:ascii="Consolas" w:hAnsi="Consolas"/>
          <w:color w:val="000000"/>
          <w:sz w:val="18"/>
          <w:szCs w:val="18"/>
          <w:highlight w:val="yellow"/>
        </w:rPr>
        <w:t>quantiteCommandee</w:t>
      </w:r>
      <w:proofErr w:type="spellEnd"/>
      <w:r w:rsidRPr="00A66AF7">
        <w:rPr>
          <w:rFonts w:ascii="Consolas" w:hAnsi="Consolas"/>
          <w:color w:val="000000"/>
          <w:sz w:val="18"/>
          <w:szCs w:val="18"/>
          <w:highlight w:val="yellow"/>
        </w:rPr>
        <w:t>=324</w:t>
      </w:r>
      <w:r w:rsidRPr="00A66AF7">
        <w:rPr>
          <w:rFonts w:ascii="Consolas" w:hAnsi="Consolas"/>
          <w:color w:val="000000"/>
          <w:sz w:val="18"/>
          <w:szCs w:val="18"/>
        </w:rPr>
        <w:t>), bouteille=Bouteille(id=</w:t>
      </w:r>
      <w:proofErr w:type="spellStart"/>
      <w:r w:rsidRPr="00A66AF7">
        <w:rPr>
          <w:rFonts w:ascii="Consolas" w:hAnsi="Consolas"/>
          <w:color w:val="000000"/>
          <w:sz w:val="18"/>
          <w:szCs w:val="18"/>
        </w:rPr>
        <w:t>BouteilleId</w:t>
      </w:r>
      <w:proofErr w:type="spellEnd"/>
      <w:r w:rsidRPr="00A66AF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A66AF7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r w:rsidRPr="00A66AF7">
        <w:rPr>
          <w:rFonts w:ascii="Consolas" w:hAnsi="Consolas"/>
          <w:color w:val="000000"/>
          <w:sz w:val="18"/>
          <w:szCs w:val="18"/>
        </w:rPr>
        <w:t xml:space="preserve">=1999, </w:t>
      </w:r>
      <w:proofErr w:type="spellStart"/>
      <w:r w:rsidRPr="00A66AF7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r w:rsidRPr="00A66AF7">
        <w:rPr>
          <w:rFonts w:ascii="Consolas" w:hAnsi="Consolas"/>
          <w:color w:val="000000"/>
          <w:sz w:val="18"/>
          <w:szCs w:val="18"/>
        </w:rPr>
        <w:t xml:space="preserve">=2, </w:t>
      </w:r>
      <w:proofErr w:type="spellStart"/>
      <w:r w:rsidRPr="00A66AF7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r w:rsidRPr="00A66AF7">
        <w:rPr>
          <w:rFonts w:ascii="Consolas" w:hAnsi="Consolas"/>
          <w:color w:val="000000"/>
          <w:sz w:val="18"/>
          <w:szCs w:val="18"/>
        </w:rPr>
        <w:t xml:space="preserve">=3), nom=Vin ENI Ecole)), </w:t>
      </w:r>
    </w:p>
    <w:p w:rsidR="00A66AF7" w:rsidP="00A66AF7" w:rsidRDefault="00A66AF7" w14:paraId="7D8CA99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A66AF7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A66AF7">
        <w:rPr>
          <w:rFonts w:ascii="Consolas" w:hAnsi="Consolas"/>
          <w:color w:val="000000"/>
          <w:sz w:val="18"/>
          <w:szCs w:val="18"/>
        </w:rPr>
        <w:t xml:space="preserve">id=64be818557e18425fae61858, note=4, commentaire=Commentaire (4), date=2023-07-23T15:28, client=Client(pseudo=carlotentacule@email.fr, </w:t>
      </w:r>
      <w:proofErr w:type="spellStart"/>
      <w:r w:rsidRPr="00A66AF7">
        <w:rPr>
          <w:rFonts w:ascii="Consolas" w:hAnsi="Consolas"/>
          <w:color w:val="000000"/>
          <w:sz w:val="18"/>
          <w:szCs w:val="18"/>
          <w:highlight w:val="yellow"/>
        </w:rPr>
        <w:t>quantiteCommandee</w:t>
      </w:r>
      <w:proofErr w:type="spellEnd"/>
      <w:r w:rsidRPr="00A66AF7">
        <w:rPr>
          <w:rFonts w:ascii="Consolas" w:hAnsi="Consolas"/>
          <w:color w:val="000000"/>
          <w:sz w:val="18"/>
          <w:szCs w:val="18"/>
          <w:highlight w:val="yellow"/>
        </w:rPr>
        <w:t>=400</w:t>
      </w:r>
      <w:r w:rsidRPr="00A66AF7">
        <w:rPr>
          <w:rFonts w:ascii="Consolas" w:hAnsi="Consolas"/>
          <w:color w:val="000000"/>
          <w:sz w:val="18"/>
          <w:szCs w:val="18"/>
        </w:rPr>
        <w:t>), bouteille=Bouteille(id=</w:t>
      </w:r>
      <w:proofErr w:type="spellStart"/>
      <w:r w:rsidRPr="00A66AF7">
        <w:rPr>
          <w:rFonts w:ascii="Consolas" w:hAnsi="Consolas"/>
          <w:color w:val="000000"/>
          <w:sz w:val="18"/>
          <w:szCs w:val="18"/>
        </w:rPr>
        <w:t>BouteilleId</w:t>
      </w:r>
      <w:proofErr w:type="spellEnd"/>
      <w:r w:rsidRPr="00A66AF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A66AF7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r w:rsidRPr="00A66AF7">
        <w:rPr>
          <w:rFonts w:ascii="Consolas" w:hAnsi="Consolas"/>
          <w:color w:val="000000"/>
          <w:sz w:val="18"/>
          <w:szCs w:val="18"/>
        </w:rPr>
        <w:t xml:space="preserve">=1298, </w:t>
      </w:r>
      <w:proofErr w:type="spellStart"/>
      <w:r w:rsidRPr="00A66AF7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r w:rsidRPr="00A66AF7">
        <w:rPr>
          <w:rFonts w:ascii="Consolas" w:hAnsi="Consolas"/>
          <w:color w:val="000000"/>
          <w:sz w:val="18"/>
          <w:szCs w:val="18"/>
        </w:rPr>
        <w:t xml:space="preserve">=3, </w:t>
      </w:r>
      <w:proofErr w:type="spellStart"/>
      <w:r w:rsidRPr="00A66AF7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r w:rsidRPr="00A66AF7">
        <w:rPr>
          <w:rFonts w:ascii="Consolas" w:hAnsi="Consolas"/>
          <w:color w:val="000000"/>
          <w:sz w:val="18"/>
          <w:szCs w:val="18"/>
        </w:rPr>
        <w:t xml:space="preserve">=2), nom=Vin ENI Service)), </w:t>
      </w:r>
    </w:p>
    <w:p w:rsidRPr="00A66AF7" w:rsidR="00A66AF7" w:rsidP="00A66AF7" w:rsidRDefault="00A66AF7" w14:paraId="31FAE690" w14:textId="24C6E6B0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A66AF7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A66AF7">
        <w:rPr>
          <w:rFonts w:ascii="Consolas" w:hAnsi="Consolas"/>
          <w:color w:val="000000"/>
          <w:sz w:val="18"/>
          <w:szCs w:val="18"/>
        </w:rPr>
        <w:t xml:space="preserve">id=64be818557e18425fae61859, note=4, commentaire=Commentaire (4), date=2023-08-02T15:28, client=Client(pseudo=carlotentacule@email.fr, </w:t>
      </w:r>
      <w:proofErr w:type="spellStart"/>
      <w:r w:rsidRPr="00A66AF7">
        <w:rPr>
          <w:rFonts w:ascii="Consolas" w:hAnsi="Consolas"/>
          <w:color w:val="000000"/>
          <w:sz w:val="18"/>
          <w:szCs w:val="18"/>
          <w:highlight w:val="yellow"/>
        </w:rPr>
        <w:t>quantiteCommandee</w:t>
      </w:r>
      <w:proofErr w:type="spellEnd"/>
      <w:r w:rsidRPr="00A66AF7">
        <w:rPr>
          <w:rFonts w:ascii="Consolas" w:hAnsi="Consolas"/>
          <w:color w:val="000000"/>
          <w:sz w:val="18"/>
          <w:szCs w:val="18"/>
          <w:highlight w:val="yellow"/>
        </w:rPr>
        <w:t>=1600</w:t>
      </w:r>
      <w:r w:rsidRPr="00A66AF7">
        <w:rPr>
          <w:rFonts w:ascii="Consolas" w:hAnsi="Consolas"/>
          <w:color w:val="000000"/>
          <w:sz w:val="18"/>
          <w:szCs w:val="18"/>
        </w:rPr>
        <w:t>), bouteille=Bouteille(id=</w:t>
      </w:r>
      <w:proofErr w:type="spellStart"/>
      <w:r w:rsidRPr="00A66AF7">
        <w:rPr>
          <w:rFonts w:ascii="Consolas" w:hAnsi="Consolas"/>
          <w:color w:val="000000"/>
          <w:sz w:val="18"/>
          <w:szCs w:val="18"/>
        </w:rPr>
        <w:t>BouteilleId</w:t>
      </w:r>
      <w:proofErr w:type="spellEnd"/>
      <w:r w:rsidRPr="00A66AF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A66AF7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r w:rsidRPr="00A66AF7">
        <w:rPr>
          <w:rFonts w:ascii="Consolas" w:hAnsi="Consolas"/>
          <w:color w:val="000000"/>
          <w:sz w:val="18"/>
          <w:szCs w:val="18"/>
        </w:rPr>
        <w:t xml:space="preserve">=1999, </w:t>
      </w:r>
      <w:proofErr w:type="spellStart"/>
      <w:r w:rsidRPr="00A66AF7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r w:rsidRPr="00A66AF7">
        <w:rPr>
          <w:rFonts w:ascii="Consolas" w:hAnsi="Consolas"/>
          <w:color w:val="000000"/>
          <w:sz w:val="18"/>
          <w:szCs w:val="18"/>
        </w:rPr>
        <w:t xml:space="preserve">=2, </w:t>
      </w:r>
      <w:proofErr w:type="spellStart"/>
      <w:r w:rsidRPr="00A66AF7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r w:rsidRPr="00A66AF7">
        <w:rPr>
          <w:rFonts w:ascii="Consolas" w:hAnsi="Consolas"/>
          <w:color w:val="000000"/>
          <w:sz w:val="18"/>
          <w:szCs w:val="18"/>
        </w:rPr>
        <w:t>=3), nom=Vin ENI Ecole))]</w:t>
      </w:r>
    </w:p>
    <w:p w:rsidR="00A66AF7" w:rsidP="00A66AF7" w:rsidRDefault="00A66AF7" w14:paraId="016BE0A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31523E" w:rsidP="00A66AF7" w:rsidRDefault="0031523E" w14:paraId="1776A0F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Pr="007E5BD6" w:rsidR="007E5BD6" w:rsidP="007E5BD6" w:rsidRDefault="007E5BD6" w14:paraId="1BF73FE9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7E5BD6">
        <w:rPr>
          <w:rFonts w:ascii="Consolas" w:hAnsi="Consolas"/>
          <w:color w:val="000000"/>
          <w:sz w:val="18"/>
          <w:szCs w:val="18"/>
        </w:rPr>
        <w:lastRenderedPageBreak/>
        <w:t>find</w:t>
      </w:r>
      <w:proofErr w:type="spellEnd"/>
      <w:proofErr w:type="gramEnd"/>
      <w:r w:rsidRPr="007E5BD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using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query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 xml:space="preserve">: { </w:t>
      </w:r>
      <w:r w:rsidRPr="007E5BD6">
        <w:rPr>
          <w:rFonts w:ascii="Consolas" w:hAnsi="Consolas"/>
          <w:color w:val="000000"/>
          <w:sz w:val="18"/>
          <w:szCs w:val="18"/>
          <w:highlight w:val="cyan"/>
        </w:rPr>
        <w:t>"date"</w:t>
      </w:r>
      <w:r w:rsidRPr="007E5BD6">
        <w:rPr>
          <w:rFonts w:ascii="Consolas" w:hAnsi="Consolas"/>
          <w:color w:val="000000"/>
          <w:sz w:val="18"/>
          <w:szCs w:val="18"/>
        </w:rPr>
        <w:t xml:space="preserve"> : { "$gt" : { "$date" : "</w:t>
      </w:r>
      <w:r w:rsidRPr="007E5BD6">
        <w:rPr>
          <w:rFonts w:ascii="Consolas" w:hAnsi="Consolas"/>
          <w:color w:val="000000"/>
          <w:sz w:val="18"/>
          <w:szCs w:val="18"/>
          <w:highlight w:val="cyan"/>
        </w:rPr>
        <w:t>2023-07-13</w:t>
      </w:r>
      <w:r w:rsidRPr="007E5BD6">
        <w:rPr>
          <w:rFonts w:ascii="Consolas" w:hAnsi="Consolas"/>
          <w:color w:val="000000"/>
          <w:sz w:val="18"/>
          <w:szCs w:val="18"/>
        </w:rPr>
        <w:t>T10:28:00Z"}, "$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lt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>" : { "$date" : "</w:t>
      </w:r>
      <w:r w:rsidRPr="007E5BD6">
        <w:rPr>
          <w:rFonts w:ascii="Consolas" w:hAnsi="Consolas"/>
          <w:color w:val="000000"/>
          <w:sz w:val="18"/>
          <w:szCs w:val="18"/>
          <w:highlight w:val="cyan"/>
        </w:rPr>
        <w:t>2023-07-31</w:t>
      </w:r>
      <w:r w:rsidRPr="007E5BD6">
        <w:rPr>
          <w:rFonts w:ascii="Consolas" w:hAnsi="Consolas"/>
          <w:color w:val="000000"/>
          <w:sz w:val="18"/>
          <w:szCs w:val="18"/>
        </w:rPr>
        <w:t xml:space="preserve">T13:28:00Z"}}}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fields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 xml:space="preserve">: Document{{}} for class: class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fr.eni.gestionavis.bo.Avis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 xml:space="preserve"> in collection: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reviews</w:t>
      </w:r>
      <w:proofErr w:type="spellEnd"/>
    </w:p>
    <w:p w:rsidRPr="007E5BD6" w:rsidR="007E5BD6" w:rsidP="007E5BD6" w:rsidRDefault="007E5BD6" w14:paraId="1D22E71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7E5BD6" w:rsidP="007E5BD6" w:rsidRDefault="007E5BD6" w14:paraId="05EE13B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E5BD6">
        <w:rPr>
          <w:rFonts w:ascii="Consolas" w:hAnsi="Consolas"/>
          <w:color w:val="000000"/>
          <w:sz w:val="18"/>
          <w:szCs w:val="18"/>
        </w:rPr>
        <w:t>[</w:t>
      </w:r>
    </w:p>
    <w:p w:rsidR="007E5BD6" w:rsidP="007E5BD6" w:rsidRDefault="007E5BD6" w14:paraId="01B26BF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7E5BD6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7E5BD6">
        <w:rPr>
          <w:rFonts w:ascii="Consolas" w:hAnsi="Consolas"/>
          <w:color w:val="000000"/>
          <w:sz w:val="18"/>
          <w:szCs w:val="18"/>
        </w:rPr>
        <w:t xml:space="preserve">id=64be818557e18425fae61851, note=2, commentaire=Commentaire (2), </w:t>
      </w:r>
      <w:r w:rsidRPr="007E5BD6">
        <w:rPr>
          <w:rFonts w:ascii="Consolas" w:hAnsi="Consolas"/>
          <w:color w:val="000000"/>
          <w:sz w:val="18"/>
          <w:szCs w:val="18"/>
          <w:highlight w:val="cyan"/>
        </w:rPr>
        <w:t>date=2023-07-13T15:28</w:t>
      </w:r>
      <w:r w:rsidRPr="007E5BD6">
        <w:rPr>
          <w:rFonts w:ascii="Consolas" w:hAnsi="Consolas"/>
          <w:color w:val="000000"/>
          <w:sz w:val="18"/>
          <w:szCs w:val="18"/>
        </w:rPr>
        <w:t xml:space="preserve">, client=Client(pseudo=bobeponge@email.fr,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quantiteCommandee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>=22), bouteille=Bouteille(id=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BouteilleId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 xml:space="preserve">=18298,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 xml:space="preserve">=3,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 xml:space="preserve">=1), nom=Vin ENI Edition)), </w:t>
      </w:r>
    </w:p>
    <w:p w:rsidR="007E5BD6" w:rsidP="007E5BD6" w:rsidRDefault="007E5BD6" w14:paraId="3C0DB2D9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7E5BD6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7E5BD6">
        <w:rPr>
          <w:rFonts w:ascii="Consolas" w:hAnsi="Consolas"/>
          <w:color w:val="000000"/>
          <w:sz w:val="18"/>
          <w:szCs w:val="18"/>
        </w:rPr>
        <w:t>id=64be818557e18425fae61852, note=2, commentaire=Commentaire (2), date=</w:t>
      </w:r>
      <w:r w:rsidRPr="007E5BD6">
        <w:rPr>
          <w:rFonts w:ascii="Consolas" w:hAnsi="Consolas"/>
          <w:color w:val="000000"/>
          <w:sz w:val="18"/>
          <w:szCs w:val="18"/>
          <w:highlight w:val="cyan"/>
        </w:rPr>
        <w:t>2023-07-23T15:28</w:t>
      </w:r>
      <w:r w:rsidRPr="007E5BD6">
        <w:rPr>
          <w:rFonts w:ascii="Consolas" w:hAnsi="Consolas"/>
          <w:color w:val="000000"/>
          <w:sz w:val="18"/>
          <w:szCs w:val="18"/>
        </w:rPr>
        <w:t xml:space="preserve">, client=Client(pseudo=bobeponge@email.fr,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quantiteCommandee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>=44), bouteille=Bouteille(id=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BouteilleId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 xml:space="preserve">=1298,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 xml:space="preserve">=3,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 xml:space="preserve">=2), nom=Vin ENI Service)), </w:t>
      </w:r>
    </w:p>
    <w:p w:rsidR="007E5BD6" w:rsidP="007E5BD6" w:rsidRDefault="007E5BD6" w14:paraId="480E1CA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7E5BD6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7E5BD6">
        <w:rPr>
          <w:rFonts w:ascii="Consolas" w:hAnsi="Consolas"/>
          <w:color w:val="000000"/>
          <w:sz w:val="18"/>
          <w:szCs w:val="18"/>
        </w:rPr>
        <w:t>id=64be818557e18425fae61854, note=3, commentaire=Commentaire (3), date=</w:t>
      </w:r>
      <w:r w:rsidRPr="007E5BD6">
        <w:rPr>
          <w:rFonts w:ascii="Consolas" w:hAnsi="Consolas"/>
          <w:color w:val="000000"/>
          <w:sz w:val="18"/>
          <w:szCs w:val="18"/>
          <w:highlight w:val="cyan"/>
        </w:rPr>
        <w:t>2023-07-13T15:28</w:t>
      </w:r>
      <w:r w:rsidRPr="007E5BD6">
        <w:rPr>
          <w:rFonts w:ascii="Consolas" w:hAnsi="Consolas"/>
          <w:color w:val="000000"/>
          <w:sz w:val="18"/>
          <w:szCs w:val="18"/>
        </w:rPr>
        <w:t xml:space="preserve">, client=Client(pseudo=patricketoile@email.fr,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quantiteCommandee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>=36), bouteille=Bouteille(id=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BouteilleId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 xml:space="preserve">=18298,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 xml:space="preserve">=3,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 xml:space="preserve">=1), nom=Vin ENI Edition)), </w:t>
      </w:r>
    </w:p>
    <w:p w:rsidR="007E5BD6" w:rsidP="007E5BD6" w:rsidRDefault="007E5BD6" w14:paraId="0AA61C4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7E5BD6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7E5BD6">
        <w:rPr>
          <w:rFonts w:ascii="Consolas" w:hAnsi="Consolas"/>
          <w:color w:val="000000"/>
          <w:sz w:val="18"/>
          <w:szCs w:val="18"/>
        </w:rPr>
        <w:t>id=64be818557e18425fae61855, note=3, commentaire=Commentaire (3), date=</w:t>
      </w:r>
      <w:r w:rsidRPr="007E5BD6">
        <w:rPr>
          <w:rFonts w:ascii="Consolas" w:hAnsi="Consolas"/>
          <w:color w:val="000000"/>
          <w:sz w:val="18"/>
          <w:szCs w:val="18"/>
          <w:highlight w:val="cyan"/>
        </w:rPr>
        <w:t>2023-07-23T15:28</w:t>
      </w:r>
      <w:r w:rsidRPr="007E5BD6">
        <w:rPr>
          <w:rFonts w:ascii="Consolas" w:hAnsi="Consolas"/>
          <w:color w:val="000000"/>
          <w:sz w:val="18"/>
          <w:szCs w:val="18"/>
        </w:rPr>
        <w:t xml:space="preserve">, client=Client(pseudo=patricketoile@email.fr,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quantiteCommandee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>=108), bouteille=Bouteille(id=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BouteilleId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 xml:space="preserve">=1298,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 xml:space="preserve">=3,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 xml:space="preserve">=2), nom=Vin ENI Service)), </w:t>
      </w:r>
    </w:p>
    <w:p w:rsidR="007E5BD6" w:rsidP="007E5BD6" w:rsidRDefault="007E5BD6" w14:paraId="7AD6AAE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7E5BD6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7E5BD6">
        <w:rPr>
          <w:rFonts w:ascii="Consolas" w:hAnsi="Consolas"/>
          <w:color w:val="000000"/>
          <w:sz w:val="18"/>
          <w:szCs w:val="18"/>
        </w:rPr>
        <w:t>id=64be818557e18425fae61857, note=4, commentaire=Commentaire (4), date=</w:t>
      </w:r>
      <w:r w:rsidRPr="007E5BD6">
        <w:rPr>
          <w:rFonts w:ascii="Consolas" w:hAnsi="Consolas"/>
          <w:color w:val="000000"/>
          <w:sz w:val="18"/>
          <w:szCs w:val="18"/>
          <w:highlight w:val="cyan"/>
        </w:rPr>
        <w:t>2023-07-13T15:28</w:t>
      </w:r>
      <w:r w:rsidRPr="007E5BD6">
        <w:rPr>
          <w:rFonts w:ascii="Consolas" w:hAnsi="Consolas"/>
          <w:color w:val="000000"/>
          <w:sz w:val="18"/>
          <w:szCs w:val="18"/>
        </w:rPr>
        <w:t xml:space="preserve">, client=Client(pseudo=carlotentacule@email.fr,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quantiteCommandee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>=100), bouteille=Bouteille(id=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BouteilleId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 xml:space="preserve">=18298,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 xml:space="preserve">=3,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 xml:space="preserve">=1), nom=Vin ENI Edition)), </w:t>
      </w:r>
    </w:p>
    <w:p w:rsidRPr="007E5BD6" w:rsidR="007E5BD6" w:rsidP="007E5BD6" w:rsidRDefault="007E5BD6" w14:paraId="327289C4" w14:textId="7B645DAC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7E5BD6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7E5BD6">
        <w:rPr>
          <w:rFonts w:ascii="Consolas" w:hAnsi="Consolas"/>
          <w:color w:val="000000"/>
          <w:sz w:val="18"/>
          <w:szCs w:val="18"/>
        </w:rPr>
        <w:t>id=64be818557e18425fae61858, note=4, commentaire=Commentaire (4), date=</w:t>
      </w:r>
      <w:r w:rsidRPr="007E5BD6">
        <w:rPr>
          <w:rFonts w:ascii="Consolas" w:hAnsi="Consolas"/>
          <w:color w:val="000000"/>
          <w:sz w:val="18"/>
          <w:szCs w:val="18"/>
          <w:highlight w:val="cyan"/>
        </w:rPr>
        <w:t>2023-07-23T15:28</w:t>
      </w:r>
      <w:r w:rsidRPr="007E5BD6">
        <w:rPr>
          <w:rFonts w:ascii="Consolas" w:hAnsi="Consolas"/>
          <w:color w:val="000000"/>
          <w:sz w:val="18"/>
          <w:szCs w:val="18"/>
        </w:rPr>
        <w:t xml:space="preserve">, client=Client(pseudo=carlotentacule@email.fr,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quantiteCommandee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>=400), bouteille=Bouteille(id=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BouteilleId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 xml:space="preserve">=1298,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 xml:space="preserve">=3,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>=2), nom=Vin ENI Service))]</w:t>
      </w:r>
    </w:p>
    <w:sectPr w:rsidRPr="007E5BD6" w:rsidR="007E5BD6" w:rsidSect="006B3B13">
      <w:headerReference w:type="default" r:id="rId10"/>
      <w:footerReference w:type="default" r:id="rId11"/>
      <w:pgSz w:w="11907" w:h="16840" w:orient="portrait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F34B1" w:rsidP="006C7E58" w:rsidRDefault="00EF34B1" w14:paraId="28382ED0" w14:textId="77777777">
      <w:r>
        <w:separator/>
      </w:r>
    </w:p>
  </w:endnote>
  <w:endnote w:type="continuationSeparator" w:id="0">
    <w:p w:rsidR="00EF34B1" w:rsidP="006C7E58" w:rsidRDefault="00EF34B1" w14:paraId="6043CE9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:rsidTr="00F452FC" w14:paraId="7CA979A6" w14:textId="77777777">
      <w:tc>
        <w:tcPr>
          <w:tcW w:w="2500" w:type="pct"/>
          <w:vAlign w:val="bottom"/>
        </w:tcPr>
        <w:p w:rsidR="003D3178" w:rsidP="003D3178" w:rsidRDefault="003D3178" w14:paraId="2D4B46D5" w14:textId="77777777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:rsidR="003D3178" w:rsidP="003D3178" w:rsidRDefault="003D3178" w14:paraId="3BE9352B" w14:textId="77777777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:rsidTr="00F452FC" w14:paraId="5EA7210A" w14:textId="77777777">
      <w:tc>
        <w:tcPr>
          <w:tcW w:w="1" w:type="pct"/>
          <w:gridSpan w:val="2"/>
          <w:vAlign w:val="bottom"/>
        </w:tcPr>
        <w:p w:rsidR="003D3178" w:rsidP="003D3178" w:rsidRDefault="003D3178" w14:paraId="0CACDD01" w14:textId="77777777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 xml:space="preserve">© ENI – </w:t>
          </w:r>
          <w:proofErr w:type="gramStart"/>
          <w:r w:rsidRPr="5300BC4C">
            <w:rPr>
              <w:sz w:val="14"/>
              <w:szCs w:val="14"/>
            </w:rPr>
            <w:t>Tous</w:t>
          </w:r>
          <w:proofErr w:type="gramEnd"/>
          <w:r w:rsidRPr="5300BC4C">
            <w:rPr>
              <w:sz w:val="14"/>
              <w:szCs w:val="14"/>
            </w:rPr>
            <w:t xml:space="preserve"> droits </w:t>
          </w:r>
          <w:proofErr w:type="spellStart"/>
          <w:r w:rsidRPr="5300BC4C">
            <w:rPr>
              <w:sz w:val="14"/>
              <w:szCs w:val="14"/>
            </w:rPr>
            <w:t>réservés</w:t>
          </w:r>
          <w:proofErr w:type="spellEnd"/>
        </w:p>
      </w:tc>
    </w:tr>
  </w:tbl>
  <w:p w:rsidRPr="003D3178" w:rsidR="00960306" w:rsidP="003D3178" w:rsidRDefault="00960306" w14:paraId="157416F5" w14:textId="0A31A31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F34B1" w:rsidP="006C7E58" w:rsidRDefault="00EF34B1" w14:paraId="23E0B081" w14:textId="77777777">
      <w:r>
        <w:separator/>
      </w:r>
    </w:p>
  </w:footnote>
  <w:footnote w:type="continuationSeparator" w:id="0">
    <w:p w:rsidR="00EF34B1" w:rsidP="006C7E58" w:rsidRDefault="00EF34B1" w14:paraId="154108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150A7" w:rsidR="003D3178" w:rsidP="003D3178" w:rsidRDefault="003D3178" w14:paraId="2D17815E" w14:textId="77777777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>
      <w:rPr>
        <w:sz w:val="22"/>
        <w:szCs w:val="22"/>
        <w:lang w:val="fr-FR"/>
      </w:rPr>
      <w:t xml:space="preserve"> </w:t>
    </w:r>
    <w:proofErr w:type="spellStart"/>
    <w:r>
      <w:rPr>
        <w:sz w:val="22"/>
        <w:szCs w:val="22"/>
        <w:lang w:val="fr-FR"/>
      </w:rPr>
      <w:t>Frameworks</w:t>
    </w:r>
    <w:proofErr w:type="spellEnd"/>
  </w:p>
  <w:p w:rsidRPr="00401B0B" w:rsidR="00960306" w:rsidP="006C7E58" w:rsidRDefault="00960306" w14:paraId="7AC392B1" w14:textId="77777777">
    <w:pPr>
      <w:pStyle w:val="En-tte"/>
      <w:jc w:val="right"/>
      <w:rPr>
        <w:color w:val="343642"/>
        <w:sz w:val="22"/>
        <w:lang w:val="fr-FR"/>
      </w:rPr>
    </w:pPr>
  </w:p>
  <w:p w:rsidRPr="006C7E58" w:rsidR="00960306" w:rsidRDefault="00960306" w14:paraId="157416F1" w14:textId="77777777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A4550"/>
    <w:multiLevelType w:val="hybridMultilevel"/>
    <w:tmpl w:val="5E3467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30" w15:restartNumberingAfterBreak="0">
    <w:nsid w:val="6BD935BE"/>
    <w:multiLevelType w:val="hybridMultilevel"/>
    <w:tmpl w:val="29005428"/>
    <w:lvl w:ilvl="0" w:tplc="040C0001">
      <w:start w:val="1"/>
      <w:numFmt w:val="bullet"/>
      <w:lvlText w:val=""/>
      <w:lvlJc w:val="left"/>
      <w:pPr>
        <w:ind w:left="783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hint="default" w:ascii="Wingdings" w:hAnsi="Wingdings"/>
      </w:rPr>
    </w:lvl>
  </w:abstractNum>
  <w:abstractNum w:abstractNumId="31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78656265">
    <w:abstractNumId w:val="32"/>
  </w:num>
  <w:num w:numId="2" w16cid:durableId="423841332">
    <w:abstractNumId w:val="33"/>
  </w:num>
  <w:num w:numId="3" w16cid:durableId="2094937610">
    <w:abstractNumId w:val="6"/>
  </w:num>
  <w:num w:numId="4" w16cid:durableId="978612727">
    <w:abstractNumId w:val="17"/>
  </w:num>
  <w:num w:numId="5" w16cid:durableId="1821341591">
    <w:abstractNumId w:val="8"/>
  </w:num>
  <w:num w:numId="6" w16cid:durableId="1314068622">
    <w:abstractNumId w:val="28"/>
  </w:num>
  <w:num w:numId="7" w16cid:durableId="1213930022">
    <w:abstractNumId w:val="20"/>
  </w:num>
  <w:num w:numId="8" w16cid:durableId="1574244534">
    <w:abstractNumId w:val="0"/>
  </w:num>
  <w:num w:numId="9" w16cid:durableId="1020282331">
    <w:abstractNumId w:val="23"/>
  </w:num>
  <w:num w:numId="10" w16cid:durableId="1932279289">
    <w:abstractNumId w:val="14"/>
  </w:num>
  <w:num w:numId="11" w16cid:durableId="626013579">
    <w:abstractNumId w:val="2"/>
  </w:num>
  <w:num w:numId="12" w16cid:durableId="969287852">
    <w:abstractNumId w:val="24"/>
  </w:num>
  <w:num w:numId="13" w16cid:durableId="1197550043">
    <w:abstractNumId w:val="13"/>
  </w:num>
  <w:num w:numId="14" w16cid:durableId="586889201">
    <w:abstractNumId w:val="12"/>
  </w:num>
  <w:num w:numId="15" w16cid:durableId="402338492">
    <w:abstractNumId w:val="27"/>
  </w:num>
  <w:num w:numId="16" w16cid:durableId="308020630">
    <w:abstractNumId w:val="4"/>
  </w:num>
  <w:num w:numId="17" w16cid:durableId="1191608101">
    <w:abstractNumId w:val="25"/>
  </w:num>
  <w:num w:numId="18" w16cid:durableId="371392971">
    <w:abstractNumId w:val="7"/>
  </w:num>
  <w:num w:numId="19" w16cid:durableId="2059548340">
    <w:abstractNumId w:val="29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8"/>
  </w:num>
  <w:num w:numId="23" w16cid:durableId="872111647">
    <w:abstractNumId w:val="31"/>
  </w:num>
  <w:num w:numId="24" w16cid:durableId="589965995">
    <w:abstractNumId w:val="22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30"/>
  </w:num>
  <w:num w:numId="28" w16cid:durableId="1844006698">
    <w:abstractNumId w:val="26"/>
  </w:num>
  <w:num w:numId="29" w16cid:durableId="876697249">
    <w:abstractNumId w:val="10"/>
  </w:num>
  <w:num w:numId="30" w16cid:durableId="1212351522">
    <w:abstractNumId w:val="15"/>
  </w:num>
  <w:num w:numId="31" w16cid:durableId="1603956696">
    <w:abstractNumId w:val="19"/>
  </w:num>
  <w:num w:numId="32" w16cid:durableId="797844146">
    <w:abstractNumId w:val="1"/>
  </w:num>
  <w:num w:numId="33" w16cid:durableId="466512688">
    <w:abstractNumId w:val="16"/>
  </w:num>
  <w:num w:numId="34" w16cid:durableId="15214307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00B97"/>
    <w:rsid w:val="000122A5"/>
    <w:rsid w:val="00014023"/>
    <w:rsid w:val="00017F84"/>
    <w:rsid w:val="000417F6"/>
    <w:rsid w:val="00047ECB"/>
    <w:rsid w:val="000504C9"/>
    <w:rsid w:val="0006103E"/>
    <w:rsid w:val="000753A7"/>
    <w:rsid w:val="000768DC"/>
    <w:rsid w:val="00077847"/>
    <w:rsid w:val="00097F0B"/>
    <w:rsid w:val="000A1582"/>
    <w:rsid w:val="000A202A"/>
    <w:rsid w:val="000B076B"/>
    <w:rsid w:val="000B5C65"/>
    <w:rsid w:val="000C0A0B"/>
    <w:rsid w:val="000D0A8C"/>
    <w:rsid w:val="000D53BE"/>
    <w:rsid w:val="000E5CCE"/>
    <w:rsid w:val="000E75EA"/>
    <w:rsid w:val="000F0864"/>
    <w:rsid w:val="000F3E0F"/>
    <w:rsid w:val="000F4AB3"/>
    <w:rsid w:val="000F50AF"/>
    <w:rsid w:val="00106655"/>
    <w:rsid w:val="001121A7"/>
    <w:rsid w:val="001142C3"/>
    <w:rsid w:val="00116AA7"/>
    <w:rsid w:val="0012509D"/>
    <w:rsid w:val="00125DCA"/>
    <w:rsid w:val="001269F6"/>
    <w:rsid w:val="00134C51"/>
    <w:rsid w:val="00136790"/>
    <w:rsid w:val="001378BD"/>
    <w:rsid w:val="00145C0F"/>
    <w:rsid w:val="00146C27"/>
    <w:rsid w:val="00151AA0"/>
    <w:rsid w:val="00161959"/>
    <w:rsid w:val="00162C0C"/>
    <w:rsid w:val="0017273B"/>
    <w:rsid w:val="00177E97"/>
    <w:rsid w:val="00180858"/>
    <w:rsid w:val="00195C87"/>
    <w:rsid w:val="001A0D7C"/>
    <w:rsid w:val="001A2373"/>
    <w:rsid w:val="001B4DA8"/>
    <w:rsid w:val="001C739D"/>
    <w:rsid w:val="001D3BFC"/>
    <w:rsid w:val="001D63E8"/>
    <w:rsid w:val="001F18FA"/>
    <w:rsid w:val="001F5D67"/>
    <w:rsid w:val="00200879"/>
    <w:rsid w:val="002020E8"/>
    <w:rsid w:val="00206A6A"/>
    <w:rsid w:val="00213541"/>
    <w:rsid w:val="00225D2C"/>
    <w:rsid w:val="002263D9"/>
    <w:rsid w:val="00226809"/>
    <w:rsid w:val="00230307"/>
    <w:rsid w:val="0023227C"/>
    <w:rsid w:val="00241941"/>
    <w:rsid w:val="00241BEE"/>
    <w:rsid w:val="002559FE"/>
    <w:rsid w:val="00261F4C"/>
    <w:rsid w:val="002646B8"/>
    <w:rsid w:val="00277014"/>
    <w:rsid w:val="00277CDD"/>
    <w:rsid w:val="00280C87"/>
    <w:rsid w:val="002822D8"/>
    <w:rsid w:val="002835C6"/>
    <w:rsid w:val="00287D81"/>
    <w:rsid w:val="002A2662"/>
    <w:rsid w:val="002A28BA"/>
    <w:rsid w:val="002A28FD"/>
    <w:rsid w:val="002B04EA"/>
    <w:rsid w:val="002B0A46"/>
    <w:rsid w:val="002B2C06"/>
    <w:rsid w:val="002B5799"/>
    <w:rsid w:val="002C4936"/>
    <w:rsid w:val="002C5032"/>
    <w:rsid w:val="002D2B64"/>
    <w:rsid w:val="002F355D"/>
    <w:rsid w:val="002F78BE"/>
    <w:rsid w:val="00301257"/>
    <w:rsid w:val="00302E28"/>
    <w:rsid w:val="0031523E"/>
    <w:rsid w:val="00333F63"/>
    <w:rsid w:val="003461D0"/>
    <w:rsid w:val="003548A0"/>
    <w:rsid w:val="003550D4"/>
    <w:rsid w:val="003709F1"/>
    <w:rsid w:val="003766FD"/>
    <w:rsid w:val="00376D76"/>
    <w:rsid w:val="00382C06"/>
    <w:rsid w:val="00384614"/>
    <w:rsid w:val="00387206"/>
    <w:rsid w:val="00391E5E"/>
    <w:rsid w:val="00394B90"/>
    <w:rsid w:val="003A0539"/>
    <w:rsid w:val="003A0DFC"/>
    <w:rsid w:val="003A19A4"/>
    <w:rsid w:val="003A1FEF"/>
    <w:rsid w:val="003C6A4C"/>
    <w:rsid w:val="003C6EFC"/>
    <w:rsid w:val="003D3178"/>
    <w:rsid w:val="003D7207"/>
    <w:rsid w:val="003E41B3"/>
    <w:rsid w:val="003E676A"/>
    <w:rsid w:val="00401B0B"/>
    <w:rsid w:val="004218BE"/>
    <w:rsid w:val="0043679A"/>
    <w:rsid w:val="00437E90"/>
    <w:rsid w:val="0044211C"/>
    <w:rsid w:val="00450C5E"/>
    <w:rsid w:val="00450C7A"/>
    <w:rsid w:val="00452E6D"/>
    <w:rsid w:val="00462AB0"/>
    <w:rsid w:val="0048302D"/>
    <w:rsid w:val="00486516"/>
    <w:rsid w:val="00492FCA"/>
    <w:rsid w:val="00494DCF"/>
    <w:rsid w:val="004B1C69"/>
    <w:rsid w:val="004C10E7"/>
    <w:rsid w:val="004C1C4B"/>
    <w:rsid w:val="004C2502"/>
    <w:rsid w:val="004D279C"/>
    <w:rsid w:val="004E087C"/>
    <w:rsid w:val="004E296C"/>
    <w:rsid w:val="004E55F8"/>
    <w:rsid w:val="004F2C2E"/>
    <w:rsid w:val="004F3EEE"/>
    <w:rsid w:val="004F3FD0"/>
    <w:rsid w:val="004F52F2"/>
    <w:rsid w:val="005056C3"/>
    <w:rsid w:val="0054232C"/>
    <w:rsid w:val="00544157"/>
    <w:rsid w:val="00554F89"/>
    <w:rsid w:val="00556E19"/>
    <w:rsid w:val="00557B62"/>
    <w:rsid w:val="00572F72"/>
    <w:rsid w:val="0057306B"/>
    <w:rsid w:val="00591B03"/>
    <w:rsid w:val="005A36E5"/>
    <w:rsid w:val="005C07E5"/>
    <w:rsid w:val="005C1BB9"/>
    <w:rsid w:val="005C68D3"/>
    <w:rsid w:val="005D1943"/>
    <w:rsid w:val="005E3B89"/>
    <w:rsid w:val="005E6C3F"/>
    <w:rsid w:val="005F0AF4"/>
    <w:rsid w:val="005F2EFB"/>
    <w:rsid w:val="00603E48"/>
    <w:rsid w:val="00606436"/>
    <w:rsid w:val="0063306A"/>
    <w:rsid w:val="0063320C"/>
    <w:rsid w:val="006367DA"/>
    <w:rsid w:val="006413CB"/>
    <w:rsid w:val="00643144"/>
    <w:rsid w:val="00652AD8"/>
    <w:rsid w:val="006723CE"/>
    <w:rsid w:val="00684A67"/>
    <w:rsid w:val="006939F9"/>
    <w:rsid w:val="00696ED7"/>
    <w:rsid w:val="006A2855"/>
    <w:rsid w:val="006A48BF"/>
    <w:rsid w:val="006B1FEB"/>
    <w:rsid w:val="006B37AA"/>
    <w:rsid w:val="006B3B13"/>
    <w:rsid w:val="006B5014"/>
    <w:rsid w:val="006C08A6"/>
    <w:rsid w:val="006C573C"/>
    <w:rsid w:val="006C7E58"/>
    <w:rsid w:val="006D307D"/>
    <w:rsid w:val="006D684B"/>
    <w:rsid w:val="006E3CCD"/>
    <w:rsid w:val="006E4033"/>
    <w:rsid w:val="007007CE"/>
    <w:rsid w:val="00713863"/>
    <w:rsid w:val="00720940"/>
    <w:rsid w:val="00724752"/>
    <w:rsid w:val="007327B9"/>
    <w:rsid w:val="007367F9"/>
    <w:rsid w:val="00743993"/>
    <w:rsid w:val="00760485"/>
    <w:rsid w:val="00760726"/>
    <w:rsid w:val="00764007"/>
    <w:rsid w:val="00770031"/>
    <w:rsid w:val="007712A3"/>
    <w:rsid w:val="00782744"/>
    <w:rsid w:val="007910EE"/>
    <w:rsid w:val="007A1C97"/>
    <w:rsid w:val="007A21D7"/>
    <w:rsid w:val="007B0719"/>
    <w:rsid w:val="007B2626"/>
    <w:rsid w:val="007B70A7"/>
    <w:rsid w:val="007B7788"/>
    <w:rsid w:val="007C2B4A"/>
    <w:rsid w:val="007C301D"/>
    <w:rsid w:val="007C733B"/>
    <w:rsid w:val="007D1155"/>
    <w:rsid w:val="007D2F04"/>
    <w:rsid w:val="007E0E92"/>
    <w:rsid w:val="007E5BD6"/>
    <w:rsid w:val="007E7D3C"/>
    <w:rsid w:val="008065FD"/>
    <w:rsid w:val="00812C36"/>
    <w:rsid w:val="008130F1"/>
    <w:rsid w:val="0081662B"/>
    <w:rsid w:val="00816A97"/>
    <w:rsid w:val="0083499D"/>
    <w:rsid w:val="00845605"/>
    <w:rsid w:val="00863103"/>
    <w:rsid w:val="00863E76"/>
    <w:rsid w:val="008672FD"/>
    <w:rsid w:val="00867E02"/>
    <w:rsid w:val="00880958"/>
    <w:rsid w:val="008816D5"/>
    <w:rsid w:val="00894B62"/>
    <w:rsid w:val="008A0524"/>
    <w:rsid w:val="008B220B"/>
    <w:rsid w:val="008B27F5"/>
    <w:rsid w:val="008C4915"/>
    <w:rsid w:val="008D1CE5"/>
    <w:rsid w:val="008D35C2"/>
    <w:rsid w:val="008E5DAD"/>
    <w:rsid w:val="008E6D1D"/>
    <w:rsid w:val="008F35F1"/>
    <w:rsid w:val="00900619"/>
    <w:rsid w:val="00920880"/>
    <w:rsid w:val="00922F94"/>
    <w:rsid w:val="00924840"/>
    <w:rsid w:val="00924F5F"/>
    <w:rsid w:val="00932B60"/>
    <w:rsid w:val="00937048"/>
    <w:rsid w:val="00940AB5"/>
    <w:rsid w:val="009501F5"/>
    <w:rsid w:val="00954E03"/>
    <w:rsid w:val="00956061"/>
    <w:rsid w:val="00960306"/>
    <w:rsid w:val="00964B34"/>
    <w:rsid w:val="0096503B"/>
    <w:rsid w:val="009661EC"/>
    <w:rsid w:val="00971B33"/>
    <w:rsid w:val="009731EA"/>
    <w:rsid w:val="00974554"/>
    <w:rsid w:val="0097620B"/>
    <w:rsid w:val="00981502"/>
    <w:rsid w:val="009862DE"/>
    <w:rsid w:val="00990B02"/>
    <w:rsid w:val="009A5E22"/>
    <w:rsid w:val="009B3A5B"/>
    <w:rsid w:val="009B4E11"/>
    <w:rsid w:val="009C09D3"/>
    <w:rsid w:val="009C2AC3"/>
    <w:rsid w:val="009D0599"/>
    <w:rsid w:val="009D1251"/>
    <w:rsid w:val="009D4BEF"/>
    <w:rsid w:val="009D6DBD"/>
    <w:rsid w:val="009E0D8D"/>
    <w:rsid w:val="009E1709"/>
    <w:rsid w:val="009E22E0"/>
    <w:rsid w:val="009F2FD8"/>
    <w:rsid w:val="00A0053F"/>
    <w:rsid w:val="00A055CF"/>
    <w:rsid w:val="00A1488A"/>
    <w:rsid w:val="00A150D3"/>
    <w:rsid w:val="00A26970"/>
    <w:rsid w:val="00A31D97"/>
    <w:rsid w:val="00A331B4"/>
    <w:rsid w:val="00A334B9"/>
    <w:rsid w:val="00A361C9"/>
    <w:rsid w:val="00A604FB"/>
    <w:rsid w:val="00A62B26"/>
    <w:rsid w:val="00A62F6A"/>
    <w:rsid w:val="00A66AF7"/>
    <w:rsid w:val="00A770C3"/>
    <w:rsid w:val="00A8528B"/>
    <w:rsid w:val="00A915C0"/>
    <w:rsid w:val="00A93073"/>
    <w:rsid w:val="00A94283"/>
    <w:rsid w:val="00AB7528"/>
    <w:rsid w:val="00AD1159"/>
    <w:rsid w:val="00AE01E9"/>
    <w:rsid w:val="00AE093B"/>
    <w:rsid w:val="00AE20E9"/>
    <w:rsid w:val="00B022F8"/>
    <w:rsid w:val="00B027AA"/>
    <w:rsid w:val="00B04A1E"/>
    <w:rsid w:val="00B1718A"/>
    <w:rsid w:val="00B17FD3"/>
    <w:rsid w:val="00B27C8C"/>
    <w:rsid w:val="00B43E3B"/>
    <w:rsid w:val="00B456C7"/>
    <w:rsid w:val="00B677F2"/>
    <w:rsid w:val="00B67A05"/>
    <w:rsid w:val="00B71A2E"/>
    <w:rsid w:val="00B73331"/>
    <w:rsid w:val="00B757B4"/>
    <w:rsid w:val="00B75A86"/>
    <w:rsid w:val="00B7614C"/>
    <w:rsid w:val="00BA4E30"/>
    <w:rsid w:val="00BB5E5B"/>
    <w:rsid w:val="00BB64D1"/>
    <w:rsid w:val="00BE19EA"/>
    <w:rsid w:val="00BE4344"/>
    <w:rsid w:val="00BF077F"/>
    <w:rsid w:val="00BF0F24"/>
    <w:rsid w:val="00C05D06"/>
    <w:rsid w:val="00C16564"/>
    <w:rsid w:val="00C208FC"/>
    <w:rsid w:val="00C2205A"/>
    <w:rsid w:val="00C33697"/>
    <w:rsid w:val="00C41B0B"/>
    <w:rsid w:val="00C47958"/>
    <w:rsid w:val="00C5214A"/>
    <w:rsid w:val="00C53C5E"/>
    <w:rsid w:val="00C61101"/>
    <w:rsid w:val="00C62D79"/>
    <w:rsid w:val="00C87756"/>
    <w:rsid w:val="00C91647"/>
    <w:rsid w:val="00CA1A36"/>
    <w:rsid w:val="00CA5C15"/>
    <w:rsid w:val="00CB2B30"/>
    <w:rsid w:val="00CB6767"/>
    <w:rsid w:val="00CC4730"/>
    <w:rsid w:val="00CD53EC"/>
    <w:rsid w:val="00CD5509"/>
    <w:rsid w:val="00CD6D6E"/>
    <w:rsid w:val="00CE2F19"/>
    <w:rsid w:val="00CE7F57"/>
    <w:rsid w:val="00CF10E0"/>
    <w:rsid w:val="00CF5079"/>
    <w:rsid w:val="00D02F47"/>
    <w:rsid w:val="00D05F58"/>
    <w:rsid w:val="00D07F2F"/>
    <w:rsid w:val="00D14314"/>
    <w:rsid w:val="00D2004D"/>
    <w:rsid w:val="00D31AF1"/>
    <w:rsid w:val="00D346FC"/>
    <w:rsid w:val="00D43C33"/>
    <w:rsid w:val="00D4429B"/>
    <w:rsid w:val="00D6616A"/>
    <w:rsid w:val="00D85BA4"/>
    <w:rsid w:val="00D909BB"/>
    <w:rsid w:val="00D96678"/>
    <w:rsid w:val="00DA6527"/>
    <w:rsid w:val="00DB3C95"/>
    <w:rsid w:val="00DB4B72"/>
    <w:rsid w:val="00DD0BF9"/>
    <w:rsid w:val="00DD2C7E"/>
    <w:rsid w:val="00DD47B3"/>
    <w:rsid w:val="00DD752A"/>
    <w:rsid w:val="00DE21AC"/>
    <w:rsid w:val="00DE3B1D"/>
    <w:rsid w:val="00DE45E7"/>
    <w:rsid w:val="00DE6241"/>
    <w:rsid w:val="00DF1DA3"/>
    <w:rsid w:val="00DF3462"/>
    <w:rsid w:val="00E01FDD"/>
    <w:rsid w:val="00E1004E"/>
    <w:rsid w:val="00E1081B"/>
    <w:rsid w:val="00E16AA6"/>
    <w:rsid w:val="00E2101C"/>
    <w:rsid w:val="00E230E2"/>
    <w:rsid w:val="00E246FE"/>
    <w:rsid w:val="00E34680"/>
    <w:rsid w:val="00E34FB7"/>
    <w:rsid w:val="00E36F60"/>
    <w:rsid w:val="00E41AA8"/>
    <w:rsid w:val="00E4477C"/>
    <w:rsid w:val="00E615EA"/>
    <w:rsid w:val="00E638DF"/>
    <w:rsid w:val="00E7188C"/>
    <w:rsid w:val="00E74BAE"/>
    <w:rsid w:val="00E77E40"/>
    <w:rsid w:val="00E819A1"/>
    <w:rsid w:val="00E92732"/>
    <w:rsid w:val="00EA0653"/>
    <w:rsid w:val="00EA5D3D"/>
    <w:rsid w:val="00EC0061"/>
    <w:rsid w:val="00EC1920"/>
    <w:rsid w:val="00EC2690"/>
    <w:rsid w:val="00EC306F"/>
    <w:rsid w:val="00EC3EBA"/>
    <w:rsid w:val="00EC4F09"/>
    <w:rsid w:val="00EC5C22"/>
    <w:rsid w:val="00ED20EC"/>
    <w:rsid w:val="00EE0C81"/>
    <w:rsid w:val="00EF0131"/>
    <w:rsid w:val="00EF0B47"/>
    <w:rsid w:val="00EF34B1"/>
    <w:rsid w:val="00F028ED"/>
    <w:rsid w:val="00F0457F"/>
    <w:rsid w:val="00F0585B"/>
    <w:rsid w:val="00F06C97"/>
    <w:rsid w:val="00F120A8"/>
    <w:rsid w:val="00F25EAB"/>
    <w:rsid w:val="00F26605"/>
    <w:rsid w:val="00F36C1E"/>
    <w:rsid w:val="00F41ECC"/>
    <w:rsid w:val="00F5357C"/>
    <w:rsid w:val="00F739C1"/>
    <w:rsid w:val="00F74DCB"/>
    <w:rsid w:val="00F7597C"/>
    <w:rsid w:val="00F8304F"/>
    <w:rsid w:val="00F866C1"/>
    <w:rsid w:val="00FB202A"/>
    <w:rsid w:val="00FB27DA"/>
    <w:rsid w:val="00FC69D6"/>
    <w:rsid w:val="00FD2D81"/>
    <w:rsid w:val="00FD4475"/>
    <w:rsid w:val="00FD5D6A"/>
    <w:rsid w:val="00FD6044"/>
    <w:rsid w:val="00FE02FA"/>
    <w:rsid w:val="00FE5060"/>
    <w:rsid w:val="00FE60B1"/>
    <w:rsid w:val="00FF18F4"/>
    <w:rsid w:val="00FF7FF5"/>
    <w:rsid w:val="1B70E305"/>
    <w:rsid w:val="28B5A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hAnsiTheme="majorHAnsi" w:eastAsiaTheme="majorEastAsia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hAnsiTheme="majorHAnsi" w:eastAsiaTheme="majorEastAsia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styleId="Titre1Car" w:customStyle="1">
    <w:name w:val="Titre 1 Car"/>
    <w:basedOn w:val="Policepardfaut"/>
    <w:link w:val="Titre1"/>
    <w:uiPriority w:val="9"/>
    <w:rsid w:val="00401B0B"/>
    <w:rPr>
      <w:rFonts w:asciiTheme="majorHAnsi" w:hAnsiTheme="majorHAnsi" w:eastAsiaTheme="majorEastAsia" w:cstheme="majorBidi"/>
      <w:color w:val="348899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character" w:styleId="Titre3Car" w:customStyle="1">
    <w:name w:val="Titre 3 Car"/>
    <w:basedOn w:val="Policepardfaut"/>
    <w:link w:val="Titre3"/>
    <w:uiPriority w:val="9"/>
    <w:semiHidden/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character" w:styleId="Titre4Car" w:customStyle="1">
    <w:name w:val="Titre 4 Car"/>
    <w:basedOn w:val="Policepardfaut"/>
    <w:link w:val="Titre4"/>
    <w:uiPriority w:val="9"/>
    <w:semiHidden/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character" w:styleId="Titre5Car" w:customStyle="1">
    <w:name w:val="Titre 5 Car"/>
    <w:basedOn w:val="Policepardfaut"/>
    <w:link w:val="Titre5"/>
    <w:uiPriority w:val="9"/>
    <w:semiHidden/>
    <w:rPr>
      <w:rFonts w:asciiTheme="majorHAnsi" w:hAnsiTheme="majorHAnsi" w:eastAsiaTheme="majorEastAsia" w:cstheme="majorBidi"/>
      <w:sz w:val="20"/>
      <w:szCs w:val="20"/>
    </w:rPr>
  </w:style>
  <w:style w:type="character" w:styleId="Titre6Car" w:customStyle="1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character" w:styleId="Titre7Car" w:customStyle="1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character" w:styleId="Titre8Car" w:customStyle="1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9Car" w:customStyle="1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color="B01513" w:themeColor="accent1" w:sz="36" w:space="4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styleId="CitationintenseCar" w:customStyle="1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styleId="SansinterligneCar" w:customStyle="1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hAnsiTheme="majorHAnsi" w:eastAsiaTheme="majorEastAsia" w:cstheme="majorBidi"/>
    </w:rPr>
  </w:style>
  <w:style w:type="character" w:styleId="CitationCar" w:customStyle="1">
    <w:name w:val="Citation Car"/>
    <w:basedOn w:val="Policepardfaut"/>
    <w:link w:val="Citation"/>
    <w:uiPriority w:val="29"/>
    <w:rPr>
      <w:rFonts w:asciiTheme="majorHAnsi" w:hAnsiTheme="majorHAnsi" w:eastAsiaTheme="majorEastAsia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character" w:styleId="TitreCar" w:customStyle="1">
    <w:name w:val="Titre Car"/>
    <w:basedOn w:val="Policepardfaut"/>
    <w:link w:val="Titre"/>
    <w:uiPriority w:val="10"/>
    <w:rsid w:val="00401B0B"/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6C7E58"/>
  </w:style>
  <w:style w:type="paragraph" w:styleId="Standard" w:customStyle="1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hAnsi="Times New Roman" w:eastAsia="Andale Sans UI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TPnormal" w:customStyle="1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styleId="TPnormalpuce1" w:customStyle="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styleId="TPcran" w:customStyle="1">
    <w:name w:val="TP écran"/>
    <w:basedOn w:val="TPnormal"/>
    <w:qFormat/>
    <w:rsid w:val="00125DCA"/>
    <w:pPr>
      <w:jc w:val="center"/>
    </w:pPr>
    <w:rPr>
      <w:noProof/>
    </w:rPr>
  </w:style>
  <w:style w:type="paragraph" w:styleId="TPTitre" w:customStyle="1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Props1.xml><?xml version="1.0" encoding="utf-8"?>
<ds:datastoreItem xmlns:ds="http://schemas.openxmlformats.org/officeDocument/2006/customXml" ds:itemID="{5901B03E-018B-443F-8782-81BFAFDBCC89}"/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Conception Ion.dotx</ap:Template>
  <ap:Application>Microsoft Word for the web</ap:Application>
  <ap:DocSecurity>0</ap:DocSecurity>
  <ap:ScaleCrop>false</ap:ScaleCrop>
  <ap:Company>Editions Eni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Vincent DAVID</cp:lastModifiedBy>
  <cp:revision>206</cp:revision>
  <cp:lastPrinted>2016-10-05T13:21:00Z</cp:lastPrinted>
  <dcterms:created xsi:type="dcterms:W3CDTF">2018-06-14T11:51:00Z</dcterms:created>
  <dcterms:modified xsi:type="dcterms:W3CDTF">2023-08-30T11:32:27Z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