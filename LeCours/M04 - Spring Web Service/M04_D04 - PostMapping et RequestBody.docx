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A9472C7" w:rsidR="007D1E0E" w:rsidRPr="00D0318A" w:rsidRDefault="00ED7662" w:rsidP="007D1E0E">
      <w:pPr>
        <w:pStyle w:val="Titre"/>
      </w:pPr>
      <w:r w:rsidRPr="00D0318A">
        <w:t>@</w:t>
      </w:r>
      <w:r w:rsidR="005667B9" w:rsidRPr="00D0318A">
        <w:t>PostMapping et @RequestBody</w:t>
      </w:r>
    </w:p>
    <w:p w14:paraId="31FD3075" w14:textId="67308CA8" w:rsidR="000150A7" w:rsidRPr="00D0318A" w:rsidRDefault="000150A7" w:rsidP="000150A7">
      <w:pPr>
        <w:pStyle w:val="Titre1"/>
      </w:pPr>
      <w:r w:rsidRPr="00D0318A">
        <w:t xml:space="preserve">Démonstration </w:t>
      </w:r>
      <w:r w:rsidR="005667B9" w:rsidRPr="00D0318A">
        <w:t>4</w:t>
      </w:r>
      <w:r w:rsidRPr="00D0318A">
        <w:t xml:space="preserve"> du module </w:t>
      </w:r>
      <w:r w:rsidR="00ED7662" w:rsidRPr="00D0318A">
        <w:t>4</w:t>
      </w:r>
    </w:p>
    <w:p w14:paraId="5938D2DE" w14:textId="77777777" w:rsidR="000150A7" w:rsidRPr="00D0318A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D0318A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0F947522" w:rsidR="00AF1D95" w:rsidRPr="00D0318A" w:rsidRDefault="0048505C" w:rsidP="00AA4F6E">
            <w:pPr>
              <w:pStyle w:val="TPnormal"/>
            </w:pPr>
            <w:r w:rsidRPr="00D0318A">
              <w:t>L</w:t>
            </w:r>
            <w:r w:rsidR="005B3345" w:rsidRPr="00D0318A">
              <w:t xml:space="preserve">es </w:t>
            </w:r>
            <w:r w:rsidRPr="00D0318A">
              <w:t>objectif</w:t>
            </w:r>
            <w:r w:rsidR="005B3345" w:rsidRPr="00D0318A">
              <w:t>s</w:t>
            </w:r>
            <w:r w:rsidR="00AF1D95" w:rsidRPr="00D0318A">
              <w:t xml:space="preserve"> de cette démonstration :</w:t>
            </w:r>
          </w:p>
          <w:p w14:paraId="50309A06" w14:textId="5C36B920" w:rsidR="00622373" w:rsidRPr="00D0318A" w:rsidRDefault="00B71735" w:rsidP="005548E3">
            <w:pPr>
              <w:pStyle w:val="TPnormalpuce1"/>
            </w:pPr>
            <w:r w:rsidRPr="00D0318A">
              <w:t>Réaliser un POST avec injection d’un objet JSON dans le body</w:t>
            </w:r>
          </w:p>
          <w:p w14:paraId="73FE6ABC" w14:textId="4A44F611" w:rsidR="009C1815" w:rsidRPr="00D0318A" w:rsidRDefault="009C1815" w:rsidP="009C1815">
            <w:pPr>
              <w:pStyle w:val="TPnormalpuce1"/>
            </w:pPr>
            <w:r w:rsidRPr="00D0318A">
              <w:t>Gérer les exceptions au travers d’un statut et d’un message</w:t>
            </w:r>
          </w:p>
        </w:tc>
      </w:tr>
    </w:tbl>
    <w:p w14:paraId="4DFBB9AE" w14:textId="77777777" w:rsidR="006500D4" w:rsidRPr="00D0318A" w:rsidRDefault="006500D4" w:rsidP="00C12468">
      <w:pPr>
        <w:pStyle w:val="TPTitre"/>
      </w:pPr>
      <w:r w:rsidRPr="00D0318A">
        <w:t>Contexte</w:t>
      </w:r>
    </w:p>
    <w:p w14:paraId="4D0F2772" w14:textId="10FF6887" w:rsidR="006500D4" w:rsidRPr="00D0318A" w:rsidRDefault="006500D4" w:rsidP="006500D4">
      <w:pPr>
        <w:pStyle w:val="TPnormalpuce1"/>
      </w:pPr>
      <w:r w:rsidRPr="00D0318A">
        <w:t xml:space="preserve">Nous </w:t>
      </w:r>
      <w:r w:rsidR="00401DEE" w:rsidRPr="00D0318A">
        <w:t>continuons</w:t>
      </w:r>
      <w:r w:rsidRPr="00D0318A">
        <w:t xml:space="preserve"> notre application représentant une partie du cœur de métier de l’ENI Ecole.</w:t>
      </w:r>
    </w:p>
    <w:p w14:paraId="044A4A7A" w14:textId="063D6A4A" w:rsidR="007D1E0E" w:rsidRPr="00D0318A" w:rsidRDefault="007C0A41" w:rsidP="007D1E0E">
      <w:pPr>
        <w:pStyle w:val="TPTitre"/>
      </w:pPr>
      <w:r w:rsidRPr="00D0318A">
        <w:t>Déroulement</w:t>
      </w:r>
    </w:p>
    <w:p w14:paraId="6414C233" w14:textId="208FBE02" w:rsidR="00DF1187" w:rsidRPr="00D0318A" w:rsidRDefault="00940668" w:rsidP="00CA25FD">
      <w:pPr>
        <w:pStyle w:val="Titre1"/>
      </w:pPr>
      <w:r w:rsidRPr="00D0318A">
        <w:t>Sauver un nouvel employé</w:t>
      </w:r>
    </w:p>
    <w:p w14:paraId="134EB87C" w14:textId="7AA072E3" w:rsidR="00373FD9" w:rsidRPr="00D0318A" w:rsidRDefault="00373FD9" w:rsidP="00735937">
      <w:pPr>
        <w:pStyle w:val="Titre2"/>
        <w:rPr>
          <w:lang w:val="fr-FR"/>
        </w:rPr>
      </w:pPr>
      <w:r w:rsidRPr="00D0318A">
        <w:rPr>
          <w:lang w:val="fr-FR"/>
        </w:rPr>
        <w:t>Dans EmployeController</w:t>
      </w:r>
    </w:p>
    <w:p w14:paraId="32756209" w14:textId="230F18DF" w:rsidR="002404B0" w:rsidRPr="00D0318A" w:rsidRDefault="002404B0" w:rsidP="00BD1909">
      <w:pPr>
        <w:pStyle w:val="TPnormalpuce1"/>
      </w:pPr>
      <w:r w:rsidRPr="00D0318A">
        <w:t xml:space="preserve">Ajout </w:t>
      </w:r>
      <w:r w:rsidR="00413EC9" w:rsidRPr="00D0318A">
        <w:t xml:space="preserve">d’un </w:t>
      </w:r>
      <w:r w:rsidR="00940668" w:rsidRPr="00D0318A">
        <w:t>Post</w:t>
      </w:r>
      <w:r w:rsidR="00413EC9" w:rsidRPr="00D0318A">
        <w:t>Mapping</w:t>
      </w:r>
      <w:r w:rsidR="00C422E5" w:rsidRPr="00D0318A">
        <w:t xml:space="preserve"> </w:t>
      </w:r>
      <w:r w:rsidR="00940668" w:rsidRPr="00D0318A">
        <w:t>avec un objet Employe en paramètre</w:t>
      </w:r>
    </w:p>
    <w:p w14:paraId="716AFE58" w14:textId="2B47F5DF" w:rsidR="00C422E5" w:rsidRPr="00D0318A" w:rsidRDefault="00C422E5" w:rsidP="00C422E5">
      <w:pPr>
        <w:pStyle w:val="TPnormalpuce1"/>
        <w:numPr>
          <w:ilvl w:val="1"/>
          <w:numId w:val="1"/>
        </w:numPr>
      </w:pPr>
      <w:r w:rsidRPr="00D0318A">
        <w:t>Utilisation de</w:t>
      </w:r>
      <w:r w:rsidR="0008089A" w:rsidRPr="00D0318A">
        <w:t xml:space="preserve">s </w:t>
      </w:r>
      <w:r w:rsidRPr="00D0318A">
        <w:t>annotation</w:t>
      </w:r>
      <w:r w:rsidR="0008089A" w:rsidRPr="00D0318A">
        <w:t>s @PostMapping pour gérer la demande de POST et @RequestBody</w:t>
      </w:r>
      <w:r w:rsidRPr="00D0318A">
        <w:t xml:space="preserve"> pour récupérer </w:t>
      </w:r>
      <w:r w:rsidR="0008089A" w:rsidRPr="00D0318A">
        <w:t>l’objet JSON du body</w:t>
      </w:r>
    </w:p>
    <w:p w14:paraId="56250467" w14:textId="32350B3E" w:rsidR="00C422E5" w:rsidRPr="00D0318A" w:rsidRDefault="0008089A" w:rsidP="0008089A">
      <w:pPr>
        <w:pStyle w:val="TPnormalpuce1"/>
      </w:pPr>
      <w:r w:rsidRPr="00D0318A">
        <w:t>Gestion des exceptions de la couche BLL et DAL avec un retour de statut</w:t>
      </w:r>
    </w:p>
    <w:p w14:paraId="4EDE9880" w14:textId="7AAB2F9F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646464"/>
          <w:sz w:val="18"/>
          <w:szCs w:val="18"/>
        </w:rPr>
        <w:t>@PostMapping</w:t>
      </w:r>
    </w:p>
    <w:p w14:paraId="4C8D3FD0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ResponseEntity&lt;?&gt; ajoutEmploye(</w:t>
      </w:r>
      <w:r w:rsidRPr="00D0318A">
        <w:rPr>
          <w:rFonts w:ascii="Consolas" w:hAnsi="Consolas"/>
          <w:color w:val="646464"/>
          <w:sz w:val="18"/>
          <w:szCs w:val="18"/>
        </w:rPr>
        <w:t>@RequestBody</w:t>
      </w:r>
      <w:r w:rsidRPr="00D0318A">
        <w:rPr>
          <w:rFonts w:ascii="Consolas" w:hAnsi="Consolas"/>
          <w:color w:val="000000"/>
          <w:sz w:val="18"/>
          <w:szCs w:val="18"/>
        </w:rPr>
        <w:t xml:space="preserve"> Employe 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>) {</w:t>
      </w:r>
    </w:p>
    <w:p w14:paraId="61D5FC2E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try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93866F2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C0"/>
          <w:sz w:val="18"/>
          <w:szCs w:val="18"/>
        </w:rPr>
        <w:t>employeService</w:t>
      </w:r>
      <w:r w:rsidRPr="00D0318A">
        <w:rPr>
          <w:rFonts w:ascii="Consolas" w:hAnsi="Consolas"/>
          <w:color w:val="000000"/>
          <w:sz w:val="18"/>
          <w:szCs w:val="18"/>
        </w:rPr>
        <w:t>.ajouter(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0D57088" w14:textId="77777777" w:rsidR="00735937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="00735937" w:rsidRPr="00D0318A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gramEnd"/>
      <w:r w:rsidR="00735937" w:rsidRPr="00D0318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="00735937" w:rsidRPr="00D0318A">
        <w:rPr>
          <w:rFonts w:ascii="Consolas" w:hAnsi="Consolas"/>
          <w:i/>
          <w:iCs/>
          <w:color w:val="000000"/>
          <w:sz w:val="18"/>
          <w:szCs w:val="18"/>
        </w:rPr>
        <w:t>ok</w:t>
      </w:r>
      <w:r w:rsidR="00735937" w:rsidRPr="00D0318A">
        <w:rPr>
          <w:rFonts w:ascii="Consolas" w:hAnsi="Consolas"/>
          <w:color w:val="000000"/>
          <w:sz w:val="18"/>
          <w:szCs w:val="18"/>
        </w:rPr>
        <w:t>(</w:t>
      </w:r>
      <w:r w:rsidR="00735937" w:rsidRPr="00D0318A">
        <w:rPr>
          <w:rFonts w:ascii="Consolas" w:hAnsi="Consolas"/>
          <w:color w:val="6A3E3E"/>
          <w:sz w:val="18"/>
          <w:szCs w:val="18"/>
        </w:rPr>
        <w:t>employe</w:t>
      </w:r>
      <w:r w:rsidR="00735937" w:rsidRPr="00D0318A">
        <w:rPr>
          <w:rFonts w:ascii="Consolas" w:hAnsi="Consolas"/>
          <w:color w:val="000000"/>
          <w:sz w:val="18"/>
          <w:szCs w:val="18"/>
        </w:rPr>
        <w:t>);</w:t>
      </w:r>
    </w:p>
    <w:p w14:paraId="2482F325" w14:textId="474B07B8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D0318A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D0318A">
        <w:rPr>
          <w:rFonts w:ascii="Consolas" w:hAnsi="Consolas"/>
          <w:color w:val="6A3E3E"/>
          <w:sz w:val="18"/>
          <w:szCs w:val="18"/>
        </w:rPr>
        <w:t>e</w:t>
      </w:r>
      <w:r w:rsidRPr="00D0318A">
        <w:rPr>
          <w:rFonts w:ascii="Consolas" w:hAnsi="Consolas"/>
          <w:color w:val="000000"/>
          <w:sz w:val="18"/>
          <w:szCs w:val="18"/>
        </w:rPr>
        <w:t>) {</w:t>
      </w:r>
    </w:p>
    <w:p w14:paraId="4EB69534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3F7F5F"/>
          <w:sz w:val="18"/>
          <w:szCs w:val="18"/>
        </w:rPr>
        <w:t>// Erreur BLL ou DAL</w:t>
      </w:r>
    </w:p>
    <w:p w14:paraId="4D86BFA9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return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ResponseEntity.</w:t>
      </w:r>
      <w:r w:rsidRPr="00D0318A">
        <w:rPr>
          <w:rFonts w:ascii="Consolas" w:hAnsi="Consolas"/>
          <w:i/>
          <w:iCs/>
          <w:color w:val="000000"/>
          <w:sz w:val="18"/>
          <w:szCs w:val="18"/>
        </w:rPr>
        <w:t>status</w:t>
      </w:r>
      <w:r w:rsidRPr="00D0318A">
        <w:rPr>
          <w:rFonts w:ascii="Consolas" w:hAnsi="Consolas"/>
          <w:color w:val="000000"/>
          <w:sz w:val="18"/>
          <w:szCs w:val="18"/>
        </w:rPr>
        <w:t>(HttpStatus.</w:t>
      </w:r>
      <w:r w:rsidRPr="00D0318A">
        <w:rPr>
          <w:rFonts w:ascii="Consolas" w:hAnsi="Consolas"/>
          <w:b/>
          <w:bCs/>
          <w:i/>
          <w:iCs/>
          <w:color w:val="0000C0"/>
          <w:sz w:val="18"/>
          <w:szCs w:val="18"/>
        </w:rPr>
        <w:t>NOT_ACCEPTABLE</w:t>
      </w:r>
      <w:r w:rsidRPr="00D0318A">
        <w:rPr>
          <w:rFonts w:ascii="Consolas" w:hAnsi="Consolas"/>
          <w:color w:val="000000"/>
          <w:sz w:val="18"/>
          <w:szCs w:val="18"/>
        </w:rPr>
        <w:t>).body(</w:t>
      </w:r>
      <w:r w:rsidRPr="00D0318A">
        <w:rPr>
          <w:rFonts w:ascii="Consolas" w:hAnsi="Consolas"/>
          <w:color w:val="6A3E3E"/>
          <w:sz w:val="18"/>
          <w:szCs w:val="18"/>
        </w:rPr>
        <w:t>e</w:t>
      </w:r>
      <w:r w:rsidRPr="00D0318A">
        <w:rPr>
          <w:rFonts w:ascii="Consolas" w:hAnsi="Consolas"/>
          <w:color w:val="000000"/>
          <w:sz w:val="18"/>
          <w:szCs w:val="18"/>
        </w:rPr>
        <w:t>.getMessage());</w:t>
      </w:r>
    </w:p>
    <w:p w14:paraId="45739315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  <w:t>}</w:t>
      </w:r>
    </w:p>
    <w:p w14:paraId="5644CFD4" w14:textId="77777777" w:rsidR="00DF093B" w:rsidRPr="00D0318A" w:rsidRDefault="00DF093B" w:rsidP="0073593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  <w:t>}</w:t>
      </w:r>
    </w:p>
    <w:p w14:paraId="230EA6EF" w14:textId="77777777" w:rsidR="00DF093B" w:rsidRPr="00D0318A" w:rsidRDefault="00DF093B" w:rsidP="00056843">
      <w:pPr>
        <w:rPr>
          <w:lang w:val="fr-FR"/>
        </w:rPr>
      </w:pPr>
    </w:p>
    <w:p w14:paraId="1515A012" w14:textId="4AE73581" w:rsidR="00700891" w:rsidRPr="00D0318A" w:rsidRDefault="00700891" w:rsidP="0068657E">
      <w:pPr>
        <w:pStyle w:val="Titre1"/>
      </w:pPr>
      <w:r w:rsidRPr="00D0318A">
        <w:t xml:space="preserve">Exécution </w:t>
      </w:r>
      <w:r w:rsidR="00665DA5" w:rsidRPr="00D0318A">
        <w:t>avec Postman</w:t>
      </w:r>
    </w:p>
    <w:p w14:paraId="707600D8" w14:textId="4D848703" w:rsidR="003C1875" w:rsidRPr="00D0318A" w:rsidRDefault="003C1875" w:rsidP="003C1875">
      <w:pPr>
        <w:pStyle w:val="TPnormalpuce1"/>
      </w:pPr>
      <w:r w:rsidRPr="00D0318A">
        <w:t>Dans Postman, il faut changer la méthode du protocole</w:t>
      </w:r>
    </w:p>
    <w:p w14:paraId="5958F0DA" w14:textId="5883F4D7" w:rsidR="003C1875" w:rsidRPr="00D0318A" w:rsidRDefault="003C1875" w:rsidP="003C1875">
      <w:pPr>
        <w:pStyle w:val="TPnormalpuce1"/>
        <w:numPr>
          <w:ilvl w:val="1"/>
          <w:numId w:val="1"/>
        </w:numPr>
      </w:pPr>
      <w:r w:rsidRPr="00D0318A">
        <w:t>Sélectionner POST</w:t>
      </w:r>
    </w:p>
    <w:p w14:paraId="252A902E" w14:textId="623E6012" w:rsidR="003C1875" w:rsidRPr="00D0318A" w:rsidRDefault="003C1875" w:rsidP="003C1875">
      <w:pPr>
        <w:pStyle w:val="TPnormalpuce1"/>
      </w:pPr>
      <w:r w:rsidRPr="00D0318A">
        <w:t>Il faut ajouter l’objet JSON dans le body de la requête</w:t>
      </w:r>
    </w:p>
    <w:p w14:paraId="0E3630C4" w14:textId="09BCE4CC" w:rsidR="003C1875" w:rsidRPr="00D0318A" w:rsidRDefault="003C1875" w:rsidP="0015650F">
      <w:pPr>
        <w:pStyle w:val="TPnormalpuce1"/>
        <w:numPr>
          <w:ilvl w:val="1"/>
          <w:numId w:val="1"/>
        </w:numPr>
      </w:pPr>
      <w:r w:rsidRPr="00D0318A">
        <w:t>Sélectionner body</w:t>
      </w:r>
      <w:r w:rsidR="00711A8D" w:rsidRPr="00D0318A">
        <w:t xml:space="preserve"> </w:t>
      </w:r>
      <w:r w:rsidR="00711A8D" w:rsidRPr="00D0318A">
        <w:sym w:font="Wingdings" w:char="F0E0"/>
      </w:r>
      <w:r w:rsidR="00711A8D" w:rsidRPr="00D0318A">
        <w:t xml:space="preserve"> r</w:t>
      </w:r>
      <w:r w:rsidRPr="00D0318A">
        <w:t>aw</w:t>
      </w:r>
      <w:r w:rsidR="00711A8D" w:rsidRPr="00D0318A">
        <w:t xml:space="preserve"> </w:t>
      </w:r>
      <w:r w:rsidR="00711A8D" w:rsidRPr="00D0318A">
        <w:sym w:font="Wingdings" w:char="F0E0"/>
      </w:r>
      <w:r w:rsidR="00711A8D" w:rsidRPr="00D0318A">
        <w:t xml:space="preserve"> </w:t>
      </w:r>
      <w:r w:rsidRPr="00D0318A">
        <w:t>JSON</w:t>
      </w:r>
    </w:p>
    <w:p w14:paraId="0D8F518B" w14:textId="1AF0A85D" w:rsidR="0068657E" w:rsidRPr="00D0318A" w:rsidRDefault="003C1875" w:rsidP="00C15757">
      <w:pPr>
        <w:pStyle w:val="Titre2"/>
        <w:rPr>
          <w:lang w:val="fr-FR"/>
        </w:rPr>
      </w:pPr>
      <w:r w:rsidRPr="00D0318A">
        <w:rPr>
          <w:lang w:val="fr-FR"/>
        </w:rPr>
        <w:lastRenderedPageBreak/>
        <w:t xml:space="preserve">Un Employe au format JSON complet </w:t>
      </w:r>
    </w:p>
    <w:p w14:paraId="620D94AA" w14:textId="1D77BF45" w:rsidR="008F5187" w:rsidRPr="00D0318A" w:rsidRDefault="001D2865" w:rsidP="008F5187">
      <w:pPr>
        <w:pStyle w:val="TPnormalpuce1"/>
      </w:pPr>
      <w:r w:rsidRPr="00D0318A">
        <w:t xml:space="preserve">URL : </w:t>
      </w:r>
      <w:r w:rsidR="002C69B6" w:rsidRPr="00D0318A">
        <w:t>http://localhost:8080/eniecole/employes</w:t>
      </w:r>
    </w:p>
    <w:p w14:paraId="0D4DA6DA" w14:textId="0EDEAB54" w:rsidR="00BE0F5D" w:rsidRPr="00D0318A" w:rsidRDefault="000A6406" w:rsidP="00BE0F5D">
      <w:pPr>
        <w:rPr>
          <w:lang w:val="fr-FR"/>
        </w:rPr>
      </w:pPr>
      <w:r w:rsidRPr="00D0318A">
        <w:rPr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ABA7C" wp14:editId="0F5F5DAE">
                <wp:simplePos x="0" y="0"/>
                <wp:positionH relativeFrom="column">
                  <wp:posOffset>5597236</wp:posOffset>
                </wp:positionH>
                <wp:positionV relativeFrom="paragraph">
                  <wp:posOffset>3566737</wp:posOffset>
                </wp:positionV>
                <wp:extent cx="1115291" cy="381000"/>
                <wp:effectExtent l="0" t="0" r="27940" b="19050"/>
                <wp:wrapNone/>
                <wp:docPr id="681330869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5BB1B" id="Ellipse 4" o:spid="_x0000_s1026" style="position:absolute;margin-left:440.75pt;margin-top:280.85pt;width:87.8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" filled="f" strokecolor="#92d050" strokeweight="1.5pt">
                <v:stroke endcap="round"/>
              </v:oval>
            </w:pict>
          </mc:Fallback>
        </mc:AlternateContent>
      </w:r>
      <w:r w:rsidR="00BF1C59" w:rsidRPr="00D0318A">
        <w:rPr>
          <w:lang w:val="fr-FR"/>
        </w:rPr>
        <w:drawing>
          <wp:inline distT="0" distB="0" distL="0" distR="0" wp14:anchorId="60EE40AF" wp14:editId="15A0DF25">
            <wp:extent cx="6643370" cy="5624830"/>
            <wp:effectExtent l="19050" t="19050" r="24130" b="13970"/>
            <wp:docPr id="144510677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562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D2846A" w14:textId="0050C640" w:rsidR="0038442C" w:rsidRPr="00D0318A" w:rsidRDefault="0038442C" w:rsidP="0038442C">
      <w:pPr>
        <w:pStyle w:val="TPnormalpuce1"/>
      </w:pPr>
      <w:r w:rsidRPr="00D0318A">
        <w:t>Vous voyez les données en JSON</w:t>
      </w:r>
      <w:r w:rsidR="0077329B" w:rsidRPr="00D0318A">
        <w:t xml:space="preserve"> dans la requête et dans la réponse</w:t>
      </w:r>
    </w:p>
    <w:p w14:paraId="063337D1" w14:textId="6FC75045" w:rsidR="0038442C" w:rsidRPr="00D0318A" w:rsidRDefault="0038442C" w:rsidP="0038442C">
      <w:pPr>
        <w:pStyle w:val="TPnormalpuce1"/>
      </w:pPr>
      <w:r w:rsidRPr="00D0318A">
        <w:t xml:space="preserve">Le statut de la </w:t>
      </w:r>
      <w:r w:rsidR="00EF7830" w:rsidRPr="00D0318A">
        <w:t>réponse</w:t>
      </w:r>
      <w:r w:rsidR="00C8035D" w:rsidRPr="00D0318A">
        <w:t xml:space="preserve"> (200)</w:t>
      </w:r>
    </w:p>
    <w:p w14:paraId="299BC078" w14:textId="77777777" w:rsidR="0038442C" w:rsidRPr="00D0318A" w:rsidRDefault="0038442C" w:rsidP="00C8035D">
      <w:pPr>
        <w:rPr>
          <w:lang w:val="fr-FR"/>
        </w:rPr>
      </w:pPr>
    </w:p>
    <w:p w14:paraId="64AC963A" w14:textId="55A8F001" w:rsidR="00EA4EBD" w:rsidRPr="00D0318A" w:rsidRDefault="000A6406" w:rsidP="000A6406">
      <w:pPr>
        <w:pStyle w:val="Titre2"/>
        <w:rPr>
          <w:lang w:val="fr-FR"/>
        </w:rPr>
      </w:pPr>
      <w:r w:rsidRPr="00D0318A">
        <w:rPr>
          <w:lang w:val="fr-FR"/>
        </w:rPr>
        <w:lastRenderedPageBreak/>
        <w:t>Un Employe avec une immatriculation identique à un autre</w:t>
      </w:r>
    </w:p>
    <w:p w14:paraId="161326F0" w14:textId="367E1A10" w:rsidR="00985195" w:rsidRPr="00D0318A" w:rsidRDefault="00CD67FD">
      <w:pPr>
        <w:rPr>
          <w:lang w:val="fr-FR"/>
        </w:rPr>
      </w:pPr>
      <w:r w:rsidRPr="00D0318A">
        <w:rPr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AA1EB" wp14:editId="55F47A13">
                <wp:simplePos x="0" y="0"/>
                <wp:positionH relativeFrom="column">
                  <wp:posOffset>4897581</wp:posOffset>
                </wp:positionH>
                <wp:positionV relativeFrom="paragraph">
                  <wp:posOffset>3625042</wp:posOffset>
                </wp:positionV>
                <wp:extent cx="1794163" cy="360218"/>
                <wp:effectExtent l="0" t="0" r="15875" b="20955"/>
                <wp:wrapNone/>
                <wp:docPr id="176958220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3" cy="3602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091E2" id="Ellipse 4" o:spid="_x0000_s1026" style="position:absolute;margin-left:385.65pt;margin-top:285.45pt;width:141.2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" filled="f" strokecolor="#92d050" strokeweight="1.5pt">
                <v:stroke endcap="round"/>
              </v:oval>
            </w:pict>
          </mc:Fallback>
        </mc:AlternateContent>
      </w:r>
      <w:r w:rsidR="000A6406" w:rsidRPr="00D0318A">
        <w:rPr>
          <w:lang w:val="fr-FR"/>
        </w:rPr>
        <w:drawing>
          <wp:inline distT="0" distB="0" distL="0" distR="0" wp14:anchorId="1E4CD8C8" wp14:editId="1E01404F">
            <wp:extent cx="6643370" cy="4523740"/>
            <wp:effectExtent l="19050" t="19050" r="24130" b="10160"/>
            <wp:docPr id="104074518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52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98CAA" w14:textId="55800D00" w:rsidR="00985195" w:rsidRPr="00D0318A" w:rsidRDefault="00985195" w:rsidP="00985195">
      <w:pPr>
        <w:pStyle w:val="TPnormalpuce1"/>
      </w:pPr>
      <w:r w:rsidRPr="00D0318A">
        <w:t>Vous voyez les données en JSON dans la requête</w:t>
      </w:r>
    </w:p>
    <w:p w14:paraId="0A2660E7" w14:textId="568C397C" w:rsidR="00985195" w:rsidRPr="00D0318A" w:rsidRDefault="00985195" w:rsidP="00985195">
      <w:pPr>
        <w:pStyle w:val="TPnormalpuce1"/>
      </w:pPr>
      <w:r w:rsidRPr="00D0318A">
        <w:t xml:space="preserve">Le statut de la </w:t>
      </w:r>
      <w:r w:rsidR="00AF4401" w:rsidRPr="00D0318A">
        <w:t>réponse</w:t>
      </w:r>
      <w:r w:rsidRPr="00D0318A">
        <w:t xml:space="preserve"> (406) </w:t>
      </w:r>
      <w:r w:rsidRPr="00D0318A">
        <w:sym w:font="Wingdings" w:char="F0E0"/>
      </w:r>
      <w:r w:rsidRPr="00D0318A">
        <w:t xml:space="preserve"> retour sur la levée d’exception de la couche BLL</w:t>
      </w:r>
    </w:p>
    <w:p w14:paraId="3BFF6EDB" w14:textId="7C738D69" w:rsidR="001660CD" w:rsidRPr="00D0318A" w:rsidRDefault="00985195" w:rsidP="0001121F">
      <w:pPr>
        <w:pStyle w:val="TPnormalpuce1"/>
      </w:pPr>
      <w:r w:rsidRPr="00D0318A">
        <w:t>Le message provient de la BLL</w:t>
      </w:r>
      <w:r w:rsidR="008C2CF3" w:rsidRPr="00D0318A">
        <w:t xml:space="preserve"> </w:t>
      </w:r>
      <w:r w:rsidR="008C2CF3" w:rsidRPr="00D0318A">
        <w:sym w:font="Wingdings" w:char="F0E0"/>
      </w:r>
      <w:r w:rsidR="008C2CF3" w:rsidRPr="00D0318A">
        <w:t xml:space="preserve"> précise que l’immatriculation doit être unique</w:t>
      </w:r>
      <w:r w:rsidR="00380F33" w:rsidRPr="00D0318A">
        <w:br w:type="page"/>
      </w:r>
      <w:r w:rsidR="001660CD" w:rsidRPr="00D0318A">
        <w:lastRenderedPageBreak/>
        <w:t xml:space="preserve">Un Employe avec </w:t>
      </w:r>
      <w:proofErr w:type="gramStart"/>
      <w:r w:rsidR="001660CD" w:rsidRPr="00D0318A">
        <w:t xml:space="preserve">une </w:t>
      </w:r>
      <w:r w:rsidR="00D46EC2" w:rsidRPr="00D0318A">
        <w:t>mail</w:t>
      </w:r>
      <w:r w:rsidR="001660CD" w:rsidRPr="00D0318A">
        <w:t xml:space="preserve"> identique</w:t>
      </w:r>
      <w:proofErr w:type="gramEnd"/>
      <w:r w:rsidR="001660CD" w:rsidRPr="00D0318A">
        <w:t xml:space="preserve"> à un autre</w:t>
      </w:r>
    </w:p>
    <w:p w14:paraId="514CA152" w14:textId="0A0E1B8D" w:rsidR="001660CD" w:rsidRPr="00D0318A" w:rsidRDefault="00CD67FD" w:rsidP="001660CD">
      <w:pPr>
        <w:rPr>
          <w:lang w:val="fr-FR"/>
        </w:rPr>
      </w:pPr>
      <w:r w:rsidRPr="00D0318A">
        <w:rPr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39802" wp14:editId="19D294AA">
                <wp:simplePos x="0" y="0"/>
                <wp:positionH relativeFrom="column">
                  <wp:posOffset>1773382</wp:posOffset>
                </wp:positionH>
                <wp:positionV relativeFrom="paragraph">
                  <wp:posOffset>3652751</wp:posOffset>
                </wp:positionV>
                <wp:extent cx="1579129" cy="360218"/>
                <wp:effectExtent l="0" t="0" r="21590" b="20955"/>
                <wp:wrapNone/>
                <wp:docPr id="131533010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129" cy="3602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BECDD" id="Ellipse 4" o:spid="_x0000_s1026" style="position:absolute;margin-left:139.65pt;margin-top:287.6pt;width:124.35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" filled="f" strokecolor="#92d050" strokeweight="1.5pt">
                <v:stroke endcap="round"/>
              </v:oval>
            </w:pict>
          </mc:Fallback>
        </mc:AlternateContent>
      </w:r>
      <w:r w:rsidR="00D46EC2" w:rsidRPr="00D0318A">
        <w:rPr>
          <w:lang w:val="fr-FR"/>
        </w:rPr>
        <w:drawing>
          <wp:inline distT="0" distB="0" distL="0" distR="0" wp14:anchorId="1C2204E6" wp14:editId="475A8AFB">
            <wp:extent cx="5527675" cy="5624830"/>
            <wp:effectExtent l="19050" t="19050" r="15875" b="13970"/>
            <wp:docPr id="18430714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562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D5B7DC" w14:textId="77777777" w:rsidR="001660CD" w:rsidRPr="00D0318A" w:rsidRDefault="001660CD" w:rsidP="001660CD">
      <w:pPr>
        <w:pStyle w:val="TPnormalpuce1"/>
      </w:pPr>
      <w:r w:rsidRPr="00D0318A">
        <w:t>Vous voyez les données en JSON dans la requête</w:t>
      </w:r>
    </w:p>
    <w:p w14:paraId="38FB2A12" w14:textId="56CBE74B" w:rsidR="001660CD" w:rsidRPr="00D0318A" w:rsidRDefault="001660CD" w:rsidP="001660CD">
      <w:pPr>
        <w:pStyle w:val="TPnormalpuce1"/>
      </w:pPr>
      <w:r w:rsidRPr="00D0318A">
        <w:t xml:space="preserve">Le statut de la </w:t>
      </w:r>
      <w:r w:rsidR="009F61D0" w:rsidRPr="00D0318A">
        <w:t>réponse</w:t>
      </w:r>
      <w:r w:rsidRPr="00D0318A">
        <w:t xml:space="preserve"> (406) </w:t>
      </w:r>
      <w:r w:rsidRPr="00D0318A">
        <w:sym w:font="Wingdings" w:char="F0E0"/>
      </w:r>
      <w:r w:rsidRPr="00D0318A">
        <w:t xml:space="preserve"> retour sur la levée d’exception de la couche </w:t>
      </w:r>
      <w:r w:rsidR="00CD67FD" w:rsidRPr="00D0318A">
        <w:t>DA</w:t>
      </w:r>
      <w:r w:rsidRPr="00D0318A">
        <w:t>L</w:t>
      </w:r>
    </w:p>
    <w:p w14:paraId="25309320" w14:textId="4F7B189E" w:rsidR="00380F33" w:rsidRPr="00D0318A" w:rsidRDefault="001660CD" w:rsidP="001660CD">
      <w:pPr>
        <w:pStyle w:val="TPnormalpuce1"/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 xml:space="preserve">Le message provient de la </w:t>
      </w:r>
      <w:r w:rsidR="00CD67FD" w:rsidRPr="00D0318A">
        <w:t>DA</w:t>
      </w:r>
      <w:r w:rsidRPr="00D0318A">
        <w:t xml:space="preserve">L </w:t>
      </w:r>
      <w:r w:rsidRPr="00D0318A">
        <w:sym w:font="Wingdings" w:char="F0E0"/>
      </w:r>
      <w:r w:rsidRPr="00D0318A">
        <w:t xml:space="preserve"> </w:t>
      </w:r>
      <w:r w:rsidR="00CD67FD" w:rsidRPr="00D0318A">
        <w:t xml:space="preserve">il précise que la base interdit le duplicat sur </w:t>
      </w:r>
      <w:proofErr w:type="gramStart"/>
      <w:r w:rsidR="00CD67FD" w:rsidRPr="00D0318A">
        <w:t>email</w:t>
      </w:r>
      <w:proofErr w:type="gramEnd"/>
    </w:p>
    <w:p w14:paraId="498DB1A1" w14:textId="196AD38E" w:rsidR="00AA0DEE" w:rsidRPr="00D0318A" w:rsidRDefault="00AA0DEE" w:rsidP="00AA0DEE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>Il serait plus intéressant de voir comment bloquer cela au niveau BLL et avec un message de l’application et pas de la base de données</w:t>
      </w:r>
    </w:p>
    <w:p w14:paraId="51A2470E" w14:textId="7D29A978" w:rsidR="00561419" w:rsidRPr="00D0318A" w:rsidRDefault="00561419" w:rsidP="00AA0DEE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>Cela donne trop d’information sur la structure de la base (il faut protéger la ressource)</w:t>
      </w:r>
    </w:p>
    <w:p w14:paraId="78788893" w14:textId="77777777" w:rsidR="004972D8" w:rsidRPr="00D0318A" w:rsidRDefault="004972D8" w:rsidP="004972D8">
      <w:pPr>
        <w:rPr>
          <w:lang w:val="fr-FR"/>
        </w:rPr>
      </w:pPr>
    </w:p>
    <w:p w14:paraId="42E27F61" w14:textId="6B74BCB6" w:rsidR="004972D8" w:rsidRPr="00D0318A" w:rsidRDefault="004972D8" w:rsidP="004972D8">
      <w:pPr>
        <w:pStyle w:val="Titre3"/>
        <w:rPr>
          <w:lang w:val="fr-FR"/>
        </w:rPr>
      </w:pPr>
      <w:r w:rsidRPr="00D0318A">
        <w:rPr>
          <w:lang w:val="fr-FR"/>
        </w:rPr>
        <w:t xml:space="preserve">Ajout d’une validation sur l’unicité </w:t>
      </w:r>
      <w:proofErr w:type="gramStart"/>
      <w:r w:rsidRPr="00D0318A">
        <w:rPr>
          <w:lang w:val="fr-FR"/>
        </w:rPr>
        <w:t>de l’email</w:t>
      </w:r>
      <w:proofErr w:type="gramEnd"/>
    </w:p>
    <w:p w14:paraId="056D4186" w14:textId="3E09B0BC" w:rsidR="009F75A4" w:rsidRPr="00D0318A" w:rsidRDefault="009F75A4" w:rsidP="00F21785">
      <w:pPr>
        <w:pStyle w:val="TPnormalpuce1"/>
      </w:pPr>
      <w:r w:rsidRPr="00D0318A">
        <w:t xml:space="preserve">Dans la classe EmployeService, </w:t>
      </w:r>
      <w:r w:rsidR="00F21785" w:rsidRPr="00D0318A">
        <w:t>il nous faut capturer les exceptions de la couche DAL</w:t>
      </w:r>
    </w:p>
    <w:p w14:paraId="6441ECC1" w14:textId="5B9FB842" w:rsidR="00574C98" w:rsidRPr="00D0318A" w:rsidRDefault="00F21785" w:rsidP="00957A4B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>Et de transmettre un message d’erreur en conséquence</w:t>
      </w:r>
    </w:p>
    <w:p w14:paraId="70385858" w14:textId="77777777" w:rsidR="00A80C16" w:rsidRPr="00D0318A" w:rsidRDefault="00A80C16" w:rsidP="00957A4B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>Les exceptions de la couche DAL sont des RuntimeException</w:t>
      </w:r>
    </w:p>
    <w:p w14:paraId="277CE08E" w14:textId="17464475" w:rsidR="00416ED0" w:rsidRPr="00D0318A" w:rsidRDefault="00A27F20" w:rsidP="00A27F20">
      <w:pPr>
        <w:pStyle w:val="TPnormalpuce1"/>
        <w:numPr>
          <w:ilvl w:val="1"/>
          <w:numId w:val="1"/>
        </w:numPr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 w:rsidRPr="00D0318A">
        <w:t xml:space="preserve">Il est préférable de gérer par défaut toute erreur sous cette classe avec un message </w:t>
      </w:r>
      <w:r w:rsidRPr="00D0318A">
        <w:lastRenderedPageBreak/>
        <w:t>générique</w:t>
      </w:r>
    </w:p>
    <w:p w14:paraId="45CADE08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646464"/>
          <w:sz w:val="18"/>
          <w:szCs w:val="18"/>
        </w:rPr>
        <w:t>@Override</w:t>
      </w:r>
    </w:p>
    <w:p w14:paraId="12B4A290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D0318A">
        <w:rPr>
          <w:rFonts w:ascii="Consolas" w:hAnsi="Consolas"/>
          <w:color w:val="000000"/>
          <w:sz w:val="18"/>
          <w:szCs w:val="18"/>
        </w:rPr>
        <w:t xml:space="preserve"> ajouter(Employe 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>) {</w:t>
      </w:r>
    </w:p>
    <w:p w14:paraId="36CD36FE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3F7F5F"/>
          <w:sz w:val="18"/>
          <w:szCs w:val="18"/>
        </w:rPr>
        <w:t>// Validation des données de l'employé avant sauvegarde</w:t>
      </w:r>
    </w:p>
    <w:p w14:paraId="79C38F74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if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 xml:space="preserve"> ==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null</w:t>
      </w:r>
      <w:r w:rsidRPr="00D0318A">
        <w:rPr>
          <w:rFonts w:ascii="Consolas" w:hAnsi="Consolas"/>
          <w:color w:val="000000"/>
          <w:sz w:val="18"/>
          <w:szCs w:val="18"/>
        </w:rPr>
        <w:t>) {</w:t>
      </w:r>
    </w:p>
    <w:p w14:paraId="5E634588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throw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0318A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D0318A">
        <w:rPr>
          <w:rFonts w:ascii="Consolas" w:hAnsi="Consolas"/>
          <w:color w:val="2A00FF"/>
          <w:sz w:val="18"/>
          <w:szCs w:val="18"/>
        </w:rPr>
        <w:t>"L'employé n'est pas renseigné"</w:t>
      </w:r>
      <w:r w:rsidRPr="00D0318A">
        <w:rPr>
          <w:rFonts w:ascii="Consolas" w:hAnsi="Consolas"/>
          <w:color w:val="000000"/>
          <w:sz w:val="18"/>
          <w:szCs w:val="18"/>
        </w:rPr>
        <w:t>);</w:t>
      </w:r>
    </w:p>
    <w:p w14:paraId="216F5DEE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  <w:t>}</w:t>
      </w:r>
    </w:p>
    <w:p w14:paraId="4873400A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validerImmatriculation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>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>);</w:t>
      </w:r>
    </w:p>
    <w:p w14:paraId="086C8B8A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validerChaineNonNulle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>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 xml:space="preserve">.getNom(), </w:t>
      </w:r>
      <w:r w:rsidRPr="00D0318A">
        <w:rPr>
          <w:rFonts w:ascii="Consolas" w:hAnsi="Consolas"/>
          <w:color w:val="2A00FF"/>
          <w:sz w:val="18"/>
          <w:szCs w:val="18"/>
        </w:rPr>
        <w:t>"Vous devez renseigner le nom"</w:t>
      </w:r>
      <w:r w:rsidRPr="00D0318A">
        <w:rPr>
          <w:rFonts w:ascii="Consolas" w:hAnsi="Consolas"/>
          <w:color w:val="000000"/>
          <w:sz w:val="18"/>
          <w:szCs w:val="18"/>
        </w:rPr>
        <w:t>);</w:t>
      </w:r>
    </w:p>
    <w:p w14:paraId="4731E0AF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validerChaineNonNulle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>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 xml:space="preserve">.getPrenom(), </w:t>
      </w:r>
      <w:r w:rsidRPr="00D0318A">
        <w:rPr>
          <w:rFonts w:ascii="Consolas" w:hAnsi="Consolas"/>
          <w:color w:val="2A00FF"/>
          <w:sz w:val="18"/>
          <w:szCs w:val="18"/>
        </w:rPr>
        <w:t>"Vous devez renseigner le prénom"</w:t>
      </w:r>
      <w:r w:rsidRPr="00D0318A">
        <w:rPr>
          <w:rFonts w:ascii="Consolas" w:hAnsi="Consolas"/>
          <w:color w:val="000000"/>
          <w:sz w:val="18"/>
          <w:szCs w:val="18"/>
        </w:rPr>
        <w:t>);</w:t>
      </w:r>
    </w:p>
    <w:p w14:paraId="5F857236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validerChaineNonNulle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>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 xml:space="preserve">.getEmail(), </w:t>
      </w:r>
      <w:r w:rsidRPr="00D0318A">
        <w:rPr>
          <w:rFonts w:ascii="Consolas" w:hAnsi="Consolas"/>
          <w:color w:val="2A00FF"/>
          <w:sz w:val="18"/>
          <w:szCs w:val="18"/>
        </w:rPr>
        <w:t>"Vous devez renseigner un email"</w:t>
      </w:r>
      <w:r w:rsidRPr="00D0318A">
        <w:rPr>
          <w:rFonts w:ascii="Consolas" w:hAnsi="Consolas"/>
          <w:color w:val="000000"/>
          <w:sz w:val="18"/>
          <w:szCs w:val="18"/>
        </w:rPr>
        <w:t>);</w:t>
      </w:r>
    </w:p>
    <w:p w14:paraId="1D7B7D40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580CEDA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try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98C496D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C0"/>
          <w:sz w:val="18"/>
          <w:szCs w:val="18"/>
        </w:rPr>
        <w:t>employeRepository</w:t>
      </w:r>
      <w:r w:rsidRPr="00D0318A">
        <w:rPr>
          <w:rFonts w:ascii="Consolas" w:hAnsi="Consolas"/>
          <w:color w:val="000000"/>
          <w:sz w:val="18"/>
          <w:szCs w:val="18"/>
        </w:rPr>
        <w:t>.save(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proofErr w:type="gramStart"/>
      <w:r w:rsidRPr="00D0318A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75E9B854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  <w:t xml:space="preserve">}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catch</w:t>
      </w:r>
      <w:r w:rsidRPr="00D0318A">
        <w:rPr>
          <w:rFonts w:ascii="Consolas" w:hAnsi="Consolas"/>
          <w:color w:val="000000"/>
          <w:sz w:val="18"/>
          <w:szCs w:val="18"/>
        </w:rPr>
        <w:t xml:space="preserve"> (RuntimeException </w:t>
      </w:r>
      <w:r w:rsidRPr="00D0318A">
        <w:rPr>
          <w:rFonts w:ascii="Consolas" w:hAnsi="Consolas"/>
          <w:color w:val="6A3E3E"/>
          <w:sz w:val="18"/>
          <w:szCs w:val="18"/>
        </w:rPr>
        <w:t>e</w:t>
      </w:r>
      <w:r w:rsidRPr="00D0318A">
        <w:rPr>
          <w:rFonts w:ascii="Consolas" w:hAnsi="Consolas"/>
          <w:color w:val="000000"/>
          <w:sz w:val="18"/>
          <w:szCs w:val="18"/>
        </w:rPr>
        <w:t>) {</w:t>
      </w:r>
    </w:p>
    <w:p w14:paraId="225177A3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D0318A">
        <w:rPr>
          <w:rFonts w:ascii="Consolas" w:hAnsi="Consolas"/>
          <w:b/>
          <w:bCs/>
          <w:color w:val="7F0055"/>
          <w:sz w:val="18"/>
          <w:szCs w:val="18"/>
        </w:rPr>
        <w:t>throw</w:t>
      </w:r>
      <w:proofErr w:type="gramEnd"/>
      <w:r w:rsidRPr="00D0318A">
        <w:rPr>
          <w:rFonts w:ascii="Consolas" w:hAnsi="Consolas"/>
          <w:color w:val="000000"/>
          <w:sz w:val="18"/>
          <w:szCs w:val="18"/>
        </w:rPr>
        <w:t xml:space="preserve"> </w:t>
      </w:r>
      <w:r w:rsidRPr="00D0318A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D0318A">
        <w:rPr>
          <w:rFonts w:ascii="Consolas" w:hAnsi="Consolas"/>
          <w:color w:val="000000"/>
          <w:sz w:val="18"/>
          <w:szCs w:val="18"/>
        </w:rPr>
        <w:t xml:space="preserve"> RuntimeException(</w:t>
      </w:r>
      <w:r w:rsidRPr="00D0318A">
        <w:rPr>
          <w:rFonts w:ascii="Consolas" w:hAnsi="Consolas"/>
          <w:color w:val="2A00FF"/>
          <w:sz w:val="18"/>
          <w:szCs w:val="18"/>
        </w:rPr>
        <w:t>"Impossible de sauver - "</w:t>
      </w:r>
      <w:r w:rsidRPr="00D0318A">
        <w:rPr>
          <w:rFonts w:ascii="Consolas" w:hAnsi="Consolas"/>
          <w:color w:val="000000"/>
          <w:sz w:val="18"/>
          <w:szCs w:val="18"/>
        </w:rPr>
        <w:t xml:space="preserve"> + </w:t>
      </w:r>
      <w:r w:rsidRPr="00D0318A">
        <w:rPr>
          <w:rFonts w:ascii="Consolas" w:hAnsi="Consolas"/>
          <w:color w:val="6A3E3E"/>
          <w:sz w:val="18"/>
          <w:szCs w:val="18"/>
        </w:rPr>
        <w:t>employe</w:t>
      </w:r>
      <w:r w:rsidRPr="00D0318A">
        <w:rPr>
          <w:rFonts w:ascii="Consolas" w:hAnsi="Consolas"/>
          <w:color w:val="000000"/>
          <w:sz w:val="18"/>
          <w:szCs w:val="18"/>
        </w:rPr>
        <w:t>.toString());</w:t>
      </w:r>
    </w:p>
    <w:p w14:paraId="2A676B47" w14:textId="77777777" w:rsidR="00A348C5" w:rsidRPr="00D0318A" w:rsidRDefault="00A348C5" w:rsidP="00A348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Pr="00D0318A">
        <w:rPr>
          <w:rFonts w:ascii="Consolas" w:hAnsi="Consolas"/>
          <w:color w:val="000000"/>
          <w:sz w:val="18"/>
          <w:szCs w:val="18"/>
        </w:rPr>
        <w:tab/>
        <w:t>}</w:t>
      </w:r>
    </w:p>
    <w:p w14:paraId="5589062C" w14:textId="4081831C" w:rsidR="00A348C5" w:rsidRPr="00D0318A" w:rsidRDefault="00A348C5" w:rsidP="00FC2B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0318A">
        <w:rPr>
          <w:rFonts w:ascii="Consolas" w:hAnsi="Consolas"/>
          <w:color w:val="000000"/>
          <w:sz w:val="18"/>
          <w:szCs w:val="18"/>
        </w:rPr>
        <w:tab/>
      </w:r>
      <w:r w:rsidR="00FC2B48" w:rsidRPr="00D0318A">
        <w:rPr>
          <w:rFonts w:ascii="Consolas" w:hAnsi="Consolas"/>
          <w:color w:val="000000"/>
          <w:sz w:val="18"/>
          <w:szCs w:val="18"/>
        </w:rPr>
        <w:t xml:space="preserve"> }</w:t>
      </w:r>
    </w:p>
    <w:p w14:paraId="2FEE12D6" w14:textId="77777777" w:rsidR="00167756" w:rsidRPr="00D0318A" w:rsidRDefault="00167756" w:rsidP="002D5EEC">
      <w:pPr>
        <w:rPr>
          <w:lang w:val="fr-FR"/>
        </w:rPr>
      </w:pPr>
    </w:p>
    <w:p w14:paraId="1EF5FE06" w14:textId="1F3ADAF1" w:rsidR="00167756" w:rsidRPr="00D0318A" w:rsidRDefault="00167756" w:rsidP="00167756">
      <w:pPr>
        <w:pStyle w:val="Titre3"/>
        <w:rPr>
          <w:lang w:val="fr-FR"/>
        </w:rPr>
      </w:pPr>
      <w:r w:rsidRPr="00D0318A">
        <w:rPr>
          <w:lang w:val="fr-FR"/>
        </w:rPr>
        <w:t>Relancer l’exécution</w:t>
      </w:r>
    </w:p>
    <w:p w14:paraId="1B647ED3" w14:textId="77777777" w:rsidR="00C10C79" w:rsidRPr="00D0318A" w:rsidRDefault="00C10C79" w:rsidP="00167756">
      <w:pPr>
        <w:pStyle w:val="TPnormalpuce1"/>
      </w:pPr>
      <w:r w:rsidRPr="00D0318A">
        <w:t>Maintenant, nous avons la capture de la RuntimeException de la couche DAL</w:t>
      </w:r>
    </w:p>
    <w:p w14:paraId="241FC71A" w14:textId="77777777" w:rsidR="00C10C79" w:rsidRPr="00D0318A" w:rsidRDefault="00C10C79" w:rsidP="00C10C79">
      <w:pPr>
        <w:pStyle w:val="TPnormalpuce1"/>
        <w:numPr>
          <w:ilvl w:val="1"/>
          <w:numId w:val="1"/>
        </w:numPr>
      </w:pPr>
      <w:r w:rsidRPr="00D0318A">
        <w:t>Et le message de la BLL</w:t>
      </w:r>
    </w:p>
    <w:p w14:paraId="3F619DF8" w14:textId="6C92334D" w:rsidR="00167756" w:rsidRPr="00D0318A" w:rsidRDefault="00C10C79" w:rsidP="00C10C79">
      <w:pPr>
        <w:rPr>
          <w:lang w:val="fr-FR"/>
        </w:rPr>
      </w:pPr>
      <w:r w:rsidRPr="00D0318A">
        <w:rPr>
          <w:lang w:val="fr-FR"/>
        </w:rPr>
        <w:drawing>
          <wp:inline distT="0" distB="0" distL="0" distR="0" wp14:anchorId="7A2CFD39" wp14:editId="68C5EB2F">
            <wp:extent cx="4984520" cy="5294168"/>
            <wp:effectExtent l="19050" t="19050" r="26035" b="20955"/>
            <wp:docPr id="856311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95" cy="5311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0318A">
        <w:rPr>
          <w:lang w:val="fr-FR"/>
        </w:rPr>
        <w:t xml:space="preserve"> </w:t>
      </w:r>
    </w:p>
    <w:p w14:paraId="0425DBAD" w14:textId="4F37AC30" w:rsidR="0001121F" w:rsidRPr="00D0318A" w:rsidRDefault="00281568" w:rsidP="00281568">
      <w:pPr>
        <w:pStyle w:val="Titre2"/>
        <w:rPr>
          <w:lang w:val="fr-FR"/>
        </w:rPr>
      </w:pPr>
      <w:r w:rsidRPr="00D0318A">
        <w:rPr>
          <w:lang w:val="fr-FR"/>
        </w:rPr>
        <w:lastRenderedPageBreak/>
        <w:t>Un Employe sans Adresse et sans Civilite</w:t>
      </w:r>
    </w:p>
    <w:p w14:paraId="0CDB9326" w14:textId="08929C01" w:rsidR="00281568" w:rsidRPr="00D0318A" w:rsidRDefault="00E45AAA" w:rsidP="00281568">
      <w:pPr>
        <w:rPr>
          <w:lang w:val="fr-FR"/>
        </w:rPr>
      </w:pPr>
      <w:r w:rsidRPr="00D0318A">
        <w:rPr>
          <w:lang w:val="fr-FR"/>
        </w:rPr>
        <w:drawing>
          <wp:inline distT="0" distB="0" distL="0" distR="0" wp14:anchorId="5DB3BCBE" wp14:editId="19359B7C">
            <wp:extent cx="5313045" cy="5285740"/>
            <wp:effectExtent l="19050" t="19050" r="20955" b="10160"/>
            <wp:docPr id="4279339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5285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1EF0C" w14:textId="2E87F2B2" w:rsidR="00E45AAA" w:rsidRPr="00D0318A" w:rsidRDefault="00E45AAA" w:rsidP="00E45AAA">
      <w:pPr>
        <w:pStyle w:val="TPnormalpuce1"/>
      </w:pPr>
      <w:r w:rsidRPr="00D0318A">
        <w:t>Avec le try-catch autour de la méthode save dans la BLL, nous avons bien une capture de l’exception de la couche DAL</w:t>
      </w:r>
    </w:p>
    <w:p w14:paraId="494CD78B" w14:textId="27A4874D" w:rsidR="00E45AAA" w:rsidRPr="00D0318A" w:rsidRDefault="00E45AAA" w:rsidP="00E45AAA">
      <w:pPr>
        <w:pStyle w:val="TPnormalpuce1"/>
        <w:numPr>
          <w:ilvl w:val="1"/>
          <w:numId w:val="1"/>
        </w:numPr>
      </w:pPr>
      <w:r w:rsidRPr="00D0318A">
        <w:t>Mais il serait intéressant d’empêcher d’aller jusqu’à la base pour se rendre compte qu’il n’y a pas de Civilite et d’Adresse</w:t>
      </w:r>
    </w:p>
    <w:p w14:paraId="08B8D020" w14:textId="40B1970C" w:rsidR="006F3747" w:rsidRPr="00D0318A" w:rsidRDefault="006F3747" w:rsidP="00BF0BA6">
      <w:pPr>
        <w:pStyle w:val="Citationintense"/>
        <w:rPr>
          <w:lang w:val="fr-FR"/>
        </w:rPr>
      </w:pPr>
      <w:r w:rsidRPr="00D0318A">
        <w:rPr>
          <w:lang w:val="fr-FR"/>
        </w:rPr>
        <w:t>Nous allons voir par la suite comment placer des validations sur les BO et les activer dans le contrôleur pour ne pas aller jusqu’à la base</w:t>
      </w:r>
    </w:p>
    <w:sectPr w:rsidR="006F3747" w:rsidRPr="00D0318A" w:rsidSect="002029F0">
      <w:headerReference w:type="default" r:id="rId17"/>
      <w:footerReference w:type="default" r:id="rId18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3D68" w14:textId="77777777" w:rsidR="0014699E" w:rsidRDefault="0014699E" w:rsidP="006C7E58">
      <w:r>
        <w:separator/>
      </w:r>
    </w:p>
  </w:endnote>
  <w:endnote w:type="continuationSeparator" w:id="0">
    <w:p w14:paraId="12428A8E" w14:textId="77777777" w:rsidR="0014699E" w:rsidRDefault="0014699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1401725045" name="Image 140172504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réservés</w:t>
          </w:r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9AA3" w14:textId="77777777" w:rsidR="0014699E" w:rsidRDefault="0014699E" w:rsidP="006C7E58">
      <w:r>
        <w:separator/>
      </w:r>
    </w:p>
  </w:footnote>
  <w:footnote w:type="continuationSeparator" w:id="0">
    <w:p w14:paraId="4444244D" w14:textId="77777777" w:rsidR="0014699E" w:rsidRDefault="0014699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207C"/>
    <w:multiLevelType w:val="multilevel"/>
    <w:tmpl w:val="B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53B10"/>
    <w:multiLevelType w:val="hybridMultilevel"/>
    <w:tmpl w:val="9084A1E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7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0"/>
  </w:num>
  <w:num w:numId="5" w16cid:durableId="1054431358">
    <w:abstractNumId w:val="18"/>
  </w:num>
  <w:num w:numId="6" w16cid:durableId="47657577">
    <w:abstractNumId w:val="21"/>
  </w:num>
  <w:num w:numId="7" w16cid:durableId="1937521838">
    <w:abstractNumId w:val="11"/>
  </w:num>
  <w:num w:numId="8" w16cid:durableId="1905526787">
    <w:abstractNumId w:val="16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19"/>
  </w:num>
  <w:num w:numId="14" w16cid:durableId="1386101343">
    <w:abstractNumId w:val="22"/>
  </w:num>
  <w:num w:numId="15" w16cid:durableId="376124357">
    <w:abstractNumId w:val="15"/>
  </w:num>
  <w:num w:numId="16" w16cid:durableId="1964653792">
    <w:abstractNumId w:val="6"/>
  </w:num>
  <w:num w:numId="17" w16cid:durableId="544872654">
    <w:abstractNumId w:val="13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4"/>
  </w:num>
  <w:num w:numId="21" w16cid:durableId="1016882455">
    <w:abstractNumId w:val="0"/>
  </w:num>
  <w:num w:numId="22" w16cid:durableId="877545320">
    <w:abstractNumId w:val="2"/>
  </w:num>
  <w:num w:numId="23" w16cid:durableId="85271904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6031"/>
    <w:rsid w:val="0001073D"/>
    <w:rsid w:val="0001121F"/>
    <w:rsid w:val="000122A5"/>
    <w:rsid w:val="00012F84"/>
    <w:rsid w:val="000150A7"/>
    <w:rsid w:val="000150C3"/>
    <w:rsid w:val="00015214"/>
    <w:rsid w:val="0001542E"/>
    <w:rsid w:val="000170B9"/>
    <w:rsid w:val="00020946"/>
    <w:rsid w:val="00023DBA"/>
    <w:rsid w:val="000264A1"/>
    <w:rsid w:val="00034B2F"/>
    <w:rsid w:val="0003794C"/>
    <w:rsid w:val="000417F6"/>
    <w:rsid w:val="00045ECE"/>
    <w:rsid w:val="000460E8"/>
    <w:rsid w:val="000478F3"/>
    <w:rsid w:val="000479A4"/>
    <w:rsid w:val="000504C9"/>
    <w:rsid w:val="00050ACC"/>
    <w:rsid w:val="00051A24"/>
    <w:rsid w:val="00052079"/>
    <w:rsid w:val="0005527E"/>
    <w:rsid w:val="00055365"/>
    <w:rsid w:val="00056843"/>
    <w:rsid w:val="00057579"/>
    <w:rsid w:val="00062FC0"/>
    <w:rsid w:val="000717C4"/>
    <w:rsid w:val="000719DE"/>
    <w:rsid w:val="000753A7"/>
    <w:rsid w:val="0007773E"/>
    <w:rsid w:val="00077D28"/>
    <w:rsid w:val="00077D5F"/>
    <w:rsid w:val="0008089A"/>
    <w:rsid w:val="00082FD3"/>
    <w:rsid w:val="00086EB6"/>
    <w:rsid w:val="00090715"/>
    <w:rsid w:val="00090E32"/>
    <w:rsid w:val="00093EE6"/>
    <w:rsid w:val="00095A02"/>
    <w:rsid w:val="00097F0B"/>
    <w:rsid w:val="000A1582"/>
    <w:rsid w:val="000A2DD6"/>
    <w:rsid w:val="000A5D8B"/>
    <w:rsid w:val="000A6406"/>
    <w:rsid w:val="000A7881"/>
    <w:rsid w:val="000B2C88"/>
    <w:rsid w:val="000B5430"/>
    <w:rsid w:val="000B5825"/>
    <w:rsid w:val="000C047F"/>
    <w:rsid w:val="000C15F1"/>
    <w:rsid w:val="000C1893"/>
    <w:rsid w:val="000C25A9"/>
    <w:rsid w:val="000C4826"/>
    <w:rsid w:val="000C4E2E"/>
    <w:rsid w:val="000C5E8F"/>
    <w:rsid w:val="000C6A7D"/>
    <w:rsid w:val="000D0A8C"/>
    <w:rsid w:val="000D196A"/>
    <w:rsid w:val="000D77F3"/>
    <w:rsid w:val="000E15F6"/>
    <w:rsid w:val="000E18AF"/>
    <w:rsid w:val="000E5CCE"/>
    <w:rsid w:val="000F0864"/>
    <w:rsid w:val="000F096C"/>
    <w:rsid w:val="000F0E32"/>
    <w:rsid w:val="000F1C9B"/>
    <w:rsid w:val="000F4215"/>
    <w:rsid w:val="000F50AF"/>
    <w:rsid w:val="00105605"/>
    <w:rsid w:val="00110294"/>
    <w:rsid w:val="001111BE"/>
    <w:rsid w:val="00115A69"/>
    <w:rsid w:val="00121C42"/>
    <w:rsid w:val="00122B4E"/>
    <w:rsid w:val="00125DCA"/>
    <w:rsid w:val="001268E0"/>
    <w:rsid w:val="00130656"/>
    <w:rsid w:val="00133150"/>
    <w:rsid w:val="0013536A"/>
    <w:rsid w:val="00136790"/>
    <w:rsid w:val="00137777"/>
    <w:rsid w:val="001447F2"/>
    <w:rsid w:val="00144925"/>
    <w:rsid w:val="001465BB"/>
    <w:rsid w:val="001467DD"/>
    <w:rsid w:val="0014699E"/>
    <w:rsid w:val="00146F28"/>
    <w:rsid w:val="0015155D"/>
    <w:rsid w:val="00151AA0"/>
    <w:rsid w:val="00153344"/>
    <w:rsid w:val="00154224"/>
    <w:rsid w:val="00160F93"/>
    <w:rsid w:val="001623B1"/>
    <w:rsid w:val="001658FD"/>
    <w:rsid w:val="00165FF1"/>
    <w:rsid w:val="001660CD"/>
    <w:rsid w:val="00167756"/>
    <w:rsid w:val="00167EC4"/>
    <w:rsid w:val="00171036"/>
    <w:rsid w:val="0017276E"/>
    <w:rsid w:val="00176104"/>
    <w:rsid w:val="00180858"/>
    <w:rsid w:val="00182DD6"/>
    <w:rsid w:val="001831E2"/>
    <w:rsid w:val="001859D5"/>
    <w:rsid w:val="00190676"/>
    <w:rsid w:val="001926DB"/>
    <w:rsid w:val="00192825"/>
    <w:rsid w:val="00192E77"/>
    <w:rsid w:val="00194408"/>
    <w:rsid w:val="001962C7"/>
    <w:rsid w:val="00197AF3"/>
    <w:rsid w:val="00197FED"/>
    <w:rsid w:val="001A0D7C"/>
    <w:rsid w:val="001A438B"/>
    <w:rsid w:val="001A4B5B"/>
    <w:rsid w:val="001B4DA8"/>
    <w:rsid w:val="001C6550"/>
    <w:rsid w:val="001C739D"/>
    <w:rsid w:val="001D173E"/>
    <w:rsid w:val="001D2462"/>
    <w:rsid w:val="001D2865"/>
    <w:rsid w:val="001D3BFC"/>
    <w:rsid w:val="001E0B2C"/>
    <w:rsid w:val="001E3826"/>
    <w:rsid w:val="001E3AB7"/>
    <w:rsid w:val="001E4424"/>
    <w:rsid w:val="001F18FA"/>
    <w:rsid w:val="001F476F"/>
    <w:rsid w:val="00200DF0"/>
    <w:rsid w:val="002020E8"/>
    <w:rsid w:val="002029F0"/>
    <w:rsid w:val="00205674"/>
    <w:rsid w:val="00207D97"/>
    <w:rsid w:val="0021168C"/>
    <w:rsid w:val="002117F1"/>
    <w:rsid w:val="00211CB3"/>
    <w:rsid w:val="00213164"/>
    <w:rsid w:val="00217F93"/>
    <w:rsid w:val="00221D19"/>
    <w:rsid w:val="00225D2C"/>
    <w:rsid w:val="002263D9"/>
    <w:rsid w:val="0023135E"/>
    <w:rsid w:val="00232ABB"/>
    <w:rsid w:val="002404B0"/>
    <w:rsid w:val="00241941"/>
    <w:rsid w:val="00241BEE"/>
    <w:rsid w:val="00242C6A"/>
    <w:rsid w:val="002432E7"/>
    <w:rsid w:val="00250151"/>
    <w:rsid w:val="0025054F"/>
    <w:rsid w:val="002516A8"/>
    <w:rsid w:val="002524E7"/>
    <w:rsid w:val="00261F4C"/>
    <w:rsid w:val="00262DB7"/>
    <w:rsid w:val="00265024"/>
    <w:rsid w:val="00267CA7"/>
    <w:rsid w:val="00267D31"/>
    <w:rsid w:val="0027089F"/>
    <w:rsid w:val="00270A58"/>
    <w:rsid w:val="002719FB"/>
    <w:rsid w:val="00275701"/>
    <w:rsid w:val="00277014"/>
    <w:rsid w:val="00277CDD"/>
    <w:rsid w:val="00281568"/>
    <w:rsid w:val="002835C6"/>
    <w:rsid w:val="00287D81"/>
    <w:rsid w:val="0029339F"/>
    <w:rsid w:val="00293E9F"/>
    <w:rsid w:val="00296567"/>
    <w:rsid w:val="002A18FE"/>
    <w:rsid w:val="002A2662"/>
    <w:rsid w:val="002A28BA"/>
    <w:rsid w:val="002A2BFE"/>
    <w:rsid w:val="002A3BC6"/>
    <w:rsid w:val="002A4702"/>
    <w:rsid w:val="002A69C6"/>
    <w:rsid w:val="002A6A5C"/>
    <w:rsid w:val="002B04EA"/>
    <w:rsid w:val="002B1424"/>
    <w:rsid w:val="002B404F"/>
    <w:rsid w:val="002C11FF"/>
    <w:rsid w:val="002C1D2C"/>
    <w:rsid w:val="002C301E"/>
    <w:rsid w:val="002C4936"/>
    <w:rsid w:val="002C5032"/>
    <w:rsid w:val="002C69B6"/>
    <w:rsid w:val="002D012E"/>
    <w:rsid w:val="002D1C5C"/>
    <w:rsid w:val="002D2B64"/>
    <w:rsid w:val="002D3107"/>
    <w:rsid w:val="002D478C"/>
    <w:rsid w:val="002D5EEC"/>
    <w:rsid w:val="002D7D48"/>
    <w:rsid w:val="002E05B0"/>
    <w:rsid w:val="002E078E"/>
    <w:rsid w:val="002E0B34"/>
    <w:rsid w:val="002E1C14"/>
    <w:rsid w:val="002E4B09"/>
    <w:rsid w:val="002E7E7C"/>
    <w:rsid w:val="002F0A74"/>
    <w:rsid w:val="002F13A6"/>
    <w:rsid w:val="002F75F0"/>
    <w:rsid w:val="002F78BE"/>
    <w:rsid w:val="003003A0"/>
    <w:rsid w:val="003011D7"/>
    <w:rsid w:val="00301257"/>
    <w:rsid w:val="00304888"/>
    <w:rsid w:val="00305B8F"/>
    <w:rsid w:val="0030656D"/>
    <w:rsid w:val="00306A14"/>
    <w:rsid w:val="00316238"/>
    <w:rsid w:val="00317843"/>
    <w:rsid w:val="003207B0"/>
    <w:rsid w:val="00320C11"/>
    <w:rsid w:val="00320D08"/>
    <w:rsid w:val="003236D6"/>
    <w:rsid w:val="00334B30"/>
    <w:rsid w:val="00340BB2"/>
    <w:rsid w:val="00341693"/>
    <w:rsid w:val="0034440A"/>
    <w:rsid w:val="00345559"/>
    <w:rsid w:val="00346E6C"/>
    <w:rsid w:val="00347B88"/>
    <w:rsid w:val="00353F54"/>
    <w:rsid w:val="003548A0"/>
    <w:rsid w:val="003637F8"/>
    <w:rsid w:val="003659AB"/>
    <w:rsid w:val="0037021F"/>
    <w:rsid w:val="003709F1"/>
    <w:rsid w:val="00371986"/>
    <w:rsid w:val="00371F07"/>
    <w:rsid w:val="00373FD9"/>
    <w:rsid w:val="00376922"/>
    <w:rsid w:val="00377559"/>
    <w:rsid w:val="003803BF"/>
    <w:rsid w:val="00380F33"/>
    <w:rsid w:val="003810CA"/>
    <w:rsid w:val="00382C06"/>
    <w:rsid w:val="003842F2"/>
    <w:rsid w:val="0038442C"/>
    <w:rsid w:val="003851F8"/>
    <w:rsid w:val="0038651C"/>
    <w:rsid w:val="003871A3"/>
    <w:rsid w:val="00387206"/>
    <w:rsid w:val="003876AC"/>
    <w:rsid w:val="00387847"/>
    <w:rsid w:val="00390417"/>
    <w:rsid w:val="00392CE7"/>
    <w:rsid w:val="00396203"/>
    <w:rsid w:val="003A098F"/>
    <w:rsid w:val="003A5E8B"/>
    <w:rsid w:val="003A65EB"/>
    <w:rsid w:val="003A75E8"/>
    <w:rsid w:val="003B05BE"/>
    <w:rsid w:val="003B1F6E"/>
    <w:rsid w:val="003B4D1B"/>
    <w:rsid w:val="003C0390"/>
    <w:rsid w:val="003C06C2"/>
    <w:rsid w:val="003C1875"/>
    <w:rsid w:val="003C6A4C"/>
    <w:rsid w:val="003C6EFC"/>
    <w:rsid w:val="003C7784"/>
    <w:rsid w:val="003D0C24"/>
    <w:rsid w:val="003D6B13"/>
    <w:rsid w:val="003E2FAD"/>
    <w:rsid w:val="003E676A"/>
    <w:rsid w:val="003F057A"/>
    <w:rsid w:val="003F5A3F"/>
    <w:rsid w:val="00400DE3"/>
    <w:rsid w:val="00401DEE"/>
    <w:rsid w:val="00405B73"/>
    <w:rsid w:val="00406E49"/>
    <w:rsid w:val="0041094E"/>
    <w:rsid w:val="00413EC9"/>
    <w:rsid w:val="00414A12"/>
    <w:rsid w:val="00416ED0"/>
    <w:rsid w:val="004203A9"/>
    <w:rsid w:val="00420690"/>
    <w:rsid w:val="004211D6"/>
    <w:rsid w:val="00425FA5"/>
    <w:rsid w:val="004301BB"/>
    <w:rsid w:val="00430FF9"/>
    <w:rsid w:val="00432B6F"/>
    <w:rsid w:val="00433F64"/>
    <w:rsid w:val="004343CE"/>
    <w:rsid w:val="004470D5"/>
    <w:rsid w:val="004476B8"/>
    <w:rsid w:val="00450C5E"/>
    <w:rsid w:val="004517E2"/>
    <w:rsid w:val="0045421E"/>
    <w:rsid w:val="00456F22"/>
    <w:rsid w:val="00474808"/>
    <w:rsid w:val="00474EA2"/>
    <w:rsid w:val="00476B81"/>
    <w:rsid w:val="00483278"/>
    <w:rsid w:val="0048505C"/>
    <w:rsid w:val="00486004"/>
    <w:rsid w:val="0048626F"/>
    <w:rsid w:val="00490940"/>
    <w:rsid w:val="00492FCA"/>
    <w:rsid w:val="0049346A"/>
    <w:rsid w:val="0049415E"/>
    <w:rsid w:val="00494DCF"/>
    <w:rsid w:val="00496AAA"/>
    <w:rsid w:val="004972D8"/>
    <w:rsid w:val="004A198E"/>
    <w:rsid w:val="004A1F02"/>
    <w:rsid w:val="004A3990"/>
    <w:rsid w:val="004A41BC"/>
    <w:rsid w:val="004A4B27"/>
    <w:rsid w:val="004A5E0E"/>
    <w:rsid w:val="004B1D35"/>
    <w:rsid w:val="004B38A0"/>
    <w:rsid w:val="004B4FAA"/>
    <w:rsid w:val="004C2502"/>
    <w:rsid w:val="004D0EC6"/>
    <w:rsid w:val="004D4910"/>
    <w:rsid w:val="004D6D14"/>
    <w:rsid w:val="004E5D07"/>
    <w:rsid w:val="004E67B9"/>
    <w:rsid w:val="004E79BD"/>
    <w:rsid w:val="004E79CC"/>
    <w:rsid w:val="004F160F"/>
    <w:rsid w:val="004F2C2E"/>
    <w:rsid w:val="004F45F2"/>
    <w:rsid w:val="004F5516"/>
    <w:rsid w:val="004F5AC8"/>
    <w:rsid w:val="0050100F"/>
    <w:rsid w:val="005025EB"/>
    <w:rsid w:val="005056C3"/>
    <w:rsid w:val="00506DBF"/>
    <w:rsid w:val="005078E6"/>
    <w:rsid w:val="0051079F"/>
    <w:rsid w:val="0051374B"/>
    <w:rsid w:val="00514A00"/>
    <w:rsid w:val="00523EC6"/>
    <w:rsid w:val="005244B5"/>
    <w:rsid w:val="00524D1E"/>
    <w:rsid w:val="00525C86"/>
    <w:rsid w:val="00531952"/>
    <w:rsid w:val="00536BEF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8E3"/>
    <w:rsid w:val="00554FC1"/>
    <w:rsid w:val="0055667D"/>
    <w:rsid w:val="005607EE"/>
    <w:rsid w:val="00561419"/>
    <w:rsid w:val="0056263B"/>
    <w:rsid w:val="005667B9"/>
    <w:rsid w:val="00570016"/>
    <w:rsid w:val="005709EF"/>
    <w:rsid w:val="00571167"/>
    <w:rsid w:val="0057306B"/>
    <w:rsid w:val="00574C98"/>
    <w:rsid w:val="00580F25"/>
    <w:rsid w:val="00590AA9"/>
    <w:rsid w:val="00591596"/>
    <w:rsid w:val="00591C1B"/>
    <w:rsid w:val="00594338"/>
    <w:rsid w:val="00595A5B"/>
    <w:rsid w:val="005A0D13"/>
    <w:rsid w:val="005A2146"/>
    <w:rsid w:val="005A3116"/>
    <w:rsid w:val="005A36E5"/>
    <w:rsid w:val="005A54F3"/>
    <w:rsid w:val="005A6CD2"/>
    <w:rsid w:val="005B2177"/>
    <w:rsid w:val="005B2B03"/>
    <w:rsid w:val="005B3345"/>
    <w:rsid w:val="005B4641"/>
    <w:rsid w:val="005B7363"/>
    <w:rsid w:val="005C424C"/>
    <w:rsid w:val="005C4F51"/>
    <w:rsid w:val="005C684C"/>
    <w:rsid w:val="005C68D3"/>
    <w:rsid w:val="005C6ABF"/>
    <w:rsid w:val="005D1943"/>
    <w:rsid w:val="005D236E"/>
    <w:rsid w:val="005D2F9C"/>
    <w:rsid w:val="005D57E0"/>
    <w:rsid w:val="005E3B89"/>
    <w:rsid w:val="005E46D1"/>
    <w:rsid w:val="005F02B6"/>
    <w:rsid w:val="005F040F"/>
    <w:rsid w:val="005F2752"/>
    <w:rsid w:val="005F2EFB"/>
    <w:rsid w:val="005F6003"/>
    <w:rsid w:val="005F6F8E"/>
    <w:rsid w:val="005F6FBF"/>
    <w:rsid w:val="005F7A28"/>
    <w:rsid w:val="00601623"/>
    <w:rsid w:val="006039F1"/>
    <w:rsid w:val="00603AF5"/>
    <w:rsid w:val="0060479D"/>
    <w:rsid w:val="00607EE5"/>
    <w:rsid w:val="006115F6"/>
    <w:rsid w:val="00622373"/>
    <w:rsid w:val="00624691"/>
    <w:rsid w:val="00625D77"/>
    <w:rsid w:val="00627805"/>
    <w:rsid w:val="00627AE5"/>
    <w:rsid w:val="006302A7"/>
    <w:rsid w:val="0063306A"/>
    <w:rsid w:val="00633B1F"/>
    <w:rsid w:val="006367DA"/>
    <w:rsid w:val="00641E6D"/>
    <w:rsid w:val="0064222C"/>
    <w:rsid w:val="00642951"/>
    <w:rsid w:val="006500D4"/>
    <w:rsid w:val="0065237C"/>
    <w:rsid w:val="0065274A"/>
    <w:rsid w:val="00653FD4"/>
    <w:rsid w:val="00655DB6"/>
    <w:rsid w:val="00660438"/>
    <w:rsid w:val="00665DA5"/>
    <w:rsid w:val="00671C95"/>
    <w:rsid w:val="006745BC"/>
    <w:rsid w:val="00675D38"/>
    <w:rsid w:val="0067609F"/>
    <w:rsid w:val="00684DA0"/>
    <w:rsid w:val="00685AB6"/>
    <w:rsid w:val="0068657E"/>
    <w:rsid w:val="006900A1"/>
    <w:rsid w:val="00690CA2"/>
    <w:rsid w:val="0069172F"/>
    <w:rsid w:val="00693053"/>
    <w:rsid w:val="006939F9"/>
    <w:rsid w:val="00694B70"/>
    <w:rsid w:val="006951B2"/>
    <w:rsid w:val="0069588A"/>
    <w:rsid w:val="006A1870"/>
    <w:rsid w:val="006A23AF"/>
    <w:rsid w:val="006B3A7A"/>
    <w:rsid w:val="006B3B13"/>
    <w:rsid w:val="006C3286"/>
    <w:rsid w:val="006C573C"/>
    <w:rsid w:val="006C7E58"/>
    <w:rsid w:val="006D054D"/>
    <w:rsid w:val="006D1C51"/>
    <w:rsid w:val="006D26EB"/>
    <w:rsid w:val="006D2C65"/>
    <w:rsid w:val="006D3192"/>
    <w:rsid w:val="006D675F"/>
    <w:rsid w:val="006D6F04"/>
    <w:rsid w:val="006E0194"/>
    <w:rsid w:val="006E205A"/>
    <w:rsid w:val="006E20F8"/>
    <w:rsid w:val="006E56BB"/>
    <w:rsid w:val="006F1B40"/>
    <w:rsid w:val="006F2B63"/>
    <w:rsid w:val="006F3747"/>
    <w:rsid w:val="006F7A6B"/>
    <w:rsid w:val="007005D8"/>
    <w:rsid w:val="007007CE"/>
    <w:rsid w:val="00700891"/>
    <w:rsid w:val="00700BB9"/>
    <w:rsid w:val="007060B5"/>
    <w:rsid w:val="0070775D"/>
    <w:rsid w:val="00707B85"/>
    <w:rsid w:val="00710DD3"/>
    <w:rsid w:val="00711A8D"/>
    <w:rsid w:val="007131E3"/>
    <w:rsid w:val="00713863"/>
    <w:rsid w:val="00721EE3"/>
    <w:rsid w:val="00723176"/>
    <w:rsid w:val="00723883"/>
    <w:rsid w:val="00725708"/>
    <w:rsid w:val="0072792D"/>
    <w:rsid w:val="007327B9"/>
    <w:rsid w:val="00734122"/>
    <w:rsid w:val="007352A2"/>
    <w:rsid w:val="00735937"/>
    <w:rsid w:val="00740FF3"/>
    <w:rsid w:val="00742224"/>
    <w:rsid w:val="00742334"/>
    <w:rsid w:val="00743993"/>
    <w:rsid w:val="00750299"/>
    <w:rsid w:val="00755B4D"/>
    <w:rsid w:val="00755C5A"/>
    <w:rsid w:val="00764007"/>
    <w:rsid w:val="007641D2"/>
    <w:rsid w:val="00765582"/>
    <w:rsid w:val="00767640"/>
    <w:rsid w:val="00767B49"/>
    <w:rsid w:val="0077045B"/>
    <w:rsid w:val="007729E2"/>
    <w:rsid w:val="0077329B"/>
    <w:rsid w:val="007740FE"/>
    <w:rsid w:val="00785814"/>
    <w:rsid w:val="007910EE"/>
    <w:rsid w:val="00792818"/>
    <w:rsid w:val="00793716"/>
    <w:rsid w:val="007A0A21"/>
    <w:rsid w:val="007A0C15"/>
    <w:rsid w:val="007A1C97"/>
    <w:rsid w:val="007A21D7"/>
    <w:rsid w:val="007A4287"/>
    <w:rsid w:val="007A43B7"/>
    <w:rsid w:val="007A7FB9"/>
    <w:rsid w:val="007B2D87"/>
    <w:rsid w:val="007B379E"/>
    <w:rsid w:val="007B69B9"/>
    <w:rsid w:val="007B76EF"/>
    <w:rsid w:val="007C015E"/>
    <w:rsid w:val="007C0A41"/>
    <w:rsid w:val="007C24D9"/>
    <w:rsid w:val="007C301D"/>
    <w:rsid w:val="007C339E"/>
    <w:rsid w:val="007C3748"/>
    <w:rsid w:val="007C3CC4"/>
    <w:rsid w:val="007C4923"/>
    <w:rsid w:val="007C6414"/>
    <w:rsid w:val="007C6F54"/>
    <w:rsid w:val="007D07EA"/>
    <w:rsid w:val="007D1155"/>
    <w:rsid w:val="007D1851"/>
    <w:rsid w:val="007D1E0E"/>
    <w:rsid w:val="007D3376"/>
    <w:rsid w:val="007D466B"/>
    <w:rsid w:val="007D4A7E"/>
    <w:rsid w:val="007D4C83"/>
    <w:rsid w:val="007E1DB9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9E3"/>
    <w:rsid w:val="00805BCC"/>
    <w:rsid w:val="008065FD"/>
    <w:rsid w:val="008129F7"/>
    <w:rsid w:val="008130F1"/>
    <w:rsid w:val="00814575"/>
    <w:rsid w:val="00817341"/>
    <w:rsid w:val="00820D63"/>
    <w:rsid w:val="0083499D"/>
    <w:rsid w:val="00834D1F"/>
    <w:rsid w:val="00834E17"/>
    <w:rsid w:val="00837C05"/>
    <w:rsid w:val="008406FE"/>
    <w:rsid w:val="00840EDB"/>
    <w:rsid w:val="00845605"/>
    <w:rsid w:val="008459CA"/>
    <w:rsid w:val="008514EC"/>
    <w:rsid w:val="00851C1E"/>
    <w:rsid w:val="00853E39"/>
    <w:rsid w:val="008546B4"/>
    <w:rsid w:val="00854880"/>
    <w:rsid w:val="008616D6"/>
    <w:rsid w:val="00861DC2"/>
    <w:rsid w:val="008624F6"/>
    <w:rsid w:val="00863103"/>
    <w:rsid w:val="008663D1"/>
    <w:rsid w:val="008672FD"/>
    <w:rsid w:val="00867E02"/>
    <w:rsid w:val="008731E6"/>
    <w:rsid w:val="00874B66"/>
    <w:rsid w:val="0087507D"/>
    <w:rsid w:val="0087684E"/>
    <w:rsid w:val="00876A48"/>
    <w:rsid w:val="00881C49"/>
    <w:rsid w:val="008828BD"/>
    <w:rsid w:val="00883C7F"/>
    <w:rsid w:val="008867D8"/>
    <w:rsid w:val="00886F89"/>
    <w:rsid w:val="00887B7B"/>
    <w:rsid w:val="00892B01"/>
    <w:rsid w:val="00893473"/>
    <w:rsid w:val="00895308"/>
    <w:rsid w:val="00896E1F"/>
    <w:rsid w:val="00896FEF"/>
    <w:rsid w:val="008A0FDC"/>
    <w:rsid w:val="008A1063"/>
    <w:rsid w:val="008A7121"/>
    <w:rsid w:val="008A78BE"/>
    <w:rsid w:val="008B1A67"/>
    <w:rsid w:val="008B1C22"/>
    <w:rsid w:val="008B220B"/>
    <w:rsid w:val="008B2902"/>
    <w:rsid w:val="008B38A0"/>
    <w:rsid w:val="008C010D"/>
    <w:rsid w:val="008C1D18"/>
    <w:rsid w:val="008C2CF3"/>
    <w:rsid w:val="008C33FF"/>
    <w:rsid w:val="008C4915"/>
    <w:rsid w:val="008C78B7"/>
    <w:rsid w:val="008D1D2F"/>
    <w:rsid w:val="008D35C2"/>
    <w:rsid w:val="008D6927"/>
    <w:rsid w:val="008D6F1D"/>
    <w:rsid w:val="008E21B4"/>
    <w:rsid w:val="008E21C0"/>
    <w:rsid w:val="008E54F8"/>
    <w:rsid w:val="008E5DAD"/>
    <w:rsid w:val="008E6D1D"/>
    <w:rsid w:val="008E77A7"/>
    <w:rsid w:val="008F0324"/>
    <w:rsid w:val="008F18E2"/>
    <w:rsid w:val="008F32FF"/>
    <w:rsid w:val="008F5187"/>
    <w:rsid w:val="008F5986"/>
    <w:rsid w:val="008F7F3E"/>
    <w:rsid w:val="00901029"/>
    <w:rsid w:val="00901CDD"/>
    <w:rsid w:val="00912712"/>
    <w:rsid w:val="00912F5E"/>
    <w:rsid w:val="0091679D"/>
    <w:rsid w:val="00920BAE"/>
    <w:rsid w:val="00922F94"/>
    <w:rsid w:val="00924F5F"/>
    <w:rsid w:val="00930AA0"/>
    <w:rsid w:val="009314BA"/>
    <w:rsid w:val="00932793"/>
    <w:rsid w:val="00937048"/>
    <w:rsid w:val="00940668"/>
    <w:rsid w:val="009407D4"/>
    <w:rsid w:val="009425F5"/>
    <w:rsid w:val="00945F7A"/>
    <w:rsid w:val="00946D77"/>
    <w:rsid w:val="00952A76"/>
    <w:rsid w:val="00952CB1"/>
    <w:rsid w:val="0095349A"/>
    <w:rsid w:val="00954E03"/>
    <w:rsid w:val="00957A4B"/>
    <w:rsid w:val="00962B05"/>
    <w:rsid w:val="00964B34"/>
    <w:rsid w:val="0096503B"/>
    <w:rsid w:val="00966940"/>
    <w:rsid w:val="00971FF5"/>
    <w:rsid w:val="009731EA"/>
    <w:rsid w:val="00973B85"/>
    <w:rsid w:val="009748C9"/>
    <w:rsid w:val="00982EF0"/>
    <w:rsid w:val="00983D95"/>
    <w:rsid w:val="0098474F"/>
    <w:rsid w:val="00985195"/>
    <w:rsid w:val="009862DE"/>
    <w:rsid w:val="00986707"/>
    <w:rsid w:val="0098709E"/>
    <w:rsid w:val="00990B02"/>
    <w:rsid w:val="009A5D9A"/>
    <w:rsid w:val="009A66AA"/>
    <w:rsid w:val="009A750D"/>
    <w:rsid w:val="009B2371"/>
    <w:rsid w:val="009C09D3"/>
    <w:rsid w:val="009C1815"/>
    <w:rsid w:val="009C1D6E"/>
    <w:rsid w:val="009C2AC3"/>
    <w:rsid w:val="009D1251"/>
    <w:rsid w:val="009D15E7"/>
    <w:rsid w:val="009D4A74"/>
    <w:rsid w:val="009E1419"/>
    <w:rsid w:val="009E3875"/>
    <w:rsid w:val="009E5359"/>
    <w:rsid w:val="009E5D19"/>
    <w:rsid w:val="009F00C7"/>
    <w:rsid w:val="009F1904"/>
    <w:rsid w:val="009F2046"/>
    <w:rsid w:val="009F256A"/>
    <w:rsid w:val="009F29E9"/>
    <w:rsid w:val="009F61D0"/>
    <w:rsid w:val="009F6333"/>
    <w:rsid w:val="009F75A4"/>
    <w:rsid w:val="00A0151C"/>
    <w:rsid w:val="00A04BA6"/>
    <w:rsid w:val="00A055CF"/>
    <w:rsid w:val="00A07852"/>
    <w:rsid w:val="00A13BCA"/>
    <w:rsid w:val="00A14C1B"/>
    <w:rsid w:val="00A160BB"/>
    <w:rsid w:val="00A17888"/>
    <w:rsid w:val="00A2634D"/>
    <w:rsid w:val="00A27583"/>
    <w:rsid w:val="00A27EE5"/>
    <w:rsid w:val="00A27F20"/>
    <w:rsid w:val="00A30B7C"/>
    <w:rsid w:val="00A3201F"/>
    <w:rsid w:val="00A348C5"/>
    <w:rsid w:val="00A361C9"/>
    <w:rsid w:val="00A40114"/>
    <w:rsid w:val="00A409F4"/>
    <w:rsid w:val="00A40A90"/>
    <w:rsid w:val="00A41CEA"/>
    <w:rsid w:val="00A440F2"/>
    <w:rsid w:val="00A44FBE"/>
    <w:rsid w:val="00A4724C"/>
    <w:rsid w:val="00A474EB"/>
    <w:rsid w:val="00A550FE"/>
    <w:rsid w:val="00A6293D"/>
    <w:rsid w:val="00A6318A"/>
    <w:rsid w:val="00A642A3"/>
    <w:rsid w:val="00A64713"/>
    <w:rsid w:val="00A708D1"/>
    <w:rsid w:val="00A7105E"/>
    <w:rsid w:val="00A72A8D"/>
    <w:rsid w:val="00A750DF"/>
    <w:rsid w:val="00A76171"/>
    <w:rsid w:val="00A80C16"/>
    <w:rsid w:val="00A841DC"/>
    <w:rsid w:val="00A93073"/>
    <w:rsid w:val="00A96586"/>
    <w:rsid w:val="00A96817"/>
    <w:rsid w:val="00A96851"/>
    <w:rsid w:val="00AA05AB"/>
    <w:rsid w:val="00AA0DEE"/>
    <w:rsid w:val="00AA3FDE"/>
    <w:rsid w:val="00AA4F6E"/>
    <w:rsid w:val="00AA5040"/>
    <w:rsid w:val="00AA5A73"/>
    <w:rsid w:val="00AA6238"/>
    <w:rsid w:val="00AB14F2"/>
    <w:rsid w:val="00AB17C6"/>
    <w:rsid w:val="00AB4866"/>
    <w:rsid w:val="00AB49B4"/>
    <w:rsid w:val="00AB6748"/>
    <w:rsid w:val="00AB707E"/>
    <w:rsid w:val="00AB7446"/>
    <w:rsid w:val="00AB7E52"/>
    <w:rsid w:val="00AC0C2D"/>
    <w:rsid w:val="00AC0E26"/>
    <w:rsid w:val="00AC36BB"/>
    <w:rsid w:val="00AC5CC0"/>
    <w:rsid w:val="00AD0AC3"/>
    <w:rsid w:val="00AD14BF"/>
    <w:rsid w:val="00AD4046"/>
    <w:rsid w:val="00AD6399"/>
    <w:rsid w:val="00AE154F"/>
    <w:rsid w:val="00AE30D5"/>
    <w:rsid w:val="00AE30E2"/>
    <w:rsid w:val="00AE4438"/>
    <w:rsid w:val="00AE5B33"/>
    <w:rsid w:val="00AF1914"/>
    <w:rsid w:val="00AF1D95"/>
    <w:rsid w:val="00AF4401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5FF"/>
    <w:rsid w:val="00B2280B"/>
    <w:rsid w:val="00B22B70"/>
    <w:rsid w:val="00B233AD"/>
    <w:rsid w:val="00B23BB7"/>
    <w:rsid w:val="00B246E7"/>
    <w:rsid w:val="00B254B3"/>
    <w:rsid w:val="00B269F8"/>
    <w:rsid w:val="00B3066D"/>
    <w:rsid w:val="00B3158B"/>
    <w:rsid w:val="00B34DFB"/>
    <w:rsid w:val="00B35645"/>
    <w:rsid w:val="00B4114B"/>
    <w:rsid w:val="00B415BF"/>
    <w:rsid w:val="00B41F7E"/>
    <w:rsid w:val="00B4292E"/>
    <w:rsid w:val="00B438D4"/>
    <w:rsid w:val="00B43E3B"/>
    <w:rsid w:val="00B447EC"/>
    <w:rsid w:val="00B45738"/>
    <w:rsid w:val="00B45ABD"/>
    <w:rsid w:val="00B5165B"/>
    <w:rsid w:val="00B51BE8"/>
    <w:rsid w:val="00B6101B"/>
    <w:rsid w:val="00B62819"/>
    <w:rsid w:val="00B67B22"/>
    <w:rsid w:val="00B70292"/>
    <w:rsid w:val="00B70575"/>
    <w:rsid w:val="00B707E8"/>
    <w:rsid w:val="00B71735"/>
    <w:rsid w:val="00B71A2E"/>
    <w:rsid w:val="00B73331"/>
    <w:rsid w:val="00B737C4"/>
    <w:rsid w:val="00B75A86"/>
    <w:rsid w:val="00B7614C"/>
    <w:rsid w:val="00B9275A"/>
    <w:rsid w:val="00B93920"/>
    <w:rsid w:val="00B9666D"/>
    <w:rsid w:val="00BA0B10"/>
    <w:rsid w:val="00BA4E30"/>
    <w:rsid w:val="00BA60AB"/>
    <w:rsid w:val="00BA7604"/>
    <w:rsid w:val="00BA7CFA"/>
    <w:rsid w:val="00BB1115"/>
    <w:rsid w:val="00BB3593"/>
    <w:rsid w:val="00BB46C6"/>
    <w:rsid w:val="00BB5942"/>
    <w:rsid w:val="00BB5E5B"/>
    <w:rsid w:val="00BB639C"/>
    <w:rsid w:val="00BC2B3F"/>
    <w:rsid w:val="00BC72DA"/>
    <w:rsid w:val="00BD1733"/>
    <w:rsid w:val="00BD1909"/>
    <w:rsid w:val="00BD2089"/>
    <w:rsid w:val="00BD34CF"/>
    <w:rsid w:val="00BD3BCC"/>
    <w:rsid w:val="00BD3C4E"/>
    <w:rsid w:val="00BD5286"/>
    <w:rsid w:val="00BE0F5D"/>
    <w:rsid w:val="00BE4219"/>
    <w:rsid w:val="00BE6FCC"/>
    <w:rsid w:val="00BE7F91"/>
    <w:rsid w:val="00BF077F"/>
    <w:rsid w:val="00BF0BA6"/>
    <w:rsid w:val="00BF1C59"/>
    <w:rsid w:val="00BF3699"/>
    <w:rsid w:val="00BF382D"/>
    <w:rsid w:val="00BF55F7"/>
    <w:rsid w:val="00C01C40"/>
    <w:rsid w:val="00C10C79"/>
    <w:rsid w:val="00C10E66"/>
    <w:rsid w:val="00C12468"/>
    <w:rsid w:val="00C1357B"/>
    <w:rsid w:val="00C15757"/>
    <w:rsid w:val="00C16564"/>
    <w:rsid w:val="00C166D0"/>
    <w:rsid w:val="00C22552"/>
    <w:rsid w:val="00C24A6A"/>
    <w:rsid w:val="00C30801"/>
    <w:rsid w:val="00C33697"/>
    <w:rsid w:val="00C40D5D"/>
    <w:rsid w:val="00C41B0B"/>
    <w:rsid w:val="00C422E5"/>
    <w:rsid w:val="00C53DBB"/>
    <w:rsid w:val="00C5692E"/>
    <w:rsid w:val="00C60BE6"/>
    <w:rsid w:val="00C62D79"/>
    <w:rsid w:val="00C63F7B"/>
    <w:rsid w:val="00C70C0B"/>
    <w:rsid w:val="00C711E0"/>
    <w:rsid w:val="00C73713"/>
    <w:rsid w:val="00C75C15"/>
    <w:rsid w:val="00C8035D"/>
    <w:rsid w:val="00C83824"/>
    <w:rsid w:val="00C8692F"/>
    <w:rsid w:val="00C87756"/>
    <w:rsid w:val="00C9205D"/>
    <w:rsid w:val="00C93DCA"/>
    <w:rsid w:val="00C953D0"/>
    <w:rsid w:val="00C95BF9"/>
    <w:rsid w:val="00C961F0"/>
    <w:rsid w:val="00C96793"/>
    <w:rsid w:val="00CA01FD"/>
    <w:rsid w:val="00CA16A8"/>
    <w:rsid w:val="00CA25FD"/>
    <w:rsid w:val="00CA3D3D"/>
    <w:rsid w:val="00CA51F5"/>
    <w:rsid w:val="00CA5482"/>
    <w:rsid w:val="00CA5C15"/>
    <w:rsid w:val="00CB0B02"/>
    <w:rsid w:val="00CB138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7FD"/>
    <w:rsid w:val="00CD6D6E"/>
    <w:rsid w:val="00CE074E"/>
    <w:rsid w:val="00CE07B6"/>
    <w:rsid w:val="00CE0CB0"/>
    <w:rsid w:val="00CE2680"/>
    <w:rsid w:val="00CE2F19"/>
    <w:rsid w:val="00CE36EA"/>
    <w:rsid w:val="00CE4FB6"/>
    <w:rsid w:val="00CE67BA"/>
    <w:rsid w:val="00CE7ACF"/>
    <w:rsid w:val="00CF0D4E"/>
    <w:rsid w:val="00CF1470"/>
    <w:rsid w:val="00CF197C"/>
    <w:rsid w:val="00CF60AF"/>
    <w:rsid w:val="00CF7CA8"/>
    <w:rsid w:val="00D00C5C"/>
    <w:rsid w:val="00D0318A"/>
    <w:rsid w:val="00D10B3C"/>
    <w:rsid w:val="00D14314"/>
    <w:rsid w:val="00D14714"/>
    <w:rsid w:val="00D16B5D"/>
    <w:rsid w:val="00D1752A"/>
    <w:rsid w:val="00D2004D"/>
    <w:rsid w:val="00D22850"/>
    <w:rsid w:val="00D23490"/>
    <w:rsid w:val="00D275E1"/>
    <w:rsid w:val="00D27826"/>
    <w:rsid w:val="00D31AF1"/>
    <w:rsid w:val="00D3348B"/>
    <w:rsid w:val="00D365DA"/>
    <w:rsid w:val="00D4113D"/>
    <w:rsid w:val="00D42FEF"/>
    <w:rsid w:val="00D43DA6"/>
    <w:rsid w:val="00D44CB8"/>
    <w:rsid w:val="00D46EC2"/>
    <w:rsid w:val="00D52851"/>
    <w:rsid w:val="00D52EC1"/>
    <w:rsid w:val="00D544E7"/>
    <w:rsid w:val="00D54832"/>
    <w:rsid w:val="00D54C15"/>
    <w:rsid w:val="00D80550"/>
    <w:rsid w:val="00D80A8A"/>
    <w:rsid w:val="00D81C7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96A41"/>
    <w:rsid w:val="00DA59B4"/>
    <w:rsid w:val="00DA6F26"/>
    <w:rsid w:val="00DB4A42"/>
    <w:rsid w:val="00DB4B72"/>
    <w:rsid w:val="00DB6ACE"/>
    <w:rsid w:val="00DB6DC8"/>
    <w:rsid w:val="00DB7A5B"/>
    <w:rsid w:val="00DC000C"/>
    <w:rsid w:val="00DC3FE6"/>
    <w:rsid w:val="00DC5CF3"/>
    <w:rsid w:val="00DD3709"/>
    <w:rsid w:val="00DD47B3"/>
    <w:rsid w:val="00DD55C1"/>
    <w:rsid w:val="00DD73C0"/>
    <w:rsid w:val="00DE116D"/>
    <w:rsid w:val="00DE2320"/>
    <w:rsid w:val="00DF093B"/>
    <w:rsid w:val="00DF1187"/>
    <w:rsid w:val="00DF1F3D"/>
    <w:rsid w:val="00DF78E7"/>
    <w:rsid w:val="00E00E3C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4E8D"/>
    <w:rsid w:val="00E3594E"/>
    <w:rsid w:val="00E367A6"/>
    <w:rsid w:val="00E36F60"/>
    <w:rsid w:val="00E40C1D"/>
    <w:rsid w:val="00E41035"/>
    <w:rsid w:val="00E4477C"/>
    <w:rsid w:val="00E45AAA"/>
    <w:rsid w:val="00E46A6E"/>
    <w:rsid w:val="00E50249"/>
    <w:rsid w:val="00E50491"/>
    <w:rsid w:val="00E51639"/>
    <w:rsid w:val="00E52CA9"/>
    <w:rsid w:val="00E53D98"/>
    <w:rsid w:val="00E53E18"/>
    <w:rsid w:val="00E54601"/>
    <w:rsid w:val="00E55930"/>
    <w:rsid w:val="00E56CA4"/>
    <w:rsid w:val="00E57E49"/>
    <w:rsid w:val="00E57F03"/>
    <w:rsid w:val="00E61055"/>
    <w:rsid w:val="00E6110F"/>
    <w:rsid w:val="00E615EA"/>
    <w:rsid w:val="00E61C27"/>
    <w:rsid w:val="00E621C7"/>
    <w:rsid w:val="00E63186"/>
    <w:rsid w:val="00E638DF"/>
    <w:rsid w:val="00E672F8"/>
    <w:rsid w:val="00E70D62"/>
    <w:rsid w:val="00E7188C"/>
    <w:rsid w:val="00E727A2"/>
    <w:rsid w:val="00E728C1"/>
    <w:rsid w:val="00E740F0"/>
    <w:rsid w:val="00E75489"/>
    <w:rsid w:val="00E8332B"/>
    <w:rsid w:val="00E848B6"/>
    <w:rsid w:val="00E851FD"/>
    <w:rsid w:val="00E9032B"/>
    <w:rsid w:val="00E90B91"/>
    <w:rsid w:val="00E94011"/>
    <w:rsid w:val="00E965A0"/>
    <w:rsid w:val="00E96D98"/>
    <w:rsid w:val="00EA0653"/>
    <w:rsid w:val="00EA1683"/>
    <w:rsid w:val="00EA4D07"/>
    <w:rsid w:val="00EA4EBD"/>
    <w:rsid w:val="00EA5D3D"/>
    <w:rsid w:val="00EA6008"/>
    <w:rsid w:val="00EB0B57"/>
    <w:rsid w:val="00EB3646"/>
    <w:rsid w:val="00EB5625"/>
    <w:rsid w:val="00EB6AF7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7662"/>
    <w:rsid w:val="00ED7AAA"/>
    <w:rsid w:val="00EE05E4"/>
    <w:rsid w:val="00EE07F6"/>
    <w:rsid w:val="00EE0C81"/>
    <w:rsid w:val="00EE4AA9"/>
    <w:rsid w:val="00EE74D1"/>
    <w:rsid w:val="00EF0131"/>
    <w:rsid w:val="00EF0B47"/>
    <w:rsid w:val="00EF1ED2"/>
    <w:rsid w:val="00EF5801"/>
    <w:rsid w:val="00EF760E"/>
    <w:rsid w:val="00EF7830"/>
    <w:rsid w:val="00F0018A"/>
    <w:rsid w:val="00F01C24"/>
    <w:rsid w:val="00F0208A"/>
    <w:rsid w:val="00F028ED"/>
    <w:rsid w:val="00F034FB"/>
    <w:rsid w:val="00F03C92"/>
    <w:rsid w:val="00F0457F"/>
    <w:rsid w:val="00F04E4E"/>
    <w:rsid w:val="00F05745"/>
    <w:rsid w:val="00F06797"/>
    <w:rsid w:val="00F108F2"/>
    <w:rsid w:val="00F120A8"/>
    <w:rsid w:val="00F13B25"/>
    <w:rsid w:val="00F14C03"/>
    <w:rsid w:val="00F1776E"/>
    <w:rsid w:val="00F21785"/>
    <w:rsid w:val="00F25B94"/>
    <w:rsid w:val="00F27CF6"/>
    <w:rsid w:val="00F303A8"/>
    <w:rsid w:val="00F327FF"/>
    <w:rsid w:val="00F36C1E"/>
    <w:rsid w:val="00F36F16"/>
    <w:rsid w:val="00F41C09"/>
    <w:rsid w:val="00F41ECC"/>
    <w:rsid w:val="00F448D6"/>
    <w:rsid w:val="00F50E3D"/>
    <w:rsid w:val="00F5496D"/>
    <w:rsid w:val="00F54B2B"/>
    <w:rsid w:val="00F56FB2"/>
    <w:rsid w:val="00F60208"/>
    <w:rsid w:val="00F60740"/>
    <w:rsid w:val="00F64A6E"/>
    <w:rsid w:val="00F66F8F"/>
    <w:rsid w:val="00F67FAE"/>
    <w:rsid w:val="00F718D4"/>
    <w:rsid w:val="00F7597C"/>
    <w:rsid w:val="00F76C17"/>
    <w:rsid w:val="00F8088B"/>
    <w:rsid w:val="00F80A19"/>
    <w:rsid w:val="00F82AA5"/>
    <w:rsid w:val="00F82FB1"/>
    <w:rsid w:val="00F85798"/>
    <w:rsid w:val="00F866C1"/>
    <w:rsid w:val="00F866EE"/>
    <w:rsid w:val="00F86F5C"/>
    <w:rsid w:val="00F93014"/>
    <w:rsid w:val="00F976CC"/>
    <w:rsid w:val="00FA0C50"/>
    <w:rsid w:val="00FA225D"/>
    <w:rsid w:val="00FA4001"/>
    <w:rsid w:val="00FA53BE"/>
    <w:rsid w:val="00FA5632"/>
    <w:rsid w:val="00FA5AA6"/>
    <w:rsid w:val="00FA7CB3"/>
    <w:rsid w:val="00FB202A"/>
    <w:rsid w:val="00FB27DA"/>
    <w:rsid w:val="00FB6452"/>
    <w:rsid w:val="00FB743E"/>
    <w:rsid w:val="00FC2A96"/>
    <w:rsid w:val="00FC2B48"/>
    <w:rsid w:val="00FC5D51"/>
    <w:rsid w:val="00FC605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E6405"/>
    <w:rsid w:val="00FF1243"/>
    <w:rsid w:val="00FF18F4"/>
    <w:rsid w:val="00FF28C3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15353-7EC5-4439-AA7E-459A9A626FAA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1552</TotalTime>
  <Pages>6</Pages>
  <Words>551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857</cp:revision>
  <cp:lastPrinted>2022-03-28T15:37:00Z</cp:lastPrinted>
  <dcterms:created xsi:type="dcterms:W3CDTF">2017-11-17T14:15:00Z</dcterms:created>
  <dcterms:modified xsi:type="dcterms:W3CDTF">2023-08-01T11:31:00Z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