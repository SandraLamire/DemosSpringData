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62199EF8" w:rsidR="007D1E0E" w:rsidRPr="00F637C8" w:rsidRDefault="00874228" w:rsidP="007D1E0E">
      <w:pPr>
        <w:pStyle w:val="Titre"/>
      </w:pPr>
      <w:r>
        <w:t>Internationalisation des exceptions</w:t>
      </w:r>
    </w:p>
    <w:p w14:paraId="31FD3075" w14:textId="427B9878" w:rsidR="000150A7" w:rsidRPr="00F637C8" w:rsidRDefault="000150A7" w:rsidP="000150A7">
      <w:pPr>
        <w:pStyle w:val="Titre1"/>
      </w:pPr>
      <w:r w:rsidRPr="00F637C8">
        <w:t xml:space="preserve">Démonstration </w:t>
      </w:r>
      <w:r w:rsidR="00874228">
        <w:t xml:space="preserve">7 </w:t>
      </w:r>
      <w:r w:rsidRPr="00F637C8">
        <w:t xml:space="preserve">du module </w:t>
      </w:r>
      <w:r w:rsidR="00ED7662" w:rsidRPr="00F637C8">
        <w:t>4</w:t>
      </w:r>
    </w:p>
    <w:p w14:paraId="5938D2DE" w14:textId="77777777" w:rsidR="000150A7" w:rsidRPr="00F637C8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637C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F637C8" w:rsidRDefault="0048505C" w:rsidP="00AA4F6E">
            <w:pPr>
              <w:pStyle w:val="TPnormal"/>
            </w:pPr>
            <w:r w:rsidRPr="00F637C8">
              <w:t>L</w:t>
            </w:r>
            <w:r w:rsidR="005B3345" w:rsidRPr="00F637C8">
              <w:t xml:space="preserve">es </w:t>
            </w:r>
            <w:r w:rsidRPr="00F637C8">
              <w:t>objectif</w:t>
            </w:r>
            <w:r w:rsidR="005B3345" w:rsidRPr="00F637C8">
              <w:t>s</w:t>
            </w:r>
            <w:r w:rsidR="00AF1D95" w:rsidRPr="00F637C8">
              <w:t xml:space="preserve"> de cette démonstration :</w:t>
            </w:r>
          </w:p>
          <w:p w14:paraId="50309A06" w14:textId="2C849F3D" w:rsidR="00622373" w:rsidRPr="00F637C8" w:rsidRDefault="00874228" w:rsidP="005548E3">
            <w:pPr>
              <w:pStyle w:val="TPnormalpuce1"/>
            </w:pPr>
            <w:r>
              <w:t>Configuration de l’internationalisation (I18N)</w:t>
            </w:r>
          </w:p>
          <w:p w14:paraId="5BF415F0" w14:textId="77777777" w:rsidR="009C1815" w:rsidRDefault="00874228" w:rsidP="0062592F">
            <w:pPr>
              <w:pStyle w:val="TPnormalpuce1"/>
            </w:pPr>
            <w:r>
              <w:t>Création des fichiers de properties par langues</w:t>
            </w:r>
          </w:p>
          <w:p w14:paraId="0C8A4BA0" w14:textId="77777777" w:rsidR="000E027F" w:rsidRDefault="000E027F" w:rsidP="0062592F">
            <w:pPr>
              <w:pStyle w:val="TPnormalpuce1"/>
            </w:pPr>
            <w:r>
              <w:t>Mise en place sur les validations</w:t>
            </w:r>
          </w:p>
          <w:p w14:paraId="73FE6ABC" w14:textId="79D8A814" w:rsidR="00BF088B" w:rsidRPr="00F637C8" w:rsidRDefault="00BF088B" w:rsidP="0062592F">
            <w:pPr>
              <w:pStyle w:val="TPnormalpuce1"/>
            </w:pPr>
            <w:r>
              <w:t>Et la classe AppExceptionHandler</w:t>
            </w:r>
          </w:p>
        </w:tc>
      </w:tr>
    </w:tbl>
    <w:p w14:paraId="4DFBB9AE" w14:textId="77777777" w:rsidR="006500D4" w:rsidRPr="00F637C8" w:rsidRDefault="006500D4" w:rsidP="00134C3C">
      <w:pPr>
        <w:pStyle w:val="TPTitre"/>
      </w:pPr>
      <w:r w:rsidRPr="00F637C8">
        <w:t>Contexte</w:t>
      </w:r>
    </w:p>
    <w:p w14:paraId="4D0F2772" w14:textId="10FF6887" w:rsidR="006500D4" w:rsidRPr="00F637C8" w:rsidRDefault="006500D4" w:rsidP="006500D4">
      <w:pPr>
        <w:pStyle w:val="TPnormalpuce1"/>
      </w:pPr>
      <w:r w:rsidRPr="00F637C8">
        <w:t xml:space="preserve">Nous </w:t>
      </w:r>
      <w:r w:rsidR="00401DEE" w:rsidRPr="00F637C8">
        <w:t>continuons</w:t>
      </w:r>
      <w:r w:rsidRPr="00F637C8">
        <w:t xml:space="preserve"> notre application représentant une partie du cœur de métier de l’ENI Ecole.</w:t>
      </w:r>
    </w:p>
    <w:p w14:paraId="044A4A7A" w14:textId="063D6A4A" w:rsidR="007D1E0E" w:rsidRPr="00F637C8" w:rsidRDefault="007C0A41" w:rsidP="007D1E0E">
      <w:pPr>
        <w:pStyle w:val="TPTitre"/>
      </w:pPr>
      <w:r w:rsidRPr="00F637C8">
        <w:t>Déroulement</w:t>
      </w:r>
    </w:p>
    <w:p w14:paraId="5FB46833" w14:textId="77777777" w:rsidR="000E4803" w:rsidRDefault="000807FD" w:rsidP="000807FD">
      <w:pPr>
        <w:pStyle w:val="Titre1"/>
      </w:pPr>
      <w:r>
        <w:t>Configuration de l’encodage UTF-8 dans application.properties</w:t>
      </w:r>
    </w:p>
    <w:p w14:paraId="531C2886" w14:textId="77777777" w:rsidR="000E4803" w:rsidRPr="000E4803" w:rsidRDefault="000E4803" w:rsidP="000E480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E4803">
        <w:rPr>
          <w:rFonts w:ascii="Consolas" w:hAnsi="Consolas"/>
          <w:color w:val="93A1A1"/>
          <w:sz w:val="18"/>
          <w:szCs w:val="18"/>
        </w:rPr>
        <w:t>#i18n</w:t>
      </w:r>
    </w:p>
    <w:p w14:paraId="7A4B789D" w14:textId="77777777" w:rsidR="000E4803" w:rsidRPr="000E4803" w:rsidRDefault="000E4803" w:rsidP="000E480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E4803">
        <w:rPr>
          <w:rFonts w:ascii="Consolas" w:hAnsi="Consolas"/>
          <w:color w:val="000000"/>
          <w:sz w:val="18"/>
          <w:szCs w:val="18"/>
        </w:rPr>
        <w:t>spring.messages.encoding=</w:t>
      </w:r>
      <w:r w:rsidRPr="000E4803">
        <w:rPr>
          <w:rFonts w:ascii="Consolas" w:hAnsi="Consolas"/>
          <w:color w:val="2AA198"/>
          <w:sz w:val="18"/>
          <w:szCs w:val="18"/>
        </w:rPr>
        <w:t>UTF-8</w:t>
      </w:r>
    </w:p>
    <w:p w14:paraId="05C9CB76" w14:textId="3F325E9B" w:rsidR="000E4803" w:rsidRDefault="0058184A" w:rsidP="0058184A">
      <w:pPr>
        <w:pStyle w:val="TPnormalpuce1"/>
      </w:pPr>
      <w:r>
        <w:t>Si vous voulez un autre nom que messages pour les fichiers de properties</w:t>
      </w:r>
    </w:p>
    <w:p w14:paraId="40BEA4FF" w14:textId="129CA5C0" w:rsidR="0058184A" w:rsidRDefault="0058184A" w:rsidP="0058184A">
      <w:pPr>
        <w:pStyle w:val="TPnormalpuce1"/>
        <w:numPr>
          <w:ilvl w:val="1"/>
          <w:numId w:val="1"/>
        </w:numPr>
      </w:pPr>
      <w:r>
        <w:t>Ou un sous répertoire</w:t>
      </w:r>
    </w:p>
    <w:p w14:paraId="367893A8" w14:textId="79E3C98E" w:rsidR="00812ECF" w:rsidRDefault="0058184A" w:rsidP="00812ECF">
      <w:pPr>
        <w:pStyle w:val="TPnormalpuce1"/>
        <w:numPr>
          <w:ilvl w:val="1"/>
          <w:numId w:val="1"/>
        </w:numPr>
      </w:pPr>
      <w:r>
        <w:t>Vous devez spécifier</w:t>
      </w:r>
      <w:r w:rsidR="00812ECF">
        <w:t xml:space="preserve"> : </w:t>
      </w:r>
      <w:r w:rsidR="00812ECF" w:rsidRPr="00812ECF">
        <w:rPr>
          <w:b/>
          <w:bCs/>
        </w:rPr>
        <w:t>spring.messages.basename</w:t>
      </w:r>
      <w:r w:rsidR="00812ECF" w:rsidRPr="00812ECF">
        <w:t>=</w:t>
      </w:r>
      <w:r w:rsidR="00812ECF">
        <w:t>i18n/messages_errors</w:t>
      </w:r>
    </w:p>
    <w:p w14:paraId="7824C787" w14:textId="77777777" w:rsidR="000E4803" w:rsidRDefault="000E4803" w:rsidP="000E4803"/>
    <w:p w14:paraId="7C594577" w14:textId="77777777" w:rsidR="00B05BCD" w:rsidRDefault="00B05BCD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44507262" w14:textId="4E931A00" w:rsidR="00B55E19" w:rsidRPr="00F637C8" w:rsidRDefault="003D6B15" w:rsidP="000807FD">
      <w:pPr>
        <w:pStyle w:val="Titre1"/>
      </w:pPr>
      <w:r>
        <w:lastRenderedPageBreak/>
        <w:t>Fichiers messages.properties</w:t>
      </w:r>
    </w:p>
    <w:p w14:paraId="699222F7" w14:textId="319828C0" w:rsidR="008E5D12" w:rsidRDefault="003D6B15" w:rsidP="008E5D12">
      <w:pPr>
        <w:pStyle w:val="TPnormalpuce1"/>
      </w:pPr>
      <w:r>
        <w:t>Dans ressources, vous trouverez les 3 fichiers de properties</w:t>
      </w:r>
    </w:p>
    <w:p w14:paraId="458DD582" w14:textId="66385673" w:rsidR="003D6B15" w:rsidRDefault="003D6B15" w:rsidP="008E5D12">
      <w:pPr>
        <w:pStyle w:val="TPnormalpuce1"/>
      </w:pPr>
      <w:r>
        <w:t>Copier les dans src/main/ressources</w:t>
      </w:r>
    </w:p>
    <w:p w14:paraId="704E418B" w14:textId="1500B869" w:rsidR="003D6B15" w:rsidRDefault="003D6B15" w:rsidP="008E5D12">
      <w:pPr>
        <w:pStyle w:val="TPnormalpuce1"/>
      </w:pPr>
      <w:r>
        <w:t>Attention, celui en _fr doit être compilé en UTF-8</w:t>
      </w:r>
    </w:p>
    <w:p w14:paraId="717451A5" w14:textId="302DFA56" w:rsidR="00B05BCD" w:rsidRDefault="00B05BCD" w:rsidP="00B05BCD">
      <w:pPr>
        <w:pStyle w:val="TPnormalpuce1"/>
        <w:numPr>
          <w:ilvl w:val="1"/>
          <w:numId w:val="1"/>
        </w:numPr>
      </w:pPr>
      <w:r>
        <w:t xml:space="preserve">Faire : clic droit </w:t>
      </w:r>
      <w:r>
        <w:sym w:font="Wingdings" w:char="F0E0"/>
      </w:r>
      <w:r>
        <w:t xml:space="preserve"> properties</w:t>
      </w:r>
    </w:p>
    <w:p w14:paraId="11ACE419" w14:textId="6E983CF9" w:rsidR="00B05BCD" w:rsidRPr="00F637C8" w:rsidRDefault="00B05BCD" w:rsidP="00B05BCD">
      <w:r>
        <w:rPr>
          <w:noProof/>
        </w:rPr>
        <w:drawing>
          <wp:inline distT="0" distB="0" distL="0" distR="0" wp14:anchorId="77448320" wp14:editId="2FD662A5">
            <wp:extent cx="6644640" cy="3200400"/>
            <wp:effectExtent l="19050" t="19050" r="22860" b="19050"/>
            <wp:docPr id="678139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6F3B5" w14:textId="77777777" w:rsidR="00485793" w:rsidRDefault="00485793">
      <w:pPr>
        <w:rPr>
          <w:lang w:val="fr-FR"/>
        </w:rPr>
      </w:pPr>
    </w:p>
    <w:p w14:paraId="2E802F10" w14:textId="075C5B39" w:rsidR="00485793" w:rsidRPr="00F637C8" w:rsidRDefault="00E838C6" w:rsidP="00485793">
      <w:pPr>
        <w:pStyle w:val="Titre1"/>
      </w:pPr>
      <w:r>
        <w:t>Utiliser les clefs dans Employe</w:t>
      </w:r>
    </w:p>
    <w:p w14:paraId="5231A0E8" w14:textId="77777777" w:rsidR="00E838C6" w:rsidRDefault="00E838C6" w:rsidP="00E838C6">
      <w:pPr>
        <w:pStyle w:val="TPnormalpuce1"/>
      </w:pPr>
      <w:r w:rsidRPr="00E838C6">
        <w:t xml:space="preserve">Pour </w:t>
      </w:r>
      <w:r>
        <w:t>chaque annotation de validation, il existe une clef dans le fichier de messages.properties</w:t>
      </w:r>
    </w:p>
    <w:p w14:paraId="4A822324" w14:textId="7E4C7497" w:rsidR="00E838C6" w:rsidRDefault="00E838C6" w:rsidP="00E838C6">
      <w:pPr>
        <w:pStyle w:val="TPnormalpuce1"/>
      </w:pPr>
      <w:r>
        <w:t>Répercutez-les</w:t>
      </w:r>
    </w:p>
    <w:p w14:paraId="03313EB5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35924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133F49A6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F91901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35924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584138F1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35924">
        <w:rPr>
          <w:rFonts w:ascii="Consolas" w:hAnsi="Consolas"/>
          <w:color w:val="000000"/>
          <w:sz w:val="18"/>
          <w:szCs w:val="18"/>
        </w:rPr>
        <w:t xml:space="preserve"> jakarta.validation.constraints.*;</w:t>
      </w:r>
    </w:p>
    <w:p w14:paraId="59325FDF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35924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7C94E48B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35924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14:paraId="7710B655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2FD53C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@NoArgsConstructor</w:t>
      </w:r>
    </w:p>
    <w:p w14:paraId="61145076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@AllArgsConstructor</w:t>
      </w:r>
    </w:p>
    <w:p w14:paraId="635FADC2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@Getter</w:t>
      </w:r>
    </w:p>
    <w:p w14:paraId="6899E515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@Setter</w:t>
      </w:r>
    </w:p>
    <w:p w14:paraId="72F64F43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@EqualsAndHashCode</w:t>
      </w:r>
      <w:r w:rsidRPr="00335924">
        <w:rPr>
          <w:rFonts w:ascii="Consolas" w:hAnsi="Consolas"/>
          <w:color w:val="000000"/>
          <w:sz w:val="18"/>
          <w:szCs w:val="18"/>
        </w:rPr>
        <w:t xml:space="preserve">(of = { </w:t>
      </w:r>
      <w:r w:rsidRPr="00335924">
        <w:rPr>
          <w:rFonts w:ascii="Consolas" w:hAnsi="Consolas"/>
          <w:color w:val="2A00FF"/>
          <w:sz w:val="18"/>
          <w:szCs w:val="18"/>
        </w:rPr>
        <w:t>"immatriculation"</w:t>
      </w:r>
      <w:r w:rsidRPr="00335924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4949913A" w14:textId="7F5B7EA0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@ToString</w:t>
      </w:r>
    </w:p>
    <w:p w14:paraId="26553716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@SuperBuilder</w:t>
      </w:r>
    </w:p>
    <w:p w14:paraId="3E633CC3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@Entity</w:t>
      </w:r>
    </w:p>
    <w:p w14:paraId="001EE0DB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@Table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"EMPLOYEE"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1620E363" w14:textId="64DACE42" w:rsidR="00335924" w:rsidRPr="00335924" w:rsidRDefault="00335924" w:rsidP="00227D0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646464"/>
          <w:sz w:val="18"/>
          <w:szCs w:val="18"/>
        </w:rPr>
        <w:t>@Inheritance</w:t>
      </w:r>
      <w:r w:rsidRPr="00335924">
        <w:rPr>
          <w:rFonts w:ascii="Consolas" w:hAnsi="Consolas"/>
          <w:color w:val="000000"/>
          <w:sz w:val="18"/>
          <w:szCs w:val="18"/>
        </w:rPr>
        <w:t>(strategy = InheritanceType.</w:t>
      </w:r>
      <w:r w:rsidRPr="00335924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06C012A7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35924">
        <w:rPr>
          <w:rFonts w:ascii="Consolas" w:hAnsi="Consolas"/>
          <w:color w:val="000000"/>
          <w:sz w:val="18"/>
          <w:szCs w:val="18"/>
        </w:rPr>
        <w:t xml:space="preserve">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35924">
        <w:rPr>
          <w:rFonts w:ascii="Consolas" w:hAnsi="Consolas"/>
          <w:color w:val="000000"/>
          <w:sz w:val="18"/>
          <w:szCs w:val="18"/>
        </w:rPr>
        <w:t xml:space="preserve"> Employe {</w:t>
      </w:r>
    </w:p>
    <w:p w14:paraId="0FEAA292" w14:textId="1CCA7107" w:rsidR="00335924" w:rsidRPr="00335924" w:rsidRDefault="00335924" w:rsidP="0003773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="007B2A67">
        <w:rPr>
          <w:rFonts w:ascii="Consolas" w:hAnsi="Consolas"/>
          <w:color w:val="646464"/>
          <w:sz w:val="18"/>
          <w:szCs w:val="18"/>
        </w:rPr>
        <w:t>…</w:t>
      </w:r>
    </w:p>
    <w:p w14:paraId="376B76FC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@ManyToOne</w:t>
      </w:r>
    </w:p>
    <w:p w14:paraId="30C06103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@JoinColumn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"CIVILITY_ID"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5F568428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@NotNull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"{employee.civility.error}"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1518EB18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Civilite </w:t>
      </w:r>
      <w:r w:rsidRPr="00335924">
        <w:rPr>
          <w:rFonts w:ascii="Consolas" w:hAnsi="Consolas"/>
          <w:color w:val="0000C0"/>
          <w:sz w:val="18"/>
          <w:szCs w:val="18"/>
        </w:rPr>
        <w:t>civilite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77FFB528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4C92E6B" w14:textId="4168F9FC" w:rsidR="00335924" w:rsidRPr="00335924" w:rsidRDefault="00335924" w:rsidP="0003773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="0003773C">
        <w:rPr>
          <w:rFonts w:ascii="Consolas" w:hAnsi="Consolas"/>
          <w:color w:val="3F7F5F"/>
          <w:sz w:val="18"/>
          <w:szCs w:val="18"/>
        </w:rPr>
        <w:t>…</w:t>
      </w:r>
    </w:p>
    <w:p w14:paraId="05067E7D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"LAST_NAME"</w:t>
      </w:r>
      <w:r w:rsidRPr="00335924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35924">
        <w:rPr>
          <w:rFonts w:ascii="Consolas" w:hAnsi="Consolas"/>
          <w:color w:val="000000"/>
          <w:sz w:val="18"/>
          <w:szCs w:val="18"/>
        </w:rPr>
        <w:t>, length = 90)</w:t>
      </w:r>
    </w:p>
    <w:p w14:paraId="652F3D0D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@NotBlank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"{employee.ln.blank-error}"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60460C0A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@Size</w:t>
      </w:r>
      <w:r w:rsidRPr="00335924">
        <w:rPr>
          <w:rFonts w:ascii="Consolas" w:hAnsi="Consolas"/>
          <w:color w:val="000000"/>
          <w:sz w:val="18"/>
          <w:szCs w:val="18"/>
        </w:rPr>
        <w:t xml:space="preserve">(max = 90, message = </w:t>
      </w:r>
      <w:r w:rsidRPr="00335924">
        <w:rPr>
          <w:rFonts w:ascii="Consolas" w:hAnsi="Consolas"/>
          <w:color w:val="2A00FF"/>
          <w:sz w:val="18"/>
          <w:szCs w:val="18"/>
        </w:rPr>
        <w:t>"{employee.ln.size-error}"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7A48C02F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String </w:t>
      </w:r>
      <w:r w:rsidRPr="00335924">
        <w:rPr>
          <w:rFonts w:ascii="Consolas" w:hAnsi="Consolas"/>
          <w:color w:val="0000C0"/>
          <w:sz w:val="18"/>
          <w:szCs w:val="18"/>
        </w:rPr>
        <w:t>nom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5401C222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2818451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"FIRST_NAME"</w:t>
      </w:r>
      <w:r w:rsidRPr="00335924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35924">
        <w:rPr>
          <w:rFonts w:ascii="Consolas" w:hAnsi="Consolas"/>
          <w:color w:val="000000"/>
          <w:sz w:val="18"/>
          <w:szCs w:val="18"/>
        </w:rPr>
        <w:t>, length = 150)</w:t>
      </w:r>
    </w:p>
    <w:p w14:paraId="1DBDFBD5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@NotBlank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"{employee.fn.blank-error}"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1C72DD24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@Size</w:t>
      </w:r>
      <w:r w:rsidRPr="00335924">
        <w:rPr>
          <w:rFonts w:ascii="Consolas" w:hAnsi="Consolas"/>
          <w:color w:val="000000"/>
          <w:sz w:val="18"/>
          <w:szCs w:val="18"/>
        </w:rPr>
        <w:t xml:space="preserve">(max = 150, message = </w:t>
      </w:r>
      <w:r w:rsidRPr="00335924">
        <w:rPr>
          <w:rFonts w:ascii="Consolas" w:hAnsi="Consolas"/>
          <w:color w:val="2A00FF"/>
          <w:sz w:val="18"/>
          <w:szCs w:val="18"/>
        </w:rPr>
        <w:t>"{employee.fn.size-error}"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7D9A81D8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String </w:t>
      </w:r>
      <w:r w:rsidRPr="00335924">
        <w:rPr>
          <w:rFonts w:ascii="Consolas" w:hAnsi="Consolas"/>
          <w:color w:val="0000C0"/>
          <w:sz w:val="18"/>
          <w:szCs w:val="18"/>
        </w:rPr>
        <w:t>prenom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2B743E85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EFFAA4" w14:textId="096ABDAD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(nullable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35924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335924">
        <w:rPr>
          <w:rFonts w:ascii="Consolas" w:hAnsi="Consolas"/>
          <w:color w:val="000000"/>
          <w:sz w:val="18"/>
          <w:szCs w:val="18"/>
        </w:rPr>
        <w:t>, length = 255)</w:t>
      </w:r>
    </w:p>
    <w:p w14:paraId="286F178F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@NotBlank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"{employee.email.blank-error}"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48E78258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@Size</w:t>
      </w:r>
      <w:r w:rsidRPr="00335924">
        <w:rPr>
          <w:rFonts w:ascii="Consolas" w:hAnsi="Consolas"/>
          <w:color w:val="000000"/>
          <w:sz w:val="18"/>
          <w:szCs w:val="18"/>
        </w:rPr>
        <w:t xml:space="preserve">(max = 255, message = </w:t>
      </w:r>
      <w:r w:rsidRPr="00335924">
        <w:rPr>
          <w:rFonts w:ascii="Consolas" w:hAnsi="Consolas"/>
          <w:color w:val="2A00FF"/>
          <w:sz w:val="18"/>
          <w:szCs w:val="18"/>
        </w:rPr>
        <w:t>"{employee.email.size-error}"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7480490D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String </w:t>
      </w:r>
      <w:r w:rsidRPr="00335924">
        <w:rPr>
          <w:rFonts w:ascii="Consolas" w:hAnsi="Consolas"/>
          <w:color w:val="0000C0"/>
          <w:sz w:val="18"/>
          <w:szCs w:val="18"/>
        </w:rPr>
        <w:t>email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787F64D1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4B91BF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"EMPLOYEE_REGISTRATION"</w:t>
      </w:r>
      <w:r w:rsidRPr="00335924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335924">
        <w:rPr>
          <w:rFonts w:ascii="Consolas" w:hAnsi="Consolas"/>
          <w:color w:val="000000"/>
          <w:sz w:val="18"/>
          <w:szCs w:val="18"/>
        </w:rPr>
        <w:t xml:space="preserve">, unique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335924">
        <w:rPr>
          <w:rFonts w:ascii="Consolas" w:hAnsi="Consolas"/>
          <w:color w:val="000000"/>
          <w:sz w:val="18"/>
          <w:szCs w:val="18"/>
        </w:rPr>
        <w:t>, length = 100)</w:t>
      </w:r>
    </w:p>
    <w:p w14:paraId="502334E9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@NotBlank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"{employee.registration.blank-error}"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71B1B764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@Size</w:t>
      </w:r>
      <w:r w:rsidRPr="00335924">
        <w:rPr>
          <w:rFonts w:ascii="Consolas" w:hAnsi="Consolas"/>
          <w:color w:val="000000"/>
          <w:sz w:val="18"/>
          <w:szCs w:val="18"/>
        </w:rPr>
        <w:t xml:space="preserve">(max = 100, message = </w:t>
      </w:r>
      <w:r w:rsidRPr="00335924">
        <w:rPr>
          <w:rFonts w:ascii="Consolas" w:hAnsi="Consolas"/>
          <w:color w:val="2A00FF"/>
          <w:sz w:val="18"/>
          <w:szCs w:val="18"/>
        </w:rPr>
        <w:t>"{employee.registration.size-error}"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49D574FC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String </w:t>
      </w:r>
      <w:r w:rsidRPr="00335924">
        <w:rPr>
          <w:rFonts w:ascii="Consolas" w:hAnsi="Consolas"/>
          <w:color w:val="0000C0"/>
          <w:sz w:val="18"/>
          <w:szCs w:val="18"/>
        </w:rPr>
        <w:t>immatriculation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3C1CB1EC" w14:textId="2BEFD426" w:rsidR="00335924" w:rsidRPr="00335924" w:rsidRDefault="00335924" w:rsidP="009C64B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="009C64B6">
        <w:rPr>
          <w:rFonts w:ascii="Consolas" w:hAnsi="Consolas"/>
          <w:color w:val="646464"/>
          <w:sz w:val="18"/>
          <w:szCs w:val="18"/>
        </w:rPr>
        <w:t>…</w:t>
      </w:r>
    </w:p>
    <w:p w14:paraId="15BF7929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@OneToOne</w:t>
      </w:r>
      <w:r w:rsidRPr="00335924">
        <w:rPr>
          <w:rFonts w:ascii="Consolas" w:hAnsi="Consolas"/>
          <w:color w:val="000000"/>
          <w:sz w:val="18"/>
          <w:szCs w:val="18"/>
        </w:rPr>
        <w:t>(cascade = CascadeType.</w:t>
      </w:r>
      <w:r w:rsidRPr="00335924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335924">
        <w:rPr>
          <w:rFonts w:ascii="Consolas" w:hAnsi="Consolas"/>
          <w:color w:val="000000"/>
          <w:sz w:val="18"/>
          <w:szCs w:val="18"/>
        </w:rPr>
        <w:t xml:space="preserve">, orphanRemoval = </w:t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335924">
        <w:rPr>
          <w:rFonts w:ascii="Consolas" w:hAnsi="Consolas"/>
          <w:color w:val="000000"/>
          <w:sz w:val="18"/>
          <w:szCs w:val="18"/>
        </w:rPr>
        <w:t>, fetch = FetchType.</w:t>
      </w:r>
      <w:r w:rsidRPr="00335924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6D97DE74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@JoinColumn</w:t>
      </w:r>
      <w:r w:rsidRPr="00335924">
        <w:rPr>
          <w:rFonts w:ascii="Consolas" w:hAnsi="Consolas"/>
          <w:color w:val="000000"/>
          <w:sz w:val="18"/>
          <w:szCs w:val="18"/>
        </w:rPr>
        <w:t xml:space="preserve">(name = </w:t>
      </w:r>
      <w:r w:rsidRPr="00335924">
        <w:rPr>
          <w:rFonts w:ascii="Consolas" w:hAnsi="Consolas"/>
          <w:color w:val="2A00FF"/>
          <w:sz w:val="18"/>
          <w:szCs w:val="18"/>
        </w:rPr>
        <w:t>"ADDRESS_ID"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763DE9B2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color w:val="646464"/>
          <w:sz w:val="18"/>
          <w:szCs w:val="18"/>
        </w:rPr>
        <w:t>@NotNull</w:t>
      </w:r>
      <w:r w:rsidRPr="00335924">
        <w:rPr>
          <w:rFonts w:ascii="Consolas" w:hAnsi="Consolas"/>
          <w:color w:val="000000"/>
          <w:sz w:val="18"/>
          <w:szCs w:val="18"/>
        </w:rPr>
        <w:t xml:space="preserve">(message = </w:t>
      </w:r>
      <w:r w:rsidRPr="00335924">
        <w:rPr>
          <w:rFonts w:ascii="Consolas" w:hAnsi="Consolas"/>
          <w:color w:val="2A00FF"/>
          <w:sz w:val="18"/>
          <w:szCs w:val="18"/>
        </w:rPr>
        <w:t>"{employee.address.error}"</w:t>
      </w:r>
      <w:r w:rsidRPr="00335924">
        <w:rPr>
          <w:rFonts w:ascii="Consolas" w:hAnsi="Consolas"/>
          <w:color w:val="000000"/>
          <w:sz w:val="18"/>
          <w:szCs w:val="18"/>
        </w:rPr>
        <w:t>)</w:t>
      </w:r>
    </w:p>
    <w:p w14:paraId="403B3EAF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ab/>
      </w:r>
      <w:r w:rsidRPr="00335924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35924">
        <w:rPr>
          <w:rFonts w:ascii="Consolas" w:hAnsi="Consolas"/>
          <w:color w:val="000000"/>
          <w:sz w:val="18"/>
          <w:szCs w:val="18"/>
        </w:rPr>
        <w:t xml:space="preserve"> Adresse </w:t>
      </w:r>
      <w:r w:rsidRPr="00335924">
        <w:rPr>
          <w:rFonts w:ascii="Consolas" w:hAnsi="Consolas"/>
          <w:color w:val="0000C0"/>
          <w:sz w:val="18"/>
          <w:szCs w:val="18"/>
        </w:rPr>
        <w:t>adresse</w:t>
      </w:r>
      <w:r w:rsidRPr="00335924">
        <w:rPr>
          <w:rFonts w:ascii="Consolas" w:hAnsi="Consolas"/>
          <w:color w:val="000000"/>
          <w:sz w:val="18"/>
          <w:szCs w:val="18"/>
        </w:rPr>
        <w:t>;</w:t>
      </w:r>
    </w:p>
    <w:p w14:paraId="3BE0A481" w14:textId="77777777" w:rsidR="00335924" w:rsidRPr="00335924" w:rsidRDefault="00335924" w:rsidP="0033592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5924">
        <w:rPr>
          <w:rFonts w:ascii="Consolas" w:hAnsi="Consolas"/>
          <w:color w:val="000000"/>
          <w:sz w:val="18"/>
          <w:szCs w:val="18"/>
        </w:rPr>
        <w:t>}</w:t>
      </w:r>
    </w:p>
    <w:p w14:paraId="0C2351DF" w14:textId="4043CE02" w:rsidR="00967576" w:rsidRDefault="00967576" w:rsidP="00335924"/>
    <w:p w14:paraId="4B5AFB29" w14:textId="77777777" w:rsidR="00822374" w:rsidRPr="00E838C6" w:rsidRDefault="00822374" w:rsidP="00335924"/>
    <w:p w14:paraId="1515A012" w14:textId="758861F8" w:rsidR="00700891" w:rsidRPr="00F637C8" w:rsidRDefault="00700891" w:rsidP="009F6064">
      <w:pPr>
        <w:pStyle w:val="Titre2"/>
        <w:rPr>
          <w:lang w:val="fr-FR"/>
        </w:rPr>
      </w:pPr>
      <w:r w:rsidRPr="00F637C8">
        <w:rPr>
          <w:lang w:val="fr-FR"/>
        </w:rPr>
        <w:t xml:space="preserve">Exécution </w:t>
      </w:r>
      <w:r w:rsidR="00665DA5" w:rsidRPr="00F637C8">
        <w:rPr>
          <w:lang w:val="fr-FR"/>
        </w:rPr>
        <w:t>avec Postman</w:t>
      </w:r>
    </w:p>
    <w:p w14:paraId="6ADE6F43" w14:textId="63CFF012" w:rsidR="00FF1C4F" w:rsidRPr="00F637C8" w:rsidRDefault="00FF1C4F" w:rsidP="00FF1C4F">
      <w:pPr>
        <w:pStyle w:val="TPnormalpuce1"/>
      </w:pPr>
      <w:r w:rsidRPr="00F637C8">
        <w:t>Testons sans civilité :</w:t>
      </w:r>
    </w:p>
    <w:p w14:paraId="2719762F" w14:textId="7F661E3D" w:rsidR="00CE233B" w:rsidRPr="00F637C8" w:rsidRDefault="00383E95" w:rsidP="00CE233B">
      <w:pPr>
        <w:rPr>
          <w:lang w:val="fr-FR"/>
        </w:rPr>
      </w:pPr>
      <w:r w:rsidRPr="00F637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DBE47" wp14:editId="5335B03E">
                <wp:simplePos x="0" y="0"/>
                <wp:positionH relativeFrom="margin">
                  <wp:align>left</wp:align>
                </wp:positionH>
                <wp:positionV relativeFrom="paragraph">
                  <wp:posOffset>3416935</wp:posOffset>
                </wp:positionV>
                <wp:extent cx="3131820" cy="312420"/>
                <wp:effectExtent l="0" t="0" r="11430" b="11430"/>
                <wp:wrapNone/>
                <wp:docPr id="201340375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E7F4A" id="Ellipse 2" o:spid="_x0000_s1026" style="position:absolute;margin-left:0;margin-top:269.05pt;width:246.6pt;height:24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" filled="f" strokecolor="#92d050" strokeweight="1.5pt">
                <v:stroke endcap="round"/>
                <w10:wrap anchorx="margin"/>
              </v:oval>
            </w:pict>
          </mc:Fallback>
        </mc:AlternateContent>
      </w:r>
      <w:r w:rsidR="005666C2" w:rsidRPr="00F637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4FD39" wp14:editId="466A794B">
                <wp:simplePos x="0" y="0"/>
                <wp:positionH relativeFrom="margin">
                  <wp:posOffset>2682240</wp:posOffset>
                </wp:positionH>
                <wp:positionV relativeFrom="paragraph">
                  <wp:posOffset>2789555</wp:posOffset>
                </wp:positionV>
                <wp:extent cx="1402080" cy="358140"/>
                <wp:effectExtent l="0" t="0" r="26670" b="22860"/>
                <wp:wrapNone/>
                <wp:docPr id="113595813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A8C61" id="Ellipse 2" o:spid="_x0000_s1026" style="position:absolute;margin-left:211.2pt;margin-top:219.65pt;width:110.4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" filled="f" strokecolor="red" strokeweight="1.5pt">
                <v:stroke endcap="round"/>
                <w10:wrap anchorx="margin"/>
              </v:oval>
            </w:pict>
          </mc:Fallback>
        </mc:AlternateContent>
      </w:r>
      <w:r w:rsidR="005666C2">
        <w:rPr>
          <w:noProof/>
          <w:lang w:val="fr-FR"/>
        </w:rPr>
        <w:drawing>
          <wp:inline distT="0" distB="0" distL="0" distR="0" wp14:anchorId="272808B2" wp14:editId="4754BF82">
            <wp:extent cx="5871210" cy="3698454"/>
            <wp:effectExtent l="19050" t="19050" r="15240" b="16510"/>
            <wp:docPr id="5750055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80" cy="3704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B2A12" w14:textId="192AC4D2" w:rsidR="001660CD" w:rsidRPr="00F637C8" w:rsidRDefault="001660CD" w:rsidP="001660CD">
      <w:pPr>
        <w:pStyle w:val="TPnormalpuce1"/>
      </w:pPr>
      <w:r w:rsidRPr="00F637C8">
        <w:t>Le statut de la r</w:t>
      </w:r>
      <w:r w:rsidR="00953973" w:rsidRPr="00F637C8">
        <w:t>éponse</w:t>
      </w:r>
      <w:r w:rsidRPr="00F637C8">
        <w:t xml:space="preserve"> (40</w:t>
      </w:r>
      <w:r w:rsidR="000865C7">
        <w:t>0</w:t>
      </w:r>
      <w:r w:rsidRPr="00F637C8">
        <w:t xml:space="preserve">) </w:t>
      </w:r>
      <w:r w:rsidR="002E7143">
        <w:t>– Bad Request</w:t>
      </w:r>
    </w:p>
    <w:p w14:paraId="2E7F69A2" w14:textId="514E4643" w:rsidR="001554F3" w:rsidRPr="00F637C8" w:rsidRDefault="002E7143" w:rsidP="002E7143">
      <w:pPr>
        <w:pStyle w:val="TPnormalpuce1"/>
      </w:pPr>
      <w:r>
        <w:t>Il affiche le message par défaut en anglais du fichier messages.properties</w:t>
      </w:r>
    </w:p>
    <w:p w14:paraId="1B3DDDC2" w14:textId="06DADFF5" w:rsidR="00C8091F" w:rsidRDefault="00C8091F" w:rsidP="00C8091F">
      <w:pPr>
        <w:pStyle w:val="TPnormalpuce1"/>
      </w:pPr>
      <w:r>
        <w:lastRenderedPageBreak/>
        <w:t>Ajouter dans l’entête la langue en fr</w:t>
      </w:r>
      <w:r w:rsidRPr="00F637C8">
        <w:t> :</w:t>
      </w:r>
    </w:p>
    <w:p w14:paraId="67B93E0B" w14:textId="5D96D202" w:rsidR="00822374" w:rsidRDefault="00822374" w:rsidP="00822374">
      <w:r>
        <w:rPr>
          <w:noProof/>
        </w:rPr>
        <w:drawing>
          <wp:inline distT="0" distB="0" distL="0" distR="0" wp14:anchorId="37BD7C14" wp14:editId="1E1CDE25">
            <wp:extent cx="4267200" cy="4183380"/>
            <wp:effectExtent l="19050" t="19050" r="19050" b="26670"/>
            <wp:docPr id="2269103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83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38A092" w14:textId="77777777" w:rsidR="00BB5D72" w:rsidRPr="00F637C8" w:rsidRDefault="00BB5D72" w:rsidP="00BB5D72">
      <w:pPr>
        <w:pStyle w:val="TPnormalpuce1"/>
      </w:pPr>
      <w:r w:rsidRPr="00F637C8">
        <w:t>Le statut de la réponse (40</w:t>
      </w:r>
      <w:r>
        <w:t>0</w:t>
      </w:r>
      <w:r w:rsidRPr="00F637C8">
        <w:t xml:space="preserve">) </w:t>
      </w:r>
      <w:r>
        <w:t>– Bad Request</w:t>
      </w:r>
    </w:p>
    <w:p w14:paraId="1E74C154" w14:textId="61BDBF76" w:rsidR="00BB5D72" w:rsidRPr="00F637C8" w:rsidRDefault="00BB5D72" w:rsidP="00BB5D72">
      <w:pPr>
        <w:pStyle w:val="TPnormalpuce1"/>
      </w:pPr>
      <w:r>
        <w:t>Il affiche</w:t>
      </w:r>
      <w:r>
        <w:t xml:space="preserve"> bien</w:t>
      </w:r>
      <w:r>
        <w:t xml:space="preserve"> le message </w:t>
      </w:r>
      <w:r>
        <w:t>en Français</w:t>
      </w:r>
    </w:p>
    <w:p w14:paraId="5EC519C9" w14:textId="77777777" w:rsidR="00007B07" w:rsidRPr="00F637C8" w:rsidRDefault="00007B07" w:rsidP="00007B07"/>
    <w:p w14:paraId="00DD9F4C" w14:textId="5D1836C9" w:rsidR="00BC39FC" w:rsidRPr="00F637C8" w:rsidRDefault="00BC39FC" w:rsidP="00BC39FC">
      <w:pPr>
        <w:pStyle w:val="Titre1"/>
      </w:pPr>
      <w:r>
        <w:t xml:space="preserve">Utiliser les clefs </w:t>
      </w:r>
      <w:r>
        <w:t>dans un contrôleur : AppExceptionHandler</w:t>
      </w:r>
    </w:p>
    <w:p w14:paraId="708C844B" w14:textId="7390693B" w:rsidR="003E663B" w:rsidRDefault="00BC39FC" w:rsidP="00BC39FC">
      <w:pPr>
        <w:pStyle w:val="TPnormalpuce1"/>
      </w:pPr>
      <w:r>
        <w:t>Injection du bean MessageSource</w:t>
      </w:r>
    </w:p>
    <w:p w14:paraId="5D8D3180" w14:textId="4C0B6464" w:rsidR="00BC39FC" w:rsidRDefault="00BC39FC" w:rsidP="00BC39FC">
      <w:pPr>
        <w:pStyle w:val="TPnormalpuce1"/>
        <w:numPr>
          <w:ilvl w:val="1"/>
          <w:numId w:val="1"/>
        </w:numPr>
      </w:pPr>
      <w:r>
        <w:t>Utilisation de l’annotation Lombok : @AllArgsConstructor</w:t>
      </w:r>
    </w:p>
    <w:p w14:paraId="523D6853" w14:textId="4A70F0F8" w:rsidR="00BC39FC" w:rsidRDefault="00BC39FC" w:rsidP="00BC39FC">
      <w:pPr>
        <w:pStyle w:val="TPnormalpuce1"/>
      </w:pPr>
      <w:r>
        <w:t xml:space="preserve">Injection de Locale dans la méthode de gestion des exceptions : </w:t>
      </w:r>
      <w:r w:rsidRPr="00BC39FC">
        <w:t>MethodArgumentNotValidException</w:t>
      </w:r>
    </w:p>
    <w:p w14:paraId="2E5E3957" w14:textId="77777777" w:rsidR="00A110A6" w:rsidRDefault="00E82A2A" w:rsidP="00E82A2A">
      <w:pPr>
        <w:pStyle w:val="TPnormalpuce1"/>
        <w:numPr>
          <w:ilvl w:val="1"/>
          <w:numId w:val="1"/>
        </w:numPr>
      </w:pPr>
      <w:r>
        <w:t>Récupération de la clef : notvalidexception pour avoir la partie « Errors : » selon la langue</w:t>
      </w:r>
    </w:p>
    <w:p w14:paraId="25D1540D" w14:textId="77777777" w:rsidR="00A110A6" w:rsidRDefault="00A110A6" w:rsidP="00A110A6"/>
    <w:p w14:paraId="6B163F2B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110A6">
        <w:rPr>
          <w:rFonts w:ascii="Consolas" w:hAnsi="Consolas"/>
          <w:color w:val="000000"/>
          <w:sz w:val="18"/>
          <w:szCs w:val="18"/>
        </w:rPr>
        <w:t xml:space="preserve"> fr.eni.demo.exception;</w:t>
      </w:r>
    </w:p>
    <w:p w14:paraId="4F824C35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B26EBC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java.util.Locale;</w:t>
      </w:r>
    </w:p>
    <w:p w14:paraId="5EFA6790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org.springframework.context.MessageSource;</w:t>
      </w:r>
    </w:p>
    <w:p w14:paraId="608AF0ED" w14:textId="5BB4A49E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org.springframework.http.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A110A6">
        <w:rPr>
          <w:rFonts w:ascii="Consolas" w:hAnsi="Consolas"/>
          <w:color w:val="000000"/>
          <w:sz w:val="18"/>
          <w:szCs w:val="18"/>
        </w:rPr>
        <w:t>;</w:t>
      </w:r>
    </w:p>
    <w:p w14:paraId="4D49AEAE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org.springframework.web.bind.MethodArgumentNotValidException;</w:t>
      </w:r>
    </w:p>
    <w:p w14:paraId="26A1F088" w14:textId="1F224FC1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org.springframework.web.bind.annotation.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A110A6">
        <w:rPr>
          <w:rFonts w:ascii="Consolas" w:hAnsi="Consolas"/>
          <w:color w:val="000000"/>
          <w:sz w:val="18"/>
          <w:szCs w:val="18"/>
        </w:rPr>
        <w:t>;</w:t>
      </w:r>
    </w:p>
    <w:p w14:paraId="580C63E3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110A6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6E60D24E" w14:textId="77777777" w:rsid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7037CE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70E82F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color w:val="646464"/>
          <w:sz w:val="18"/>
          <w:szCs w:val="18"/>
        </w:rPr>
        <w:t>@ControllerAdvice</w:t>
      </w:r>
    </w:p>
    <w:p w14:paraId="6D8811A3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color w:val="646464"/>
          <w:sz w:val="18"/>
          <w:szCs w:val="18"/>
        </w:rPr>
        <w:t>@AllArgsConstructor</w:t>
      </w:r>
    </w:p>
    <w:p w14:paraId="18198DC2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110A6">
        <w:rPr>
          <w:rFonts w:ascii="Consolas" w:hAnsi="Consolas"/>
          <w:color w:val="000000"/>
          <w:sz w:val="18"/>
          <w:szCs w:val="18"/>
        </w:rPr>
        <w:t xml:space="preserve"> </w:t>
      </w:r>
      <w:r w:rsidRPr="00A110A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110A6">
        <w:rPr>
          <w:rFonts w:ascii="Consolas" w:hAnsi="Consolas"/>
          <w:color w:val="000000"/>
          <w:sz w:val="18"/>
          <w:szCs w:val="18"/>
        </w:rPr>
        <w:t xml:space="preserve"> AppExceptionHandler {</w:t>
      </w:r>
    </w:p>
    <w:p w14:paraId="2760028D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4EA21B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A110A6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A110A6">
        <w:rPr>
          <w:rFonts w:ascii="Consolas" w:hAnsi="Consolas"/>
          <w:color w:val="000000"/>
          <w:sz w:val="18"/>
          <w:szCs w:val="18"/>
        </w:rPr>
        <w:t xml:space="preserve"> </w:t>
      </w:r>
      <w:r w:rsidRPr="00A110A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110A6">
        <w:rPr>
          <w:rFonts w:ascii="Consolas" w:hAnsi="Consolas"/>
          <w:color w:val="000000"/>
          <w:sz w:val="18"/>
          <w:szCs w:val="18"/>
        </w:rPr>
        <w:t xml:space="preserve"> MessageSource </w:t>
      </w:r>
      <w:r w:rsidRPr="00A110A6">
        <w:rPr>
          <w:rFonts w:ascii="Consolas" w:hAnsi="Consolas"/>
          <w:color w:val="0000C0"/>
          <w:sz w:val="18"/>
          <w:szCs w:val="18"/>
        </w:rPr>
        <w:t>messageSource</w:t>
      </w:r>
      <w:r w:rsidRPr="00A110A6">
        <w:rPr>
          <w:rFonts w:ascii="Consolas" w:hAnsi="Consolas"/>
          <w:color w:val="000000"/>
          <w:sz w:val="18"/>
          <w:szCs w:val="18"/>
        </w:rPr>
        <w:t>;</w:t>
      </w:r>
    </w:p>
    <w:p w14:paraId="48ADB934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6DCFBB" w14:textId="07ADDD79" w:rsidR="00A110A6" w:rsidRPr="00A110A6" w:rsidRDefault="00A110A6" w:rsidP="00BF7F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color w:val="000000"/>
          <w:sz w:val="18"/>
          <w:szCs w:val="18"/>
        </w:rPr>
        <w:tab/>
      </w:r>
      <w:r w:rsidR="00BF7F57">
        <w:rPr>
          <w:rFonts w:ascii="Consolas" w:hAnsi="Consolas"/>
          <w:color w:val="3F7F5F"/>
          <w:sz w:val="18"/>
          <w:szCs w:val="18"/>
        </w:rPr>
        <w:t>…</w:t>
      </w:r>
    </w:p>
    <w:p w14:paraId="70C7122C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01108A3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110A6">
        <w:rPr>
          <w:rFonts w:ascii="Consolas" w:hAnsi="Consolas"/>
          <w:color w:val="000000"/>
          <w:sz w:val="18"/>
          <w:szCs w:val="18"/>
        </w:rPr>
        <w:tab/>
      </w:r>
      <w:r w:rsidRPr="00BF7F57">
        <w:rPr>
          <w:rFonts w:ascii="Consolas" w:hAnsi="Consolas"/>
          <w:color w:val="3F7F5F"/>
          <w:sz w:val="16"/>
          <w:szCs w:val="16"/>
        </w:rPr>
        <w:t>// Gestion des exceptions de validation - MethodArgumentNotValidException</w:t>
      </w:r>
    </w:p>
    <w:p w14:paraId="4885295C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646464"/>
          <w:sz w:val="16"/>
          <w:szCs w:val="16"/>
        </w:rPr>
        <w:t>@ExceptionHandler</w:t>
      </w:r>
      <w:r w:rsidRPr="00BF7F57">
        <w:rPr>
          <w:rFonts w:ascii="Consolas" w:hAnsi="Consolas"/>
          <w:color w:val="000000"/>
          <w:sz w:val="16"/>
          <w:szCs w:val="16"/>
        </w:rPr>
        <w:t>(value = { MethodArgumentNotValidException.</w:t>
      </w:r>
      <w:r w:rsidRPr="00BF7F57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BF7F57">
        <w:rPr>
          <w:rFonts w:ascii="Consolas" w:hAnsi="Consolas"/>
          <w:color w:val="000000"/>
          <w:sz w:val="16"/>
          <w:szCs w:val="16"/>
        </w:rPr>
        <w:t xml:space="preserve"> })</w:t>
      </w:r>
    </w:p>
    <w:p w14:paraId="37908796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BF7F57">
        <w:rPr>
          <w:rFonts w:ascii="Consolas" w:hAnsi="Consolas"/>
          <w:color w:val="000000"/>
          <w:sz w:val="16"/>
          <w:szCs w:val="16"/>
        </w:rPr>
        <w:t xml:space="preserve"> ResponseEntity&lt;String&gt; capturerMethodArgumentNotValidException(MethodArgumentNotValidException </w:t>
      </w:r>
      <w:r w:rsidRPr="00BF7F57">
        <w:rPr>
          <w:rFonts w:ascii="Consolas" w:hAnsi="Consolas"/>
          <w:color w:val="6A3E3E"/>
          <w:sz w:val="16"/>
          <w:szCs w:val="16"/>
        </w:rPr>
        <w:t>ex</w:t>
      </w:r>
      <w:r w:rsidRPr="00BF7F57">
        <w:rPr>
          <w:rFonts w:ascii="Consolas" w:hAnsi="Consolas"/>
          <w:color w:val="000000"/>
          <w:sz w:val="16"/>
          <w:szCs w:val="16"/>
        </w:rPr>
        <w:t>,</w:t>
      </w:r>
    </w:p>
    <w:p w14:paraId="3EAE652D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03420">
        <w:rPr>
          <w:rFonts w:ascii="Consolas" w:hAnsi="Consolas"/>
          <w:b/>
          <w:bCs/>
          <w:color w:val="000000"/>
          <w:sz w:val="16"/>
          <w:szCs w:val="16"/>
        </w:rPr>
        <w:t xml:space="preserve">Locale </w:t>
      </w:r>
      <w:r w:rsidRPr="00B03420">
        <w:rPr>
          <w:rFonts w:ascii="Consolas" w:hAnsi="Consolas"/>
          <w:b/>
          <w:bCs/>
          <w:color w:val="6A3E3E"/>
          <w:sz w:val="16"/>
          <w:szCs w:val="16"/>
        </w:rPr>
        <w:t>locale</w:t>
      </w:r>
      <w:r w:rsidRPr="00BF7F57">
        <w:rPr>
          <w:rFonts w:ascii="Consolas" w:hAnsi="Consolas"/>
          <w:color w:val="000000"/>
          <w:sz w:val="16"/>
          <w:szCs w:val="16"/>
        </w:rPr>
        <w:t>) {</w:t>
      </w:r>
    </w:p>
    <w:p w14:paraId="436C4777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BF7F57">
        <w:rPr>
          <w:rFonts w:ascii="Consolas" w:hAnsi="Consolas"/>
          <w:color w:val="000000"/>
          <w:sz w:val="16"/>
          <w:szCs w:val="16"/>
        </w:rPr>
        <w:t xml:space="preserve"> String </w:t>
      </w:r>
      <w:r w:rsidRPr="00BF7F57">
        <w:rPr>
          <w:rFonts w:ascii="Consolas" w:hAnsi="Consolas"/>
          <w:color w:val="6A3E3E"/>
          <w:sz w:val="16"/>
          <w:szCs w:val="16"/>
        </w:rPr>
        <w:t>titreMsg</w:t>
      </w:r>
      <w:r w:rsidRPr="00BF7F57">
        <w:rPr>
          <w:rFonts w:ascii="Consolas" w:hAnsi="Consolas"/>
          <w:color w:val="000000"/>
          <w:sz w:val="16"/>
          <w:szCs w:val="16"/>
        </w:rPr>
        <w:t xml:space="preserve"> = </w:t>
      </w:r>
      <w:r w:rsidRPr="00BF7F57">
        <w:rPr>
          <w:rFonts w:ascii="Consolas" w:hAnsi="Consolas"/>
          <w:color w:val="0000C0"/>
          <w:sz w:val="16"/>
          <w:szCs w:val="16"/>
        </w:rPr>
        <w:t>messageSource</w:t>
      </w:r>
      <w:r w:rsidRPr="00BF7F57">
        <w:rPr>
          <w:rFonts w:ascii="Consolas" w:hAnsi="Consolas"/>
          <w:color w:val="000000"/>
          <w:sz w:val="16"/>
          <w:szCs w:val="16"/>
        </w:rPr>
        <w:t>.getMessage(</w:t>
      </w:r>
      <w:r w:rsidRPr="00BF7F57">
        <w:rPr>
          <w:rFonts w:ascii="Consolas" w:hAnsi="Consolas"/>
          <w:color w:val="2A00FF"/>
          <w:sz w:val="16"/>
          <w:szCs w:val="16"/>
        </w:rPr>
        <w:t>"notvalidexception"</w:t>
      </w:r>
      <w:r w:rsidRPr="00BF7F57">
        <w:rPr>
          <w:rFonts w:ascii="Consolas" w:hAnsi="Consolas"/>
          <w:color w:val="000000"/>
          <w:sz w:val="16"/>
          <w:szCs w:val="16"/>
        </w:rPr>
        <w:t xml:space="preserve">, </w:t>
      </w:r>
      <w:r w:rsidRPr="00BF7F57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BF7F57">
        <w:rPr>
          <w:rFonts w:ascii="Consolas" w:hAnsi="Consolas"/>
          <w:color w:val="000000"/>
          <w:sz w:val="16"/>
          <w:szCs w:val="16"/>
        </w:rPr>
        <w:t xml:space="preserve">, </w:t>
      </w:r>
      <w:r w:rsidRPr="00BF7F57">
        <w:rPr>
          <w:rFonts w:ascii="Consolas" w:hAnsi="Consolas"/>
          <w:color w:val="6A3E3E"/>
          <w:sz w:val="16"/>
          <w:szCs w:val="16"/>
        </w:rPr>
        <w:t>locale</w:t>
      </w:r>
      <w:r w:rsidRPr="00BF7F57">
        <w:rPr>
          <w:rFonts w:ascii="Consolas" w:hAnsi="Consolas"/>
          <w:color w:val="000000"/>
          <w:sz w:val="16"/>
          <w:szCs w:val="16"/>
        </w:rPr>
        <w:t>);</w:t>
      </w:r>
    </w:p>
    <w:p w14:paraId="2BFE6B16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A5EF013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  <w:t xml:space="preserve">String </w:t>
      </w:r>
      <w:r w:rsidRPr="00BF7F57">
        <w:rPr>
          <w:rFonts w:ascii="Consolas" w:hAnsi="Consolas"/>
          <w:color w:val="6A3E3E"/>
          <w:sz w:val="16"/>
          <w:szCs w:val="16"/>
        </w:rPr>
        <w:t>message</w:t>
      </w:r>
      <w:r w:rsidRPr="00BF7F57">
        <w:rPr>
          <w:rFonts w:ascii="Consolas" w:hAnsi="Consolas"/>
          <w:color w:val="000000"/>
          <w:sz w:val="16"/>
          <w:szCs w:val="16"/>
        </w:rPr>
        <w:t xml:space="preserve"> = </w:t>
      </w:r>
      <w:r w:rsidRPr="00BF7F57">
        <w:rPr>
          <w:rFonts w:ascii="Consolas" w:hAnsi="Consolas"/>
          <w:color w:val="6A3E3E"/>
          <w:sz w:val="16"/>
          <w:szCs w:val="16"/>
        </w:rPr>
        <w:t>ex</w:t>
      </w:r>
    </w:p>
    <w:p w14:paraId="072CF4E1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  <w:t>.getFieldErrors()</w:t>
      </w:r>
    </w:p>
    <w:p w14:paraId="62BB0566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  <w:t>.stream()</w:t>
      </w:r>
    </w:p>
    <w:p w14:paraId="3BCAF398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  <w:t>.map(</w:t>
      </w:r>
      <w:r w:rsidRPr="00BF7F57">
        <w:rPr>
          <w:rFonts w:ascii="Consolas" w:hAnsi="Consolas"/>
          <w:color w:val="6A3E3E"/>
          <w:sz w:val="16"/>
          <w:szCs w:val="16"/>
        </w:rPr>
        <w:t>e</w:t>
      </w:r>
      <w:r w:rsidRPr="00BF7F57">
        <w:rPr>
          <w:rFonts w:ascii="Consolas" w:hAnsi="Consolas"/>
          <w:color w:val="000000"/>
          <w:sz w:val="16"/>
          <w:szCs w:val="16"/>
        </w:rPr>
        <w:t xml:space="preserve"> -&gt; </w:t>
      </w:r>
      <w:r w:rsidRPr="00BF7F57">
        <w:rPr>
          <w:rFonts w:ascii="Consolas" w:hAnsi="Consolas"/>
          <w:color w:val="6A3E3E"/>
          <w:sz w:val="16"/>
          <w:szCs w:val="16"/>
        </w:rPr>
        <w:t>e</w:t>
      </w:r>
      <w:r w:rsidRPr="00BF7F57">
        <w:rPr>
          <w:rFonts w:ascii="Consolas" w:hAnsi="Consolas"/>
          <w:color w:val="000000"/>
          <w:sz w:val="16"/>
          <w:szCs w:val="16"/>
        </w:rPr>
        <w:t>.getDefaultMessage())</w:t>
      </w:r>
    </w:p>
    <w:p w14:paraId="73EFEA61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  <w:t>.reduce(</w:t>
      </w:r>
      <w:r w:rsidRPr="00A20BAC">
        <w:rPr>
          <w:rFonts w:ascii="Consolas" w:hAnsi="Consolas"/>
          <w:b/>
          <w:bCs/>
          <w:color w:val="6A3E3E"/>
          <w:sz w:val="16"/>
          <w:szCs w:val="16"/>
        </w:rPr>
        <w:t>titreMsg</w:t>
      </w:r>
      <w:r w:rsidRPr="00A20BAC">
        <w:rPr>
          <w:rFonts w:ascii="Consolas" w:hAnsi="Consolas"/>
          <w:b/>
          <w:bCs/>
          <w:color w:val="000000"/>
          <w:sz w:val="16"/>
          <w:szCs w:val="16"/>
        </w:rPr>
        <w:t>,</w:t>
      </w:r>
      <w:r w:rsidRPr="00BF7F57">
        <w:rPr>
          <w:rFonts w:ascii="Consolas" w:hAnsi="Consolas"/>
          <w:color w:val="000000"/>
          <w:sz w:val="16"/>
          <w:szCs w:val="16"/>
        </w:rPr>
        <w:t xml:space="preserve"> String::concat);</w:t>
      </w:r>
    </w:p>
    <w:p w14:paraId="55FF751C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color w:val="000000"/>
          <w:sz w:val="16"/>
          <w:szCs w:val="16"/>
        </w:rPr>
        <w:tab/>
      </w:r>
      <w:r w:rsidRPr="00BF7F57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BF7F57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BF7F57">
        <w:rPr>
          <w:rFonts w:ascii="Consolas" w:hAnsi="Consolas"/>
          <w:i/>
          <w:iCs/>
          <w:color w:val="000000"/>
          <w:sz w:val="16"/>
          <w:szCs w:val="16"/>
        </w:rPr>
        <w:t>status</w:t>
      </w:r>
      <w:r w:rsidRPr="00BF7F57">
        <w:rPr>
          <w:rFonts w:ascii="Consolas" w:hAnsi="Consolas"/>
          <w:color w:val="000000"/>
          <w:sz w:val="16"/>
          <w:szCs w:val="16"/>
        </w:rPr>
        <w:t>(HttpStatus.</w:t>
      </w:r>
      <w:r w:rsidRPr="00BF7F57">
        <w:rPr>
          <w:rFonts w:ascii="Consolas" w:hAnsi="Consolas"/>
          <w:b/>
          <w:bCs/>
          <w:i/>
          <w:iCs/>
          <w:color w:val="0000C0"/>
          <w:sz w:val="16"/>
          <w:szCs w:val="16"/>
        </w:rPr>
        <w:t>BAD_REQUEST</w:t>
      </w:r>
      <w:r w:rsidRPr="00BF7F57">
        <w:rPr>
          <w:rFonts w:ascii="Consolas" w:hAnsi="Consolas"/>
          <w:color w:val="000000"/>
          <w:sz w:val="16"/>
          <w:szCs w:val="16"/>
        </w:rPr>
        <w:t>).body(</w:t>
      </w:r>
      <w:r w:rsidRPr="00BF7F57">
        <w:rPr>
          <w:rFonts w:ascii="Consolas" w:hAnsi="Consolas"/>
          <w:color w:val="6A3E3E"/>
          <w:sz w:val="16"/>
          <w:szCs w:val="16"/>
        </w:rPr>
        <w:t>message</w:t>
      </w:r>
      <w:r w:rsidRPr="00BF7F57">
        <w:rPr>
          <w:rFonts w:ascii="Consolas" w:hAnsi="Consolas"/>
          <w:color w:val="000000"/>
          <w:sz w:val="16"/>
          <w:szCs w:val="16"/>
        </w:rPr>
        <w:t>);</w:t>
      </w:r>
    </w:p>
    <w:p w14:paraId="443CA656" w14:textId="77777777" w:rsidR="00A110A6" w:rsidRPr="00BF7F57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F7F57">
        <w:rPr>
          <w:rFonts w:ascii="Consolas" w:hAnsi="Consolas"/>
          <w:color w:val="000000"/>
          <w:sz w:val="16"/>
          <w:szCs w:val="16"/>
        </w:rPr>
        <w:tab/>
        <w:t>}</w:t>
      </w:r>
    </w:p>
    <w:p w14:paraId="65C6120C" w14:textId="77777777" w:rsidR="00A110A6" w:rsidRPr="00A110A6" w:rsidRDefault="00A110A6" w:rsidP="00A110A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110A6">
        <w:rPr>
          <w:rFonts w:ascii="Consolas" w:hAnsi="Consolas"/>
          <w:color w:val="000000"/>
          <w:sz w:val="18"/>
          <w:szCs w:val="18"/>
        </w:rPr>
        <w:t>}</w:t>
      </w:r>
    </w:p>
    <w:p w14:paraId="0DBB0B74" w14:textId="7A12298F" w:rsidR="00E82A2A" w:rsidRDefault="00E82A2A" w:rsidP="00A110A6">
      <w:r>
        <w:t xml:space="preserve"> </w:t>
      </w:r>
    </w:p>
    <w:p w14:paraId="1418986D" w14:textId="77777777" w:rsidR="005666C2" w:rsidRPr="00F637C8" w:rsidRDefault="005666C2" w:rsidP="005666C2">
      <w:pPr>
        <w:pStyle w:val="Titre2"/>
        <w:rPr>
          <w:lang w:val="fr-FR"/>
        </w:rPr>
      </w:pPr>
      <w:r w:rsidRPr="00F637C8">
        <w:rPr>
          <w:lang w:val="fr-FR"/>
        </w:rPr>
        <w:t>Exécution avec Postman</w:t>
      </w:r>
    </w:p>
    <w:p w14:paraId="0E9C542F" w14:textId="77777777" w:rsidR="005666C2" w:rsidRPr="00F637C8" w:rsidRDefault="005666C2" w:rsidP="005666C2">
      <w:pPr>
        <w:pStyle w:val="TPnormalpuce1"/>
      </w:pPr>
      <w:r w:rsidRPr="00F637C8">
        <w:t>Testons sans civilité :</w:t>
      </w:r>
    </w:p>
    <w:p w14:paraId="1E564699" w14:textId="77777777" w:rsidR="005666C2" w:rsidRPr="00F637C8" w:rsidRDefault="005666C2" w:rsidP="005666C2">
      <w:pPr>
        <w:rPr>
          <w:lang w:val="fr-FR"/>
        </w:rPr>
      </w:pPr>
      <w:r w:rsidRPr="00F637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4D53C" wp14:editId="2C052814">
                <wp:simplePos x="0" y="0"/>
                <wp:positionH relativeFrom="margin">
                  <wp:posOffset>2651760</wp:posOffset>
                </wp:positionH>
                <wp:positionV relativeFrom="paragraph">
                  <wp:posOffset>2919095</wp:posOffset>
                </wp:positionV>
                <wp:extent cx="1402080" cy="358140"/>
                <wp:effectExtent l="0" t="0" r="26670" b="22860"/>
                <wp:wrapNone/>
                <wp:docPr id="106450731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73DFE" id="Ellipse 2" o:spid="_x0000_s1026" style="position:absolute;margin-left:208.8pt;margin-top:229.85pt;width:110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" filled="f" strokecolor="red" strokeweight="1.5pt">
                <v:stroke endcap="round"/>
                <w10:wrap anchorx="margin"/>
              </v:oval>
            </w:pict>
          </mc:Fallback>
        </mc:AlternateContent>
      </w:r>
      <w:r w:rsidRPr="00F637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5377" wp14:editId="7E91F204">
                <wp:simplePos x="0" y="0"/>
                <wp:positionH relativeFrom="margin">
                  <wp:align>left</wp:align>
                </wp:positionH>
                <wp:positionV relativeFrom="paragraph">
                  <wp:posOffset>3495040</wp:posOffset>
                </wp:positionV>
                <wp:extent cx="3749040" cy="396240"/>
                <wp:effectExtent l="0" t="0" r="22860" b="22860"/>
                <wp:wrapNone/>
                <wp:docPr id="73854311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339AE" id="Ellipse 2" o:spid="_x0000_s1026" style="position:absolute;margin-left:0;margin-top:275.2pt;width:295.2pt;height:31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" filled="f" strokecolor="#92d050" strokeweight="1.5pt">
                <v:stroke endcap="round"/>
                <w10:wrap anchorx="margin"/>
              </v:oval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3FFE71F9" wp14:editId="1F67344D">
            <wp:extent cx="4705350" cy="3844702"/>
            <wp:effectExtent l="19050" t="19050" r="19050" b="22860"/>
            <wp:docPr id="228921658" name="Image 228921658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1658" name="Image 228921658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4" cy="38586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DF25E9" w14:textId="77777777" w:rsidR="005666C2" w:rsidRPr="00F637C8" w:rsidRDefault="005666C2" w:rsidP="005666C2">
      <w:pPr>
        <w:pStyle w:val="TPnormalpuce1"/>
      </w:pPr>
      <w:r w:rsidRPr="00F637C8">
        <w:t>Le statut de la réponse (40</w:t>
      </w:r>
      <w:r>
        <w:t>0</w:t>
      </w:r>
      <w:r w:rsidRPr="00F637C8">
        <w:t xml:space="preserve">) </w:t>
      </w:r>
      <w:r>
        <w:t>– Bad Request</w:t>
      </w:r>
    </w:p>
    <w:p w14:paraId="01BE3CAE" w14:textId="3482A32C" w:rsidR="005666C2" w:rsidRDefault="005666C2" w:rsidP="005666C2">
      <w:pPr>
        <w:pStyle w:val="TPnormalpuce1"/>
      </w:pPr>
      <w:r>
        <w:t>Il affiche le</w:t>
      </w:r>
      <w:r w:rsidR="00154206">
        <w:t>s 2</w:t>
      </w:r>
      <w:r>
        <w:t xml:space="preserve"> message</w:t>
      </w:r>
      <w:r w:rsidR="00154206">
        <w:t>s</w:t>
      </w:r>
      <w:r>
        <w:t xml:space="preserve"> par défaut en anglais du fichier messages.properties</w:t>
      </w:r>
    </w:p>
    <w:p w14:paraId="1EC02EC2" w14:textId="5C450566" w:rsidR="00154206" w:rsidRDefault="00154206" w:rsidP="00154206">
      <w:pPr>
        <w:pStyle w:val="TPnormalpuce1"/>
        <w:numPr>
          <w:ilvl w:val="1"/>
          <w:numId w:val="1"/>
        </w:numPr>
      </w:pPr>
      <w:r>
        <w:t>Errors(s) :</w:t>
      </w:r>
    </w:p>
    <w:p w14:paraId="449FFAFE" w14:textId="5C097BB0" w:rsidR="00154206" w:rsidRPr="00F637C8" w:rsidRDefault="00154206" w:rsidP="00154206">
      <w:pPr>
        <w:pStyle w:val="TPnormalpuce1"/>
        <w:numPr>
          <w:ilvl w:val="1"/>
          <w:numId w:val="1"/>
        </w:numPr>
      </w:pPr>
      <w:r>
        <w:t>Civility is not valid or empty</w:t>
      </w:r>
    </w:p>
    <w:p w14:paraId="7A2A9B60" w14:textId="77777777" w:rsidR="005666C2" w:rsidRPr="00F637C8" w:rsidRDefault="005666C2" w:rsidP="005666C2">
      <w:pPr>
        <w:pStyle w:val="TPnormalpuce1"/>
        <w:numPr>
          <w:ilvl w:val="0"/>
          <w:numId w:val="0"/>
        </w:numPr>
        <w:ind w:left="720" w:hanging="360"/>
      </w:pPr>
    </w:p>
    <w:p w14:paraId="545FFD9C" w14:textId="77777777" w:rsidR="00154206" w:rsidRDefault="0015420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4F97AC9C" w14:textId="72DAF117" w:rsidR="005666C2" w:rsidRDefault="005666C2" w:rsidP="005666C2">
      <w:pPr>
        <w:pStyle w:val="TPnormalpuce1"/>
      </w:pPr>
      <w:r>
        <w:lastRenderedPageBreak/>
        <w:t>Ajouter dans l’entête la langue en fr</w:t>
      </w:r>
      <w:r w:rsidRPr="00F637C8">
        <w:t> :</w:t>
      </w:r>
    </w:p>
    <w:p w14:paraId="24B548BA" w14:textId="77777777" w:rsidR="005666C2" w:rsidRDefault="005666C2" w:rsidP="005666C2">
      <w:r>
        <w:rPr>
          <w:noProof/>
        </w:rPr>
        <w:drawing>
          <wp:inline distT="0" distB="0" distL="0" distR="0" wp14:anchorId="361C27FA" wp14:editId="713660FB">
            <wp:extent cx="4572000" cy="4130040"/>
            <wp:effectExtent l="19050" t="19050" r="19050" b="22860"/>
            <wp:docPr id="2107669413" name="Image 2107669413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9413" name="Image 2107669413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30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B3DD83" w14:textId="77777777" w:rsidR="005666C2" w:rsidRPr="00F637C8" w:rsidRDefault="005666C2" w:rsidP="005666C2">
      <w:pPr>
        <w:pStyle w:val="TPnormalpuce1"/>
      </w:pPr>
      <w:r w:rsidRPr="00F637C8">
        <w:t>Le statut de la réponse (40</w:t>
      </w:r>
      <w:r>
        <w:t>0</w:t>
      </w:r>
      <w:r w:rsidRPr="00F637C8">
        <w:t xml:space="preserve">) </w:t>
      </w:r>
      <w:r>
        <w:t>– Bad Request</w:t>
      </w:r>
    </w:p>
    <w:p w14:paraId="6445D18A" w14:textId="3D64F37A" w:rsidR="005666C2" w:rsidRPr="00F637C8" w:rsidRDefault="005666C2" w:rsidP="005666C2">
      <w:pPr>
        <w:pStyle w:val="TPnormalpuce1"/>
      </w:pPr>
      <w:r>
        <w:t>Il affiche bien le</w:t>
      </w:r>
      <w:r w:rsidR="00D86BE3">
        <w:t>s 2</w:t>
      </w:r>
      <w:r>
        <w:t xml:space="preserve"> message</w:t>
      </w:r>
      <w:r w:rsidR="00D86BE3">
        <w:t>s</w:t>
      </w:r>
      <w:r>
        <w:t xml:space="preserve"> en Français</w:t>
      </w:r>
    </w:p>
    <w:p w14:paraId="65848B00" w14:textId="77777777" w:rsidR="005666C2" w:rsidRPr="00F637C8" w:rsidRDefault="005666C2" w:rsidP="005666C2"/>
    <w:p w14:paraId="28D5601C" w14:textId="77777777" w:rsidR="005666C2" w:rsidRPr="00F637C8" w:rsidRDefault="005666C2" w:rsidP="005666C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p w14:paraId="4B5B9965" w14:textId="77777777" w:rsidR="005666C2" w:rsidRPr="00F637C8" w:rsidRDefault="005666C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</w:p>
    <w:sectPr w:rsidR="005666C2" w:rsidRPr="00F637C8" w:rsidSect="002029F0">
      <w:headerReference w:type="default" r:id="rId17"/>
      <w:footerReference w:type="default" r:id="rId18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BC36" w14:textId="77777777" w:rsidR="00EF7A84" w:rsidRDefault="00EF7A84" w:rsidP="006C7E58">
      <w:r>
        <w:separator/>
      </w:r>
    </w:p>
  </w:endnote>
  <w:endnote w:type="continuationSeparator" w:id="0">
    <w:p w14:paraId="4FBF579C" w14:textId="77777777" w:rsidR="00EF7A84" w:rsidRDefault="00EF7A8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FAEE" w14:textId="77777777" w:rsidR="00EF7A84" w:rsidRDefault="00EF7A84" w:rsidP="006C7E58">
      <w:r>
        <w:separator/>
      </w:r>
    </w:p>
  </w:footnote>
  <w:footnote w:type="continuationSeparator" w:id="0">
    <w:p w14:paraId="63DCFF43" w14:textId="77777777" w:rsidR="00EF7A84" w:rsidRDefault="00EF7A8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04944"/>
    <w:multiLevelType w:val="hybridMultilevel"/>
    <w:tmpl w:val="02665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8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1"/>
  </w:num>
  <w:num w:numId="5" w16cid:durableId="1054431358">
    <w:abstractNumId w:val="19"/>
  </w:num>
  <w:num w:numId="6" w16cid:durableId="47657577">
    <w:abstractNumId w:val="22"/>
  </w:num>
  <w:num w:numId="7" w16cid:durableId="1937521838">
    <w:abstractNumId w:val="11"/>
  </w:num>
  <w:num w:numId="8" w16cid:durableId="1905526787">
    <w:abstractNumId w:val="17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20"/>
  </w:num>
  <w:num w:numId="14" w16cid:durableId="1386101343">
    <w:abstractNumId w:val="23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 w:numId="24" w16cid:durableId="676931051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07B07"/>
    <w:rsid w:val="0001073D"/>
    <w:rsid w:val="000122A5"/>
    <w:rsid w:val="00012F84"/>
    <w:rsid w:val="00014B1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73C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6843"/>
    <w:rsid w:val="00057579"/>
    <w:rsid w:val="00062FC0"/>
    <w:rsid w:val="000717C4"/>
    <w:rsid w:val="000719DE"/>
    <w:rsid w:val="000753A7"/>
    <w:rsid w:val="00075C45"/>
    <w:rsid w:val="0007773E"/>
    <w:rsid w:val="00077D28"/>
    <w:rsid w:val="00077D5F"/>
    <w:rsid w:val="000807FD"/>
    <w:rsid w:val="0008089A"/>
    <w:rsid w:val="00082FD3"/>
    <w:rsid w:val="000865C7"/>
    <w:rsid w:val="00086EB6"/>
    <w:rsid w:val="00090715"/>
    <w:rsid w:val="00090E32"/>
    <w:rsid w:val="00093EE6"/>
    <w:rsid w:val="0009411B"/>
    <w:rsid w:val="00095A02"/>
    <w:rsid w:val="00097F0B"/>
    <w:rsid w:val="000A1582"/>
    <w:rsid w:val="000A2DD6"/>
    <w:rsid w:val="000A5D8B"/>
    <w:rsid w:val="000A6406"/>
    <w:rsid w:val="000A7881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5E8F"/>
    <w:rsid w:val="000C6A7D"/>
    <w:rsid w:val="000D0A8C"/>
    <w:rsid w:val="000D196A"/>
    <w:rsid w:val="000D77F3"/>
    <w:rsid w:val="000E027F"/>
    <w:rsid w:val="000E15F6"/>
    <w:rsid w:val="000E18AF"/>
    <w:rsid w:val="000E4803"/>
    <w:rsid w:val="000E5CCE"/>
    <w:rsid w:val="000F0864"/>
    <w:rsid w:val="000F096C"/>
    <w:rsid w:val="000F0E32"/>
    <w:rsid w:val="000F1C9B"/>
    <w:rsid w:val="000F4215"/>
    <w:rsid w:val="000F50AF"/>
    <w:rsid w:val="00105605"/>
    <w:rsid w:val="0010643B"/>
    <w:rsid w:val="00110294"/>
    <w:rsid w:val="001111BE"/>
    <w:rsid w:val="00115A69"/>
    <w:rsid w:val="00121C42"/>
    <w:rsid w:val="00122B4E"/>
    <w:rsid w:val="00125DCA"/>
    <w:rsid w:val="001268E0"/>
    <w:rsid w:val="00130656"/>
    <w:rsid w:val="00133150"/>
    <w:rsid w:val="00134C3C"/>
    <w:rsid w:val="0013536A"/>
    <w:rsid w:val="00136790"/>
    <w:rsid w:val="00137777"/>
    <w:rsid w:val="00143801"/>
    <w:rsid w:val="001447F2"/>
    <w:rsid w:val="00144925"/>
    <w:rsid w:val="0014655A"/>
    <w:rsid w:val="001465BB"/>
    <w:rsid w:val="001467DD"/>
    <w:rsid w:val="00146F28"/>
    <w:rsid w:val="00147B14"/>
    <w:rsid w:val="0015155D"/>
    <w:rsid w:val="00151AA0"/>
    <w:rsid w:val="00153344"/>
    <w:rsid w:val="00154206"/>
    <w:rsid w:val="00154224"/>
    <w:rsid w:val="001554F3"/>
    <w:rsid w:val="00160F93"/>
    <w:rsid w:val="001623B1"/>
    <w:rsid w:val="00163E51"/>
    <w:rsid w:val="001658FD"/>
    <w:rsid w:val="00165FF1"/>
    <w:rsid w:val="001660CD"/>
    <w:rsid w:val="00167EC4"/>
    <w:rsid w:val="00171036"/>
    <w:rsid w:val="0017276E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6550"/>
    <w:rsid w:val="001C739D"/>
    <w:rsid w:val="001D173E"/>
    <w:rsid w:val="001D2462"/>
    <w:rsid w:val="001D2865"/>
    <w:rsid w:val="001D3BFC"/>
    <w:rsid w:val="001D7105"/>
    <w:rsid w:val="001E0B2C"/>
    <w:rsid w:val="001E3826"/>
    <w:rsid w:val="001E3AAD"/>
    <w:rsid w:val="001E3AB7"/>
    <w:rsid w:val="001E4424"/>
    <w:rsid w:val="001F18FA"/>
    <w:rsid w:val="001F2B4F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0DC7"/>
    <w:rsid w:val="00221D19"/>
    <w:rsid w:val="00225041"/>
    <w:rsid w:val="00225D2C"/>
    <w:rsid w:val="002263D9"/>
    <w:rsid w:val="00227D03"/>
    <w:rsid w:val="0023135E"/>
    <w:rsid w:val="00232ABB"/>
    <w:rsid w:val="002368BA"/>
    <w:rsid w:val="002404B0"/>
    <w:rsid w:val="00241941"/>
    <w:rsid w:val="00241BEE"/>
    <w:rsid w:val="00242C6A"/>
    <w:rsid w:val="002432E7"/>
    <w:rsid w:val="00250151"/>
    <w:rsid w:val="0025054F"/>
    <w:rsid w:val="002510FA"/>
    <w:rsid w:val="002516A8"/>
    <w:rsid w:val="002524E7"/>
    <w:rsid w:val="00261F4C"/>
    <w:rsid w:val="00262DB7"/>
    <w:rsid w:val="00265024"/>
    <w:rsid w:val="00267CA7"/>
    <w:rsid w:val="00267D31"/>
    <w:rsid w:val="0027089F"/>
    <w:rsid w:val="00270A58"/>
    <w:rsid w:val="002719FB"/>
    <w:rsid w:val="002732D7"/>
    <w:rsid w:val="00275701"/>
    <w:rsid w:val="00277014"/>
    <w:rsid w:val="00277CDD"/>
    <w:rsid w:val="002835C6"/>
    <w:rsid w:val="00287D81"/>
    <w:rsid w:val="00291B24"/>
    <w:rsid w:val="0029339F"/>
    <w:rsid w:val="00293E9F"/>
    <w:rsid w:val="00296567"/>
    <w:rsid w:val="00296A73"/>
    <w:rsid w:val="002A18FE"/>
    <w:rsid w:val="002A2662"/>
    <w:rsid w:val="002A28BA"/>
    <w:rsid w:val="002A2BFE"/>
    <w:rsid w:val="002A3BC6"/>
    <w:rsid w:val="002A4702"/>
    <w:rsid w:val="002A69C6"/>
    <w:rsid w:val="002A6A5C"/>
    <w:rsid w:val="002A6DB1"/>
    <w:rsid w:val="002A7748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7D48"/>
    <w:rsid w:val="002E05B0"/>
    <w:rsid w:val="002E078E"/>
    <w:rsid w:val="002E0B34"/>
    <w:rsid w:val="002E1C14"/>
    <w:rsid w:val="002E4B09"/>
    <w:rsid w:val="002E7143"/>
    <w:rsid w:val="002E7E7C"/>
    <w:rsid w:val="002F090A"/>
    <w:rsid w:val="002F0A74"/>
    <w:rsid w:val="002F13A6"/>
    <w:rsid w:val="002F75F0"/>
    <w:rsid w:val="002F78BE"/>
    <w:rsid w:val="003003A0"/>
    <w:rsid w:val="003011D7"/>
    <w:rsid w:val="00301257"/>
    <w:rsid w:val="00302148"/>
    <w:rsid w:val="00304888"/>
    <w:rsid w:val="00305B8F"/>
    <w:rsid w:val="0030656D"/>
    <w:rsid w:val="00306A14"/>
    <w:rsid w:val="00316238"/>
    <w:rsid w:val="00317843"/>
    <w:rsid w:val="00320558"/>
    <w:rsid w:val="003207B0"/>
    <w:rsid w:val="00320C11"/>
    <w:rsid w:val="00320D08"/>
    <w:rsid w:val="003236D6"/>
    <w:rsid w:val="00334B30"/>
    <w:rsid w:val="00335924"/>
    <w:rsid w:val="00340BB2"/>
    <w:rsid w:val="00341693"/>
    <w:rsid w:val="0034440A"/>
    <w:rsid w:val="00345559"/>
    <w:rsid w:val="00346E6C"/>
    <w:rsid w:val="00347B88"/>
    <w:rsid w:val="00353F54"/>
    <w:rsid w:val="003548A0"/>
    <w:rsid w:val="003637F8"/>
    <w:rsid w:val="003659AB"/>
    <w:rsid w:val="00365C37"/>
    <w:rsid w:val="0037021F"/>
    <w:rsid w:val="003709F1"/>
    <w:rsid w:val="00371986"/>
    <w:rsid w:val="00371F07"/>
    <w:rsid w:val="00373FD9"/>
    <w:rsid w:val="00376922"/>
    <w:rsid w:val="00377559"/>
    <w:rsid w:val="003803BF"/>
    <w:rsid w:val="00380F33"/>
    <w:rsid w:val="003810CA"/>
    <w:rsid w:val="00382C06"/>
    <w:rsid w:val="00383E95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96203"/>
    <w:rsid w:val="003A098F"/>
    <w:rsid w:val="003A5E8B"/>
    <w:rsid w:val="003A65EB"/>
    <w:rsid w:val="003A75E8"/>
    <w:rsid w:val="003B05BE"/>
    <w:rsid w:val="003B1F6E"/>
    <w:rsid w:val="003B4D1B"/>
    <w:rsid w:val="003B4F88"/>
    <w:rsid w:val="003C0390"/>
    <w:rsid w:val="003C06C2"/>
    <w:rsid w:val="003C1875"/>
    <w:rsid w:val="003C6A4C"/>
    <w:rsid w:val="003C6EFC"/>
    <w:rsid w:val="003C7784"/>
    <w:rsid w:val="003D04C8"/>
    <w:rsid w:val="003D0C24"/>
    <w:rsid w:val="003D6B13"/>
    <w:rsid w:val="003D6B15"/>
    <w:rsid w:val="003E2FAD"/>
    <w:rsid w:val="003E663B"/>
    <w:rsid w:val="003E676A"/>
    <w:rsid w:val="003F057A"/>
    <w:rsid w:val="003F5A3F"/>
    <w:rsid w:val="00400DE3"/>
    <w:rsid w:val="00401DEE"/>
    <w:rsid w:val="00405B73"/>
    <w:rsid w:val="00406E49"/>
    <w:rsid w:val="0041094E"/>
    <w:rsid w:val="00413EC9"/>
    <w:rsid w:val="00414A12"/>
    <w:rsid w:val="004203A9"/>
    <w:rsid w:val="00420690"/>
    <w:rsid w:val="004211D6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808"/>
    <w:rsid w:val="00474EA2"/>
    <w:rsid w:val="00476B81"/>
    <w:rsid w:val="0048505C"/>
    <w:rsid w:val="00485793"/>
    <w:rsid w:val="00486004"/>
    <w:rsid w:val="0048626F"/>
    <w:rsid w:val="00490940"/>
    <w:rsid w:val="00492FCA"/>
    <w:rsid w:val="0049346A"/>
    <w:rsid w:val="0049415E"/>
    <w:rsid w:val="00494DCF"/>
    <w:rsid w:val="00496845"/>
    <w:rsid w:val="00496AAA"/>
    <w:rsid w:val="004A198E"/>
    <w:rsid w:val="004A1F02"/>
    <w:rsid w:val="004A3990"/>
    <w:rsid w:val="004A41BC"/>
    <w:rsid w:val="004A4B27"/>
    <w:rsid w:val="004A5E0E"/>
    <w:rsid w:val="004B1D35"/>
    <w:rsid w:val="004B38A0"/>
    <w:rsid w:val="004B4FAA"/>
    <w:rsid w:val="004C2502"/>
    <w:rsid w:val="004C697A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100F"/>
    <w:rsid w:val="005025EB"/>
    <w:rsid w:val="005056C3"/>
    <w:rsid w:val="00506DBF"/>
    <w:rsid w:val="005078E6"/>
    <w:rsid w:val="0051079F"/>
    <w:rsid w:val="0051374B"/>
    <w:rsid w:val="00514A00"/>
    <w:rsid w:val="00523EC6"/>
    <w:rsid w:val="005244B5"/>
    <w:rsid w:val="00524D1E"/>
    <w:rsid w:val="00525C86"/>
    <w:rsid w:val="0053060B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61301"/>
    <w:rsid w:val="00561419"/>
    <w:rsid w:val="0056263B"/>
    <w:rsid w:val="005666C2"/>
    <w:rsid w:val="005667B9"/>
    <w:rsid w:val="005709EF"/>
    <w:rsid w:val="00571167"/>
    <w:rsid w:val="0057306B"/>
    <w:rsid w:val="00574C98"/>
    <w:rsid w:val="00580F25"/>
    <w:rsid w:val="0058184A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A6CD2"/>
    <w:rsid w:val="005B2177"/>
    <w:rsid w:val="005B2B03"/>
    <w:rsid w:val="005B3345"/>
    <w:rsid w:val="005B4641"/>
    <w:rsid w:val="005B7363"/>
    <w:rsid w:val="005C133B"/>
    <w:rsid w:val="005C424C"/>
    <w:rsid w:val="005C684C"/>
    <w:rsid w:val="005C68D3"/>
    <w:rsid w:val="005C6ABF"/>
    <w:rsid w:val="005D1943"/>
    <w:rsid w:val="005D194E"/>
    <w:rsid w:val="005D236E"/>
    <w:rsid w:val="005D2F9C"/>
    <w:rsid w:val="005D57E0"/>
    <w:rsid w:val="005E3B89"/>
    <w:rsid w:val="005E3F8B"/>
    <w:rsid w:val="005E46D1"/>
    <w:rsid w:val="005F02B6"/>
    <w:rsid w:val="005F040F"/>
    <w:rsid w:val="005F2752"/>
    <w:rsid w:val="005F2EFB"/>
    <w:rsid w:val="005F3D2D"/>
    <w:rsid w:val="005F6003"/>
    <w:rsid w:val="005F6F8E"/>
    <w:rsid w:val="005F6FBF"/>
    <w:rsid w:val="005F7A28"/>
    <w:rsid w:val="00601623"/>
    <w:rsid w:val="006039F1"/>
    <w:rsid w:val="00603AF5"/>
    <w:rsid w:val="0060479D"/>
    <w:rsid w:val="00607EE5"/>
    <w:rsid w:val="00610ED0"/>
    <w:rsid w:val="006115F6"/>
    <w:rsid w:val="0061249B"/>
    <w:rsid w:val="00622373"/>
    <w:rsid w:val="00624691"/>
    <w:rsid w:val="0062592F"/>
    <w:rsid w:val="00625D77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500D4"/>
    <w:rsid w:val="0065237C"/>
    <w:rsid w:val="0065274A"/>
    <w:rsid w:val="00653FD4"/>
    <w:rsid w:val="00655DB6"/>
    <w:rsid w:val="00660438"/>
    <w:rsid w:val="00665DA5"/>
    <w:rsid w:val="00671C95"/>
    <w:rsid w:val="006745BC"/>
    <w:rsid w:val="00675D38"/>
    <w:rsid w:val="0067609F"/>
    <w:rsid w:val="00684DA0"/>
    <w:rsid w:val="00685AB6"/>
    <w:rsid w:val="0068657E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3192"/>
    <w:rsid w:val="006D675F"/>
    <w:rsid w:val="006D6F04"/>
    <w:rsid w:val="006E001F"/>
    <w:rsid w:val="006E0194"/>
    <w:rsid w:val="006E205A"/>
    <w:rsid w:val="006E20F8"/>
    <w:rsid w:val="006E52AA"/>
    <w:rsid w:val="006E56BB"/>
    <w:rsid w:val="006E5F6E"/>
    <w:rsid w:val="006E7E3D"/>
    <w:rsid w:val="006F1B40"/>
    <w:rsid w:val="006F2B63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31E3"/>
    <w:rsid w:val="00713863"/>
    <w:rsid w:val="00721EE3"/>
    <w:rsid w:val="00723176"/>
    <w:rsid w:val="00723883"/>
    <w:rsid w:val="00725708"/>
    <w:rsid w:val="0072792D"/>
    <w:rsid w:val="007327B9"/>
    <w:rsid w:val="00734122"/>
    <w:rsid w:val="007352A2"/>
    <w:rsid w:val="00740FF3"/>
    <w:rsid w:val="00742224"/>
    <w:rsid w:val="00742334"/>
    <w:rsid w:val="00743993"/>
    <w:rsid w:val="00750299"/>
    <w:rsid w:val="00755B4D"/>
    <w:rsid w:val="00755C5A"/>
    <w:rsid w:val="00764007"/>
    <w:rsid w:val="007641D2"/>
    <w:rsid w:val="00765582"/>
    <w:rsid w:val="00767640"/>
    <w:rsid w:val="00767B49"/>
    <w:rsid w:val="0077045B"/>
    <w:rsid w:val="007729E2"/>
    <w:rsid w:val="0077329B"/>
    <w:rsid w:val="007740FE"/>
    <w:rsid w:val="00776CCA"/>
    <w:rsid w:val="00785814"/>
    <w:rsid w:val="007860D9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161"/>
    <w:rsid w:val="007B2A67"/>
    <w:rsid w:val="007B2D87"/>
    <w:rsid w:val="007B379E"/>
    <w:rsid w:val="007B69B9"/>
    <w:rsid w:val="007B76EF"/>
    <w:rsid w:val="007C015E"/>
    <w:rsid w:val="007C0A41"/>
    <w:rsid w:val="007C24D9"/>
    <w:rsid w:val="007C301D"/>
    <w:rsid w:val="007C339E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9E3"/>
    <w:rsid w:val="00805BCC"/>
    <w:rsid w:val="008065FD"/>
    <w:rsid w:val="008129F7"/>
    <w:rsid w:val="00812ECF"/>
    <w:rsid w:val="008130F1"/>
    <w:rsid w:val="00814575"/>
    <w:rsid w:val="00817341"/>
    <w:rsid w:val="00820D63"/>
    <w:rsid w:val="00822374"/>
    <w:rsid w:val="0083499D"/>
    <w:rsid w:val="00834D1F"/>
    <w:rsid w:val="00834E17"/>
    <w:rsid w:val="00837C05"/>
    <w:rsid w:val="008406FE"/>
    <w:rsid w:val="00840EDB"/>
    <w:rsid w:val="00845605"/>
    <w:rsid w:val="008459CA"/>
    <w:rsid w:val="00851338"/>
    <w:rsid w:val="008514EC"/>
    <w:rsid w:val="00851C1E"/>
    <w:rsid w:val="00853E39"/>
    <w:rsid w:val="008546B4"/>
    <w:rsid w:val="00854880"/>
    <w:rsid w:val="008616D6"/>
    <w:rsid w:val="00861DC2"/>
    <w:rsid w:val="008624F6"/>
    <w:rsid w:val="00863103"/>
    <w:rsid w:val="00864AAD"/>
    <w:rsid w:val="008663D1"/>
    <w:rsid w:val="008672FD"/>
    <w:rsid w:val="00867E02"/>
    <w:rsid w:val="008731E6"/>
    <w:rsid w:val="00874228"/>
    <w:rsid w:val="00874B66"/>
    <w:rsid w:val="0087507D"/>
    <w:rsid w:val="0087684E"/>
    <w:rsid w:val="00876A48"/>
    <w:rsid w:val="00881C49"/>
    <w:rsid w:val="008828BD"/>
    <w:rsid w:val="00883C7F"/>
    <w:rsid w:val="00883EE1"/>
    <w:rsid w:val="008867D8"/>
    <w:rsid w:val="00886F89"/>
    <w:rsid w:val="00887B7B"/>
    <w:rsid w:val="00892B01"/>
    <w:rsid w:val="00893473"/>
    <w:rsid w:val="00895308"/>
    <w:rsid w:val="00896E1F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2CF3"/>
    <w:rsid w:val="008C33FF"/>
    <w:rsid w:val="008C4915"/>
    <w:rsid w:val="008C78B7"/>
    <w:rsid w:val="008D1D2F"/>
    <w:rsid w:val="008D35C2"/>
    <w:rsid w:val="008D4A97"/>
    <w:rsid w:val="008D6927"/>
    <w:rsid w:val="008D6F1D"/>
    <w:rsid w:val="008E21B4"/>
    <w:rsid w:val="008E21C0"/>
    <w:rsid w:val="008E54F8"/>
    <w:rsid w:val="008E5D12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05A23"/>
    <w:rsid w:val="00912712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668"/>
    <w:rsid w:val="009407D4"/>
    <w:rsid w:val="009425F5"/>
    <w:rsid w:val="00945F7A"/>
    <w:rsid w:val="00946D77"/>
    <w:rsid w:val="00952A76"/>
    <w:rsid w:val="00952CB1"/>
    <w:rsid w:val="0095349A"/>
    <w:rsid w:val="00953973"/>
    <w:rsid w:val="00954E03"/>
    <w:rsid w:val="00962B05"/>
    <w:rsid w:val="00964B34"/>
    <w:rsid w:val="0096503B"/>
    <w:rsid w:val="00966940"/>
    <w:rsid w:val="00967576"/>
    <w:rsid w:val="00971FF5"/>
    <w:rsid w:val="009731EA"/>
    <w:rsid w:val="00973B85"/>
    <w:rsid w:val="009748C9"/>
    <w:rsid w:val="00982EF0"/>
    <w:rsid w:val="00983D95"/>
    <w:rsid w:val="0098474F"/>
    <w:rsid w:val="00985195"/>
    <w:rsid w:val="009862DE"/>
    <w:rsid w:val="00986707"/>
    <w:rsid w:val="0098709E"/>
    <w:rsid w:val="00990B02"/>
    <w:rsid w:val="009A5D9A"/>
    <w:rsid w:val="009A66AA"/>
    <w:rsid w:val="009A750D"/>
    <w:rsid w:val="009B2371"/>
    <w:rsid w:val="009B4B31"/>
    <w:rsid w:val="009C09D3"/>
    <w:rsid w:val="009C1815"/>
    <w:rsid w:val="009C1D6E"/>
    <w:rsid w:val="009C2AC3"/>
    <w:rsid w:val="009C64B6"/>
    <w:rsid w:val="009C7066"/>
    <w:rsid w:val="009D1251"/>
    <w:rsid w:val="009D15E7"/>
    <w:rsid w:val="009D2F6E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064"/>
    <w:rsid w:val="009F6333"/>
    <w:rsid w:val="00A0151C"/>
    <w:rsid w:val="00A04BA6"/>
    <w:rsid w:val="00A055CF"/>
    <w:rsid w:val="00A07852"/>
    <w:rsid w:val="00A110A6"/>
    <w:rsid w:val="00A133C5"/>
    <w:rsid w:val="00A13BCA"/>
    <w:rsid w:val="00A14C1B"/>
    <w:rsid w:val="00A160BB"/>
    <w:rsid w:val="00A17888"/>
    <w:rsid w:val="00A20BAC"/>
    <w:rsid w:val="00A2634D"/>
    <w:rsid w:val="00A27583"/>
    <w:rsid w:val="00A27EE5"/>
    <w:rsid w:val="00A30B7C"/>
    <w:rsid w:val="00A3201F"/>
    <w:rsid w:val="00A361C9"/>
    <w:rsid w:val="00A40114"/>
    <w:rsid w:val="00A409F4"/>
    <w:rsid w:val="00A40A90"/>
    <w:rsid w:val="00A41CEA"/>
    <w:rsid w:val="00A440F2"/>
    <w:rsid w:val="00A44FBE"/>
    <w:rsid w:val="00A4724C"/>
    <w:rsid w:val="00A474EB"/>
    <w:rsid w:val="00A535A7"/>
    <w:rsid w:val="00A550FE"/>
    <w:rsid w:val="00A626E8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2493"/>
    <w:rsid w:val="00A841DC"/>
    <w:rsid w:val="00A93073"/>
    <w:rsid w:val="00A96586"/>
    <w:rsid w:val="00A96817"/>
    <w:rsid w:val="00A96851"/>
    <w:rsid w:val="00AA05AB"/>
    <w:rsid w:val="00AA0DEE"/>
    <w:rsid w:val="00AA3FDE"/>
    <w:rsid w:val="00AA4F6E"/>
    <w:rsid w:val="00AA5040"/>
    <w:rsid w:val="00AA5A73"/>
    <w:rsid w:val="00AA6238"/>
    <w:rsid w:val="00AA7295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D5"/>
    <w:rsid w:val="00AE30E2"/>
    <w:rsid w:val="00AE4438"/>
    <w:rsid w:val="00AE5B33"/>
    <w:rsid w:val="00AF1914"/>
    <w:rsid w:val="00AF1D95"/>
    <w:rsid w:val="00AF73B4"/>
    <w:rsid w:val="00B027AA"/>
    <w:rsid w:val="00B03420"/>
    <w:rsid w:val="00B0484E"/>
    <w:rsid w:val="00B04A1E"/>
    <w:rsid w:val="00B05BCD"/>
    <w:rsid w:val="00B10465"/>
    <w:rsid w:val="00B10AFE"/>
    <w:rsid w:val="00B10D26"/>
    <w:rsid w:val="00B125BE"/>
    <w:rsid w:val="00B15FF6"/>
    <w:rsid w:val="00B1718A"/>
    <w:rsid w:val="00B17B44"/>
    <w:rsid w:val="00B225FF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5645"/>
    <w:rsid w:val="00B37BF0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55E19"/>
    <w:rsid w:val="00B6101B"/>
    <w:rsid w:val="00B62819"/>
    <w:rsid w:val="00B67B22"/>
    <w:rsid w:val="00B70292"/>
    <w:rsid w:val="00B70575"/>
    <w:rsid w:val="00B707E8"/>
    <w:rsid w:val="00B71735"/>
    <w:rsid w:val="00B71A2E"/>
    <w:rsid w:val="00B73331"/>
    <w:rsid w:val="00B737C4"/>
    <w:rsid w:val="00B75A86"/>
    <w:rsid w:val="00B7614C"/>
    <w:rsid w:val="00B9275A"/>
    <w:rsid w:val="00B93920"/>
    <w:rsid w:val="00B93D7C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D72"/>
    <w:rsid w:val="00BB5E5B"/>
    <w:rsid w:val="00BB639C"/>
    <w:rsid w:val="00BC2B3F"/>
    <w:rsid w:val="00BC39FC"/>
    <w:rsid w:val="00BC72DA"/>
    <w:rsid w:val="00BD1733"/>
    <w:rsid w:val="00BD1909"/>
    <w:rsid w:val="00BD2089"/>
    <w:rsid w:val="00BD34CF"/>
    <w:rsid w:val="00BD3BCC"/>
    <w:rsid w:val="00BD3C4E"/>
    <w:rsid w:val="00BD4910"/>
    <w:rsid w:val="00BD5286"/>
    <w:rsid w:val="00BE0AE2"/>
    <w:rsid w:val="00BE0C46"/>
    <w:rsid w:val="00BE0F5D"/>
    <w:rsid w:val="00BE4219"/>
    <w:rsid w:val="00BE6FCC"/>
    <w:rsid w:val="00BE7F91"/>
    <w:rsid w:val="00BF077F"/>
    <w:rsid w:val="00BF088B"/>
    <w:rsid w:val="00BF1C59"/>
    <w:rsid w:val="00BF3699"/>
    <w:rsid w:val="00BF382D"/>
    <w:rsid w:val="00BF55F7"/>
    <w:rsid w:val="00BF7F57"/>
    <w:rsid w:val="00C01C40"/>
    <w:rsid w:val="00C10E66"/>
    <w:rsid w:val="00C1357B"/>
    <w:rsid w:val="00C15757"/>
    <w:rsid w:val="00C16564"/>
    <w:rsid w:val="00C166D0"/>
    <w:rsid w:val="00C22552"/>
    <w:rsid w:val="00C24A6A"/>
    <w:rsid w:val="00C30801"/>
    <w:rsid w:val="00C33697"/>
    <w:rsid w:val="00C40D5D"/>
    <w:rsid w:val="00C41B0B"/>
    <w:rsid w:val="00C422E5"/>
    <w:rsid w:val="00C53DBB"/>
    <w:rsid w:val="00C5692E"/>
    <w:rsid w:val="00C60BE6"/>
    <w:rsid w:val="00C62D79"/>
    <w:rsid w:val="00C63F7B"/>
    <w:rsid w:val="00C70C0B"/>
    <w:rsid w:val="00C711E0"/>
    <w:rsid w:val="00C73713"/>
    <w:rsid w:val="00C75C15"/>
    <w:rsid w:val="00C8035D"/>
    <w:rsid w:val="00C8091F"/>
    <w:rsid w:val="00C83824"/>
    <w:rsid w:val="00C8692F"/>
    <w:rsid w:val="00C87756"/>
    <w:rsid w:val="00C9205D"/>
    <w:rsid w:val="00C93DCA"/>
    <w:rsid w:val="00C94A9F"/>
    <w:rsid w:val="00C953D0"/>
    <w:rsid w:val="00C95BF9"/>
    <w:rsid w:val="00C95E38"/>
    <w:rsid w:val="00C961F0"/>
    <w:rsid w:val="00C96793"/>
    <w:rsid w:val="00CA01FD"/>
    <w:rsid w:val="00CA16A8"/>
    <w:rsid w:val="00CA1EB1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7FD"/>
    <w:rsid w:val="00CD6D6E"/>
    <w:rsid w:val="00CE074E"/>
    <w:rsid w:val="00CE07B6"/>
    <w:rsid w:val="00CE0CB0"/>
    <w:rsid w:val="00CE233B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6E51"/>
    <w:rsid w:val="00CF7CA8"/>
    <w:rsid w:val="00D00C5C"/>
    <w:rsid w:val="00D06C7F"/>
    <w:rsid w:val="00D10B3C"/>
    <w:rsid w:val="00D14314"/>
    <w:rsid w:val="00D14714"/>
    <w:rsid w:val="00D16B5D"/>
    <w:rsid w:val="00D1752A"/>
    <w:rsid w:val="00D2004D"/>
    <w:rsid w:val="00D22850"/>
    <w:rsid w:val="00D23490"/>
    <w:rsid w:val="00D275E1"/>
    <w:rsid w:val="00D27826"/>
    <w:rsid w:val="00D301D0"/>
    <w:rsid w:val="00D31AF1"/>
    <w:rsid w:val="00D3348B"/>
    <w:rsid w:val="00D365DA"/>
    <w:rsid w:val="00D40554"/>
    <w:rsid w:val="00D4113D"/>
    <w:rsid w:val="00D41708"/>
    <w:rsid w:val="00D41AAD"/>
    <w:rsid w:val="00D42FEF"/>
    <w:rsid w:val="00D43DA6"/>
    <w:rsid w:val="00D44CB8"/>
    <w:rsid w:val="00D46EC2"/>
    <w:rsid w:val="00D52851"/>
    <w:rsid w:val="00D52EC1"/>
    <w:rsid w:val="00D544E7"/>
    <w:rsid w:val="00D54832"/>
    <w:rsid w:val="00D54C15"/>
    <w:rsid w:val="00D6016C"/>
    <w:rsid w:val="00D64B42"/>
    <w:rsid w:val="00D7570D"/>
    <w:rsid w:val="00D80550"/>
    <w:rsid w:val="00D80A8A"/>
    <w:rsid w:val="00D81C7D"/>
    <w:rsid w:val="00D85BA4"/>
    <w:rsid w:val="00D86BE3"/>
    <w:rsid w:val="00D87989"/>
    <w:rsid w:val="00D909BB"/>
    <w:rsid w:val="00D91F3E"/>
    <w:rsid w:val="00D9276B"/>
    <w:rsid w:val="00D92AE2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3709"/>
    <w:rsid w:val="00DD47B3"/>
    <w:rsid w:val="00DD55C1"/>
    <w:rsid w:val="00DD6A49"/>
    <w:rsid w:val="00DD73C0"/>
    <w:rsid w:val="00DE116D"/>
    <w:rsid w:val="00DE2320"/>
    <w:rsid w:val="00DF093B"/>
    <w:rsid w:val="00DF1187"/>
    <w:rsid w:val="00DF1F3D"/>
    <w:rsid w:val="00DF78E7"/>
    <w:rsid w:val="00E00E3C"/>
    <w:rsid w:val="00E01A63"/>
    <w:rsid w:val="00E01FDD"/>
    <w:rsid w:val="00E02A46"/>
    <w:rsid w:val="00E054CC"/>
    <w:rsid w:val="00E063DB"/>
    <w:rsid w:val="00E12233"/>
    <w:rsid w:val="00E16EDF"/>
    <w:rsid w:val="00E17996"/>
    <w:rsid w:val="00E2073C"/>
    <w:rsid w:val="00E213C0"/>
    <w:rsid w:val="00E227DB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6A6E"/>
    <w:rsid w:val="00E50249"/>
    <w:rsid w:val="00E50491"/>
    <w:rsid w:val="00E51639"/>
    <w:rsid w:val="00E51A1E"/>
    <w:rsid w:val="00E51D2A"/>
    <w:rsid w:val="00E52CA9"/>
    <w:rsid w:val="00E53D98"/>
    <w:rsid w:val="00E53E18"/>
    <w:rsid w:val="00E54601"/>
    <w:rsid w:val="00E55930"/>
    <w:rsid w:val="00E56CA4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2A2A"/>
    <w:rsid w:val="00E8332B"/>
    <w:rsid w:val="00E838C6"/>
    <w:rsid w:val="00E848B6"/>
    <w:rsid w:val="00E851FD"/>
    <w:rsid w:val="00E9032B"/>
    <w:rsid w:val="00E90B91"/>
    <w:rsid w:val="00E94011"/>
    <w:rsid w:val="00E965A0"/>
    <w:rsid w:val="00E96D98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662"/>
    <w:rsid w:val="00ED7AAA"/>
    <w:rsid w:val="00EE05E4"/>
    <w:rsid w:val="00EE07F6"/>
    <w:rsid w:val="00EE0C81"/>
    <w:rsid w:val="00EE4AA9"/>
    <w:rsid w:val="00EE5074"/>
    <w:rsid w:val="00EE74D1"/>
    <w:rsid w:val="00EF0131"/>
    <w:rsid w:val="00EF0B47"/>
    <w:rsid w:val="00EF1ED2"/>
    <w:rsid w:val="00EF5801"/>
    <w:rsid w:val="00EF760E"/>
    <w:rsid w:val="00EF7A84"/>
    <w:rsid w:val="00F0018A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3B25"/>
    <w:rsid w:val="00F14C03"/>
    <w:rsid w:val="00F17663"/>
    <w:rsid w:val="00F1776E"/>
    <w:rsid w:val="00F238B0"/>
    <w:rsid w:val="00F25B94"/>
    <w:rsid w:val="00F27CF6"/>
    <w:rsid w:val="00F303A8"/>
    <w:rsid w:val="00F327FF"/>
    <w:rsid w:val="00F33F95"/>
    <w:rsid w:val="00F36C1E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37C8"/>
    <w:rsid w:val="00F64A6E"/>
    <w:rsid w:val="00F66F8F"/>
    <w:rsid w:val="00F67FAE"/>
    <w:rsid w:val="00F718D4"/>
    <w:rsid w:val="00F7597C"/>
    <w:rsid w:val="00F76C17"/>
    <w:rsid w:val="00F8088B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225D"/>
    <w:rsid w:val="00FA4001"/>
    <w:rsid w:val="00FA53BE"/>
    <w:rsid w:val="00FA5632"/>
    <w:rsid w:val="00FA5AA6"/>
    <w:rsid w:val="00FA7CB3"/>
    <w:rsid w:val="00FB202A"/>
    <w:rsid w:val="00FB27DA"/>
    <w:rsid w:val="00FB6452"/>
    <w:rsid w:val="00FB743E"/>
    <w:rsid w:val="00FB7E1B"/>
    <w:rsid w:val="00FC2A96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243"/>
    <w:rsid w:val="00FF18F4"/>
    <w:rsid w:val="00FF1C4F"/>
    <w:rsid w:val="00FF28C3"/>
    <w:rsid w:val="00FF4C58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2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2ECF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0" Type="http://schemas.openxmlformats.org/officeDocument/2006/relationships/theme" Target="theme/theme1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6B1E28-684F-42D6-8322-782E41A23440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1909</TotalTime>
  <Pages>6</Pages>
  <Words>694</Words>
  <Characters>3822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957</cp:revision>
  <cp:lastPrinted>2022-03-28T15:37:00Z</cp:lastPrinted>
  <dcterms:created xsi:type="dcterms:W3CDTF">2017-11-17T14:15:00Z</dcterms:created>
  <dcterms:modified xsi:type="dcterms:W3CDTF">2023-08-01T14:23:00Z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