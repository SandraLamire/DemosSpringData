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36BBA" w:rsidR="00F80FC1" w:rsidP="00F80FC1" w:rsidRDefault="00F80FC1" w14:paraId="02B00CCC" w14:textId="25AE9631">
      <w:pPr>
        <w:pStyle w:val="Titre"/>
        <w:rPr>
          <w:lang w:val="fr-FR"/>
        </w:rPr>
      </w:pPr>
      <w:r w:rsidRPr="3215D9FD" w:rsidR="00F80FC1">
        <w:rPr>
          <w:lang w:val="fr-FR"/>
        </w:rPr>
        <w:t>Cave à vin (</w:t>
      </w:r>
      <w:r w:rsidRPr="3215D9FD" w:rsidR="312CF2AB">
        <w:rPr>
          <w:lang w:val="fr-FR"/>
        </w:rPr>
        <w:t>p</w:t>
      </w:r>
      <w:r w:rsidRPr="3215D9FD" w:rsidR="00F80FC1">
        <w:rPr>
          <w:lang w:val="fr-FR"/>
        </w:rPr>
        <w:t>artie 0</w:t>
      </w:r>
      <w:r w:rsidRPr="3215D9FD" w:rsidR="002B15BA">
        <w:rPr>
          <w:lang w:val="fr-FR"/>
        </w:rPr>
        <w:t>9</w:t>
      </w:r>
      <w:r w:rsidRPr="3215D9FD" w:rsidR="00F80FC1">
        <w:rPr>
          <w:lang w:val="fr-FR"/>
        </w:rPr>
        <w:t>)</w:t>
      </w:r>
    </w:p>
    <w:p w:rsidRPr="00536BBA" w:rsidR="003D3178" w:rsidP="003D3178" w:rsidRDefault="003D3178" w14:paraId="61C8FD42" w14:textId="0EC30486">
      <w:pPr>
        <w:pStyle w:val="Titre1"/>
        <w:rPr>
          <w:rFonts w:ascii="Century Gothic" w:hAnsi="Century Gothic"/>
          <w:szCs w:val="16"/>
          <w:lang w:val="fr-FR"/>
        </w:rPr>
      </w:pPr>
      <w:r w:rsidRPr="00536BBA">
        <w:rPr>
          <w:lang w:val="fr-FR"/>
        </w:rPr>
        <w:t>TP0</w:t>
      </w:r>
      <w:r w:rsidR="002B15BA">
        <w:rPr>
          <w:lang w:val="fr-FR"/>
        </w:rPr>
        <w:t>3</w:t>
      </w:r>
      <w:r w:rsidRPr="00536BBA">
        <w:rPr>
          <w:lang w:val="fr-FR"/>
        </w:rPr>
        <w:t xml:space="preserve"> du module 0</w:t>
      </w:r>
      <w:r w:rsidRPr="00536BBA" w:rsidR="00F80FC1">
        <w:rPr>
          <w:lang w:val="fr-FR"/>
        </w:rPr>
        <w:t>4</w:t>
      </w:r>
      <w:r w:rsidRPr="00536BBA">
        <w:rPr>
          <w:lang w:val="fr-FR"/>
        </w:rPr>
        <w:t xml:space="preserve"> – </w:t>
      </w:r>
      <w:r w:rsidRPr="00536BBA" w:rsidR="00162C0C">
        <w:rPr>
          <w:lang w:val="fr-FR"/>
        </w:rPr>
        <w:t xml:space="preserve">Spring </w:t>
      </w:r>
      <w:r w:rsidRPr="00536BBA" w:rsidR="00F80FC1">
        <w:rPr>
          <w:lang w:val="fr-FR"/>
        </w:rPr>
        <w:t>Web Service</w:t>
      </w:r>
    </w:p>
    <w:p w:rsidRPr="00536BBA" w:rsidR="00924F5F" w:rsidP="00924F5F" w:rsidRDefault="00924F5F" w14:paraId="404DB5B5" w14:textId="77777777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Pr="00536BBA" w:rsidR="00924F5F" w:rsidTr="00177E97" w14:paraId="4E93A745" w14:textId="77777777">
        <w:tc>
          <w:tcPr>
            <w:tcW w:w="9645" w:type="dxa"/>
            <w:shd w:val="clear" w:color="auto" w:fill="F2F2F2" w:themeFill="background1" w:themeFillShade="F2"/>
          </w:tcPr>
          <w:p w:rsidRPr="00536BBA" w:rsidR="006D684B" w:rsidP="006D684B" w:rsidRDefault="006D684B" w14:paraId="110B602C" w14:textId="598A60D4">
            <w:pPr>
              <w:pStyle w:val="TPnormal"/>
            </w:pPr>
            <w:r w:rsidRPr="00536BBA">
              <w:t>Ce TP sera un TP fil rouge du cours</w:t>
            </w:r>
          </w:p>
          <w:p w:rsidRPr="00D0318A" w:rsidR="002B15BA" w:rsidP="002B15BA" w:rsidRDefault="002B15BA" w14:paraId="573A06EE" w14:textId="77777777">
            <w:pPr>
              <w:pStyle w:val="TPnormalpuce1"/>
              <w:numPr>
                <w:ilvl w:val="0"/>
                <w:numId w:val="27"/>
              </w:numPr>
            </w:pPr>
            <w:r w:rsidRPr="00D0318A">
              <w:t>Réaliser un POST avec injection d’un objet JSON dans le body</w:t>
            </w:r>
          </w:p>
          <w:p w:rsidRPr="00536BBA" w:rsidR="00A824C1" w:rsidP="002B15BA" w:rsidRDefault="002B15BA" w14:paraId="0040BCB2" w14:textId="6828CCAC">
            <w:pPr>
              <w:pStyle w:val="TPnormal"/>
              <w:numPr>
                <w:ilvl w:val="0"/>
                <w:numId w:val="27"/>
              </w:numPr>
            </w:pPr>
            <w:r w:rsidRPr="00D0318A">
              <w:t>Gérer les exceptions au travers d’un statut et d’un message</w:t>
            </w:r>
          </w:p>
        </w:tc>
      </w:tr>
    </w:tbl>
    <w:p w:rsidRPr="00536BBA" w:rsidR="00924F5F" w:rsidP="00924F5F" w:rsidRDefault="00924F5F" w14:paraId="1184DB29" w14:textId="77777777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32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88"/>
      </w:tblGrid>
      <w:tr w:rsidRPr="00536BBA" w:rsidR="00924F5F" w:rsidTr="00401B0B" w14:paraId="7AFF424A" w14:textId="77777777">
        <w:trPr>
          <w:trHeight w:val="20"/>
        </w:trPr>
        <w:tc>
          <w:tcPr>
            <w:tcW w:w="3288" w:type="dxa"/>
            <w:shd w:val="clear" w:color="auto" w:fill="348899"/>
            <w:vAlign w:val="center"/>
          </w:tcPr>
          <w:p w:rsidRPr="00536BBA" w:rsidR="00924F5F" w:rsidP="00177E97" w:rsidRDefault="00924F5F" w14:paraId="30D874A2" w14:textId="77777777">
            <w:pPr>
              <w:spacing w:before="40" w:after="40"/>
              <w:jc w:val="center"/>
              <w:rPr>
                <w:b/>
                <w:color w:val="FFFFFF" w:themeColor="background1"/>
                <w:lang w:val="fr-FR"/>
              </w:rPr>
            </w:pPr>
            <w:r w:rsidRPr="00536BBA">
              <w:rPr>
                <w:b/>
                <w:color w:val="FFFFFF" w:themeColor="background1"/>
                <w:lang w:val="fr-FR"/>
              </w:rPr>
              <w:t>Durée estimée</w:t>
            </w:r>
          </w:p>
        </w:tc>
      </w:tr>
      <w:tr w:rsidRPr="00536BBA" w:rsidR="00924F5F" w:rsidTr="00177E97" w14:paraId="4A39EC7F" w14:textId="77777777">
        <w:trPr>
          <w:trHeight w:val="397"/>
        </w:trPr>
        <w:tc>
          <w:tcPr>
            <w:tcW w:w="3288" w:type="dxa"/>
            <w:shd w:val="clear" w:color="auto" w:fill="F2F2F2" w:themeFill="background1" w:themeFillShade="F2"/>
            <w:vAlign w:val="center"/>
          </w:tcPr>
          <w:p w:rsidRPr="00536BBA" w:rsidR="00924F5F" w:rsidP="00177E97" w:rsidRDefault="000F3C13" w14:paraId="2D9F101D" w14:textId="1486B1DB">
            <w:pPr>
              <w:spacing w:before="120" w:after="120"/>
              <w:jc w:val="center"/>
              <w:rPr>
                <w:lang w:val="fr-FR"/>
              </w:rPr>
            </w:pPr>
            <w:r w:rsidRPr="00536BBA">
              <w:rPr>
                <w:lang w:val="fr-FR"/>
              </w:rPr>
              <w:t>30</w:t>
            </w:r>
            <w:r w:rsidRPr="00536BBA" w:rsidR="001378BD">
              <w:rPr>
                <w:lang w:val="fr-FR"/>
              </w:rPr>
              <w:t xml:space="preserve"> minutes</w:t>
            </w:r>
          </w:p>
        </w:tc>
      </w:tr>
    </w:tbl>
    <w:p w:rsidRPr="00536BBA" w:rsidR="00924F5F" w:rsidP="00494DCF" w:rsidRDefault="0054232C" w14:paraId="4E70822D" w14:textId="1AD20AAC">
      <w:pPr>
        <w:pStyle w:val="TPTitre"/>
      </w:pPr>
      <w:r w:rsidRPr="00536BBA">
        <w:t>Contexte</w:t>
      </w:r>
    </w:p>
    <w:p w:rsidRPr="00536BBA" w:rsidR="00F80FC1" w:rsidP="00F80FC1" w:rsidRDefault="00F80FC1" w14:paraId="0416E3C8" w14:textId="2ADDB6F3">
      <w:pPr>
        <w:pStyle w:val="TPnormal"/>
      </w:pPr>
      <w:r w:rsidR="00F80FC1">
        <w:rPr/>
        <w:t>En vous appuyant sur l’ensemble des concepts abordés dans le cours, mettez en place une application Spring Boot permettant la gestion d’une cave à vin.</w:t>
      </w:r>
    </w:p>
    <w:p w:rsidRPr="00536BBA" w:rsidR="00F80FC1" w:rsidP="00F80FC1" w:rsidRDefault="00F80FC1" w14:paraId="7D2D2EBE" w14:textId="77777777">
      <w:pPr>
        <w:pStyle w:val="TPnormal"/>
      </w:pPr>
      <w:r w:rsidRPr="00536BBA">
        <w:t>L’application de cave à vin sera une application d’API Web sécurisée à la fin des itérations :</w:t>
      </w:r>
    </w:p>
    <w:p w:rsidRPr="00536BBA" w:rsidR="00F80FC1" w:rsidP="00F80FC1" w:rsidRDefault="00F80FC1" w14:paraId="49673B5A" w14:textId="77777777">
      <w:pPr>
        <w:pStyle w:val="TPnormalpuce1"/>
      </w:pPr>
      <w:r w:rsidRPr="00536BBA">
        <w:t>Elle permet de gérer le stock des bouteilles de vins par le propriétaire qui est un administrateur de l’application</w:t>
      </w:r>
    </w:p>
    <w:p w:rsidRPr="00536BBA" w:rsidR="00F80FC1" w:rsidP="00F80FC1" w:rsidRDefault="00F80FC1" w14:paraId="185CB6DA" w14:textId="77777777">
      <w:pPr>
        <w:pStyle w:val="TPnormalpuce1"/>
      </w:pPr>
      <w:r w:rsidRPr="00536BBA">
        <w:t>Elle permet de gérer l’achat en ligne des bouteilles par un client</w:t>
      </w:r>
    </w:p>
    <w:p w:rsidRPr="00536BBA" w:rsidR="00F80FC1" w:rsidP="00F80FC1" w:rsidRDefault="00F80FC1" w14:paraId="37DF83CA" w14:textId="77777777">
      <w:pPr>
        <w:pStyle w:val="TPnormalpuce1"/>
        <w:numPr>
          <w:ilvl w:val="1"/>
          <w:numId w:val="15"/>
        </w:numPr>
      </w:pPr>
      <w:r w:rsidRPr="00536BBA">
        <w:t>Les bouteilles de vin peuvent avoir 3 couleurs : Rouge, Blanc ou Rosé</w:t>
      </w:r>
    </w:p>
    <w:p w:rsidRPr="00536BBA" w:rsidR="00F80FC1" w:rsidP="00F80FC1" w:rsidRDefault="00F80FC1" w14:paraId="14CFB7E0" w14:textId="77777777">
      <w:pPr>
        <w:pStyle w:val="TPnormalpuce1"/>
        <w:numPr>
          <w:ilvl w:val="1"/>
          <w:numId w:val="15"/>
        </w:numPr>
      </w:pPr>
      <w:r w:rsidRPr="00536BBA">
        <w:t>Les bouteilles de vin sont associées aux régions françaises</w:t>
      </w:r>
    </w:p>
    <w:p w:rsidRPr="00536BBA" w:rsidR="00F80FC1" w:rsidP="00F80FC1" w:rsidRDefault="00F80FC1" w14:paraId="7FCDB788" w14:textId="77777777">
      <w:pPr>
        <w:pStyle w:val="TPnormalpuce1"/>
      </w:pPr>
      <w:r w:rsidRPr="00536BBA">
        <w:t>Un client et un propriétaire doivent s’authentifier</w:t>
      </w:r>
    </w:p>
    <w:p w:rsidRPr="00536BBA" w:rsidR="00F80FC1" w:rsidP="00F80FC1" w:rsidRDefault="00F80FC1" w14:paraId="1206CE3A" w14:textId="77777777">
      <w:pPr>
        <w:pStyle w:val="TPnormalpuce1"/>
      </w:pPr>
      <w:r w:rsidRPr="00536BBA">
        <w:t>Un visiteur est un client qui n’a pas de compte</w:t>
      </w:r>
    </w:p>
    <w:p w:rsidRPr="00536BBA" w:rsidR="00F80FC1" w:rsidP="00F80FC1" w:rsidRDefault="00F80FC1" w14:paraId="2A223740" w14:textId="77777777">
      <w:pPr>
        <w:pStyle w:val="TPnormalpuce1"/>
      </w:pPr>
      <w:r w:rsidRPr="00536BBA">
        <w:t>Il pourra uniquement consulter le stock</w:t>
      </w:r>
    </w:p>
    <w:p w:rsidRPr="00536BBA" w:rsidR="00F80FC1" w:rsidP="00F80FC1" w:rsidRDefault="00F80FC1" w14:paraId="7DAE6438" w14:textId="77777777">
      <w:pPr>
        <w:pStyle w:val="TPnormal"/>
      </w:pPr>
      <w:r w:rsidRPr="00536BBA">
        <w:t>Dans les itérations nous réaliserons uniquement le back de l’application.</w:t>
      </w:r>
    </w:p>
    <w:p w:rsidRPr="00536BBA" w:rsidR="00F80FC1" w:rsidP="00F80FC1" w:rsidRDefault="00F80FC1" w14:paraId="2647AD9C" w14:textId="77777777">
      <w:pPr>
        <w:pStyle w:val="TPnormal"/>
      </w:pPr>
      <w:r w:rsidRPr="00536BBA">
        <w:t>Cette application se fera avec Spring Boot.</w:t>
      </w:r>
    </w:p>
    <w:p w:rsidRPr="00536BBA" w:rsidR="00F80FC1" w:rsidP="00F80FC1" w:rsidRDefault="00F80FC1" w14:paraId="27A3DB1C" w14:textId="1A5CAA88">
      <w:pPr>
        <w:pStyle w:val="TPnormal"/>
      </w:pPr>
      <w:r w:rsidRPr="00536BBA">
        <w:t>Dans les itérations de ce module, nous allons développer l’API Web.</w:t>
      </w:r>
    </w:p>
    <w:p w:rsidR="00932B75" w:rsidRDefault="00932B75" w14:paraId="233E04E2" w14:textId="77777777">
      <w:pPr>
        <w:rPr>
          <w:color w:val="A6A6A6" w:themeColor="background1" w:themeShade="A6"/>
          <w:sz w:val="40"/>
          <w:szCs w:val="40"/>
          <w:lang w:val="fr-FR"/>
        </w:rPr>
      </w:pPr>
      <w:r>
        <w:br w:type="page"/>
      </w:r>
    </w:p>
    <w:p w:rsidR="00F25EAB" w:rsidP="0054232C" w:rsidRDefault="00724752" w14:paraId="3F6AC4C6" w14:textId="01DD5622">
      <w:pPr>
        <w:pStyle w:val="TPTitre"/>
      </w:pPr>
      <w:r w:rsidRPr="00536BBA">
        <w:lastRenderedPageBreak/>
        <w:t>Enoncé</w:t>
      </w:r>
    </w:p>
    <w:p w:rsidR="00932B75" w:rsidP="00932B75" w:rsidRDefault="00932B75" w14:paraId="4974A2A9" w14:textId="77777777">
      <w:pPr>
        <w:pStyle w:val="Titre1"/>
      </w:pPr>
      <w:proofErr w:type="spellStart"/>
      <w:proofErr w:type="gramStart"/>
      <w:r>
        <w:t>Réalisation</w:t>
      </w:r>
      <w:proofErr w:type="spellEnd"/>
      <w:r>
        <w:t> :</w:t>
      </w:r>
      <w:proofErr w:type="gramEnd"/>
    </w:p>
    <w:p w:rsidR="00932B75" w:rsidP="00932B75" w:rsidRDefault="00932B75" w14:paraId="1A90FA7D" w14:textId="77777777">
      <w:pPr>
        <w:pStyle w:val="Citationintense"/>
      </w:pPr>
      <w:r>
        <w:t xml:space="preserve">Les </w:t>
      </w:r>
      <w:proofErr w:type="spellStart"/>
      <w:r>
        <w:t>niveaux</w:t>
      </w:r>
      <w:proofErr w:type="spellEnd"/>
      <w:r>
        <w:t xml:space="preserve"> 1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obligatoires</w:t>
      </w:r>
      <w:proofErr w:type="spellEnd"/>
      <w:r>
        <w:t xml:space="preserve">, </w:t>
      </w:r>
    </w:p>
    <w:p w:rsidR="00932B75" w:rsidP="00932B75" w:rsidRDefault="00932B75" w14:paraId="46E65471" w14:textId="77777777">
      <w:pPr>
        <w:pStyle w:val="Citationintense"/>
      </w:pPr>
      <w:r>
        <w:t xml:space="preserve">Les </w:t>
      </w:r>
      <w:proofErr w:type="spellStart"/>
      <w:r>
        <w:t>niveaux</w:t>
      </w:r>
      <w:proofErr w:type="spellEnd"/>
      <w:r>
        <w:t xml:space="preserve"> 2 </w:t>
      </w:r>
      <w:proofErr w:type="spellStart"/>
      <w:r>
        <w:t>sont</w:t>
      </w:r>
      <w:proofErr w:type="spellEnd"/>
      <w:r>
        <w:t xml:space="preserve"> plus </w:t>
      </w:r>
      <w:proofErr w:type="spellStart"/>
      <w:r>
        <w:t>poussés</w:t>
      </w:r>
      <w:proofErr w:type="spellEnd"/>
      <w:r>
        <w:t xml:space="preserve"> et </w:t>
      </w:r>
      <w:proofErr w:type="spellStart"/>
      <w:r>
        <w:t>optionnels</w:t>
      </w:r>
      <w:proofErr w:type="spellEnd"/>
    </w:p>
    <w:p w:rsidR="00932B75" w:rsidP="00932B75" w:rsidRDefault="00932B75" w14:paraId="0BF82373" w14:textId="77777777"/>
    <w:p w:rsidRPr="00536BBA" w:rsidR="008C649E" w:rsidP="008C649E" w:rsidRDefault="008C649E" w14:paraId="2A8E2CCE" w14:textId="19163434">
      <w:pPr>
        <w:pStyle w:val="Titre1"/>
      </w:pPr>
      <w:proofErr w:type="spellStart"/>
      <w:r>
        <w:t>Niveau</w:t>
      </w:r>
      <w:proofErr w:type="spellEnd"/>
      <w:r>
        <w:t xml:space="preserve"> </w:t>
      </w:r>
      <w:proofErr w:type="gramStart"/>
      <w:r>
        <w:t>1 :</w:t>
      </w:r>
      <w:proofErr w:type="gramEnd"/>
    </w:p>
    <w:p w:rsidRPr="00536BBA" w:rsidR="00EC1920" w:rsidP="008C649E" w:rsidRDefault="004056FA" w14:paraId="2EB28A15" w14:textId="66A4A359">
      <w:pPr>
        <w:pStyle w:val="Titre2"/>
        <w:numPr>
          <w:ilvl w:val="0"/>
          <w:numId w:val="36"/>
        </w:numPr>
        <w:rPr>
          <w:lang w:val="fr-FR"/>
        </w:rPr>
      </w:pPr>
      <w:r>
        <w:rPr>
          <w:lang w:val="fr-FR"/>
        </w:rPr>
        <w:t xml:space="preserve">Dans </w:t>
      </w:r>
      <w:proofErr w:type="spellStart"/>
      <w:r w:rsidRPr="00536BBA">
        <w:rPr>
          <w:lang w:val="fr-FR"/>
        </w:rPr>
        <w:t>BouteilleController</w:t>
      </w:r>
      <w:proofErr w:type="spellEnd"/>
      <w:r>
        <w:rPr>
          <w:lang w:val="fr-FR"/>
        </w:rPr>
        <w:t> ;</w:t>
      </w:r>
      <w:r w:rsidRPr="00536BBA">
        <w:rPr>
          <w:lang w:val="fr-FR"/>
        </w:rPr>
        <w:t xml:space="preserve"> </w:t>
      </w:r>
      <w:r>
        <w:rPr>
          <w:lang w:val="fr-FR"/>
        </w:rPr>
        <w:t>c</w:t>
      </w:r>
      <w:r w:rsidRPr="00536BBA" w:rsidR="000F3C13">
        <w:rPr>
          <w:lang w:val="fr-FR"/>
        </w:rPr>
        <w:t>réer</w:t>
      </w:r>
      <w:r>
        <w:rPr>
          <w:lang w:val="fr-FR"/>
        </w:rPr>
        <w:t xml:space="preserve"> une méthode pour </w:t>
      </w:r>
      <w:r w:rsidR="00C15A63">
        <w:rPr>
          <w:lang w:val="fr-FR"/>
        </w:rPr>
        <w:t>sauver</w:t>
      </w:r>
      <w:r>
        <w:rPr>
          <w:lang w:val="fr-FR"/>
        </w:rPr>
        <w:t xml:space="preserve"> une bouteille</w:t>
      </w:r>
    </w:p>
    <w:p w:rsidRPr="00536BBA" w:rsidR="000418A8" w:rsidP="00941D67" w:rsidRDefault="000418A8" w14:paraId="247CF6BD" w14:textId="738D3F9B">
      <w:pPr>
        <w:pStyle w:val="TPnormalpuce1"/>
      </w:pPr>
      <w:r>
        <w:t>Capturer les exceptions de la BLL</w:t>
      </w:r>
      <w:r w:rsidR="00F86E42">
        <w:t xml:space="preserve"> ; renvoyer un statut </w:t>
      </w:r>
      <w:r w:rsidR="008D5307">
        <w:t xml:space="preserve">406 </w:t>
      </w:r>
      <w:r w:rsidR="00F86E42">
        <w:t>et le message de l’exception</w:t>
      </w:r>
    </w:p>
    <w:p w:rsidRPr="00536BBA" w:rsidR="00AC2A92" w:rsidP="008C649E" w:rsidRDefault="00AC2A92" w14:paraId="088954BE" w14:textId="197B1EBB">
      <w:pPr>
        <w:pStyle w:val="Titre2"/>
        <w:numPr>
          <w:ilvl w:val="0"/>
          <w:numId w:val="36"/>
        </w:numPr>
        <w:rPr>
          <w:lang w:val="fr-FR"/>
        </w:rPr>
      </w:pPr>
      <w:r w:rsidRPr="00536BBA">
        <w:rPr>
          <w:lang w:val="fr-FR"/>
        </w:rPr>
        <w:t>Tester avec Postman</w:t>
      </w:r>
    </w:p>
    <w:p w:rsidR="00020298" w:rsidP="00020298" w:rsidRDefault="00020298" w14:paraId="2D6D31B5" w14:textId="77777777">
      <w:pPr>
        <w:pStyle w:val="TPnormalpuce1"/>
      </w:pPr>
      <w:r>
        <w:t>Une bouteille avec sa couleur et sa région</w:t>
      </w:r>
    </w:p>
    <w:p w:rsidR="00F756D9" w:rsidP="00020298" w:rsidRDefault="00020298" w14:paraId="7502981B" w14:textId="1E1B5118">
      <w:pPr>
        <w:pStyle w:val="TPnormalpuce1"/>
      </w:pPr>
      <w:r>
        <w:t>Une bouteille avec sa couleur mais sans région</w:t>
      </w:r>
    </w:p>
    <w:p w:rsidR="005013F9" w:rsidP="005013F9" w:rsidRDefault="005013F9" w14:paraId="2C1223F8" w14:textId="77777777">
      <w:pPr>
        <w:pStyle w:val="TPnormalpuce1"/>
        <w:numPr>
          <w:ilvl w:val="0"/>
          <w:numId w:val="0"/>
        </w:numPr>
        <w:ind w:left="567" w:hanging="357"/>
      </w:pPr>
    </w:p>
    <w:p w:rsidRPr="00536BBA" w:rsidR="005013F9" w:rsidP="005013F9" w:rsidRDefault="005013F9" w14:paraId="58F8378F" w14:textId="15E69FD9">
      <w:pPr>
        <w:pStyle w:val="Titre1"/>
      </w:pPr>
      <w:proofErr w:type="spellStart"/>
      <w:r>
        <w:t>Niveau</w:t>
      </w:r>
      <w:proofErr w:type="spellEnd"/>
      <w:r>
        <w:t xml:space="preserve"> </w:t>
      </w:r>
      <w:proofErr w:type="gramStart"/>
      <w:r>
        <w:t>2 :</w:t>
      </w:r>
      <w:proofErr w:type="gramEnd"/>
    </w:p>
    <w:p w:rsidR="005013F9" w:rsidP="005013F9" w:rsidRDefault="005013F9" w14:paraId="45783DEB" w14:textId="69DD18C8">
      <w:pPr>
        <w:pStyle w:val="Titre2"/>
        <w:numPr>
          <w:ilvl w:val="0"/>
          <w:numId w:val="38"/>
        </w:numPr>
        <w:rPr>
          <w:lang w:val="fr-FR"/>
        </w:rPr>
      </w:pPr>
      <w:r>
        <w:rPr>
          <w:lang w:val="fr-FR"/>
        </w:rPr>
        <w:t xml:space="preserve">Dans </w:t>
      </w:r>
      <w:proofErr w:type="spellStart"/>
      <w:r w:rsidRPr="00536BBA">
        <w:rPr>
          <w:lang w:val="fr-FR"/>
        </w:rPr>
        <w:t>BouteilleController</w:t>
      </w:r>
      <w:proofErr w:type="spellEnd"/>
      <w:r>
        <w:rPr>
          <w:lang w:val="fr-FR"/>
        </w:rPr>
        <w:t> ;</w:t>
      </w:r>
      <w:r w:rsidRPr="00536BBA">
        <w:rPr>
          <w:lang w:val="fr-FR"/>
        </w:rPr>
        <w:t xml:space="preserve"> </w:t>
      </w:r>
      <w:r>
        <w:rPr>
          <w:lang w:val="fr-FR"/>
        </w:rPr>
        <w:t>c</w:t>
      </w:r>
      <w:r w:rsidRPr="00536BBA">
        <w:rPr>
          <w:lang w:val="fr-FR"/>
        </w:rPr>
        <w:t>réer</w:t>
      </w:r>
      <w:r>
        <w:rPr>
          <w:lang w:val="fr-FR"/>
        </w:rPr>
        <w:t xml:space="preserve"> 2 méthodes</w:t>
      </w:r>
    </w:p>
    <w:p w:rsidR="00C609AE" w:rsidP="00C609AE" w:rsidRDefault="00C609AE" w14:paraId="1AFB2455" w14:textId="44704DB4">
      <w:pPr>
        <w:pStyle w:val="TPnormalpuce1"/>
      </w:pPr>
      <w:r>
        <w:t>Une pour mettre à jour une bouteille</w:t>
      </w:r>
      <w:r w:rsidR="00C5438A">
        <w:t xml:space="preserve"> (PUT)</w:t>
      </w:r>
    </w:p>
    <w:p w:rsidR="008D5307" w:rsidP="008D5307" w:rsidRDefault="008D5307" w14:paraId="593DE88C" w14:textId="1440E318">
      <w:pPr>
        <w:pStyle w:val="TPnormalpuce1"/>
        <w:numPr>
          <w:ilvl w:val="1"/>
          <w:numId w:val="15"/>
        </w:numPr>
      </w:pPr>
      <w:r>
        <w:t xml:space="preserve">Elle ressemble beaucoup à la précédente, </w:t>
      </w:r>
    </w:p>
    <w:p w:rsidR="008D5307" w:rsidP="008D5307" w:rsidRDefault="008D5307" w14:paraId="0A3DDF65" w14:textId="52ED2456">
      <w:pPr>
        <w:pStyle w:val="TPnormalpuce1"/>
        <w:numPr>
          <w:ilvl w:val="1"/>
          <w:numId w:val="15"/>
        </w:numPr>
      </w:pPr>
      <w:r>
        <w:t>Il faut en plus vérifier qu’il y a un identifiant non nul et &gt;0</w:t>
      </w:r>
    </w:p>
    <w:p w:rsidR="008D5307" w:rsidP="008D5307" w:rsidRDefault="008D5307" w14:paraId="50A1AB49" w14:textId="30CFCE50">
      <w:pPr>
        <w:pStyle w:val="TPnormalpuce1"/>
        <w:numPr>
          <w:ilvl w:val="1"/>
          <w:numId w:val="15"/>
        </w:numPr>
      </w:pPr>
      <w:r>
        <w:t>Si l’identifiant n’existe pas, cela créera une nouvelle bouteille comme précédemment</w:t>
      </w:r>
    </w:p>
    <w:p w:rsidR="00250A3D" w:rsidP="00250A3D" w:rsidRDefault="00250A3D" w14:paraId="5A1C08C0" w14:textId="045273AC">
      <w:pPr>
        <w:pStyle w:val="TPnormalpuce1"/>
        <w:numPr>
          <w:ilvl w:val="1"/>
          <w:numId w:val="15"/>
        </w:numPr>
      </w:pPr>
      <w:r>
        <w:t>Capturer les exceptions de la BLL ; renvoyer un statut et le message de l’exception</w:t>
      </w:r>
    </w:p>
    <w:p w:rsidRPr="00C609AE" w:rsidR="00C609AE" w:rsidP="00C609AE" w:rsidRDefault="00C609AE" w14:paraId="6E04045A" w14:textId="5B7CEE6F">
      <w:pPr>
        <w:pStyle w:val="TPnormalpuce1"/>
      </w:pPr>
      <w:r>
        <w:t>L’autre pour supprimer une bouteille à partir de son identifiant</w:t>
      </w:r>
      <w:r w:rsidR="00C5438A">
        <w:t xml:space="preserve"> (DELETE)</w:t>
      </w:r>
    </w:p>
    <w:p w:rsidR="005013F9" w:rsidP="00250A3D" w:rsidRDefault="005013F9" w14:paraId="71653C94" w14:textId="5677938D">
      <w:pPr>
        <w:pStyle w:val="TPnormalpuce1"/>
        <w:numPr>
          <w:ilvl w:val="1"/>
          <w:numId w:val="15"/>
        </w:numPr>
      </w:pPr>
      <w:r>
        <w:t xml:space="preserve">Capturer </w:t>
      </w:r>
      <w:proofErr w:type="spellStart"/>
      <w:r>
        <w:t>NumberFormatException</w:t>
      </w:r>
      <w:proofErr w:type="spellEnd"/>
      <w:r w:rsidR="00250A3D">
        <w:t xml:space="preserve">, </w:t>
      </w:r>
      <w:r w:rsidR="00250A3D">
        <w:t xml:space="preserve">renvoyer </w:t>
      </w:r>
      <w:r>
        <w:t xml:space="preserve">un message et un statut 406 </w:t>
      </w:r>
    </w:p>
    <w:p w:rsidRPr="00536BBA" w:rsidR="00C131FC" w:rsidP="00250A3D" w:rsidRDefault="00C131FC" w14:paraId="17173C4C" w14:textId="77777777">
      <w:pPr>
        <w:pStyle w:val="TPnormalpuce1"/>
        <w:numPr>
          <w:ilvl w:val="1"/>
          <w:numId w:val="15"/>
        </w:numPr>
      </w:pPr>
      <w:r>
        <w:t>Capturer les exceptions de la BLL ; renvoyer un statut et le message de l’exception</w:t>
      </w:r>
    </w:p>
    <w:p w:rsidRPr="00380567" w:rsidR="005013F9" w:rsidP="00380567" w:rsidRDefault="005013F9" w14:paraId="0415F22C" w14:textId="27ABC8F4">
      <w:pPr>
        <w:pStyle w:val="Titre2"/>
        <w:numPr>
          <w:ilvl w:val="0"/>
          <w:numId w:val="38"/>
        </w:numPr>
        <w:rPr>
          <w:lang w:val="fr-FR"/>
        </w:rPr>
      </w:pPr>
      <w:r w:rsidRPr="00536BBA">
        <w:rPr>
          <w:lang w:val="fr-FR"/>
        </w:rPr>
        <w:t>Tester avec Postman</w:t>
      </w:r>
    </w:p>
    <w:sectPr w:rsidRPr="00380567" w:rsidR="005013F9" w:rsidSect="006B3B13">
      <w:headerReference w:type="default" r:id="rId10"/>
      <w:footerReference w:type="default" r:id="rId11"/>
      <w:pgSz w:w="11907" w:h="16840" w:orient="portrait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379FA" w:rsidP="006C7E58" w:rsidRDefault="007379FA" w14:paraId="614F92E3" w14:textId="77777777">
      <w:r>
        <w:separator/>
      </w:r>
    </w:p>
  </w:endnote>
  <w:endnote w:type="continuationSeparator" w:id="0">
    <w:p w:rsidR="007379FA" w:rsidP="006C7E58" w:rsidRDefault="007379FA" w14:paraId="07A9AF3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Style w:val="Grilledutableau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4819"/>
      <w:gridCol w:w="4820"/>
    </w:tblGrid>
    <w:tr w:rsidR="003D3178" w:rsidTr="00F452FC" w14:paraId="7CA979A6" w14:textId="77777777">
      <w:tc>
        <w:tcPr>
          <w:tcW w:w="2500" w:type="pct"/>
          <w:vAlign w:val="bottom"/>
        </w:tcPr>
        <w:p w:rsidR="003D3178" w:rsidP="003D3178" w:rsidRDefault="003D3178" w14:paraId="2D4B46D5" w14:textId="77777777">
          <w:pPr>
            <w:pStyle w:val="Pieddepage"/>
          </w:pPr>
          <w:r>
            <w:t xml:space="preserve">Page 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PAGE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1</w:t>
          </w:r>
          <w:r w:rsidRPr="5300BC4C">
            <w:rPr>
              <w:noProof/>
            </w:rPr>
            <w:fldChar w:fldCharType="end"/>
          </w:r>
          <w:r>
            <w:t>/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NUMPAGES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2</w:t>
          </w:r>
          <w:r w:rsidRPr="5300BC4C">
            <w:rPr>
              <w:noProof/>
            </w:rPr>
            <w:fldChar w:fldCharType="end"/>
          </w:r>
        </w:p>
      </w:tc>
      <w:tc>
        <w:tcPr>
          <w:tcW w:w="2500" w:type="pct"/>
        </w:tcPr>
        <w:p w:rsidR="003D3178" w:rsidP="003D3178" w:rsidRDefault="003D3178" w14:paraId="3BE9352B" w14:textId="77777777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>
            <w:rPr>
              <w:noProof/>
              <w:lang w:eastAsia="fr-FR"/>
            </w:rPr>
            <w:drawing>
              <wp:inline distT="0" distB="0" distL="0" distR="0" wp14:anchorId="4CAB66E1" wp14:editId="6696B54E">
                <wp:extent cx="514350" cy="514350"/>
                <wp:effectExtent l="0" t="0" r="0" b="0"/>
                <wp:docPr id="1877604325" name="Image 1877604325" descr="Une image contenant texte, clipart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 20" descr="Une image contenant texte, clipart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D3178" w:rsidTr="00F452FC" w14:paraId="5EA7210A" w14:textId="77777777">
      <w:tc>
        <w:tcPr>
          <w:tcW w:w="1" w:type="pct"/>
          <w:gridSpan w:val="2"/>
          <w:vAlign w:val="bottom"/>
        </w:tcPr>
        <w:p w:rsidR="003D3178" w:rsidP="003D3178" w:rsidRDefault="003D3178" w14:paraId="0CACDD01" w14:textId="77777777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5300BC4C">
            <w:rPr>
              <w:sz w:val="14"/>
              <w:szCs w:val="14"/>
            </w:rPr>
            <w:t xml:space="preserve">© ENI – </w:t>
          </w:r>
          <w:proofErr w:type="gramStart"/>
          <w:r w:rsidRPr="5300BC4C">
            <w:rPr>
              <w:sz w:val="14"/>
              <w:szCs w:val="14"/>
            </w:rPr>
            <w:t>Tous</w:t>
          </w:r>
          <w:proofErr w:type="gramEnd"/>
          <w:r w:rsidRPr="5300BC4C">
            <w:rPr>
              <w:sz w:val="14"/>
              <w:szCs w:val="14"/>
            </w:rPr>
            <w:t xml:space="preserve"> droits </w:t>
          </w:r>
          <w:proofErr w:type="spellStart"/>
          <w:r w:rsidRPr="5300BC4C">
            <w:rPr>
              <w:sz w:val="14"/>
              <w:szCs w:val="14"/>
            </w:rPr>
            <w:t>réservés</w:t>
          </w:r>
          <w:proofErr w:type="spellEnd"/>
        </w:p>
      </w:tc>
    </w:tr>
  </w:tbl>
  <w:p w:rsidRPr="003D3178" w:rsidR="00960306" w:rsidP="003D3178" w:rsidRDefault="00960306" w14:paraId="157416F5" w14:textId="0A31A31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379FA" w:rsidP="006C7E58" w:rsidRDefault="007379FA" w14:paraId="4AAEDAF6" w14:textId="77777777">
      <w:r>
        <w:separator/>
      </w:r>
    </w:p>
  </w:footnote>
  <w:footnote w:type="continuationSeparator" w:id="0">
    <w:p w:rsidR="007379FA" w:rsidP="006C7E58" w:rsidRDefault="007379FA" w14:paraId="3F60D2B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0150A7" w:rsidR="003D3178" w:rsidP="003D3178" w:rsidRDefault="003D3178" w14:paraId="2D17815E" w14:textId="77777777">
    <w:pPr>
      <w:pStyle w:val="En-tte"/>
      <w:jc w:val="right"/>
      <w:rPr>
        <w:sz w:val="22"/>
        <w:lang w:val="fr-FR"/>
      </w:rPr>
    </w:pPr>
    <w:r w:rsidRPr="00D3348B">
      <w:rPr>
        <w:sz w:val="22"/>
        <w:szCs w:val="22"/>
        <w:lang w:val="fr-FR"/>
      </w:rPr>
      <w:t>Java</w:t>
    </w:r>
    <w:r>
      <w:rPr>
        <w:sz w:val="22"/>
        <w:szCs w:val="22"/>
        <w:lang w:val="fr-FR"/>
      </w:rPr>
      <w:t xml:space="preserve"> </w:t>
    </w:r>
    <w:proofErr w:type="spellStart"/>
    <w:r>
      <w:rPr>
        <w:sz w:val="22"/>
        <w:szCs w:val="22"/>
        <w:lang w:val="fr-FR"/>
      </w:rPr>
      <w:t>Frameworks</w:t>
    </w:r>
    <w:proofErr w:type="spellEnd"/>
  </w:p>
  <w:p w:rsidRPr="00401B0B" w:rsidR="00960306" w:rsidP="006C7E58" w:rsidRDefault="00960306" w14:paraId="7AC392B1" w14:textId="77777777">
    <w:pPr>
      <w:pStyle w:val="En-tte"/>
      <w:jc w:val="right"/>
      <w:rPr>
        <w:color w:val="343642"/>
        <w:sz w:val="22"/>
        <w:lang w:val="fr-FR"/>
      </w:rPr>
    </w:pPr>
  </w:p>
  <w:p w:rsidRPr="006C7E58" w:rsidR="00960306" w:rsidRDefault="00960306" w14:paraId="157416F1" w14:textId="77777777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2440CC9"/>
    <w:multiLevelType w:val="hybridMultilevel"/>
    <w:tmpl w:val="6C9C0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hint="default" w:ascii="Century Gothic" w:hAnsi="Century Gothic" w:eastAsia="Andale Sans UI" w:cs="Tahom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 w:cs="Courier New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976743A"/>
    <w:multiLevelType w:val="hybridMultilevel"/>
    <w:tmpl w:val="4AF87E38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ADD4EBA"/>
    <w:multiLevelType w:val="hybridMultilevel"/>
    <w:tmpl w:val="D55E073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hint="default" w:ascii="Century Gothic" w:hAnsi="Century Gothic" w:eastAsia="Andale Sans UI" w:cs="Tahom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505784E"/>
    <w:multiLevelType w:val="hybridMultilevel"/>
    <w:tmpl w:val="C74EA3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9A4550"/>
    <w:multiLevelType w:val="hybridMultilevel"/>
    <w:tmpl w:val="0D6C54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2A77561D"/>
    <w:multiLevelType w:val="hybridMultilevel"/>
    <w:tmpl w:val="6C9C0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7EC0491"/>
    <w:multiLevelType w:val="hybridMultilevel"/>
    <w:tmpl w:val="DB20FE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FF70C7"/>
    <w:multiLevelType w:val="hybridMultilevel"/>
    <w:tmpl w:val="0D6C54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4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FBA6716"/>
    <w:multiLevelType w:val="hybridMultilevel"/>
    <w:tmpl w:val="26F6F1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B72A16"/>
    <w:multiLevelType w:val="hybridMultilevel"/>
    <w:tmpl w:val="7A80F492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59DC2063"/>
    <w:multiLevelType w:val="hybridMultilevel"/>
    <w:tmpl w:val="71765B94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A053B10"/>
    <w:multiLevelType w:val="hybridMultilevel"/>
    <w:tmpl w:val="67A22644"/>
    <w:lvl w:ilvl="0" w:tplc="5216A580">
      <w:start w:val="1"/>
      <w:numFmt w:val="bullet"/>
      <w:pStyle w:val="TPnormalpuce1"/>
      <w:lvlText w:val=""/>
      <w:lvlJc w:val="left"/>
      <w:pPr>
        <w:ind w:left="7023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hint="default" w:ascii="Courier New" w:hAnsi="Courier New" w:cs="Courier New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33" w15:restartNumberingAfterBreak="0">
    <w:nsid w:val="6BD935BE"/>
    <w:multiLevelType w:val="hybridMultilevel"/>
    <w:tmpl w:val="29005428"/>
    <w:lvl w:ilvl="0" w:tplc="040C0001">
      <w:start w:val="1"/>
      <w:numFmt w:val="bullet"/>
      <w:lvlText w:val=""/>
      <w:lvlJc w:val="left"/>
      <w:pPr>
        <w:ind w:left="783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503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223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43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63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83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103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823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43" w:hanging="360"/>
      </w:pPr>
      <w:rPr>
        <w:rFonts w:hint="default" w:ascii="Wingdings" w:hAnsi="Wingdings"/>
      </w:rPr>
    </w:lvl>
  </w:abstractNum>
  <w:abstractNum w:abstractNumId="34" w15:restartNumberingAfterBreak="0">
    <w:nsid w:val="6F36320D"/>
    <w:multiLevelType w:val="hybridMultilevel"/>
    <w:tmpl w:val="26F6F1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6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hint="default" w:ascii="Century Gothic" w:hAnsi="Century Gothic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7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78656265">
    <w:abstractNumId w:val="36"/>
  </w:num>
  <w:num w:numId="2" w16cid:durableId="423841332">
    <w:abstractNumId w:val="37"/>
  </w:num>
  <w:num w:numId="3" w16cid:durableId="2094937610">
    <w:abstractNumId w:val="6"/>
  </w:num>
  <w:num w:numId="4" w16cid:durableId="978612727">
    <w:abstractNumId w:val="17"/>
  </w:num>
  <w:num w:numId="5" w16cid:durableId="1821341591">
    <w:abstractNumId w:val="8"/>
  </w:num>
  <w:num w:numId="6" w16cid:durableId="1314068622">
    <w:abstractNumId w:val="31"/>
  </w:num>
  <w:num w:numId="7" w16cid:durableId="1213930022">
    <w:abstractNumId w:val="20"/>
  </w:num>
  <w:num w:numId="8" w16cid:durableId="1574244534">
    <w:abstractNumId w:val="0"/>
  </w:num>
  <w:num w:numId="9" w16cid:durableId="1020282331">
    <w:abstractNumId w:val="24"/>
  </w:num>
  <w:num w:numId="10" w16cid:durableId="1932279289">
    <w:abstractNumId w:val="14"/>
  </w:num>
  <w:num w:numId="11" w16cid:durableId="626013579">
    <w:abstractNumId w:val="2"/>
  </w:num>
  <w:num w:numId="12" w16cid:durableId="969287852">
    <w:abstractNumId w:val="25"/>
  </w:num>
  <w:num w:numId="13" w16cid:durableId="1197550043">
    <w:abstractNumId w:val="13"/>
  </w:num>
  <w:num w:numId="14" w16cid:durableId="586889201">
    <w:abstractNumId w:val="12"/>
  </w:num>
  <w:num w:numId="15" w16cid:durableId="402338492">
    <w:abstractNumId w:val="30"/>
  </w:num>
  <w:num w:numId="16" w16cid:durableId="308020630">
    <w:abstractNumId w:val="4"/>
  </w:num>
  <w:num w:numId="17" w16cid:durableId="1191608101">
    <w:abstractNumId w:val="26"/>
  </w:num>
  <w:num w:numId="18" w16cid:durableId="371392971">
    <w:abstractNumId w:val="7"/>
  </w:num>
  <w:num w:numId="19" w16cid:durableId="2059548340">
    <w:abstractNumId w:val="32"/>
  </w:num>
  <w:num w:numId="20" w16cid:durableId="1546990584">
    <w:abstractNumId w:val="5"/>
  </w:num>
  <w:num w:numId="21" w16cid:durableId="746152947">
    <w:abstractNumId w:val="3"/>
  </w:num>
  <w:num w:numId="22" w16cid:durableId="1050110845">
    <w:abstractNumId w:val="18"/>
  </w:num>
  <w:num w:numId="23" w16cid:durableId="872111647">
    <w:abstractNumId w:val="35"/>
  </w:num>
  <w:num w:numId="24" w16cid:durableId="589965995">
    <w:abstractNumId w:val="23"/>
  </w:num>
  <w:num w:numId="25" w16cid:durableId="1414162638">
    <w:abstractNumId w:val="11"/>
  </w:num>
  <w:num w:numId="26" w16cid:durableId="1045836389">
    <w:abstractNumId w:val="9"/>
  </w:num>
  <w:num w:numId="27" w16cid:durableId="103576334">
    <w:abstractNumId w:val="33"/>
  </w:num>
  <w:num w:numId="28" w16cid:durableId="1844006698">
    <w:abstractNumId w:val="28"/>
  </w:num>
  <w:num w:numId="29" w16cid:durableId="876697249">
    <w:abstractNumId w:val="10"/>
  </w:num>
  <w:num w:numId="30" w16cid:durableId="1212351522">
    <w:abstractNumId w:val="15"/>
  </w:num>
  <w:num w:numId="31" w16cid:durableId="1603956696">
    <w:abstractNumId w:val="19"/>
  </w:num>
  <w:num w:numId="32" w16cid:durableId="797844146">
    <w:abstractNumId w:val="1"/>
  </w:num>
  <w:num w:numId="33" w16cid:durableId="466512688">
    <w:abstractNumId w:val="16"/>
  </w:num>
  <w:num w:numId="34" w16cid:durableId="1521430728">
    <w:abstractNumId w:val="21"/>
  </w:num>
  <w:num w:numId="35" w16cid:durableId="1608927981">
    <w:abstractNumId w:val="22"/>
  </w:num>
  <w:num w:numId="36" w16cid:durableId="1354260865">
    <w:abstractNumId w:val="27"/>
  </w:num>
  <w:num w:numId="37" w16cid:durableId="1523587388">
    <w:abstractNumId w:val="29"/>
  </w:num>
  <w:num w:numId="38" w16cid:durableId="120706017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32"/>
    <w:rsid w:val="000122A5"/>
    <w:rsid w:val="00017F84"/>
    <w:rsid w:val="00020298"/>
    <w:rsid w:val="000417F6"/>
    <w:rsid w:val="000418A8"/>
    <w:rsid w:val="00047ECB"/>
    <w:rsid w:val="000504C9"/>
    <w:rsid w:val="00074D82"/>
    <w:rsid w:val="000753A7"/>
    <w:rsid w:val="000768DC"/>
    <w:rsid w:val="000903CC"/>
    <w:rsid w:val="00097F0B"/>
    <w:rsid w:val="000A1582"/>
    <w:rsid w:val="000B076B"/>
    <w:rsid w:val="000B2FD4"/>
    <w:rsid w:val="000B5C65"/>
    <w:rsid w:val="000D0A8C"/>
    <w:rsid w:val="000D53BE"/>
    <w:rsid w:val="000E5CCE"/>
    <w:rsid w:val="000F0864"/>
    <w:rsid w:val="000F3C13"/>
    <w:rsid w:val="000F3E0F"/>
    <w:rsid w:val="000F4AB3"/>
    <w:rsid w:val="000F50AF"/>
    <w:rsid w:val="001142C3"/>
    <w:rsid w:val="00116AA7"/>
    <w:rsid w:val="0012509D"/>
    <w:rsid w:val="00125DCA"/>
    <w:rsid w:val="001269F6"/>
    <w:rsid w:val="00136790"/>
    <w:rsid w:val="001378BD"/>
    <w:rsid w:val="00145C0F"/>
    <w:rsid w:val="00151AA0"/>
    <w:rsid w:val="00161959"/>
    <w:rsid w:val="00162C0C"/>
    <w:rsid w:val="00177981"/>
    <w:rsid w:val="00177E97"/>
    <w:rsid w:val="00180858"/>
    <w:rsid w:val="00195C87"/>
    <w:rsid w:val="001966A3"/>
    <w:rsid w:val="001A0D7C"/>
    <w:rsid w:val="001A2373"/>
    <w:rsid w:val="001B4DA8"/>
    <w:rsid w:val="001C04C3"/>
    <w:rsid w:val="001C739D"/>
    <w:rsid w:val="001D3BFC"/>
    <w:rsid w:val="001E1984"/>
    <w:rsid w:val="001F18FA"/>
    <w:rsid w:val="00200879"/>
    <w:rsid w:val="002020E8"/>
    <w:rsid w:val="00206A6A"/>
    <w:rsid w:val="00213541"/>
    <w:rsid w:val="00225D2C"/>
    <w:rsid w:val="002263D9"/>
    <w:rsid w:val="00241941"/>
    <w:rsid w:val="00241BEE"/>
    <w:rsid w:val="00250A3D"/>
    <w:rsid w:val="00261F4C"/>
    <w:rsid w:val="002646B8"/>
    <w:rsid w:val="00277014"/>
    <w:rsid w:val="00277CDD"/>
    <w:rsid w:val="00280C87"/>
    <w:rsid w:val="002822D8"/>
    <w:rsid w:val="002835C6"/>
    <w:rsid w:val="00287D81"/>
    <w:rsid w:val="002A2662"/>
    <w:rsid w:val="002A28BA"/>
    <w:rsid w:val="002B04EA"/>
    <w:rsid w:val="002B0A46"/>
    <w:rsid w:val="002B15BA"/>
    <w:rsid w:val="002B6234"/>
    <w:rsid w:val="002C4936"/>
    <w:rsid w:val="002C5032"/>
    <w:rsid w:val="002D24C1"/>
    <w:rsid w:val="002D2B64"/>
    <w:rsid w:val="002F78BE"/>
    <w:rsid w:val="00301257"/>
    <w:rsid w:val="00302E28"/>
    <w:rsid w:val="003548A0"/>
    <w:rsid w:val="003709F1"/>
    <w:rsid w:val="00371583"/>
    <w:rsid w:val="00380567"/>
    <w:rsid w:val="0038223B"/>
    <w:rsid w:val="00382C06"/>
    <w:rsid w:val="00384614"/>
    <w:rsid w:val="00387206"/>
    <w:rsid w:val="00391E5E"/>
    <w:rsid w:val="00394B90"/>
    <w:rsid w:val="003A0539"/>
    <w:rsid w:val="003A19A4"/>
    <w:rsid w:val="003C6A4C"/>
    <w:rsid w:val="003C6EFC"/>
    <w:rsid w:val="003D3178"/>
    <w:rsid w:val="003D7207"/>
    <w:rsid w:val="003E41B3"/>
    <w:rsid w:val="003E676A"/>
    <w:rsid w:val="00401B0B"/>
    <w:rsid w:val="004056FA"/>
    <w:rsid w:val="004218BE"/>
    <w:rsid w:val="004315D4"/>
    <w:rsid w:val="00437E90"/>
    <w:rsid w:val="00450C5E"/>
    <w:rsid w:val="00450C7A"/>
    <w:rsid w:val="004616D6"/>
    <w:rsid w:val="0048302D"/>
    <w:rsid w:val="00486516"/>
    <w:rsid w:val="00492FCA"/>
    <w:rsid w:val="00494DCF"/>
    <w:rsid w:val="004B1C69"/>
    <w:rsid w:val="004B6AC7"/>
    <w:rsid w:val="004C2502"/>
    <w:rsid w:val="004D279C"/>
    <w:rsid w:val="004E55F8"/>
    <w:rsid w:val="004F2C2E"/>
    <w:rsid w:val="004F3EEE"/>
    <w:rsid w:val="004F3FD0"/>
    <w:rsid w:val="005013F9"/>
    <w:rsid w:val="005056C3"/>
    <w:rsid w:val="0050647F"/>
    <w:rsid w:val="00526EA0"/>
    <w:rsid w:val="00531633"/>
    <w:rsid w:val="00536BBA"/>
    <w:rsid w:val="0054232C"/>
    <w:rsid w:val="00544157"/>
    <w:rsid w:val="00554F89"/>
    <w:rsid w:val="00556E19"/>
    <w:rsid w:val="00557B62"/>
    <w:rsid w:val="0057306B"/>
    <w:rsid w:val="005A14DC"/>
    <w:rsid w:val="005A36E5"/>
    <w:rsid w:val="005C1BB9"/>
    <w:rsid w:val="005C68D3"/>
    <w:rsid w:val="005D1943"/>
    <w:rsid w:val="005E3B89"/>
    <w:rsid w:val="005F0AF4"/>
    <w:rsid w:val="005F2EFB"/>
    <w:rsid w:val="00603E48"/>
    <w:rsid w:val="0063306A"/>
    <w:rsid w:val="00633F6A"/>
    <w:rsid w:val="006367DA"/>
    <w:rsid w:val="006413CB"/>
    <w:rsid w:val="00652AD8"/>
    <w:rsid w:val="006549AC"/>
    <w:rsid w:val="00656197"/>
    <w:rsid w:val="006723CE"/>
    <w:rsid w:val="006939F9"/>
    <w:rsid w:val="00696610"/>
    <w:rsid w:val="006A2855"/>
    <w:rsid w:val="006B3B13"/>
    <w:rsid w:val="006B5014"/>
    <w:rsid w:val="006C573C"/>
    <w:rsid w:val="006C6300"/>
    <w:rsid w:val="006C7E58"/>
    <w:rsid w:val="006D307D"/>
    <w:rsid w:val="006D5CEC"/>
    <w:rsid w:val="006D684B"/>
    <w:rsid w:val="006E3CCD"/>
    <w:rsid w:val="007007CE"/>
    <w:rsid w:val="00713863"/>
    <w:rsid w:val="00720940"/>
    <w:rsid w:val="00724752"/>
    <w:rsid w:val="0072739B"/>
    <w:rsid w:val="007327B9"/>
    <w:rsid w:val="007379FA"/>
    <w:rsid w:val="00743993"/>
    <w:rsid w:val="00764007"/>
    <w:rsid w:val="00770031"/>
    <w:rsid w:val="00782744"/>
    <w:rsid w:val="007910EE"/>
    <w:rsid w:val="007A1C97"/>
    <w:rsid w:val="007A21D7"/>
    <w:rsid w:val="007B2626"/>
    <w:rsid w:val="007B70A7"/>
    <w:rsid w:val="007B7788"/>
    <w:rsid w:val="007C301D"/>
    <w:rsid w:val="007C733B"/>
    <w:rsid w:val="007D1155"/>
    <w:rsid w:val="007D2F04"/>
    <w:rsid w:val="007E0E92"/>
    <w:rsid w:val="007E7D3C"/>
    <w:rsid w:val="0080510B"/>
    <w:rsid w:val="008065FD"/>
    <w:rsid w:val="00812C36"/>
    <w:rsid w:val="008130F1"/>
    <w:rsid w:val="0081662B"/>
    <w:rsid w:val="00816A97"/>
    <w:rsid w:val="0083499D"/>
    <w:rsid w:val="00845605"/>
    <w:rsid w:val="00863103"/>
    <w:rsid w:val="00863E76"/>
    <w:rsid w:val="008672FD"/>
    <w:rsid w:val="00867E02"/>
    <w:rsid w:val="00883EC7"/>
    <w:rsid w:val="00894B62"/>
    <w:rsid w:val="008B220B"/>
    <w:rsid w:val="008B27F5"/>
    <w:rsid w:val="008C4915"/>
    <w:rsid w:val="008C649E"/>
    <w:rsid w:val="008D35C2"/>
    <w:rsid w:val="008D5307"/>
    <w:rsid w:val="008E1CFF"/>
    <w:rsid w:val="008E5DAD"/>
    <w:rsid w:val="008E6D1D"/>
    <w:rsid w:val="00907241"/>
    <w:rsid w:val="00922F94"/>
    <w:rsid w:val="00924840"/>
    <w:rsid w:val="00924F5F"/>
    <w:rsid w:val="00932B60"/>
    <w:rsid w:val="00932B75"/>
    <w:rsid w:val="00937048"/>
    <w:rsid w:val="00940AB5"/>
    <w:rsid w:val="00941D67"/>
    <w:rsid w:val="009501F5"/>
    <w:rsid w:val="00954E03"/>
    <w:rsid w:val="00956061"/>
    <w:rsid w:val="00960306"/>
    <w:rsid w:val="009633E3"/>
    <w:rsid w:val="00964B34"/>
    <w:rsid w:val="0096503B"/>
    <w:rsid w:val="009661EC"/>
    <w:rsid w:val="00971B33"/>
    <w:rsid w:val="009731EA"/>
    <w:rsid w:val="00974554"/>
    <w:rsid w:val="00981502"/>
    <w:rsid w:val="009862DE"/>
    <w:rsid w:val="00990B02"/>
    <w:rsid w:val="00996541"/>
    <w:rsid w:val="009A431C"/>
    <w:rsid w:val="009B4E11"/>
    <w:rsid w:val="009C09D3"/>
    <w:rsid w:val="009C2AC3"/>
    <w:rsid w:val="009D1251"/>
    <w:rsid w:val="009D4BEF"/>
    <w:rsid w:val="009D6DBD"/>
    <w:rsid w:val="009E1709"/>
    <w:rsid w:val="009E22E0"/>
    <w:rsid w:val="009F18FB"/>
    <w:rsid w:val="009F3A52"/>
    <w:rsid w:val="00A0053F"/>
    <w:rsid w:val="00A055CF"/>
    <w:rsid w:val="00A1421A"/>
    <w:rsid w:val="00A1488A"/>
    <w:rsid w:val="00A334B9"/>
    <w:rsid w:val="00A361C9"/>
    <w:rsid w:val="00A62B26"/>
    <w:rsid w:val="00A62F6A"/>
    <w:rsid w:val="00A770C3"/>
    <w:rsid w:val="00A824C1"/>
    <w:rsid w:val="00A8528B"/>
    <w:rsid w:val="00A915C0"/>
    <w:rsid w:val="00A93073"/>
    <w:rsid w:val="00A94283"/>
    <w:rsid w:val="00AB5A48"/>
    <w:rsid w:val="00AC2A92"/>
    <w:rsid w:val="00AD1159"/>
    <w:rsid w:val="00AE20E9"/>
    <w:rsid w:val="00B027AA"/>
    <w:rsid w:val="00B04A1E"/>
    <w:rsid w:val="00B1718A"/>
    <w:rsid w:val="00B23596"/>
    <w:rsid w:val="00B2794F"/>
    <w:rsid w:val="00B43E3B"/>
    <w:rsid w:val="00B456C7"/>
    <w:rsid w:val="00B67A05"/>
    <w:rsid w:val="00B71A2E"/>
    <w:rsid w:val="00B73331"/>
    <w:rsid w:val="00B757B4"/>
    <w:rsid w:val="00B75A86"/>
    <w:rsid w:val="00B7614C"/>
    <w:rsid w:val="00BA4E30"/>
    <w:rsid w:val="00BB5E5B"/>
    <w:rsid w:val="00BF077F"/>
    <w:rsid w:val="00C131FC"/>
    <w:rsid w:val="00C15A63"/>
    <w:rsid w:val="00C16564"/>
    <w:rsid w:val="00C2205A"/>
    <w:rsid w:val="00C33697"/>
    <w:rsid w:val="00C41B0B"/>
    <w:rsid w:val="00C44EFB"/>
    <w:rsid w:val="00C5438A"/>
    <w:rsid w:val="00C609AE"/>
    <w:rsid w:val="00C62D79"/>
    <w:rsid w:val="00C67B94"/>
    <w:rsid w:val="00C70663"/>
    <w:rsid w:val="00C87756"/>
    <w:rsid w:val="00CA1A36"/>
    <w:rsid w:val="00CA5C15"/>
    <w:rsid w:val="00CB2B30"/>
    <w:rsid w:val="00CB6767"/>
    <w:rsid w:val="00CC4730"/>
    <w:rsid w:val="00CD53EC"/>
    <w:rsid w:val="00CD6D6E"/>
    <w:rsid w:val="00CE2F19"/>
    <w:rsid w:val="00CE7F57"/>
    <w:rsid w:val="00CF5079"/>
    <w:rsid w:val="00D02F47"/>
    <w:rsid w:val="00D03E80"/>
    <w:rsid w:val="00D05F58"/>
    <w:rsid w:val="00D07F2F"/>
    <w:rsid w:val="00D14314"/>
    <w:rsid w:val="00D2004D"/>
    <w:rsid w:val="00D31AF1"/>
    <w:rsid w:val="00D43856"/>
    <w:rsid w:val="00D43C33"/>
    <w:rsid w:val="00D52F1A"/>
    <w:rsid w:val="00D85BA4"/>
    <w:rsid w:val="00D909BB"/>
    <w:rsid w:val="00D91285"/>
    <w:rsid w:val="00D96678"/>
    <w:rsid w:val="00DB3C95"/>
    <w:rsid w:val="00DB4B72"/>
    <w:rsid w:val="00DD0BF9"/>
    <w:rsid w:val="00DD2C7E"/>
    <w:rsid w:val="00DD47B3"/>
    <w:rsid w:val="00DD752A"/>
    <w:rsid w:val="00DE21AC"/>
    <w:rsid w:val="00DE3B1D"/>
    <w:rsid w:val="00DE6241"/>
    <w:rsid w:val="00DF1DA3"/>
    <w:rsid w:val="00DF3462"/>
    <w:rsid w:val="00E01FDD"/>
    <w:rsid w:val="00E16AA6"/>
    <w:rsid w:val="00E246FE"/>
    <w:rsid w:val="00E34680"/>
    <w:rsid w:val="00E36F60"/>
    <w:rsid w:val="00E40D07"/>
    <w:rsid w:val="00E41AA8"/>
    <w:rsid w:val="00E4477C"/>
    <w:rsid w:val="00E615EA"/>
    <w:rsid w:val="00E638DF"/>
    <w:rsid w:val="00E7188C"/>
    <w:rsid w:val="00E92732"/>
    <w:rsid w:val="00EA0653"/>
    <w:rsid w:val="00EA5D3D"/>
    <w:rsid w:val="00EC0061"/>
    <w:rsid w:val="00EC1920"/>
    <w:rsid w:val="00EC2690"/>
    <w:rsid w:val="00EC306F"/>
    <w:rsid w:val="00EC3EBA"/>
    <w:rsid w:val="00EC4F09"/>
    <w:rsid w:val="00EC5C22"/>
    <w:rsid w:val="00ED20EC"/>
    <w:rsid w:val="00EE0636"/>
    <w:rsid w:val="00EE0C81"/>
    <w:rsid w:val="00EF0131"/>
    <w:rsid w:val="00EF0B47"/>
    <w:rsid w:val="00F028ED"/>
    <w:rsid w:val="00F0457F"/>
    <w:rsid w:val="00F0585B"/>
    <w:rsid w:val="00F06C97"/>
    <w:rsid w:val="00F120A8"/>
    <w:rsid w:val="00F25EAB"/>
    <w:rsid w:val="00F26605"/>
    <w:rsid w:val="00F36C1E"/>
    <w:rsid w:val="00F41ECC"/>
    <w:rsid w:val="00F5357C"/>
    <w:rsid w:val="00F610B3"/>
    <w:rsid w:val="00F74DCB"/>
    <w:rsid w:val="00F756D9"/>
    <w:rsid w:val="00F7597C"/>
    <w:rsid w:val="00F80FC1"/>
    <w:rsid w:val="00F812BE"/>
    <w:rsid w:val="00F866C1"/>
    <w:rsid w:val="00F86E42"/>
    <w:rsid w:val="00FB202A"/>
    <w:rsid w:val="00FB27DA"/>
    <w:rsid w:val="00FD4475"/>
    <w:rsid w:val="00FD5D6A"/>
    <w:rsid w:val="00FD6044"/>
    <w:rsid w:val="00FE02FA"/>
    <w:rsid w:val="00FE5060"/>
    <w:rsid w:val="00FF18F4"/>
    <w:rsid w:val="00FF7FF5"/>
    <w:rsid w:val="312CF2AB"/>
    <w:rsid w:val="3215D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574161D"/>
  <w15:docId w15:val="{AF39696C-B4DC-49FD-8807-7CD71F206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1B0B"/>
    <w:pPr>
      <w:keepNext/>
      <w:keepLines/>
      <w:spacing w:after="40"/>
      <w:outlineLvl w:val="0"/>
    </w:pPr>
    <w:rPr>
      <w:rFonts w:asciiTheme="majorHAnsi" w:hAnsiTheme="majorHAnsi" w:eastAsiaTheme="majorEastAsia" w:cstheme="majorBidi"/>
      <w:color w:val="3488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hAnsiTheme="majorHAnsi" w:eastAsiaTheme="majorEastAsia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hAnsiTheme="majorHAnsi" w:eastAsiaTheme="majorEastAsia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hAnsiTheme="majorHAnsi" w:eastAsiaTheme="majorEastAsia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hAnsiTheme="majorHAnsi" w:eastAsiaTheme="majorEastAsia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styleId="Titre1Car" w:customStyle="1">
    <w:name w:val="Titre 1 Car"/>
    <w:basedOn w:val="Policepardfaut"/>
    <w:link w:val="Titre1"/>
    <w:uiPriority w:val="9"/>
    <w:rsid w:val="00401B0B"/>
    <w:rPr>
      <w:rFonts w:asciiTheme="majorHAnsi" w:hAnsiTheme="majorHAnsi" w:eastAsiaTheme="majorEastAsia" w:cstheme="majorBidi"/>
      <w:color w:val="348899"/>
      <w:sz w:val="28"/>
      <w:szCs w:val="28"/>
    </w:rPr>
  </w:style>
  <w:style w:type="character" w:styleId="Titre2Car" w:customStyle="1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color w:val="404040" w:themeColor="text1" w:themeTint="BF"/>
      <w:sz w:val="24"/>
      <w:szCs w:val="24"/>
    </w:rPr>
  </w:style>
  <w:style w:type="character" w:styleId="Titre3Car" w:customStyle="1">
    <w:name w:val="Titre 3 Car"/>
    <w:basedOn w:val="Policepardfaut"/>
    <w:link w:val="Titre3"/>
    <w:uiPriority w:val="9"/>
    <w:semiHidden/>
    <w:rPr>
      <w:rFonts w:asciiTheme="majorHAnsi" w:hAnsiTheme="majorHAnsi" w:eastAsiaTheme="majorEastAsia" w:cstheme="majorBidi"/>
      <w:color w:val="B01513" w:themeColor="accent1"/>
      <w:sz w:val="22"/>
      <w:szCs w:val="22"/>
    </w:rPr>
  </w:style>
  <w:style w:type="character" w:styleId="Titre4Car" w:customStyle="1">
    <w:name w:val="Titre 4 Car"/>
    <w:basedOn w:val="Policepardfaut"/>
    <w:link w:val="Titre4"/>
    <w:uiPriority w:val="9"/>
    <w:semiHidden/>
    <w:rPr>
      <w:rFonts w:asciiTheme="majorHAnsi" w:hAnsiTheme="majorHAnsi" w:eastAsiaTheme="majorEastAsia" w:cstheme="majorBidi"/>
      <w:b/>
      <w:bCs/>
      <w:color w:val="000000" w:themeColor="text1"/>
      <w:sz w:val="20"/>
      <w:szCs w:val="20"/>
    </w:rPr>
  </w:style>
  <w:style w:type="character" w:styleId="Titre5Car" w:customStyle="1">
    <w:name w:val="Titre 5 Car"/>
    <w:basedOn w:val="Policepardfaut"/>
    <w:link w:val="Titre5"/>
    <w:uiPriority w:val="9"/>
    <w:semiHidden/>
    <w:rPr>
      <w:rFonts w:asciiTheme="majorHAnsi" w:hAnsiTheme="majorHAnsi" w:eastAsiaTheme="majorEastAsia" w:cstheme="majorBidi"/>
      <w:sz w:val="20"/>
      <w:szCs w:val="20"/>
    </w:rPr>
  </w:style>
  <w:style w:type="character" w:styleId="Titre6Car" w:customStyle="1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b/>
      <w:bCs/>
      <w:i/>
      <w:iCs/>
      <w:sz w:val="20"/>
      <w:szCs w:val="20"/>
    </w:rPr>
  </w:style>
  <w:style w:type="character" w:styleId="Titre7Car" w:customStyle="1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000000" w:themeColor="text1"/>
      <w:sz w:val="20"/>
      <w:szCs w:val="20"/>
    </w:rPr>
  </w:style>
  <w:style w:type="character" w:styleId="Titre8Car" w:customStyle="1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9Car" w:customStyle="1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color="B01513" w:themeColor="accent1" w:sz="36" w:space="4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styleId="CitationintenseCar" w:customStyle="1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styleId="SansinterligneCar" w:customStyle="1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hAnsiTheme="majorHAnsi" w:eastAsiaTheme="majorEastAsia" w:cstheme="majorBidi"/>
    </w:rPr>
  </w:style>
  <w:style w:type="character" w:styleId="CitationCar" w:customStyle="1">
    <w:name w:val="Citation Car"/>
    <w:basedOn w:val="Policepardfaut"/>
    <w:link w:val="Citation"/>
    <w:uiPriority w:val="29"/>
    <w:rPr>
      <w:rFonts w:asciiTheme="majorHAnsi" w:hAnsiTheme="majorHAnsi" w:eastAsiaTheme="majorEastAsia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styleId="Sous-titreCar" w:customStyle="1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rsid w:val="00401B0B"/>
    <w:pPr>
      <w:contextualSpacing/>
    </w:pPr>
    <w:rPr>
      <w:rFonts w:asciiTheme="majorHAnsi" w:hAnsiTheme="majorHAnsi" w:eastAsiaTheme="majorEastAsia" w:cstheme="majorBidi"/>
      <w:color w:val="348899"/>
      <w:kern w:val="28"/>
      <w:sz w:val="72"/>
      <w:szCs w:val="72"/>
    </w:rPr>
  </w:style>
  <w:style w:type="character" w:styleId="TitreCar" w:customStyle="1">
    <w:name w:val="Titre Car"/>
    <w:basedOn w:val="Policepardfaut"/>
    <w:link w:val="Titre"/>
    <w:uiPriority w:val="10"/>
    <w:rsid w:val="00401B0B"/>
    <w:rPr>
      <w:rFonts w:asciiTheme="majorHAnsi" w:hAnsiTheme="majorHAnsi" w:eastAsiaTheme="majorEastAsia" w:cstheme="majorBidi"/>
      <w:color w:val="348899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styleId="En-tteCar" w:customStyle="1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6C7E58"/>
  </w:style>
  <w:style w:type="paragraph" w:styleId="Standard" w:customStyle="1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hAnsi="Times New Roman" w:eastAsia="Andale Sans UI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unhideWhenUsed/>
    <w:rsid w:val="00F028ED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fr-FR" w:eastAsia="fr-FR"/>
    </w:rPr>
  </w:style>
  <w:style w:type="paragraph" w:styleId="TPnormal" w:customStyle="1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styleId="TPnormalpuce1" w:customStyle="1">
    <w:name w:val="TP normal puce 1"/>
    <w:basedOn w:val="Standard"/>
    <w:qFormat/>
    <w:rsid w:val="00CE7F57"/>
    <w:pPr>
      <w:numPr>
        <w:numId w:val="15"/>
      </w:numPr>
      <w:spacing w:before="120" w:after="40"/>
      <w:ind w:left="567" w:hanging="357"/>
      <w:jc w:val="both"/>
    </w:pPr>
    <w:rPr>
      <w:rFonts w:asciiTheme="minorHAnsi" w:hAnsiTheme="minorHAnsi"/>
      <w:iCs/>
      <w:sz w:val="22"/>
      <w:lang w:val="fr-FR"/>
    </w:rPr>
  </w:style>
  <w:style w:type="paragraph" w:styleId="TPcran" w:customStyle="1">
    <w:name w:val="TP écran"/>
    <w:basedOn w:val="TPnormal"/>
    <w:qFormat/>
    <w:rsid w:val="00125DCA"/>
    <w:pPr>
      <w:jc w:val="center"/>
    </w:pPr>
    <w:rPr>
      <w:noProof/>
    </w:rPr>
  </w:style>
  <w:style w:type="paragraph" w:styleId="TPTitre" w:customStyle="1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6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394ada-9c4d-4f3d-881a-7e9f447e96a5" xsi:nil="true"/>
    <lcf76f155ced4ddcb4097134ff3c332f xmlns="84f17460-2ce9-4a13-ba7e-618f50074c06">
      <Terms xmlns="http://schemas.microsoft.com/office/infopath/2007/PartnerControls"/>
    </lcf76f155ced4ddcb4097134ff3c332f>
    <SharedWithUsers xmlns="ba394ada-9c4d-4f3d-881a-7e9f447e96a5">
      <UserInfo>
        <DisplayName/>
        <AccountId xsi:nil="true"/>
        <AccountType/>
      </UserInfo>
    </SharedWithUsers>
    <MediaLengthInSeconds xmlns="84f17460-2ce9-4a13-ba7e-618f50074c0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EFB5204D723459553F1AE909AB3D0" ma:contentTypeVersion="15" ma:contentTypeDescription="Crée un document." ma:contentTypeScope="" ma:versionID="8bab029539f42b6040b2ca345d01074d">
  <xsd:schema xmlns:xsd="http://www.w3.org/2001/XMLSchema" xmlns:xs="http://www.w3.org/2001/XMLSchema" xmlns:p="http://schemas.microsoft.com/office/2006/metadata/properties" xmlns:ns2="84f17460-2ce9-4a13-ba7e-618f50074c06" xmlns:ns3="ba394ada-9c4d-4f3d-881a-7e9f447e96a5" targetNamespace="http://schemas.microsoft.com/office/2006/metadata/properties" ma:root="true" ma:fieldsID="0ebe872362ea82d170489b80325a914e" ns2:_="" ns3:_="">
    <xsd:import namespace="84f17460-2ce9-4a13-ba7e-618f50074c06"/>
    <xsd:import namespace="ba394ada-9c4d-4f3d-881a-7e9f447e96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17460-2ce9-4a13-ba7e-618f50074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94ada-9c4d-4f3d-881a-7e9f447e9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c9592c2-8559-48b1-9c2e-fbad2026dc9e}" ma:internalName="TaxCatchAll" ma:showField="CatchAllData" ma:web="ba394ada-9c4d-4f3d-881a-7e9f447e96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ba394ada-9c4d-4f3d-881a-7e9f447e96a5"/>
    <ds:schemaRef ds:uri="84f17460-2ce9-4a13-ba7e-618f50074c06"/>
  </ds:schemaRefs>
</ds:datastoreItem>
</file>

<file path=customXml/itemProps2.xml><?xml version="1.0" encoding="utf-8"?>
<ds:datastoreItem xmlns:ds="http://schemas.openxmlformats.org/officeDocument/2006/customXml" ds:itemID="{39260EDC-52B6-47A2-95B4-862F3C18F9A1}"/>
</file>

<file path=customXml/itemProps3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Conception Ion.dotx</ap:Template>
  <ap:Application>Microsoft Word for the web</ap:Application>
  <ap:DocSecurity>0</ap:DocSecurity>
  <ap:ScaleCrop>false</ap:ScaleCrop>
  <ap:Company>Editions Eni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Vincent DAVID</cp:lastModifiedBy>
  <cp:revision>152</cp:revision>
  <cp:lastPrinted>2016-10-05T13:21:00Z</cp:lastPrinted>
  <dcterms:created xsi:type="dcterms:W3CDTF">2018-06-14T11:51:00Z</dcterms:created>
  <dcterms:modified xsi:type="dcterms:W3CDTF">2023-08-30T11:35:30Z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0x0101004F3EFB5204D723459553F1AE909AB3D0</vt:lpwstr>
  </property>
  <property fmtid="{D5CDD505-2E9C-101B-9397-08002B2CF9AE}" pid="4" name="_dlc_DocIdItemGuid">
    <vt:lpwstr>e4f9eceb-83dc-4008-8fd8-4af171244dc4</vt:lpwstr>
  </property>
  <property fmtid="{D5CDD505-2E9C-101B-9397-08002B2CF9AE}" pid="5" name="Order">
    <vt:r8>686400</vt:r8>
  </property>
  <property fmtid="{D5CDD505-2E9C-101B-9397-08002B2CF9AE}" pid="6" name="TemplateUrl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ComplianceAssetId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MediaServiceImageTags">
    <vt:lpwstr/>
  </property>
</Properties>
</file>