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52D7C" w:rsidR="005F160C" w:rsidP="000150A7" w:rsidRDefault="005F160C" w14:paraId="3B2E9456" w14:textId="29562036">
      <w:pPr>
        <w:pStyle w:val="Titre1"/>
        <w:rPr>
          <w:kern w:val="28"/>
          <w:sz w:val="72"/>
          <w:szCs w:val="72"/>
        </w:rPr>
      </w:pPr>
      <w:r w:rsidRPr="00952D7C">
        <w:rPr>
          <w:kern w:val="28"/>
          <w:sz w:val="72"/>
          <w:szCs w:val="72"/>
        </w:rPr>
        <w:t xml:space="preserve">Installation de </w:t>
      </w:r>
      <w:r w:rsidRPr="00952D7C" w:rsidR="00760402">
        <w:rPr>
          <w:kern w:val="28"/>
          <w:sz w:val="72"/>
          <w:szCs w:val="72"/>
        </w:rPr>
        <w:t>Postman</w:t>
      </w:r>
    </w:p>
    <w:p w:rsidRPr="00952D7C" w:rsidR="000150A7" w:rsidP="000150A7" w:rsidRDefault="000150A7" w14:paraId="31FD3075" w14:textId="365E854E">
      <w:pPr>
        <w:pStyle w:val="Titre1"/>
      </w:pPr>
      <w:r w:rsidR="000150A7">
        <w:rPr/>
        <w:t xml:space="preserve">Démonstration </w:t>
      </w:r>
      <w:r w:rsidR="000150A7">
        <w:rPr/>
        <w:t xml:space="preserve">1 du module </w:t>
      </w:r>
      <w:r w:rsidR="65FA5E1A">
        <w:rPr/>
        <w:t>4</w:t>
      </w:r>
    </w:p>
    <w:p w:rsidRPr="00952D7C" w:rsidR="000150A7" w:rsidP="000150A7" w:rsidRDefault="000150A7" w14:paraId="5938D2DE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Pr="00952D7C" w:rsidR="000150A7" w:rsidTr="00F03C92" w14:paraId="02519135" w14:textId="77777777">
        <w:tc>
          <w:tcPr>
            <w:tcW w:w="5000" w:type="pct"/>
            <w:shd w:val="clear" w:color="auto" w:fill="F2F2F2" w:themeFill="background1" w:themeFillShade="F2"/>
          </w:tcPr>
          <w:p w:rsidRPr="00952D7C" w:rsidR="001F65D8" w:rsidP="001F65D8" w:rsidRDefault="001F65D8" w14:paraId="008DF528" w14:textId="77777777">
            <w:pPr>
              <w:pStyle w:val="TPnormal"/>
            </w:pPr>
            <w:r w:rsidRPr="00952D7C">
              <w:t>Les objectifs de cette démonstration :</w:t>
            </w:r>
          </w:p>
          <w:p w:rsidRPr="00952D7C" w:rsidR="00693DEA" w:rsidP="001F65D8" w:rsidRDefault="0079166F" w14:paraId="78B985FD" w14:textId="66245841">
            <w:pPr>
              <w:pStyle w:val="TPnormal"/>
              <w:numPr>
                <w:ilvl w:val="0"/>
                <w:numId w:val="47"/>
              </w:numPr>
            </w:pPr>
            <w:r w:rsidRPr="00952D7C">
              <w:t xml:space="preserve">Installation de </w:t>
            </w:r>
            <w:r w:rsidRPr="00952D7C" w:rsidR="00693DEA">
              <w:t>Postman</w:t>
            </w:r>
          </w:p>
          <w:p w:rsidR="000150A7" w:rsidP="001F65D8" w:rsidRDefault="00693DEA" w14:paraId="559FA40F" w14:textId="77777777">
            <w:pPr>
              <w:pStyle w:val="TPnormal"/>
              <w:numPr>
                <w:ilvl w:val="0"/>
                <w:numId w:val="47"/>
              </w:numPr>
            </w:pPr>
            <w:r w:rsidRPr="00952D7C">
              <w:t>Et appel d’une requête</w:t>
            </w:r>
          </w:p>
          <w:p w:rsidRPr="00952D7C" w:rsidR="00132414" w:rsidP="001F65D8" w:rsidRDefault="00132414" w14:paraId="73FE6ABC" w14:textId="4B83308A">
            <w:pPr>
              <w:pStyle w:val="TPnormal"/>
              <w:numPr>
                <w:ilvl w:val="0"/>
                <w:numId w:val="47"/>
              </w:numPr>
            </w:pPr>
            <w:r>
              <w:t>Détail des éléments principaux</w:t>
            </w:r>
          </w:p>
        </w:tc>
      </w:tr>
    </w:tbl>
    <w:p w:rsidRPr="00952D7C" w:rsidR="000150A7" w:rsidP="000150A7" w:rsidRDefault="000150A7" w14:paraId="0E3C48BE" w14:textId="19634D9F">
      <w:pPr>
        <w:pStyle w:val="TPTitre"/>
      </w:pPr>
      <w:r w:rsidRPr="00952D7C">
        <w:t>Déroulement</w:t>
      </w:r>
    </w:p>
    <w:p w:rsidRPr="00952D7C" w:rsidR="00760402" w:rsidP="00760402" w:rsidRDefault="00760402" w14:paraId="4499176F" w14:textId="0453929A">
      <w:pPr>
        <w:pStyle w:val="TPnormalpuce1"/>
      </w:pPr>
      <w:r w:rsidRPr="00952D7C">
        <w:t xml:space="preserve">Allez sur le site de référence : </w:t>
      </w:r>
      <w:hyperlink w:history="1" r:id="rId11">
        <w:r w:rsidRPr="00952D7C">
          <w:rPr>
            <w:rStyle w:val="Lienhypertexte"/>
          </w:rPr>
          <w:t>https://www.postman.com/downloads/</w:t>
        </w:r>
      </w:hyperlink>
    </w:p>
    <w:p w:rsidRPr="00952D7C" w:rsidR="00760402" w:rsidP="00760402" w:rsidRDefault="00760402" w14:paraId="2C932535" w14:textId="38A7FCE5">
      <w:pPr>
        <w:pStyle w:val="TPnormalpuce1"/>
      </w:pPr>
      <w:r w:rsidRPr="00952D7C">
        <w:t>Télécharger la version LTS pour votre OS</w:t>
      </w:r>
    </w:p>
    <w:p w:rsidRPr="00952D7C" w:rsidR="00A104BE" w:rsidP="00A104BE" w:rsidRDefault="00A104BE" w14:paraId="240A27B5" w14:textId="0EDDE026">
      <w:pPr>
        <w:pStyle w:val="Titre1"/>
      </w:pPr>
      <w:r w:rsidRPr="00952D7C">
        <w:t>Installation</w:t>
      </w:r>
    </w:p>
    <w:p w:rsidRPr="00952D7C" w:rsidR="00A104BE" w:rsidP="00A104BE" w:rsidRDefault="00A104BE" w14:paraId="43797EA2" w14:textId="42EC39E0">
      <w:pPr>
        <w:pStyle w:val="TPnormalpuce1"/>
      </w:pPr>
      <w:r w:rsidRPr="00952D7C">
        <w:t>Créer un compte « Free » en utilisant votre mail campus-eni.fr</w:t>
      </w:r>
    </w:p>
    <w:p w:rsidRPr="00952D7C" w:rsidR="00A104BE" w:rsidP="00A104BE" w:rsidRDefault="00A104BE" w14:paraId="569878B4" w14:textId="0E6F2AF9">
      <w:pPr>
        <w:rPr>
          <w:lang w:val="fr-FR"/>
        </w:rPr>
      </w:pPr>
      <w:r w:rsidRPr="00952D7C">
        <w:rPr>
          <w:noProof/>
          <w:lang w:val="fr-FR"/>
        </w:rPr>
        <w:drawing>
          <wp:inline distT="0" distB="0" distL="0" distR="0" wp14:anchorId="7884DB6C" wp14:editId="5C28E60A">
            <wp:extent cx="6391275" cy="2787476"/>
            <wp:effectExtent l="19050" t="19050" r="9525" b="13335"/>
            <wp:docPr id="14621992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42" cy="2809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52D7C" w:rsidR="00A104BE" w:rsidP="00277764" w:rsidRDefault="003B7035" w14:paraId="2CFB6206" w14:textId="7672CC50">
      <w:pPr>
        <w:pStyle w:val="TPnormalpuce1"/>
        <w:numPr>
          <w:ilvl w:val="1"/>
          <w:numId w:val="15"/>
        </w:numPr>
      </w:pPr>
      <w:r w:rsidRPr="00952D7C">
        <w:t>Une fois votre compte créé, il va vous fournir un « </w:t>
      </w:r>
      <w:proofErr w:type="spellStart"/>
      <w:r w:rsidRPr="00952D7C">
        <w:t>token</w:t>
      </w:r>
      <w:proofErr w:type="spellEnd"/>
      <w:r w:rsidRPr="00952D7C">
        <w:t> » d’authentification.</w:t>
      </w:r>
    </w:p>
    <w:p w:rsidR="00AA5CAD" w:rsidRDefault="00AA5CAD" w14:paraId="3646CE8F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Pr="00952D7C" w:rsidR="003B7035" w:rsidP="00A104BE" w:rsidRDefault="003B7035" w14:paraId="1C85A251" w14:textId="0CABCF92">
      <w:pPr>
        <w:pStyle w:val="TPnormalpuce1"/>
      </w:pPr>
      <w:r w:rsidRPr="00952D7C">
        <w:t>Copier le dans votre application :</w:t>
      </w:r>
    </w:p>
    <w:p w:rsidRPr="00952D7C" w:rsidR="003B7035" w:rsidP="003B7035" w:rsidRDefault="003B7035" w14:paraId="1984612A" w14:textId="1D07C606">
      <w:pPr>
        <w:rPr>
          <w:lang w:val="fr-FR"/>
        </w:rPr>
      </w:pPr>
      <w:r w:rsidRPr="00952D7C">
        <w:rPr>
          <w:noProof/>
          <w:lang w:val="fr-FR"/>
        </w:rPr>
        <w:drawing>
          <wp:inline distT="0" distB="0" distL="0" distR="0" wp14:anchorId="3DD3210E" wp14:editId="7CD4D993">
            <wp:extent cx="3619500" cy="2472092"/>
            <wp:effectExtent l="19050" t="19050" r="19050" b="23495"/>
            <wp:docPr id="3406736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32" cy="249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035" w:rsidP="006A7851" w:rsidRDefault="00580037" w14:paraId="7B1CDB00" w14:textId="6B5AD4A6">
      <w:pPr>
        <w:pStyle w:val="TPnormalpuce1"/>
        <w:numPr>
          <w:ilvl w:val="1"/>
          <w:numId w:val="15"/>
        </w:numPr>
      </w:pPr>
      <w:r w:rsidRPr="00952D7C">
        <w:t>Sélectionner un rôle étudiant</w:t>
      </w:r>
    </w:p>
    <w:p w:rsidR="00731E65" w:rsidP="00731E65" w:rsidRDefault="00731E65" w14:paraId="0D151F05" w14:textId="77777777"/>
    <w:p w:rsidRPr="00952D7C" w:rsidR="0072261F" w:rsidP="00731E65" w:rsidRDefault="0072261F" w14:paraId="4D34B514" w14:textId="77777777"/>
    <w:p w:rsidRPr="00952D7C" w:rsidR="00580037" w:rsidP="00A8655A" w:rsidRDefault="00A8655A" w14:paraId="1C02A075" w14:textId="01ED9B17">
      <w:pPr>
        <w:pStyle w:val="Titre1"/>
      </w:pPr>
      <w:r w:rsidRPr="00952D7C">
        <w:t>Requête http</w:t>
      </w:r>
    </w:p>
    <w:p w:rsidRPr="00952D7C" w:rsidR="00AE66A8" w:rsidP="00AE66A8" w:rsidRDefault="00AE66A8" w14:paraId="05849D0B" w14:textId="33A5A1BD">
      <w:pPr>
        <w:pStyle w:val="TPnormalpuce1"/>
      </w:pPr>
      <w:r w:rsidRPr="00952D7C">
        <w:t xml:space="preserve">Sélectionner « New » </w:t>
      </w:r>
      <w:r w:rsidRPr="00952D7C">
        <w:rPr>
          <w:rFonts w:ascii="Wingdings" w:hAnsi="Wingdings" w:eastAsia="Wingdings" w:cs="Wingdings"/>
        </w:rPr>
        <w:t>à</w:t>
      </w:r>
      <w:r w:rsidRPr="00952D7C">
        <w:t xml:space="preserve"> http pour pouvoir commencer à tester des requêtes</w:t>
      </w:r>
    </w:p>
    <w:p w:rsidRPr="00952D7C" w:rsidR="00AE66A8" w:rsidP="00AE66A8" w:rsidRDefault="00AE66A8" w14:paraId="0FAAD7D7" w14:textId="65F78577">
      <w:pPr>
        <w:rPr>
          <w:lang w:val="fr-FR"/>
        </w:rPr>
      </w:pPr>
      <w:r w:rsidRPr="00952D7C">
        <w:rPr>
          <w:noProof/>
          <w:lang w:val="fr-FR"/>
        </w:rPr>
        <w:drawing>
          <wp:inline distT="0" distB="0" distL="0" distR="0" wp14:anchorId="2549BFFD" wp14:editId="5A754BAE">
            <wp:extent cx="5013807" cy="4094195"/>
            <wp:effectExtent l="19050" t="19050" r="15875" b="20955"/>
            <wp:docPr id="67475370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10" cy="4133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3218" w:rsidP="00403941" w:rsidRDefault="00403941" w14:paraId="1B816CA9" w14:textId="77777777">
      <w:pPr>
        <w:pStyle w:val="TPnormalpuce1"/>
        <w:numPr>
          <w:ilvl w:val="1"/>
          <w:numId w:val="15"/>
        </w:numPr>
      </w:pPr>
      <w:r>
        <w:t xml:space="preserve">Vous pouvez remarquer qu’il y a plein d’utilisation de Postman autre que </w:t>
      </w:r>
      <w:r w:rsidR="00BC7EF1">
        <w:t>http.</w:t>
      </w:r>
    </w:p>
    <w:p w:rsidR="00CF6C80" w:rsidP="00403941" w:rsidRDefault="007E3218" w14:paraId="56AD9059" w14:textId="00BB91DD">
      <w:pPr>
        <w:pStyle w:val="TPnormalpuce1"/>
        <w:numPr>
          <w:ilvl w:val="1"/>
          <w:numId w:val="15"/>
        </w:numPr>
      </w:pPr>
      <w:r>
        <w:t xml:space="preserve">Pour ce cours, nous allons nous concentrer sur </w:t>
      </w:r>
      <w:proofErr w:type="spellStart"/>
      <w:proofErr w:type="gramStart"/>
      <w:r>
        <w:t>http.s</w:t>
      </w:r>
      <w:proofErr w:type="spellEnd"/>
      <w:proofErr w:type="gramEnd"/>
      <w:r w:rsidR="00CF6C80">
        <w:br w:type="page"/>
      </w:r>
    </w:p>
    <w:p w:rsidRPr="00952D7C" w:rsidR="00A8655A" w:rsidP="0033498C" w:rsidRDefault="0033498C" w14:paraId="4A42C973" w14:textId="3EF84CF8">
      <w:pPr>
        <w:pStyle w:val="TPnormalpuce1"/>
      </w:pPr>
      <w:r w:rsidRPr="00952D7C">
        <w:t>Utilisons une API open source pour tester :</w:t>
      </w:r>
    </w:p>
    <w:p w:rsidRPr="00952D7C" w:rsidR="0033498C" w:rsidP="0033498C" w:rsidRDefault="0033498C" w14:paraId="6A6FC5AA" w14:textId="60D38D8D">
      <w:pPr>
        <w:pStyle w:val="TPnormalpuce1"/>
        <w:numPr>
          <w:ilvl w:val="1"/>
          <w:numId w:val="15"/>
        </w:numPr>
      </w:pPr>
      <w:r w:rsidRPr="00952D7C">
        <w:t>https://opentdb.com/api.php?amount=10</w:t>
      </w:r>
      <w:r w:rsidRPr="00952D7C">
        <w:tab/>
      </w:r>
    </w:p>
    <w:p w:rsidRPr="00952D7C" w:rsidR="007B5083" w:rsidP="007B5083" w:rsidRDefault="007B5083" w14:paraId="2107BD3B" w14:textId="1A5C9F73">
      <w:pPr>
        <w:rPr>
          <w:lang w:val="fr-FR"/>
        </w:rPr>
      </w:pPr>
      <w:r w:rsidRPr="00952D7C">
        <w:rPr>
          <w:noProof/>
          <w:lang w:val="fr-FR"/>
        </w:rPr>
        <w:drawing>
          <wp:inline distT="0" distB="0" distL="0" distR="0" wp14:anchorId="17C49382" wp14:editId="01D8AE65">
            <wp:extent cx="6638925" cy="4503805"/>
            <wp:effectExtent l="19050" t="19050" r="9525" b="11430"/>
            <wp:docPr id="1926669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680" cy="4526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52D7C" w:rsidR="00AE6417" w:rsidP="00AE6417" w:rsidRDefault="00AE6417" w14:paraId="716F6544" w14:textId="21EBB243">
      <w:pPr>
        <w:pStyle w:val="TPnormalpuce1"/>
      </w:pPr>
      <w:r w:rsidRPr="00952D7C">
        <w:t>Dans l’onglet Params</w:t>
      </w:r>
    </w:p>
    <w:p w:rsidRPr="00952D7C" w:rsidR="00604351" w:rsidP="00604351" w:rsidRDefault="00604351" w14:paraId="0579055A" w14:textId="11EAA2AC">
      <w:pPr>
        <w:pStyle w:val="TPnormalpuce1"/>
        <w:numPr>
          <w:ilvl w:val="1"/>
          <w:numId w:val="15"/>
        </w:numPr>
      </w:pPr>
      <w:r w:rsidRPr="00952D7C">
        <w:t xml:space="preserve">Vous avez le paramètre </w:t>
      </w:r>
      <w:proofErr w:type="spellStart"/>
      <w:r w:rsidRPr="00952D7C">
        <w:t>amount</w:t>
      </w:r>
      <w:proofErr w:type="spellEnd"/>
      <w:r w:rsidRPr="00952D7C">
        <w:t xml:space="preserve"> avec la value 10 de spécifié</w:t>
      </w:r>
    </w:p>
    <w:p w:rsidRPr="00952D7C" w:rsidR="00604351" w:rsidP="00604351" w:rsidRDefault="00604351" w14:paraId="42726830" w14:textId="7E1EE24A">
      <w:pPr>
        <w:pStyle w:val="TPnormalpuce1"/>
        <w:numPr>
          <w:ilvl w:val="1"/>
          <w:numId w:val="15"/>
        </w:numPr>
      </w:pPr>
      <w:r w:rsidRPr="00952D7C">
        <w:t xml:space="preserve">Nous pouvons dans cette </w:t>
      </w:r>
      <w:proofErr w:type="spellStart"/>
      <w:r w:rsidRPr="00952D7C">
        <w:t>catègorie</w:t>
      </w:r>
      <w:proofErr w:type="spellEnd"/>
      <w:r w:rsidRPr="00952D7C">
        <w:t xml:space="preserve"> ajouter d’autre </w:t>
      </w:r>
      <w:proofErr w:type="spellStart"/>
      <w:r w:rsidRPr="00952D7C">
        <w:t>pamarètre</w:t>
      </w:r>
      <w:proofErr w:type="spellEnd"/>
      <w:r w:rsidRPr="00952D7C">
        <w:t xml:space="preserve"> si besoin</w:t>
      </w:r>
    </w:p>
    <w:p w:rsidRPr="00952D7C" w:rsidR="00F672C8" w:rsidP="00F672C8" w:rsidRDefault="00F672C8" w14:paraId="24BCCD17" w14:textId="77777777">
      <w:pPr>
        <w:pStyle w:val="TPnormalpuce1"/>
      </w:pPr>
      <w:r w:rsidRPr="00952D7C">
        <w:t xml:space="preserve">Il est possible d’ajouter </w:t>
      </w:r>
    </w:p>
    <w:p w:rsidRPr="00952D7C" w:rsidR="00F672C8" w:rsidP="00F672C8" w:rsidRDefault="00F672C8" w14:paraId="6DA3219D" w14:textId="070F412C">
      <w:pPr>
        <w:pStyle w:val="TPnormalpuce1"/>
        <w:numPr>
          <w:ilvl w:val="1"/>
          <w:numId w:val="15"/>
        </w:numPr>
      </w:pPr>
      <w:r w:rsidRPr="00952D7C">
        <w:t>Des autorisations</w:t>
      </w:r>
    </w:p>
    <w:p w:rsidRPr="00952D7C" w:rsidR="00F672C8" w:rsidP="00F672C8" w:rsidRDefault="00F672C8" w14:paraId="1A53D2E3" w14:textId="31BDFD93">
      <w:pPr>
        <w:pStyle w:val="TPnormalpuce1"/>
        <w:numPr>
          <w:ilvl w:val="1"/>
          <w:numId w:val="15"/>
        </w:numPr>
      </w:pPr>
      <w:r w:rsidRPr="00952D7C">
        <w:t>Des entêtes particuliers</w:t>
      </w:r>
    </w:p>
    <w:p w:rsidRPr="00952D7C" w:rsidR="00F672C8" w:rsidP="00F672C8" w:rsidRDefault="001728B2" w14:paraId="394D5BFF" w14:textId="09374088">
      <w:pPr>
        <w:pStyle w:val="TPnormalpuce1"/>
        <w:numPr>
          <w:ilvl w:val="1"/>
          <w:numId w:val="15"/>
        </w:numPr>
      </w:pPr>
      <w:r w:rsidRPr="00952D7C">
        <w:t>Dans l’onglet Body, il sera possible de transmettre des données de formulaire (JSON, XML, …)</w:t>
      </w:r>
    </w:p>
    <w:p w:rsidR="007E3218" w:rsidRDefault="007E3218" w14:paraId="540ED958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Pr="00952D7C" w:rsidR="00604351" w:rsidP="00AE6417" w:rsidRDefault="00604351" w14:paraId="75B03D9E" w14:textId="70A70F9C">
      <w:pPr>
        <w:pStyle w:val="TPnormalpuce1"/>
      </w:pPr>
      <w:r w:rsidRPr="00952D7C">
        <w:t>Par défaut la méthode du protocole http sélectionnée est GET</w:t>
      </w:r>
    </w:p>
    <w:p w:rsidRPr="00952D7C" w:rsidR="00604351" w:rsidP="00604351" w:rsidRDefault="00604351" w14:paraId="10263172" w14:textId="19CD8653">
      <w:pPr>
        <w:pStyle w:val="TPnormalpuce1"/>
        <w:numPr>
          <w:ilvl w:val="1"/>
          <w:numId w:val="15"/>
        </w:numPr>
      </w:pPr>
      <w:r w:rsidRPr="00952D7C">
        <w:t xml:space="preserve">Il est possible de changer </w:t>
      </w:r>
    </w:p>
    <w:p w:rsidRPr="00952D7C" w:rsidR="00604351" w:rsidP="00604351" w:rsidRDefault="0033617B" w14:paraId="33CA9064" w14:textId="162D2FA8">
      <w:pPr>
        <w:rPr>
          <w:lang w:val="fr-FR"/>
        </w:rPr>
      </w:pPr>
      <w:r w:rsidRPr="00952D7C">
        <w:rPr>
          <w:noProof/>
          <w:lang w:val="fr-FR"/>
        </w:rPr>
        <w:drawing>
          <wp:inline distT="0" distB="0" distL="0" distR="0" wp14:anchorId="7AD7E7DB" wp14:editId="3651F913">
            <wp:extent cx="3409950" cy="2686050"/>
            <wp:effectExtent l="19050" t="19050" r="19050" b="19050"/>
            <wp:docPr id="2023048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52D7C" w:rsidR="00952D7C" w:rsidP="00AE6417" w:rsidRDefault="00952D7C" w14:paraId="0DD8A8E0" w14:textId="77777777">
      <w:pPr>
        <w:pStyle w:val="TPnormalpuce1"/>
      </w:pPr>
      <w:r w:rsidRPr="00952D7C">
        <w:t xml:space="preserve">Au niveau du résultat </w:t>
      </w:r>
    </w:p>
    <w:p w:rsidRPr="00952D7C" w:rsidR="00AE6417" w:rsidP="005543AE" w:rsidRDefault="00952D7C" w14:paraId="1CFB9DCB" w14:textId="4BB999BC">
      <w:pPr>
        <w:pStyle w:val="TPnormalpuce1"/>
        <w:numPr>
          <w:ilvl w:val="1"/>
          <w:numId w:val="15"/>
        </w:numPr>
      </w:pPr>
      <w:r w:rsidRPr="00952D7C">
        <w:t xml:space="preserve">Dans </w:t>
      </w:r>
      <w:r w:rsidRPr="00952D7C" w:rsidR="00AE6417">
        <w:t>Body</w:t>
      </w:r>
      <w:r w:rsidRPr="00952D7C">
        <w:t>, on peut voir le contenu de la réponse</w:t>
      </w:r>
    </w:p>
    <w:p w:rsidRPr="00952D7C" w:rsidR="00952D7C" w:rsidP="00AE6417" w:rsidRDefault="00952D7C" w14:paraId="5DB36CCD" w14:textId="16980FE4">
      <w:pPr>
        <w:pStyle w:val="TPnormalpuce1"/>
        <w:numPr>
          <w:ilvl w:val="1"/>
          <w:numId w:val="15"/>
        </w:numPr>
      </w:pPr>
      <w:r w:rsidRPr="00952D7C">
        <w:t>Dans Cookies, vous pouvez voir par défaut le cookie de Session</w:t>
      </w:r>
    </w:p>
    <w:p w:rsidR="00952D7C" w:rsidP="00AE6417" w:rsidRDefault="00952D7C" w14:paraId="5371D018" w14:textId="77777777">
      <w:pPr>
        <w:pStyle w:val="TPnormalpuce1"/>
        <w:numPr>
          <w:ilvl w:val="1"/>
          <w:numId w:val="15"/>
        </w:numPr>
      </w:pPr>
      <w:r w:rsidRPr="00952D7C">
        <w:t>Headers permet de voir le détail des paramètres d’entêtes</w:t>
      </w:r>
    </w:p>
    <w:p w:rsidR="00911C28" w:rsidP="00911C28" w:rsidRDefault="00911C28" w14:paraId="13CD2DC9" w14:textId="77777777"/>
    <w:p w:rsidR="00062426" w:rsidP="00911C28" w:rsidRDefault="00062426" w14:paraId="4DE3C3AB" w14:textId="77777777"/>
    <w:p w:rsidR="00911C28" w:rsidP="00911C28" w:rsidRDefault="00911C28" w14:paraId="4AAF5499" w14:textId="552378E9">
      <w:pPr>
        <w:pStyle w:val="Titre1"/>
      </w:pPr>
      <w:r>
        <w:t>Sauvegarde dans une collection</w:t>
      </w:r>
    </w:p>
    <w:p w:rsidR="00911C28" w:rsidP="00911C28" w:rsidRDefault="00911C28" w14:paraId="19ADC90B" w14:textId="3761211A">
      <w:pPr>
        <w:pStyle w:val="TPnormalpuce1"/>
      </w:pPr>
      <w:r>
        <w:t>Avec le compte utilisateur que vous avez créé</w:t>
      </w:r>
    </w:p>
    <w:p w:rsidR="00911C28" w:rsidP="00911C28" w:rsidRDefault="00911C28" w14:paraId="3C328DAD" w14:textId="0A2E604A">
      <w:pPr>
        <w:pStyle w:val="TPnormalpuce1"/>
        <w:numPr>
          <w:ilvl w:val="1"/>
          <w:numId w:val="15"/>
        </w:numPr>
      </w:pPr>
      <w:r>
        <w:t>Vous pouvez sauver des requêtes pour les réutiliser en les classant dans une Collection </w:t>
      </w:r>
    </w:p>
    <w:p w:rsidR="00911C28" w:rsidP="00911C28" w:rsidRDefault="00911C28" w14:paraId="7E46764B" w14:textId="4F84A512">
      <w:pPr>
        <w:pStyle w:val="TPnormalpuce1"/>
      </w:pPr>
      <w:r>
        <w:t>Cliquer sur « Collections » et « + » pour créer une nouvelle Collection</w:t>
      </w:r>
    </w:p>
    <w:p w:rsidR="00911C28" w:rsidP="00911C28" w:rsidRDefault="00911C28" w14:paraId="572C6FC6" w14:textId="7578B615">
      <w:r>
        <w:rPr>
          <w:noProof/>
        </w:rPr>
        <w:drawing>
          <wp:inline distT="0" distB="0" distL="0" distR="0" wp14:anchorId="462969C1" wp14:editId="56007DC0">
            <wp:extent cx="1895475" cy="1175674"/>
            <wp:effectExtent l="19050" t="19050" r="9525" b="24765"/>
            <wp:docPr id="7975538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05" cy="1177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1C28" w:rsidP="00911C28" w:rsidRDefault="00911C28" w14:paraId="36B38195" w14:textId="43722F3F">
      <w:pPr>
        <w:pStyle w:val="TPnormalpuce1"/>
        <w:numPr>
          <w:ilvl w:val="1"/>
          <w:numId w:val="15"/>
        </w:numPr>
      </w:pPr>
      <w:r>
        <w:t>Donner lui un nom : « </w:t>
      </w:r>
      <w:proofErr w:type="spellStart"/>
      <w:r>
        <w:t>JavaFrameworks_Démo</w:t>
      </w:r>
      <w:proofErr w:type="spellEnd"/>
      <w:r>
        <w:t> » pour l’exemple</w:t>
      </w:r>
    </w:p>
    <w:p w:rsidR="00FD7A60" w:rsidRDefault="00FD7A60" w14:paraId="552E07F7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1920F5" w:rsidP="001920F5" w:rsidRDefault="001920F5" w14:paraId="48F9CF87" w14:textId="130C2D2E">
      <w:pPr>
        <w:pStyle w:val="TPnormalpuce1"/>
      </w:pPr>
      <w:r>
        <w:t>Puis sur la vue de la requête cliquer sur « Save »</w:t>
      </w:r>
    </w:p>
    <w:p w:rsidR="001920F5" w:rsidP="008E6E56" w:rsidRDefault="001920F5" w14:paraId="0CEDA725" w14:textId="3483F21C">
      <w:pPr>
        <w:pStyle w:val="TPnormalpuce1"/>
        <w:numPr>
          <w:ilvl w:val="1"/>
          <w:numId w:val="15"/>
        </w:numPr>
      </w:pPr>
      <w:r>
        <w:t xml:space="preserve">Sélectionnez votre Collection </w:t>
      </w:r>
    </w:p>
    <w:p w:rsidR="001920F5" w:rsidP="001920F5" w:rsidRDefault="001920F5" w14:paraId="4DC532B5" w14:textId="57C76C9D">
      <w:r>
        <w:rPr>
          <w:noProof/>
        </w:rPr>
        <w:drawing>
          <wp:inline distT="0" distB="0" distL="0" distR="0" wp14:anchorId="3B8A77A7" wp14:editId="70C9667F">
            <wp:extent cx="6646545" cy="4999355"/>
            <wp:effectExtent l="19050" t="19050" r="20955" b="10795"/>
            <wp:docPr id="195944352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999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412A" w:rsidP="0052412A" w:rsidRDefault="0052412A" w14:paraId="5F1D036B" w14:textId="18A2D994">
      <w:pPr>
        <w:pStyle w:val="TPnormalpuce1"/>
        <w:numPr>
          <w:ilvl w:val="1"/>
          <w:numId w:val="15"/>
        </w:numPr>
      </w:pPr>
      <w:r>
        <w:t>Et</w:t>
      </w:r>
      <w:r>
        <w:t xml:space="preserve"> « Save »</w:t>
      </w:r>
    </w:p>
    <w:p w:rsidR="00911C28" w:rsidP="00911C28" w:rsidRDefault="00911C28" w14:paraId="17BB2777" w14:textId="2066E26D">
      <w:r>
        <w:rPr>
          <w:noProof/>
        </w:rPr>
        <w:drawing>
          <wp:inline distT="0" distB="0" distL="0" distR="0" wp14:anchorId="72471FF2" wp14:editId="1FD41C32">
            <wp:extent cx="3562350" cy="1352550"/>
            <wp:effectExtent l="19050" t="19050" r="19050" b="19050"/>
            <wp:docPr id="18155592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11C28" w:rsidR="00525A46" w:rsidP="00525A46" w:rsidRDefault="00525A46" w14:paraId="7A97683B" w14:textId="67D17F31">
      <w:pPr>
        <w:pStyle w:val="TPnormalpuce1"/>
      </w:pPr>
      <w:r>
        <w:t>Maintenant, votre requête est enregistrée ; vous pourrez la réutiliser une autre fois</w:t>
      </w:r>
    </w:p>
    <w:p w:rsidRPr="00952D7C" w:rsidR="00952D7C" w:rsidP="00952D7C" w:rsidRDefault="00952D7C" w14:paraId="5FC4DD12" w14:textId="77777777">
      <w:pPr>
        <w:rPr>
          <w:lang w:val="fr-FR"/>
        </w:rPr>
      </w:pPr>
    </w:p>
    <w:p w:rsidRPr="00952D7C" w:rsidR="00952D7C" w:rsidP="00952D7C" w:rsidRDefault="00952D7C" w14:paraId="213972A2" w14:textId="56533812">
      <w:pPr>
        <w:pStyle w:val="Citationintense"/>
        <w:rPr>
          <w:lang w:val="fr-FR"/>
        </w:rPr>
      </w:pPr>
      <w:r w:rsidRPr="00952D7C">
        <w:rPr>
          <w:lang w:val="fr-FR"/>
        </w:rPr>
        <w:t xml:space="preserve">Tout au long de ce module, nous aurons l’occasion d’utiliser Postman et de voir plusieurs exemples </w:t>
      </w:r>
    </w:p>
    <w:sectPr w:rsidRPr="00952D7C" w:rsidR="00952D7C" w:rsidSect="002029F0">
      <w:headerReference w:type="default" r:id="rId20"/>
      <w:footerReference w:type="default" r:id="rId21"/>
      <w:pgSz w:w="11907" w:h="16840" w:orient="portrait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29A" w:rsidP="006C7E58" w:rsidRDefault="006B229A" w14:paraId="3C158A62" w14:textId="77777777">
      <w:r>
        <w:separator/>
      </w:r>
    </w:p>
  </w:endnote>
  <w:endnote w:type="continuationSeparator" w:id="0">
    <w:p w:rsidR="006B229A" w:rsidP="006C7E58" w:rsidRDefault="006B229A" w14:paraId="112C43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:rsidTr="008317A1" w14:paraId="0D3F0757" w14:textId="77777777">
      <w:tc>
        <w:tcPr>
          <w:tcW w:w="2500" w:type="pct"/>
          <w:vAlign w:val="bottom"/>
        </w:tcPr>
        <w:p w:rsidR="00810803" w:rsidP="00810803" w:rsidRDefault="00810803" w14:paraId="0A6D812A" w14:textId="77777777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A85774">
            <w:rPr>
              <w:noProof/>
            </w:rPr>
            <w:fldChar w:fldCharType="begin"/>
          </w:r>
          <w:r w:rsidR="00A85774">
            <w:rPr>
              <w:noProof/>
            </w:rPr>
            <w:instrText xml:space="preserve"> NUMPAGES   \* MERGEFORMAT </w:instrText>
          </w:r>
          <w:r w:rsidR="00A857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A85774">
            <w:rPr>
              <w:noProof/>
            </w:rPr>
            <w:fldChar w:fldCharType="end"/>
          </w:r>
        </w:p>
      </w:tc>
      <w:tc>
        <w:tcPr>
          <w:tcW w:w="2500" w:type="pct"/>
        </w:tcPr>
        <w:p w:rsidR="00810803" w:rsidP="00810803" w:rsidRDefault="00810803" w14:paraId="2600F18A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:rsidTr="008317A1" w14:paraId="6B8F9146" w14:textId="77777777">
      <w:tc>
        <w:tcPr>
          <w:tcW w:w="1" w:type="pct"/>
          <w:gridSpan w:val="2"/>
          <w:vAlign w:val="bottom"/>
        </w:tcPr>
        <w:p w:rsidR="00810803" w:rsidP="00810803" w:rsidRDefault="00810803" w14:paraId="46093DAB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gram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gram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:rsidRPr="00810803" w:rsidR="002A2662" w:rsidP="00810803" w:rsidRDefault="002A2662" w14:paraId="1345E95B" w14:textId="1E8C60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29A" w:rsidP="006C7E58" w:rsidRDefault="006B229A" w14:paraId="1D3EB7E2" w14:textId="77777777">
      <w:r>
        <w:separator/>
      </w:r>
    </w:p>
  </w:footnote>
  <w:footnote w:type="continuationSeparator" w:id="0">
    <w:p w:rsidR="006B229A" w:rsidP="006C7E58" w:rsidRDefault="006B229A" w14:paraId="3558E8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07B73" w:rsidR="00F05745" w:rsidP="00807B73" w:rsidRDefault="00807B73" w14:paraId="10E21766" w14:textId="5C80BF5E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10A6822"/>
    <w:multiLevelType w:val="hybridMultilevel"/>
    <w:tmpl w:val="3C62ED5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053B10"/>
    <w:multiLevelType w:val="hybridMultilevel"/>
    <w:tmpl w:val="642EC0C0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7A1EEC"/>
    <w:multiLevelType w:val="hybridMultilevel"/>
    <w:tmpl w:val="D08E618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EDE266F"/>
    <w:multiLevelType w:val="hybridMultilevel"/>
    <w:tmpl w:val="576AF250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9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2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1517691">
    <w:abstractNumId w:val="45"/>
  </w:num>
  <w:num w:numId="2" w16cid:durableId="252858083">
    <w:abstractNumId w:val="46"/>
  </w:num>
  <w:num w:numId="3" w16cid:durableId="85998457">
    <w:abstractNumId w:val="7"/>
  </w:num>
  <w:num w:numId="4" w16cid:durableId="1170944579">
    <w:abstractNumId w:val="18"/>
  </w:num>
  <w:num w:numId="5" w16cid:durableId="403256455">
    <w:abstractNumId w:val="12"/>
  </w:num>
  <w:num w:numId="6" w16cid:durableId="1141268430">
    <w:abstractNumId w:val="37"/>
  </w:num>
  <w:num w:numId="7" w16cid:durableId="817259123">
    <w:abstractNumId w:val="23"/>
  </w:num>
  <w:num w:numId="8" w16cid:durableId="1460027147">
    <w:abstractNumId w:val="1"/>
  </w:num>
  <w:num w:numId="9" w16cid:durableId="1125003459">
    <w:abstractNumId w:val="28"/>
  </w:num>
  <w:num w:numId="10" w16cid:durableId="1458601796">
    <w:abstractNumId w:val="17"/>
  </w:num>
  <w:num w:numId="11" w16cid:durableId="1649941958">
    <w:abstractNumId w:val="2"/>
  </w:num>
  <w:num w:numId="12" w16cid:durableId="267272482">
    <w:abstractNumId w:val="29"/>
  </w:num>
  <w:num w:numId="13" w16cid:durableId="1875652847">
    <w:abstractNumId w:val="16"/>
  </w:num>
  <w:num w:numId="14" w16cid:durableId="923957605">
    <w:abstractNumId w:val="15"/>
  </w:num>
  <w:num w:numId="15" w16cid:durableId="700856793">
    <w:abstractNumId w:val="34"/>
  </w:num>
  <w:num w:numId="16" w16cid:durableId="922958726">
    <w:abstractNumId w:val="4"/>
  </w:num>
  <w:num w:numId="17" w16cid:durableId="450245438">
    <w:abstractNumId w:val="32"/>
  </w:num>
  <w:num w:numId="18" w16cid:durableId="893858175">
    <w:abstractNumId w:val="10"/>
  </w:num>
  <w:num w:numId="19" w16cid:durableId="1505046851">
    <w:abstractNumId w:val="38"/>
  </w:num>
  <w:num w:numId="20" w16cid:durableId="688482489">
    <w:abstractNumId w:val="5"/>
  </w:num>
  <w:num w:numId="21" w16cid:durableId="1015956941">
    <w:abstractNumId w:val="3"/>
  </w:num>
  <w:num w:numId="22" w16cid:durableId="1098020348">
    <w:abstractNumId w:val="21"/>
  </w:num>
  <w:num w:numId="23" w16cid:durableId="2120441864">
    <w:abstractNumId w:val="43"/>
  </w:num>
  <w:num w:numId="24" w16cid:durableId="170026618">
    <w:abstractNumId w:val="27"/>
  </w:num>
  <w:num w:numId="25" w16cid:durableId="530529753">
    <w:abstractNumId w:val="41"/>
  </w:num>
  <w:num w:numId="26" w16cid:durableId="1636258049">
    <w:abstractNumId w:val="14"/>
  </w:num>
  <w:num w:numId="27" w16cid:durableId="2032343274">
    <w:abstractNumId w:val="8"/>
  </w:num>
  <w:num w:numId="28" w16cid:durableId="2046784416">
    <w:abstractNumId w:val="31"/>
  </w:num>
  <w:num w:numId="29" w16cid:durableId="1326083876">
    <w:abstractNumId w:val="0"/>
  </w:num>
  <w:num w:numId="30" w16cid:durableId="1760562213">
    <w:abstractNumId w:val="25"/>
  </w:num>
  <w:num w:numId="31" w16cid:durableId="171653984">
    <w:abstractNumId w:val="40"/>
  </w:num>
  <w:num w:numId="32" w16cid:durableId="558633800">
    <w:abstractNumId w:val="9"/>
  </w:num>
  <w:num w:numId="33" w16cid:durableId="992761360">
    <w:abstractNumId w:val="33"/>
  </w:num>
  <w:num w:numId="34" w16cid:durableId="144394371">
    <w:abstractNumId w:val="42"/>
  </w:num>
  <w:num w:numId="35" w16cid:durableId="1686202915">
    <w:abstractNumId w:val="24"/>
  </w:num>
  <w:num w:numId="36" w16cid:durableId="1685403388">
    <w:abstractNumId w:val="22"/>
  </w:num>
  <w:num w:numId="37" w16cid:durableId="1313409999">
    <w:abstractNumId w:val="11"/>
  </w:num>
  <w:num w:numId="38" w16cid:durableId="70081257">
    <w:abstractNumId w:val="19"/>
  </w:num>
  <w:num w:numId="39" w16cid:durableId="777414306">
    <w:abstractNumId w:val="13"/>
  </w:num>
  <w:num w:numId="40" w16cid:durableId="1570074251">
    <w:abstractNumId w:val="39"/>
  </w:num>
  <w:num w:numId="41" w16cid:durableId="1284338039">
    <w:abstractNumId w:val="44"/>
  </w:num>
  <w:num w:numId="42" w16cid:durableId="1064135182">
    <w:abstractNumId w:val="6"/>
  </w:num>
  <w:num w:numId="43" w16cid:durableId="991523606">
    <w:abstractNumId w:val="20"/>
  </w:num>
  <w:num w:numId="44" w16cid:durableId="826752273">
    <w:abstractNumId w:val="30"/>
  </w:num>
  <w:num w:numId="45" w16cid:durableId="1667591300">
    <w:abstractNumId w:val="36"/>
  </w:num>
  <w:num w:numId="46" w16cid:durableId="1332829701">
    <w:abstractNumId w:val="26"/>
  </w:num>
  <w:num w:numId="47" w16cid:durableId="1156455531">
    <w:abstractNumId w:val="3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426"/>
    <w:rsid w:val="00062852"/>
    <w:rsid w:val="00062FC0"/>
    <w:rsid w:val="000753A7"/>
    <w:rsid w:val="00082E32"/>
    <w:rsid w:val="00090C2C"/>
    <w:rsid w:val="00092E63"/>
    <w:rsid w:val="00097F0B"/>
    <w:rsid w:val="000A1582"/>
    <w:rsid w:val="000A4DB4"/>
    <w:rsid w:val="000B5825"/>
    <w:rsid w:val="000C4C78"/>
    <w:rsid w:val="000D0A8C"/>
    <w:rsid w:val="000E5CCE"/>
    <w:rsid w:val="000F0864"/>
    <w:rsid w:val="000F0CA2"/>
    <w:rsid w:val="000F50AF"/>
    <w:rsid w:val="00125DCA"/>
    <w:rsid w:val="00132414"/>
    <w:rsid w:val="00136790"/>
    <w:rsid w:val="00151AA0"/>
    <w:rsid w:val="00167C14"/>
    <w:rsid w:val="001728B2"/>
    <w:rsid w:val="00180858"/>
    <w:rsid w:val="001920F5"/>
    <w:rsid w:val="00192825"/>
    <w:rsid w:val="001A0D7C"/>
    <w:rsid w:val="001A6931"/>
    <w:rsid w:val="001B1E2A"/>
    <w:rsid w:val="001B4DA8"/>
    <w:rsid w:val="001C739D"/>
    <w:rsid w:val="001D3BFC"/>
    <w:rsid w:val="001F18FA"/>
    <w:rsid w:val="001F1B6B"/>
    <w:rsid w:val="001F65D8"/>
    <w:rsid w:val="002020E8"/>
    <w:rsid w:val="002029F0"/>
    <w:rsid w:val="00210CC6"/>
    <w:rsid w:val="0021429A"/>
    <w:rsid w:val="002170C6"/>
    <w:rsid w:val="00225D2C"/>
    <w:rsid w:val="002263D9"/>
    <w:rsid w:val="00241941"/>
    <w:rsid w:val="00241BEE"/>
    <w:rsid w:val="00261EF6"/>
    <w:rsid w:val="00261F4C"/>
    <w:rsid w:val="00271F13"/>
    <w:rsid w:val="00277014"/>
    <w:rsid w:val="00277764"/>
    <w:rsid w:val="00277CDD"/>
    <w:rsid w:val="002835C6"/>
    <w:rsid w:val="00287D81"/>
    <w:rsid w:val="00290FF6"/>
    <w:rsid w:val="00293E9F"/>
    <w:rsid w:val="002A2662"/>
    <w:rsid w:val="002A28BA"/>
    <w:rsid w:val="002B04EA"/>
    <w:rsid w:val="002C3349"/>
    <w:rsid w:val="002C4936"/>
    <w:rsid w:val="002C5032"/>
    <w:rsid w:val="002D2B64"/>
    <w:rsid w:val="002E2A7F"/>
    <w:rsid w:val="002F78BE"/>
    <w:rsid w:val="00301257"/>
    <w:rsid w:val="0033498C"/>
    <w:rsid w:val="0033617B"/>
    <w:rsid w:val="00341EE3"/>
    <w:rsid w:val="003548A0"/>
    <w:rsid w:val="003659AB"/>
    <w:rsid w:val="003709F1"/>
    <w:rsid w:val="00377559"/>
    <w:rsid w:val="00382C06"/>
    <w:rsid w:val="00387206"/>
    <w:rsid w:val="003B7035"/>
    <w:rsid w:val="003C4C75"/>
    <w:rsid w:val="003C6A4C"/>
    <w:rsid w:val="003C6EFC"/>
    <w:rsid w:val="003E676A"/>
    <w:rsid w:val="00403941"/>
    <w:rsid w:val="004343CE"/>
    <w:rsid w:val="00450C5E"/>
    <w:rsid w:val="00456F22"/>
    <w:rsid w:val="00475B8F"/>
    <w:rsid w:val="00484E00"/>
    <w:rsid w:val="00492FCA"/>
    <w:rsid w:val="00494DCF"/>
    <w:rsid w:val="004B3E9F"/>
    <w:rsid w:val="004C2502"/>
    <w:rsid w:val="004F2C2E"/>
    <w:rsid w:val="005056C3"/>
    <w:rsid w:val="0052412A"/>
    <w:rsid w:val="00525A46"/>
    <w:rsid w:val="00544157"/>
    <w:rsid w:val="00554FC1"/>
    <w:rsid w:val="005642BF"/>
    <w:rsid w:val="0057306B"/>
    <w:rsid w:val="00580037"/>
    <w:rsid w:val="005A2146"/>
    <w:rsid w:val="005A36E5"/>
    <w:rsid w:val="005A563C"/>
    <w:rsid w:val="005C68D3"/>
    <w:rsid w:val="005D1943"/>
    <w:rsid w:val="005E3B89"/>
    <w:rsid w:val="005F160C"/>
    <w:rsid w:val="005F2EFB"/>
    <w:rsid w:val="006025AB"/>
    <w:rsid w:val="00604351"/>
    <w:rsid w:val="0063306A"/>
    <w:rsid w:val="00635EC9"/>
    <w:rsid w:val="006367DA"/>
    <w:rsid w:val="006410AE"/>
    <w:rsid w:val="006671BD"/>
    <w:rsid w:val="00675D38"/>
    <w:rsid w:val="006900A1"/>
    <w:rsid w:val="006939F9"/>
    <w:rsid w:val="00693DEA"/>
    <w:rsid w:val="006A7851"/>
    <w:rsid w:val="006B229A"/>
    <w:rsid w:val="006B3B13"/>
    <w:rsid w:val="006C573C"/>
    <w:rsid w:val="006C7E58"/>
    <w:rsid w:val="006F2B63"/>
    <w:rsid w:val="007007CE"/>
    <w:rsid w:val="00707B85"/>
    <w:rsid w:val="00713863"/>
    <w:rsid w:val="0072261F"/>
    <w:rsid w:val="00723883"/>
    <w:rsid w:val="00731E65"/>
    <w:rsid w:val="007327B9"/>
    <w:rsid w:val="00742224"/>
    <w:rsid w:val="00743993"/>
    <w:rsid w:val="00760402"/>
    <w:rsid w:val="00764007"/>
    <w:rsid w:val="007910EE"/>
    <w:rsid w:val="0079166F"/>
    <w:rsid w:val="007A1C97"/>
    <w:rsid w:val="007A21D7"/>
    <w:rsid w:val="007B3002"/>
    <w:rsid w:val="007B5083"/>
    <w:rsid w:val="007C301D"/>
    <w:rsid w:val="007C3CC4"/>
    <w:rsid w:val="007D1155"/>
    <w:rsid w:val="007E3218"/>
    <w:rsid w:val="007E7D3C"/>
    <w:rsid w:val="00805BCC"/>
    <w:rsid w:val="008065FD"/>
    <w:rsid w:val="00807B73"/>
    <w:rsid w:val="00810803"/>
    <w:rsid w:val="008130F1"/>
    <w:rsid w:val="00814575"/>
    <w:rsid w:val="0083440C"/>
    <w:rsid w:val="0083499D"/>
    <w:rsid w:val="008400AE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11C28"/>
    <w:rsid w:val="00920296"/>
    <w:rsid w:val="00922F94"/>
    <w:rsid w:val="00924F5F"/>
    <w:rsid w:val="00931F9D"/>
    <w:rsid w:val="00937048"/>
    <w:rsid w:val="00952D7C"/>
    <w:rsid w:val="00954E03"/>
    <w:rsid w:val="00964B34"/>
    <w:rsid w:val="0096503B"/>
    <w:rsid w:val="009731EA"/>
    <w:rsid w:val="00982EF0"/>
    <w:rsid w:val="009862DE"/>
    <w:rsid w:val="00990B02"/>
    <w:rsid w:val="009A0D56"/>
    <w:rsid w:val="009B123E"/>
    <w:rsid w:val="009C09D3"/>
    <w:rsid w:val="009C2AC3"/>
    <w:rsid w:val="009D1251"/>
    <w:rsid w:val="00A0221B"/>
    <w:rsid w:val="00A033A4"/>
    <w:rsid w:val="00A055CF"/>
    <w:rsid w:val="00A061F2"/>
    <w:rsid w:val="00A078C0"/>
    <w:rsid w:val="00A104BE"/>
    <w:rsid w:val="00A12333"/>
    <w:rsid w:val="00A361C9"/>
    <w:rsid w:val="00A6293D"/>
    <w:rsid w:val="00A73C16"/>
    <w:rsid w:val="00A85774"/>
    <w:rsid w:val="00A8655A"/>
    <w:rsid w:val="00A8743A"/>
    <w:rsid w:val="00A9063A"/>
    <w:rsid w:val="00A93073"/>
    <w:rsid w:val="00A93B34"/>
    <w:rsid w:val="00A94C50"/>
    <w:rsid w:val="00AA28A1"/>
    <w:rsid w:val="00AA5CAD"/>
    <w:rsid w:val="00AA655B"/>
    <w:rsid w:val="00AD4046"/>
    <w:rsid w:val="00AE5B33"/>
    <w:rsid w:val="00AE6417"/>
    <w:rsid w:val="00AE66A8"/>
    <w:rsid w:val="00AF1914"/>
    <w:rsid w:val="00AF7DE4"/>
    <w:rsid w:val="00B027AA"/>
    <w:rsid w:val="00B04A1E"/>
    <w:rsid w:val="00B10465"/>
    <w:rsid w:val="00B15FF6"/>
    <w:rsid w:val="00B1718A"/>
    <w:rsid w:val="00B43E3B"/>
    <w:rsid w:val="00B444B4"/>
    <w:rsid w:val="00B47DD6"/>
    <w:rsid w:val="00B70292"/>
    <w:rsid w:val="00B71A2E"/>
    <w:rsid w:val="00B73331"/>
    <w:rsid w:val="00B75A86"/>
    <w:rsid w:val="00B7614C"/>
    <w:rsid w:val="00BA4E30"/>
    <w:rsid w:val="00BA7CFA"/>
    <w:rsid w:val="00BB5E5B"/>
    <w:rsid w:val="00BC7EF1"/>
    <w:rsid w:val="00BF077F"/>
    <w:rsid w:val="00BF55F7"/>
    <w:rsid w:val="00C078D8"/>
    <w:rsid w:val="00C16564"/>
    <w:rsid w:val="00C33697"/>
    <w:rsid w:val="00C41B0B"/>
    <w:rsid w:val="00C62D79"/>
    <w:rsid w:val="00C87756"/>
    <w:rsid w:val="00CA5C15"/>
    <w:rsid w:val="00CB0B02"/>
    <w:rsid w:val="00CB307B"/>
    <w:rsid w:val="00CB5BFA"/>
    <w:rsid w:val="00CB6767"/>
    <w:rsid w:val="00CC4730"/>
    <w:rsid w:val="00CD6D6E"/>
    <w:rsid w:val="00CE2F19"/>
    <w:rsid w:val="00CF0677"/>
    <w:rsid w:val="00CF4B7E"/>
    <w:rsid w:val="00CF60AF"/>
    <w:rsid w:val="00CF6C80"/>
    <w:rsid w:val="00D14314"/>
    <w:rsid w:val="00D2004D"/>
    <w:rsid w:val="00D2486A"/>
    <w:rsid w:val="00D26644"/>
    <w:rsid w:val="00D31AF1"/>
    <w:rsid w:val="00D32363"/>
    <w:rsid w:val="00D76522"/>
    <w:rsid w:val="00D85BA4"/>
    <w:rsid w:val="00D909BB"/>
    <w:rsid w:val="00D96678"/>
    <w:rsid w:val="00DA75F8"/>
    <w:rsid w:val="00DB4B72"/>
    <w:rsid w:val="00DD47B3"/>
    <w:rsid w:val="00DE116D"/>
    <w:rsid w:val="00E01FDD"/>
    <w:rsid w:val="00E05526"/>
    <w:rsid w:val="00E17E86"/>
    <w:rsid w:val="00E246FE"/>
    <w:rsid w:val="00E3020F"/>
    <w:rsid w:val="00E33BDC"/>
    <w:rsid w:val="00E34680"/>
    <w:rsid w:val="00E3594E"/>
    <w:rsid w:val="00E36F60"/>
    <w:rsid w:val="00E401F8"/>
    <w:rsid w:val="00E4477C"/>
    <w:rsid w:val="00E61042"/>
    <w:rsid w:val="00E615EA"/>
    <w:rsid w:val="00E61C27"/>
    <w:rsid w:val="00E638DF"/>
    <w:rsid w:val="00E7035C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EF60FC"/>
    <w:rsid w:val="00F028ED"/>
    <w:rsid w:val="00F03C92"/>
    <w:rsid w:val="00F0457F"/>
    <w:rsid w:val="00F0459D"/>
    <w:rsid w:val="00F05745"/>
    <w:rsid w:val="00F108F2"/>
    <w:rsid w:val="00F120A8"/>
    <w:rsid w:val="00F1776E"/>
    <w:rsid w:val="00F24FB1"/>
    <w:rsid w:val="00F36C1E"/>
    <w:rsid w:val="00F41C09"/>
    <w:rsid w:val="00F41ECC"/>
    <w:rsid w:val="00F42647"/>
    <w:rsid w:val="00F672C8"/>
    <w:rsid w:val="00F73B1C"/>
    <w:rsid w:val="00F7597C"/>
    <w:rsid w:val="00F866C1"/>
    <w:rsid w:val="00F90E75"/>
    <w:rsid w:val="00FB202A"/>
    <w:rsid w:val="00FB27DA"/>
    <w:rsid w:val="00FD5D6A"/>
    <w:rsid w:val="00FD7A60"/>
    <w:rsid w:val="00FE02FA"/>
    <w:rsid w:val="00FF18F4"/>
    <w:rsid w:val="00FF7FF5"/>
    <w:rsid w:val="53A3E2B0"/>
    <w:rsid w:val="65FA5E1A"/>
    <w:rsid w:val="6BD5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E3020F"/>
    <w:rPr>
      <w:rFonts w:asciiTheme="majorHAnsi" w:hAnsiTheme="majorHAnsi" w:eastAsiaTheme="majorEastAsia" w:cstheme="majorBidi"/>
      <w:color w:val="962D3E"/>
      <w:sz w:val="28"/>
      <w:szCs w:val="28"/>
      <w:lang w:val="fr-FR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hAnsiTheme="majorHAnsi" w:eastAsiaTheme="majorEastAsia" w:cstheme="majorBidi"/>
      <w:color w:val="962D3E"/>
      <w:kern w:val="28"/>
      <w:sz w:val="72"/>
      <w:szCs w:val="72"/>
      <w:lang w:val="fr-FR"/>
    </w:rPr>
  </w:style>
  <w:style w:type="character" w:styleId="TitreCar" w:customStyle="1">
    <w:name w:val="Titre Car"/>
    <w:basedOn w:val="Policepardfaut"/>
    <w:link w:val="Titre"/>
    <w:uiPriority w:val="10"/>
    <w:rsid w:val="00E3020F"/>
    <w:rPr>
      <w:rFonts w:asciiTheme="majorHAnsi" w:hAnsiTheme="majorHAnsi" w:eastAsiaTheme="majorEastAsia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styleId="TPnormalpuce2" w:customStyle="1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styleId="TPlien" w:customStyle="1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B47DD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fr-FR"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F24FB1"/>
    <w:rPr>
      <w:rFonts w:ascii="Courier New" w:hAnsi="Courier New" w:eastAsia="Times New Roman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F24FB1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Policepardfaut"/>
    <w:rsid w:val="00475B8F"/>
  </w:style>
  <w:style w:type="character" w:styleId="lit" w:customStyle="1">
    <w:name w:val="lit"/>
    <w:basedOn w:val="Policepardfaut"/>
    <w:rsid w:val="00475B8F"/>
  </w:style>
  <w:style w:type="character" w:styleId="pun" w:customStyle="1">
    <w:name w:val="pun"/>
    <w:basedOn w:val="Policepardfaut"/>
    <w:rsid w:val="00475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postman.com/downloads/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fontTable" Target="fontTable.xml" Id="rId22" /><Relationship Type="http://schemas.openxmlformats.org/officeDocument/2006/relationships/footnotes" Target="footnotes.xml" Id="rId9" /><Relationship Type="http://schemas.openxmlformats.org/officeDocument/2006/relationships/image" Target="media/image3.png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0454EB1-E732-4959-A349-328D662E41DD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93</cp:revision>
  <cp:lastPrinted>2023-02-07T12:38:00Z</cp:lastPrinted>
  <dcterms:created xsi:type="dcterms:W3CDTF">2017-11-17T14:15:00Z</dcterms:created>
  <dcterms:modified xsi:type="dcterms:W3CDTF">2023-08-30T09:45:17Z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091ea9df-8c1f-49a1-9e42-d7d9daf9cbfb</vt:lpwstr>
  </property>
  <property fmtid="{D5CDD505-2E9C-101B-9397-08002B2CF9AE}" pid="5" name="MediaServiceImageTags">
    <vt:lpwstr/>
  </property>
</Properties>
</file>