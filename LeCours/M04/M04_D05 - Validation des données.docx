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4F619CD8" w:rsidR="007D1E0E" w:rsidRPr="00E51D2A" w:rsidRDefault="00D40554" w:rsidP="007D1E0E">
      <w:pPr>
        <w:pStyle w:val="Titre"/>
      </w:pPr>
      <w:r w:rsidRPr="00E51D2A">
        <w:t>Validation des données</w:t>
      </w:r>
    </w:p>
    <w:p w14:paraId="31FD3075" w14:textId="78FE985C" w:rsidR="000150A7" w:rsidRPr="00E51D2A" w:rsidRDefault="000150A7" w:rsidP="000150A7">
      <w:pPr>
        <w:pStyle w:val="Titre1"/>
      </w:pPr>
      <w:r w:rsidRPr="00E51D2A">
        <w:t xml:space="preserve">Démonstration </w:t>
      </w:r>
      <w:r w:rsidR="00D40554" w:rsidRPr="00E51D2A">
        <w:t>5</w:t>
      </w:r>
      <w:r w:rsidRPr="00E51D2A">
        <w:t xml:space="preserve"> du module </w:t>
      </w:r>
      <w:r w:rsidR="00ED7662" w:rsidRPr="00E51D2A">
        <w:t>4</w:t>
      </w:r>
    </w:p>
    <w:p w14:paraId="5938D2DE" w14:textId="77777777" w:rsidR="000150A7" w:rsidRPr="00E51D2A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51D2A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0F947522" w:rsidR="00AF1D95" w:rsidRPr="00E51D2A" w:rsidRDefault="0048505C" w:rsidP="00AA4F6E">
            <w:pPr>
              <w:pStyle w:val="TPnormal"/>
            </w:pPr>
            <w:r w:rsidRPr="00E51D2A">
              <w:t>L</w:t>
            </w:r>
            <w:r w:rsidR="005B3345" w:rsidRPr="00E51D2A">
              <w:t xml:space="preserve">es </w:t>
            </w:r>
            <w:r w:rsidRPr="00E51D2A">
              <w:t>objectif</w:t>
            </w:r>
            <w:r w:rsidR="005B3345" w:rsidRPr="00E51D2A">
              <w:t>s</w:t>
            </w:r>
            <w:r w:rsidR="00AF1D95" w:rsidRPr="00E51D2A">
              <w:t xml:space="preserve"> de cette démonstration :</w:t>
            </w:r>
          </w:p>
          <w:p w14:paraId="50309A06" w14:textId="2CBF65B1" w:rsidR="00622373" w:rsidRPr="00E51D2A" w:rsidRDefault="00075C45" w:rsidP="005548E3">
            <w:pPr>
              <w:pStyle w:val="TPnormalpuce1"/>
            </w:pPr>
            <w:r w:rsidRPr="00E51D2A">
              <w:t>Mettre en place la validation sur les BO</w:t>
            </w:r>
          </w:p>
          <w:p w14:paraId="73FE6ABC" w14:textId="074ADC28" w:rsidR="009C1815" w:rsidRPr="00E51D2A" w:rsidRDefault="00075C45" w:rsidP="00365C37">
            <w:pPr>
              <w:pStyle w:val="TPnormalpuce1"/>
            </w:pPr>
            <w:r w:rsidRPr="00E51D2A">
              <w:t xml:space="preserve">Activation </w:t>
            </w:r>
            <w:r w:rsidR="004B3BA0">
              <w:t>de la validation sur</w:t>
            </w:r>
            <w:r w:rsidRPr="00E51D2A">
              <w:t xml:space="preserve"> les contrôleurs</w:t>
            </w:r>
          </w:p>
        </w:tc>
      </w:tr>
    </w:tbl>
    <w:p w14:paraId="4DFBB9AE" w14:textId="77777777" w:rsidR="006500D4" w:rsidRPr="00E51D2A" w:rsidRDefault="006500D4" w:rsidP="007618EB">
      <w:pPr>
        <w:pStyle w:val="TPTitre"/>
      </w:pPr>
      <w:r w:rsidRPr="00E51D2A">
        <w:t>Contexte</w:t>
      </w:r>
    </w:p>
    <w:p w14:paraId="4D0F2772" w14:textId="10FF6887" w:rsidR="006500D4" w:rsidRPr="00E51D2A" w:rsidRDefault="006500D4" w:rsidP="006500D4">
      <w:pPr>
        <w:pStyle w:val="TPnormalpuce1"/>
      </w:pPr>
      <w:r w:rsidRPr="00E51D2A">
        <w:t xml:space="preserve">Nous </w:t>
      </w:r>
      <w:r w:rsidR="00401DEE" w:rsidRPr="00E51D2A">
        <w:t>continuons</w:t>
      </w:r>
      <w:r w:rsidRPr="00E51D2A">
        <w:t xml:space="preserve"> notre application représentant une partie du cœur de métier de l’ENI Ecole.</w:t>
      </w:r>
    </w:p>
    <w:p w14:paraId="044A4A7A" w14:textId="063D6A4A" w:rsidR="007D1E0E" w:rsidRPr="00E51D2A" w:rsidRDefault="007C0A41" w:rsidP="007D1E0E">
      <w:pPr>
        <w:pStyle w:val="TPTitre"/>
      </w:pPr>
      <w:r w:rsidRPr="00E51D2A">
        <w:t>Déroulement</w:t>
      </w:r>
    </w:p>
    <w:p w14:paraId="6414C233" w14:textId="14EDFEB5" w:rsidR="00DF1187" w:rsidRPr="00E51D2A" w:rsidRDefault="00496845" w:rsidP="00CA25FD">
      <w:pPr>
        <w:pStyle w:val="Titre1"/>
      </w:pPr>
      <w:r w:rsidRPr="00E51D2A">
        <w:t>Configuration de Spring Boot</w:t>
      </w:r>
    </w:p>
    <w:p w14:paraId="0A01FE6D" w14:textId="25816887" w:rsidR="00496845" w:rsidRPr="00E51D2A" w:rsidRDefault="00496845" w:rsidP="00496845">
      <w:pPr>
        <w:pStyle w:val="TPnormalpuce1"/>
      </w:pPr>
      <w:r w:rsidRPr="00E51D2A">
        <w:t>Ajout du starter spring-boot-starter-validation</w:t>
      </w:r>
    </w:p>
    <w:p w14:paraId="44507262" w14:textId="0EA3AD63" w:rsidR="00B55E19" w:rsidRPr="00E51D2A" w:rsidRDefault="00B55E19" w:rsidP="00496845">
      <w:pPr>
        <w:pStyle w:val="TPnormalpuce1"/>
      </w:pPr>
      <w:r w:rsidRPr="00E51D2A">
        <w:t>Ouvrir build.gradle, et ajouter :</w:t>
      </w:r>
    </w:p>
    <w:p w14:paraId="0359963A" w14:textId="77777777" w:rsidR="002510FA" w:rsidRPr="00E51D2A" w:rsidRDefault="002510FA" w:rsidP="002510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3F7F5F"/>
          <w:sz w:val="18"/>
          <w:szCs w:val="18"/>
        </w:rPr>
        <w:t>//Validation des BO</w:t>
      </w:r>
    </w:p>
    <w:p w14:paraId="23794A51" w14:textId="2E2AFB46" w:rsidR="002510FA" w:rsidRPr="00E51D2A" w:rsidRDefault="002510FA" w:rsidP="002510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E51D2A">
        <w:rPr>
          <w:rFonts w:ascii="Consolas" w:hAnsi="Consolas"/>
          <w:color w:val="000000"/>
          <w:sz w:val="18"/>
          <w:szCs w:val="18"/>
        </w:rPr>
        <w:t xml:space="preserve"> </w:t>
      </w:r>
      <w:r w:rsidRPr="00E51D2A">
        <w:rPr>
          <w:rFonts w:ascii="Consolas" w:hAnsi="Consolas"/>
          <w:color w:val="2A00FF"/>
          <w:sz w:val="18"/>
          <w:szCs w:val="18"/>
        </w:rPr>
        <w:t>'org.springframework.boot:spring-boot-starter-validation'</w:t>
      </w:r>
    </w:p>
    <w:p w14:paraId="2A64FB62" w14:textId="3E459209" w:rsidR="00296A73" w:rsidRPr="00E51D2A" w:rsidRDefault="00296A73" w:rsidP="00296A73">
      <w:pPr>
        <w:pStyle w:val="TPnormalpuce1"/>
        <w:numPr>
          <w:ilvl w:val="1"/>
          <w:numId w:val="1"/>
        </w:numPr>
      </w:pPr>
      <w:r w:rsidRPr="00E51D2A">
        <w:t>Faire un « Refresh Gradle Project »</w:t>
      </w:r>
    </w:p>
    <w:p w14:paraId="134EB87C" w14:textId="532F3306" w:rsidR="00373FD9" w:rsidRPr="00E51D2A" w:rsidRDefault="002F090A" w:rsidP="0068657E">
      <w:pPr>
        <w:pStyle w:val="Titre2"/>
        <w:rPr>
          <w:lang w:val="fr-FR"/>
        </w:rPr>
      </w:pPr>
      <w:r w:rsidRPr="00E51D2A">
        <w:rPr>
          <w:lang w:val="fr-FR"/>
        </w:rPr>
        <w:t xml:space="preserve">Annotations de validation </w:t>
      </w:r>
      <w:r w:rsidR="00A82493" w:rsidRPr="00E51D2A">
        <w:rPr>
          <w:lang w:val="fr-FR"/>
        </w:rPr>
        <w:t>sur Employe</w:t>
      </w:r>
    </w:p>
    <w:p w14:paraId="09A60EB0" w14:textId="0FAE6734" w:rsidR="0053060B" w:rsidRPr="00E51D2A" w:rsidRDefault="00D06C7F" w:rsidP="00442F1B">
      <w:pPr>
        <w:pStyle w:val="TPnormalpuce1"/>
      </w:pPr>
      <w:r w:rsidRPr="00E51D2A">
        <w:t>Utilisation des annotations @NotNull, @NotBlank, @Size pour valider les données transmises du client</w:t>
      </w:r>
    </w:p>
    <w:p w14:paraId="40620D96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E51D2A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0CB007F1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2D50DC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E51D2A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5D83FD7C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E51D2A">
        <w:rPr>
          <w:rFonts w:ascii="Consolas" w:hAnsi="Consolas"/>
          <w:color w:val="000000"/>
          <w:sz w:val="18"/>
          <w:szCs w:val="18"/>
        </w:rPr>
        <w:t xml:space="preserve"> jakarta.validation.constraints.*;</w:t>
      </w:r>
    </w:p>
    <w:p w14:paraId="2BA057AA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E51D2A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414FD186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E51D2A">
        <w:rPr>
          <w:rFonts w:ascii="Consolas" w:hAnsi="Consolas"/>
          <w:color w:val="000000"/>
          <w:sz w:val="18"/>
          <w:szCs w:val="18"/>
        </w:rPr>
        <w:t xml:space="preserve"> lombok.experimental.SuperBuilder;</w:t>
      </w:r>
    </w:p>
    <w:p w14:paraId="2E25E76F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F2C5A6C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@NoArgsConstructor</w:t>
      </w:r>
    </w:p>
    <w:p w14:paraId="6395DDEA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@AllArgsConstructor</w:t>
      </w:r>
    </w:p>
    <w:p w14:paraId="076F3D71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@Getter</w:t>
      </w:r>
    </w:p>
    <w:p w14:paraId="5194CCF3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@Setter</w:t>
      </w:r>
    </w:p>
    <w:p w14:paraId="54876942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@EqualsAndHashCode</w:t>
      </w:r>
      <w:r w:rsidRPr="00E51D2A">
        <w:rPr>
          <w:rFonts w:ascii="Consolas" w:hAnsi="Consolas"/>
          <w:color w:val="000000"/>
          <w:sz w:val="18"/>
          <w:szCs w:val="18"/>
        </w:rPr>
        <w:t xml:space="preserve">(of = { </w:t>
      </w:r>
      <w:r w:rsidRPr="00E51D2A">
        <w:rPr>
          <w:rFonts w:ascii="Consolas" w:hAnsi="Consolas"/>
          <w:color w:val="2A00FF"/>
          <w:sz w:val="18"/>
          <w:szCs w:val="18"/>
        </w:rPr>
        <w:t>"immatriculation"</w:t>
      </w:r>
      <w:r w:rsidRPr="00E51D2A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69DDE0CA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@ToString</w:t>
      </w:r>
    </w:p>
    <w:p w14:paraId="25EC7C36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@SuperBuilder</w:t>
      </w:r>
    </w:p>
    <w:p w14:paraId="0D22EAF1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@Entity</w:t>
      </w:r>
    </w:p>
    <w:p w14:paraId="0F9BE8C2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@Table</w:t>
      </w:r>
      <w:r w:rsidRPr="00E51D2A">
        <w:rPr>
          <w:rFonts w:ascii="Consolas" w:hAnsi="Consolas"/>
          <w:color w:val="000000"/>
          <w:sz w:val="18"/>
          <w:szCs w:val="18"/>
        </w:rPr>
        <w:t xml:space="preserve">(name = </w:t>
      </w:r>
      <w:r w:rsidRPr="00E51D2A">
        <w:rPr>
          <w:rFonts w:ascii="Consolas" w:hAnsi="Consolas"/>
          <w:color w:val="2A00FF"/>
          <w:sz w:val="18"/>
          <w:szCs w:val="18"/>
        </w:rPr>
        <w:t>"EMPLOYEE"</w:t>
      </w:r>
      <w:r w:rsidRPr="00E51D2A">
        <w:rPr>
          <w:rFonts w:ascii="Consolas" w:hAnsi="Consolas"/>
          <w:color w:val="000000"/>
          <w:sz w:val="18"/>
          <w:szCs w:val="18"/>
        </w:rPr>
        <w:t>)</w:t>
      </w:r>
    </w:p>
    <w:p w14:paraId="6B3D1FB5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@Inheritance</w:t>
      </w:r>
      <w:r w:rsidRPr="00E51D2A">
        <w:rPr>
          <w:rFonts w:ascii="Consolas" w:hAnsi="Consolas"/>
          <w:color w:val="000000"/>
          <w:sz w:val="18"/>
          <w:szCs w:val="18"/>
        </w:rPr>
        <w:t>(strategy = InheritanceType.</w:t>
      </w:r>
      <w:r w:rsidRPr="00E51D2A">
        <w:rPr>
          <w:rFonts w:ascii="Consolas" w:hAnsi="Consolas"/>
          <w:b/>
          <w:bCs/>
          <w:i/>
          <w:iCs/>
          <w:color w:val="0000C0"/>
          <w:sz w:val="18"/>
          <w:szCs w:val="18"/>
        </w:rPr>
        <w:t>JOINED</w:t>
      </w:r>
      <w:r w:rsidRPr="00E51D2A">
        <w:rPr>
          <w:rFonts w:ascii="Consolas" w:hAnsi="Consolas"/>
          <w:color w:val="000000"/>
          <w:sz w:val="18"/>
          <w:szCs w:val="18"/>
        </w:rPr>
        <w:t>)</w:t>
      </w:r>
    </w:p>
    <w:p w14:paraId="74F150EC" w14:textId="77777777" w:rsidR="0053060B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E51D2A">
        <w:rPr>
          <w:rFonts w:ascii="Consolas" w:hAnsi="Consolas"/>
          <w:color w:val="000000"/>
          <w:sz w:val="18"/>
          <w:szCs w:val="18"/>
        </w:rPr>
        <w:t xml:space="preserve"> </w:t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E51D2A">
        <w:rPr>
          <w:rFonts w:ascii="Consolas" w:hAnsi="Consolas"/>
          <w:color w:val="000000"/>
          <w:sz w:val="18"/>
          <w:szCs w:val="18"/>
        </w:rPr>
        <w:t xml:space="preserve"> Employe {</w:t>
      </w:r>
    </w:p>
    <w:p w14:paraId="6E6D1A8D" w14:textId="77777777" w:rsidR="003C1F63" w:rsidRDefault="003C1F63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BBAC023" w14:textId="77777777" w:rsidR="003C1F63" w:rsidRDefault="003C1F63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60A2CBC" w14:textId="77777777" w:rsidR="003C1F63" w:rsidRPr="00E51D2A" w:rsidRDefault="003C1F63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129F82D" w14:textId="39C4E92E" w:rsidR="0053060B" w:rsidRPr="00E51D2A" w:rsidRDefault="0053060B" w:rsidP="00905A23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</w:p>
    <w:p w14:paraId="5222C8FD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E51D2A">
        <w:rPr>
          <w:rFonts w:ascii="Consolas" w:hAnsi="Consolas"/>
          <w:color w:val="646464"/>
          <w:sz w:val="18"/>
          <w:szCs w:val="18"/>
        </w:rPr>
        <w:t>@GeneratedValue</w:t>
      </w:r>
      <w:r w:rsidRPr="00E51D2A">
        <w:rPr>
          <w:rFonts w:ascii="Consolas" w:hAnsi="Consolas"/>
          <w:color w:val="000000"/>
          <w:sz w:val="18"/>
          <w:szCs w:val="18"/>
        </w:rPr>
        <w:t>(strategy = GenerationType.</w:t>
      </w:r>
      <w:r w:rsidRPr="00E51D2A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r w:rsidRPr="00E51D2A">
        <w:rPr>
          <w:rFonts w:ascii="Consolas" w:hAnsi="Consolas"/>
          <w:color w:val="000000"/>
          <w:sz w:val="18"/>
          <w:szCs w:val="18"/>
        </w:rPr>
        <w:t>)</w:t>
      </w:r>
    </w:p>
    <w:p w14:paraId="45BBDFA7" w14:textId="559BCFD3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@Id</w:t>
      </w:r>
    </w:p>
    <w:p w14:paraId="537FED06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@Column</w:t>
      </w:r>
      <w:r w:rsidRPr="00E51D2A">
        <w:rPr>
          <w:rFonts w:ascii="Consolas" w:hAnsi="Consolas"/>
          <w:color w:val="000000"/>
          <w:sz w:val="18"/>
          <w:szCs w:val="18"/>
        </w:rPr>
        <w:t xml:space="preserve">(name = </w:t>
      </w:r>
      <w:r w:rsidRPr="00E51D2A">
        <w:rPr>
          <w:rFonts w:ascii="Consolas" w:hAnsi="Consolas"/>
          <w:color w:val="2A00FF"/>
          <w:sz w:val="18"/>
          <w:szCs w:val="18"/>
        </w:rPr>
        <w:t>"EMPLOYEE_ID"</w:t>
      </w:r>
      <w:r w:rsidRPr="00E51D2A">
        <w:rPr>
          <w:rFonts w:ascii="Consolas" w:hAnsi="Consolas"/>
          <w:color w:val="000000"/>
          <w:sz w:val="18"/>
          <w:szCs w:val="18"/>
        </w:rPr>
        <w:t>)</w:t>
      </w:r>
    </w:p>
    <w:p w14:paraId="6DB4D379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51D2A">
        <w:rPr>
          <w:rFonts w:ascii="Consolas" w:hAnsi="Consolas"/>
          <w:color w:val="000000"/>
          <w:sz w:val="18"/>
          <w:szCs w:val="18"/>
        </w:rPr>
        <w:t xml:space="preserve"> Integer </w:t>
      </w:r>
      <w:r w:rsidRPr="00E51D2A">
        <w:rPr>
          <w:rFonts w:ascii="Consolas" w:hAnsi="Consolas"/>
          <w:color w:val="0000C0"/>
          <w:sz w:val="18"/>
          <w:szCs w:val="18"/>
        </w:rPr>
        <w:t>id</w:t>
      </w:r>
      <w:r w:rsidRPr="00E51D2A">
        <w:rPr>
          <w:rFonts w:ascii="Consolas" w:hAnsi="Consolas"/>
          <w:color w:val="000000"/>
          <w:sz w:val="18"/>
          <w:szCs w:val="18"/>
        </w:rPr>
        <w:t>;</w:t>
      </w:r>
    </w:p>
    <w:p w14:paraId="3AA3E8C9" w14:textId="77777777" w:rsidR="005F3D2D" w:rsidRPr="00E51D2A" w:rsidRDefault="005F3D2D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A77FB4" w14:textId="77777777" w:rsidR="005F3D2D" w:rsidRPr="00E51D2A" w:rsidRDefault="005F3D2D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5131B1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@ManyToOne</w:t>
      </w:r>
    </w:p>
    <w:p w14:paraId="24EC3D7A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@JoinColumn</w:t>
      </w:r>
      <w:r w:rsidRPr="00E51D2A">
        <w:rPr>
          <w:rFonts w:ascii="Consolas" w:hAnsi="Consolas"/>
          <w:color w:val="000000"/>
          <w:sz w:val="18"/>
          <w:szCs w:val="18"/>
        </w:rPr>
        <w:t xml:space="preserve">(name = </w:t>
      </w:r>
      <w:r w:rsidRPr="00E51D2A">
        <w:rPr>
          <w:rFonts w:ascii="Consolas" w:hAnsi="Consolas"/>
          <w:color w:val="2A00FF"/>
          <w:sz w:val="18"/>
          <w:szCs w:val="18"/>
        </w:rPr>
        <w:t>"CIVILITY_ID"</w:t>
      </w:r>
      <w:r w:rsidRPr="00E51D2A">
        <w:rPr>
          <w:rFonts w:ascii="Consolas" w:hAnsi="Consolas"/>
          <w:color w:val="000000"/>
          <w:sz w:val="18"/>
          <w:szCs w:val="18"/>
        </w:rPr>
        <w:t>)</w:t>
      </w:r>
    </w:p>
    <w:p w14:paraId="15FF33A2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@NotNull</w:t>
      </w:r>
    </w:p>
    <w:p w14:paraId="7A6C9E2C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51D2A">
        <w:rPr>
          <w:rFonts w:ascii="Consolas" w:hAnsi="Consolas"/>
          <w:color w:val="000000"/>
          <w:sz w:val="18"/>
          <w:szCs w:val="18"/>
        </w:rPr>
        <w:t xml:space="preserve"> Civilite </w:t>
      </w:r>
      <w:r w:rsidRPr="00E51D2A">
        <w:rPr>
          <w:rFonts w:ascii="Consolas" w:hAnsi="Consolas"/>
          <w:color w:val="0000C0"/>
          <w:sz w:val="18"/>
          <w:szCs w:val="18"/>
        </w:rPr>
        <w:t>civilite</w:t>
      </w:r>
      <w:r w:rsidRPr="00E51D2A">
        <w:rPr>
          <w:rFonts w:ascii="Consolas" w:hAnsi="Consolas"/>
          <w:color w:val="000000"/>
          <w:sz w:val="18"/>
          <w:szCs w:val="18"/>
        </w:rPr>
        <w:t>;</w:t>
      </w:r>
    </w:p>
    <w:p w14:paraId="4F44058F" w14:textId="77777777" w:rsidR="00610ED0" w:rsidRPr="00E51D2A" w:rsidRDefault="00610ED0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F84F08" w14:textId="66E3E138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@Column</w:t>
      </w:r>
      <w:r w:rsidRPr="00E51D2A">
        <w:rPr>
          <w:rFonts w:ascii="Consolas" w:hAnsi="Consolas"/>
          <w:color w:val="000000"/>
          <w:sz w:val="18"/>
          <w:szCs w:val="18"/>
        </w:rPr>
        <w:t xml:space="preserve">(name = </w:t>
      </w:r>
      <w:r w:rsidRPr="00E51D2A">
        <w:rPr>
          <w:rFonts w:ascii="Consolas" w:hAnsi="Consolas"/>
          <w:color w:val="2A00FF"/>
          <w:sz w:val="18"/>
          <w:szCs w:val="18"/>
        </w:rPr>
        <w:t>"LAST_NAME"</w:t>
      </w:r>
      <w:r w:rsidRPr="00E51D2A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E51D2A">
        <w:rPr>
          <w:rFonts w:ascii="Consolas" w:hAnsi="Consolas"/>
          <w:color w:val="000000"/>
          <w:sz w:val="18"/>
          <w:szCs w:val="18"/>
        </w:rPr>
        <w:t>, length = 90)</w:t>
      </w:r>
    </w:p>
    <w:p w14:paraId="0AFC9C28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@NotBlank</w:t>
      </w:r>
    </w:p>
    <w:p w14:paraId="17FF717E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@Size</w:t>
      </w:r>
      <w:r w:rsidRPr="00E51D2A">
        <w:rPr>
          <w:rFonts w:ascii="Consolas" w:hAnsi="Consolas"/>
          <w:b/>
          <w:bCs/>
          <w:color w:val="000000"/>
          <w:sz w:val="18"/>
          <w:szCs w:val="18"/>
        </w:rPr>
        <w:t>(max = 90)</w:t>
      </w:r>
    </w:p>
    <w:p w14:paraId="3DB1B9C5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51D2A">
        <w:rPr>
          <w:rFonts w:ascii="Consolas" w:hAnsi="Consolas"/>
          <w:color w:val="000000"/>
          <w:sz w:val="18"/>
          <w:szCs w:val="18"/>
        </w:rPr>
        <w:t xml:space="preserve"> String </w:t>
      </w:r>
      <w:r w:rsidRPr="00E51D2A">
        <w:rPr>
          <w:rFonts w:ascii="Consolas" w:hAnsi="Consolas"/>
          <w:color w:val="0000C0"/>
          <w:sz w:val="18"/>
          <w:szCs w:val="18"/>
        </w:rPr>
        <w:t>nom</w:t>
      </w:r>
      <w:r w:rsidRPr="00E51D2A">
        <w:rPr>
          <w:rFonts w:ascii="Consolas" w:hAnsi="Consolas"/>
          <w:color w:val="000000"/>
          <w:sz w:val="18"/>
          <w:szCs w:val="18"/>
        </w:rPr>
        <w:t>;</w:t>
      </w:r>
    </w:p>
    <w:p w14:paraId="66307E56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D6BA193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@Column</w:t>
      </w:r>
      <w:r w:rsidRPr="00E51D2A">
        <w:rPr>
          <w:rFonts w:ascii="Consolas" w:hAnsi="Consolas"/>
          <w:color w:val="000000"/>
          <w:sz w:val="18"/>
          <w:szCs w:val="18"/>
        </w:rPr>
        <w:t xml:space="preserve">(name = </w:t>
      </w:r>
      <w:r w:rsidRPr="00E51D2A">
        <w:rPr>
          <w:rFonts w:ascii="Consolas" w:hAnsi="Consolas"/>
          <w:color w:val="2A00FF"/>
          <w:sz w:val="18"/>
          <w:szCs w:val="18"/>
        </w:rPr>
        <w:t>"FIRST_NAME"</w:t>
      </w:r>
      <w:r w:rsidRPr="00E51D2A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E51D2A">
        <w:rPr>
          <w:rFonts w:ascii="Consolas" w:hAnsi="Consolas"/>
          <w:color w:val="000000"/>
          <w:sz w:val="18"/>
          <w:szCs w:val="18"/>
        </w:rPr>
        <w:t>, length = 150)</w:t>
      </w:r>
    </w:p>
    <w:p w14:paraId="552279AA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@NotBlank</w:t>
      </w:r>
    </w:p>
    <w:p w14:paraId="26A252F0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@Size</w:t>
      </w:r>
      <w:r w:rsidRPr="00E51D2A">
        <w:rPr>
          <w:rFonts w:ascii="Consolas" w:hAnsi="Consolas"/>
          <w:b/>
          <w:bCs/>
          <w:color w:val="000000"/>
          <w:sz w:val="18"/>
          <w:szCs w:val="18"/>
        </w:rPr>
        <w:t>(max = 150)</w:t>
      </w:r>
    </w:p>
    <w:p w14:paraId="3C549568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51D2A">
        <w:rPr>
          <w:rFonts w:ascii="Consolas" w:hAnsi="Consolas"/>
          <w:color w:val="000000"/>
          <w:sz w:val="18"/>
          <w:szCs w:val="18"/>
        </w:rPr>
        <w:t xml:space="preserve"> String </w:t>
      </w:r>
      <w:r w:rsidRPr="00E51D2A">
        <w:rPr>
          <w:rFonts w:ascii="Consolas" w:hAnsi="Consolas"/>
          <w:color w:val="0000C0"/>
          <w:sz w:val="18"/>
          <w:szCs w:val="18"/>
        </w:rPr>
        <w:t>prenom</w:t>
      </w:r>
      <w:r w:rsidRPr="00E51D2A">
        <w:rPr>
          <w:rFonts w:ascii="Consolas" w:hAnsi="Consolas"/>
          <w:color w:val="000000"/>
          <w:sz w:val="18"/>
          <w:szCs w:val="18"/>
        </w:rPr>
        <w:t>;</w:t>
      </w:r>
    </w:p>
    <w:p w14:paraId="13F496EB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05B3B88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@Column</w:t>
      </w:r>
      <w:r w:rsidRPr="00E51D2A">
        <w:rPr>
          <w:rFonts w:ascii="Consolas" w:hAnsi="Consolas"/>
          <w:color w:val="000000"/>
          <w:sz w:val="18"/>
          <w:szCs w:val="18"/>
        </w:rPr>
        <w:t xml:space="preserve">(nullable = </w:t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E51D2A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E51D2A">
        <w:rPr>
          <w:rFonts w:ascii="Consolas" w:hAnsi="Consolas"/>
          <w:color w:val="000000"/>
          <w:sz w:val="18"/>
          <w:szCs w:val="18"/>
        </w:rPr>
        <w:t>, length = 255)</w:t>
      </w:r>
    </w:p>
    <w:p w14:paraId="070797BE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@NotBlank</w:t>
      </w:r>
    </w:p>
    <w:p w14:paraId="49550480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@Size</w:t>
      </w:r>
      <w:r w:rsidRPr="00E51D2A">
        <w:rPr>
          <w:rFonts w:ascii="Consolas" w:hAnsi="Consolas"/>
          <w:b/>
          <w:bCs/>
          <w:color w:val="000000"/>
          <w:sz w:val="18"/>
          <w:szCs w:val="18"/>
        </w:rPr>
        <w:t>(max = 255)</w:t>
      </w:r>
    </w:p>
    <w:p w14:paraId="5D9A9058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51D2A">
        <w:rPr>
          <w:rFonts w:ascii="Consolas" w:hAnsi="Consolas"/>
          <w:color w:val="000000"/>
          <w:sz w:val="18"/>
          <w:szCs w:val="18"/>
        </w:rPr>
        <w:t xml:space="preserve"> String </w:t>
      </w:r>
      <w:r w:rsidRPr="00E51D2A">
        <w:rPr>
          <w:rFonts w:ascii="Consolas" w:hAnsi="Consolas"/>
          <w:color w:val="0000C0"/>
          <w:sz w:val="18"/>
          <w:szCs w:val="18"/>
        </w:rPr>
        <w:t>email</w:t>
      </w:r>
      <w:r w:rsidRPr="00E51D2A">
        <w:rPr>
          <w:rFonts w:ascii="Consolas" w:hAnsi="Consolas"/>
          <w:color w:val="000000"/>
          <w:sz w:val="18"/>
          <w:szCs w:val="18"/>
        </w:rPr>
        <w:t>;</w:t>
      </w:r>
    </w:p>
    <w:p w14:paraId="0DA064C0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45D8FD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@Column</w:t>
      </w:r>
      <w:r w:rsidRPr="00E51D2A">
        <w:rPr>
          <w:rFonts w:ascii="Consolas" w:hAnsi="Consolas"/>
          <w:color w:val="000000"/>
          <w:sz w:val="18"/>
          <w:szCs w:val="18"/>
        </w:rPr>
        <w:t xml:space="preserve">(name = </w:t>
      </w:r>
      <w:r w:rsidRPr="00E51D2A">
        <w:rPr>
          <w:rFonts w:ascii="Consolas" w:hAnsi="Consolas"/>
          <w:color w:val="2A00FF"/>
          <w:sz w:val="18"/>
          <w:szCs w:val="18"/>
        </w:rPr>
        <w:t>"EMPLOYEE_REGISTRATION"</w:t>
      </w:r>
      <w:r w:rsidRPr="00E51D2A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E51D2A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E51D2A">
        <w:rPr>
          <w:rFonts w:ascii="Consolas" w:hAnsi="Consolas"/>
          <w:color w:val="000000"/>
          <w:sz w:val="18"/>
          <w:szCs w:val="18"/>
        </w:rPr>
        <w:t>, length = 100)</w:t>
      </w:r>
    </w:p>
    <w:p w14:paraId="5BA24770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@NotBlank</w:t>
      </w:r>
    </w:p>
    <w:p w14:paraId="7B9B723E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@Size</w:t>
      </w:r>
      <w:r w:rsidRPr="00E51D2A">
        <w:rPr>
          <w:rFonts w:ascii="Consolas" w:hAnsi="Consolas"/>
          <w:b/>
          <w:bCs/>
          <w:color w:val="000000"/>
          <w:sz w:val="18"/>
          <w:szCs w:val="18"/>
        </w:rPr>
        <w:t>(max = 100)</w:t>
      </w:r>
    </w:p>
    <w:p w14:paraId="157ABD92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51D2A">
        <w:rPr>
          <w:rFonts w:ascii="Consolas" w:hAnsi="Consolas"/>
          <w:color w:val="000000"/>
          <w:sz w:val="18"/>
          <w:szCs w:val="18"/>
        </w:rPr>
        <w:t xml:space="preserve"> String </w:t>
      </w:r>
      <w:r w:rsidRPr="00E51D2A">
        <w:rPr>
          <w:rFonts w:ascii="Consolas" w:hAnsi="Consolas"/>
          <w:color w:val="0000C0"/>
          <w:sz w:val="18"/>
          <w:szCs w:val="18"/>
        </w:rPr>
        <w:t>immatriculation</w:t>
      </w:r>
      <w:r w:rsidRPr="00E51D2A">
        <w:rPr>
          <w:rFonts w:ascii="Consolas" w:hAnsi="Consolas"/>
          <w:color w:val="000000"/>
          <w:sz w:val="18"/>
          <w:szCs w:val="18"/>
        </w:rPr>
        <w:t>;</w:t>
      </w:r>
    </w:p>
    <w:p w14:paraId="20C7460F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D773E2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@Column</w:t>
      </w:r>
      <w:r w:rsidRPr="00E51D2A">
        <w:rPr>
          <w:rFonts w:ascii="Consolas" w:hAnsi="Consolas"/>
          <w:color w:val="000000"/>
          <w:sz w:val="18"/>
          <w:szCs w:val="18"/>
        </w:rPr>
        <w:t xml:space="preserve">(name = </w:t>
      </w:r>
      <w:r w:rsidRPr="00E51D2A">
        <w:rPr>
          <w:rFonts w:ascii="Consolas" w:hAnsi="Consolas"/>
          <w:color w:val="2A00FF"/>
          <w:sz w:val="18"/>
          <w:szCs w:val="18"/>
        </w:rPr>
        <w:t>"HOME_PHONE_NUMBER"</w:t>
      </w:r>
      <w:r w:rsidRPr="00E51D2A">
        <w:rPr>
          <w:rFonts w:ascii="Consolas" w:hAnsi="Consolas"/>
          <w:color w:val="000000"/>
          <w:sz w:val="18"/>
          <w:szCs w:val="18"/>
        </w:rPr>
        <w:t>, length = 12)</w:t>
      </w:r>
    </w:p>
    <w:p w14:paraId="3F85750D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51D2A">
        <w:rPr>
          <w:rFonts w:ascii="Consolas" w:hAnsi="Consolas"/>
          <w:color w:val="000000"/>
          <w:sz w:val="18"/>
          <w:szCs w:val="18"/>
        </w:rPr>
        <w:t xml:space="preserve"> String </w:t>
      </w:r>
      <w:r w:rsidRPr="00E51D2A">
        <w:rPr>
          <w:rFonts w:ascii="Consolas" w:hAnsi="Consolas"/>
          <w:color w:val="0000C0"/>
          <w:sz w:val="18"/>
          <w:szCs w:val="18"/>
        </w:rPr>
        <w:t>numDom</w:t>
      </w:r>
      <w:r w:rsidRPr="00E51D2A">
        <w:rPr>
          <w:rFonts w:ascii="Consolas" w:hAnsi="Consolas"/>
          <w:color w:val="000000"/>
          <w:sz w:val="18"/>
          <w:szCs w:val="18"/>
        </w:rPr>
        <w:t>;</w:t>
      </w:r>
    </w:p>
    <w:p w14:paraId="7DE8464A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DD8B87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@Column</w:t>
      </w:r>
      <w:r w:rsidRPr="00E51D2A">
        <w:rPr>
          <w:rFonts w:ascii="Consolas" w:hAnsi="Consolas"/>
          <w:color w:val="000000"/>
          <w:sz w:val="18"/>
          <w:szCs w:val="18"/>
        </w:rPr>
        <w:t xml:space="preserve">(name = </w:t>
      </w:r>
      <w:r w:rsidRPr="00E51D2A">
        <w:rPr>
          <w:rFonts w:ascii="Consolas" w:hAnsi="Consolas"/>
          <w:color w:val="2A00FF"/>
          <w:sz w:val="18"/>
          <w:szCs w:val="18"/>
        </w:rPr>
        <w:t>"CELL_NUMBER"</w:t>
      </w:r>
      <w:r w:rsidRPr="00E51D2A">
        <w:rPr>
          <w:rFonts w:ascii="Consolas" w:hAnsi="Consolas"/>
          <w:color w:val="000000"/>
          <w:sz w:val="18"/>
          <w:szCs w:val="18"/>
        </w:rPr>
        <w:t>, length = 12)</w:t>
      </w:r>
    </w:p>
    <w:p w14:paraId="183EA39F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51D2A">
        <w:rPr>
          <w:rFonts w:ascii="Consolas" w:hAnsi="Consolas"/>
          <w:color w:val="000000"/>
          <w:sz w:val="18"/>
          <w:szCs w:val="18"/>
        </w:rPr>
        <w:t xml:space="preserve"> String </w:t>
      </w:r>
      <w:r w:rsidRPr="00E51D2A">
        <w:rPr>
          <w:rFonts w:ascii="Consolas" w:hAnsi="Consolas"/>
          <w:color w:val="0000C0"/>
          <w:sz w:val="18"/>
          <w:szCs w:val="18"/>
        </w:rPr>
        <w:t>numPortable</w:t>
      </w:r>
      <w:r w:rsidRPr="00E51D2A">
        <w:rPr>
          <w:rFonts w:ascii="Consolas" w:hAnsi="Consolas"/>
          <w:color w:val="000000"/>
          <w:sz w:val="18"/>
          <w:szCs w:val="18"/>
        </w:rPr>
        <w:t>;</w:t>
      </w:r>
    </w:p>
    <w:p w14:paraId="3617BB9E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85605C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@OneToOne</w:t>
      </w:r>
      <w:r w:rsidRPr="00E51D2A">
        <w:rPr>
          <w:rFonts w:ascii="Consolas" w:hAnsi="Consolas"/>
          <w:color w:val="000000"/>
          <w:sz w:val="18"/>
          <w:szCs w:val="18"/>
        </w:rPr>
        <w:t>(cascade = CascadeType.</w:t>
      </w:r>
      <w:r w:rsidRPr="00E51D2A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E51D2A">
        <w:rPr>
          <w:rFonts w:ascii="Consolas" w:hAnsi="Consolas"/>
          <w:color w:val="000000"/>
          <w:sz w:val="18"/>
          <w:szCs w:val="18"/>
        </w:rPr>
        <w:t xml:space="preserve">, orphanRemoval = </w:t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E51D2A">
        <w:rPr>
          <w:rFonts w:ascii="Consolas" w:hAnsi="Consolas"/>
          <w:color w:val="000000"/>
          <w:sz w:val="18"/>
          <w:szCs w:val="18"/>
        </w:rPr>
        <w:t>, fetch = FetchType.</w:t>
      </w:r>
      <w:r w:rsidRPr="00E51D2A">
        <w:rPr>
          <w:rFonts w:ascii="Consolas" w:hAnsi="Consolas"/>
          <w:b/>
          <w:bCs/>
          <w:i/>
          <w:iCs/>
          <w:color w:val="0000C0"/>
          <w:sz w:val="18"/>
          <w:szCs w:val="18"/>
        </w:rPr>
        <w:t>EAGER</w:t>
      </w:r>
      <w:r w:rsidRPr="00E51D2A">
        <w:rPr>
          <w:rFonts w:ascii="Consolas" w:hAnsi="Consolas"/>
          <w:color w:val="000000"/>
          <w:sz w:val="18"/>
          <w:szCs w:val="18"/>
        </w:rPr>
        <w:t>)</w:t>
      </w:r>
    </w:p>
    <w:p w14:paraId="62CE7998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646464"/>
          <w:sz w:val="18"/>
          <w:szCs w:val="18"/>
        </w:rPr>
        <w:t>@JoinColumn</w:t>
      </w:r>
      <w:r w:rsidRPr="00E51D2A">
        <w:rPr>
          <w:rFonts w:ascii="Consolas" w:hAnsi="Consolas"/>
          <w:color w:val="000000"/>
          <w:sz w:val="18"/>
          <w:szCs w:val="18"/>
        </w:rPr>
        <w:t xml:space="preserve">(name = </w:t>
      </w:r>
      <w:r w:rsidRPr="00E51D2A">
        <w:rPr>
          <w:rFonts w:ascii="Consolas" w:hAnsi="Consolas"/>
          <w:color w:val="2A00FF"/>
          <w:sz w:val="18"/>
          <w:szCs w:val="18"/>
        </w:rPr>
        <w:t>"ADDRESS_ID"</w:t>
      </w:r>
      <w:r w:rsidRPr="00E51D2A">
        <w:rPr>
          <w:rFonts w:ascii="Consolas" w:hAnsi="Consolas"/>
          <w:color w:val="000000"/>
          <w:sz w:val="18"/>
          <w:szCs w:val="18"/>
        </w:rPr>
        <w:t>)</w:t>
      </w:r>
    </w:p>
    <w:p w14:paraId="261BA3B2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@NotNull</w:t>
      </w:r>
    </w:p>
    <w:p w14:paraId="0D63B796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51D2A">
        <w:rPr>
          <w:rFonts w:ascii="Consolas" w:hAnsi="Consolas"/>
          <w:color w:val="000000"/>
          <w:sz w:val="18"/>
          <w:szCs w:val="18"/>
        </w:rPr>
        <w:t xml:space="preserve"> Adresse </w:t>
      </w:r>
      <w:r w:rsidRPr="00E51D2A">
        <w:rPr>
          <w:rFonts w:ascii="Consolas" w:hAnsi="Consolas"/>
          <w:color w:val="0000C0"/>
          <w:sz w:val="18"/>
          <w:szCs w:val="18"/>
        </w:rPr>
        <w:t>adresse</w:t>
      </w:r>
      <w:r w:rsidRPr="00E51D2A">
        <w:rPr>
          <w:rFonts w:ascii="Consolas" w:hAnsi="Consolas"/>
          <w:color w:val="000000"/>
          <w:sz w:val="18"/>
          <w:szCs w:val="18"/>
        </w:rPr>
        <w:t>;</w:t>
      </w:r>
    </w:p>
    <w:p w14:paraId="4586B9C0" w14:textId="77777777" w:rsidR="0053060B" w:rsidRPr="00E51D2A" w:rsidRDefault="0053060B" w:rsidP="00DD6A49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>}</w:t>
      </w:r>
    </w:p>
    <w:p w14:paraId="5C90E6CC" w14:textId="77777777" w:rsidR="0053060B" w:rsidRPr="00E51D2A" w:rsidRDefault="0053060B" w:rsidP="005306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4AEFFDB" w14:textId="51855205" w:rsidR="00A82493" w:rsidRPr="00E51D2A" w:rsidRDefault="00A82493" w:rsidP="00A82493">
      <w:pPr>
        <w:pStyle w:val="Titre2"/>
        <w:rPr>
          <w:lang w:val="fr-FR"/>
        </w:rPr>
      </w:pPr>
      <w:r w:rsidRPr="00E51D2A">
        <w:rPr>
          <w:lang w:val="fr-FR"/>
        </w:rPr>
        <w:t>Activation de validation dans EmployeController</w:t>
      </w:r>
    </w:p>
    <w:p w14:paraId="28F25AAE" w14:textId="0DEB9DF8" w:rsidR="0053060B" w:rsidRPr="00E51D2A" w:rsidRDefault="00C94A9F" w:rsidP="00C94A9F">
      <w:pPr>
        <w:pStyle w:val="TPnormalpuce1"/>
      </w:pPr>
      <w:r w:rsidRPr="00E51D2A">
        <w:t>Ajout de l’annotation @Valid sur le paramètre de la méthode POST</w:t>
      </w:r>
    </w:p>
    <w:p w14:paraId="4B98D4D9" w14:textId="35A4CFED" w:rsidR="006E7E3D" w:rsidRPr="00E51D2A" w:rsidRDefault="006E7E3D" w:rsidP="006E7E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20"/>
        <w:rPr>
          <w:rFonts w:ascii="Consolas" w:hAnsi="Consolas"/>
          <w:color w:val="646464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…</w:t>
      </w:r>
    </w:p>
    <w:p w14:paraId="1A9B0AED" w14:textId="77777777" w:rsidR="006E7E3D" w:rsidRPr="00E51D2A" w:rsidRDefault="006E7E3D" w:rsidP="006E7E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E51D2A">
        <w:rPr>
          <w:rFonts w:ascii="Consolas" w:hAnsi="Consolas"/>
          <w:color w:val="000000"/>
          <w:sz w:val="18"/>
          <w:szCs w:val="18"/>
        </w:rPr>
        <w:t xml:space="preserve"> jakarta.validation.Valid;</w:t>
      </w:r>
    </w:p>
    <w:p w14:paraId="13CA3EA2" w14:textId="77777777" w:rsidR="006E7E3D" w:rsidRPr="00E51D2A" w:rsidRDefault="006E7E3D" w:rsidP="00F0018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646464"/>
          <w:sz w:val="18"/>
          <w:szCs w:val="18"/>
        </w:rPr>
      </w:pPr>
    </w:p>
    <w:p w14:paraId="5C295D62" w14:textId="02B10D75" w:rsidR="006E7E3D" w:rsidRPr="00E51D2A" w:rsidRDefault="006E7E3D" w:rsidP="00F0018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646464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…</w:t>
      </w:r>
    </w:p>
    <w:p w14:paraId="0EDED795" w14:textId="77777777" w:rsidR="006E7E3D" w:rsidRPr="00E51D2A" w:rsidRDefault="006E7E3D" w:rsidP="00F0018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646464"/>
          <w:sz w:val="18"/>
          <w:szCs w:val="18"/>
        </w:rPr>
      </w:pPr>
    </w:p>
    <w:p w14:paraId="4EDE9880" w14:textId="412A6DFC" w:rsidR="00DF093B" w:rsidRPr="00E51D2A" w:rsidRDefault="00DF093B" w:rsidP="00F0018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646464"/>
          <w:sz w:val="18"/>
          <w:szCs w:val="18"/>
        </w:rPr>
        <w:t>@PostMapping</w:t>
      </w:r>
    </w:p>
    <w:p w14:paraId="4C8D3FD0" w14:textId="5700A8EF" w:rsidR="00DF093B" w:rsidRPr="00E51D2A" w:rsidRDefault="00DF093B" w:rsidP="00DF093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E51D2A">
        <w:rPr>
          <w:rFonts w:ascii="Consolas" w:hAnsi="Consolas"/>
          <w:color w:val="000000"/>
          <w:sz w:val="18"/>
          <w:szCs w:val="18"/>
        </w:rPr>
        <w:t xml:space="preserve"> ResponseEntity&lt;?&gt; ajoutEmploye(</w:t>
      </w:r>
      <w:r w:rsidRPr="00E51D2A">
        <w:rPr>
          <w:rFonts w:ascii="Consolas" w:hAnsi="Consolas"/>
          <w:b/>
          <w:bCs/>
          <w:color w:val="646464"/>
          <w:sz w:val="18"/>
          <w:szCs w:val="18"/>
        </w:rPr>
        <w:t>@</w:t>
      </w:r>
      <w:r w:rsidR="006E7E3D" w:rsidRPr="00E51D2A">
        <w:rPr>
          <w:rFonts w:ascii="Consolas" w:hAnsi="Consolas"/>
          <w:b/>
          <w:bCs/>
          <w:color w:val="646464"/>
          <w:sz w:val="18"/>
          <w:szCs w:val="18"/>
        </w:rPr>
        <w:t>Valid</w:t>
      </w:r>
      <w:r w:rsidR="006E7E3D" w:rsidRPr="00E51D2A">
        <w:rPr>
          <w:rFonts w:ascii="Consolas" w:hAnsi="Consolas"/>
          <w:color w:val="646464"/>
          <w:sz w:val="18"/>
          <w:szCs w:val="18"/>
        </w:rPr>
        <w:t xml:space="preserve"> @</w:t>
      </w:r>
      <w:r w:rsidRPr="00E51D2A">
        <w:rPr>
          <w:rFonts w:ascii="Consolas" w:hAnsi="Consolas"/>
          <w:color w:val="646464"/>
          <w:sz w:val="18"/>
          <w:szCs w:val="18"/>
        </w:rPr>
        <w:t>RequestBody</w:t>
      </w:r>
      <w:r w:rsidRPr="00E51D2A">
        <w:rPr>
          <w:rFonts w:ascii="Consolas" w:hAnsi="Consolas"/>
          <w:color w:val="000000"/>
          <w:sz w:val="18"/>
          <w:szCs w:val="18"/>
        </w:rPr>
        <w:t xml:space="preserve"> Employe </w:t>
      </w:r>
      <w:r w:rsidRPr="00E51D2A">
        <w:rPr>
          <w:rFonts w:ascii="Consolas" w:hAnsi="Consolas"/>
          <w:color w:val="6A3E3E"/>
          <w:sz w:val="18"/>
          <w:szCs w:val="18"/>
        </w:rPr>
        <w:t>employe</w:t>
      </w:r>
      <w:r w:rsidRPr="00E51D2A">
        <w:rPr>
          <w:rFonts w:ascii="Consolas" w:hAnsi="Consolas"/>
          <w:color w:val="000000"/>
          <w:sz w:val="18"/>
          <w:szCs w:val="18"/>
        </w:rPr>
        <w:t>) {</w:t>
      </w:r>
    </w:p>
    <w:p w14:paraId="61D5FC2E" w14:textId="77777777" w:rsidR="00DF093B" w:rsidRPr="00E51D2A" w:rsidRDefault="00DF093B" w:rsidP="00DF093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E51D2A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122DF8B2" w14:textId="7222776E" w:rsidR="00F17663" w:rsidRPr="00E51D2A" w:rsidRDefault="00DF093B" w:rsidP="00F176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C0"/>
          <w:sz w:val="18"/>
          <w:szCs w:val="18"/>
        </w:rPr>
        <w:t>employeService</w:t>
      </w:r>
      <w:r w:rsidRPr="00E51D2A">
        <w:rPr>
          <w:rFonts w:ascii="Consolas" w:hAnsi="Consolas"/>
          <w:color w:val="000000"/>
          <w:sz w:val="18"/>
          <w:szCs w:val="18"/>
        </w:rPr>
        <w:t>.ajouter(</w:t>
      </w:r>
      <w:r w:rsidRPr="00E51D2A">
        <w:rPr>
          <w:rFonts w:ascii="Consolas" w:hAnsi="Consolas"/>
          <w:color w:val="6A3E3E"/>
          <w:sz w:val="18"/>
          <w:szCs w:val="18"/>
        </w:rPr>
        <w:t>employe</w:t>
      </w:r>
      <w:r w:rsidRPr="00E51D2A">
        <w:rPr>
          <w:rFonts w:ascii="Consolas" w:hAnsi="Consolas"/>
          <w:color w:val="000000"/>
          <w:sz w:val="18"/>
          <w:szCs w:val="18"/>
        </w:rPr>
        <w:t>);</w:t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</w:p>
    <w:p w14:paraId="33D243E2" w14:textId="28D34FBB" w:rsidR="00DF093B" w:rsidRPr="00E51D2A" w:rsidRDefault="00F17663" w:rsidP="00F176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E51D2A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E51D2A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Pr="00E51D2A">
        <w:rPr>
          <w:rFonts w:ascii="Consolas" w:hAnsi="Consolas"/>
          <w:color w:val="000000"/>
          <w:sz w:val="18"/>
          <w:szCs w:val="18"/>
        </w:rPr>
        <w:t>(</w:t>
      </w:r>
      <w:r w:rsidRPr="00E51D2A">
        <w:rPr>
          <w:rFonts w:ascii="Consolas" w:hAnsi="Consolas"/>
          <w:color w:val="6A3E3E"/>
          <w:sz w:val="18"/>
          <w:szCs w:val="18"/>
        </w:rPr>
        <w:t>employe</w:t>
      </w:r>
      <w:r w:rsidRPr="00E51D2A">
        <w:rPr>
          <w:rFonts w:ascii="Consolas" w:hAnsi="Consolas"/>
          <w:color w:val="000000"/>
          <w:sz w:val="18"/>
          <w:szCs w:val="18"/>
        </w:rPr>
        <w:t>);</w:t>
      </w:r>
    </w:p>
    <w:p w14:paraId="2482F325" w14:textId="77777777" w:rsidR="00DF093B" w:rsidRPr="00E51D2A" w:rsidRDefault="00DF093B" w:rsidP="00DF093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E51D2A">
        <w:rPr>
          <w:rFonts w:ascii="Consolas" w:hAnsi="Consolas"/>
          <w:color w:val="000000"/>
          <w:sz w:val="18"/>
          <w:szCs w:val="18"/>
        </w:rPr>
        <w:t xml:space="preserve"> (RuntimeException </w:t>
      </w:r>
      <w:r w:rsidRPr="00E51D2A">
        <w:rPr>
          <w:rFonts w:ascii="Consolas" w:hAnsi="Consolas"/>
          <w:color w:val="6A3E3E"/>
          <w:sz w:val="18"/>
          <w:szCs w:val="18"/>
        </w:rPr>
        <w:t>e</w:t>
      </w:r>
      <w:r w:rsidRPr="00E51D2A">
        <w:rPr>
          <w:rFonts w:ascii="Consolas" w:hAnsi="Consolas"/>
          <w:color w:val="000000"/>
          <w:sz w:val="18"/>
          <w:szCs w:val="18"/>
        </w:rPr>
        <w:t>) {</w:t>
      </w:r>
    </w:p>
    <w:p w14:paraId="4EB69534" w14:textId="77777777" w:rsidR="00DF093B" w:rsidRPr="00E51D2A" w:rsidRDefault="00DF093B" w:rsidP="00DF093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3F7F5F"/>
          <w:sz w:val="18"/>
          <w:szCs w:val="18"/>
        </w:rPr>
        <w:t>// Erreur BLL ou DAL</w:t>
      </w:r>
    </w:p>
    <w:p w14:paraId="4D86BFA9" w14:textId="77777777" w:rsidR="00DF093B" w:rsidRPr="00E51D2A" w:rsidRDefault="00DF093B" w:rsidP="00DF093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E51D2A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E51D2A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E51D2A">
        <w:rPr>
          <w:rFonts w:ascii="Consolas" w:hAnsi="Consolas"/>
          <w:color w:val="000000"/>
          <w:sz w:val="18"/>
          <w:szCs w:val="18"/>
        </w:rPr>
        <w:t>(HttpStatus.</w:t>
      </w:r>
      <w:r w:rsidRPr="00E51D2A">
        <w:rPr>
          <w:rFonts w:ascii="Consolas" w:hAnsi="Consolas"/>
          <w:b/>
          <w:bCs/>
          <w:i/>
          <w:iCs/>
          <w:color w:val="0000C0"/>
          <w:sz w:val="18"/>
          <w:szCs w:val="18"/>
        </w:rPr>
        <w:t>NOT_ACCEPTABLE</w:t>
      </w:r>
      <w:r w:rsidRPr="00E51D2A">
        <w:rPr>
          <w:rFonts w:ascii="Consolas" w:hAnsi="Consolas"/>
          <w:color w:val="000000"/>
          <w:sz w:val="18"/>
          <w:szCs w:val="18"/>
        </w:rPr>
        <w:t>).body(</w:t>
      </w:r>
      <w:r w:rsidRPr="00E51D2A">
        <w:rPr>
          <w:rFonts w:ascii="Consolas" w:hAnsi="Consolas"/>
          <w:color w:val="6A3E3E"/>
          <w:sz w:val="18"/>
          <w:szCs w:val="18"/>
        </w:rPr>
        <w:t>e</w:t>
      </w:r>
      <w:r w:rsidRPr="00E51D2A">
        <w:rPr>
          <w:rFonts w:ascii="Consolas" w:hAnsi="Consolas"/>
          <w:color w:val="000000"/>
          <w:sz w:val="18"/>
          <w:szCs w:val="18"/>
        </w:rPr>
        <w:t>.getMessage());</w:t>
      </w:r>
    </w:p>
    <w:p w14:paraId="45739315" w14:textId="77777777" w:rsidR="00DF093B" w:rsidRPr="00E51D2A" w:rsidRDefault="00DF093B" w:rsidP="00DF093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</w:r>
      <w:r w:rsidRPr="00E51D2A">
        <w:rPr>
          <w:rFonts w:ascii="Consolas" w:hAnsi="Consolas"/>
          <w:color w:val="000000"/>
          <w:sz w:val="18"/>
          <w:szCs w:val="18"/>
        </w:rPr>
        <w:tab/>
        <w:t>}</w:t>
      </w:r>
    </w:p>
    <w:p w14:paraId="5644CFD4" w14:textId="77777777" w:rsidR="00DF093B" w:rsidRPr="00E51D2A" w:rsidRDefault="00DF093B" w:rsidP="00DF093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51D2A">
        <w:rPr>
          <w:rFonts w:ascii="Consolas" w:hAnsi="Consolas"/>
          <w:color w:val="000000"/>
          <w:sz w:val="18"/>
          <w:szCs w:val="18"/>
        </w:rPr>
        <w:tab/>
        <w:t>}</w:t>
      </w:r>
    </w:p>
    <w:p w14:paraId="230EA6EF" w14:textId="77777777" w:rsidR="00DF093B" w:rsidRPr="00E51D2A" w:rsidRDefault="00DF093B" w:rsidP="00056843">
      <w:pPr>
        <w:rPr>
          <w:lang w:val="fr-FR"/>
        </w:rPr>
      </w:pPr>
    </w:p>
    <w:p w14:paraId="1515A012" w14:textId="3B39CC30" w:rsidR="00700891" w:rsidRPr="00E51D2A" w:rsidRDefault="00700891" w:rsidP="0068657E">
      <w:pPr>
        <w:pStyle w:val="Titre1"/>
      </w:pPr>
      <w:r w:rsidRPr="00E51D2A">
        <w:lastRenderedPageBreak/>
        <w:t xml:space="preserve">Exécution </w:t>
      </w:r>
      <w:r w:rsidR="00665DA5" w:rsidRPr="00E51D2A">
        <w:t>avec Postman</w:t>
      </w:r>
    </w:p>
    <w:p w14:paraId="6ADE6F43" w14:textId="63CFF012" w:rsidR="00FF1C4F" w:rsidRPr="00E51D2A" w:rsidRDefault="00FF1C4F" w:rsidP="00FF1C4F">
      <w:pPr>
        <w:pStyle w:val="TPnormalpuce1"/>
      </w:pPr>
      <w:r w:rsidRPr="00E51D2A">
        <w:t>Testons sans civilité :</w:t>
      </w:r>
    </w:p>
    <w:p w14:paraId="2719762F" w14:textId="05C2DA01" w:rsidR="00CE233B" w:rsidRPr="00E51D2A" w:rsidRDefault="003B4F88" w:rsidP="00CE233B">
      <w:pPr>
        <w:rPr>
          <w:lang w:val="fr-FR"/>
        </w:rPr>
      </w:pPr>
      <w:r w:rsidRPr="00E51D2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660D9" wp14:editId="6265E490">
                <wp:simplePos x="0" y="0"/>
                <wp:positionH relativeFrom="column">
                  <wp:posOffset>327660</wp:posOffset>
                </wp:positionH>
                <wp:positionV relativeFrom="paragraph">
                  <wp:posOffset>4862195</wp:posOffset>
                </wp:positionV>
                <wp:extent cx="5600700" cy="518160"/>
                <wp:effectExtent l="0" t="0" r="19050" b="15240"/>
                <wp:wrapNone/>
                <wp:docPr id="1849355583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18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FD02C" id="Ellipse 2" o:spid="_x0000_s1026" style="position:absolute;margin-left:25.8pt;margin-top:382.85pt;width:441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" filled="f" strokecolor="#00b050" strokeweight="1.5pt">
                <v:stroke endcap="round"/>
              </v:oval>
            </w:pict>
          </mc:Fallback>
        </mc:AlternateContent>
      </w:r>
      <w:r w:rsidRPr="00E51D2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4FD39" wp14:editId="598791DF">
                <wp:simplePos x="0" y="0"/>
                <wp:positionH relativeFrom="margin">
                  <wp:posOffset>2697480</wp:posOffset>
                </wp:positionH>
                <wp:positionV relativeFrom="paragraph">
                  <wp:posOffset>2911475</wp:posOffset>
                </wp:positionV>
                <wp:extent cx="1234440" cy="358140"/>
                <wp:effectExtent l="0" t="0" r="22860" b="22860"/>
                <wp:wrapNone/>
                <wp:docPr id="113595813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3D146" id="Ellipse 2" o:spid="_x0000_s1026" style="position:absolute;margin-left:212.4pt;margin-top:229.25pt;width:97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" filled="f" strokecolor="red" strokeweight="1.5pt">
                <v:stroke endcap="round"/>
                <w10:wrap anchorx="margin"/>
              </v:oval>
            </w:pict>
          </mc:Fallback>
        </mc:AlternateContent>
      </w:r>
      <w:r w:rsidR="009B4B31" w:rsidRPr="00E51D2A">
        <w:rPr>
          <w:noProof/>
          <w:lang w:val="fr-FR"/>
        </w:rPr>
        <w:drawing>
          <wp:inline distT="0" distB="0" distL="0" distR="0" wp14:anchorId="7F2C604C" wp14:editId="0EFF4624">
            <wp:extent cx="5924550" cy="5658435"/>
            <wp:effectExtent l="19050" t="19050" r="19050" b="19050"/>
            <wp:docPr id="1589842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312" cy="5666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B2A12" w14:textId="0151584B" w:rsidR="001660CD" w:rsidRPr="00E51D2A" w:rsidRDefault="001660CD" w:rsidP="001660CD">
      <w:pPr>
        <w:pStyle w:val="TPnormalpuce1"/>
      </w:pPr>
      <w:r w:rsidRPr="00E51D2A">
        <w:t xml:space="preserve">Le statut de la </w:t>
      </w:r>
      <w:r w:rsidR="00130DBC">
        <w:t>réponse</w:t>
      </w:r>
      <w:r w:rsidRPr="00E51D2A">
        <w:t xml:space="preserve"> (40</w:t>
      </w:r>
      <w:r w:rsidR="00AA7295" w:rsidRPr="00E51D2A">
        <w:t>0</w:t>
      </w:r>
      <w:r w:rsidRPr="00E51D2A">
        <w:t xml:space="preserve">) </w:t>
      </w:r>
    </w:p>
    <w:p w14:paraId="6441ECC1" w14:textId="125FC482" w:rsidR="00574C98" w:rsidRPr="00E51D2A" w:rsidRDefault="00AA7295" w:rsidP="00AA7295">
      <w:pPr>
        <w:pStyle w:val="TPnormalpuce1"/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E51D2A">
        <w:t>Nous avons une trace d’exception de Spring sur une erreur de validation</w:t>
      </w:r>
    </w:p>
    <w:p w14:paraId="1877B1BD" w14:textId="1FF25ACA" w:rsidR="00AA7295" w:rsidRPr="00E51D2A" w:rsidRDefault="00AA7295" w:rsidP="00AA7295">
      <w:pPr>
        <w:pStyle w:val="TPnormalpuce1"/>
        <w:numPr>
          <w:ilvl w:val="1"/>
          <w:numId w:val="1"/>
        </w:numPr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E51D2A">
        <w:t>En regardant dans la trace ; il est possible de trouver le message d’origine</w:t>
      </w:r>
    </w:p>
    <w:p w14:paraId="06765C01" w14:textId="19A3B91E" w:rsidR="00AA7295" w:rsidRPr="00E51D2A" w:rsidRDefault="00883EE1" w:rsidP="00AA7295">
      <w:pPr>
        <w:pStyle w:val="TPnormalpuce1"/>
        <w:numPr>
          <w:ilvl w:val="1"/>
          <w:numId w:val="1"/>
        </w:numPr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E51D2A">
        <w:rPr>
          <w:rFonts w:asciiTheme="majorHAnsi" w:eastAsiaTheme="majorEastAsia" w:hAnsiTheme="majorHAnsi" w:cstheme="majorBidi"/>
          <w:color w:val="404040" w:themeColor="text1" w:themeTint="BF"/>
          <w:sz w:val="24"/>
        </w:rPr>
        <w:t>Il indique que le message par défaut est : ne doit pas être nul</w:t>
      </w:r>
    </w:p>
    <w:p w14:paraId="634760D8" w14:textId="691D4682" w:rsidR="00883EE1" w:rsidRPr="00E51D2A" w:rsidRDefault="00883EE1" w:rsidP="00AA7295">
      <w:pPr>
        <w:pStyle w:val="TPnormalpuce1"/>
        <w:numPr>
          <w:ilvl w:val="1"/>
          <w:numId w:val="1"/>
        </w:numPr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E51D2A">
        <w:rPr>
          <w:rFonts w:asciiTheme="majorHAnsi" w:eastAsiaTheme="majorEastAsia" w:hAnsiTheme="majorHAnsi" w:cstheme="majorBidi"/>
          <w:color w:val="404040" w:themeColor="text1" w:themeTint="BF"/>
          <w:sz w:val="24"/>
        </w:rPr>
        <w:t>Ce message provient de la validation de la librairie qui est par défaut internationalisée.</w:t>
      </w:r>
    </w:p>
    <w:p w14:paraId="21A8CE41" w14:textId="1AA3AF3E" w:rsidR="00883EE1" w:rsidRPr="00E51D2A" w:rsidRDefault="00883EE1" w:rsidP="00883EE1">
      <w:pPr>
        <w:pStyle w:val="Citationintense"/>
        <w:rPr>
          <w:lang w:val="fr-FR"/>
        </w:rPr>
      </w:pPr>
      <w:r w:rsidRPr="00E51D2A">
        <w:rPr>
          <w:lang w:val="fr-FR"/>
        </w:rPr>
        <w:t>Cependant, l’information se perd dans une trace d’erreur Java.</w:t>
      </w:r>
    </w:p>
    <w:p w14:paraId="0B278B26" w14:textId="3A685C6A" w:rsidR="00883EE1" w:rsidRPr="00E51D2A" w:rsidRDefault="00883EE1" w:rsidP="00883EE1">
      <w:pPr>
        <w:pStyle w:val="Citationintense"/>
        <w:rPr>
          <w:lang w:val="fr-FR"/>
        </w:rPr>
      </w:pPr>
      <w:r w:rsidRPr="00E51D2A">
        <w:rPr>
          <w:lang w:val="fr-FR"/>
        </w:rPr>
        <w:t xml:space="preserve">Il est possible de gérer proprement </w:t>
      </w:r>
    </w:p>
    <w:sectPr w:rsidR="00883EE1" w:rsidRPr="00E51D2A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A407" w14:textId="77777777" w:rsidR="0034785D" w:rsidRDefault="0034785D" w:rsidP="006C7E58">
      <w:r>
        <w:separator/>
      </w:r>
    </w:p>
  </w:endnote>
  <w:endnote w:type="continuationSeparator" w:id="0">
    <w:p w14:paraId="6C3F7909" w14:textId="77777777" w:rsidR="0034785D" w:rsidRDefault="0034785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B79C" w14:textId="77777777" w:rsidR="0034785D" w:rsidRDefault="0034785D" w:rsidP="006C7E58">
      <w:r>
        <w:separator/>
      </w:r>
    </w:p>
  </w:footnote>
  <w:footnote w:type="continuationSeparator" w:id="0">
    <w:p w14:paraId="51A43128" w14:textId="77777777" w:rsidR="0034785D" w:rsidRDefault="0034785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4944"/>
    <w:multiLevelType w:val="hybridMultilevel"/>
    <w:tmpl w:val="02665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53B10"/>
    <w:multiLevelType w:val="hybridMultilevel"/>
    <w:tmpl w:val="9084A1E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8"/>
  </w:num>
  <w:num w:numId="2" w16cid:durableId="1303773605">
    <w:abstractNumId w:val="8"/>
  </w:num>
  <w:num w:numId="3" w16cid:durableId="1765147961">
    <w:abstractNumId w:val="9"/>
  </w:num>
  <w:num w:numId="4" w16cid:durableId="52966048">
    <w:abstractNumId w:val="21"/>
  </w:num>
  <w:num w:numId="5" w16cid:durableId="1054431358">
    <w:abstractNumId w:val="19"/>
  </w:num>
  <w:num w:numId="6" w16cid:durableId="47657577">
    <w:abstractNumId w:val="22"/>
  </w:num>
  <w:num w:numId="7" w16cid:durableId="1937521838">
    <w:abstractNumId w:val="11"/>
  </w:num>
  <w:num w:numId="8" w16cid:durableId="1905526787">
    <w:abstractNumId w:val="17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7"/>
  </w:num>
  <w:num w:numId="12" w16cid:durableId="620916257">
    <w:abstractNumId w:val="10"/>
  </w:num>
  <w:num w:numId="13" w16cid:durableId="394276172">
    <w:abstractNumId w:val="20"/>
  </w:num>
  <w:num w:numId="14" w16cid:durableId="1386101343">
    <w:abstractNumId w:val="23"/>
  </w:num>
  <w:num w:numId="15" w16cid:durableId="376124357">
    <w:abstractNumId w:val="15"/>
  </w:num>
  <w:num w:numId="16" w16cid:durableId="1964653792">
    <w:abstractNumId w:val="6"/>
  </w:num>
  <w:num w:numId="17" w16cid:durableId="544872654">
    <w:abstractNumId w:val="13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4"/>
  </w:num>
  <w:num w:numId="21" w16cid:durableId="1016882455">
    <w:abstractNumId w:val="0"/>
  </w:num>
  <w:num w:numId="22" w16cid:durableId="877545320">
    <w:abstractNumId w:val="2"/>
  </w:num>
  <w:num w:numId="23" w16cid:durableId="852719046">
    <w:abstractNumId w:val="12"/>
  </w:num>
  <w:num w:numId="24" w16cid:durableId="676931051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22A5"/>
    <w:rsid w:val="00012F84"/>
    <w:rsid w:val="000150A7"/>
    <w:rsid w:val="000150C3"/>
    <w:rsid w:val="00015214"/>
    <w:rsid w:val="0001542E"/>
    <w:rsid w:val="000170B9"/>
    <w:rsid w:val="00020946"/>
    <w:rsid w:val="00023DBA"/>
    <w:rsid w:val="000264A1"/>
    <w:rsid w:val="00034B2F"/>
    <w:rsid w:val="0003794C"/>
    <w:rsid w:val="000417F6"/>
    <w:rsid w:val="00045ECE"/>
    <w:rsid w:val="000460E8"/>
    <w:rsid w:val="000478F3"/>
    <w:rsid w:val="000479A4"/>
    <w:rsid w:val="000504C9"/>
    <w:rsid w:val="00050ACC"/>
    <w:rsid w:val="00051A24"/>
    <w:rsid w:val="00052079"/>
    <w:rsid w:val="0005527E"/>
    <w:rsid w:val="00055365"/>
    <w:rsid w:val="00056843"/>
    <w:rsid w:val="00057579"/>
    <w:rsid w:val="00062FC0"/>
    <w:rsid w:val="000717C4"/>
    <w:rsid w:val="000719DE"/>
    <w:rsid w:val="000753A7"/>
    <w:rsid w:val="00075C45"/>
    <w:rsid w:val="0007773E"/>
    <w:rsid w:val="00077D28"/>
    <w:rsid w:val="00077D5F"/>
    <w:rsid w:val="0008089A"/>
    <w:rsid w:val="00082FD3"/>
    <w:rsid w:val="00086EB6"/>
    <w:rsid w:val="00090715"/>
    <w:rsid w:val="00090E32"/>
    <w:rsid w:val="00093EE6"/>
    <w:rsid w:val="00095A02"/>
    <w:rsid w:val="00097F0B"/>
    <w:rsid w:val="000A1582"/>
    <w:rsid w:val="000A2DD6"/>
    <w:rsid w:val="000A5D8B"/>
    <w:rsid w:val="000A6406"/>
    <w:rsid w:val="000A7881"/>
    <w:rsid w:val="000B2C88"/>
    <w:rsid w:val="000B5430"/>
    <w:rsid w:val="000B5825"/>
    <w:rsid w:val="000C047F"/>
    <w:rsid w:val="000C15F1"/>
    <w:rsid w:val="000C1893"/>
    <w:rsid w:val="000C25A9"/>
    <w:rsid w:val="000C4826"/>
    <w:rsid w:val="000C4E2E"/>
    <w:rsid w:val="000C5E8F"/>
    <w:rsid w:val="000C6A7D"/>
    <w:rsid w:val="000D0A8C"/>
    <w:rsid w:val="000D196A"/>
    <w:rsid w:val="000D77F3"/>
    <w:rsid w:val="000E15F6"/>
    <w:rsid w:val="000E18AF"/>
    <w:rsid w:val="000E5CCE"/>
    <w:rsid w:val="000F0864"/>
    <w:rsid w:val="000F096C"/>
    <w:rsid w:val="000F0E32"/>
    <w:rsid w:val="000F1C9B"/>
    <w:rsid w:val="000F4215"/>
    <w:rsid w:val="000F50AF"/>
    <w:rsid w:val="00105605"/>
    <w:rsid w:val="00110294"/>
    <w:rsid w:val="001111BE"/>
    <w:rsid w:val="00115A69"/>
    <w:rsid w:val="00121C42"/>
    <w:rsid w:val="00122B4E"/>
    <w:rsid w:val="00125DCA"/>
    <w:rsid w:val="001268E0"/>
    <w:rsid w:val="00130656"/>
    <w:rsid w:val="00130DBC"/>
    <w:rsid w:val="00133150"/>
    <w:rsid w:val="0013536A"/>
    <w:rsid w:val="00136790"/>
    <w:rsid w:val="00137777"/>
    <w:rsid w:val="00143801"/>
    <w:rsid w:val="001447F2"/>
    <w:rsid w:val="00144925"/>
    <w:rsid w:val="001465BB"/>
    <w:rsid w:val="001467DD"/>
    <w:rsid w:val="00146F28"/>
    <w:rsid w:val="0015155D"/>
    <w:rsid w:val="00151AA0"/>
    <w:rsid w:val="00153344"/>
    <w:rsid w:val="00154224"/>
    <w:rsid w:val="00160F93"/>
    <w:rsid w:val="001623B1"/>
    <w:rsid w:val="00163E51"/>
    <w:rsid w:val="001658FD"/>
    <w:rsid w:val="00165FF1"/>
    <w:rsid w:val="001660CD"/>
    <w:rsid w:val="00167EC4"/>
    <w:rsid w:val="00171036"/>
    <w:rsid w:val="0017276E"/>
    <w:rsid w:val="00176104"/>
    <w:rsid w:val="00180858"/>
    <w:rsid w:val="00182DD6"/>
    <w:rsid w:val="001831E2"/>
    <w:rsid w:val="001859D5"/>
    <w:rsid w:val="00190676"/>
    <w:rsid w:val="001926DB"/>
    <w:rsid w:val="00192825"/>
    <w:rsid w:val="00192E77"/>
    <w:rsid w:val="00194408"/>
    <w:rsid w:val="001962C7"/>
    <w:rsid w:val="00197AF3"/>
    <w:rsid w:val="00197FED"/>
    <w:rsid w:val="001A0D7C"/>
    <w:rsid w:val="001A438B"/>
    <w:rsid w:val="001A4B5B"/>
    <w:rsid w:val="001B4DA8"/>
    <w:rsid w:val="001C6550"/>
    <w:rsid w:val="001C739D"/>
    <w:rsid w:val="001D173E"/>
    <w:rsid w:val="001D2462"/>
    <w:rsid w:val="001D2865"/>
    <w:rsid w:val="001D3BFC"/>
    <w:rsid w:val="001E0B2C"/>
    <w:rsid w:val="001E3826"/>
    <w:rsid w:val="001E3AB7"/>
    <w:rsid w:val="001E4424"/>
    <w:rsid w:val="001F18FA"/>
    <w:rsid w:val="001F2B4F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1D19"/>
    <w:rsid w:val="00225D2C"/>
    <w:rsid w:val="002263D9"/>
    <w:rsid w:val="0023135E"/>
    <w:rsid w:val="00232ABB"/>
    <w:rsid w:val="002404B0"/>
    <w:rsid w:val="00241941"/>
    <w:rsid w:val="00241BEE"/>
    <w:rsid w:val="00242C6A"/>
    <w:rsid w:val="002432E7"/>
    <w:rsid w:val="00250151"/>
    <w:rsid w:val="0025054F"/>
    <w:rsid w:val="002510FA"/>
    <w:rsid w:val="002516A8"/>
    <w:rsid w:val="002524E7"/>
    <w:rsid w:val="00261F4C"/>
    <w:rsid w:val="00262DB7"/>
    <w:rsid w:val="00265024"/>
    <w:rsid w:val="00267CA7"/>
    <w:rsid w:val="00267D31"/>
    <w:rsid w:val="0027089F"/>
    <w:rsid w:val="00270A58"/>
    <w:rsid w:val="002719FB"/>
    <w:rsid w:val="00275701"/>
    <w:rsid w:val="00277014"/>
    <w:rsid w:val="00277CDD"/>
    <w:rsid w:val="002835C6"/>
    <w:rsid w:val="00287D81"/>
    <w:rsid w:val="0029339F"/>
    <w:rsid w:val="00293E9F"/>
    <w:rsid w:val="00296567"/>
    <w:rsid w:val="00296A73"/>
    <w:rsid w:val="002A18FE"/>
    <w:rsid w:val="002A2662"/>
    <w:rsid w:val="002A28BA"/>
    <w:rsid w:val="002A2BFE"/>
    <w:rsid w:val="002A3BC6"/>
    <w:rsid w:val="002A4702"/>
    <w:rsid w:val="002A69C6"/>
    <w:rsid w:val="002A6A5C"/>
    <w:rsid w:val="002B04EA"/>
    <w:rsid w:val="002B1424"/>
    <w:rsid w:val="002B404F"/>
    <w:rsid w:val="002C11FF"/>
    <w:rsid w:val="002C1D2C"/>
    <w:rsid w:val="002C301E"/>
    <w:rsid w:val="002C4936"/>
    <w:rsid w:val="002C5032"/>
    <w:rsid w:val="002C69B6"/>
    <w:rsid w:val="002D012E"/>
    <w:rsid w:val="002D1C5C"/>
    <w:rsid w:val="002D2B64"/>
    <w:rsid w:val="002D3107"/>
    <w:rsid w:val="002D478C"/>
    <w:rsid w:val="002D7D48"/>
    <w:rsid w:val="002E05B0"/>
    <w:rsid w:val="002E078E"/>
    <w:rsid w:val="002E0B34"/>
    <w:rsid w:val="002E1C14"/>
    <w:rsid w:val="002E4B09"/>
    <w:rsid w:val="002E7E7C"/>
    <w:rsid w:val="002F090A"/>
    <w:rsid w:val="002F0A74"/>
    <w:rsid w:val="002F13A6"/>
    <w:rsid w:val="002F75F0"/>
    <w:rsid w:val="002F78BE"/>
    <w:rsid w:val="003003A0"/>
    <w:rsid w:val="003011D7"/>
    <w:rsid w:val="00301257"/>
    <w:rsid w:val="00302148"/>
    <w:rsid w:val="00304888"/>
    <w:rsid w:val="00305B8F"/>
    <w:rsid w:val="0030656D"/>
    <w:rsid w:val="00306A14"/>
    <w:rsid w:val="00316238"/>
    <w:rsid w:val="00317843"/>
    <w:rsid w:val="003207B0"/>
    <w:rsid w:val="00320C11"/>
    <w:rsid w:val="00320D08"/>
    <w:rsid w:val="003236D6"/>
    <w:rsid w:val="00334B30"/>
    <w:rsid w:val="00340BB2"/>
    <w:rsid w:val="00341693"/>
    <w:rsid w:val="0034440A"/>
    <w:rsid w:val="00345559"/>
    <w:rsid w:val="00346E6C"/>
    <w:rsid w:val="0034785D"/>
    <w:rsid w:val="00347B88"/>
    <w:rsid w:val="00353F54"/>
    <w:rsid w:val="003548A0"/>
    <w:rsid w:val="003637F8"/>
    <w:rsid w:val="003659AB"/>
    <w:rsid w:val="00365C37"/>
    <w:rsid w:val="0037021F"/>
    <w:rsid w:val="003709F1"/>
    <w:rsid w:val="00371986"/>
    <w:rsid w:val="00371F07"/>
    <w:rsid w:val="00373FD9"/>
    <w:rsid w:val="00376922"/>
    <w:rsid w:val="00377559"/>
    <w:rsid w:val="003803BF"/>
    <w:rsid w:val="00380F33"/>
    <w:rsid w:val="003810CA"/>
    <w:rsid w:val="00382C06"/>
    <w:rsid w:val="003842F2"/>
    <w:rsid w:val="0038442C"/>
    <w:rsid w:val="003851F8"/>
    <w:rsid w:val="0038651C"/>
    <w:rsid w:val="003871A3"/>
    <w:rsid w:val="00387206"/>
    <w:rsid w:val="003876AC"/>
    <w:rsid w:val="00387847"/>
    <w:rsid w:val="00390417"/>
    <w:rsid w:val="00392CE7"/>
    <w:rsid w:val="00396203"/>
    <w:rsid w:val="003A098F"/>
    <w:rsid w:val="003A5E8B"/>
    <w:rsid w:val="003A65EB"/>
    <w:rsid w:val="003A75E8"/>
    <w:rsid w:val="003B05BE"/>
    <w:rsid w:val="003B1F6E"/>
    <w:rsid w:val="003B4D1B"/>
    <w:rsid w:val="003B4F88"/>
    <w:rsid w:val="003C0390"/>
    <w:rsid w:val="003C06C2"/>
    <w:rsid w:val="003C1875"/>
    <w:rsid w:val="003C1F63"/>
    <w:rsid w:val="003C6A4C"/>
    <w:rsid w:val="003C6EFC"/>
    <w:rsid w:val="003C7784"/>
    <w:rsid w:val="003D0C24"/>
    <w:rsid w:val="003D6B13"/>
    <w:rsid w:val="003E2FAD"/>
    <w:rsid w:val="003E676A"/>
    <w:rsid w:val="003F057A"/>
    <w:rsid w:val="003F5A3F"/>
    <w:rsid w:val="00400DE3"/>
    <w:rsid w:val="00401DEE"/>
    <w:rsid w:val="00405B73"/>
    <w:rsid w:val="00406E49"/>
    <w:rsid w:val="0041094E"/>
    <w:rsid w:val="00413EC9"/>
    <w:rsid w:val="00414A12"/>
    <w:rsid w:val="004203A9"/>
    <w:rsid w:val="00420690"/>
    <w:rsid w:val="004211D6"/>
    <w:rsid w:val="00425FA5"/>
    <w:rsid w:val="004301BB"/>
    <w:rsid w:val="00430FF9"/>
    <w:rsid w:val="00432B6F"/>
    <w:rsid w:val="00433F64"/>
    <w:rsid w:val="004343CE"/>
    <w:rsid w:val="004470D5"/>
    <w:rsid w:val="004476B8"/>
    <w:rsid w:val="00450C5E"/>
    <w:rsid w:val="004517E2"/>
    <w:rsid w:val="0045421E"/>
    <w:rsid w:val="00456F22"/>
    <w:rsid w:val="00474808"/>
    <w:rsid w:val="00474EA2"/>
    <w:rsid w:val="00476B81"/>
    <w:rsid w:val="0048505C"/>
    <w:rsid w:val="00486004"/>
    <w:rsid w:val="0048626F"/>
    <w:rsid w:val="00490940"/>
    <w:rsid w:val="00492FCA"/>
    <w:rsid w:val="0049346A"/>
    <w:rsid w:val="0049415E"/>
    <w:rsid w:val="00494DCF"/>
    <w:rsid w:val="00496845"/>
    <w:rsid w:val="00496AAA"/>
    <w:rsid w:val="004A198E"/>
    <w:rsid w:val="004A1F02"/>
    <w:rsid w:val="004A3990"/>
    <w:rsid w:val="004A41BC"/>
    <w:rsid w:val="004A4B27"/>
    <w:rsid w:val="004A5E0E"/>
    <w:rsid w:val="004B1D35"/>
    <w:rsid w:val="004B38A0"/>
    <w:rsid w:val="004B3BA0"/>
    <w:rsid w:val="004B4FAA"/>
    <w:rsid w:val="004C2502"/>
    <w:rsid w:val="004D0EC6"/>
    <w:rsid w:val="004D4910"/>
    <w:rsid w:val="004D6D14"/>
    <w:rsid w:val="004E5D07"/>
    <w:rsid w:val="004E67B9"/>
    <w:rsid w:val="004E79BD"/>
    <w:rsid w:val="004E79CC"/>
    <w:rsid w:val="004F160F"/>
    <w:rsid w:val="004F2C2E"/>
    <w:rsid w:val="004F45F2"/>
    <w:rsid w:val="004F5516"/>
    <w:rsid w:val="004F5AC8"/>
    <w:rsid w:val="0050100F"/>
    <w:rsid w:val="005025EB"/>
    <w:rsid w:val="005056C3"/>
    <w:rsid w:val="00506DBF"/>
    <w:rsid w:val="005078E6"/>
    <w:rsid w:val="0051079F"/>
    <w:rsid w:val="0051374B"/>
    <w:rsid w:val="00514A00"/>
    <w:rsid w:val="00523EC6"/>
    <w:rsid w:val="005244B5"/>
    <w:rsid w:val="00524D1E"/>
    <w:rsid w:val="00525C86"/>
    <w:rsid w:val="0053060B"/>
    <w:rsid w:val="005311E5"/>
    <w:rsid w:val="00531952"/>
    <w:rsid w:val="00536BEF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8E3"/>
    <w:rsid w:val="00554FC1"/>
    <w:rsid w:val="0055667D"/>
    <w:rsid w:val="005607EE"/>
    <w:rsid w:val="00561419"/>
    <w:rsid w:val="0056263B"/>
    <w:rsid w:val="005667B9"/>
    <w:rsid w:val="005709EF"/>
    <w:rsid w:val="00571167"/>
    <w:rsid w:val="0057306B"/>
    <w:rsid w:val="00574C98"/>
    <w:rsid w:val="00580F25"/>
    <w:rsid w:val="00590AA9"/>
    <w:rsid w:val="00591596"/>
    <w:rsid w:val="00591C1B"/>
    <w:rsid w:val="00594338"/>
    <w:rsid w:val="00595A5B"/>
    <w:rsid w:val="005A0D13"/>
    <w:rsid w:val="005A2146"/>
    <w:rsid w:val="005A3116"/>
    <w:rsid w:val="005A36E5"/>
    <w:rsid w:val="005A54F3"/>
    <w:rsid w:val="005A6CD2"/>
    <w:rsid w:val="005B2177"/>
    <w:rsid w:val="005B2B03"/>
    <w:rsid w:val="005B3345"/>
    <w:rsid w:val="005B4641"/>
    <w:rsid w:val="005B7363"/>
    <w:rsid w:val="005C424C"/>
    <w:rsid w:val="005C5077"/>
    <w:rsid w:val="005C684C"/>
    <w:rsid w:val="005C68D3"/>
    <w:rsid w:val="005C6ABF"/>
    <w:rsid w:val="005D1943"/>
    <w:rsid w:val="005D236E"/>
    <w:rsid w:val="005D2F9C"/>
    <w:rsid w:val="005D57E0"/>
    <w:rsid w:val="005E3B89"/>
    <w:rsid w:val="005E46D1"/>
    <w:rsid w:val="005F02B6"/>
    <w:rsid w:val="005F040F"/>
    <w:rsid w:val="005F2752"/>
    <w:rsid w:val="005F2EFB"/>
    <w:rsid w:val="005F3D2D"/>
    <w:rsid w:val="005F6003"/>
    <w:rsid w:val="005F6F8E"/>
    <w:rsid w:val="005F6FBF"/>
    <w:rsid w:val="005F7A28"/>
    <w:rsid w:val="00601623"/>
    <w:rsid w:val="006039F1"/>
    <w:rsid w:val="00603AF5"/>
    <w:rsid w:val="0060479D"/>
    <w:rsid w:val="00607EE5"/>
    <w:rsid w:val="00610ED0"/>
    <w:rsid w:val="006115F6"/>
    <w:rsid w:val="00622373"/>
    <w:rsid w:val="00624691"/>
    <w:rsid w:val="00625D77"/>
    <w:rsid w:val="00627805"/>
    <w:rsid w:val="00627AE5"/>
    <w:rsid w:val="006302A7"/>
    <w:rsid w:val="0063306A"/>
    <w:rsid w:val="00633B1F"/>
    <w:rsid w:val="006367DA"/>
    <w:rsid w:val="00641E6D"/>
    <w:rsid w:val="0064222C"/>
    <w:rsid w:val="00642951"/>
    <w:rsid w:val="006500D4"/>
    <w:rsid w:val="0065237C"/>
    <w:rsid w:val="0065274A"/>
    <w:rsid w:val="00653FD4"/>
    <w:rsid w:val="00655DB6"/>
    <w:rsid w:val="00660438"/>
    <w:rsid w:val="00665DA5"/>
    <w:rsid w:val="00671C95"/>
    <w:rsid w:val="006745BC"/>
    <w:rsid w:val="00675D38"/>
    <w:rsid w:val="0067609F"/>
    <w:rsid w:val="00684DA0"/>
    <w:rsid w:val="00685AB6"/>
    <w:rsid w:val="0068657E"/>
    <w:rsid w:val="006900A1"/>
    <w:rsid w:val="00690CA2"/>
    <w:rsid w:val="0069172F"/>
    <w:rsid w:val="00693053"/>
    <w:rsid w:val="006939F9"/>
    <w:rsid w:val="00694B70"/>
    <w:rsid w:val="006951B2"/>
    <w:rsid w:val="0069588A"/>
    <w:rsid w:val="006A1870"/>
    <w:rsid w:val="006A23AF"/>
    <w:rsid w:val="006B3A7A"/>
    <w:rsid w:val="006B3B13"/>
    <w:rsid w:val="006C3286"/>
    <w:rsid w:val="006C573C"/>
    <w:rsid w:val="006C7E58"/>
    <w:rsid w:val="006D054D"/>
    <w:rsid w:val="006D1C51"/>
    <w:rsid w:val="006D26EB"/>
    <w:rsid w:val="006D2C65"/>
    <w:rsid w:val="006D3192"/>
    <w:rsid w:val="006D675F"/>
    <w:rsid w:val="006D6F04"/>
    <w:rsid w:val="006E0194"/>
    <w:rsid w:val="006E205A"/>
    <w:rsid w:val="006E20F8"/>
    <w:rsid w:val="006E56BB"/>
    <w:rsid w:val="006E7E3D"/>
    <w:rsid w:val="006F1B40"/>
    <w:rsid w:val="006F2B63"/>
    <w:rsid w:val="006F7A6B"/>
    <w:rsid w:val="007005D8"/>
    <w:rsid w:val="007007CE"/>
    <w:rsid w:val="00700891"/>
    <w:rsid w:val="00700BB9"/>
    <w:rsid w:val="007060B5"/>
    <w:rsid w:val="0070775D"/>
    <w:rsid w:val="00707B85"/>
    <w:rsid w:val="00710DD3"/>
    <w:rsid w:val="007131E3"/>
    <w:rsid w:val="00713863"/>
    <w:rsid w:val="00721EE3"/>
    <w:rsid w:val="00723176"/>
    <w:rsid w:val="00723883"/>
    <w:rsid w:val="00725708"/>
    <w:rsid w:val="0072792D"/>
    <w:rsid w:val="007327B9"/>
    <w:rsid w:val="00734122"/>
    <w:rsid w:val="007352A2"/>
    <w:rsid w:val="00740FF3"/>
    <w:rsid w:val="00742224"/>
    <w:rsid w:val="00742334"/>
    <w:rsid w:val="00743993"/>
    <w:rsid w:val="00750299"/>
    <w:rsid w:val="00755B4D"/>
    <w:rsid w:val="00755C5A"/>
    <w:rsid w:val="007618EB"/>
    <w:rsid w:val="00764007"/>
    <w:rsid w:val="007641D2"/>
    <w:rsid w:val="00765582"/>
    <w:rsid w:val="00767640"/>
    <w:rsid w:val="00767B49"/>
    <w:rsid w:val="0077045B"/>
    <w:rsid w:val="007729E2"/>
    <w:rsid w:val="0077329B"/>
    <w:rsid w:val="007740FE"/>
    <w:rsid w:val="00785814"/>
    <w:rsid w:val="007910EE"/>
    <w:rsid w:val="00792818"/>
    <w:rsid w:val="00793716"/>
    <w:rsid w:val="007A0A21"/>
    <w:rsid w:val="007A0C15"/>
    <w:rsid w:val="007A1C97"/>
    <w:rsid w:val="007A21D7"/>
    <w:rsid w:val="007A4287"/>
    <w:rsid w:val="007A43B7"/>
    <w:rsid w:val="007A7FB9"/>
    <w:rsid w:val="007B2D87"/>
    <w:rsid w:val="007B379E"/>
    <w:rsid w:val="007B69B9"/>
    <w:rsid w:val="007B76EF"/>
    <w:rsid w:val="007C015E"/>
    <w:rsid w:val="007C0A41"/>
    <w:rsid w:val="007C24D9"/>
    <w:rsid w:val="007C301D"/>
    <w:rsid w:val="007C339E"/>
    <w:rsid w:val="007C3748"/>
    <w:rsid w:val="007C3CC4"/>
    <w:rsid w:val="007C4923"/>
    <w:rsid w:val="007C6414"/>
    <w:rsid w:val="007C6F54"/>
    <w:rsid w:val="007D07EA"/>
    <w:rsid w:val="007D1155"/>
    <w:rsid w:val="007D1851"/>
    <w:rsid w:val="007D1E0E"/>
    <w:rsid w:val="007D3376"/>
    <w:rsid w:val="007D466B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9E3"/>
    <w:rsid w:val="00805BCC"/>
    <w:rsid w:val="008065FD"/>
    <w:rsid w:val="008129F7"/>
    <w:rsid w:val="008130F1"/>
    <w:rsid w:val="00814575"/>
    <w:rsid w:val="00817341"/>
    <w:rsid w:val="00820D63"/>
    <w:rsid w:val="00825D84"/>
    <w:rsid w:val="0083499D"/>
    <w:rsid w:val="00834D1F"/>
    <w:rsid w:val="00834E17"/>
    <w:rsid w:val="00837C05"/>
    <w:rsid w:val="008406FE"/>
    <w:rsid w:val="00840EDB"/>
    <w:rsid w:val="00845605"/>
    <w:rsid w:val="008459CA"/>
    <w:rsid w:val="008514EC"/>
    <w:rsid w:val="00851C1E"/>
    <w:rsid w:val="00853E39"/>
    <w:rsid w:val="008546B4"/>
    <w:rsid w:val="00854880"/>
    <w:rsid w:val="008616D6"/>
    <w:rsid w:val="00861DC2"/>
    <w:rsid w:val="008624F6"/>
    <w:rsid w:val="00863103"/>
    <w:rsid w:val="008663D1"/>
    <w:rsid w:val="008672FD"/>
    <w:rsid w:val="00867E02"/>
    <w:rsid w:val="00872FD8"/>
    <w:rsid w:val="008731E6"/>
    <w:rsid w:val="00874B66"/>
    <w:rsid w:val="0087507D"/>
    <w:rsid w:val="0087684E"/>
    <w:rsid w:val="00876A48"/>
    <w:rsid w:val="00881C49"/>
    <w:rsid w:val="008828BD"/>
    <w:rsid w:val="00883C7F"/>
    <w:rsid w:val="00883EE1"/>
    <w:rsid w:val="008867D8"/>
    <w:rsid w:val="00886F89"/>
    <w:rsid w:val="00887B7B"/>
    <w:rsid w:val="00892B01"/>
    <w:rsid w:val="00893473"/>
    <w:rsid w:val="00895308"/>
    <w:rsid w:val="00896E1F"/>
    <w:rsid w:val="00896FEF"/>
    <w:rsid w:val="008A0FDC"/>
    <w:rsid w:val="008A1063"/>
    <w:rsid w:val="008A7121"/>
    <w:rsid w:val="008A78BE"/>
    <w:rsid w:val="008B1A67"/>
    <w:rsid w:val="008B1C22"/>
    <w:rsid w:val="008B220B"/>
    <w:rsid w:val="008B2902"/>
    <w:rsid w:val="008B38A0"/>
    <w:rsid w:val="008C010D"/>
    <w:rsid w:val="008C1D18"/>
    <w:rsid w:val="008C2CF3"/>
    <w:rsid w:val="008C33FF"/>
    <w:rsid w:val="008C4915"/>
    <w:rsid w:val="008C78B7"/>
    <w:rsid w:val="008D1D2F"/>
    <w:rsid w:val="008D35C2"/>
    <w:rsid w:val="008D6927"/>
    <w:rsid w:val="008D6F1D"/>
    <w:rsid w:val="008E21B4"/>
    <w:rsid w:val="008E21C0"/>
    <w:rsid w:val="008E54F8"/>
    <w:rsid w:val="008E5DAD"/>
    <w:rsid w:val="008E6D1D"/>
    <w:rsid w:val="008E77A7"/>
    <w:rsid w:val="008F0324"/>
    <w:rsid w:val="008F18E2"/>
    <w:rsid w:val="008F32FF"/>
    <w:rsid w:val="008F5187"/>
    <w:rsid w:val="008F5986"/>
    <w:rsid w:val="008F7F3E"/>
    <w:rsid w:val="00901029"/>
    <w:rsid w:val="00901CDD"/>
    <w:rsid w:val="00905A23"/>
    <w:rsid w:val="00912712"/>
    <w:rsid w:val="00912F5E"/>
    <w:rsid w:val="0091679D"/>
    <w:rsid w:val="00920BAE"/>
    <w:rsid w:val="00922F94"/>
    <w:rsid w:val="00924F5F"/>
    <w:rsid w:val="00930AA0"/>
    <w:rsid w:val="009314BA"/>
    <w:rsid w:val="00932793"/>
    <w:rsid w:val="00937048"/>
    <w:rsid w:val="00940668"/>
    <w:rsid w:val="009407D4"/>
    <w:rsid w:val="009425F5"/>
    <w:rsid w:val="00945F7A"/>
    <w:rsid w:val="00946D77"/>
    <w:rsid w:val="00952A76"/>
    <w:rsid w:val="00952CB1"/>
    <w:rsid w:val="0095349A"/>
    <w:rsid w:val="00954E03"/>
    <w:rsid w:val="00962B05"/>
    <w:rsid w:val="00964B34"/>
    <w:rsid w:val="0096503B"/>
    <w:rsid w:val="00966940"/>
    <w:rsid w:val="00971FF5"/>
    <w:rsid w:val="009731EA"/>
    <w:rsid w:val="00973B85"/>
    <w:rsid w:val="009748C9"/>
    <w:rsid w:val="00982EF0"/>
    <w:rsid w:val="00983D95"/>
    <w:rsid w:val="0098474F"/>
    <w:rsid w:val="00985195"/>
    <w:rsid w:val="009862DE"/>
    <w:rsid w:val="00986707"/>
    <w:rsid w:val="0098709E"/>
    <w:rsid w:val="00990B02"/>
    <w:rsid w:val="009A5D9A"/>
    <w:rsid w:val="009A66AA"/>
    <w:rsid w:val="009A750D"/>
    <w:rsid w:val="009B2371"/>
    <w:rsid w:val="009B4B31"/>
    <w:rsid w:val="009C09D3"/>
    <w:rsid w:val="009C1815"/>
    <w:rsid w:val="009C1D6E"/>
    <w:rsid w:val="009C2AC3"/>
    <w:rsid w:val="009D1251"/>
    <w:rsid w:val="009D15E7"/>
    <w:rsid w:val="009D191D"/>
    <w:rsid w:val="009D4A74"/>
    <w:rsid w:val="009E1419"/>
    <w:rsid w:val="009E3875"/>
    <w:rsid w:val="009E5359"/>
    <w:rsid w:val="009E5D19"/>
    <w:rsid w:val="009F00C7"/>
    <w:rsid w:val="009F1904"/>
    <w:rsid w:val="009F2046"/>
    <w:rsid w:val="009F256A"/>
    <w:rsid w:val="009F29E9"/>
    <w:rsid w:val="009F6333"/>
    <w:rsid w:val="00A0151C"/>
    <w:rsid w:val="00A04BA6"/>
    <w:rsid w:val="00A055CF"/>
    <w:rsid w:val="00A07852"/>
    <w:rsid w:val="00A13BCA"/>
    <w:rsid w:val="00A14C1B"/>
    <w:rsid w:val="00A160BB"/>
    <w:rsid w:val="00A17888"/>
    <w:rsid w:val="00A2634D"/>
    <w:rsid w:val="00A27583"/>
    <w:rsid w:val="00A27EE5"/>
    <w:rsid w:val="00A30B7C"/>
    <w:rsid w:val="00A3201F"/>
    <w:rsid w:val="00A361C9"/>
    <w:rsid w:val="00A40114"/>
    <w:rsid w:val="00A409F4"/>
    <w:rsid w:val="00A40A90"/>
    <w:rsid w:val="00A41CEA"/>
    <w:rsid w:val="00A440F2"/>
    <w:rsid w:val="00A44FBE"/>
    <w:rsid w:val="00A4724C"/>
    <w:rsid w:val="00A474EB"/>
    <w:rsid w:val="00A550FE"/>
    <w:rsid w:val="00A626E8"/>
    <w:rsid w:val="00A6293D"/>
    <w:rsid w:val="00A6318A"/>
    <w:rsid w:val="00A642A3"/>
    <w:rsid w:val="00A64713"/>
    <w:rsid w:val="00A708D1"/>
    <w:rsid w:val="00A7105E"/>
    <w:rsid w:val="00A72A8D"/>
    <w:rsid w:val="00A750DF"/>
    <w:rsid w:val="00A76171"/>
    <w:rsid w:val="00A82493"/>
    <w:rsid w:val="00A841DC"/>
    <w:rsid w:val="00A93073"/>
    <w:rsid w:val="00A96586"/>
    <w:rsid w:val="00A96817"/>
    <w:rsid w:val="00A96851"/>
    <w:rsid w:val="00AA05AB"/>
    <w:rsid w:val="00AA0DEE"/>
    <w:rsid w:val="00AA3FDE"/>
    <w:rsid w:val="00AA4F6E"/>
    <w:rsid w:val="00AA5040"/>
    <w:rsid w:val="00AA5A73"/>
    <w:rsid w:val="00AA6238"/>
    <w:rsid w:val="00AA7295"/>
    <w:rsid w:val="00AB14F2"/>
    <w:rsid w:val="00AB17C6"/>
    <w:rsid w:val="00AB4866"/>
    <w:rsid w:val="00AB49B4"/>
    <w:rsid w:val="00AB6748"/>
    <w:rsid w:val="00AB707E"/>
    <w:rsid w:val="00AB7446"/>
    <w:rsid w:val="00AB7E52"/>
    <w:rsid w:val="00AC0C2D"/>
    <w:rsid w:val="00AC0E26"/>
    <w:rsid w:val="00AC36BB"/>
    <w:rsid w:val="00AC5CC0"/>
    <w:rsid w:val="00AD0AC3"/>
    <w:rsid w:val="00AD14BF"/>
    <w:rsid w:val="00AD4046"/>
    <w:rsid w:val="00AD6399"/>
    <w:rsid w:val="00AE154F"/>
    <w:rsid w:val="00AE30D5"/>
    <w:rsid w:val="00AE30E2"/>
    <w:rsid w:val="00AE4438"/>
    <w:rsid w:val="00AE5B33"/>
    <w:rsid w:val="00AF1914"/>
    <w:rsid w:val="00AF1D95"/>
    <w:rsid w:val="00AF73B4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5FF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35645"/>
    <w:rsid w:val="00B4114B"/>
    <w:rsid w:val="00B415BF"/>
    <w:rsid w:val="00B41F7E"/>
    <w:rsid w:val="00B4292E"/>
    <w:rsid w:val="00B438D4"/>
    <w:rsid w:val="00B43E3B"/>
    <w:rsid w:val="00B447EC"/>
    <w:rsid w:val="00B45738"/>
    <w:rsid w:val="00B45ABD"/>
    <w:rsid w:val="00B5165B"/>
    <w:rsid w:val="00B51BE8"/>
    <w:rsid w:val="00B55E19"/>
    <w:rsid w:val="00B6101B"/>
    <w:rsid w:val="00B62819"/>
    <w:rsid w:val="00B67B22"/>
    <w:rsid w:val="00B70292"/>
    <w:rsid w:val="00B70575"/>
    <w:rsid w:val="00B707E8"/>
    <w:rsid w:val="00B71735"/>
    <w:rsid w:val="00B71A2E"/>
    <w:rsid w:val="00B73331"/>
    <w:rsid w:val="00B737C4"/>
    <w:rsid w:val="00B75A86"/>
    <w:rsid w:val="00B7614C"/>
    <w:rsid w:val="00B9275A"/>
    <w:rsid w:val="00B93920"/>
    <w:rsid w:val="00B9666D"/>
    <w:rsid w:val="00BA0B10"/>
    <w:rsid w:val="00BA4E30"/>
    <w:rsid w:val="00BA60AB"/>
    <w:rsid w:val="00BA7604"/>
    <w:rsid w:val="00BA7CFA"/>
    <w:rsid w:val="00BB1115"/>
    <w:rsid w:val="00BB3593"/>
    <w:rsid w:val="00BB46C6"/>
    <w:rsid w:val="00BB5942"/>
    <w:rsid w:val="00BB5E5B"/>
    <w:rsid w:val="00BB639C"/>
    <w:rsid w:val="00BC2B3F"/>
    <w:rsid w:val="00BC72DA"/>
    <w:rsid w:val="00BD1733"/>
    <w:rsid w:val="00BD1909"/>
    <w:rsid w:val="00BD2089"/>
    <w:rsid w:val="00BD34CF"/>
    <w:rsid w:val="00BD3BCC"/>
    <w:rsid w:val="00BD3C4E"/>
    <w:rsid w:val="00BD4910"/>
    <w:rsid w:val="00BD5286"/>
    <w:rsid w:val="00BE0C46"/>
    <w:rsid w:val="00BE0F5D"/>
    <w:rsid w:val="00BE4219"/>
    <w:rsid w:val="00BE6FCC"/>
    <w:rsid w:val="00BE7F91"/>
    <w:rsid w:val="00BF077F"/>
    <w:rsid w:val="00BF1C59"/>
    <w:rsid w:val="00BF3699"/>
    <w:rsid w:val="00BF382D"/>
    <w:rsid w:val="00BF55F7"/>
    <w:rsid w:val="00C01C40"/>
    <w:rsid w:val="00C10E66"/>
    <w:rsid w:val="00C1357B"/>
    <w:rsid w:val="00C15757"/>
    <w:rsid w:val="00C16564"/>
    <w:rsid w:val="00C166D0"/>
    <w:rsid w:val="00C22552"/>
    <w:rsid w:val="00C24A6A"/>
    <w:rsid w:val="00C30801"/>
    <w:rsid w:val="00C33697"/>
    <w:rsid w:val="00C40D5D"/>
    <w:rsid w:val="00C41B0B"/>
    <w:rsid w:val="00C422E5"/>
    <w:rsid w:val="00C53DBB"/>
    <w:rsid w:val="00C5692E"/>
    <w:rsid w:val="00C60BE6"/>
    <w:rsid w:val="00C62D79"/>
    <w:rsid w:val="00C63F7B"/>
    <w:rsid w:val="00C70C0B"/>
    <w:rsid w:val="00C711E0"/>
    <w:rsid w:val="00C73713"/>
    <w:rsid w:val="00C75C15"/>
    <w:rsid w:val="00C8035D"/>
    <w:rsid w:val="00C83824"/>
    <w:rsid w:val="00C8692F"/>
    <w:rsid w:val="00C87756"/>
    <w:rsid w:val="00C9205D"/>
    <w:rsid w:val="00C93DCA"/>
    <w:rsid w:val="00C94A9F"/>
    <w:rsid w:val="00C953D0"/>
    <w:rsid w:val="00C95BF9"/>
    <w:rsid w:val="00C961F0"/>
    <w:rsid w:val="00C96793"/>
    <w:rsid w:val="00CA01FD"/>
    <w:rsid w:val="00CA16A8"/>
    <w:rsid w:val="00CA1EB1"/>
    <w:rsid w:val="00CA25FD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7FD"/>
    <w:rsid w:val="00CD6D6E"/>
    <w:rsid w:val="00CE074E"/>
    <w:rsid w:val="00CE07B6"/>
    <w:rsid w:val="00CE0CB0"/>
    <w:rsid w:val="00CE233B"/>
    <w:rsid w:val="00CE2680"/>
    <w:rsid w:val="00CE2F19"/>
    <w:rsid w:val="00CE36EA"/>
    <w:rsid w:val="00CE4FB6"/>
    <w:rsid w:val="00CE67BA"/>
    <w:rsid w:val="00CE7ACF"/>
    <w:rsid w:val="00CF0D4E"/>
    <w:rsid w:val="00CF1470"/>
    <w:rsid w:val="00CF197C"/>
    <w:rsid w:val="00CF60AF"/>
    <w:rsid w:val="00CF7CA8"/>
    <w:rsid w:val="00D00C5C"/>
    <w:rsid w:val="00D06C7F"/>
    <w:rsid w:val="00D10B3C"/>
    <w:rsid w:val="00D14314"/>
    <w:rsid w:val="00D14714"/>
    <w:rsid w:val="00D16B5D"/>
    <w:rsid w:val="00D1752A"/>
    <w:rsid w:val="00D2004D"/>
    <w:rsid w:val="00D22850"/>
    <w:rsid w:val="00D23490"/>
    <w:rsid w:val="00D275E1"/>
    <w:rsid w:val="00D27826"/>
    <w:rsid w:val="00D301D0"/>
    <w:rsid w:val="00D31AF1"/>
    <w:rsid w:val="00D3348B"/>
    <w:rsid w:val="00D365DA"/>
    <w:rsid w:val="00D40554"/>
    <w:rsid w:val="00D4113D"/>
    <w:rsid w:val="00D42FEF"/>
    <w:rsid w:val="00D43DA6"/>
    <w:rsid w:val="00D44CB8"/>
    <w:rsid w:val="00D46EC2"/>
    <w:rsid w:val="00D52851"/>
    <w:rsid w:val="00D52EC1"/>
    <w:rsid w:val="00D544E7"/>
    <w:rsid w:val="00D54832"/>
    <w:rsid w:val="00D54C15"/>
    <w:rsid w:val="00D80550"/>
    <w:rsid w:val="00D80A8A"/>
    <w:rsid w:val="00D81C7D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96A41"/>
    <w:rsid w:val="00DA59B4"/>
    <w:rsid w:val="00DA6F26"/>
    <w:rsid w:val="00DB4A42"/>
    <w:rsid w:val="00DB4B72"/>
    <w:rsid w:val="00DB6ACE"/>
    <w:rsid w:val="00DB6DC8"/>
    <w:rsid w:val="00DB7A5B"/>
    <w:rsid w:val="00DC000C"/>
    <w:rsid w:val="00DC3FE6"/>
    <w:rsid w:val="00DC5CF3"/>
    <w:rsid w:val="00DD3709"/>
    <w:rsid w:val="00DD47B3"/>
    <w:rsid w:val="00DD55C1"/>
    <w:rsid w:val="00DD6A49"/>
    <w:rsid w:val="00DD73C0"/>
    <w:rsid w:val="00DE116D"/>
    <w:rsid w:val="00DE2320"/>
    <w:rsid w:val="00DF093B"/>
    <w:rsid w:val="00DF1187"/>
    <w:rsid w:val="00DF1F3D"/>
    <w:rsid w:val="00DF78E7"/>
    <w:rsid w:val="00E00E3C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4E8D"/>
    <w:rsid w:val="00E3594E"/>
    <w:rsid w:val="00E367A6"/>
    <w:rsid w:val="00E36F60"/>
    <w:rsid w:val="00E40C1D"/>
    <w:rsid w:val="00E41035"/>
    <w:rsid w:val="00E4477C"/>
    <w:rsid w:val="00E46A6E"/>
    <w:rsid w:val="00E50249"/>
    <w:rsid w:val="00E50491"/>
    <w:rsid w:val="00E51639"/>
    <w:rsid w:val="00E51D2A"/>
    <w:rsid w:val="00E52CA9"/>
    <w:rsid w:val="00E53D98"/>
    <w:rsid w:val="00E53E18"/>
    <w:rsid w:val="00E54601"/>
    <w:rsid w:val="00E55930"/>
    <w:rsid w:val="00E56CA4"/>
    <w:rsid w:val="00E57E49"/>
    <w:rsid w:val="00E57F03"/>
    <w:rsid w:val="00E61055"/>
    <w:rsid w:val="00E6110F"/>
    <w:rsid w:val="00E615EA"/>
    <w:rsid w:val="00E61C27"/>
    <w:rsid w:val="00E621C7"/>
    <w:rsid w:val="00E63186"/>
    <w:rsid w:val="00E638DF"/>
    <w:rsid w:val="00E672F8"/>
    <w:rsid w:val="00E70D62"/>
    <w:rsid w:val="00E7188C"/>
    <w:rsid w:val="00E727A2"/>
    <w:rsid w:val="00E728C1"/>
    <w:rsid w:val="00E740F0"/>
    <w:rsid w:val="00E75489"/>
    <w:rsid w:val="00E8332B"/>
    <w:rsid w:val="00E848B6"/>
    <w:rsid w:val="00E851FD"/>
    <w:rsid w:val="00E9032B"/>
    <w:rsid w:val="00E90B91"/>
    <w:rsid w:val="00E94011"/>
    <w:rsid w:val="00E965A0"/>
    <w:rsid w:val="00E96D98"/>
    <w:rsid w:val="00EA0653"/>
    <w:rsid w:val="00EA1683"/>
    <w:rsid w:val="00EA4D07"/>
    <w:rsid w:val="00EA4EBD"/>
    <w:rsid w:val="00EA5D3D"/>
    <w:rsid w:val="00EA6008"/>
    <w:rsid w:val="00EB0B57"/>
    <w:rsid w:val="00EB3646"/>
    <w:rsid w:val="00EB5625"/>
    <w:rsid w:val="00EB6AF7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662"/>
    <w:rsid w:val="00ED7AAA"/>
    <w:rsid w:val="00EE05E4"/>
    <w:rsid w:val="00EE07F6"/>
    <w:rsid w:val="00EE0C81"/>
    <w:rsid w:val="00EE4AA9"/>
    <w:rsid w:val="00EE5074"/>
    <w:rsid w:val="00EE74D1"/>
    <w:rsid w:val="00EF0131"/>
    <w:rsid w:val="00EF0B47"/>
    <w:rsid w:val="00EF1ED2"/>
    <w:rsid w:val="00EF5801"/>
    <w:rsid w:val="00EF760E"/>
    <w:rsid w:val="00F0018A"/>
    <w:rsid w:val="00F01C24"/>
    <w:rsid w:val="00F0208A"/>
    <w:rsid w:val="00F028ED"/>
    <w:rsid w:val="00F034FB"/>
    <w:rsid w:val="00F03C92"/>
    <w:rsid w:val="00F0457F"/>
    <w:rsid w:val="00F04E4E"/>
    <w:rsid w:val="00F05745"/>
    <w:rsid w:val="00F06797"/>
    <w:rsid w:val="00F108F2"/>
    <w:rsid w:val="00F120A8"/>
    <w:rsid w:val="00F13B25"/>
    <w:rsid w:val="00F14C03"/>
    <w:rsid w:val="00F17663"/>
    <w:rsid w:val="00F1776E"/>
    <w:rsid w:val="00F25B94"/>
    <w:rsid w:val="00F27CF6"/>
    <w:rsid w:val="00F303A8"/>
    <w:rsid w:val="00F327FF"/>
    <w:rsid w:val="00F36C1E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88B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225D"/>
    <w:rsid w:val="00FA4001"/>
    <w:rsid w:val="00FA53BE"/>
    <w:rsid w:val="00FA5632"/>
    <w:rsid w:val="00FA5AA6"/>
    <w:rsid w:val="00FA7CB3"/>
    <w:rsid w:val="00FB202A"/>
    <w:rsid w:val="00FB27DA"/>
    <w:rsid w:val="00FB6452"/>
    <w:rsid w:val="00FB743E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6405"/>
    <w:rsid w:val="00FF1243"/>
    <w:rsid w:val="00FF18F4"/>
    <w:rsid w:val="00FF1C4F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051293F-AE3F-4D4B-8E54-F7AC9191C36D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1647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871</cp:revision>
  <cp:lastPrinted>2022-03-28T15:37:00Z</cp:lastPrinted>
  <dcterms:created xsi:type="dcterms:W3CDTF">2017-11-17T14:15:00Z</dcterms:created>
  <dcterms:modified xsi:type="dcterms:W3CDTF">2023-08-01T11:32:00Z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