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5467875" w:rsidR="007D1E0E" w:rsidRPr="00F637C8" w:rsidRDefault="006E5F6E" w:rsidP="007D1E0E">
      <w:pPr>
        <w:pStyle w:val="Titre"/>
      </w:pPr>
      <w:r w:rsidRPr="00F637C8">
        <w:t>Gestion des exceptions</w:t>
      </w:r>
    </w:p>
    <w:p w14:paraId="31FD3075" w14:textId="5B9948F8" w:rsidR="000150A7" w:rsidRPr="00F637C8" w:rsidRDefault="000150A7" w:rsidP="000150A7">
      <w:pPr>
        <w:pStyle w:val="Titre1"/>
      </w:pPr>
      <w:r w:rsidRPr="00F637C8">
        <w:t xml:space="preserve">Démonstration </w:t>
      </w:r>
      <w:r w:rsidR="006E5F6E" w:rsidRPr="00F637C8">
        <w:t>6</w:t>
      </w:r>
      <w:r w:rsidRPr="00F637C8">
        <w:t xml:space="preserve"> du module </w:t>
      </w:r>
      <w:r w:rsidR="00ED7662" w:rsidRPr="00F637C8">
        <w:t>4</w:t>
      </w:r>
    </w:p>
    <w:p w14:paraId="5938D2DE" w14:textId="77777777" w:rsidR="000150A7" w:rsidRPr="00F637C8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637C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0F947522" w:rsidR="00AF1D95" w:rsidRPr="00F637C8" w:rsidRDefault="0048505C" w:rsidP="00AA4F6E">
            <w:pPr>
              <w:pStyle w:val="TPnormal"/>
            </w:pPr>
            <w:r w:rsidRPr="00F637C8">
              <w:t>L</w:t>
            </w:r>
            <w:r w:rsidR="005B3345" w:rsidRPr="00F637C8">
              <w:t xml:space="preserve">es </w:t>
            </w:r>
            <w:r w:rsidRPr="00F637C8">
              <w:t>objectif</w:t>
            </w:r>
            <w:r w:rsidR="005B3345" w:rsidRPr="00F637C8">
              <w:t>s</w:t>
            </w:r>
            <w:r w:rsidR="00AF1D95" w:rsidRPr="00F637C8">
              <w:t xml:space="preserve"> de cette démonstration :</w:t>
            </w:r>
          </w:p>
          <w:p w14:paraId="50309A06" w14:textId="158FB194" w:rsidR="00622373" w:rsidRPr="00F637C8" w:rsidRDefault="006E5F6E" w:rsidP="005548E3">
            <w:pPr>
              <w:pStyle w:val="TPnormalpuce1"/>
            </w:pPr>
            <w:r w:rsidRPr="00F637C8">
              <w:t>Création d’un ControllerAdvice pour capturer les exceptions</w:t>
            </w:r>
          </w:p>
          <w:p w14:paraId="73FE6ABC" w14:textId="6F3A443F" w:rsidR="009C1815" w:rsidRPr="00F637C8" w:rsidRDefault="006E5F6E" w:rsidP="0062592F">
            <w:pPr>
              <w:pStyle w:val="TPnormalpuce1"/>
            </w:pPr>
            <w:r w:rsidRPr="00F637C8">
              <w:t xml:space="preserve">L’utiliser sur des exceptions particulières et </w:t>
            </w:r>
            <w:r w:rsidR="0061249B" w:rsidRPr="00F637C8">
              <w:t xml:space="preserve">la classe mère </w:t>
            </w:r>
            <w:r w:rsidRPr="00F637C8">
              <w:t>Exception</w:t>
            </w:r>
          </w:p>
        </w:tc>
      </w:tr>
    </w:tbl>
    <w:p w14:paraId="4DFBB9AE" w14:textId="77777777" w:rsidR="006500D4" w:rsidRPr="00F637C8" w:rsidRDefault="006500D4" w:rsidP="00134C3C">
      <w:pPr>
        <w:pStyle w:val="TPTitre"/>
      </w:pPr>
      <w:r w:rsidRPr="00F637C8">
        <w:t>Contexte</w:t>
      </w:r>
    </w:p>
    <w:p w14:paraId="4D0F2772" w14:textId="10FF6887" w:rsidR="006500D4" w:rsidRPr="00F637C8" w:rsidRDefault="006500D4" w:rsidP="006500D4">
      <w:pPr>
        <w:pStyle w:val="TPnormalpuce1"/>
      </w:pPr>
      <w:r w:rsidRPr="00F637C8">
        <w:t xml:space="preserve">Nous </w:t>
      </w:r>
      <w:r w:rsidR="00401DEE" w:rsidRPr="00F637C8">
        <w:t>continuons</w:t>
      </w:r>
      <w:r w:rsidRPr="00F637C8">
        <w:t xml:space="preserve"> notre application représentant une partie du cœur de métier de l’ENI Ecole.</w:t>
      </w:r>
    </w:p>
    <w:p w14:paraId="044A4A7A" w14:textId="063D6A4A" w:rsidR="007D1E0E" w:rsidRPr="00F637C8" w:rsidRDefault="007C0A41" w:rsidP="007D1E0E">
      <w:pPr>
        <w:pStyle w:val="TPTitre"/>
      </w:pPr>
      <w:r w:rsidRPr="00F637C8">
        <w:t>Déroulement</w:t>
      </w:r>
    </w:p>
    <w:p w14:paraId="6414C233" w14:textId="00BB3AF4" w:rsidR="00DF1187" w:rsidRPr="00F637C8" w:rsidRDefault="008E5D12" w:rsidP="00CA25FD">
      <w:pPr>
        <w:pStyle w:val="Titre1"/>
      </w:pPr>
      <w:r w:rsidRPr="00F637C8">
        <w:t>Création AppExceptionHandler</w:t>
      </w:r>
      <w:r w:rsidR="00225041" w:rsidRPr="00F637C8">
        <w:t xml:space="preserve"> et gestion des Exception</w:t>
      </w:r>
    </w:p>
    <w:p w14:paraId="44507262" w14:textId="2130B117" w:rsidR="00B55E19" w:rsidRPr="00F637C8" w:rsidRDefault="008E5D12" w:rsidP="008E5D12">
      <w:pPr>
        <w:pStyle w:val="TPnormalpuce1"/>
      </w:pPr>
      <w:r w:rsidRPr="00F637C8">
        <w:t>Création de la classe qui permet de capturer les exceptions des contrôleurs</w:t>
      </w:r>
    </w:p>
    <w:p w14:paraId="699222F7" w14:textId="159AEFB9" w:rsidR="008E5D12" w:rsidRPr="00F637C8" w:rsidRDefault="008E5D12" w:rsidP="008E5D12">
      <w:pPr>
        <w:pStyle w:val="TPnormalpuce1"/>
      </w:pPr>
      <w:r w:rsidRPr="00F637C8">
        <w:t>Positionner l’annotation @ControllerAdvice</w:t>
      </w:r>
    </w:p>
    <w:p w14:paraId="227E33AE" w14:textId="29D148B5" w:rsidR="008E5D12" w:rsidRPr="00F637C8" w:rsidRDefault="00561301" w:rsidP="008E5D12">
      <w:pPr>
        <w:pStyle w:val="TPnormalpuce1"/>
      </w:pPr>
      <w:r w:rsidRPr="00F637C8">
        <w:t>Dans un premier temps, création d’une méthode pour gérer tou</w:t>
      </w:r>
      <w:r w:rsidR="005D194E" w:rsidRPr="00F637C8">
        <w:t>te</w:t>
      </w:r>
      <w:r w:rsidRPr="00F637C8">
        <w:t>s les Exception sans distinction :</w:t>
      </w:r>
    </w:p>
    <w:p w14:paraId="55855151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3F7F5F"/>
          <w:sz w:val="18"/>
          <w:szCs w:val="18"/>
        </w:rPr>
      </w:pPr>
    </w:p>
    <w:p w14:paraId="44CC2365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637C8">
        <w:rPr>
          <w:rFonts w:ascii="Consolas" w:hAnsi="Consolas"/>
          <w:color w:val="000000"/>
          <w:sz w:val="18"/>
          <w:szCs w:val="18"/>
        </w:rPr>
        <w:t xml:space="preserve"> fr.eni.demo.exception;</w:t>
      </w:r>
    </w:p>
    <w:p w14:paraId="6676A9A3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56CB25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637C8">
        <w:rPr>
          <w:rFonts w:ascii="Consolas" w:hAnsi="Consolas"/>
          <w:color w:val="000000"/>
          <w:sz w:val="18"/>
          <w:szCs w:val="18"/>
        </w:rPr>
        <w:t xml:space="preserve"> org.springframework.http.HttpStatus;</w:t>
      </w:r>
    </w:p>
    <w:p w14:paraId="387FA291" w14:textId="4084BAC3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637C8">
        <w:rPr>
          <w:rFonts w:ascii="Consolas" w:hAnsi="Consolas"/>
          <w:color w:val="000000"/>
          <w:sz w:val="18"/>
          <w:szCs w:val="18"/>
        </w:rPr>
        <w:t xml:space="preserve"> org.springframework.http.ResponseEntity;</w:t>
      </w:r>
    </w:p>
    <w:p w14:paraId="138C6BE5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637C8">
        <w:rPr>
          <w:rFonts w:ascii="Consolas" w:hAnsi="Consolas"/>
          <w:color w:val="000000"/>
          <w:sz w:val="18"/>
          <w:szCs w:val="18"/>
        </w:rPr>
        <w:t xml:space="preserve"> org.springframework.web.bind.annotation.ControllerAdvice;</w:t>
      </w:r>
    </w:p>
    <w:p w14:paraId="0D13F428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637C8">
        <w:rPr>
          <w:rFonts w:ascii="Consolas" w:hAnsi="Consolas"/>
          <w:color w:val="000000"/>
          <w:sz w:val="18"/>
          <w:szCs w:val="18"/>
        </w:rPr>
        <w:t xml:space="preserve"> org.springframework.web.bind.annotation.ExceptionHandler;</w:t>
      </w:r>
    </w:p>
    <w:p w14:paraId="518A4C57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9F8D15" w14:textId="77777777" w:rsidR="002732D7" w:rsidRPr="00F637C8" w:rsidRDefault="002732D7" w:rsidP="002732D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646464"/>
          <w:sz w:val="18"/>
          <w:szCs w:val="18"/>
        </w:rPr>
        <w:t>@ControllerAdvice</w:t>
      </w:r>
    </w:p>
    <w:p w14:paraId="28F092DC" w14:textId="72C4767E" w:rsidR="002732D7" w:rsidRPr="00F637C8" w:rsidRDefault="002732D7" w:rsidP="00147B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637C8">
        <w:rPr>
          <w:rFonts w:ascii="Consolas" w:hAnsi="Consolas"/>
          <w:color w:val="000000"/>
          <w:sz w:val="18"/>
          <w:szCs w:val="18"/>
        </w:rPr>
        <w:t xml:space="preserve"> </w:t>
      </w:r>
      <w:r w:rsidRPr="00F637C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637C8">
        <w:rPr>
          <w:rFonts w:ascii="Consolas" w:hAnsi="Consolas"/>
          <w:color w:val="000000"/>
          <w:sz w:val="18"/>
          <w:szCs w:val="18"/>
        </w:rPr>
        <w:t xml:space="preserve"> AppExceptionHandler {</w:t>
      </w:r>
    </w:p>
    <w:p w14:paraId="3EC86AF9" w14:textId="768D61DF" w:rsidR="00D41AAD" w:rsidRPr="00F637C8" w:rsidRDefault="00D41AAD" w:rsidP="001E3A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3F7F5F"/>
          <w:sz w:val="18"/>
          <w:szCs w:val="18"/>
        </w:rPr>
        <w:t>// Préciser les exceptions à gérer</w:t>
      </w:r>
    </w:p>
    <w:p w14:paraId="29BCA22F" w14:textId="2605B8B8" w:rsidR="00D41AAD" w:rsidRPr="00F637C8" w:rsidRDefault="00D41AAD" w:rsidP="00D41A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646464"/>
          <w:sz w:val="18"/>
          <w:szCs w:val="18"/>
        </w:rPr>
        <w:t>@ExceptionHandler</w:t>
      </w:r>
      <w:r w:rsidRPr="00F637C8">
        <w:rPr>
          <w:rFonts w:ascii="Consolas" w:hAnsi="Consolas"/>
          <w:color w:val="000000"/>
          <w:sz w:val="18"/>
          <w:szCs w:val="18"/>
        </w:rPr>
        <w:t>(value = { Exception.</w:t>
      </w:r>
      <w:r w:rsidRPr="00F637C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637C8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44A6A2BE" w14:textId="2C4FDF56" w:rsidR="00D41AAD" w:rsidRPr="00F637C8" w:rsidRDefault="00D41AAD" w:rsidP="00D41A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637C8">
        <w:rPr>
          <w:rFonts w:ascii="Consolas" w:hAnsi="Consolas"/>
          <w:color w:val="000000"/>
          <w:sz w:val="18"/>
          <w:szCs w:val="18"/>
        </w:rPr>
        <w:t xml:space="preserve"> ResponseEntity&lt;String&gt; capturerException(Exception </w:t>
      </w:r>
      <w:r w:rsidRPr="00F637C8">
        <w:rPr>
          <w:rFonts w:ascii="Consolas" w:hAnsi="Consolas"/>
          <w:color w:val="6A3E3E"/>
          <w:sz w:val="18"/>
          <w:szCs w:val="18"/>
        </w:rPr>
        <w:t>ex</w:t>
      </w:r>
      <w:r w:rsidRPr="00F637C8">
        <w:rPr>
          <w:rFonts w:ascii="Consolas" w:hAnsi="Consolas"/>
          <w:color w:val="000000"/>
          <w:sz w:val="18"/>
          <w:szCs w:val="18"/>
        </w:rPr>
        <w:t>) {</w:t>
      </w:r>
    </w:p>
    <w:p w14:paraId="47BE194E" w14:textId="77777777" w:rsidR="00D41AAD" w:rsidRPr="00F637C8" w:rsidRDefault="00D41AAD" w:rsidP="00D41A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637C8">
        <w:rPr>
          <w:rFonts w:ascii="Consolas" w:hAnsi="Consolas"/>
          <w:color w:val="000000"/>
          <w:sz w:val="18"/>
          <w:szCs w:val="18"/>
        </w:rPr>
        <w:t xml:space="preserve"> </w:t>
      </w:r>
      <w:r w:rsidRPr="00F637C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637C8">
        <w:rPr>
          <w:rFonts w:ascii="Consolas" w:hAnsi="Consolas"/>
          <w:color w:val="000000"/>
          <w:sz w:val="18"/>
          <w:szCs w:val="18"/>
        </w:rPr>
        <w:t xml:space="preserve"> ResponseEntity&lt;String&gt;(</w:t>
      </w:r>
      <w:r w:rsidRPr="00F637C8">
        <w:rPr>
          <w:rFonts w:ascii="Consolas" w:hAnsi="Consolas"/>
          <w:color w:val="6A3E3E"/>
          <w:sz w:val="18"/>
          <w:szCs w:val="18"/>
        </w:rPr>
        <w:t>ex</w:t>
      </w:r>
      <w:r w:rsidRPr="00F637C8">
        <w:rPr>
          <w:rFonts w:ascii="Consolas" w:hAnsi="Consolas"/>
          <w:color w:val="000000"/>
          <w:sz w:val="18"/>
          <w:szCs w:val="18"/>
        </w:rPr>
        <w:t>.getMessage(), HttpStatus.</w:t>
      </w:r>
      <w:r w:rsidRPr="00F637C8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F637C8">
        <w:rPr>
          <w:rFonts w:ascii="Consolas" w:hAnsi="Consolas"/>
          <w:color w:val="000000"/>
          <w:sz w:val="18"/>
          <w:szCs w:val="18"/>
        </w:rPr>
        <w:t>);</w:t>
      </w:r>
    </w:p>
    <w:p w14:paraId="62DDADB6" w14:textId="77777777" w:rsidR="00D41AAD" w:rsidRPr="00F637C8" w:rsidRDefault="00D41AAD" w:rsidP="00D41A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  <w:t>}</w:t>
      </w:r>
    </w:p>
    <w:p w14:paraId="053E6652" w14:textId="746B924B" w:rsidR="00FF4C58" w:rsidRPr="00F637C8" w:rsidRDefault="00FF4C58" w:rsidP="00D41A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>}</w:t>
      </w:r>
    </w:p>
    <w:p w14:paraId="230EA6EF" w14:textId="456A5A73" w:rsidR="00DF093B" w:rsidRPr="00F637C8" w:rsidRDefault="0014655A" w:rsidP="0014655A">
      <w:pPr>
        <w:pStyle w:val="TPnormalpuce1"/>
      </w:pPr>
      <w:r w:rsidRPr="00F637C8">
        <w:t>Nous transmettons par défaut le message de l’exception Java</w:t>
      </w:r>
    </w:p>
    <w:p w14:paraId="4CEBCE04" w14:textId="32F09F1E" w:rsidR="0014655A" w:rsidRPr="00F637C8" w:rsidRDefault="0014655A" w:rsidP="0014655A">
      <w:pPr>
        <w:pStyle w:val="TPnormalpuce1"/>
      </w:pPr>
      <w:r w:rsidRPr="00F637C8">
        <w:t>Et un statut 406</w:t>
      </w:r>
    </w:p>
    <w:p w14:paraId="0C2351DF" w14:textId="77777777" w:rsidR="00967576" w:rsidRPr="00F637C8" w:rsidRDefault="00967576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F637C8">
        <w:rPr>
          <w:lang w:val="fr-FR"/>
        </w:rPr>
        <w:br w:type="page"/>
      </w:r>
    </w:p>
    <w:p w14:paraId="1515A012" w14:textId="758861F8" w:rsidR="00700891" w:rsidRPr="00F637C8" w:rsidRDefault="00700891" w:rsidP="009F6064">
      <w:pPr>
        <w:pStyle w:val="Titre2"/>
        <w:rPr>
          <w:lang w:val="fr-FR"/>
        </w:rPr>
      </w:pPr>
      <w:r w:rsidRPr="00F637C8">
        <w:rPr>
          <w:lang w:val="fr-FR"/>
        </w:rPr>
        <w:lastRenderedPageBreak/>
        <w:t xml:space="preserve">Exécution </w:t>
      </w:r>
      <w:r w:rsidR="00665DA5" w:rsidRPr="00F637C8">
        <w:rPr>
          <w:lang w:val="fr-FR"/>
        </w:rPr>
        <w:t>avec Postman</w:t>
      </w:r>
    </w:p>
    <w:p w14:paraId="6ADE6F43" w14:textId="63CFF012" w:rsidR="00FF1C4F" w:rsidRPr="00F637C8" w:rsidRDefault="00FF1C4F" w:rsidP="00FF1C4F">
      <w:pPr>
        <w:pStyle w:val="TPnormalpuce1"/>
      </w:pPr>
      <w:r w:rsidRPr="00F637C8">
        <w:t>Testons sans civilité :</w:t>
      </w:r>
    </w:p>
    <w:p w14:paraId="2719762F" w14:textId="37186B4A" w:rsidR="00CE233B" w:rsidRPr="00F637C8" w:rsidRDefault="00A133C5" w:rsidP="00CE233B">
      <w:pPr>
        <w:rPr>
          <w:lang w:val="fr-FR"/>
        </w:rPr>
      </w:pPr>
      <w:r w:rsidRPr="00F637C8">
        <w:rPr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4FD39" wp14:editId="3ED8B559">
                <wp:simplePos x="0" y="0"/>
                <wp:positionH relativeFrom="margin">
                  <wp:posOffset>2865120</wp:posOffset>
                </wp:positionH>
                <wp:positionV relativeFrom="paragraph">
                  <wp:posOffset>3185795</wp:posOffset>
                </wp:positionV>
                <wp:extent cx="1402080" cy="358140"/>
                <wp:effectExtent l="0" t="0" r="26670" b="22860"/>
                <wp:wrapNone/>
                <wp:docPr id="113595813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A1492" id="Ellipse 2" o:spid="_x0000_s1026" style="position:absolute;margin-left:225.6pt;margin-top:250.85pt;width:110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" filled="f" strokecolor="red" strokeweight="1.5pt">
                <v:stroke endcap="round"/>
                <w10:wrap anchorx="margin"/>
              </v:oval>
            </w:pict>
          </mc:Fallback>
        </mc:AlternateContent>
      </w:r>
      <w:r w:rsidR="00F33F95" w:rsidRPr="00F637C8">
        <w:rPr>
          <w:lang w:val="fr-FR"/>
        </w:rPr>
        <w:drawing>
          <wp:inline distT="0" distB="0" distL="0" distR="0" wp14:anchorId="77FEC1B8" wp14:editId="4FBD1669">
            <wp:extent cx="6416040" cy="5234940"/>
            <wp:effectExtent l="19050" t="19050" r="22860" b="22860"/>
            <wp:docPr id="1292611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5234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B2A12" w14:textId="4D19662F" w:rsidR="001660CD" w:rsidRPr="00F637C8" w:rsidRDefault="001660CD" w:rsidP="001660CD">
      <w:pPr>
        <w:pStyle w:val="TPnormalpuce1"/>
      </w:pPr>
      <w:r w:rsidRPr="00F637C8">
        <w:t>Le statut de la r</w:t>
      </w:r>
      <w:r w:rsidR="00953973" w:rsidRPr="00F637C8">
        <w:t>éponse</w:t>
      </w:r>
      <w:r w:rsidRPr="00F637C8">
        <w:t xml:space="preserve"> (40</w:t>
      </w:r>
      <w:r w:rsidR="00D64B42" w:rsidRPr="00F637C8">
        <w:t>6</w:t>
      </w:r>
      <w:r w:rsidRPr="00F637C8">
        <w:t xml:space="preserve">) </w:t>
      </w:r>
    </w:p>
    <w:p w14:paraId="6441ECC1" w14:textId="53CD5A25" w:rsidR="00574C98" w:rsidRPr="00F637C8" w:rsidRDefault="00AA7295" w:rsidP="00AA7295">
      <w:pPr>
        <w:pStyle w:val="TPnormalpuce1"/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F637C8">
        <w:t xml:space="preserve">Nous avons </w:t>
      </w:r>
      <w:r w:rsidR="00E51A1E" w:rsidRPr="00F637C8">
        <w:t>bien maintenant, uniquement le contenu de l’attribut message d’Exception</w:t>
      </w:r>
    </w:p>
    <w:p w14:paraId="634760D8" w14:textId="6DA437B3" w:rsidR="00883EE1" w:rsidRPr="00F637C8" w:rsidRDefault="00E51A1E" w:rsidP="00AA7295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F637C8">
        <w:t>Cependant, il y a encore trop d’information et pas seulement l’essentiel</w:t>
      </w:r>
    </w:p>
    <w:p w14:paraId="0B278B26" w14:textId="156E0F9B" w:rsidR="00883EE1" w:rsidRPr="00F637C8" w:rsidRDefault="00E51A1E" w:rsidP="00E51A1E">
      <w:pPr>
        <w:pStyle w:val="TPnormalpuce1"/>
        <w:numPr>
          <w:ilvl w:val="1"/>
          <w:numId w:val="1"/>
        </w:numPr>
      </w:pPr>
      <w:r w:rsidRPr="00F637C8">
        <w:t>En restant sur la classe mère pour toutes les exceptions le retour vers le client est trop généraliste</w:t>
      </w:r>
    </w:p>
    <w:p w14:paraId="2E7F69A2" w14:textId="5328BCE6" w:rsidR="001554F3" w:rsidRPr="00F637C8" w:rsidRDefault="001554F3" w:rsidP="00E51A1E">
      <w:pPr>
        <w:pStyle w:val="TPnormalpuce1"/>
        <w:numPr>
          <w:ilvl w:val="1"/>
          <w:numId w:val="1"/>
        </w:numPr>
      </w:pPr>
      <w:r w:rsidRPr="00F637C8">
        <w:t>Dans ce cas, nous voudrions récupérer uniquement le message : « ne doit pas être nul »</w:t>
      </w:r>
    </w:p>
    <w:p w14:paraId="13B75B9D" w14:textId="77777777" w:rsidR="009F6064" w:rsidRPr="00F637C8" w:rsidRDefault="009F6064" w:rsidP="009F6064">
      <w:pPr>
        <w:pStyle w:val="TPnormalpuce1"/>
        <w:numPr>
          <w:ilvl w:val="0"/>
          <w:numId w:val="0"/>
        </w:numPr>
        <w:ind w:left="720" w:hanging="360"/>
      </w:pPr>
    </w:p>
    <w:p w14:paraId="708C844B" w14:textId="77777777" w:rsidR="003E663B" w:rsidRPr="00F637C8" w:rsidRDefault="003E663B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F637C8">
        <w:rPr>
          <w:lang w:val="fr-FR"/>
        </w:rPr>
        <w:br w:type="page"/>
      </w:r>
    </w:p>
    <w:p w14:paraId="3E1A8EF1" w14:textId="385A055D" w:rsidR="009F6064" w:rsidRPr="00F637C8" w:rsidRDefault="001554F3" w:rsidP="009F6064">
      <w:pPr>
        <w:pStyle w:val="Titre1"/>
      </w:pPr>
      <w:r w:rsidRPr="00F637C8">
        <w:lastRenderedPageBreak/>
        <w:t xml:space="preserve">Gestion plus fine pour </w:t>
      </w:r>
      <w:r w:rsidR="00B37BF0" w:rsidRPr="00F637C8">
        <w:t>MethodArgumentNotValidException</w:t>
      </w:r>
    </w:p>
    <w:p w14:paraId="6054E0B3" w14:textId="5FE32DEF" w:rsidR="00B37BF0" w:rsidRPr="00F637C8" w:rsidRDefault="00B37BF0" w:rsidP="00B37BF0">
      <w:pPr>
        <w:pStyle w:val="TPnormalpuce1"/>
      </w:pPr>
      <w:r w:rsidRPr="00F637C8">
        <w:t xml:space="preserve">L’exception propagée par Spring pour une erreur de validation est </w:t>
      </w:r>
      <w:r w:rsidRPr="00F637C8">
        <w:t>MethodArgumentNotValidException</w:t>
      </w:r>
    </w:p>
    <w:p w14:paraId="49A7626E" w14:textId="4B743C77" w:rsidR="00B37BF0" w:rsidRPr="00F637C8" w:rsidRDefault="00B37BF0" w:rsidP="00B37BF0">
      <w:pPr>
        <w:pStyle w:val="TPnormalpuce1"/>
      </w:pPr>
      <w:r w:rsidRPr="00F637C8">
        <w:t>Création d’une méthode pour gérer la capture de ces exceptions</w:t>
      </w:r>
    </w:p>
    <w:p w14:paraId="557EF60E" w14:textId="2E0AC85B" w:rsidR="00B37BF0" w:rsidRPr="00F637C8" w:rsidRDefault="00B37BF0" w:rsidP="00B37BF0">
      <w:pPr>
        <w:pStyle w:val="TPnormalpuce1"/>
      </w:pPr>
      <w:r w:rsidRPr="00F637C8">
        <w:t>Et ajout d’un traitement plus fin pour retourner le message</w:t>
      </w:r>
    </w:p>
    <w:p w14:paraId="3D1E61B6" w14:textId="20514027" w:rsidR="002A7748" w:rsidRPr="00F637C8" w:rsidRDefault="002A7748" w:rsidP="002A77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F637C8">
        <w:rPr>
          <w:rFonts w:ascii="Consolas" w:hAnsi="Consolas"/>
          <w:color w:val="3F7F5F"/>
          <w:sz w:val="18"/>
          <w:szCs w:val="18"/>
        </w:rPr>
        <w:t>…</w:t>
      </w:r>
    </w:p>
    <w:p w14:paraId="4883B95D" w14:textId="77777777" w:rsidR="002A7748" w:rsidRPr="00F637C8" w:rsidRDefault="002A7748" w:rsidP="002A77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637C8">
        <w:rPr>
          <w:rFonts w:ascii="Consolas" w:hAnsi="Consolas"/>
          <w:color w:val="000000"/>
          <w:sz w:val="18"/>
          <w:szCs w:val="18"/>
        </w:rPr>
        <w:t xml:space="preserve"> org.springframework.web.bind.MethodArgumentNotValidException;</w:t>
      </w:r>
    </w:p>
    <w:p w14:paraId="66270AB4" w14:textId="5197479A" w:rsidR="00E227DB" w:rsidRPr="00F637C8" w:rsidRDefault="00E227DB" w:rsidP="002A77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F637C8">
        <w:rPr>
          <w:rFonts w:ascii="Consolas" w:hAnsi="Consolas"/>
          <w:color w:val="3F7F5F"/>
          <w:sz w:val="18"/>
          <w:szCs w:val="18"/>
        </w:rPr>
        <w:t>…</w:t>
      </w:r>
    </w:p>
    <w:p w14:paraId="73CE6823" w14:textId="0FDAECD5" w:rsidR="00D6016C" w:rsidRPr="00F637C8" w:rsidRDefault="00D6016C" w:rsidP="00E227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3F7F5F"/>
          <w:sz w:val="18"/>
          <w:szCs w:val="18"/>
        </w:rPr>
        <w:t>// Gestion des exception</w:t>
      </w:r>
      <w:r w:rsidR="00864AAD" w:rsidRPr="00F637C8">
        <w:rPr>
          <w:rFonts w:ascii="Consolas" w:hAnsi="Consolas"/>
          <w:color w:val="3F7F5F"/>
          <w:sz w:val="18"/>
          <w:szCs w:val="18"/>
        </w:rPr>
        <w:t>s</w:t>
      </w:r>
      <w:r w:rsidRPr="00F637C8">
        <w:rPr>
          <w:rFonts w:ascii="Consolas" w:hAnsi="Consolas"/>
          <w:color w:val="3F7F5F"/>
          <w:sz w:val="18"/>
          <w:szCs w:val="18"/>
        </w:rPr>
        <w:t xml:space="preserve"> de validation - MethodArgumentNotValidException</w:t>
      </w:r>
    </w:p>
    <w:p w14:paraId="507DF276" w14:textId="72210113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646464"/>
          <w:sz w:val="18"/>
          <w:szCs w:val="18"/>
        </w:rPr>
        <w:t>@ExceptionHandler</w:t>
      </w:r>
      <w:r w:rsidRPr="00F637C8">
        <w:rPr>
          <w:rFonts w:ascii="Consolas" w:hAnsi="Consolas"/>
          <w:color w:val="000000"/>
          <w:sz w:val="18"/>
          <w:szCs w:val="18"/>
        </w:rPr>
        <w:t>(value = { MethodArgumentNotValidException.</w:t>
      </w:r>
      <w:r w:rsidRPr="00F637C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637C8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0ACB7A81" w14:textId="77331941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637C8">
        <w:rPr>
          <w:rFonts w:ascii="Consolas" w:hAnsi="Consolas"/>
          <w:color w:val="000000"/>
          <w:sz w:val="18"/>
          <w:szCs w:val="18"/>
        </w:rPr>
        <w:t xml:space="preserve"> ResponseEntity&lt;String&gt; capturerMethodArgumentNotValidException(MethodArgumentNotValidException </w:t>
      </w:r>
      <w:r w:rsidRPr="00F637C8">
        <w:rPr>
          <w:rFonts w:ascii="Consolas" w:hAnsi="Consolas"/>
          <w:color w:val="6A3E3E"/>
          <w:sz w:val="18"/>
          <w:szCs w:val="18"/>
        </w:rPr>
        <w:t>ex</w:t>
      </w:r>
      <w:r w:rsidRPr="00F637C8">
        <w:rPr>
          <w:rFonts w:ascii="Consolas" w:hAnsi="Consolas"/>
          <w:color w:val="000000"/>
          <w:sz w:val="18"/>
          <w:szCs w:val="18"/>
        </w:rPr>
        <w:t>) {</w:t>
      </w:r>
    </w:p>
    <w:p w14:paraId="3B274DFA" w14:textId="7E5CCD6B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F637C8">
        <w:rPr>
          <w:rFonts w:ascii="Consolas" w:hAnsi="Consolas"/>
          <w:color w:val="6A3E3E"/>
          <w:sz w:val="18"/>
          <w:szCs w:val="18"/>
        </w:rPr>
        <w:t>message</w:t>
      </w:r>
      <w:r w:rsidRPr="00F637C8">
        <w:rPr>
          <w:rFonts w:ascii="Consolas" w:hAnsi="Consolas"/>
          <w:color w:val="000000"/>
          <w:sz w:val="18"/>
          <w:szCs w:val="18"/>
        </w:rPr>
        <w:t xml:space="preserve"> = </w:t>
      </w:r>
      <w:r w:rsidRPr="00F637C8">
        <w:rPr>
          <w:rFonts w:ascii="Consolas" w:hAnsi="Consolas"/>
          <w:color w:val="6A3E3E"/>
          <w:sz w:val="18"/>
          <w:szCs w:val="18"/>
        </w:rPr>
        <w:t>ex</w:t>
      </w:r>
    </w:p>
    <w:p w14:paraId="6DE7429D" w14:textId="494176FC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  <w:t>.getFieldErrors()</w:t>
      </w:r>
    </w:p>
    <w:p w14:paraId="5BF37639" w14:textId="6F7E77C9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  <w:t>.stream()</w:t>
      </w:r>
    </w:p>
    <w:p w14:paraId="260B45D8" w14:textId="61C65CD8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  <w:t>.map(</w:t>
      </w:r>
      <w:r w:rsidRPr="00F637C8">
        <w:rPr>
          <w:rFonts w:ascii="Consolas" w:hAnsi="Consolas"/>
          <w:color w:val="6A3E3E"/>
          <w:sz w:val="18"/>
          <w:szCs w:val="18"/>
        </w:rPr>
        <w:t>e</w:t>
      </w:r>
      <w:r w:rsidRPr="00F637C8">
        <w:rPr>
          <w:rFonts w:ascii="Consolas" w:hAnsi="Consolas"/>
          <w:color w:val="000000"/>
          <w:sz w:val="18"/>
          <w:szCs w:val="18"/>
        </w:rPr>
        <w:t xml:space="preserve"> -&gt; </w:t>
      </w:r>
      <w:r w:rsidRPr="00F637C8">
        <w:rPr>
          <w:rFonts w:ascii="Consolas" w:hAnsi="Consolas"/>
          <w:color w:val="6A3E3E"/>
          <w:sz w:val="18"/>
          <w:szCs w:val="18"/>
        </w:rPr>
        <w:t>e</w:t>
      </w:r>
      <w:r w:rsidRPr="00F637C8">
        <w:rPr>
          <w:rFonts w:ascii="Consolas" w:hAnsi="Consolas"/>
          <w:color w:val="000000"/>
          <w:sz w:val="18"/>
          <w:szCs w:val="18"/>
        </w:rPr>
        <w:t>.getDefaultMessage())</w:t>
      </w:r>
    </w:p>
    <w:p w14:paraId="198340D8" w14:textId="22C8ECB7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color w:val="000000"/>
          <w:sz w:val="18"/>
          <w:szCs w:val="18"/>
        </w:rPr>
        <w:tab/>
        <w:t>.reduce(</w:t>
      </w:r>
      <w:r w:rsidRPr="00F637C8">
        <w:rPr>
          <w:rFonts w:ascii="Consolas" w:hAnsi="Consolas"/>
          <w:color w:val="2A00FF"/>
          <w:sz w:val="18"/>
          <w:szCs w:val="18"/>
        </w:rPr>
        <w:t>"</w:t>
      </w:r>
      <w:r w:rsidR="00B93D7C" w:rsidRPr="00F637C8">
        <w:rPr>
          <w:rFonts w:ascii="Consolas" w:hAnsi="Consolas"/>
          <w:color w:val="2A00FF"/>
          <w:sz w:val="18"/>
          <w:szCs w:val="18"/>
        </w:rPr>
        <w:t>Error</w:t>
      </w:r>
      <w:r w:rsidR="007860D9" w:rsidRPr="00F637C8">
        <w:rPr>
          <w:rFonts w:ascii="Consolas" w:hAnsi="Consolas"/>
          <w:color w:val="2A00FF"/>
          <w:sz w:val="18"/>
          <w:szCs w:val="18"/>
        </w:rPr>
        <w:t>s</w:t>
      </w:r>
      <w:r w:rsidR="00B93D7C" w:rsidRPr="00F637C8">
        <w:rPr>
          <w:rFonts w:ascii="Consolas" w:hAnsi="Consolas"/>
          <w:color w:val="2A00FF"/>
          <w:sz w:val="18"/>
          <w:szCs w:val="18"/>
        </w:rPr>
        <w:t xml:space="preserve"> : </w:t>
      </w:r>
      <w:r w:rsidRPr="00F637C8">
        <w:rPr>
          <w:rFonts w:ascii="Consolas" w:hAnsi="Consolas"/>
          <w:color w:val="2A00FF"/>
          <w:sz w:val="18"/>
          <w:szCs w:val="18"/>
        </w:rPr>
        <w:t>"</w:t>
      </w:r>
      <w:r w:rsidRPr="00F637C8">
        <w:rPr>
          <w:rFonts w:ascii="Consolas" w:hAnsi="Consolas"/>
          <w:color w:val="000000"/>
          <w:sz w:val="18"/>
          <w:szCs w:val="18"/>
        </w:rPr>
        <w:t>, String::concat);</w:t>
      </w:r>
    </w:p>
    <w:p w14:paraId="5B5B5BFC" w14:textId="2F162E8D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ab/>
      </w:r>
      <w:r w:rsidRPr="00F637C8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637C8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F637C8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F637C8">
        <w:rPr>
          <w:rFonts w:ascii="Consolas" w:hAnsi="Consolas"/>
          <w:color w:val="000000"/>
          <w:sz w:val="18"/>
          <w:szCs w:val="18"/>
        </w:rPr>
        <w:t>(HttpStatus.</w:t>
      </w:r>
      <w:r w:rsidRPr="00F637C8">
        <w:rPr>
          <w:rFonts w:ascii="Consolas" w:hAnsi="Consolas"/>
          <w:b/>
          <w:bCs/>
          <w:i/>
          <w:iCs/>
          <w:color w:val="0000C0"/>
          <w:sz w:val="18"/>
          <w:szCs w:val="18"/>
        </w:rPr>
        <w:t>BAD_REQUEST</w:t>
      </w:r>
      <w:r w:rsidRPr="00F637C8">
        <w:rPr>
          <w:rFonts w:ascii="Consolas" w:hAnsi="Consolas"/>
          <w:color w:val="000000"/>
          <w:sz w:val="18"/>
          <w:szCs w:val="18"/>
        </w:rPr>
        <w:t>).body(</w:t>
      </w:r>
      <w:r w:rsidRPr="00F637C8">
        <w:rPr>
          <w:rFonts w:ascii="Consolas" w:hAnsi="Consolas"/>
          <w:color w:val="6A3E3E"/>
          <w:sz w:val="18"/>
          <w:szCs w:val="18"/>
        </w:rPr>
        <w:t>message</w:t>
      </w:r>
      <w:r w:rsidRPr="00F637C8">
        <w:rPr>
          <w:rFonts w:ascii="Consolas" w:hAnsi="Consolas"/>
          <w:color w:val="000000"/>
          <w:sz w:val="18"/>
          <w:szCs w:val="18"/>
        </w:rPr>
        <w:t>);</w:t>
      </w:r>
    </w:p>
    <w:p w14:paraId="5AE4B141" w14:textId="0E805198" w:rsidR="00D6016C" w:rsidRPr="00F637C8" w:rsidRDefault="00D6016C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>}</w:t>
      </w:r>
    </w:p>
    <w:p w14:paraId="26EC0EDB" w14:textId="7C0702E6" w:rsidR="00E227DB" w:rsidRPr="00F637C8" w:rsidRDefault="00E227DB" w:rsidP="00D60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637C8">
        <w:rPr>
          <w:rFonts w:ascii="Consolas" w:hAnsi="Consolas"/>
          <w:color w:val="000000"/>
          <w:sz w:val="18"/>
          <w:szCs w:val="18"/>
        </w:rPr>
        <w:t>…</w:t>
      </w:r>
    </w:p>
    <w:p w14:paraId="365D393D" w14:textId="77777777" w:rsidR="006E52AA" w:rsidRPr="00F637C8" w:rsidRDefault="006E52AA" w:rsidP="006E52AA">
      <w:pPr>
        <w:pStyle w:val="Titre2"/>
        <w:rPr>
          <w:lang w:val="fr-FR"/>
        </w:rPr>
      </w:pPr>
      <w:r w:rsidRPr="00F637C8">
        <w:rPr>
          <w:lang w:val="fr-FR"/>
        </w:rPr>
        <w:t>Exécution avec Postman</w:t>
      </w:r>
    </w:p>
    <w:p w14:paraId="171AEC07" w14:textId="3E3E3D6F" w:rsidR="006E52AA" w:rsidRPr="00F637C8" w:rsidRDefault="006E52AA" w:rsidP="006E0A65">
      <w:pPr>
        <w:pStyle w:val="TPnormalpuce1"/>
      </w:pPr>
      <w:r w:rsidRPr="00F637C8">
        <w:t>Testons sans civilité :</w:t>
      </w:r>
    </w:p>
    <w:p w14:paraId="6BB26405" w14:textId="15D9EB4F" w:rsidR="00D92AE2" w:rsidRPr="00F637C8" w:rsidRDefault="0010643B" w:rsidP="00D6016C">
      <w:pPr>
        <w:rPr>
          <w:lang w:val="fr-FR"/>
        </w:rPr>
      </w:pPr>
      <w:r w:rsidRPr="00F637C8">
        <w:rPr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4FF6D" wp14:editId="5E5E427A">
                <wp:simplePos x="0" y="0"/>
                <wp:positionH relativeFrom="margin">
                  <wp:posOffset>99060</wp:posOffset>
                </wp:positionH>
                <wp:positionV relativeFrom="paragraph">
                  <wp:posOffset>3733800</wp:posOffset>
                </wp:positionV>
                <wp:extent cx="2926080" cy="457200"/>
                <wp:effectExtent l="0" t="0" r="26670" b="19050"/>
                <wp:wrapNone/>
                <wp:docPr id="140479055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2273B" id="Ellipse 2" o:spid="_x0000_s1026" style="position:absolute;margin-left:7.8pt;margin-top:294pt;width:230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" filled="f" strokecolor="#92d050" strokeweight="1.5pt">
                <v:stroke endcap="round"/>
                <w10:wrap anchorx="margin"/>
              </v:oval>
            </w:pict>
          </mc:Fallback>
        </mc:AlternateContent>
      </w:r>
      <w:r w:rsidRPr="00F637C8">
        <w:rPr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F3AEA" wp14:editId="41708CE4">
                <wp:simplePos x="0" y="0"/>
                <wp:positionH relativeFrom="margin">
                  <wp:posOffset>2967990</wp:posOffset>
                </wp:positionH>
                <wp:positionV relativeFrom="paragraph">
                  <wp:posOffset>3112770</wp:posOffset>
                </wp:positionV>
                <wp:extent cx="1402080" cy="358140"/>
                <wp:effectExtent l="0" t="0" r="26670" b="22860"/>
                <wp:wrapNone/>
                <wp:docPr id="65129563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5840A" id="Ellipse 2" o:spid="_x0000_s1026" style="position:absolute;margin-left:233.7pt;margin-top:245.1pt;width:110.4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" filled="f" strokecolor="red" strokeweight="1.5pt">
                <v:stroke endcap="round"/>
                <w10:wrap anchorx="margin"/>
              </v:oval>
            </w:pict>
          </mc:Fallback>
        </mc:AlternateContent>
      </w:r>
      <w:r w:rsidR="00D92AE2" w:rsidRPr="00F637C8">
        <w:rPr>
          <w:lang w:val="fr-FR"/>
        </w:rPr>
        <w:drawing>
          <wp:inline distT="0" distB="0" distL="0" distR="0" wp14:anchorId="4299EE6E" wp14:editId="72152D87">
            <wp:extent cx="5113020" cy="4274820"/>
            <wp:effectExtent l="19050" t="19050" r="11430" b="11430"/>
            <wp:docPr id="77154085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27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F41D85" w14:textId="6AD3FB50" w:rsidR="00953973" w:rsidRPr="00F637C8" w:rsidRDefault="00953973" w:rsidP="00953973">
      <w:pPr>
        <w:pStyle w:val="TPnormalpuce1"/>
      </w:pPr>
      <w:r w:rsidRPr="00F637C8">
        <w:t xml:space="preserve">Le statut de la </w:t>
      </w:r>
      <w:r w:rsidR="00D91F3E" w:rsidRPr="00F637C8">
        <w:t>réponse</w:t>
      </w:r>
      <w:r w:rsidRPr="00F637C8">
        <w:t xml:space="preserve"> (40</w:t>
      </w:r>
      <w:r w:rsidR="00D91F3E" w:rsidRPr="00F637C8">
        <w:t>0</w:t>
      </w:r>
      <w:r w:rsidRPr="00F637C8">
        <w:t xml:space="preserve">) </w:t>
      </w:r>
      <w:r w:rsidR="00776CCA" w:rsidRPr="00F637C8">
        <w:sym w:font="Wingdings" w:char="F0E0"/>
      </w:r>
      <w:r w:rsidR="00776CCA" w:rsidRPr="00F637C8">
        <w:t xml:space="preserve"> correspond bien au statut : </w:t>
      </w:r>
      <w:r w:rsidR="00776CCA" w:rsidRPr="00F637C8">
        <w:t>HttpStatus.BAD_REQUEST</w:t>
      </w:r>
    </w:p>
    <w:p w14:paraId="6F7A3329" w14:textId="37781C89" w:rsidR="00E02A46" w:rsidRPr="00F637C8" w:rsidRDefault="00953973" w:rsidP="00246895">
      <w:pPr>
        <w:pStyle w:val="TPnormalpuce1"/>
      </w:pPr>
      <w:r w:rsidRPr="00F637C8">
        <w:t xml:space="preserve">Nous avons bien maintenant, uniquement le contenu </w:t>
      </w:r>
      <w:r w:rsidR="00014B14" w:rsidRPr="00F637C8">
        <w:t>« getDefaultMessage »</w:t>
      </w:r>
    </w:p>
    <w:p w14:paraId="0CA62984" w14:textId="34DA1EFF" w:rsidR="002A6DB1" w:rsidRPr="00F637C8" w:rsidRDefault="002A6DB1" w:rsidP="002A6DB1">
      <w:pPr>
        <w:pStyle w:val="Citationintense"/>
        <w:rPr>
          <w:lang w:val="fr-FR"/>
        </w:rPr>
      </w:pPr>
      <w:r w:rsidRPr="00F637C8">
        <w:rPr>
          <w:lang w:val="fr-FR"/>
        </w:rPr>
        <w:lastRenderedPageBreak/>
        <w:t>Maintenant, nous avons de la capture d’exceptions au niveau BLL, Controller et Handler.</w:t>
      </w:r>
    </w:p>
    <w:p w14:paraId="7B36EF32" w14:textId="7FA65F73" w:rsidR="002A6DB1" w:rsidRPr="00F637C8" w:rsidRDefault="002A6DB1" w:rsidP="002A6DB1">
      <w:pPr>
        <w:pStyle w:val="Citationintense"/>
        <w:rPr>
          <w:lang w:val="fr-FR"/>
        </w:rPr>
      </w:pPr>
      <w:r w:rsidRPr="00F637C8">
        <w:rPr>
          <w:lang w:val="fr-FR"/>
        </w:rPr>
        <w:t>Cela évitera de transmettre des erreurs sans traitement vers le client.</w:t>
      </w:r>
    </w:p>
    <w:sectPr w:rsidR="002A6DB1" w:rsidRPr="00F637C8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71755" w14:textId="77777777" w:rsidR="004C697A" w:rsidRDefault="004C697A" w:rsidP="006C7E58">
      <w:r>
        <w:separator/>
      </w:r>
    </w:p>
  </w:endnote>
  <w:endnote w:type="continuationSeparator" w:id="0">
    <w:p w14:paraId="0FA29130" w14:textId="77777777" w:rsidR="004C697A" w:rsidRDefault="004C697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5FA7D" w14:textId="77777777" w:rsidR="004C697A" w:rsidRDefault="004C697A" w:rsidP="006C7E58">
      <w:r>
        <w:separator/>
      </w:r>
    </w:p>
  </w:footnote>
  <w:footnote w:type="continuationSeparator" w:id="0">
    <w:p w14:paraId="0F78195B" w14:textId="77777777" w:rsidR="004C697A" w:rsidRDefault="004C697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4944"/>
    <w:multiLevelType w:val="hybridMultilevel"/>
    <w:tmpl w:val="02665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53B10"/>
    <w:multiLevelType w:val="hybridMultilevel"/>
    <w:tmpl w:val="9084A1E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8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1"/>
  </w:num>
  <w:num w:numId="5" w16cid:durableId="1054431358">
    <w:abstractNumId w:val="19"/>
  </w:num>
  <w:num w:numId="6" w16cid:durableId="47657577">
    <w:abstractNumId w:val="22"/>
  </w:num>
  <w:num w:numId="7" w16cid:durableId="1937521838">
    <w:abstractNumId w:val="11"/>
  </w:num>
  <w:num w:numId="8" w16cid:durableId="1905526787">
    <w:abstractNumId w:val="17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20"/>
  </w:num>
  <w:num w:numId="14" w16cid:durableId="1386101343">
    <w:abstractNumId w:val="23"/>
  </w:num>
  <w:num w:numId="15" w16cid:durableId="376124357">
    <w:abstractNumId w:val="15"/>
  </w:num>
  <w:num w:numId="16" w16cid:durableId="1964653792">
    <w:abstractNumId w:val="6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4"/>
  </w:num>
  <w:num w:numId="21" w16cid:durableId="1016882455">
    <w:abstractNumId w:val="0"/>
  </w:num>
  <w:num w:numId="22" w16cid:durableId="877545320">
    <w:abstractNumId w:val="2"/>
  </w:num>
  <w:num w:numId="23" w16cid:durableId="852719046">
    <w:abstractNumId w:val="12"/>
  </w:num>
  <w:num w:numId="24" w16cid:durableId="676931051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4B14"/>
    <w:rsid w:val="000150A7"/>
    <w:rsid w:val="000150C3"/>
    <w:rsid w:val="00015214"/>
    <w:rsid w:val="0001542E"/>
    <w:rsid w:val="000170B9"/>
    <w:rsid w:val="00020946"/>
    <w:rsid w:val="00023DBA"/>
    <w:rsid w:val="000264A1"/>
    <w:rsid w:val="00034B2F"/>
    <w:rsid w:val="0003794C"/>
    <w:rsid w:val="000417F6"/>
    <w:rsid w:val="00045ECE"/>
    <w:rsid w:val="000460E8"/>
    <w:rsid w:val="000478F3"/>
    <w:rsid w:val="000479A4"/>
    <w:rsid w:val="000504C9"/>
    <w:rsid w:val="00050ACC"/>
    <w:rsid w:val="00051A24"/>
    <w:rsid w:val="00052079"/>
    <w:rsid w:val="0005527E"/>
    <w:rsid w:val="00055365"/>
    <w:rsid w:val="00056843"/>
    <w:rsid w:val="00057579"/>
    <w:rsid w:val="00062FC0"/>
    <w:rsid w:val="000717C4"/>
    <w:rsid w:val="000719DE"/>
    <w:rsid w:val="000753A7"/>
    <w:rsid w:val="00075C45"/>
    <w:rsid w:val="0007773E"/>
    <w:rsid w:val="00077D28"/>
    <w:rsid w:val="00077D5F"/>
    <w:rsid w:val="0008089A"/>
    <w:rsid w:val="00082FD3"/>
    <w:rsid w:val="00086EB6"/>
    <w:rsid w:val="00090715"/>
    <w:rsid w:val="00090E32"/>
    <w:rsid w:val="00093EE6"/>
    <w:rsid w:val="0009411B"/>
    <w:rsid w:val="00095A02"/>
    <w:rsid w:val="00097F0B"/>
    <w:rsid w:val="000A1582"/>
    <w:rsid w:val="000A2DD6"/>
    <w:rsid w:val="000A5D8B"/>
    <w:rsid w:val="000A6406"/>
    <w:rsid w:val="000A7881"/>
    <w:rsid w:val="000B2C88"/>
    <w:rsid w:val="000B5430"/>
    <w:rsid w:val="000B5825"/>
    <w:rsid w:val="000C047F"/>
    <w:rsid w:val="000C15F1"/>
    <w:rsid w:val="000C1893"/>
    <w:rsid w:val="000C25A9"/>
    <w:rsid w:val="000C4826"/>
    <w:rsid w:val="000C4E2E"/>
    <w:rsid w:val="000C5E8F"/>
    <w:rsid w:val="000C6A7D"/>
    <w:rsid w:val="000D0A8C"/>
    <w:rsid w:val="000D196A"/>
    <w:rsid w:val="000D77F3"/>
    <w:rsid w:val="000E15F6"/>
    <w:rsid w:val="000E18AF"/>
    <w:rsid w:val="000E5CCE"/>
    <w:rsid w:val="000F0864"/>
    <w:rsid w:val="000F096C"/>
    <w:rsid w:val="000F0E32"/>
    <w:rsid w:val="000F1C9B"/>
    <w:rsid w:val="000F4215"/>
    <w:rsid w:val="000F50AF"/>
    <w:rsid w:val="00105605"/>
    <w:rsid w:val="0010643B"/>
    <w:rsid w:val="00110294"/>
    <w:rsid w:val="001111BE"/>
    <w:rsid w:val="00115A69"/>
    <w:rsid w:val="00121C42"/>
    <w:rsid w:val="00122B4E"/>
    <w:rsid w:val="00125DCA"/>
    <w:rsid w:val="001268E0"/>
    <w:rsid w:val="00130656"/>
    <w:rsid w:val="00133150"/>
    <w:rsid w:val="00134C3C"/>
    <w:rsid w:val="0013536A"/>
    <w:rsid w:val="00136790"/>
    <w:rsid w:val="00137777"/>
    <w:rsid w:val="00143801"/>
    <w:rsid w:val="001447F2"/>
    <w:rsid w:val="00144925"/>
    <w:rsid w:val="0014655A"/>
    <w:rsid w:val="001465BB"/>
    <w:rsid w:val="001467DD"/>
    <w:rsid w:val="00146F28"/>
    <w:rsid w:val="00147B14"/>
    <w:rsid w:val="0015155D"/>
    <w:rsid w:val="00151AA0"/>
    <w:rsid w:val="00153344"/>
    <w:rsid w:val="00154224"/>
    <w:rsid w:val="001554F3"/>
    <w:rsid w:val="00160F93"/>
    <w:rsid w:val="001623B1"/>
    <w:rsid w:val="00163E51"/>
    <w:rsid w:val="001658FD"/>
    <w:rsid w:val="00165FF1"/>
    <w:rsid w:val="001660CD"/>
    <w:rsid w:val="00167EC4"/>
    <w:rsid w:val="00171036"/>
    <w:rsid w:val="0017276E"/>
    <w:rsid w:val="00176104"/>
    <w:rsid w:val="00180858"/>
    <w:rsid w:val="00182DD6"/>
    <w:rsid w:val="001831E2"/>
    <w:rsid w:val="001859D5"/>
    <w:rsid w:val="00190676"/>
    <w:rsid w:val="001926DB"/>
    <w:rsid w:val="00192825"/>
    <w:rsid w:val="00192E77"/>
    <w:rsid w:val="00194408"/>
    <w:rsid w:val="001962C7"/>
    <w:rsid w:val="00197AF3"/>
    <w:rsid w:val="00197FED"/>
    <w:rsid w:val="001A0D7C"/>
    <w:rsid w:val="001A438B"/>
    <w:rsid w:val="001A4B5B"/>
    <w:rsid w:val="001B4DA8"/>
    <w:rsid w:val="001C6550"/>
    <w:rsid w:val="001C739D"/>
    <w:rsid w:val="001D173E"/>
    <w:rsid w:val="001D2462"/>
    <w:rsid w:val="001D2865"/>
    <w:rsid w:val="001D3BFC"/>
    <w:rsid w:val="001D7105"/>
    <w:rsid w:val="001E0B2C"/>
    <w:rsid w:val="001E3826"/>
    <w:rsid w:val="001E3AAD"/>
    <w:rsid w:val="001E3AB7"/>
    <w:rsid w:val="001E4424"/>
    <w:rsid w:val="001F18FA"/>
    <w:rsid w:val="001F2B4F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041"/>
    <w:rsid w:val="00225D2C"/>
    <w:rsid w:val="002263D9"/>
    <w:rsid w:val="0023135E"/>
    <w:rsid w:val="00232ABB"/>
    <w:rsid w:val="002404B0"/>
    <w:rsid w:val="00241941"/>
    <w:rsid w:val="00241BEE"/>
    <w:rsid w:val="00242C6A"/>
    <w:rsid w:val="002432E7"/>
    <w:rsid w:val="00250151"/>
    <w:rsid w:val="0025054F"/>
    <w:rsid w:val="002510FA"/>
    <w:rsid w:val="002516A8"/>
    <w:rsid w:val="002524E7"/>
    <w:rsid w:val="00261F4C"/>
    <w:rsid w:val="00262DB7"/>
    <w:rsid w:val="00265024"/>
    <w:rsid w:val="00267CA7"/>
    <w:rsid w:val="00267D31"/>
    <w:rsid w:val="0027089F"/>
    <w:rsid w:val="00270A58"/>
    <w:rsid w:val="002719FB"/>
    <w:rsid w:val="002732D7"/>
    <w:rsid w:val="00275701"/>
    <w:rsid w:val="00277014"/>
    <w:rsid w:val="00277CDD"/>
    <w:rsid w:val="002835C6"/>
    <w:rsid w:val="00287D81"/>
    <w:rsid w:val="0029339F"/>
    <w:rsid w:val="00293E9F"/>
    <w:rsid w:val="00296567"/>
    <w:rsid w:val="00296A73"/>
    <w:rsid w:val="002A18FE"/>
    <w:rsid w:val="002A2662"/>
    <w:rsid w:val="002A28BA"/>
    <w:rsid w:val="002A2BFE"/>
    <w:rsid w:val="002A3BC6"/>
    <w:rsid w:val="002A4702"/>
    <w:rsid w:val="002A69C6"/>
    <w:rsid w:val="002A6A5C"/>
    <w:rsid w:val="002A6DB1"/>
    <w:rsid w:val="002A7748"/>
    <w:rsid w:val="002B04EA"/>
    <w:rsid w:val="002B1424"/>
    <w:rsid w:val="002B404F"/>
    <w:rsid w:val="002C11FF"/>
    <w:rsid w:val="002C1D2C"/>
    <w:rsid w:val="002C301E"/>
    <w:rsid w:val="002C4936"/>
    <w:rsid w:val="002C5032"/>
    <w:rsid w:val="002C69B6"/>
    <w:rsid w:val="002D012E"/>
    <w:rsid w:val="002D1C5C"/>
    <w:rsid w:val="002D2B64"/>
    <w:rsid w:val="002D3107"/>
    <w:rsid w:val="002D478C"/>
    <w:rsid w:val="002D7D48"/>
    <w:rsid w:val="002E05B0"/>
    <w:rsid w:val="002E078E"/>
    <w:rsid w:val="002E0B34"/>
    <w:rsid w:val="002E1C14"/>
    <w:rsid w:val="002E4B09"/>
    <w:rsid w:val="002E7E7C"/>
    <w:rsid w:val="002F090A"/>
    <w:rsid w:val="002F0A74"/>
    <w:rsid w:val="002F13A6"/>
    <w:rsid w:val="002F75F0"/>
    <w:rsid w:val="002F78BE"/>
    <w:rsid w:val="003003A0"/>
    <w:rsid w:val="003011D7"/>
    <w:rsid w:val="00301257"/>
    <w:rsid w:val="00302148"/>
    <w:rsid w:val="00304888"/>
    <w:rsid w:val="00305B8F"/>
    <w:rsid w:val="0030656D"/>
    <w:rsid w:val="00306A14"/>
    <w:rsid w:val="00316238"/>
    <w:rsid w:val="00317843"/>
    <w:rsid w:val="003207B0"/>
    <w:rsid w:val="00320C11"/>
    <w:rsid w:val="00320D08"/>
    <w:rsid w:val="003236D6"/>
    <w:rsid w:val="00334B30"/>
    <w:rsid w:val="00340BB2"/>
    <w:rsid w:val="00341693"/>
    <w:rsid w:val="0034440A"/>
    <w:rsid w:val="00345559"/>
    <w:rsid w:val="00346E6C"/>
    <w:rsid w:val="00347B88"/>
    <w:rsid w:val="00353F54"/>
    <w:rsid w:val="003548A0"/>
    <w:rsid w:val="003637F8"/>
    <w:rsid w:val="003659AB"/>
    <w:rsid w:val="00365C37"/>
    <w:rsid w:val="0037021F"/>
    <w:rsid w:val="003709F1"/>
    <w:rsid w:val="00371986"/>
    <w:rsid w:val="00371F07"/>
    <w:rsid w:val="00373FD9"/>
    <w:rsid w:val="00376922"/>
    <w:rsid w:val="00377559"/>
    <w:rsid w:val="003803BF"/>
    <w:rsid w:val="00380F33"/>
    <w:rsid w:val="003810CA"/>
    <w:rsid w:val="00382C06"/>
    <w:rsid w:val="003842F2"/>
    <w:rsid w:val="0038442C"/>
    <w:rsid w:val="003851F8"/>
    <w:rsid w:val="0038651C"/>
    <w:rsid w:val="003871A3"/>
    <w:rsid w:val="00387206"/>
    <w:rsid w:val="003876AC"/>
    <w:rsid w:val="00387847"/>
    <w:rsid w:val="00390417"/>
    <w:rsid w:val="00392CE7"/>
    <w:rsid w:val="00396203"/>
    <w:rsid w:val="003A098F"/>
    <w:rsid w:val="003A5E8B"/>
    <w:rsid w:val="003A65EB"/>
    <w:rsid w:val="003A75E8"/>
    <w:rsid w:val="003B05BE"/>
    <w:rsid w:val="003B1F6E"/>
    <w:rsid w:val="003B4D1B"/>
    <w:rsid w:val="003B4F88"/>
    <w:rsid w:val="003C0390"/>
    <w:rsid w:val="003C06C2"/>
    <w:rsid w:val="003C1875"/>
    <w:rsid w:val="003C6A4C"/>
    <w:rsid w:val="003C6EFC"/>
    <w:rsid w:val="003C7784"/>
    <w:rsid w:val="003D04C8"/>
    <w:rsid w:val="003D0C24"/>
    <w:rsid w:val="003D6B13"/>
    <w:rsid w:val="003E2FAD"/>
    <w:rsid w:val="003E663B"/>
    <w:rsid w:val="003E676A"/>
    <w:rsid w:val="003F057A"/>
    <w:rsid w:val="003F5A3F"/>
    <w:rsid w:val="00400DE3"/>
    <w:rsid w:val="00401DEE"/>
    <w:rsid w:val="00405B73"/>
    <w:rsid w:val="00406E49"/>
    <w:rsid w:val="0041094E"/>
    <w:rsid w:val="00413EC9"/>
    <w:rsid w:val="00414A12"/>
    <w:rsid w:val="004203A9"/>
    <w:rsid w:val="00420690"/>
    <w:rsid w:val="004211D6"/>
    <w:rsid w:val="00425FA5"/>
    <w:rsid w:val="004301BB"/>
    <w:rsid w:val="00430FF9"/>
    <w:rsid w:val="00432B6F"/>
    <w:rsid w:val="00433F64"/>
    <w:rsid w:val="004343CE"/>
    <w:rsid w:val="004470D5"/>
    <w:rsid w:val="004476B8"/>
    <w:rsid w:val="00450C5E"/>
    <w:rsid w:val="004517E2"/>
    <w:rsid w:val="0045421E"/>
    <w:rsid w:val="00456F22"/>
    <w:rsid w:val="00474808"/>
    <w:rsid w:val="00474EA2"/>
    <w:rsid w:val="00476B81"/>
    <w:rsid w:val="0048505C"/>
    <w:rsid w:val="00486004"/>
    <w:rsid w:val="0048626F"/>
    <w:rsid w:val="00490940"/>
    <w:rsid w:val="00492FCA"/>
    <w:rsid w:val="0049346A"/>
    <w:rsid w:val="0049415E"/>
    <w:rsid w:val="00494DCF"/>
    <w:rsid w:val="00496845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B4FAA"/>
    <w:rsid w:val="004C2502"/>
    <w:rsid w:val="004C697A"/>
    <w:rsid w:val="004D0EC6"/>
    <w:rsid w:val="004D4910"/>
    <w:rsid w:val="004D6D14"/>
    <w:rsid w:val="004E5D07"/>
    <w:rsid w:val="004E67B9"/>
    <w:rsid w:val="004E79BD"/>
    <w:rsid w:val="004E79CC"/>
    <w:rsid w:val="004F160F"/>
    <w:rsid w:val="004F2C2E"/>
    <w:rsid w:val="004F45F2"/>
    <w:rsid w:val="004F5516"/>
    <w:rsid w:val="004F5AC8"/>
    <w:rsid w:val="0050100F"/>
    <w:rsid w:val="005025EB"/>
    <w:rsid w:val="005056C3"/>
    <w:rsid w:val="00506DBF"/>
    <w:rsid w:val="005078E6"/>
    <w:rsid w:val="0051079F"/>
    <w:rsid w:val="0051374B"/>
    <w:rsid w:val="00514A00"/>
    <w:rsid w:val="00523EC6"/>
    <w:rsid w:val="005244B5"/>
    <w:rsid w:val="00524D1E"/>
    <w:rsid w:val="00525C86"/>
    <w:rsid w:val="0053060B"/>
    <w:rsid w:val="00531952"/>
    <w:rsid w:val="00536BEF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8E3"/>
    <w:rsid w:val="00554FC1"/>
    <w:rsid w:val="0055667D"/>
    <w:rsid w:val="005607EE"/>
    <w:rsid w:val="00561301"/>
    <w:rsid w:val="00561419"/>
    <w:rsid w:val="0056263B"/>
    <w:rsid w:val="005667B9"/>
    <w:rsid w:val="005709EF"/>
    <w:rsid w:val="00571167"/>
    <w:rsid w:val="0057306B"/>
    <w:rsid w:val="00574C98"/>
    <w:rsid w:val="00580F25"/>
    <w:rsid w:val="00590AA9"/>
    <w:rsid w:val="00591596"/>
    <w:rsid w:val="00591C1B"/>
    <w:rsid w:val="00594338"/>
    <w:rsid w:val="00595A5B"/>
    <w:rsid w:val="005A0D13"/>
    <w:rsid w:val="005A2146"/>
    <w:rsid w:val="005A3116"/>
    <w:rsid w:val="005A36E5"/>
    <w:rsid w:val="005A54F3"/>
    <w:rsid w:val="005A6CD2"/>
    <w:rsid w:val="005B2177"/>
    <w:rsid w:val="005B2B03"/>
    <w:rsid w:val="005B3345"/>
    <w:rsid w:val="005B4641"/>
    <w:rsid w:val="005B7363"/>
    <w:rsid w:val="005C133B"/>
    <w:rsid w:val="005C424C"/>
    <w:rsid w:val="005C684C"/>
    <w:rsid w:val="005C68D3"/>
    <w:rsid w:val="005C6ABF"/>
    <w:rsid w:val="005D1943"/>
    <w:rsid w:val="005D194E"/>
    <w:rsid w:val="005D236E"/>
    <w:rsid w:val="005D2F9C"/>
    <w:rsid w:val="005D57E0"/>
    <w:rsid w:val="005E3B89"/>
    <w:rsid w:val="005E46D1"/>
    <w:rsid w:val="005F02B6"/>
    <w:rsid w:val="005F040F"/>
    <w:rsid w:val="005F2752"/>
    <w:rsid w:val="005F2EFB"/>
    <w:rsid w:val="005F3D2D"/>
    <w:rsid w:val="005F6003"/>
    <w:rsid w:val="005F6F8E"/>
    <w:rsid w:val="005F6FBF"/>
    <w:rsid w:val="005F7A28"/>
    <w:rsid w:val="00601623"/>
    <w:rsid w:val="006039F1"/>
    <w:rsid w:val="00603AF5"/>
    <w:rsid w:val="0060479D"/>
    <w:rsid w:val="00607EE5"/>
    <w:rsid w:val="00610ED0"/>
    <w:rsid w:val="006115F6"/>
    <w:rsid w:val="0061249B"/>
    <w:rsid w:val="00622373"/>
    <w:rsid w:val="00624691"/>
    <w:rsid w:val="0062592F"/>
    <w:rsid w:val="00625D77"/>
    <w:rsid w:val="00627805"/>
    <w:rsid w:val="00627AE5"/>
    <w:rsid w:val="006302A7"/>
    <w:rsid w:val="0063306A"/>
    <w:rsid w:val="00633B1F"/>
    <w:rsid w:val="006367DA"/>
    <w:rsid w:val="00641E6D"/>
    <w:rsid w:val="0064222C"/>
    <w:rsid w:val="00642951"/>
    <w:rsid w:val="006500D4"/>
    <w:rsid w:val="0065237C"/>
    <w:rsid w:val="0065274A"/>
    <w:rsid w:val="00653FD4"/>
    <w:rsid w:val="00655DB6"/>
    <w:rsid w:val="00660438"/>
    <w:rsid w:val="00665DA5"/>
    <w:rsid w:val="00671C95"/>
    <w:rsid w:val="006745BC"/>
    <w:rsid w:val="00675D38"/>
    <w:rsid w:val="0067609F"/>
    <w:rsid w:val="00684DA0"/>
    <w:rsid w:val="00685AB6"/>
    <w:rsid w:val="0068657E"/>
    <w:rsid w:val="006900A1"/>
    <w:rsid w:val="00690CA2"/>
    <w:rsid w:val="0069172F"/>
    <w:rsid w:val="00693053"/>
    <w:rsid w:val="006939F9"/>
    <w:rsid w:val="00694B70"/>
    <w:rsid w:val="006951B2"/>
    <w:rsid w:val="0069588A"/>
    <w:rsid w:val="006A1870"/>
    <w:rsid w:val="006A23AF"/>
    <w:rsid w:val="006B3A7A"/>
    <w:rsid w:val="006B3B13"/>
    <w:rsid w:val="006C3286"/>
    <w:rsid w:val="006C573C"/>
    <w:rsid w:val="006C7E58"/>
    <w:rsid w:val="006D054D"/>
    <w:rsid w:val="006D1C51"/>
    <w:rsid w:val="006D26EB"/>
    <w:rsid w:val="006D2C65"/>
    <w:rsid w:val="006D3192"/>
    <w:rsid w:val="006D675F"/>
    <w:rsid w:val="006D6F04"/>
    <w:rsid w:val="006E001F"/>
    <w:rsid w:val="006E0194"/>
    <w:rsid w:val="006E205A"/>
    <w:rsid w:val="006E20F8"/>
    <w:rsid w:val="006E52AA"/>
    <w:rsid w:val="006E56BB"/>
    <w:rsid w:val="006E5F6E"/>
    <w:rsid w:val="006E7E3D"/>
    <w:rsid w:val="006F1B40"/>
    <w:rsid w:val="006F2B63"/>
    <w:rsid w:val="006F7A6B"/>
    <w:rsid w:val="007005D8"/>
    <w:rsid w:val="007007CE"/>
    <w:rsid w:val="00700891"/>
    <w:rsid w:val="00700BB9"/>
    <w:rsid w:val="007060B5"/>
    <w:rsid w:val="0070775D"/>
    <w:rsid w:val="00707B85"/>
    <w:rsid w:val="00710DD3"/>
    <w:rsid w:val="007131E3"/>
    <w:rsid w:val="00713863"/>
    <w:rsid w:val="00721EE3"/>
    <w:rsid w:val="00723176"/>
    <w:rsid w:val="00723883"/>
    <w:rsid w:val="00725708"/>
    <w:rsid w:val="0072792D"/>
    <w:rsid w:val="007327B9"/>
    <w:rsid w:val="00734122"/>
    <w:rsid w:val="007352A2"/>
    <w:rsid w:val="00740FF3"/>
    <w:rsid w:val="00742224"/>
    <w:rsid w:val="00742334"/>
    <w:rsid w:val="00743993"/>
    <w:rsid w:val="00750299"/>
    <w:rsid w:val="00755B4D"/>
    <w:rsid w:val="00755C5A"/>
    <w:rsid w:val="00764007"/>
    <w:rsid w:val="007641D2"/>
    <w:rsid w:val="00765582"/>
    <w:rsid w:val="00767640"/>
    <w:rsid w:val="00767B49"/>
    <w:rsid w:val="0077045B"/>
    <w:rsid w:val="007729E2"/>
    <w:rsid w:val="0077329B"/>
    <w:rsid w:val="007740FE"/>
    <w:rsid w:val="00776CCA"/>
    <w:rsid w:val="00785814"/>
    <w:rsid w:val="007860D9"/>
    <w:rsid w:val="007910EE"/>
    <w:rsid w:val="00792818"/>
    <w:rsid w:val="00793716"/>
    <w:rsid w:val="007A0A21"/>
    <w:rsid w:val="007A0C15"/>
    <w:rsid w:val="007A1C97"/>
    <w:rsid w:val="007A21D7"/>
    <w:rsid w:val="007A4287"/>
    <w:rsid w:val="007A43B7"/>
    <w:rsid w:val="007A7FB9"/>
    <w:rsid w:val="007B2161"/>
    <w:rsid w:val="007B2D87"/>
    <w:rsid w:val="007B379E"/>
    <w:rsid w:val="007B69B9"/>
    <w:rsid w:val="007B76EF"/>
    <w:rsid w:val="007C015E"/>
    <w:rsid w:val="007C0A41"/>
    <w:rsid w:val="007C24D9"/>
    <w:rsid w:val="007C301D"/>
    <w:rsid w:val="007C339E"/>
    <w:rsid w:val="007C3748"/>
    <w:rsid w:val="007C3CC4"/>
    <w:rsid w:val="007C4923"/>
    <w:rsid w:val="007C6414"/>
    <w:rsid w:val="007C6F54"/>
    <w:rsid w:val="007D07EA"/>
    <w:rsid w:val="007D1155"/>
    <w:rsid w:val="007D1851"/>
    <w:rsid w:val="007D1E0E"/>
    <w:rsid w:val="007D3376"/>
    <w:rsid w:val="007D466B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9E3"/>
    <w:rsid w:val="00805BCC"/>
    <w:rsid w:val="008065FD"/>
    <w:rsid w:val="008129F7"/>
    <w:rsid w:val="008130F1"/>
    <w:rsid w:val="00814575"/>
    <w:rsid w:val="00817341"/>
    <w:rsid w:val="00820D63"/>
    <w:rsid w:val="0083499D"/>
    <w:rsid w:val="00834D1F"/>
    <w:rsid w:val="00834E17"/>
    <w:rsid w:val="00837C05"/>
    <w:rsid w:val="008406FE"/>
    <w:rsid w:val="00840EDB"/>
    <w:rsid w:val="00845605"/>
    <w:rsid w:val="008459CA"/>
    <w:rsid w:val="008514EC"/>
    <w:rsid w:val="00851C1E"/>
    <w:rsid w:val="00853E39"/>
    <w:rsid w:val="008546B4"/>
    <w:rsid w:val="00854880"/>
    <w:rsid w:val="008616D6"/>
    <w:rsid w:val="00861DC2"/>
    <w:rsid w:val="008624F6"/>
    <w:rsid w:val="00863103"/>
    <w:rsid w:val="00864AAD"/>
    <w:rsid w:val="008663D1"/>
    <w:rsid w:val="008672FD"/>
    <w:rsid w:val="00867E02"/>
    <w:rsid w:val="008731E6"/>
    <w:rsid w:val="00874B66"/>
    <w:rsid w:val="0087507D"/>
    <w:rsid w:val="0087684E"/>
    <w:rsid w:val="00876A48"/>
    <w:rsid w:val="00881C49"/>
    <w:rsid w:val="008828BD"/>
    <w:rsid w:val="00883C7F"/>
    <w:rsid w:val="00883EE1"/>
    <w:rsid w:val="008867D8"/>
    <w:rsid w:val="00886F89"/>
    <w:rsid w:val="00887B7B"/>
    <w:rsid w:val="00892B01"/>
    <w:rsid w:val="00893473"/>
    <w:rsid w:val="00895308"/>
    <w:rsid w:val="00896E1F"/>
    <w:rsid w:val="00896FEF"/>
    <w:rsid w:val="008A0FDC"/>
    <w:rsid w:val="008A1063"/>
    <w:rsid w:val="008A7121"/>
    <w:rsid w:val="008A78BE"/>
    <w:rsid w:val="008B1A67"/>
    <w:rsid w:val="008B1C22"/>
    <w:rsid w:val="008B220B"/>
    <w:rsid w:val="008B2902"/>
    <w:rsid w:val="008B38A0"/>
    <w:rsid w:val="008C010D"/>
    <w:rsid w:val="008C1D18"/>
    <w:rsid w:val="008C2CF3"/>
    <w:rsid w:val="008C33FF"/>
    <w:rsid w:val="008C4915"/>
    <w:rsid w:val="008C78B7"/>
    <w:rsid w:val="008D1D2F"/>
    <w:rsid w:val="008D35C2"/>
    <w:rsid w:val="008D6927"/>
    <w:rsid w:val="008D6F1D"/>
    <w:rsid w:val="008E21B4"/>
    <w:rsid w:val="008E21C0"/>
    <w:rsid w:val="008E54F8"/>
    <w:rsid w:val="008E5D12"/>
    <w:rsid w:val="008E5DAD"/>
    <w:rsid w:val="008E6D1D"/>
    <w:rsid w:val="008E77A7"/>
    <w:rsid w:val="008F0324"/>
    <w:rsid w:val="008F18E2"/>
    <w:rsid w:val="008F32FF"/>
    <w:rsid w:val="008F5187"/>
    <w:rsid w:val="008F5986"/>
    <w:rsid w:val="008F7F3E"/>
    <w:rsid w:val="00901029"/>
    <w:rsid w:val="00901CDD"/>
    <w:rsid w:val="00905A23"/>
    <w:rsid w:val="00912712"/>
    <w:rsid w:val="00912F5E"/>
    <w:rsid w:val="0091679D"/>
    <w:rsid w:val="00920BAE"/>
    <w:rsid w:val="00922F94"/>
    <w:rsid w:val="00924F5F"/>
    <w:rsid w:val="00930AA0"/>
    <w:rsid w:val="009314BA"/>
    <w:rsid w:val="00932793"/>
    <w:rsid w:val="00937048"/>
    <w:rsid w:val="00940668"/>
    <w:rsid w:val="009407D4"/>
    <w:rsid w:val="009425F5"/>
    <w:rsid w:val="00945F7A"/>
    <w:rsid w:val="00946D77"/>
    <w:rsid w:val="00952A76"/>
    <w:rsid w:val="00952CB1"/>
    <w:rsid w:val="0095349A"/>
    <w:rsid w:val="00953973"/>
    <w:rsid w:val="00954E03"/>
    <w:rsid w:val="00962B05"/>
    <w:rsid w:val="00964B34"/>
    <w:rsid w:val="0096503B"/>
    <w:rsid w:val="00966940"/>
    <w:rsid w:val="00967576"/>
    <w:rsid w:val="00971FF5"/>
    <w:rsid w:val="009731EA"/>
    <w:rsid w:val="00973B85"/>
    <w:rsid w:val="009748C9"/>
    <w:rsid w:val="00982EF0"/>
    <w:rsid w:val="00983D95"/>
    <w:rsid w:val="0098474F"/>
    <w:rsid w:val="00985195"/>
    <w:rsid w:val="009862DE"/>
    <w:rsid w:val="00986707"/>
    <w:rsid w:val="0098709E"/>
    <w:rsid w:val="00990B02"/>
    <w:rsid w:val="009A5D9A"/>
    <w:rsid w:val="009A66AA"/>
    <w:rsid w:val="009A750D"/>
    <w:rsid w:val="009B2371"/>
    <w:rsid w:val="009B4B31"/>
    <w:rsid w:val="009C09D3"/>
    <w:rsid w:val="009C1815"/>
    <w:rsid w:val="009C1D6E"/>
    <w:rsid w:val="009C2AC3"/>
    <w:rsid w:val="009C7066"/>
    <w:rsid w:val="009D1251"/>
    <w:rsid w:val="009D15E7"/>
    <w:rsid w:val="009D4A74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9F6064"/>
    <w:rsid w:val="009F6333"/>
    <w:rsid w:val="00A0151C"/>
    <w:rsid w:val="00A04BA6"/>
    <w:rsid w:val="00A055CF"/>
    <w:rsid w:val="00A07852"/>
    <w:rsid w:val="00A133C5"/>
    <w:rsid w:val="00A13BCA"/>
    <w:rsid w:val="00A14C1B"/>
    <w:rsid w:val="00A160BB"/>
    <w:rsid w:val="00A17888"/>
    <w:rsid w:val="00A2634D"/>
    <w:rsid w:val="00A27583"/>
    <w:rsid w:val="00A27EE5"/>
    <w:rsid w:val="00A30B7C"/>
    <w:rsid w:val="00A3201F"/>
    <w:rsid w:val="00A361C9"/>
    <w:rsid w:val="00A40114"/>
    <w:rsid w:val="00A409F4"/>
    <w:rsid w:val="00A40A90"/>
    <w:rsid w:val="00A41CEA"/>
    <w:rsid w:val="00A440F2"/>
    <w:rsid w:val="00A44FBE"/>
    <w:rsid w:val="00A4724C"/>
    <w:rsid w:val="00A474EB"/>
    <w:rsid w:val="00A535A7"/>
    <w:rsid w:val="00A550FE"/>
    <w:rsid w:val="00A626E8"/>
    <w:rsid w:val="00A6293D"/>
    <w:rsid w:val="00A6318A"/>
    <w:rsid w:val="00A642A3"/>
    <w:rsid w:val="00A64713"/>
    <w:rsid w:val="00A708D1"/>
    <w:rsid w:val="00A7105E"/>
    <w:rsid w:val="00A72A8D"/>
    <w:rsid w:val="00A750DF"/>
    <w:rsid w:val="00A76171"/>
    <w:rsid w:val="00A82493"/>
    <w:rsid w:val="00A841DC"/>
    <w:rsid w:val="00A93073"/>
    <w:rsid w:val="00A96586"/>
    <w:rsid w:val="00A96817"/>
    <w:rsid w:val="00A96851"/>
    <w:rsid w:val="00AA05AB"/>
    <w:rsid w:val="00AA0DEE"/>
    <w:rsid w:val="00AA3FDE"/>
    <w:rsid w:val="00AA4F6E"/>
    <w:rsid w:val="00AA5040"/>
    <w:rsid w:val="00AA5A73"/>
    <w:rsid w:val="00AA6238"/>
    <w:rsid w:val="00AA7295"/>
    <w:rsid w:val="00AB14F2"/>
    <w:rsid w:val="00AB17C6"/>
    <w:rsid w:val="00AB4866"/>
    <w:rsid w:val="00AB49B4"/>
    <w:rsid w:val="00AB6748"/>
    <w:rsid w:val="00AB707E"/>
    <w:rsid w:val="00AB7446"/>
    <w:rsid w:val="00AB7E52"/>
    <w:rsid w:val="00AC0C2D"/>
    <w:rsid w:val="00AC0E26"/>
    <w:rsid w:val="00AC36BB"/>
    <w:rsid w:val="00AC5CC0"/>
    <w:rsid w:val="00AD0AC3"/>
    <w:rsid w:val="00AD14BF"/>
    <w:rsid w:val="00AD4046"/>
    <w:rsid w:val="00AD6399"/>
    <w:rsid w:val="00AE154F"/>
    <w:rsid w:val="00AE30D5"/>
    <w:rsid w:val="00AE30E2"/>
    <w:rsid w:val="00AE4438"/>
    <w:rsid w:val="00AE5B33"/>
    <w:rsid w:val="00AF1914"/>
    <w:rsid w:val="00AF1D95"/>
    <w:rsid w:val="00AF73B4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5FF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35645"/>
    <w:rsid w:val="00B37BF0"/>
    <w:rsid w:val="00B4114B"/>
    <w:rsid w:val="00B415BF"/>
    <w:rsid w:val="00B41F7E"/>
    <w:rsid w:val="00B4292E"/>
    <w:rsid w:val="00B438D4"/>
    <w:rsid w:val="00B43E3B"/>
    <w:rsid w:val="00B447EC"/>
    <w:rsid w:val="00B45738"/>
    <w:rsid w:val="00B45ABD"/>
    <w:rsid w:val="00B5165B"/>
    <w:rsid w:val="00B51BE8"/>
    <w:rsid w:val="00B55E19"/>
    <w:rsid w:val="00B6101B"/>
    <w:rsid w:val="00B62819"/>
    <w:rsid w:val="00B67B22"/>
    <w:rsid w:val="00B70292"/>
    <w:rsid w:val="00B70575"/>
    <w:rsid w:val="00B707E8"/>
    <w:rsid w:val="00B71735"/>
    <w:rsid w:val="00B71A2E"/>
    <w:rsid w:val="00B73331"/>
    <w:rsid w:val="00B737C4"/>
    <w:rsid w:val="00B75A86"/>
    <w:rsid w:val="00B7614C"/>
    <w:rsid w:val="00B9275A"/>
    <w:rsid w:val="00B93920"/>
    <w:rsid w:val="00B93D7C"/>
    <w:rsid w:val="00B9666D"/>
    <w:rsid w:val="00BA0B10"/>
    <w:rsid w:val="00BA4E30"/>
    <w:rsid w:val="00BA60AB"/>
    <w:rsid w:val="00BA7604"/>
    <w:rsid w:val="00BA7CFA"/>
    <w:rsid w:val="00BB1115"/>
    <w:rsid w:val="00BB3593"/>
    <w:rsid w:val="00BB46C6"/>
    <w:rsid w:val="00BB5942"/>
    <w:rsid w:val="00BB5E5B"/>
    <w:rsid w:val="00BB639C"/>
    <w:rsid w:val="00BC2B3F"/>
    <w:rsid w:val="00BC72DA"/>
    <w:rsid w:val="00BD1733"/>
    <w:rsid w:val="00BD1909"/>
    <w:rsid w:val="00BD2089"/>
    <w:rsid w:val="00BD34CF"/>
    <w:rsid w:val="00BD3BCC"/>
    <w:rsid w:val="00BD3C4E"/>
    <w:rsid w:val="00BD4910"/>
    <w:rsid w:val="00BD5286"/>
    <w:rsid w:val="00BE0C46"/>
    <w:rsid w:val="00BE0F5D"/>
    <w:rsid w:val="00BE4219"/>
    <w:rsid w:val="00BE6FCC"/>
    <w:rsid w:val="00BE7F91"/>
    <w:rsid w:val="00BF077F"/>
    <w:rsid w:val="00BF1C59"/>
    <w:rsid w:val="00BF3699"/>
    <w:rsid w:val="00BF382D"/>
    <w:rsid w:val="00BF55F7"/>
    <w:rsid w:val="00C01C40"/>
    <w:rsid w:val="00C10E66"/>
    <w:rsid w:val="00C1357B"/>
    <w:rsid w:val="00C15757"/>
    <w:rsid w:val="00C16564"/>
    <w:rsid w:val="00C166D0"/>
    <w:rsid w:val="00C22552"/>
    <w:rsid w:val="00C24A6A"/>
    <w:rsid w:val="00C30801"/>
    <w:rsid w:val="00C33697"/>
    <w:rsid w:val="00C40D5D"/>
    <w:rsid w:val="00C41B0B"/>
    <w:rsid w:val="00C422E5"/>
    <w:rsid w:val="00C53DBB"/>
    <w:rsid w:val="00C5692E"/>
    <w:rsid w:val="00C60BE6"/>
    <w:rsid w:val="00C62D79"/>
    <w:rsid w:val="00C63F7B"/>
    <w:rsid w:val="00C70C0B"/>
    <w:rsid w:val="00C711E0"/>
    <w:rsid w:val="00C73713"/>
    <w:rsid w:val="00C75C15"/>
    <w:rsid w:val="00C8035D"/>
    <w:rsid w:val="00C83824"/>
    <w:rsid w:val="00C8692F"/>
    <w:rsid w:val="00C87756"/>
    <w:rsid w:val="00C9205D"/>
    <w:rsid w:val="00C93DCA"/>
    <w:rsid w:val="00C94A9F"/>
    <w:rsid w:val="00C953D0"/>
    <w:rsid w:val="00C95BF9"/>
    <w:rsid w:val="00C961F0"/>
    <w:rsid w:val="00C96793"/>
    <w:rsid w:val="00CA01FD"/>
    <w:rsid w:val="00CA16A8"/>
    <w:rsid w:val="00CA1EB1"/>
    <w:rsid w:val="00CA25FD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7FD"/>
    <w:rsid w:val="00CD6D6E"/>
    <w:rsid w:val="00CE074E"/>
    <w:rsid w:val="00CE07B6"/>
    <w:rsid w:val="00CE0CB0"/>
    <w:rsid w:val="00CE233B"/>
    <w:rsid w:val="00CE2680"/>
    <w:rsid w:val="00CE2F19"/>
    <w:rsid w:val="00CE36EA"/>
    <w:rsid w:val="00CE4FB6"/>
    <w:rsid w:val="00CE67BA"/>
    <w:rsid w:val="00CE7ACF"/>
    <w:rsid w:val="00CF0D4E"/>
    <w:rsid w:val="00CF1470"/>
    <w:rsid w:val="00CF197C"/>
    <w:rsid w:val="00CF60AF"/>
    <w:rsid w:val="00CF6E51"/>
    <w:rsid w:val="00CF7CA8"/>
    <w:rsid w:val="00D00C5C"/>
    <w:rsid w:val="00D06C7F"/>
    <w:rsid w:val="00D10B3C"/>
    <w:rsid w:val="00D14314"/>
    <w:rsid w:val="00D14714"/>
    <w:rsid w:val="00D16B5D"/>
    <w:rsid w:val="00D1752A"/>
    <w:rsid w:val="00D2004D"/>
    <w:rsid w:val="00D22850"/>
    <w:rsid w:val="00D23490"/>
    <w:rsid w:val="00D275E1"/>
    <w:rsid w:val="00D27826"/>
    <w:rsid w:val="00D301D0"/>
    <w:rsid w:val="00D31AF1"/>
    <w:rsid w:val="00D3348B"/>
    <w:rsid w:val="00D365DA"/>
    <w:rsid w:val="00D40554"/>
    <w:rsid w:val="00D4113D"/>
    <w:rsid w:val="00D41AAD"/>
    <w:rsid w:val="00D42FEF"/>
    <w:rsid w:val="00D43DA6"/>
    <w:rsid w:val="00D44CB8"/>
    <w:rsid w:val="00D46EC2"/>
    <w:rsid w:val="00D52851"/>
    <w:rsid w:val="00D52EC1"/>
    <w:rsid w:val="00D544E7"/>
    <w:rsid w:val="00D54832"/>
    <w:rsid w:val="00D54C15"/>
    <w:rsid w:val="00D6016C"/>
    <w:rsid w:val="00D64B42"/>
    <w:rsid w:val="00D80550"/>
    <w:rsid w:val="00D80A8A"/>
    <w:rsid w:val="00D81C7D"/>
    <w:rsid w:val="00D85BA4"/>
    <w:rsid w:val="00D87989"/>
    <w:rsid w:val="00D909BB"/>
    <w:rsid w:val="00D91F3E"/>
    <w:rsid w:val="00D9276B"/>
    <w:rsid w:val="00D92AE2"/>
    <w:rsid w:val="00D93B6E"/>
    <w:rsid w:val="00D95074"/>
    <w:rsid w:val="00D950C1"/>
    <w:rsid w:val="00D96678"/>
    <w:rsid w:val="00D969BA"/>
    <w:rsid w:val="00D96A41"/>
    <w:rsid w:val="00DA59B4"/>
    <w:rsid w:val="00DA6F26"/>
    <w:rsid w:val="00DB4A42"/>
    <w:rsid w:val="00DB4B72"/>
    <w:rsid w:val="00DB6ACE"/>
    <w:rsid w:val="00DB6DC8"/>
    <w:rsid w:val="00DB7A5B"/>
    <w:rsid w:val="00DC000C"/>
    <w:rsid w:val="00DC3FE6"/>
    <w:rsid w:val="00DC5CF3"/>
    <w:rsid w:val="00DD3709"/>
    <w:rsid w:val="00DD47B3"/>
    <w:rsid w:val="00DD55C1"/>
    <w:rsid w:val="00DD6A49"/>
    <w:rsid w:val="00DD73C0"/>
    <w:rsid w:val="00DE116D"/>
    <w:rsid w:val="00DE2320"/>
    <w:rsid w:val="00DF093B"/>
    <w:rsid w:val="00DF1187"/>
    <w:rsid w:val="00DF1F3D"/>
    <w:rsid w:val="00DF78E7"/>
    <w:rsid w:val="00E00E3C"/>
    <w:rsid w:val="00E01A63"/>
    <w:rsid w:val="00E01FDD"/>
    <w:rsid w:val="00E02A46"/>
    <w:rsid w:val="00E054CC"/>
    <w:rsid w:val="00E063DB"/>
    <w:rsid w:val="00E12233"/>
    <w:rsid w:val="00E16EDF"/>
    <w:rsid w:val="00E17996"/>
    <w:rsid w:val="00E2073C"/>
    <w:rsid w:val="00E213C0"/>
    <w:rsid w:val="00E227DB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1035"/>
    <w:rsid w:val="00E4477C"/>
    <w:rsid w:val="00E46A6E"/>
    <w:rsid w:val="00E50249"/>
    <w:rsid w:val="00E50491"/>
    <w:rsid w:val="00E51639"/>
    <w:rsid w:val="00E51A1E"/>
    <w:rsid w:val="00E51D2A"/>
    <w:rsid w:val="00E52CA9"/>
    <w:rsid w:val="00E53D98"/>
    <w:rsid w:val="00E53E18"/>
    <w:rsid w:val="00E54601"/>
    <w:rsid w:val="00E55930"/>
    <w:rsid w:val="00E56CA4"/>
    <w:rsid w:val="00E57E49"/>
    <w:rsid w:val="00E57F03"/>
    <w:rsid w:val="00E61055"/>
    <w:rsid w:val="00E6110F"/>
    <w:rsid w:val="00E615EA"/>
    <w:rsid w:val="00E61C27"/>
    <w:rsid w:val="00E621C7"/>
    <w:rsid w:val="00E63186"/>
    <w:rsid w:val="00E638DF"/>
    <w:rsid w:val="00E672F8"/>
    <w:rsid w:val="00E70D62"/>
    <w:rsid w:val="00E7188C"/>
    <w:rsid w:val="00E727A2"/>
    <w:rsid w:val="00E728C1"/>
    <w:rsid w:val="00E740F0"/>
    <w:rsid w:val="00E75489"/>
    <w:rsid w:val="00E8332B"/>
    <w:rsid w:val="00E848B6"/>
    <w:rsid w:val="00E851FD"/>
    <w:rsid w:val="00E9032B"/>
    <w:rsid w:val="00E90B91"/>
    <w:rsid w:val="00E94011"/>
    <w:rsid w:val="00E965A0"/>
    <w:rsid w:val="00E96D98"/>
    <w:rsid w:val="00EA0653"/>
    <w:rsid w:val="00EA1683"/>
    <w:rsid w:val="00EA4D07"/>
    <w:rsid w:val="00EA4EBD"/>
    <w:rsid w:val="00EA5D3D"/>
    <w:rsid w:val="00EA6008"/>
    <w:rsid w:val="00EB0B57"/>
    <w:rsid w:val="00EB3646"/>
    <w:rsid w:val="00EB5625"/>
    <w:rsid w:val="00EB6AF7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662"/>
    <w:rsid w:val="00ED7AAA"/>
    <w:rsid w:val="00EE05E4"/>
    <w:rsid w:val="00EE07F6"/>
    <w:rsid w:val="00EE0C81"/>
    <w:rsid w:val="00EE4AA9"/>
    <w:rsid w:val="00EE5074"/>
    <w:rsid w:val="00EE74D1"/>
    <w:rsid w:val="00EF0131"/>
    <w:rsid w:val="00EF0B47"/>
    <w:rsid w:val="00EF1ED2"/>
    <w:rsid w:val="00EF5801"/>
    <w:rsid w:val="00EF760E"/>
    <w:rsid w:val="00F0018A"/>
    <w:rsid w:val="00F01C24"/>
    <w:rsid w:val="00F0208A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3B25"/>
    <w:rsid w:val="00F14C03"/>
    <w:rsid w:val="00F17663"/>
    <w:rsid w:val="00F1776E"/>
    <w:rsid w:val="00F238B0"/>
    <w:rsid w:val="00F25B94"/>
    <w:rsid w:val="00F27CF6"/>
    <w:rsid w:val="00F303A8"/>
    <w:rsid w:val="00F327FF"/>
    <w:rsid w:val="00F33F95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37C8"/>
    <w:rsid w:val="00F64A6E"/>
    <w:rsid w:val="00F66F8F"/>
    <w:rsid w:val="00F67FAE"/>
    <w:rsid w:val="00F718D4"/>
    <w:rsid w:val="00F7597C"/>
    <w:rsid w:val="00F76C17"/>
    <w:rsid w:val="00F8088B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225D"/>
    <w:rsid w:val="00FA4001"/>
    <w:rsid w:val="00FA53BE"/>
    <w:rsid w:val="00FA5632"/>
    <w:rsid w:val="00FA5AA6"/>
    <w:rsid w:val="00FA7CB3"/>
    <w:rsid w:val="00FB202A"/>
    <w:rsid w:val="00FB27DA"/>
    <w:rsid w:val="00FB6452"/>
    <w:rsid w:val="00FB743E"/>
    <w:rsid w:val="00FB7E1B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6405"/>
    <w:rsid w:val="00FF1243"/>
    <w:rsid w:val="00FF18F4"/>
    <w:rsid w:val="00FF1C4F"/>
    <w:rsid w:val="00FF28C3"/>
    <w:rsid w:val="00FF4C58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4" Type="http://schemas.openxmlformats.org/officeDocument/2006/relationships/header" Target="header1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CBA90223-74DD-4750-B3F1-E1D9F96146A0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1805</TotalTime>
  <Pages>4</Pages>
  <Words>435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913</cp:revision>
  <cp:lastPrinted>2022-03-28T15:37:00Z</cp:lastPrinted>
  <dcterms:created xsi:type="dcterms:W3CDTF">2017-11-17T14:15:00Z</dcterms:created>
  <dcterms:modified xsi:type="dcterms:W3CDTF">2023-08-01T11:38:00Z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