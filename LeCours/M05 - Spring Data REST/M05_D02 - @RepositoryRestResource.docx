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0EBE92B6" w:rsidR="007D1E0E" w:rsidRPr="00FC03A8" w:rsidRDefault="00B239D7" w:rsidP="007D1E0E">
      <w:pPr>
        <w:pStyle w:val="Titre"/>
      </w:pPr>
      <w:r>
        <w:t>@RepositoryRestResource</w:t>
      </w:r>
    </w:p>
    <w:p w14:paraId="5938D2DE" w14:textId="1750F65E" w:rsidR="000150A7" w:rsidRPr="00FC03A8" w:rsidRDefault="000150A7" w:rsidP="00921606">
      <w:pPr>
        <w:pStyle w:val="Titre1"/>
        <w:rPr>
          <w:rFonts w:ascii="Century Gothic" w:hAnsi="Century Gothic"/>
          <w:sz w:val="18"/>
          <w:szCs w:val="18"/>
        </w:rPr>
      </w:pPr>
      <w:r w:rsidRPr="00FC03A8">
        <w:t xml:space="preserve">Démonstration </w:t>
      </w:r>
      <w:r w:rsidR="0046074B" w:rsidRPr="00FC03A8">
        <w:t>0</w:t>
      </w:r>
      <w:r w:rsidR="0003439F">
        <w:t>2</w:t>
      </w:r>
      <w:r w:rsidRPr="00FC03A8">
        <w:t xml:space="preserve"> du </w:t>
      </w:r>
      <w:r w:rsidR="00921606" w:rsidRPr="00FC03A8">
        <w:t xml:space="preserve">module </w:t>
      </w:r>
      <w:r w:rsidR="0046074B" w:rsidRPr="00FC03A8">
        <w:t>5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FC03A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9FF87D4" w14:textId="1160738E" w:rsidR="00B71E99" w:rsidRPr="00FC03A8" w:rsidRDefault="0048505C" w:rsidP="00AA4F6E">
            <w:pPr>
              <w:pStyle w:val="TPnormal"/>
            </w:pPr>
            <w:r w:rsidRPr="00FC03A8">
              <w:t>L</w:t>
            </w:r>
            <w:r w:rsidR="00D81157">
              <w:t xml:space="preserve">es </w:t>
            </w:r>
            <w:r w:rsidRPr="00FC03A8">
              <w:t>objectif</w:t>
            </w:r>
            <w:r w:rsidR="00D81157">
              <w:t>s</w:t>
            </w:r>
            <w:r w:rsidRPr="00FC03A8">
              <w:t xml:space="preserve"> de ce</w:t>
            </w:r>
            <w:r w:rsidR="00A96851" w:rsidRPr="00FC03A8">
              <w:t xml:space="preserve">tte démonstration </w:t>
            </w:r>
            <w:r w:rsidR="00B239D7">
              <w:t>s</w:t>
            </w:r>
            <w:r w:rsidR="00D81157">
              <w:t>on</w:t>
            </w:r>
            <w:r w:rsidR="00A96851" w:rsidRPr="00FC03A8">
              <w:t>t</w:t>
            </w:r>
          </w:p>
          <w:p w14:paraId="210ECA8C" w14:textId="77777777" w:rsidR="007C2350" w:rsidRDefault="007C2350" w:rsidP="00B239D7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Définir des noms de ressources correctes pour Avis et Cours</w:t>
            </w:r>
          </w:p>
          <w:p w14:paraId="73FE6ABC" w14:textId="459B7CB0" w:rsidR="003371A3" w:rsidRPr="00FC03A8" w:rsidRDefault="003371A3" w:rsidP="00B239D7">
            <w:pPr>
              <w:pStyle w:val="TPnormal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Définir un 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 correct pour Avis et Cours</w:t>
            </w:r>
          </w:p>
        </w:tc>
      </w:tr>
    </w:tbl>
    <w:p w14:paraId="143B34E4" w14:textId="3E68C048" w:rsidR="00451ED1" w:rsidRPr="00FC03A8" w:rsidRDefault="00451ED1" w:rsidP="000150A7">
      <w:pPr>
        <w:pStyle w:val="TPTitre"/>
      </w:pPr>
      <w:r w:rsidRPr="00FC03A8">
        <w:t>Contexte</w:t>
      </w:r>
    </w:p>
    <w:p w14:paraId="3B5EB741" w14:textId="1C2F1160" w:rsidR="00301F0E" w:rsidRPr="00FC03A8" w:rsidRDefault="00A9197D" w:rsidP="00301F0E">
      <w:pPr>
        <w:pStyle w:val="TPnormalpuce1"/>
      </w:pPr>
      <w:r>
        <w:t>Poursuivre dans notre</w:t>
      </w:r>
      <w:r w:rsidR="00301F0E" w:rsidRPr="00FC03A8">
        <w:t xml:space="preserve"> deuxième application, qui permettra de gérer les avis des stagiaires.</w:t>
      </w:r>
    </w:p>
    <w:p w14:paraId="0E3C48BE" w14:textId="5A163963" w:rsidR="000150A7" w:rsidRPr="00FC03A8" w:rsidRDefault="000150A7" w:rsidP="000150A7">
      <w:pPr>
        <w:pStyle w:val="TPTitre"/>
      </w:pPr>
      <w:r w:rsidRPr="00FC03A8">
        <w:t>Déroulement</w:t>
      </w:r>
      <w:r w:rsidR="00DF40D6" w:rsidRPr="00FC03A8">
        <w:rPr>
          <w:color w:val="auto"/>
          <w:sz w:val="17"/>
          <w:szCs w:val="17"/>
        </w:rPr>
        <w:t xml:space="preserve"> </w:t>
      </w:r>
    </w:p>
    <w:p w14:paraId="5C027098" w14:textId="1ACB8687" w:rsidR="00DB2A72" w:rsidRPr="00FC03A8" w:rsidRDefault="00606AC9" w:rsidP="00DB2A72">
      <w:pPr>
        <w:pStyle w:val="Titre1"/>
      </w:pPr>
      <w:proofErr w:type="spellStart"/>
      <w:r>
        <w:t>CoursRepository</w:t>
      </w:r>
      <w:proofErr w:type="spellEnd"/>
    </w:p>
    <w:p w14:paraId="64A66B95" w14:textId="701E1FAA" w:rsidR="00DB2A72" w:rsidRDefault="00606AC9" w:rsidP="00DB2A72">
      <w:pPr>
        <w:pStyle w:val="TPnormalpuce1"/>
      </w:pPr>
      <w:r>
        <w:t xml:space="preserve">Ouvrir l’interface </w:t>
      </w:r>
      <w:proofErr w:type="spellStart"/>
      <w:r>
        <w:t>CoursRepository</w:t>
      </w:r>
      <w:proofErr w:type="spellEnd"/>
    </w:p>
    <w:p w14:paraId="1004C539" w14:textId="2FC84A54" w:rsidR="00606AC9" w:rsidRDefault="00606AC9" w:rsidP="00DB2A72">
      <w:pPr>
        <w:pStyle w:val="TPnormalpuce1"/>
      </w:pPr>
      <w:r>
        <w:t>Poser dessus l’annotation @RepositoryResource</w:t>
      </w:r>
      <w:r w:rsidR="00421F3A">
        <w:t xml:space="preserve"> avec les paramètres</w:t>
      </w:r>
    </w:p>
    <w:p w14:paraId="35EF41F4" w14:textId="5F0E8CC2" w:rsidR="00421F3A" w:rsidRPr="00421F3A" w:rsidRDefault="00421F3A" w:rsidP="00421F3A">
      <w:pPr>
        <w:pStyle w:val="TPnormalpuce1"/>
        <w:numPr>
          <w:ilvl w:val="1"/>
          <w:numId w:val="1"/>
        </w:numPr>
      </w:pPr>
      <w:proofErr w:type="spellStart"/>
      <w:proofErr w:type="gramStart"/>
      <w:r w:rsidRPr="00421F3A">
        <w:t>collectionResourceRel</w:t>
      </w:r>
      <w:proofErr w:type="spellEnd"/>
      <w:proofErr w:type="gramEnd"/>
      <w:r w:rsidRPr="00421F3A">
        <w:t xml:space="preserve"> = "cours"</w:t>
      </w:r>
      <w:r>
        <w:t xml:space="preserve"> </w:t>
      </w:r>
      <w:r>
        <w:sym w:font="Wingdings" w:char="F0E0"/>
      </w:r>
      <w:r>
        <w:t xml:space="preserve"> pour le nom de la ressource</w:t>
      </w:r>
    </w:p>
    <w:p w14:paraId="685AE6CD" w14:textId="0E4DEAD9" w:rsidR="00606AC9" w:rsidRPr="0049094E" w:rsidRDefault="0049094E" w:rsidP="0049094E">
      <w:pPr>
        <w:pStyle w:val="TPnormalpuce1"/>
        <w:numPr>
          <w:ilvl w:val="1"/>
          <w:numId w:val="1"/>
        </w:numPr>
      </w:pPr>
      <w:proofErr w:type="spellStart"/>
      <w:proofErr w:type="gramStart"/>
      <w:r w:rsidRPr="0049094E">
        <w:t>path</w:t>
      </w:r>
      <w:proofErr w:type="spellEnd"/>
      <w:proofErr w:type="gramEnd"/>
      <w:r w:rsidRPr="0049094E">
        <w:t>="cours"</w:t>
      </w:r>
      <w:r w:rsidR="00421F3A">
        <w:t xml:space="preserve"> </w:t>
      </w:r>
      <w:r w:rsidR="00421F3A">
        <w:sym w:font="Wingdings" w:char="F0E0"/>
      </w:r>
      <w:r w:rsidR="00421F3A">
        <w:t xml:space="preserve"> pour le </w:t>
      </w:r>
      <w:proofErr w:type="spellStart"/>
      <w:r w:rsidR="00421F3A">
        <w:t>path</w:t>
      </w:r>
      <w:proofErr w:type="spellEnd"/>
      <w:r w:rsidR="00421F3A">
        <w:t xml:space="preserve"> de la ressource</w:t>
      </w:r>
    </w:p>
    <w:p w14:paraId="4A21A8F0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>;</w:t>
      </w:r>
    </w:p>
    <w:p w14:paraId="085AD00A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EEBC2BC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org.springframework.data.mongodb.repository.MongoRepository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>;</w:t>
      </w:r>
    </w:p>
    <w:p w14:paraId="559A7B7D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06AC9">
        <w:rPr>
          <w:rFonts w:ascii="Consolas" w:hAnsi="Consolas"/>
          <w:color w:val="000000"/>
          <w:sz w:val="18"/>
          <w:szCs w:val="18"/>
        </w:rPr>
        <w:t xml:space="preserve"> org.springframework.data.rest.core.annotation.RepositoryRestResource;</w:t>
      </w:r>
    </w:p>
    <w:p w14:paraId="22805868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CC5A22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fr.eni.demo.bo.clefcomposite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>.*;</w:t>
      </w:r>
    </w:p>
    <w:p w14:paraId="2AAAA7B7" w14:textId="77777777" w:rsidR="00606AC9" w:rsidRPr="003D0744" w:rsidRDefault="00606AC9" w:rsidP="003D0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FF0D764" w14:textId="5CE36F25" w:rsidR="00606AC9" w:rsidRPr="003D0744" w:rsidRDefault="00606AC9" w:rsidP="003D0744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D0744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3D0744">
        <w:rPr>
          <w:rFonts w:ascii="Consolas" w:hAnsi="Consolas"/>
          <w:color w:val="646464"/>
          <w:sz w:val="18"/>
          <w:szCs w:val="18"/>
        </w:rPr>
        <w:t>RepositoryRestResource</w:t>
      </w:r>
      <w:r w:rsidRPr="003D074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="003D0744" w:rsidRPr="003D0744">
        <w:rPr>
          <w:rFonts w:ascii="Consolas" w:hAnsi="Consolas"/>
          <w:color w:val="000000"/>
          <w:sz w:val="18"/>
          <w:szCs w:val="18"/>
        </w:rPr>
        <w:t xml:space="preserve">collectionResourceRel = </w:t>
      </w:r>
      <w:r w:rsidR="003D0744" w:rsidRPr="003D0744">
        <w:rPr>
          <w:rFonts w:ascii="Consolas" w:hAnsi="Consolas"/>
          <w:color w:val="2A00FF"/>
          <w:sz w:val="18"/>
          <w:szCs w:val="18"/>
        </w:rPr>
        <w:t>"cours"</w:t>
      </w:r>
      <w:r w:rsidR="003D0744" w:rsidRPr="003D0744">
        <w:rPr>
          <w:rFonts w:ascii="Consolas" w:hAnsi="Consolas"/>
          <w:color w:val="000000"/>
          <w:sz w:val="18"/>
          <w:szCs w:val="18"/>
        </w:rPr>
        <w:t>,</w:t>
      </w:r>
      <w:r w:rsidR="003D074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3D0744">
        <w:rPr>
          <w:rFonts w:ascii="Consolas" w:hAnsi="Consolas"/>
          <w:color w:val="000000"/>
          <w:sz w:val="18"/>
          <w:szCs w:val="18"/>
        </w:rPr>
        <w:t>path</w:t>
      </w:r>
      <w:proofErr w:type="spellEnd"/>
      <w:r w:rsidR="00066E1E">
        <w:rPr>
          <w:rFonts w:ascii="Consolas" w:hAnsi="Consolas"/>
          <w:color w:val="000000"/>
          <w:sz w:val="18"/>
          <w:szCs w:val="18"/>
        </w:rPr>
        <w:t xml:space="preserve"> </w:t>
      </w:r>
      <w:r w:rsidRPr="003D0744">
        <w:rPr>
          <w:rFonts w:ascii="Consolas" w:hAnsi="Consolas"/>
          <w:color w:val="000000"/>
          <w:sz w:val="18"/>
          <w:szCs w:val="18"/>
        </w:rPr>
        <w:t>=</w:t>
      </w:r>
      <w:r w:rsidR="00066E1E">
        <w:rPr>
          <w:rFonts w:ascii="Consolas" w:hAnsi="Consolas"/>
          <w:color w:val="000000"/>
          <w:sz w:val="18"/>
          <w:szCs w:val="18"/>
        </w:rPr>
        <w:t xml:space="preserve"> </w:t>
      </w:r>
      <w:r w:rsidRPr="003D0744">
        <w:rPr>
          <w:rFonts w:ascii="Consolas" w:hAnsi="Consolas"/>
          <w:color w:val="2A00FF"/>
          <w:sz w:val="18"/>
          <w:szCs w:val="18"/>
        </w:rPr>
        <w:t>"cours"</w:t>
      </w:r>
      <w:r w:rsidRPr="003D0744">
        <w:rPr>
          <w:rFonts w:ascii="Consolas" w:hAnsi="Consolas"/>
          <w:color w:val="000000"/>
          <w:sz w:val="18"/>
          <w:szCs w:val="18"/>
        </w:rPr>
        <w:t>)</w:t>
      </w:r>
    </w:p>
    <w:p w14:paraId="05841536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r w:rsidRPr="00606AC9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 xml:space="preserve">&lt;Cours, </w:t>
      </w:r>
      <w:proofErr w:type="spellStart"/>
      <w:r w:rsidRPr="00606AC9">
        <w:rPr>
          <w:rFonts w:ascii="Consolas" w:hAnsi="Consolas"/>
          <w:color w:val="000000"/>
          <w:sz w:val="18"/>
          <w:szCs w:val="18"/>
        </w:rPr>
        <w:t>CoursId</w:t>
      </w:r>
      <w:proofErr w:type="spellEnd"/>
      <w:r w:rsidRPr="00606AC9">
        <w:rPr>
          <w:rFonts w:ascii="Consolas" w:hAnsi="Consolas"/>
          <w:color w:val="000000"/>
          <w:sz w:val="18"/>
          <w:szCs w:val="18"/>
        </w:rPr>
        <w:t>&gt; {</w:t>
      </w:r>
    </w:p>
    <w:p w14:paraId="372E7217" w14:textId="77777777" w:rsidR="00606AC9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2835591" w14:textId="65085685" w:rsidR="00DB2A72" w:rsidRPr="00606AC9" w:rsidRDefault="00606AC9" w:rsidP="00606AC9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06AC9">
        <w:rPr>
          <w:rFonts w:ascii="Consolas" w:hAnsi="Consolas"/>
          <w:color w:val="000000"/>
          <w:sz w:val="18"/>
          <w:szCs w:val="18"/>
        </w:rPr>
        <w:t>}</w:t>
      </w:r>
    </w:p>
    <w:p w14:paraId="740D041D" w14:textId="59EACEF1" w:rsidR="00F74DB2" w:rsidRDefault="00BD3E34" w:rsidP="00BD3E34">
      <w:pPr>
        <w:pStyle w:val="Titre2"/>
        <w:rPr>
          <w:lang w:val="fr-FR"/>
        </w:rPr>
      </w:pPr>
      <w:r>
        <w:rPr>
          <w:lang w:val="fr-FR"/>
        </w:rPr>
        <w:lastRenderedPageBreak/>
        <w:t>Tester avec Postman</w:t>
      </w:r>
    </w:p>
    <w:p w14:paraId="1A3B3A9D" w14:textId="28D46261" w:rsidR="00D55055" w:rsidRDefault="00152221" w:rsidP="00D550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E77F" wp14:editId="17BAFE6F">
                <wp:simplePos x="0" y="0"/>
                <wp:positionH relativeFrom="column">
                  <wp:posOffset>706583</wp:posOffset>
                </wp:positionH>
                <wp:positionV relativeFrom="paragraph">
                  <wp:posOffset>2128751</wp:posOffset>
                </wp:positionV>
                <wp:extent cx="1163782" cy="726786"/>
                <wp:effectExtent l="0" t="0" r="17780" b="16510"/>
                <wp:wrapNone/>
                <wp:docPr id="33383907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7267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5F28B" id="Ellipse 2" o:spid="_x0000_s1026" style="position:absolute;margin-left:55.65pt;margin-top:167.6pt;width:91.65pt;height: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" filled="f" strokecolor="#92d050" strokeweight="1.5pt">
                <v:stroke endcap="round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EA8CF" wp14:editId="4F319957">
                <wp:simplePos x="0" y="0"/>
                <wp:positionH relativeFrom="column">
                  <wp:posOffset>62345</wp:posOffset>
                </wp:positionH>
                <wp:positionV relativeFrom="paragraph">
                  <wp:posOffset>29787</wp:posOffset>
                </wp:positionV>
                <wp:extent cx="2999510" cy="464128"/>
                <wp:effectExtent l="0" t="0" r="10795" b="12700"/>
                <wp:wrapNone/>
                <wp:docPr id="936192259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510" cy="4641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03A69" id="Ellipse 2" o:spid="_x0000_s1026" style="position:absolute;margin-left:4.9pt;margin-top:2.35pt;width:236.2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" filled="f" strokecolor="#92d050" strokeweight="1.5pt">
                <v:stroke endcap="round"/>
              </v:oval>
            </w:pict>
          </mc:Fallback>
        </mc:AlternateContent>
      </w:r>
      <w:r w:rsidR="00472B55">
        <w:rPr>
          <w:noProof/>
        </w:rPr>
        <w:drawing>
          <wp:inline distT="0" distB="0" distL="0" distR="0" wp14:anchorId="2AC0E68A" wp14:editId="469EC47C">
            <wp:extent cx="6615430" cy="5694045"/>
            <wp:effectExtent l="19050" t="19050" r="13970" b="20955"/>
            <wp:docPr id="16196401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56940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35956" w14:textId="40983334" w:rsidR="009A4568" w:rsidRDefault="009A4568" w:rsidP="009A4568">
      <w:pPr>
        <w:pStyle w:val="TPnormalpuce1"/>
      </w:pPr>
      <w:r>
        <w:t xml:space="preserve">Toutes les </w:t>
      </w:r>
      <w:proofErr w:type="spellStart"/>
      <w:r>
        <w:t>urls</w:t>
      </w:r>
      <w:proofErr w:type="spellEnd"/>
      <w:r>
        <w:t xml:space="preserve"> sont maintenant avec une racine</w:t>
      </w:r>
      <w:r w:rsidR="00382A79">
        <w:t> « </w:t>
      </w:r>
      <w:r>
        <w:t>cours</w:t>
      </w:r>
      <w:r w:rsidR="00382A79">
        <w:t> »</w:t>
      </w:r>
      <w:r>
        <w:t xml:space="preserve"> pour ce Repository</w:t>
      </w:r>
      <w:r w:rsidR="0080772D">
        <w:t>.</w:t>
      </w:r>
    </w:p>
    <w:p w14:paraId="014D1333" w14:textId="68592F2E" w:rsidR="00152221" w:rsidRDefault="00152221" w:rsidP="009A4568">
      <w:pPr>
        <w:pStyle w:val="TPnormalpuce1"/>
      </w:pPr>
      <w:r>
        <w:t>Et le nom de la ressource est bien « cours » aussi.</w:t>
      </w:r>
    </w:p>
    <w:p w14:paraId="5E3FE5A3" w14:textId="77777777" w:rsidR="007A35D6" w:rsidRDefault="007A35D6" w:rsidP="007A35D6"/>
    <w:p w14:paraId="36040AA5" w14:textId="13B8846D" w:rsidR="007A35D6" w:rsidRPr="00FC03A8" w:rsidRDefault="007A35D6" w:rsidP="007A35D6">
      <w:pPr>
        <w:pStyle w:val="Titre1"/>
      </w:pPr>
      <w:proofErr w:type="spellStart"/>
      <w:r>
        <w:t>AvisRepository</w:t>
      </w:r>
      <w:proofErr w:type="spellEnd"/>
    </w:p>
    <w:p w14:paraId="54193EB2" w14:textId="5092C683" w:rsidR="007A35D6" w:rsidRDefault="007A35D6" w:rsidP="007A35D6">
      <w:pPr>
        <w:pStyle w:val="TPnormalpuce1"/>
      </w:pPr>
      <w:r>
        <w:t xml:space="preserve">Modifier </w:t>
      </w:r>
      <w:proofErr w:type="spellStart"/>
      <w:r>
        <w:t>AvisRepository</w:t>
      </w:r>
      <w:proofErr w:type="spellEnd"/>
      <w:r>
        <w:t xml:space="preserve"> pour que le</w:t>
      </w:r>
      <w:r w:rsidR="00E67C64">
        <w:t>s</w:t>
      </w:r>
      <w:r>
        <w:t xml:space="preserve"> nom</w:t>
      </w:r>
      <w:r w:rsidR="00E67C64">
        <w:t>s</w:t>
      </w:r>
      <w:r>
        <w:t xml:space="preserve"> de la ressource</w:t>
      </w:r>
      <w:r w:rsidR="00E67C64">
        <w:t xml:space="preserve"> et dans le </w:t>
      </w:r>
      <w:proofErr w:type="spellStart"/>
      <w:r w:rsidR="00E67C64">
        <w:t>path</w:t>
      </w:r>
      <w:proofErr w:type="spellEnd"/>
      <w:r>
        <w:t xml:space="preserve"> soi</w:t>
      </w:r>
      <w:r w:rsidR="00E67C64">
        <w:t>en</w:t>
      </w:r>
      <w:r>
        <w:t>t : avis</w:t>
      </w:r>
    </w:p>
    <w:p w14:paraId="6900D0A2" w14:textId="77777777" w:rsidR="007A35D6" w:rsidRPr="009C16B0" w:rsidRDefault="007A35D6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package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>;</w:t>
      </w:r>
    </w:p>
    <w:p w14:paraId="39AAB907" w14:textId="5FAA7AFB" w:rsidR="007A35D6" w:rsidRPr="009C16B0" w:rsidRDefault="009C16B0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65891B28" w14:textId="77777777" w:rsidR="007A35D6" w:rsidRPr="009C16B0" w:rsidRDefault="007A35D6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import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org.springframework.data.rest.core.annotation.RepositoryRestResource;</w:t>
      </w:r>
    </w:p>
    <w:p w14:paraId="54FD2925" w14:textId="062B032A" w:rsidR="007A35D6" w:rsidRDefault="009C16B0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4425F579" w14:textId="77777777" w:rsidR="009C16B0" w:rsidRPr="009C16B0" w:rsidRDefault="009C16B0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1F0BAF1" w14:textId="3B3E187B" w:rsidR="009C16B0" w:rsidRPr="009C16B0" w:rsidRDefault="009C16B0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16B0">
        <w:rPr>
          <w:rFonts w:ascii="Consolas" w:hAnsi="Consolas"/>
          <w:color w:val="646464"/>
          <w:sz w:val="18"/>
          <w:szCs w:val="18"/>
        </w:rPr>
        <w:t>@</w:t>
      </w:r>
      <w:proofErr w:type="gramStart"/>
      <w:r w:rsidRPr="009C16B0">
        <w:rPr>
          <w:rFonts w:ascii="Consolas" w:hAnsi="Consolas"/>
          <w:color w:val="646464"/>
          <w:sz w:val="18"/>
          <w:szCs w:val="18"/>
        </w:rPr>
        <w:t>RepositoryRestResource</w:t>
      </w:r>
      <w:r w:rsidRPr="009C16B0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="005871B8" w:rsidRPr="003D0744">
        <w:rPr>
          <w:rFonts w:ascii="Consolas" w:hAnsi="Consolas"/>
          <w:color w:val="000000"/>
          <w:sz w:val="18"/>
          <w:szCs w:val="18"/>
        </w:rPr>
        <w:t xml:space="preserve">collectionResourceRel = </w:t>
      </w:r>
      <w:r w:rsidR="005871B8" w:rsidRPr="003D0744">
        <w:rPr>
          <w:rFonts w:ascii="Consolas" w:hAnsi="Consolas"/>
          <w:color w:val="2A00FF"/>
          <w:sz w:val="18"/>
          <w:szCs w:val="18"/>
        </w:rPr>
        <w:t>"</w:t>
      </w:r>
      <w:r w:rsidR="005871B8">
        <w:rPr>
          <w:rFonts w:ascii="Consolas" w:hAnsi="Consolas"/>
          <w:color w:val="2A00FF"/>
          <w:sz w:val="18"/>
          <w:szCs w:val="18"/>
        </w:rPr>
        <w:t>avis</w:t>
      </w:r>
      <w:r w:rsidR="005871B8" w:rsidRPr="003D0744">
        <w:rPr>
          <w:rFonts w:ascii="Consolas" w:hAnsi="Consolas"/>
          <w:color w:val="2A00FF"/>
          <w:sz w:val="18"/>
          <w:szCs w:val="18"/>
        </w:rPr>
        <w:t>"</w:t>
      </w:r>
      <w:r w:rsidR="005871B8" w:rsidRPr="003D0744">
        <w:rPr>
          <w:rFonts w:ascii="Consolas" w:hAnsi="Consolas"/>
          <w:color w:val="000000"/>
          <w:sz w:val="18"/>
          <w:szCs w:val="18"/>
        </w:rPr>
        <w:t>,</w:t>
      </w:r>
      <w:r w:rsidR="005871B8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path</w:t>
      </w:r>
      <w:proofErr w:type="spellEnd"/>
      <w:r w:rsidR="00066E1E"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color w:val="000000"/>
          <w:sz w:val="18"/>
          <w:szCs w:val="18"/>
        </w:rPr>
        <w:t>=</w:t>
      </w:r>
      <w:r w:rsidR="00066E1E"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color w:val="2A00FF"/>
          <w:sz w:val="18"/>
          <w:szCs w:val="18"/>
        </w:rPr>
        <w:t>"avis"</w:t>
      </w:r>
      <w:r w:rsidRPr="009C16B0">
        <w:rPr>
          <w:rFonts w:ascii="Consolas" w:hAnsi="Consolas"/>
          <w:color w:val="000000"/>
          <w:sz w:val="18"/>
          <w:szCs w:val="18"/>
        </w:rPr>
        <w:t>)</w:t>
      </w:r>
    </w:p>
    <w:p w14:paraId="6B40A0B1" w14:textId="77777777" w:rsidR="009C16B0" w:rsidRPr="009C16B0" w:rsidRDefault="009C16B0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gram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public</w:t>
      </w:r>
      <w:proofErr w:type="gram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r w:rsidRPr="009C16B0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AvisRepository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9C16B0">
        <w:rPr>
          <w:rFonts w:ascii="Consolas" w:hAnsi="Consolas"/>
          <w:color w:val="000000"/>
          <w:sz w:val="18"/>
          <w:szCs w:val="18"/>
        </w:rPr>
        <w:t>MongoRepository</w:t>
      </w:r>
      <w:proofErr w:type="spellEnd"/>
      <w:r w:rsidRPr="009C16B0">
        <w:rPr>
          <w:rFonts w:ascii="Consolas" w:hAnsi="Consolas"/>
          <w:color w:val="000000"/>
          <w:sz w:val="18"/>
          <w:szCs w:val="18"/>
        </w:rPr>
        <w:t>&lt;Avis, String&gt; {</w:t>
      </w:r>
    </w:p>
    <w:p w14:paraId="7F73A3AC" w14:textId="77777777" w:rsidR="007A35D6" w:rsidRPr="009C16B0" w:rsidRDefault="007A35D6" w:rsidP="009C16B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9C16B0">
        <w:rPr>
          <w:rFonts w:ascii="Consolas" w:hAnsi="Consolas"/>
          <w:color w:val="000000"/>
          <w:sz w:val="18"/>
          <w:szCs w:val="18"/>
        </w:rPr>
        <w:t>}</w:t>
      </w:r>
    </w:p>
    <w:p w14:paraId="444D60D0" w14:textId="77777777" w:rsidR="00382A79" w:rsidRDefault="00382A79" w:rsidP="00382A79">
      <w:pPr>
        <w:pStyle w:val="Titre2"/>
        <w:rPr>
          <w:lang w:val="fr-FR"/>
        </w:rPr>
      </w:pPr>
      <w:r>
        <w:rPr>
          <w:lang w:val="fr-FR"/>
        </w:rPr>
        <w:t>Tester avec Postman</w:t>
      </w:r>
    </w:p>
    <w:p w14:paraId="341C1FFD" w14:textId="6D285038" w:rsidR="007A35D6" w:rsidRPr="00D55055" w:rsidRDefault="00382A79" w:rsidP="00496A3B">
      <w:pPr>
        <w:pStyle w:val="TPnormalpuce1"/>
      </w:pPr>
      <w:r>
        <w:t xml:space="preserve">Toutes les </w:t>
      </w:r>
      <w:proofErr w:type="spellStart"/>
      <w:r>
        <w:t>urls</w:t>
      </w:r>
      <w:proofErr w:type="spellEnd"/>
      <w:r>
        <w:t xml:space="preserve"> sont maintenant avec une racine « avis » pour ce Repository</w:t>
      </w:r>
    </w:p>
    <w:sectPr w:rsidR="007A35D6" w:rsidRPr="00D55055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2A00" w14:textId="77777777" w:rsidR="00D25193" w:rsidRDefault="00D25193" w:rsidP="006C7E58">
      <w:r>
        <w:separator/>
      </w:r>
    </w:p>
  </w:endnote>
  <w:endnote w:type="continuationSeparator" w:id="0">
    <w:p w14:paraId="3C6E18FB" w14:textId="77777777" w:rsidR="00D25193" w:rsidRDefault="00D25193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46074B" w14:paraId="384ECAED" w14:textId="77777777" w:rsidTr="00D54906">
      <w:tc>
        <w:tcPr>
          <w:tcW w:w="2500" w:type="pct"/>
          <w:vAlign w:val="bottom"/>
        </w:tcPr>
        <w:p w14:paraId="66BFB0D9" w14:textId="77777777" w:rsidR="0046074B" w:rsidRDefault="0046074B" w:rsidP="0046074B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62F0508B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267FA2E7" wp14:editId="09993AE8">
                <wp:extent cx="514350" cy="514350"/>
                <wp:effectExtent l="0" t="0" r="0" b="0"/>
                <wp:docPr id="20" name="Image 20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074B" w14:paraId="3C8CFA07" w14:textId="77777777" w:rsidTr="00D54906">
      <w:tc>
        <w:tcPr>
          <w:tcW w:w="1" w:type="pct"/>
          <w:gridSpan w:val="2"/>
          <w:vAlign w:val="bottom"/>
        </w:tcPr>
        <w:p w14:paraId="41CBA530" w14:textId="77777777" w:rsidR="0046074B" w:rsidRDefault="0046074B" w:rsidP="0046074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gram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gram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684AAD35" w:rsidR="002A2662" w:rsidRPr="0046074B" w:rsidRDefault="002A2662" w:rsidP="004607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EC97" w14:textId="77777777" w:rsidR="00D25193" w:rsidRDefault="00D25193" w:rsidP="006C7E58">
      <w:r>
        <w:separator/>
      </w:r>
    </w:p>
  </w:footnote>
  <w:footnote w:type="continuationSeparator" w:id="0">
    <w:p w14:paraId="61E1D2B5" w14:textId="77777777" w:rsidR="00D25193" w:rsidRDefault="00D25193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2888F47" w:rsidR="00590AA9" w:rsidRPr="00B65ED3" w:rsidRDefault="0046074B" w:rsidP="00B65ED3">
    <w:pPr>
      <w:pStyle w:val="En-tte"/>
      <w:jc w:val="right"/>
      <w:rPr>
        <w:sz w:val="22"/>
        <w:lang w:val="fr-FR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0E4"/>
    <w:multiLevelType w:val="hybridMultilevel"/>
    <w:tmpl w:val="00924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9AF"/>
    <w:multiLevelType w:val="hybridMultilevel"/>
    <w:tmpl w:val="23527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36B77"/>
    <w:multiLevelType w:val="hybridMultilevel"/>
    <w:tmpl w:val="1D08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91008"/>
    <w:multiLevelType w:val="hybridMultilevel"/>
    <w:tmpl w:val="530A256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51625DE"/>
    <w:multiLevelType w:val="hybridMultilevel"/>
    <w:tmpl w:val="C374E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25882"/>
    <w:multiLevelType w:val="hybridMultilevel"/>
    <w:tmpl w:val="BBA2A808"/>
    <w:lvl w:ilvl="0" w:tplc="A2842AA8">
      <w:start w:val="8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0B67"/>
    <w:multiLevelType w:val="hybridMultilevel"/>
    <w:tmpl w:val="46F8F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C4209"/>
    <w:multiLevelType w:val="hybridMultilevel"/>
    <w:tmpl w:val="7CEE349E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53B10"/>
    <w:multiLevelType w:val="hybridMultilevel"/>
    <w:tmpl w:val="8968C956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96EEA"/>
    <w:multiLevelType w:val="hybridMultilevel"/>
    <w:tmpl w:val="6206D574"/>
    <w:lvl w:ilvl="0" w:tplc="AF70F186">
      <w:numFmt w:val="bullet"/>
      <w:lvlText w:val=""/>
      <w:lvlJc w:val="left"/>
      <w:pPr>
        <w:ind w:left="1584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5E890810"/>
    <w:multiLevelType w:val="hybridMultilevel"/>
    <w:tmpl w:val="38C66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913202">
    <w:abstractNumId w:val="10"/>
  </w:num>
  <w:num w:numId="2" w16cid:durableId="910116951">
    <w:abstractNumId w:val="3"/>
  </w:num>
  <w:num w:numId="3" w16cid:durableId="230847399">
    <w:abstractNumId w:val="4"/>
  </w:num>
  <w:num w:numId="4" w16cid:durableId="518742371">
    <w:abstractNumId w:val="6"/>
  </w:num>
  <w:num w:numId="5" w16cid:durableId="786238134">
    <w:abstractNumId w:val="12"/>
  </w:num>
  <w:num w:numId="6" w16cid:durableId="1079208969">
    <w:abstractNumId w:val="14"/>
  </w:num>
  <w:num w:numId="7" w16cid:durableId="2002346665">
    <w:abstractNumId w:val="11"/>
  </w:num>
  <w:num w:numId="8" w16cid:durableId="634945306">
    <w:abstractNumId w:val="9"/>
  </w:num>
  <w:num w:numId="9" w16cid:durableId="381557903">
    <w:abstractNumId w:val="7"/>
  </w:num>
  <w:num w:numId="10" w16cid:durableId="1896308453">
    <w:abstractNumId w:val="1"/>
  </w:num>
  <w:num w:numId="11" w16cid:durableId="1089547796">
    <w:abstractNumId w:val="0"/>
  </w:num>
  <w:num w:numId="12" w16cid:durableId="1342321319">
    <w:abstractNumId w:val="2"/>
  </w:num>
  <w:num w:numId="13" w16cid:durableId="65227138">
    <w:abstractNumId w:val="8"/>
  </w:num>
  <w:num w:numId="14" w16cid:durableId="1884827813">
    <w:abstractNumId w:val="5"/>
  </w:num>
  <w:num w:numId="15" w16cid:durableId="131990959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02F0"/>
    <w:rsid w:val="00001F46"/>
    <w:rsid w:val="000030B5"/>
    <w:rsid w:val="000122A5"/>
    <w:rsid w:val="000150A7"/>
    <w:rsid w:val="00015214"/>
    <w:rsid w:val="0003439F"/>
    <w:rsid w:val="000417F6"/>
    <w:rsid w:val="00046138"/>
    <w:rsid w:val="000503E9"/>
    <w:rsid w:val="000504C9"/>
    <w:rsid w:val="00055365"/>
    <w:rsid w:val="00062FC0"/>
    <w:rsid w:val="00063D0B"/>
    <w:rsid w:val="00063E05"/>
    <w:rsid w:val="00063F92"/>
    <w:rsid w:val="0006424D"/>
    <w:rsid w:val="0006549F"/>
    <w:rsid w:val="00065E50"/>
    <w:rsid w:val="00066E1E"/>
    <w:rsid w:val="000753A7"/>
    <w:rsid w:val="0007681F"/>
    <w:rsid w:val="00083E8A"/>
    <w:rsid w:val="00095A02"/>
    <w:rsid w:val="00097F0B"/>
    <w:rsid w:val="000A1582"/>
    <w:rsid w:val="000A2190"/>
    <w:rsid w:val="000B1849"/>
    <w:rsid w:val="000B26B8"/>
    <w:rsid w:val="000B3CE3"/>
    <w:rsid w:val="000B5825"/>
    <w:rsid w:val="000D0A8C"/>
    <w:rsid w:val="000D0DED"/>
    <w:rsid w:val="000D141B"/>
    <w:rsid w:val="000D58C2"/>
    <w:rsid w:val="000E4C92"/>
    <w:rsid w:val="000E5CCE"/>
    <w:rsid w:val="000F0864"/>
    <w:rsid w:val="000F096C"/>
    <w:rsid w:val="000F0E32"/>
    <w:rsid w:val="000F50AF"/>
    <w:rsid w:val="00100FC3"/>
    <w:rsid w:val="00103B68"/>
    <w:rsid w:val="00104653"/>
    <w:rsid w:val="00106967"/>
    <w:rsid w:val="001124A3"/>
    <w:rsid w:val="00113CB9"/>
    <w:rsid w:val="0012229F"/>
    <w:rsid w:val="0012465F"/>
    <w:rsid w:val="00125DCA"/>
    <w:rsid w:val="00126F87"/>
    <w:rsid w:val="001337DD"/>
    <w:rsid w:val="0013536A"/>
    <w:rsid w:val="00136790"/>
    <w:rsid w:val="00137197"/>
    <w:rsid w:val="001447F2"/>
    <w:rsid w:val="0014632F"/>
    <w:rsid w:val="001465BB"/>
    <w:rsid w:val="00147968"/>
    <w:rsid w:val="00151AA0"/>
    <w:rsid w:val="00151D0E"/>
    <w:rsid w:val="00152221"/>
    <w:rsid w:val="00153344"/>
    <w:rsid w:val="00154A68"/>
    <w:rsid w:val="00161173"/>
    <w:rsid w:val="00171036"/>
    <w:rsid w:val="00180858"/>
    <w:rsid w:val="00183ED0"/>
    <w:rsid w:val="0018749C"/>
    <w:rsid w:val="00190C5A"/>
    <w:rsid w:val="00191FCA"/>
    <w:rsid w:val="00192825"/>
    <w:rsid w:val="00193F4C"/>
    <w:rsid w:val="001A0D7C"/>
    <w:rsid w:val="001A7E0B"/>
    <w:rsid w:val="001B4DA8"/>
    <w:rsid w:val="001C739D"/>
    <w:rsid w:val="001D3BFC"/>
    <w:rsid w:val="001D5B96"/>
    <w:rsid w:val="001D63D7"/>
    <w:rsid w:val="001E0E6C"/>
    <w:rsid w:val="001E5D70"/>
    <w:rsid w:val="001E6C59"/>
    <w:rsid w:val="001F132E"/>
    <w:rsid w:val="001F18FA"/>
    <w:rsid w:val="001F752C"/>
    <w:rsid w:val="002020E8"/>
    <w:rsid w:val="002029F0"/>
    <w:rsid w:val="0020724E"/>
    <w:rsid w:val="002115B3"/>
    <w:rsid w:val="002117F1"/>
    <w:rsid w:val="00212580"/>
    <w:rsid w:val="00212A3D"/>
    <w:rsid w:val="00215003"/>
    <w:rsid w:val="00225D2C"/>
    <w:rsid w:val="002263D9"/>
    <w:rsid w:val="00241941"/>
    <w:rsid w:val="00241BEE"/>
    <w:rsid w:val="002539C1"/>
    <w:rsid w:val="00261F4C"/>
    <w:rsid w:val="00270A58"/>
    <w:rsid w:val="00272035"/>
    <w:rsid w:val="00276D16"/>
    <w:rsid w:val="00277014"/>
    <w:rsid w:val="00277BAA"/>
    <w:rsid w:val="00277CDD"/>
    <w:rsid w:val="002811B8"/>
    <w:rsid w:val="002835C6"/>
    <w:rsid w:val="00287D81"/>
    <w:rsid w:val="0029252A"/>
    <w:rsid w:val="00293E9F"/>
    <w:rsid w:val="002A059A"/>
    <w:rsid w:val="002A1313"/>
    <w:rsid w:val="002A14A4"/>
    <w:rsid w:val="002A2662"/>
    <w:rsid w:val="002A28BA"/>
    <w:rsid w:val="002B04EA"/>
    <w:rsid w:val="002B2DCE"/>
    <w:rsid w:val="002C447F"/>
    <w:rsid w:val="002C4936"/>
    <w:rsid w:val="002C5032"/>
    <w:rsid w:val="002C5B8B"/>
    <w:rsid w:val="002D2B64"/>
    <w:rsid w:val="002D4B9B"/>
    <w:rsid w:val="002E0941"/>
    <w:rsid w:val="002E0D19"/>
    <w:rsid w:val="002E1C14"/>
    <w:rsid w:val="002E4A3E"/>
    <w:rsid w:val="002E529E"/>
    <w:rsid w:val="002F78BE"/>
    <w:rsid w:val="00301257"/>
    <w:rsid w:val="00301F0E"/>
    <w:rsid w:val="00304BD9"/>
    <w:rsid w:val="0030656D"/>
    <w:rsid w:val="0031101F"/>
    <w:rsid w:val="00315D65"/>
    <w:rsid w:val="00320D08"/>
    <w:rsid w:val="003216E9"/>
    <w:rsid w:val="00326773"/>
    <w:rsid w:val="003371A3"/>
    <w:rsid w:val="00347EB7"/>
    <w:rsid w:val="00354061"/>
    <w:rsid w:val="003548A0"/>
    <w:rsid w:val="003573E2"/>
    <w:rsid w:val="00357FF6"/>
    <w:rsid w:val="003659AB"/>
    <w:rsid w:val="003709F1"/>
    <w:rsid w:val="00370DDB"/>
    <w:rsid w:val="00375348"/>
    <w:rsid w:val="00377559"/>
    <w:rsid w:val="00382A79"/>
    <w:rsid w:val="00382C06"/>
    <w:rsid w:val="00386B00"/>
    <w:rsid w:val="00387206"/>
    <w:rsid w:val="00392CE7"/>
    <w:rsid w:val="003968A9"/>
    <w:rsid w:val="003A098F"/>
    <w:rsid w:val="003A358F"/>
    <w:rsid w:val="003A706F"/>
    <w:rsid w:val="003B1E98"/>
    <w:rsid w:val="003B31FD"/>
    <w:rsid w:val="003C0177"/>
    <w:rsid w:val="003C0390"/>
    <w:rsid w:val="003C6A4C"/>
    <w:rsid w:val="003C6EFC"/>
    <w:rsid w:val="003C7784"/>
    <w:rsid w:val="003C7DEE"/>
    <w:rsid w:val="003D0744"/>
    <w:rsid w:val="003D2926"/>
    <w:rsid w:val="003D425E"/>
    <w:rsid w:val="003E5D40"/>
    <w:rsid w:val="003E676A"/>
    <w:rsid w:val="003F1A61"/>
    <w:rsid w:val="003F7711"/>
    <w:rsid w:val="00401BB4"/>
    <w:rsid w:val="00402E27"/>
    <w:rsid w:val="00404270"/>
    <w:rsid w:val="00416111"/>
    <w:rsid w:val="00416B9A"/>
    <w:rsid w:val="004203A9"/>
    <w:rsid w:val="00421F3A"/>
    <w:rsid w:val="00425FA5"/>
    <w:rsid w:val="00427E9A"/>
    <w:rsid w:val="00433ADB"/>
    <w:rsid w:val="004343CE"/>
    <w:rsid w:val="00443681"/>
    <w:rsid w:val="00450C5E"/>
    <w:rsid w:val="00451ED1"/>
    <w:rsid w:val="004567C0"/>
    <w:rsid w:val="00456F22"/>
    <w:rsid w:val="0046074B"/>
    <w:rsid w:val="00470DBB"/>
    <w:rsid w:val="00472B55"/>
    <w:rsid w:val="00472B67"/>
    <w:rsid w:val="00474343"/>
    <w:rsid w:val="0048505C"/>
    <w:rsid w:val="0048773E"/>
    <w:rsid w:val="0049094E"/>
    <w:rsid w:val="00492FCA"/>
    <w:rsid w:val="0049415E"/>
    <w:rsid w:val="00494DCF"/>
    <w:rsid w:val="004A3990"/>
    <w:rsid w:val="004A4CCD"/>
    <w:rsid w:val="004C2502"/>
    <w:rsid w:val="004C3856"/>
    <w:rsid w:val="004C50E1"/>
    <w:rsid w:val="004C7674"/>
    <w:rsid w:val="004D20E7"/>
    <w:rsid w:val="004D318E"/>
    <w:rsid w:val="004E55E9"/>
    <w:rsid w:val="004F02D8"/>
    <w:rsid w:val="004F1E41"/>
    <w:rsid w:val="004F2C2E"/>
    <w:rsid w:val="00500D93"/>
    <w:rsid w:val="00504CF4"/>
    <w:rsid w:val="005056C3"/>
    <w:rsid w:val="0050612A"/>
    <w:rsid w:val="0051030E"/>
    <w:rsid w:val="00514A00"/>
    <w:rsid w:val="00520F85"/>
    <w:rsid w:val="005229D6"/>
    <w:rsid w:val="00535D82"/>
    <w:rsid w:val="00536C5E"/>
    <w:rsid w:val="00536EF3"/>
    <w:rsid w:val="0053734E"/>
    <w:rsid w:val="0054109A"/>
    <w:rsid w:val="00544157"/>
    <w:rsid w:val="0054687D"/>
    <w:rsid w:val="00553073"/>
    <w:rsid w:val="00554FC1"/>
    <w:rsid w:val="0057238F"/>
    <w:rsid w:val="005723CD"/>
    <w:rsid w:val="0057306B"/>
    <w:rsid w:val="00577EAF"/>
    <w:rsid w:val="00582863"/>
    <w:rsid w:val="00584B10"/>
    <w:rsid w:val="005871B8"/>
    <w:rsid w:val="00590AA9"/>
    <w:rsid w:val="005967CB"/>
    <w:rsid w:val="005A0AE5"/>
    <w:rsid w:val="005A2146"/>
    <w:rsid w:val="005A36E5"/>
    <w:rsid w:val="005A7F9A"/>
    <w:rsid w:val="005B140B"/>
    <w:rsid w:val="005B1469"/>
    <w:rsid w:val="005C684C"/>
    <w:rsid w:val="005C68D3"/>
    <w:rsid w:val="005C766D"/>
    <w:rsid w:val="005D1943"/>
    <w:rsid w:val="005E2E76"/>
    <w:rsid w:val="005E3830"/>
    <w:rsid w:val="005E3B89"/>
    <w:rsid w:val="005E7AEC"/>
    <w:rsid w:val="005F2EFB"/>
    <w:rsid w:val="006001A7"/>
    <w:rsid w:val="00603AF5"/>
    <w:rsid w:val="00606AC9"/>
    <w:rsid w:val="006073D3"/>
    <w:rsid w:val="00607C26"/>
    <w:rsid w:val="00607E6F"/>
    <w:rsid w:val="00624EBD"/>
    <w:rsid w:val="0063018F"/>
    <w:rsid w:val="0063306A"/>
    <w:rsid w:val="0063516D"/>
    <w:rsid w:val="006367DA"/>
    <w:rsid w:val="00665BC4"/>
    <w:rsid w:val="00672C86"/>
    <w:rsid w:val="00675D38"/>
    <w:rsid w:val="0067609F"/>
    <w:rsid w:val="00684E34"/>
    <w:rsid w:val="006900A1"/>
    <w:rsid w:val="006905A9"/>
    <w:rsid w:val="00690CA2"/>
    <w:rsid w:val="006939F9"/>
    <w:rsid w:val="006B3B13"/>
    <w:rsid w:val="006C20D1"/>
    <w:rsid w:val="006C573C"/>
    <w:rsid w:val="006C7A26"/>
    <w:rsid w:val="006C7E58"/>
    <w:rsid w:val="006D1BDD"/>
    <w:rsid w:val="006D78A3"/>
    <w:rsid w:val="006F19BE"/>
    <w:rsid w:val="006F2B63"/>
    <w:rsid w:val="006F5F2A"/>
    <w:rsid w:val="007007CE"/>
    <w:rsid w:val="00702165"/>
    <w:rsid w:val="007054EE"/>
    <w:rsid w:val="00707510"/>
    <w:rsid w:val="00707B85"/>
    <w:rsid w:val="00713053"/>
    <w:rsid w:val="00713863"/>
    <w:rsid w:val="00721BD6"/>
    <w:rsid w:val="00722663"/>
    <w:rsid w:val="00723176"/>
    <w:rsid w:val="00723883"/>
    <w:rsid w:val="00731290"/>
    <w:rsid w:val="00732034"/>
    <w:rsid w:val="007327B9"/>
    <w:rsid w:val="0073381D"/>
    <w:rsid w:val="00736913"/>
    <w:rsid w:val="00740FF3"/>
    <w:rsid w:val="00742224"/>
    <w:rsid w:val="00743993"/>
    <w:rsid w:val="00744307"/>
    <w:rsid w:val="00746259"/>
    <w:rsid w:val="00753FFD"/>
    <w:rsid w:val="00763F12"/>
    <w:rsid w:val="00764007"/>
    <w:rsid w:val="007718F0"/>
    <w:rsid w:val="007729E2"/>
    <w:rsid w:val="007740FE"/>
    <w:rsid w:val="007765D6"/>
    <w:rsid w:val="00781D0C"/>
    <w:rsid w:val="007910EE"/>
    <w:rsid w:val="007A01C1"/>
    <w:rsid w:val="007A1C97"/>
    <w:rsid w:val="007A21D7"/>
    <w:rsid w:val="007A35D6"/>
    <w:rsid w:val="007A41FF"/>
    <w:rsid w:val="007B5404"/>
    <w:rsid w:val="007C2350"/>
    <w:rsid w:val="007C301D"/>
    <w:rsid w:val="007C3CC4"/>
    <w:rsid w:val="007D10F7"/>
    <w:rsid w:val="007D1142"/>
    <w:rsid w:val="007D1155"/>
    <w:rsid w:val="007D1E0E"/>
    <w:rsid w:val="007D3376"/>
    <w:rsid w:val="007D54E3"/>
    <w:rsid w:val="007E6D91"/>
    <w:rsid w:val="007E6F2F"/>
    <w:rsid w:val="007E7D3C"/>
    <w:rsid w:val="007F02F5"/>
    <w:rsid w:val="007F1242"/>
    <w:rsid w:val="007F76A4"/>
    <w:rsid w:val="007F78CF"/>
    <w:rsid w:val="008028C7"/>
    <w:rsid w:val="0080301F"/>
    <w:rsid w:val="00805BCC"/>
    <w:rsid w:val="008065FD"/>
    <w:rsid w:val="0080772D"/>
    <w:rsid w:val="008122AC"/>
    <w:rsid w:val="008130F1"/>
    <w:rsid w:val="00814575"/>
    <w:rsid w:val="00815074"/>
    <w:rsid w:val="008252DB"/>
    <w:rsid w:val="00832C58"/>
    <w:rsid w:val="00832EAF"/>
    <w:rsid w:val="0083499D"/>
    <w:rsid w:val="00845605"/>
    <w:rsid w:val="00851C1E"/>
    <w:rsid w:val="008616D6"/>
    <w:rsid w:val="00863103"/>
    <w:rsid w:val="008672FD"/>
    <w:rsid w:val="00867E02"/>
    <w:rsid w:val="00873391"/>
    <w:rsid w:val="008825FF"/>
    <w:rsid w:val="008863FF"/>
    <w:rsid w:val="008A3D76"/>
    <w:rsid w:val="008A78BE"/>
    <w:rsid w:val="008B2175"/>
    <w:rsid w:val="008B220B"/>
    <w:rsid w:val="008B59CD"/>
    <w:rsid w:val="008C0069"/>
    <w:rsid w:val="008C4915"/>
    <w:rsid w:val="008D1D2F"/>
    <w:rsid w:val="008D35C2"/>
    <w:rsid w:val="008E5914"/>
    <w:rsid w:val="008E5DAD"/>
    <w:rsid w:val="008E6D1D"/>
    <w:rsid w:val="008E71EA"/>
    <w:rsid w:val="008F6336"/>
    <w:rsid w:val="00911FFC"/>
    <w:rsid w:val="0091266E"/>
    <w:rsid w:val="00920729"/>
    <w:rsid w:val="00921606"/>
    <w:rsid w:val="00922F94"/>
    <w:rsid w:val="00923D71"/>
    <w:rsid w:val="00924F5F"/>
    <w:rsid w:val="00926F0F"/>
    <w:rsid w:val="00933098"/>
    <w:rsid w:val="00933C03"/>
    <w:rsid w:val="00937048"/>
    <w:rsid w:val="009465D1"/>
    <w:rsid w:val="00946D77"/>
    <w:rsid w:val="00954E03"/>
    <w:rsid w:val="00964B34"/>
    <w:rsid w:val="0096503B"/>
    <w:rsid w:val="009730AE"/>
    <w:rsid w:val="009731EA"/>
    <w:rsid w:val="00975E43"/>
    <w:rsid w:val="00982EF0"/>
    <w:rsid w:val="009846B9"/>
    <w:rsid w:val="00985A95"/>
    <w:rsid w:val="009862DE"/>
    <w:rsid w:val="00990B02"/>
    <w:rsid w:val="00991277"/>
    <w:rsid w:val="00994020"/>
    <w:rsid w:val="0099669E"/>
    <w:rsid w:val="009A4568"/>
    <w:rsid w:val="009A7291"/>
    <w:rsid w:val="009C09D3"/>
    <w:rsid w:val="009C16B0"/>
    <w:rsid w:val="009C2AC3"/>
    <w:rsid w:val="009C50A4"/>
    <w:rsid w:val="009C7FFD"/>
    <w:rsid w:val="009D1251"/>
    <w:rsid w:val="009E1419"/>
    <w:rsid w:val="009E15DD"/>
    <w:rsid w:val="009E3A67"/>
    <w:rsid w:val="009E5D19"/>
    <w:rsid w:val="009F00C7"/>
    <w:rsid w:val="009F0208"/>
    <w:rsid w:val="009F1724"/>
    <w:rsid w:val="00A042BE"/>
    <w:rsid w:val="00A048F3"/>
    <w:rsid w:val="00A055CF"/>
    <w:rsid w:val="00A07F12"/>
    <w:rsid w:val="00A123BE"/>
    <w:rsid w:val="00A14C1B"/>
    <w:rsid w:val="00A23907"/>
    <w:rsid w:val="00A250F0"/>
    <w:rsid w:val="00A322B2"/>
    <w:rsid w:val="00A361C9"/>
    <w:rsid w:val="00A41751"/>
    <w:rsid w:val="00A43B56"/>
    <w:rsid w:val="00A50517"/>
    <w:rsid w:val="00A51F7B"/>
    <w:rsid w:val="00A54C50"/>
    <w:rsid w:val="00A550FE"/>
    <w:rsid w:val="00A56924"/>
    <w:rsid w:val="00A57AB3"/>
    <w:rsid w:val="00A6039E"/>
    <w:rsid w:val="00A615CF"/>
    <w:rsid w:val="00A6293D"/>
    <w:rsid w:val="00A65A4E"/>
    <w:rsid w:val="00A7105E"/>
    <w:rsid w:val="00A72224"/>
    <w:rsid w:val="00A77087"/>
    <w:rsid w:val="00A82F20"/>
    <w:rsid w:val="00A85DC9"/>
    <w:rsid w:val="00A90DE7"/>
    <w:rsid w:val="00A9197D"/>
    <w:rsid w:val="00A93073"/>
    <w:rsid w:val="00A96586"/>
    <w:rsid w:val="00A96851"/>
    <w:rsid w:val="00AA4F6E"/>
    <w:rsid w:val="00AB17C6"/>
    <w:rsid w:val="00AB49B4"/>
    <w:rsid w:val="00AB7B71"/>
    <w:rsid w:val="00AC5BF7"/>
    <w:rsid w:val="00AC6C42"/>
    <w:rsid w:val="00AC71A9"/>
    <w:rsid w:val="00AD4046"/>
    <w:rsid w:val="00AD5C2A"/>
    <w:rsid w:val="00AE0EEF"/>
    <w:rsid w:val="00AE2DB1"/>
    <w:rsid w:val="00AE5B33"/>
    <w:rsid w:val="00AF0E1A"/>
    <w:rsid w:val="00AF1914"/>
    <w:rsid w:val="00AF1C3B"/>
    <w:rsid w:val="00AF3476"/>
    <w:rsid w:val="00B00D66"/>
    <w:rsid w:val="00B027AA"/>
    <w:rsid w:val="00B04A1E"/>
    <w:rsid w:val="00B05332"/>
    <w:rsid w:val="00B10465"/>
    <w:rsid w:val="00B10D26"/>
    <w:rsid w:val="00B13C7C"/>
    <w:rsid w:val="00B15FF6"/>
    <w:rsid w:val="00B1718A"/>
    <w:rsid w:val="00B239D7"/>
    <w:rsid w:val="00B3158B"/>
    <w:rsid w:val="00B40573"/>
    <w:rsid w:val="00B42CBE"/>
    <w:rsid w:val="00B43E3B"/>
    <w:rsid w:val="00B45B5E"/>
    <w:rsid w:val="00B51281"/>
    <w:rsid w:val="00B55446"/>
    <w:rsid w:val="00B607F4"/>
    <w:rsid w:val="00B65ED3"/>
    <w:rsid w:val="00B664F7"/>
    <w:rsid w:val="00B70292"/>
    <w:rsid w:val="00B707E8"/>
    <w:rsid w:val="00B71A2E"/>
    <w:rsid w:val="00B71E99"/>
    <w:rsid w:val="00B73331"/>
    <w:rsid w:val="00B75A86"/>
    <w:rsid w:val="00B7614C"/>
    <w:rsid w:val="00B90927"/>
    <w:rsid w:val="00B92CE9"/>
    <w:rsid w:val="00B92E03"/>
    <w:rsid w:val="00BA4E30"/>
    <w:rsid w:val="00BA7CFA"/>
    <w:rsid w:val="00BB3069"/>
    <w:rsid w:val="00BB4A7A"/>
    <w:rsid w:val="00BB4CA7"/>
    <w:rsid w:val="00BB5E5B"/>
    <w:rsid w:val="00BD2089"/>
    <w:rsid w:val="00BD23FB"/>
    <w:rsid w:val="00BD3BDA"/>
    <w:rsid w:val="00BD3C4E"/>
    <w:rsid w:val="00BD3E34"/>
    <w:rsid w:val="00BE302F"/>
    <w:rsid w:val="00BE4F6C"/>
    <w:rsid w:val="00BE5D95"/>
    <w:rsid w:val="00BF077F"/>
    <w:rsid w:val="00BF0EF3"/>
    <w:rsid w:val="00BF1352"/>
    <w:rsid w:val="00BF55F7"/>
    <w:rsid w:val="00C04216"/>
    <w:rsid w:val="00C046BA"/>
    <w:rsid w:val="00C16564"/>
    <w:rsid w:val="00C17FDD"/>
    <w:rsid w:val="00C23DAE"/>
    <w:rsid w:val="00C33697"/>
    <w:rsid w:val="00C40D5D"/>
    <w:rsid w:val="00C41B0B"/>
    <w:rsid w:val="00C43B82"/>
    <w:rsid w:val="00C5057F"/>
    <w:rsid w:val="00C61888"/>
    <w:rsid w:val="00C62D79"/>
    <w:rsid w:val="00C75625"/>
    <w:rsid w:val="00C83021"/>
    <w:rsid w:val="00C86F79"/>
    <w:rsid w:val="00C876B8"/>
    <w:rsid w:val="00C87756"/>
    <w:rsid w:val="00CA1F89"/>
    <w:rsid w:val="00CA48AD"/>
    <w:rsid w:val="00CA51F5"/>
    <w:rsid w:val="00CA5C15"/>
    <w:rsid w:val="00CB0B02"/>
    <w:rsid w:val="00CB2AE7"/>
    <w:rsid w:val="00CB307B"/>
    <w:rsid w:val="00CB49B6"/>
    <w:rsid w:val="00CB5F9E"/>
    <w:rsid w:val="00CB62A3"/>
    <w:rsid w:val="00CB6767"/>
    <w:rsid w:val="00CC053A"/>
    <w:rsid w:val="00CC4730"/>
    <w:rsid w:val="00CD5B0B"/>
    <w:rsid w:val="00CD6D6E"/>
    <w:rsid w:val="00CE2F19"/>
    <w:rsid w:val="00CE4FB6"/>
    <w:rsid w:val="00CE7830"/>
    <w:rsid w:val="00CF60AF"/>
    <w:rsid w:val="00CF784A"/>
    <w:rsid w:val="00D012FE"/>
    <w:rsid w:val="00D06DA3"/>
    <w:rsid w:val="00D07117"/>
    <w:rsid w:val="00D1296A"/>
    <w:rsid w:val="00D14314"/>
    <w:rsid w:val="00D2004D"/>
    <w:rsid w:val="00D23802"/>
    <w:rsid w:val="00D25193"/>
    <w:rsid w:val="00D258D5"/>
    <w:rsid w:val="00D31AF1"/>
    <w:rsid w:val="00D440A0"/>
    <w:rsid w:val="00D51790"/>
    <w:rsid w:val="00D52812"/>
    <w:rsid w:val="00D54832"/>
    <w:rsid w:val="00D55055"/>
    <w:rsid w:val="00D61E42"/>
    <w:rsid w:val="00D73575"/>
    <w:rsid w:val="00D77FF6"/>
    <w:rsid w:val="00D8017C"/>
    <w:rsid w:val="00D81157"/>
    <w:rsid w:val="00D82460"/>
    <w:rsid w:val="00D84AC2"/>
    <w:rsid w:val="00D85BA4"/>
    <w:rsid w:val="00D85F20"/>
    <w:rsid w:val="00D909BB"/>
    <w:rsid w:val="00D93007"/>
    <w:rsid w:val="00D93B6E"/>
    <w:rsid w:val="00D96678"/>
    <w:rsid w:val="00DA2A36"/>
    <w:rsid w:val="00DA465B"/>
    <w:rsid w:val="00DB1B1C"/>
    <w:rsid w:val="00DB2353"/>
    <w:rsid w:val="00DB2A72"/>
    <w:rsid w:val="00DB4B72"/>
    <w:rsid w:val="00DD47B3"/>
    <w:rsid w:val="00DD7261"/>
    <w:rsid w:val="00DD7C7F"/>
    <w:rsid w:val="00DE116D"/>
    <w:rsid w:val="00DE46D7"/>
    <w:rsid w:val="00DF0FC6"/>
    <w:rsid w:val="00DF40D6"/>
    <w:rsid w:val="00DF42A0"/>
    <w:rsid w:val="00DF49BD"/>
    <w:rsid w:val="00E01FDD"/>
    <w:rsid w:val="00E02017"/>
    <w:rsid w:val="00E043ED"/>
    <w:rsid w:val="00E11F11"/>
    <w:rsid w:val="00E21434"/>
    <w:rsid w:val="00E246FE"/>
    <w:rsid w:val="00E271A6"/>
    <w:rsid w:val="00E3020F"/>
    <w:rsid w:val="00E31202"/>
    <w:rsid w:val="00E32D64"/>
    <w:rsid w:val="00E34680"/>
    <w:rsid w:val="00E3594E"/>
    <w:rsid w:val="00E36F60"/>
    <w:rsid w:val="00E4477C"/>
    <w:rsid w:val="00E615EA"/>
    <w:rsid w:val="00E61C27"/>
    <w:rsid w:val="00E638DF"/>
    <w:rsid w:val="00E67C64"/>
    <w:rsid w:val="00E7188C"/>
    <w:rsid w:val="00E740F0"/>
    <w:rsid w:val="00E7443D"/>
    <w:rsid w:val="00E83525"/>
    <w:rsid w:val="00E96EB6"/>
    <w:rsid w:val="00EA0401"/>
    <w:rsid w:val="00EA0653"/>
    <w:rsid w:val="00EA413A"/>
    <w:rsid w:val="00EA58C4"/>
    <w:rsid w:val="00EA5D3D"/>
    <w:rsid w:val="00EA5EE8"/>
    <w:rsid w:val="00EB35DA"/>
    <w:rsid w:val="00EB5674"/>
    <w:rsid w:val="00EC20B7"/>
    <w:rsid w:val="00EC2A1C"/>
    <w:rsid w:val="00EC3EBA"/>
    <w:rsid w:val="00EC4BC7"/>
    <w:rsid w:val="00EC4F09"/>
    <w:rsid w:val="00EC5663"/>
    <w:rsid w:val="00ED20EC"/>
    <w:rsid w:val="00ED548D"/>
    <w:rsid w:val="00EE0C81"/>
    <w:rsid w:val="00EE1EFE"/>
    <w:rsid w:val="00EE3006"/>
    <w:rsid w:val="00EE59CB"/>
    <w:rsid w:val="00EF0131"/>
    <w:rsid w:val="00EF0B47"/>
    <w:rsid w:val="00EF64F7"/>
    <w:rsid w:val="00F028ED"/>
    <w:rsid w:val="00F03C92"/>
    <w:rsid w:val="00F0457F"/>
    <w:rsid w:val="00F04D2B"/>
    <w:rsid w:val="00F05745"/>
    <w:rsid w:val="00F06A3E"/>
    <w:rsid w:val="00F108F2"/>
    <w:rsid w:val="00F120A8"/>
    <w:rsid w:val="00F121FD"/>
    <w:rsid w:val="00F1776E"/>
    <w:rsid w:val="00F36C1E"/>
    <w:rsid w:val="00F37E51"/>
    <w:rsid w:val="00F41C09"/>
    <w:rsid w:val="00F41ECC"/>
    <w:rsid w:val="00F4474C"/>
    <w:rsid w:val="00F53A3D"/>
    <w:rsid w:val="00F549A3"/>
    <w:rsid w:val="00F6063D"/>
    <w:rsid w:val="00F67C9F"/>
    <w:rsid w:val="00F74DB2"/>
    <w:rsid w:val="00F7597C"/>
    <w:rsid w:val="00F80A19"/>
    <w:rsid w:val="00F824C6"/>
    <w:rsid w:val="00F82992"/>
    <w:rsid w:val="00F82FB1"/>
    <w:rsid w:val="00F866C1"/>
    <w:rsid w:val="00F866EE"/>
    <w:rsid w:val="00F86F92"/>
    <w:rsid w:val="00F874BE"/>
    <w:rsid w:val="00F976CC"/>
    <w:rsid w:val="00FA1E19"/>
    <w:rsid w:val="00FA53BE"/>
    <w:rsid w:val="00FA61F9"/>
    <w:rsid w:val="00FB202A"/>
    <w:rsid w:val="00FB27DA"/>
    <w:rsid w:val="00FB4F0F"/>
    <w:rsid w:val="00FB5E10"/>
    <w:rsid w:val="00FB78F0"/>
    <w:rsid w:val="00FC03A8"/>
    <w:rsid w:val="00FC18CC"/>
    <w:rsid w:val="00FC5C87"/>
    <w:rsid w:val="00FC5EB7"/>
    <w:rsid w:val="00FD5D6A"/>
    <w:rsid w:val="00FE0094"/>
    <w:rsid w:val="00FE02FA"/>
    <w:rsid w:val="00FE1CEB"/>
    <w:rsid w:val="00FE7760"/>
    <w:rsid w:val="00FF18F4"/>
    <w:rsid w:val="00FF32BF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2C86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672C8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E0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063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1" Type="http://schemas.openxmlformats.org/officeDocument/2006/relationships/endnotes" Target="endnot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DE7D87-D647-4AB9-B82F-C0ECD0250D38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715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434</cp:revision>
  <cp:lastPrinted>2023-03-10T12:35:00Z</cp:lastPrinted>
  <dcterms:created xsi:type="dcterms:W3CDTF">2017-11-17T14:15:00Z</dcterms:created>
  <dcterms:modified xsi:type="dcterms:W3CDTF">2023-08-04T07:26:00Z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