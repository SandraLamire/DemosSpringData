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E215" w14:textId="271D9FAC" w:rsidR="007D1E0E" w:rsidRPr="0062655F" w:rsidRDefault="003D73A7" w:rsidP="007D1E0E">
      <w:pPr>
        <w:pStyle w:val="Titre"/>
      </w:pPr>
      <w:r w:rsidRPr="0062655F">
        <w:t>Appel de requêtes spécifiques</w:t>
      </w:r>
    </w:p>
    <w:p w14:paraId="5938D2DE" w14:textId="0720C907" w:rsidR="000150A7" w:rsidRPr="0062655F" w:rsidRDefault="000150A7" w:rsidP="00921606">
      <w:pPr>
        <w:pStyle w:val="Titre1"/>
        <w:rPr>
          <w:rFonts w:ascii="Century Gothic" w:hAnsi="Century Gothic"/>
          <w:sz w:val="18"/>
          <w:szCs w:val="18"/>
        </w:rPr>
      </w:pPr>
      <w:r w:rsidRPr="0062655F">
        <w:t xml:space="preserve">Démonstration </w:t>
      </w:r>
      <w:r w:rsidR="0046074B" w:rsidRPr="0062655F">
        <w:t>0</w:t>
      </w:r>
      <w:r w:rsidR="00390601" w:rsidRPr="0062655F">
        <w:t>3</w:t>
      </w:r>
      <w:r w:rsidRPr="0062655F">
        <w:t xml:space="preserve"> du </w:t>
      </w:r>
      <w:r w:rsidR="00921606" w:rsidRPr="0062655F">
        <w:t xml:space="preserve">module </w:t>
      </w:r>
      <w:r w:rsidR="0046074B" w:rsidRPr="0062655F">
        <w:t>5</w:t>
      </w: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62655F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9FF87D4" w14:textId="362FE505" w:rsidR="00B71E99" w:rsidRPr="0062655F" w:rsidRDefault="0048505C" w:rsidP="00AA4F6E">
            <w:pPr>
              <w:pStyle w:val="TPnormal"/>
            </w:pPr>
            <w:r w:rsidRPr="0062655F">
              <w:t>L</w:t>
            </w:r>
            <w:r w:rsidR="005B6B14">
              <w:t>’</w:t>
            </w:r>
            <w:r w:rsidRPr="0062655F">
              <w:t>objectif de ce</w:t>
            </w:r>
            <w:r w:rsidR="00A96851" w:rsidRPr="0062655F">
              <w:t xml:space="preserve">tte démonstration </w:t>
            </w:r>
            <w:r w:rsidR="005B6B14">
              <w:t>es</w:t>
            </w:r>
            <w:r w:rsidR="00E5410E" w:rsidRPr="0062655F">
              <w:t>t</w:t>
            </w:r>
          </w:p>
          <w:p w14:paraId="73FE6ABC" w14:textId="4FE15A57" w:rsidR="00E5410E" w:rsidRPr="0062655F" w:rsidRDefault="00EE2BC8" w:rsidP="005B6B14">
            <w:pPr>
              <w:pStyle w:val="TPnormal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62655F">
              <w:rPr>
                <w:sz w:val="20"/>
                <w:szCs w:val="20"/>
              </w:rPr>
              <w:t>Tester l’appel des requêtes spécifiques</w:t>
            </w:r>
            <w:r w:rsidR="00D5728E" w:rsidRPr="0062655F">
              <w:rPr>
                <w:sz w:val="20"/>
                <w:szCs w:val="20"/>
              </w:rPr>
              <w:t xml:space="preserve"> avec paramètres simples</w:t>
            </w:r>
          </w:p>
        </w:tc>
      </w:tr>
    </w:tbl>
    <w:p w14:paraId="143B34E4" w14:textId="3E68C048" w:rsidR="00451ED1" w:rsidRPr="0062655F" w:rsidRDefault="00451ED1" w:rsidP="000150A7">
      <w:pPr>
        <w:pStyle w:val="TPTitre"/>
      </w:pPr>
      <w:r w:rsidRPr="0062655F">
        <w:t>Contexte</w:t>
      </w:r>
    </w:p>
    <w:p w14:paraId="3B5EB741" w14:textId="1C2F1160" w:rsidR="00301F0E" w:rsidRPr="0062655F" w:rsidRDefault="00A9197D" w:rsidP="00301F0E">
      <w:pPr>
        <w:pStyle w:val="TPnormalpuce1"/>
      </w:pPr>
      <w:r w:rsidRPr="0062655F">
        <w:t>Poursuivre dans notre</w:t>
      </w:r>
      <w:r w:rsidR="00301F0E" w:rsidRPr="0062655F">
        <w:t xml:space="preserve"> deuxième application, qui permettra de gérer les avis des stagiaires.</w:t>
      </w:r>
    </w:p>
    <w:p w14:paraId="0E3C48BE" w14:textId="5A163963" w:rsidR="000150A7" w:rsidRPr="0062655F" w:rsidRDefault="000150A7" w:rsidP="000150A7">
      <w:pPr>
        <w:pStyle w:val="TPTitre"/>
      </w:pPr>
      <w:r w:rsidRPr="0062655F">
        <w:t>Déroulement</w:t>
      </w:r>
      <w:r w:rsidR="00DF40D6" w:rsidRPr="0062655F">
        <w:rPr>
          <w:color w:val="auto"/>
          <w:sz w:val="17"/>
          <w:szCs w:val="17"/>
        </w:rPr>
        <w:t xml:space="preserve"> </w:t>
      </w:r>
    </w:p>
    <w:p w14:paraId="740D041D" w14:textId="18C96E57" w:rsidR="00F74DB2" w:rsidRPr="0062655F" w:rsidRDefault="00BD3E34" w:rsidP="004D0D50">
      <w:pPr>
        <w:pStyle w:val="Titre1"/>
      </w:pPr>
      <w:r w:rsidRPr="0062655F">
        <w:t>Tester avec Postman</w:t>
      </w:r>
      <w:r w:rsidR="00A247EB" w:rsidRPr="0062655F">
        <w:t xml:space="preserve"> des requêtes spécifiques</w:t>
      </w:r>
      <w:r w:rsidR="00612E81" w:rsidRPr="0062655F">
        <w:t xml:space="preserve"> sur des paramètres simples</w:t>
      </w:r>
    </w:p>
    <w:p w14:paraId="53E35956" w14:textId="1A67CB3A" w:rsidR="009A4568" w:rsidRPr="0062655F" w:rsidRDefault="00EE2BC8" w:rsidP="009A4568">
      <w:pPr>
        <w:pStyle w:val="TPnormalpuce1"/>
      </w:pPr>
      <w:r w:rsidRPr="0062655F">
        <w:t>Aucun code n’est à ajouter</w:t>
      </w:r>
    </w:p>
    <w:p w14:paraId="5DB57596" w14:textId="71DF654C" w:rsidR="00EE2BC8" w:rsidRPr="0062655F" w:rsidRDefault="00EE2BC8" w:rsidP="00EE2BC8">
      <w:pPr>
        <w:pStyle w:val="TPnormalpuce1"/>
      </w:pPr>
      <w:r w:rsidRPr="0062655F">
        <w:t xml:space="preserve">Il suffit de créer des URL avec dans le </w:t>
      </w:r>
      <w:proofErr w:type="spellStart"/>
      <w:proofErr w:type="gramStart"/>
      <w:r w:rsidRPr="0062655F">
        <w:t>path</w:t>
      </w:r>
      <w:proofErr w:type="spellEnd"/>
      <w:r w:rsidRPr="0062655F">
        <w:t xml:space="preserve">  /</w:t>
      </w:r>
      <w:proofErr w:type="spellStart"/>
      <w:proofErr w:type="gramEnd"/>
      <w:r w:rsidRPr="0062655F">
        <w:t>search</w:t>
      </w:r>
      <w:proofErr w:type="spellEnd"/>
      <w:r w:rsidRPr="0062655F">
        <w:t>/"nom_méthode"?"</w:t>
      </w:r>
      <w:proofErr w:type="spellStart"/>
      <w:r w:rsidRPr="0062655F">
        <w:t>nom_paramètre</w:t>
      </w:r>
      <w:proofErr w:type="spellEnd"/>
      <w:r w:rsidRPr="0062655F">
        <w:t>"</w:t>
      </w:r>
    </w:p>
    <w:p w14:paraId="5E3FE5A3" w14:textId="77777777" w:rsidR="007A35D6" w:rsidRPr="0062655F" w:rsidRDefault="007A35D6" w:rsidP="007A35D6">
      <w:pPr>
        <w:rPr>
          <w:lang w:val="fr-FR"/>
        </w:rPr>
      </w:pPr>
    </w:p>
    <w:p w14:paraId="4E600A26" w14:textId="77777777" w:rsidR="003F1A96" w:rsidRPr="0062655F" w:rsidRDefault="003F1A96" w:rsidP="003F1A96">
      <w:pPr>
        <w:pStyle w:val="Titre2"/>
        <w:rPr>
          <w:lang w:val="fr-FR"/>
        </w:rPr>
      </w:pPr>
      <w:r w:rsidRPr="0062655F">
        <w:rPr>
          <w:lang w:val="fr-FR"/>
        </w:rPr>
        <w:t xml:space="preserve">Tester les 3 méthodes de recherche sur </w:t>
      </w:r>
      <w:proofErr w:type="spellStart"/>
      <w:r w:rsidRPr="0062655F">
        <w:rPr>
          <w:lang w:val="fr-FR"/>
        </w:rPr>
        <w:t>noteCours</w:t>
      </w:r>
      <w:proofErr w:type="spellEnd"/>
    </w:p>
    <w:p w14:paraId="7ECB6D46" w14:textId="77777777" w:rsidR="003F1A96" w:rsidRPr="0062655F" w:rsidRDefault="003F1A96" w:rsidP="003F1A96">
      <w:pPr>
        <w:pStyle w:val="TPnormalpuce1"/>
      </w:pPr>
      <w:r w:rsidRPr="0062655F">
        <w:t>Les URLs sont très similaires</w:t>
      </w:r>
    </w:p>
    <w:p w14:paraId="6D66A5E2" w14:textId="77777777" w:rsidR="003F1A96" w:rsidRPr="0062655F" w:rsidRDefault="003F1A96" w:rsidP="003F1A96">
      <w:pPr>
        <w:pStyle w:val="TPnormalpuce1"/>
        <w:numPr>
          <w:ilvl w:val="1"/>
          <w:numId w:val="1"/>
        </w:numPr>
      </w:pPr>
      <w:r w:rsidRPr="0062655F">
        <w:t>La racine est la même : http://localhost:8080/avis/search/</w:t>
      </w:r>
    </w:p>
    <w:p w14:paraId="375F15A3" w14:textId="77777777" w:rsidR="003F1A96" w:rsidRPr="0062655F" w:rsidRDefault="003F1A96" w:rsidP="003F1A96">
      <w:pPr>
        <w:pStyle w:val="TPnormalpuce1"/>
        <w:numPr>
          <w:ilvl w:val="1"/>
          <w:numId w:val="1"/>
        </w:numPr>
      </w:pPr>
      <w:r w:rsidRPr="0062655F">
        <w:t>Le paramètre est le même : ?</w:t>
      </w:r>
      <w:proofErr w:type="spellStart"/>
      <w:r w:rsidRPr="0062655F">
        <w:t>noteCours</w:t>
      </w:r>
      <w:proofErr w:type="spellEnd"/>
      <w:r w:rsidRPr="0062655F">
        <w:t>=3</w:t>
      </w:r>
    </w:p>
    <w:p w14:paraId="17560614" w14:textId="77777777" w:rsidR="003F1A96" w:rsidRPr="0062655F" w:rsidRDefault="003F1A96" w:rsidP="003F1A96">
      <w:pPr>
        <w:pStyle w:val="TPnormalpuce1"/>
        <w:numPr>
          <w:ilvl w:val="1"/>
          <w:numId w:val="1"/>
        </w:numPr>
      </w:pPr>
      <w:r w:rsidRPr="0062655F">
        <w:t>Seul le nom de la méthode change :</w:t>
      </w:r>
    </w:p>
    <w:p w14:paraId="0493082A" w14:textId="77777777" w:rsidR="003F1A96" w:rsidRPr="0062655F" w:rsidRDefault="003F1A96" w:rsidP="003F1A96">
      <w:pPr>
        <w:pStyle w:val="TPnormalpuce1"/>
        <w:numPr>
          <w:ilvl w:val="2"/>
          <w:numId w:val="1"/>
        </w:numPr>
      </w:pPr>
      <w:proofErr w:type="spellStart"/>
      <w:proofErr w:type="gramStart"/>
      <w:r w:rsidRPr="0062655F">
        <w:t>findByNoteCours</w:t>
      </w:r>
      <w:proofErr w:type="spellEnd"/>
      <w:proofErr w:type="gramEnd"/>
    </w:p>
    <w:p w14:paraId="2C4B7848" w14:textId="19108AD8" w:rsidR="003F1A96" w:rsidRPr="0062655F" w:rsidRDefault="003F1A96" w:rsidP="007022AD">
      <w:pPr>
        <w:pStyle w:val="TPnormalpuce1"/>
        <w:numPr>
          <w:ilvl w:val="2"/>
          <w:numId w:val="1"/>
        </w:numPr>
      </w:pPr>
      <w:proofErr w:type="spellStart"/>
      <w:proofErr w:type="gramStart"/>
      <w:r w:rsidRPr="0062655F">
        <w:t>findByNoteCoursGreaterThan</w:t>
      </w:r>
      <w:proofErr w:type="spellEnd"/>
      <w:proofErr w:type="gramEnd"/>
    </w:p>
    <w:p w14:paraId="5800A875" w14:textId="41CE28D8" w:rsidR="003F1A96" w:rsidRPr="0062655F" w:rsidRDefault="003F1A96" w:rsidP="007022AD">
      <w:pPr>
        <w:pStyle w:val="TPnormalpuce1"/>
        <w:numPr>
          <w:ilvl w:val="2"/>
          <w:numId w:val="1"/>
        </w:numPr>
      </w:pPr>
      <w:proofErr w:type="spellStart"/>
      <w:proofErr w:type="gramStart"/>
      <w:r w:rsidRPr="0062655F">
        <w:t>findByNoteCoursLessThan</w:t>
      </w:r>
      <w:proofErr w:type="spellEnd"/>
      <w:proofErr w:type="gramEnd"/>
    </w:p>
    <w:p w14:paraId="0A8CCFB6" w14:textId="117A8D84" w:rsidR="006D0DDE" w:rsidRPr="0062655F" w:rsidRDefault="009A3E89" w:rsidP="009A3E89">
      <w:pPr>
        <w:pStyle w:val="TPnormalpuce1"/>
      </w:pPr>
      <w:r w:rsidRPr="0062655F">
        <w:t>Les résultats dépendent de la méthode</w:t>
      </w:r>
      <w:r w:rsidR="006D0DDE" w:rsidRPr="0062655F">
        <w:br w:type="page"/>
      </w:r>
    </w:p>
    <w:p w14:paraId="67296C8B" w14:textId="67954C17" w:rsidR="00EF3647" w:rsidRPr="0062655F" w:rsidRDefault="004D0D50" w:rsidP="00B57E32">
      <w:pPr>
        <w:pStyle w:val="Titre3"/>
        <w:numPr>
          <w:ilvl w:val="0"/>
          <w:numId w:val="18"/>
        </w:numPr>
        <w:rPr>
          <w:lang w:val="fr-FR"/>
        </w:rPr>
      </w:pPr>
      <w:proofErr w:type="spellStart"/>
      <w:proofErr w:type="gramStart"/>
      <w:r w:rsidRPr="0062655F">
        <w:rPr>
          <w:lang w:val="fr-FR"/>
        </w:rPr>
        <w:lastRenderedPageBreak/>
        <w:t>findByNoteCours</w:t>
      </w:r>
      <w:proofErr w:type="spellEnd"/>
      <w:proofErr w:type="gramEnd"/>
    </w:p>
    <w:p w14:paraId="4F594061" w14:textId="520ED1BE" w:rsidR="004D0D50" w:rsidRPr="0062655F" w:rsidRDefault="00A8716E" w:rsidP="00A8716E">
      <w:pPr>
        <w:pStyle w:val="TPnormalpuce1"/>
      </w:pPr>
      <w:r w:rsidRPr="0062655F">
        <w:t>L’URL est http://localhost:8080/avis/search/findByNoteCours?noteCours=3</w:t>
      </w:r>
    </w:p>
    <w:p w14:paraId="4854047F" w14:textId="29171369" w:rsidR="00E07964" w:rsidRPr="0062655F" w:rsidRDefault="005169B6" w:rsidP="00E07964">
      <w:pPr>
        <w:rPr>
          <w:lang w:val="fr-FR"/>
        </w:rPr>
      </w:pPr>
      <w:r w:rsidRPr="0062655F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5071D1" wp14:editId="1A667349">
                <wp:simplePos x="0" y="0"/>
                <wp:positionH relativeFrom="column">
                  <wp:posOffset>2493818</wp:posOffset>
                </wp:positionH>
                <wp:positionV relativeFrom="paragraph">
                  <wp:posOffset>123883</wp:posOffset>
                </wp:positionV>
                <wp:extent cx="2050473" cy="235527"/>
                <wp:effectExtent l="0" t="0" r="26035" b="12700"/>
                <wp:wrapNone/>
                <wp:docPr id="18743018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0473" cy="2355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E7AE4F" id="Rectangle 2" o:spid="_x0000_s1026" style="position:absolute;margin-left:196.35pt;margin-top:9.75pt;width:161.45pt;height:18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" filled="f" strokecolor="#92d050" strokeweight="1.5pt">
                <v:stroke endcap="round"/>
              </v:rect>
            </w:pict>
          </mc:Fallback>
        </mc:AlternateContent>
      </w:r>
      <w:r w:rsidR="00E07964" w:rsidRPr="0062655F">
        <w:rPr>
          <w:noProof/>
          <w:lang w:val="fr-FR"/>
        </w:rPr>
        <w:drawing>
          <wp:inline distT="0" distB="0" distL="0" distR="0" wp14:anchorId="06EEBE93" wp14:editId="78B9338B">
            <wp:extent cx="6643370" cy="5687060"/>
            <wp:effectExtent l="19050" t="19050" r="24130" b="27940"/>
            <wp:docPr id="11949900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56870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0891A8" w14:textId="3E13EEEA" w:rsidR="00A15D12" w:rsidRPr="0062655F" w:rsidRDefault="00A15D12" w:rsidP="00A15D12">
      <w:pPr>
        <w:pStyle w:val="TPnormalpuce1"/>
      </w:pPr>
      <w:r w:rsidRPr="0062655F">
        <w:t xml:space="preserve">Spring Data REST, nous retourne bien, l’ensemble des avis avec une </w:t>
      </w:r>
      <w:proofErr w:type="spellStart"/>
      <w:r w:rsidRPr="0062655F">
        <w:t>noteCours</w:t>
      </w:r>
      <w:proofErr w:type="spellEnd"/>
      <w:r w:rsidRPr="0062655F">
        <w:t xml:space="preserve"> </w:t>
      </w:r>
      <w:r w:rsidR="00E0218A" w:rsidRPr="0062655F">
        <w:t xml:space="preserve">= </w:t>
      </w:r>
      <w:r w:rsidRPr="0062655F">
        <w:t>3</w:t>
      </w:r>
    </w:p>
    <w:p w14:paraId="409768AD" w14:textId="77777777" w:rsidR="00E81B14" w:rsidRPr="0062655F" w:rsidRDefault="00E81B14" w:rsidP="00E81B14">
      <w:pPr>
        <w:pStyle w:val="TPnormalpuce1"/>
        <w:numPr>
          <w:ilvl w:val="0"/>
          <w:numId w:val="0"/>
        </w:numPr>
        <w:ind w:left="720" w:hanging="360"/>
      </w:pPr>
    </w:p>
    <w:p w14:paraId="020DDC76" w14:textId="6E15FCA7" w:rsidR="00E81B14" w:rsidRPr="0062655F" w:rsidRDefault="00E81B14" w:rsidP="00E81B14">
      <w:pPr>
        <w:pStyle w:val="Titre3"/>
        <w:numPr>
          <w:ilvl w:val="0"/>
          <w:numId w:val="18"/>
        </w:numPr>
        <w:rPr>
          <w:lang w:val="fr-FR"/>
        </w:rPr>
      </w:pPr>
      <w:proofErr w:type="spellStart"/>
      <w:proofErr w:type="gramStart"/>
      <w:r w:rsidRPr="0062655F">
        <w:rPr>
          <w:lang w:val="fr-FR"/>
        </w:rPr>
        <w:t>findByNoteCoursGreaterThan</w:t>
      </w:r>
      <w:proofErr w:type="spellEnd"/>
      <w:proofErr w:type="gramEnd"/>
    </w:p>
    <w:p w14:paraId="68CF517D" w14:textId="554A0B7D" w:rsidR="00E81B14" w:rsidRPr="0062655F" w:rsidRDefault="00E81B14" w:rsidP="00E81B14">
      <w:pPr>
        <w:pStyle w:val="TPnormalpuce1"/>
      </w:pPr>
      <w:r w:rsidRPr="0062655F">
        <w:t>L’URL est http://localhost:8080/avis/search/findByNoteCoursGreaterThan?noteCours=3</w:t>
      </w:r>
    </w:p>
    <w:p w14:paraId="7BA75027" w14:textId="07914BC9" w:rsidR="00E81B14" w:rsidRPr="0062655F" w:rsidRDefault="00E81B14" w:rsidP="00E81B14">
      <w:pPr>
        <w:pStyle w:val="TPnormalpuce1"/>
      </w:pPr>
      <w:r w:rsidRPr="0062655F">
        <w:t xml:space="preserve">Spring Data REST, nous retourne bien, l’ensemble des avis avec une </w:t>
      </w:r>
      <w:proofErr w:type="spellStart"/>
      <w:r w:rsidRPr="0062655F">
        <w:t>noteCours</w:t>
      </w:r>
      <w:proofErr w:type="spellEnd"/>
      <w:r w:rsidRPr="0062655F">
        <w:t xml:space="preserve"> &gt; 3</w:t>
      </w:r>
    </w:p>
    <w:p w14:paraId="57EB6846" w14:textId="77777777" w:rsidR="00514C22" w:rsidRPr="0062655F" w:rsidRDefault="00514C22" w:rsidP="00514C22">
      <w:pPr>
        <w:rPr>
          <w:lang w:val="fr-FR"/>
        </w:rPr>
      </w:pPr>
    </w:p>
    <w:p w14:paraId="3F578748" w14:textId="7B3BD33B" w:rsidR="00514C22" w:rsidRPr="0062655F" w:rsidRDefault="00514C22" w:rsidP="00514C22">
      <w:pPr>
        <w:pStyle w:val="Titre3"/>
        <w:numPr>
          <w:ilvl w:val="0"/>
          <w:numId w:val="18"/>
        </w:numPr>
        <w:rPr>
          <w:lang w:val="fr-FR"/>
        </w:rPr>
      </w:pPr>
      <w:proofErr w:type="spellStart"/>
      <w:proofErr w:type="gramStart"/>
      <w:r w:rsidRPr="0062655F">
        <w:rPr>
          <w:lang w:val="fr-FR"/>
        </w:rPr>
        <w:t>findByNoteCours</w:t>
      </w:r>
      <w:r w:rsidR="000D76FA" w:rsidRPr="0062655F">
        <w:rPr>
          <w:lang w:val="fr-FR"/>
        </w:rPr>
        <w:t>Less</w:t>
      </w:r>
      <w:r w:rsidRPr="0062655F">
        <w:rPr>
          <w:lang w:val="fr-FR"/>
        </w:rPr>
        <w:t>Than</w:t>
      </w:r>
      <w:proofErr w:type="spellEnd"/>
      <w:proofErr w:type="gramEnd"/>
    </w:p>
    <w:p w14:paraId="1BEDA6C1" w14:textId="33C47692" w:rsidR="00514C22" w:rsidRPr="0062655F" w:rsidRDefault="00514C22" w:rsidP="00514C22">
      <w:pPr>
        <w:pStyle w:val="TPnormalpuce1"/>
      </w:pPr>
      <w:r w:rsidRPr="0062655F">
        <w:t>L’URL est http://localhost:8080/avis/search/findByNoteCours</w:t>
      </w:r>
      <w:r w:rsidR="000D76FA" w:rsidRPr="0062655F">
        <w:t>Less</w:t>
      </w:r>
      <w:r w:rsidRPr="0062655F">
        <w:t>Than?noteCours=3</w:t>
      </w:r>
    </w:p>
    <w:p w14:paraId="07230C8A" w14:textId="5DF8B052" w:rsidR="00514C22" w:rsidRPr="0062655F" w:rsidRDefault="00514C22" w:rsidP="00514C22">
      <w:pPr>
        <w:pStyle w:val="TPnormalpuce1"/>
      </w:pPr>
      <w:r w:rsidRPr="0062655F">
        <w:t xml:space="preserve">Spring Data REST, nous retourne bien, l’ensemble des avis avec une </w:t>
      </w:r>
      <w:proofErr w:type="spellStart"/>
      <w:r w:rsidRPr="0062655F">
        <w:t>noteCours</w:t>
      </w:r>
      <w:proofErr w:type="spellEnd"/>
      <w:r w:rsidRPr="0062655F">
        <w:t xml:space="preserve"> </w:t>
      </w:r>
      <w:r w:rsidR="000D76FA" w:rsidRPr="0062655F">
        <w:t>&lt;</w:t>
      </w:r>
      <w:r w:rsidRPr="0062655F">
        <w:t xml:space="preserve"> 3</w:t>
      </w:r>
    </w:p>
    <w:p w14:paraId="37D5042C" w14:textId="77777777" w:rsidR="00E81B14" w:rsidRPr="0062655F" w:rsidRDefault="00E81B14" w:rsidP="00E81B14">
      <w:pPr>
        <w:pStyle w:val="TPnormalpuce1"/>
        <w:numPr>
          <w:ilvl w:val="0"/>
          <w:numId w:val="0"/>
        </w:numPr>
        <w:ind w:left="720" w:hanging="360"/>
      </w:pPr>
    </w:p>
    <w:p w14:paraId="426CEF5A" w14:textId="77777777" w:rsidR="00083DE4" w:rsidRPr="0062655F" w:rsidRDefault="00083DE4" w:rsidP="009532F9">
      <w:pPr>
        <w:pStyle w:val="TPnormalpuce1"/>
        <w:numPr>
          <w:ilvl w:val="0"/>
          <w:numId w:val="0"/>
        </w:numPr>
      </w:pPr>
    </w:p>
    <w:sectPr w:rsidR="00083DE4" w:rsidRPr="0062655F" w:rsidSect="002029F0">
      <w:headerReference w:type="default" r:id="rId13"/>
      <w:footerReference w:type="default" r:id="rId14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13393" w14:textId="77777777" w:rsidR="006B1C9F" w:rsidRDefault="006B1C9F" w:rsidP="006C7E58">
      <w:r>
        <w:separator/>
      </w:r>
    </w:p>
  </w:endnote>
  <w:endnote w:type="continuationSeparator" w:id="0">
    <w:p w14:paraId="5744C00F" w14:textId="77777777" w:rsidR="006B1C9F" w:rsidRDefault="006B1C9F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46074B" w14:paraId="384ECAED" w14:textId="77777777" w:rsidTr="00D54906">
      <w:tc>
        <w:tcPr>
          <w:tcW w:w="2500" w:type="pct"/>
          <w:vAlign w:val="bottom"/>
        </w:tcPr>
        <w:p w14:paraId="66BFB0D9" w14:textId="77777777" w:rsidR="0046074B" w:rsidRDefault="0046074B" w:rsidP="0046074B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</w:tcPr>
        <w:p w14:paraId="62F0508B" w14:textId="77777777" w:rsidR="0046074B" w:rsidRDefault="0046074B" w:rsidP="0046074B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eastAsia="fr-FR"/>
            </w:rPr>
            <w:drawing>
              <wp:inline distT="0" distB="0" distL="0" distR="0" wp14:anchorId="267FA2E7" wp14:editId="09993AE8">
                <wp:extent cx="514350" cy="514350"/>
                <wp:effectExtent l="0" t="0" r="0" b="0"/>
                <wp:docPr id="20" name="Image 20" descr="Une image contenant texte, Police, logo, Graphiqu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Police, logo, Graphiqu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6074B" w14:paraId="3C8CFA07" w14:textId="77777777" w:rsidTr="00D54906">
      <w:tc>
        <w:tcPr>
          <w:tcW w:w="1" w:type="pct"/>
          <w:gridSpan w:val="2"/>
          <w:vAlign w:val="bottom"/>
        </w:tcPr>
        <w:p w14:paraId="41CBA530" w14:textId="77777777" w:rsidR="0046074B" w:rsidRDefault="0046074B" w:rsidP="0046074B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proofErr w:type="gramStart"/>
          <w:r>
            <w:rPr>
              <w:sz w:val="14"/>
            </w:rPr>
            <w:t>T</w:t>
          </w:r>
          <w:r w:rsidRPr="004B20F7">
            <w:rPr>
              <w:sz w:val="14"/>
            </w:rPr>
            <w:t>ous</w:t>
          </w:r>
          <w:proofErr w:type="gramEnd"/>
          <w:r w:rsidRPr="004B20F7">
            <w:rPr>
              <w:sz w:val="14"/>
            </w:rPr>
            <w:t xml:space="preserve"> droits </w:t>
          </w:r>
          <w:proofErr w:type="spellStart"/>
          <w:r w:rsidRPr="004B20F7">
            <w:rPr>
              <w:sz w:val="14"/>
            </w:rPr>
            <w:t>réservés</w:t>
          </w:r>
          <w:proofErr w:type="spellEnd"/>
        </w:p>
      </w:tc>
    </w:tr>
  </w:tbl>
  <w:p w14:paraId="1345E95B" w14:textId="684AAD35" w:rsidR="002A2662" w:rsidRPr="0046074B" w:rsidRDefault="002A2662" w:rsidP="0046074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AA4A7" w14:textId="77777777" w:rsidR="006B1C9F" w:rsidRDefault="006B1C9F" w:rsidP="006C7E58">
      <w:r>
        <w:separator/>
      </w:r>
    </w:p>
  </w:footnote>
  <w:footnote w:type="continuationSeparator" w:id="0">
    <w:p w14:paraId="1E7F2E84" w14:textId="77777777" w:rsidR="006B1C9F" w:rsidRDefault="006B1C9F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C1FC" w14:textId="52888F47" w:rsidR="00590AA9" w:rsidRPr="00B65ED3" w:rsidRDefault="0046074B" w:rsidP="00B65ED3">
    <w:pPr>
      <w:pStyle w:val="En-tte"/>
      <w:jc w:val="right"/>
      <w:rPr>
        <w:sz w:val="22"/>
        <w:lang w:val="fr-FR"/>
      </w:rPr>
    </w:pPr>
    <w:r>
      <w:rPr>
        <w:sz w:val="22"/>
        <w:szCs w:val="22"/>
      </w:rPr>
      <w:t>Java Frameworks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4607"/>
    <w:multiLevelType w:val="hybridMultilevel"/>
    <w:tmpl w:val="8B4432AE"/>
    <w:lvl w:ilvl="0" w:tplc="AB9629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166B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C600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9A52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BE84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87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04D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124A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3A21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DD50E4"/>
    <w:multiLevelType w:val="hybridMultilevel"/>
    <w:tmpl w:val="009245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819AF"/>
    <w:multiLevelType w:val="hybridMultilevel"/>
    <w:tmpl w:val="23527F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B66CC"/>
    <w:multiLevelType w:val="hybridMultilevel"/>
    <w:tmpl w:val="325C72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7506E"/>
    <w:multiLevelType w:val="hybridMultilevel"/>
    <w:tmpl w:val="C6CAB2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36B77"/>
    <w:multiLevelType w:val="hybridMultilevel"/>
    <w:tmpl w:val="1D080A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93A5E"/>
    <w:multiLevelType w:val="hybridMultilevel"/>
    <w:tmpl w:val="976ED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777FF"/>
    <w:multiLevelType w:val="hybridMultilevel"/>
    <w:tmpl w:val="9FC287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91008"/>
    <w:multiLevelType w:val="hybridMultilevel"/>
    <w:tmpl w:val="530A256A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451625DE"/>
    <w:multiLevelType w:val="hybridMultilevel"/>
    <w:tmpl w:val="C374E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25882"/>
    <w:multiLevelType w:val="hybridMultilevel"/>
    <w:tmpl w:val="BBA2A808"/>
    <w:lvl w:ilvl="0" w:tplc="A2842AA8">
      <w:start w:val="8"/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70B67"/>
    <w:multiLevelType w:val="hybridMultilevel"/>
    <w:tmpl w:val="46F8F9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312214"/>
    <w:multiLevelType w:val="hybridMultilevel"/>
    <w:tmpl w:val="66D217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342B9"/>
    <w:multiLevelType w:val="hybridMultilevel"/>
    <w:tmpl w:val="3D44B5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4C4209"/>
    <w:multiLevelType w:val="hybridMultilevel"/>
    <w:tmpl w:val="7CEE349E"/>
    <w:lvl w:ilvl="0" w:tplc="040C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53B10"/>
    <w:multiLevelType w:val="hybridMultilevel"/>
    <w:tmpl w:val="0CD0C832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396EEA"/>
    <w:multiLevelType w:val="hybridMultilevel"/>
    <w:tmpl w:val="6206D574"/>
    <w:lvl w:ilvl="0" w:tplc="AF70F186">
      <w:numFmt w:val="bullet"/>
      <w:lvlText w:val=""/>
      <w:lvlJc w:val="left"/>
      <w:pPr>
        <w:ind w:left="1584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8" w15:restartNumberingAfterBreak="0">
    <w:nsid w:val="5E890810"/>
    <w:multiLevelType w:val="hybridMultilevel"/>
    <w:tmpl w:val="38C66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7C464B"/>
    <w:multiLevelType w:val="hybridMultilevel"/>
    <w:tmpl w:val="BCD60DBA"/>
    <w:lvl w:ilvl="0" w:tplc="E982E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C6D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7441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546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720A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86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8EF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D8D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C2E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CDA7C3B"/>
    <w:multiLevelType w:val="hybridMultilevel"/>
    <w:tmpl w:val="89E242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751655"/>
    <w:multiLevelType w:val="hybridMultilevel"/>
    <w:tmpl w:val="F81297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913202">
    <w:abstractNumId w:val="16"/>
  </w:num>
  <w:num w:numId="2" w16cid:durableId="910116951">
    <w:abstractNumId w:val="6"/>
  </w:num>
  <w:num w:numId="3" w16cid:durableId="230847399">
    <w:abstractNumId w:val="7"/>
  </w:num>
  <w:num w:numId="4" w16cid:durableId="518742371">
    <w:abstractNumId w:val="10"/>
  </w:num>
  <w:num w:numId="5" w16cid:durableId="786238134">
    <w:abstractNumId w:val="18"/>
  </w:num>
  <w:num w:numId="6" w16cid:durableId="1079208969">
    <w:abstractNumId w:val="21"/>
  </w:num>
  <w:num w:numId="7" w16cid:durableId="2002346665">
    <w:abstractNumId w:val="17"/>
  </w:num>
  <w:num w:numId="8" w16cid:durableId="634945306">
    <w:abstractNumId w:val="15"/>
  </w:num>
  <w:num w:numId="9" w16cid:durableId="381557903">
    <w:abstractNumId w:val="11"/>
  </w:num>
  <w:num w:numId="10" w16cid:durableId="1896308453">
    <w:abstractNumId w:val="2"/>
  </w:num>
  <w:num w:numId="11" w16cid:durableId="1089547796">
    <w:abstractNumId w:val="1"/>
  </w:num>
  <w:num w:numId="12" w16cid:durableId="1342321319">
    <w:abstractNumId w:val="5"/>
  </w:num>
  <w:num w:numId="13" w16cid:durableId="65227138">
    <w:abstractNumId w:val="12"/>
  </w:num>
  <w:num w:numId="14" w16cid:durableId="1884827813">
    <w:abstractNumId w:val="9"/>
  </w:num>
  <w:num w:numId="15" w16cid:durableId="131990959">
    <w:abstractNumId w:val="20"/>
  </w:num>
  <w:num w:numId="16" w16cid:durableId="582645719">
    <w:abstractNumId w:val="19"/>
  </w:num>
  <w:num w:numId="17" w16cid:durableId="338315936">
    <w:abstractNumId w:val="0"/>
  </w:num>
  <w:num w:numId="18" w16cid:durableId="283006222">
    <w:abstractNumId w:val="13"/>
  </w:num>
  <w:num w:numId="19" w16cid:durableId="1648127894">
    <w:abstractNumId w:val="14"/>
  </w:num>
  <w:num w:numId="20" w16cid:durableId="467362200">
    <w:abstractNumId w:val="22"/>
  </w:num>
  <w:num w:numId="21" w16cid:durableId="202713591">
    <w:abstractNumId w:val="8"/>
  </w:num>
  <w:num w:numId="22" w16cid:durableId="641227388">
    <w:abstractNumId w:val="3"/>
  </w:num>
  <w:num w:numId="23" w16cid:durableId="177335352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02F0"/>
    <w:rsid w:val="00001F46"/>
    <w:rsid w:val="000030B5"/>
    <w:rsid w:val="00006B00"/>
    <w:rsid w:val="000122A5"/>
    <w:rsid w:val="000150A7"/>
    <w:rsid w:val="00015214"/>
    <w:rsid w:val="00016AA0"/>
    <w:rsid w:val="0003439F"/>
    <w:rsid w:val="000417F6"/>
    <w:rsid w:val="00045496"/>
    <w:rsid w:val="00046138"/>
    <w:rsid w:val="000500D9"/>
    <w:rsid w:val="000503E9"/>
    <w:rsid w:val="000504C9"/>
    <w:rsid w:val="00055365"/>
    <w:rsid w:val="00062FC0"/>
    <w:rsid w:val="00063D0B"/>
    <w:rsid w:val="00063E05"/>
    <w:rsid w:val="00063F92"/>
    <w:rsid w:val="0006424D"/>
    <w:rsid w:val="0006549F"/>
    <w:rsid w:val="00065E50"/>
    <w:rsid w:val="000753A7"/>
    <w:rsid w:val="0007681F"/>
    <w:rsid w:val="00083DE4"/>
    <w:rsid w:val="00083E8A"/>
    <w:rsid w:val="00093DD4"/>
    <w:rsid w:val="00095A02"/>
    <w:rsid w:val="00097F0B"/>
    <w:rsid w:val="000A1582"/>
    <w:rsid w:val="000A2190"/>
    <w:rsid w:val="000B1849"/>
    <w:rsid w:val="000B26B8"/>
    <w:rsid w:val="000B3CE3"/>
    <w:rsid w:val="000B5825"/>
    <w:rsid w:val="000D0A8C"/>
    <w:rsid w:val="000D0DED"/>
    <w:rsid w:val="000D141B"/>
    <w:rsid w:val="000D58C2"/>
    <w:rsid w:val="000D76FA"/>
    <w:rsid w:val="000E4C92"/>
    <w:rsid w:val="000E5CCE"/>
    <w:rsid w:val="000F0864"/>
    <w:rsid w:val="000F096C"/>
    <w:rsid w:val="000F0E32"/>
    <w:rsid w:val="000F50AF"/>
    <w:rsid w:val="00100FC3"/>
    <w:rsid w:val="001035DD"/>
    <w:rsid w:val="00103B68"/>
    <w:rsid w:val="00104653"/>
    <w:rsid w:val="00106967"/>
    <w:rsid w:val="001124A3"/>
    <w:rsid w:val="00113CB9"/>
    <w:rsid w:val="0012229F"/>
    <w:rsid w:val="0012465F"/>
    <w:rsid w:val="00125DCA"/>
    <w:rsid w:val="00126F87"/>
    <w:rsid w:val="001337DD"/>
    <w:rsid w:val="0013536A"/>
    <w:rsid w:val="00136790"/>
    <w:rsid w:val="00137197"/>
    <w:rsid w:val="001447F2"/>
    <w:rsid w:val="0014632F"/>
    <w:rsid w:val="001465BB"/>
    <w:rsid w:val="00147968"/>
    <w:rsid w:val="00151AA0"/>
    <w:rsid w:val="00151D0E"/>
    <w:rsid w:val="00153344"/>
    <w:rsid w:val="00154A68"/>
    <w:rsid w:val="00155F3D"/>
    <w:rsid w:val="00156030"/>
    <w:rsid w:val="00161173"/>
    <w:rsid w:val="001634B1"/>
    <w:rsid w:val="00166BE1"/>
    <w:rsid w:val="00171036"/>
    <w:rsid w:val="00180858"/>
    <w:rsid w:val="00183ED0"/>
    <w:rsid w:val="0018749C"/>
    <w:rsid w:val="00190C5A"/>
    <w:rsid w:val="00191FCA"/>
    <w:rsid w:val="00192825"/>
    <w:rsid w:val="00193F4C"/>
    <w:rsid w:val="001A0D7C"/>
    <w:rsid w:val="001A7E0B"/>
    <w:rsid w:val="001B4DA8"/>
    <w:rsid w:val="001C739D"/>
    <w:rsid w:val="001D3BFC"/>
    <w:rsid w:val="001D5B96"/>
    <w:rsid w:val="001D63D7"/>
    <w:rsid w:val="001D7490"/>
    <w:rsid w:val="001E0E6C"/>
    <w:rsid w:val="001E5D70"/>
    <w:rsid w:val="001E6C59"/>
    <w:rsid w:val="001E78F4"/>
    <w:rsid w:val="001F132E"/>
    <w:rsid w:val="001F18FA"/>
    <w:rsid w:val="001F4B06"/>
    <w:rsid w:val="001F752C"/>
    <w:rsid w:val="002020E8"/>
    <w:rsid w:val="002029F0"/>
    <w:rsid w:val="0020724E"/>
    <w:rsid w:val="002115B3"/>
    <w:rsid w:val="002117F1"/>
    <w:rsid w:val="00212580"/>
    <w:rsid w:val="00212A3D"/>
    <w:rsid w:val="00215003"/>
    <w:rsid w:val="00225D2C"/>
    <w:rsid w:val="002263D9"/>
    <w:rsid w:val="00241941"/>
    <w:rsid w:val="00241BEE"/>
    <w:rsid w:val="002539C1"/>
    <w:rsid w:val="00255914"/>
    <w:rsid w:val="00261D64"/>
    <w:rsid w:val="00261F4C"/>
    <w:rsid w:val="00263B00"/>
    <w:rsid w:val="00265619"/>
    <w:rsid w:val="00270073"/>
    <w:rsid w:val="00270A58"/>
    <w:rsid w:val="00272035"/>
    <w:rsid w:val="00276D16"/>
    <w:rsid w:val="00277014"/>
    <w:rsid w:val="002775F0"/>
    <w:rsid w:val="00277BAA"/>
    <w:rsid w:val="00277CDD"/>
    <w:rsid w:val="002811B8"/>
    <w:rsid w:val="002835C6"/>
    <w:rsid w:val="00283E71"/>
    <w:rsid w:val="00287D81"/>
    <w:rsid w:val="0029252A"/>
    <w:rsid w:val="00293E9F"/>
    <w:rsid w:val="002A059A"/>
    <w:rsid w:val="002A1313"/>
    <w:rsid w:val="002A14A4"/>
    <w:rsid w:val="002A2662"/>
    <w:rsid w:val="002A28BA"/>
    <w:rsid w:val="002B04EA"/>
    <w:rsid w:val="002B2DCE"/>
    <w:rsid w:val="002C447F"/>
    <w:rsid w:val="002C4936"/>
    <w:rsid w:val="002C5032"/>
    <w:rsid w:val="002C5B8B"/>
    <w:rsid w:val="002C75C4"/>
    <w:rsid w:val="002D2B64"/>
    <w:rsid w:val="002D4B9B"/>
    <w:rsid w:val="002E0941"/>
    <w:rsid w:val="002E0D19"/>
    <w:rsid w:val="002E1C14"/>
    <w:rsid w:val="002E4A3E"/>
    <w:rsid w:val="002E529E"/>
    <w:rsid w:val="002F364C"/>
    <w:rsid w:val="002F78BE"/>
    <w:rsid w:val="00301257"/>
    <w:rsid w:val="00301F0E"/>
    <w:rsid w:val="0030343A"/>
    <w:rsid w:val="00303A81"/>
    <w:rsid w:val="00304BD9"/>
    <w:rsid w:val="0030656D"/>
    <w:rsid w:val="0031101F"/>
    <w:rsid w:val="00315D65"/>
    <w:rsid w:val="00320D08"/>
    <w:rsid w:val="003216E9"/>
    <w:rsid w:val="00326773"/>
    <w:rsid w:val="00347EB7"/>
    <w:rsid w:val="00354061"/>
    <w:rsid w:val="003548A0"/>
    <w:rsid w:val="003573E2"/>
    <w:rsid w:val="00357FF6"/>
    <w:rsid w:val="003659AB"/>
    <w:rsid w:val="003709F1"/>
    <w:rsid w:val="00370DDB"/>
    <w:rsid w:val="00375348"/>
    <w:rsid w:val="00377559"/>
    <w:rsid w:val="00382A79"/>
    <w:rsid w:val="00382C06"/>
    <w:rsid w:val="00384BD5"/>
    <w:rsid w:val="00386B00"/>
    <w:rsid w:val="00387206"/>
    <w:rsid w:val="00390601"/>
    <w:rsid w:val="00392CE7"/>
    <w:rsid w:val="003968A9"/>
    <w:rsid w:val="003A098F"/>
    <w:rsid w:val="003A1635"/>
    <w:rsid w:val="003A358F"/>
    <w:rsid w:val="003A6C5A"/>
    <w:rsid w:val="003A706F"/>
    <w:rsid w:val="003B1E98"/>
    <w:rsid w:val="003B31FD"/>
    <w:rsid w:val="003B35A3"/>
    <w:rsid w:val="003B4599"/>
    <w:rsid w:val="003B4AF3"/>
    <w:rsid w:val="003C0177"/>
    <w:rsid w:val="003C0390"/>
    <w:rsid w:val="003C6A4C"/>
    <w:rsid w:val="003C6EFC"/>
    <w:rsid w:val="003C7784"/>
    <w:rsid w:val="003C7DEE"/>
    <w:rsid w:val="003D2926"/>
    <w:rsid w:val="003D425E"/>
    <w:rsid w:val="003D73A7"/>
    <w:rsid w:val="003E5D40"/>
    <w:rsid w:val="003E676A"/>
    <w:rsid w:val="003F1A61"/>
    <w:rsid w:val="003F1A96"/>
    <w:rsid w:val="003F7711"/>
    <w:rsid w:val="004015E1"/>
    <w:rsid w:val="00401BB4"/>
    <w:rsid w:val="00402E27"/>
    <w:rsid w:val="00404270"/>
    <w:rsid w:val="00416111"/>
    <w:rsid w:val="00416B9A"/>
    <w:rsid w:val="004203A9"/>
    <w:rsid w:val="00425FA5"/>
    <w:rsid w:val="00427E9A"/>
    <w:rsid w:val="00433ADB"/>
    <w:rsid w:val="004343CE"/>
    <w:rsid w:val="004432FD"/>
    <w:rsid w:val="00443681"/>
    <w:rsid w:val="00450C5E"/>
    <w:rsid w:val="00451ED1"/>
    <w:rsid w:val="004567C0"/>
    <w:rsid w:val="00456D90"/>
    <w:rsid w:val="00456F22"/>
    <w:rsid w:val="0046074B"/>
    <w:rsid w:val="00470DBB"/>
    <w:rsid w:val="00472B67"/>
    <w:rsid w:val="00474343"/>
    <w:rsid w:val="004822BF"/>
    <w:rsid w:val="0048505C"/>
    <w:rsid w:val="0048773E"/>
    <w:rsid w:val="0049094E"/>
    <w:rsid w:val="00492FCA"/>
    <w:rsid w:val="0049415E"/>
    <w:rsid w:val="00494DCF"/>
    <w:rsid w:val="004A34EB"/>
    <w:rsid w:val="004A3990"/>
    <w:rsid w:val="004A4CCD"/>
    <w:rsid w:val="004C2502"/>
    <w:rsid w:val="004C3856"/>
    <w:rsid w:val="004C50E1"/>
    <w:rsid w:val="004C7674"/>
    <w:rsid w:val="004D0D50"/>
    <w:rsid w:val="004D20E7"/>
    <w:rsid w:val="004D318E"/>
    <w:rsid w:val="004E55E9"/>
    <w:rsid w:val="004F02D8"/>
    <w:rsid w:val="004F1E41"/>
    <w:rsid w:val="004F2C2E"/>
    <w:rsid w:val="00500D93"/>
    <w:rsid w:val="00504CF4"/>
    <w:rsid w:val="005056C3"/>
    <w:rsid w:val="0050612A"/>
    <w:rsid w:val="0051030E"/>
    <w:rsid w:val="00514A00"/>
    <w:rsid w:val="00514C22"/>
    <w:rsid w:val="005169B6"/>
    <w:rsid w:val="00520F85"/>
    <w:rsid w:val="005229D6"/>
    <w:rsid w:val="005330C6"/>
    <w:rsid w:val="00533791"/>
    <w:rsid w:val="00535C30"/>
    <w:rsid w:val="00535D82"/>
    <w:rsid w:val="00536C5E"/>
    <w:rsid w:val="00536EF3"/>
    <w:rsid w:val="0053734E"/>
    <w:rsid w:val="0054109A"/>
    <w:rsid w:val="00542545"/>
    <w:rsid w:val="00544157"/>
    <w:rsid w:val="0054687D"/>
    <w:rsid w:val="00553073"/>
    <w:rsid w:val="00554FC1"/>
    <w:rsid w:val="005624D9"/>
    <w:rsid w:val="00565511"/>
    <w:rsid w:val="005710D8"/>
    <w:rsid w:val="0057238F"/>
    <w:rsid w:val="005723CD"/>
    <w:rsid w:val="0057306B"/>
    <w:rsid w:val="00575B92"/>
    <w:rsid w:val="00577EAF"/>
    <w:rsid w:val="005800E5"/>
    <w:rsid w:val="00580482"/>
    <w:rsid w:val="00582863"/>
    <w:rsid w:val="00584B10"/>
    <w:rsid w:val="00590AA9"/>
    <w:rsid w:val="00595EC1"/>
    <w:rsid w:val="005967CB"/>
    <w:rsid w:val="005A0AE5"/>
    <w:rsid w:val="005A2146"/>
    <w:rsid w:val="005A36E5"/>
    <w:rsid w:val="005A7F9A"/>
    <w:rsid w:val="005B0754"/>
    <w:rsid w:val="005B140B"/>
    <w:rsid w:val="005B1469"/>
    <w:rsid w:val="005B6B14"/>
    <w:rsid w:val="005C684C"/>
    <w:rsid w:val="005C68D3"/>
    <w:rsid w:val="005C766D"/>
    <w:rsid w:val="005D1943"/>
    <w:rsid w:val="005E2E76"/>
    <w:rsid w:val="005E3830"/>
    <w:rsid w:val="005E3B89"/>
    <w:rsid w:val="005E7AEC"/>
    <w:rsid w:val="005F2EFB"/>
    <w:rsid w:val="006001A7"/>
    <w:rsid w:val="00603AF5"/>
    <w:rsid w:val="00606AC9"/>
    <w:rsid w:val="006073D3"/>
    <w:rsid w:val="00607C26"/>
    <w:rsid w:val="00607E6F"/>
    <w:rsid w:val="00612E81"/>
    <w:rsid w:val="00624EBD"/>
    <w:rsid w:val="0062655F"/>
    <w:rsid w:val="0062715F"/>
    <w:rsid w:val="0063018F"/>
    <w:rsid w:val="0063306A"/>
    <w:rsid w:val="0063516D"/>
    <w:rsid w:val="006367DA"/>
    <w:rsid w:val="00644CBC"/>
    <w:rsid w:val="0066395C"/>
    <w:rsid w:val="00665BC4"/>
    <w:rsid w:val="00672C86"/>
    <w:rsid w:val="006737BB"/>
    <w:rsid w:val="00675D38"/>
    <w:rsid w:val="0067609F"/>
    <w:rsid w:val="00684E34"/>
    <w:rsid w:val="006900A1"/>
    <w:rsid w:val="00690527"/>
    <w:rsid w:val="006905A9"/>
    <w:rsid w:val="00690CA2"/>
    <w:rsid w:val="006939F9"/>
    <w:rsid w:val="006A527B"/>
    <w:rsid w:val="006B1C9F"/>
    <w:rsid w:val="006B3B13"/>
    <w:rsid w:val="006C20D1"/>
    <w:rsid w:val="006C573C"/>
    <w:rsid w:val="006C7A26"/>
    <w:rsid w:val="006C7E58"/>
    <w:rsid w:val="006D0DDE"/>
    <w:rsid w:val="006D1BDD"/>
    <w:rsid w:val="006D2D5A"/>
    <w:rsid w:val="006D78A3"/>
    <w:rsid w:val="006F19BE"/>
    <w:rsid w:val="006F2B63"/>
    <w:rsid w:val="006F5F2A"/>
    <w:rsid w:val="007007CE"/>
    <w:rsid w:val="00702165"/>
    <w:rsid w:val="007022AD"/>
    <w:rsid w:val="00702948"/>
    <w:rsid w:val="007054EE"/>
    <w:rsid w:val="00707510"/>
    <w:rsid w:val="00707B85"/>
    <w:rsid w:val="00713053"/>
    <w:rsid w:val="00713863"/>
    <w:rsid w:val="00721BD6"/>
    <w:rsid w:val="00722663"/>
    <w:rsid w:val="00723176"/>
    <w:rsid w:val="00723883"/>
    <w:rsid w:val="00724F33"/>
    <w:rsid w:val="00731290"/>
    <w:rsid w:val="00732034"/>
    <w:rsid w:val="007327B9"/>
    <w:rsid w:val="0073381D"/>
    <w:rsid w:val="00736913"/>
    <w:rsid w:val="00740FF3"/>
    <w:rsid w:val="00742224"/>
    <w:rsid w:val="00743993"/>
    <w:rsid w:val="00744307"/>
    <w:rsid w:val="00746259"/>
    <w:rsid w:val="00753FFD"/>
    <w:rsid w:val="00763F12"/>
    <w:rsid w:val="00764007"/>
    <w:rsid w:val="007718F0"/>
    <w:rsid w:val="007729E2"/>
    <w:rsid w:val="007740FE"/>
    <w:rsid w:val="007765D6"/>
    <w:rsid w:val="00781D0C"/>
    <w:rsid w:val="007910EE"/>
    <w:rsid w:val="00797278"/>
    <w:rsid w:val="007A01C1"/>
    <w:rsid w:val="007A1C97"/>
    <w:rsid w:val="007A21D7"/>
    <w:rsid w:val="007A28BF"/>
    <w:rsid w:val="007A35D6"/>
    <w:rsid w:val="007A41FF"/>
    <w:rsid w:val="007B3C46"/>
    <w:rsid w:val="007B5404"/>
    <w:rsid w:val="007C2350"/>
    <w:rsid w:val="007C301D"/>
    <w:rsid w:val="007C3CC4"/>
    <w:rsid w:val="007D10F7"/>
    <w:rsid w:val="007D1142"/>
    <w:rsid w:val="007D1155"/>
    <w:rsid w:val="007D1E0E"/>
    <w:rsid w:val="007D3376"/>
    <w:rsid w:val="007D54E3"/>
    <w:rsid w:val="007E6D91"/>
    <w:rsid w:val="007E6F2F"/>
    <w:rsid w:val="007E7D3C"/>
    <w:rsid w:val="007F02F5"/>
    <w:rsid w:val="007F1242"/>
    <w:rsid w:val="007F76A4"/>
    <w:rsid w:val="007F78CF"/>
    <w:rsid w:val="008028C7"/>
    <w:rsid w:val="0080301F"/>
    <w:rsid w:val="008045F1"/>
    <w:rsid w:val="00805BCC"/>
    <w:rsid w:val="008065FD"/>
    <w:rsid w:val="008122AC"/>
    <w:rsid w:val="008130F1"/>
    <w:rsid w:val="00814575"/>
    <w:rsid w:val="00815074"/>
    <w:rsid w:val="008252DB"/>
    <w:rsid w:val="00832C58"/>
    <w:rsid w:val="00832EAF"/>
    <w:rsid w:val="0083499D"/>
    <w:rsid w:val="0083644A"/>
    <w:rsid w:val="00840D51"/>
    <w:rsid w:val="00845605"/>
    <w:rsid w:val="00851C1E"/>
    <w:rsid w:val="008616D6"/>
    <w:rsid w:val="00863103"/>
    <w:rsid w:val="008672FD"/>
    <w:rsid w:val="00867E02"/>
    <w:rsid w:val="00873391"/>
    <w:rsid w:val="00873D1D"/>
    <w:rsid w:val="008825FF"/>
    <w:rsid w:val="0088337C"/>
    <w:rsid w:val="008863FF"/>
    <w:rsid w:val="00897E1D"/>
    <w:rsid w:val="008A3D76"/>
    <w:rsid w:val="008A78BE"/>
    <w:rsid w:val="008B2175"/>
    <w:rsid w:val="008B220B"/>
    <w:rsid w:val="008B59CD"/>
    <w:rsid w:val="008C0069"/>
    <w:rsid w:val="008C4915"/>
    <w:rsid w:val="008D1D2F"/>
    <w:rsid w:val="008D35C2"/>
    <w:rsid w:val="008E5914"/>
    <w:rsid w:val="008E5DAD"/>
    <w:rsid w:val="008E6D1D"/>
    <w:rsid w:val="008E71EA"/>
    <w:rsid w:val="008F2D10"/>
    <w:rsid w:val="008F6336"/>
    <w:rsid w:val="00910FA1"/>
    <w:rsid w:val="00911FFC"/>
    <w:rsid w:val="0091266E"/>
    <w:rsid w:val="009157C2"/>
    <w:rsid w:val="00920729"/>
    <w:rsid w:val="00921606"/>
    <w:rsid w:val="00922F94"/>
    <w:rsid w:val="00923D71"/>
    <w:rsid w:val="00924F5F"/>
    <w:rsid w:val="00926F0F"/>
    <w:rsid w:val="00933098"/>
    <w:rsid w:val="00933C03"/>
    <w:rsid w:val="00937048"/>
    <w:rsid w:val="009465D1"/>
    <w:rsid w:val="00946D77"/>
    <w:rsid w:val="009532F9"/>
    <w:rsid w:val="00953AAB"/>
    <w:rsid w:val="00954E03"/>
    <w:rsid w:val="00964B34"/>
    <w:rsid w:val="0096503B"/>
    <w:rsid w:val="00972131"/>
    <w:rsid w:val="00972BFC"/>
    <w:rsid w:val="009730AE"/>
    <w:rsid w:val="009731EA"/>
    <w:rsid w:val="00975E43"/>
    <w:rsid w:val="00982EF0"/>
    <w:rsid w:val="009846B9"/>
    <w:rsid w:val="00985025"/>
    <w:rsid w:val="00985A95"/>
    <w:rsid w:val="009862DE"/>
    <w:rsid w:val="00990B02"/>
    <w:rsid w:val="00991277"/>
    <w:rsid w:val="00994020"/>
    <w:rsid w:val="0099669E"/>
    <w:rsid w:val="009A2F44"/>
    <w:rsid w:val="009A3E89"/>
    <w:rsid w:val="009A4568"/>
    <w:rsid w:val="009A7291"/>
    <w:rsid w:val="009C09D3"/>
    <w:rsid w:val="009C16B0"/>
    <w:rsid w:val="009C2AC3"/>
    <w:rsid w:val="009C50A4"/>
    <w:rsid w:val="009C67DC"/>
    <w:rsid w:val="009C7FFD"/>
    <w:rsid w:val="009D1251"/>
    <w:rsid w:val="009D2C15"/>
    <w:rsid w:val="009E1419"/>
    <w:rsid w:val="009E15DD"/>
    <w:rsid w:val="009E3A67"/>
    <w:rsid w:val="009E5D19"/>
    <w:rsid w:val="009F00C7"/>
    <w:rsid w:val="009F0208"/>
    <w:rsid w:val="009F1724"/>
    <w:rsid w:val="00A042BE"/>
    <w:rsid w:val="00A048F3"/>
    <w:rsid w:val="00A055CF"/>
    <w:rsid w:val="00A07F12"/>
    <w:rsid w:val="00A11B39"/>
    <w:rsid w:val="00A123BE"/>
    <w:rsid w:val="00A14833"/>
    <w:rsid w:val="00A14C1B"/>
    <w:rsid w:val="00A15D12"/>
    <w:rsid w:val="00A23907"/>
    <w:rsid w:val="00A247EB"/>
    <w:rsid w:val="00A250F0"/>
    <w:rsid w:val="00A322B2"/>
    <w:rsid w:val="00A361C9"/>
    <w:rsid w:val="00A41751"/>
    <w:rsid w:val="00A43B56"/>
    <w:rsid w:val="00A50517"/>
    <w:rsid w:val="00A51F7B"/>
    <w:rsid w:val="00A54C50"/>
    <w:rsid w:val="00A550FE"/>
    <w:rsid w:val="00A56924"/>
    <w:rsid w:val="00A57AB3"/>
    <w:rsid w:val="00A6039E"/>
    <w:rsid w:val="00A615CF"/>
    <w:rsid w:val="00A6293D"/>
    <w:rsid w:val="00A65A4E"/>
    <w:rsid w:val="00A7105E"/>
    <w:rsid w:val="00A72224"/>
    <w:rsid w:val="00A76F23"/>
    <w:rsid w:val="00A77087"/>
    <w:rsid w:val="00A82F20"/>
    <w:rsid w:val="00A85DC9"/>
    <w:rsid w:val="00A8716E"/>
    <w:rsid w:val="00A90DE7"/>
    <w:rsid w:val="00A9197D"/>
    <w:rsid w:val="00A93073"/>
    <w:rsid w:val="00A96586"/>
    <w:rsid w:val="00A96851"/>
    <w:rsid w:val="00AA4F6E"/>
    <w:rsid w:val="00AB10BC"/>
    <w:rsid w:val="00AB17C6"/>
    <w:rsid w:val="00AB49B4"/>
    <w:rsid w:val="00AB7B71"/>
    <w:rsid w:val="00AC2312"/>
    <w:rsid w:val="00AC5BF7"/>
    <w:rsid w:val="00AC6C42"/>
    <w:rsid w:val="00AC71A9"/>
    <w:rsid w:val="00AD4046"/>
    <w:rsid w:val="00AD5C2A"/>
    <w:rsid w:val="00AD6E15"/>
    <w:rsid w:val="00AE0EEF"/>
    <w:rsid w:val="00AE2DB1"/>
    <w:rsid w:val="00AE5B33"/>
    <w:rsid w:val="00AF0E1A"/>
    <w:rsid w:val="00AF1914"/>
    <w:rsid w:val="00AF1C3B"/>
    <w:rsid w:val="00AF3476"/>
    <w:rsid w:val="00AF6B34"/>
    <w:rsid w:val="00B00D66"/>
    <w:rsid w:val="00B027AA"/>
    <w:rsid w:val="00B04A1E"/>
    <w:rsid w:val="00B05332"/>
    <w:rsid w:val="00B10465"/>
    <w:rsid w:val="00B10D26"/>
    <w:rsid w:val="00B13C7C"/>
    <w:rsid w:val="00B13E79"/>
    <w:rsid w:val="00B15FF6"/>
    <w:rsid w:val="00B1718A"/>
    <w:rsid w:val="00B239D7"/>
    <w:rsid w:val="00B3158B"/>
    <w:rsid w:val="00B40573"/>
    <w:rsid w:val="00B42CBE"/>
    <w:rsid w:val="00B43E3B"/>
    <w:rsid w:val="00B45B5E"/>
    <w:rsid w:val="00B51281"/>
    <w:rsid w:val="00B55446"/>
    <w:rsid w:val="00B57E32"/>
    <w:rsid w:val="00B600B4"/>
    <w:rsid w:val="00B607F4"/>
    <w:rsid w:val="00B65ED3"/>
    <w:rsid w:val="00B664F7"/>
    <w:rsid w:val="00B70292"/>
    <w:rsid w:val="00B707E8"/>
    <w:rsid w:val="00B71A2E"/>
    <w:rsid w:val="00B71E99"/>
    <w:rsid w:val="00B73331"/>
    <w:rsid w:val="00B75A86"/>
    <w:rsid w:val="00B7614C"/>
    <w:rsid w:val="00B90927"/>
    <w:rsid w:val="00B92CE9"/>
    <w:rsid w:val="00B92E03"/>
    <w:rsid w:val="00B95E5B"/>
    <w:rsid w:val="00BA4E30"/>
    <w:rsid w:val="00BA7CFA"/>
    <w:rsid w:val="00BB3069"/>
    <w:rsid w:val="00BB4A7A"/>
    <w:rsid w:val="00BB4CA7"/>
    <w:rsid w:val="00BB5E5B"/>
    <w:rsid w:val="00BC5BDB"/>
    <w:rsid w:val="00BD2089"/>
    <w:rsid w:val="00BD23FB"/>
    <w:rsid w:val="00BD3BDA"/>
    <w:rsid w:val="00BD3C4E"/>
    <w:rsid w:val="00BD3E34"/>
    <w:rsid w:val="00BE302F"/>
    <w:rsid w:val="00BE5D95"/>
    <w:rsid w:val="00BF077F"/>
    <w:rsid w:val="00BF0EF3"/>
    <w:rsid w:val="00BF1352"/>
    <w:rsid w:val="00BF55F7"/>
    <w:rsid w:val="00C04216"/>
    <w:rsid w:val="00C046BA"/>
    <w:rsid w:val="00C04EF5"/>
    <w:rsid w:val="00C057A6"/>
    <w:rsid w:val="00C16564"/>
    <w:rsid w:val="00C17FDD"/>
    <w:rsid w:val="00C23DAE"/>
    <w:rsid w:val="00C33697"/>
    <w:rsid w:val="00C40D5D"/>
    <w:rsid w:val="00C41B0B"/>
    <w:rsid w:val="00C41B6E"/>
    <w:rsid w:val="00C43B82"/>
    <w:rsid w:val="00C5057F"/>
    <w:rsid w:val="00C61888"/>
    <w:rsid w:val="00C62D79"/>
    <w:rsid w:val="00C67A6F"/>
    <w:rsid w:val="00C7039F"/>
    <w:rsid w:val="00C75625"/>
    <w:rsid w:val="00C769D2"/>
    <w:rsid w:val="00C83021"/>
    <w:rsid w:val="00C86F79"/>
    <w:rsid w:val="00C876B8"/>
    <w:rsid w:val="00C87756"/>
    <w:rsid w:val="00CA1F89"/>
    <w:rsid w:val="00CA3DF9"/>
    <w:rsid w:val="00CA48AD"/>
    <w:rsid w:val="00CA51F5"/>
    <w:rsid w:val="00CA5C15"/>
    <w:rsid w:val="00CB0B02"/>
    <w:rsid w:val="00CB2AE7"/>
    <w:rsid w:val="00CB307B"/>
    <w:rsid w:val="00CB49B6"/>
    <w:rsid w:val="00CB5F9E"/>
    <w:rsid w:val="00CB62A3"/>
    <w:rsid w:val="00CB6767"/>
    <w:rsid w:val="00CC053A"/>
    <w:rsid w:val="00CC4730"/>
    <w:rsid w:val="00CD4038"/>
    <w:rsid w:val="00CD4CF4"/>
    <w:rsid w:val="00CD5B0B"/>
    <w:rsid w:val="00CD6D6E"/>
    <w:rsid w:val="00CE2F19"/>
    <w:rsid w:val="00CE4FB6"/>
    <w:rsid w:val="00CE7830"/>
    <w:rsid w:val="00CF60AF"/>
    <w:rsid w:val="00CF784A"/>
    <w:rsid w:val="00D012FE"/>
    <w:rsid w:val="00D06DA3"/>
    <w:rsid w:val="00D07117"/>
    <w:rsid w:val="00D1296A"/>
    <w:rsid w:val="00D14314"/>
    <w:rsid w:val="00D2004D"/>
    <w:rsid w:val="00D23802"/>
    <w:rsid w:val="00D258D5"/>
    <w:rsid w:val="00D31AF1"/>
    <w:rsid w:val="00D43204"/>
    <w:rsid w:val="00D440A0"/>
    <w:rsid w:val="00D51790"/>
    <w:rsid w:val="00D52812"/>
    <w:rsid w:val="00D54832"/>
    <w:rsid w:val="00D55055"/>
    <w:rsid w:val="00D56695"/>
    <w:rsid w:val="00D5728E"/>
    <w:rsid w:val="00D61E42"/>
    <w:rsid w:val="00D73575"/>
    <w:rsid w:val="00D77FF6"/>
    <w:rsid w:val="00D8017C"/>
    <w:rsid w:val="00D82460"/>
    <w:rsid w:val="00D84AC2"/>
    <w:rsid w:val="00D85BA4"/>
    <w:rsid w:val="00D85F20"/>
    <w:rsid w:val="00D909BB"/>
    <w:rsid w:val="00D92BB5"/>
    <w:rsid w:val="00D93007"/>
    <w:rsid w:val="00D93B6E"/>
    <w:rsid w:val="00D96678"/>
    <w:rsid w:val="00DA2A36"/>
    <w:rsid w:val="00DA465B"/>
    <w:rsid w:val="00DB1B1C"/>
    <w:rsid w:val="00DB2353"/>
    <w:rsid w:val="00DB2A72"/>
    <w:rsid w:val="00DB4B72"/>
    <w:rsid w:val="00DC05A8"/>
    <w:rsid w:val="00DD47B3"/>
    <w:rsid w:val="00DD7261"/>
    <w:rsid w:val="00DD7C7F"/>
    <w:rsid w:val="00DE0EE4"/>
    <w:rsid w:val="00DE116D"/>
    <w:rsid w:val="00DE46D7"/>
    <w:rsid w:val="00DF0FC6"/>
    <w:rsid w:val="00DF40D6"/>
    <w:rsid w:val="00DF42A0"/>
    <w:rsid w:val="00DF49BD"/>
    <w:rsid w:val="00DF7FD8"/>
    <w:rsid w:val="00E00EA9"/>
    <w:rsid w:val="00E01FDD"/>
    <w:rsid w:val="00E02017"/>
    <w:rsid w:val="00E0218A"/>
    <w:rsid w:val="00E043ED"/>
    <w:rsid w:val="00E07964"/>
    <w:rsid w:val="00E11F11"/>
    <w:rsid w:val="00E21434"/>
    <w:rsid w:val="00E246FE"/>
    <w:rsid w:val="00E271A6"/>
    <w:rsid w:val="00E3020F"/>
    <w:rsid w:val="00E30D37"/>
    <w:rsid w:val="00E31202"/>
    <w:rsid w:val="00E32800"/>
    <w:rsid w:val="00E32D64"/>
    <w:rsid w:val="00E337E8"/>
    <w:rsid w:val="00E34680"/>
    <w:rsid w:val="00E3594E"/>
    <w:rsid w:val="00E36F60"/>
    <w:rsid w:val="00E4477C"/>
    <w:rsid w:val="00E46ACC"/>
    <w:rsid w:val="00E5410E"/>
    <w:rsid w:val="00E6028C"/>
    <w:rsid w:val="00E615EA"/>
    <w:rsid w:val="00E61C27"/>
    <w:rsid w:val="00E638DF"/>
    <w:rsid w:val="00E7188C"/>
    <w:rsid w:val="00E740F0"/>
    <w:rsid w:val="00E7443D"/>
    <w:rsid w:val="00E81B14"/>
    <w:rsid w:val="00E83525"/>
    <w:rsid w:val="00E96EB6"/>
    <w:rsid w:val="00EA0401"/>
    <w:rsid w:val="00EA0653"/>
    <w:rsid w:val="00EA3371"/>
    <w:rsid w:val="00EA413A"/>
    <w:rsid w:val="00EA58C4"/>
    <w:rsid w:val="00EA5D3D"/>
    <w:rsid w:val="00EA5EE8"/>
    <w:rsid w:val="00EB3107"/>
    <w:rsid w:val="00EB35DA"/>
    <w:rsid w:val="00EB5674"/>
    <w:rsid w:val="00EC20B7"/>
    <w:rsid w:val="00EC2A1C"/>
    <w:rsid w:val="00EC3EBA"/>
    <w:rsid w:val="00EC4721"/>
    <w:rsid w:val="00EC4BC7"/>
    <w:rsid w:val="00EC4F09"/>
    <w:rsid w:val="00EC5663"/>
    <w:rsid w:val="00ED20EC"/>
    <w:rsid w:val="00ED36F9"/>
    <w:rsid w:val="00ED548D"/>
    <w:rsid w:val="00EE0C81"/>
    <w:rsid w:val="00EE1EFE"/>
    <w:rsid w:val="00EE2BC8"/>
    <w:rsid w:val="00EE3006"/>
    <w:rsid w:val="00EE59CB"/>
    <w:rsid w:val="00EF0131"/>
    <w:rsid w:val="00EF0B47"/>
    <w:rsid w:val="00EF3647"/>
    <w:rsid w:val="00EF64F7"/>
    <w:rsid w:val="00F028ED"/>
    <w:rsid w:val="00F03C92"/>
    <w:rsid w:val="00F0457F"/>
    <w:rsid w:val="00F04D2B"/>
    <w:rsid w:val="00F05745"/>
    <w:rsid w:val="00F06A3E"/>
    <w:rsid w:val="00F108F2"/>
    <w:rsid w:val="00F120A8"/>
    <w:rsid w:val="00F121FD"/>
    <w:rsid w:val="00F1776E"/>
    <w:rsid w:val="00F3197A"/>
    <w:rsid w:val="00F36C1E"/>
    <w:rsid w:val="00F37E51"/>
    <w:rsid w:val="00F41C09"/>
    <w:rsid w:val="00F41ECC"/>
    <w:rsid w:val="00F4474C"/>
    <w:rsid w:val="00F53A3D"/>
    <w:rsid w:val="00F549A3"/>
    <w:rsid w:val="00F6063D"/>
    <w:rsid w:val="00F63FF8"/>
    <w:rsid w:val="00F67C9F"/>
    <w:rsid w:val="00F74DB2"/>
    <w:rsid w:val="00F74F4D"/>
    <w:rsid w:val="00F7597C"/>
    <w:rsid w:val="00F80A19"/>
    <w:rsid w:val="00F824C6"/>
    <w:rsid w:val="00F82992"/>
    <w:rsid w:val="00F82FB1"/>
    <w:rsid w:val="00F866C1"/>
    <w:rsid w:val="00F866EE"/>
    <w:rsid w:val="00F86F92"/>
    <w:rsid w:val="00F874BE"/>
    <w:rsid w:val="00F976CC"/>
    <w:rsid w:val="00FA1E19"/>
    <w:rsid w:val="00FA53BE"/>
    <w:rsid w:val="00FA61F9"/>
    <w:rsid w:val="00FB202A"/>
    <w:rsid w:val="00FB27DA"/>
    <w:rsid w:val="00FB4F0F"/>
    <w:rsid w:val="00FB5E10"/>
    <w:rsid w:val="00FB78F0"/>
    <w:rsid w:val="00FC03A8"/>
    <w:rsid w:val="00FC18CC"/>
    <w:rsid w:val="00FC5C87"/>
    <w:rsid w:val="00FC5EB7"/>
    <w:rsid w:val="00FC77E1"/>
    <w:rsid w:val="00FD5D6A"/>
    <w:rsid w:val="00FE0094"/>
    <w:rsid w:val="00FE02FA"/>
    <w:rsid w:val="00FE1CEB"/>
    <w:rsid w:val="00FE5707"/>
    <w:rsid w:val="00FE7760"/>
    <w:rsid w:val="00FF18F4"/>
    <w:rsid w:val="00FF32BF"/>
    <w:rsid w:val="00FF7FF5"/>
    <w:rsid w:val="380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72C86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672C86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2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Mentionnonrsolue1">
    <w:name w:val="Mention non résolue1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  <w:style w:type="character" w:styleId="Mentionnonrsolue">
    <w:name w:val="Unresolved Mention"/>
    <w:basedOn w:val="Policepardfaut"/>
    <w:uiPriority w:val="99"/>
    <w:semiHidden/>
    <w:unhideWhenUsed/>
    <w:rsid w:val="004A3990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63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63E05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y2iqfc">
    <w:name w:val="y2iqfc"/>
    <w:basedOn w:val="Policepardfaut"/>
    <w:rsid w:val="00063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5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8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93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14" Type="http://schemas.openxmlformats.org/officeDocument/2006/relationships/footer" Target="footer1.xml"/><Relationship Id="rId9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3ADC3F6-7CAD-4559-8D38-2C8B8095D3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AA5065-2DC0-4F13-9C66-8CB62FBE3BC3}"/>
</file>

<file path=customXml/itemProps4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1530</TotalTime>
  <Pages>2</Pages>
  <Words>204</Words>
  <Characters>1127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554</cp:revision>
  <cp:lastPrinted>2023-03-10T12:35:00Z</cp:lastPrinted>
  <dcterms:created xsi:type="dcterms:W3CDTF">2017-11-17T14:15:00Z</dcterms:created>
  <dcterms:modified xsi:type="dcterms:W3CDTF">2023-09-06T06:38:00Z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7b233a20-bbdf-4ca7-ab04-e267dca5622e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