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4C832" w14:textId="096F2305" w:rsidR="00924F5F" w:rsidRPr="000C388E" w:rsidRDefault="00770031" w:rsidP="00401B0B">
      <w:pPr>
        <w:pStyle w:val="Titre"/>
        <w:rPr>
          <w:lang w:val="fr-FR"/>
        </w:rPr>
      </w:pPr>
      <w:r w:rsidRPr="000C388E">
        <w:rPr>
          <w:lang w:val="fr-FR"/>
        </w:rPr>
        <w:t>Gestion des avis</w:t>
      </w:r>
      <w:r w:rsidR="00932B60" w:rsidRPr="000C388E">
        <w:rPr>
          <w:lang w:val="fr-FR"/>
        </w:rPr>
        <w:t xml:space="preserve"> (Partie 0</w:t>
      </w:r>
      <w:r w:rsidR="00CB4673" w:rsidRPr="000C388E">
        <w:rPr>
          <w:lang w:val="fr-FR"/>
        </w:rPr>
        <w:t>7</w:t>
      </w:r>
      <w:r w:rsidR="00932B60" w:rsidRPr="000C388E">
        <w:rPr>
          <w:lang w:val="fr-FR"/>
        </w:rPr>
        <w:t>)</w:t>
      </w:r>
    </w:p>
    <w:p w14:paraId="61C8FD42" w14:textId="3E1D03FA" w:rsidR="003D3178" w:rsidRPr="000C388E" w:rsidRDefault="003D3178" w:rsidP="003D3178">
      <w:pPr>
        <w:pStyle w:val="Titre1"/>
        <w:rPr>
          <w:rFonts w:ascii="Century Gothic" w:hAnsi="Century Gothic"/>
          <w:szCs w:val="16"/>
          <w:lang w:val="fr-FR"/>
        </w:rPr>
      </w:pPr>
      <w:r w:rsidRPr="000C388E">
        <w:rPr>
          <w:lang w:val="fr-FR"/>
        </w:rPr>
        <w:t>TP0</w:t>
      </w:r>
      <w:r w:rsidR="00CB4673" w:rsidRPr="000C388E">
        <w:rPr>
          <w:lang w:val="fr-FR"/>
        </w:rPr>
        <w:t>2</w:t>
      </w:r>
      <w:r w:rsidRPr="000C388E">
        <w:rPr>
          <w:lang w:val="fr-FR"/>
        </w:rPr>
        <w:t xml:space="preserve"> du module 0</w:t>
      </w:r>
      <w:r w:rsidR="00AC709C" w:rsidRPr="000C388E">
        <w:rPr>
          <w:lang w:val="fr-FR"/>
        </w:rPr>
        <w:t>5</w:t>
      </w:r>
      <w:r w:rsidRPr="000C388E">
        <w:rPr>
          <w:lang w:val="fr-FR"/>
        </w:rPr>
        <w:t xml:space="preserve"> – </w:t>
      </w:r>
      <w:r w:rsidR="00162C0C" w:rsidRPr="000C388E">
        <w:rPr>
          <w:lang w:val="fr-FR"/>
        </w:rPr>
        <w:t>Spring Data</w:t>
      </w:r>
      <w:r w:rsidR="00770031" w:rsidRPr="000C388E">
        <w:rPr>
          <w:lang w:val="fr-FR"/>
        </w:rPr>
        <w:t xml:space="preserve"> </w:t>
      </w:r>
      <w:r w:rsidR="00AC709C" w:rsidRPr="000C388E">
        <w:rPr>
          <w:lang w:val="fr-FR"/>
        </w:rPr>
        <w:t>REST</w:t>
      </w:r>
    </w:p>
    <w:p w14:paraId="404DB5B5" w14:textId="77777777" w:rsidR="00924F5F" w:rsidRPr="000C388E" w:rsidRDefault="00924F5F" w:rsidP="00924F5F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0C388E" w14:paraId="4E93A745" w14:textId="77777777" w:rsidTr="00177E97">
        <w:tc>
          <w:tcPr>
            <w:tcW w:w="9645" w:type="dxa"/>
            <w:shd w:val="clear" w:color="auto" w:fill="F2F2F2" w:themeFill="background1" w:themeFillShade="F2"/>
          </w:tcPr>
          <w:p w14:paraId="110B602C" w14:textId="598A60D4" w:rsidR="006D684B" w:rsidRPr="000C388E" w:rsidRDefault="006D684B" w:rsidP="006D684B">
            <w:pPr>
              <w:pStyle w:val="TPnormal"/>
            </w:pPr>
            <w:r w:rsidRPr="000C388E">
              <w:t>Ce TP sera un TP fil rouge du cours</w:t>
            </w:r>
          </w:p>
          <w:p w14:paraId="0040BCB2" w14:textId="43C07123" w:rsidR="00924F5F" w:rsidRPr="000C388E" w:rsidRDefault="0050204E" w:rsidP="0050204E">
            <w:pPr>
              <w:pStyle w:val="TPnormal"/>
              <w:numPr>
                <w:ilvl w:val="0"/>
                <w:numId w:val="27"/>
              </w:numPr>
            </w:pPr>
            <w:r>
              <w:t>Manipulation de requêtes spécifiques</w:t>
            </w:r>
          </w:p>
        </w:tc>
      </w:tr>
    </w:tbl>
    <w:p w14:paraId="1184DB29" w14:textId="77777777" w:rsidR="00924F5F" w:rsidRPr="000C388E" w:rsidRDefault="00924F5F" w:rsidP="00924F5F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0C388E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0C388E" w:rsidRDefault="00924F5F" w:rsidP="00177E97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0C388E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0C388E" w14:paraId="4A39EC7F" w14:textId="77777777" w:rsidTr="00177E97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2DAFDEDF" w:rsidR="00924F5F" w:rsidRPr="000C388E" w:rsidRDefault="008816D5" w:rsidP="00177E97">
            <w:pPr>
              <w:spacing w:before="120" w:after="120"/>
              <w:jc w:val="center"/>
              <w:rPr>
                <w:lang w:val="fr-FR"/>
              </w:rPr>
            </w:pPr>
            <w:r w:rsidRPr="000C388E">
              <w:rPr>
                <w:lang w:val="fr-FR"/>
              </w:rPr>
              <w:t>30</w:t>
            </w:r>
            <w:r w:rsidR="00335660" w:rsidRPr="000C388E">
              <w:rPr>
                <w:lang w:val="fr-FR"/>
              </w:rPr>
              <w:t xml:space="preserve"> à 45</w:t>
            </w:r>
            <w:r w:rsidR="007712A3" w:rsidRPr="000C388E">
              <w:rPr>
                <w:lang w:val="fr-FR"/>
              </w:rPr>
              <w:t xml:space="preserve"> </w:t>
            </w:r>
            <w:r w:rsidR="001378BD" w:rsidRPr="000C388E">
              <w:rPr>
                <w:lang w:val="fr-FR"/>
              </w:rPr>
              <w:t>minutes</w:t>
            </w:r>
          </w:p>
        </w:tc>
      </w:tr>
    </w:tbl>
    <w:p w14:paraId="4E70822D" w14:textId="1AD20AAC" w:rsidR="00924F5F" w:rsidRPr="000C388E" w:rsidRDefault="0054232C" w:rsidP="00494DCF">
      <w:pPr>
        <w:pStyle w:val="TPTitre"/>
      </w:pPr>
      <w:r w:rsidRPr="000C388E">
        <w:t>Contexte</w:t>
      </w:r>
    </w:p>
    <w:p w14:paraId="3C85FDDF" w14:textId="20E2A0E2" w:rsidR="008B220B" w:rsidRPr="000C388E" w:rsidRDefault="00BA4E30" w:rsidP="00494DCF">
      <w:pPr>
        <w:pStyle w:val="TPnormal"/>
      </w:pPr>
      <w:r w:rsidRPr="000C388E">
        <w:t>En vous appuyant sur l’ensemble des co</w:t>
      </w:r>
      <w:r w:rsidR="00D96678" w:rsidRPr="000C388E">
        <w:t xml:space="preserve">ncepts abordés </w:t>
      </w:r>
      <w:r w:rsidR="001A2373" w:rsidRPr="000C388E">
        <w:t>dans le</w:t>
      </w:r>
      <w:r w:rsidR="00D96678" w:rsidRPr="000C388E">
        <w:t xml:space="preserve"> cours, mettez</w:t>
      </w:r>
      <w:r w:rsidR="002A2662" w:rsidRPr="000C388E">
        <w:t xml:space="preserve"> en place </w:t>
      </w:r>
      <w:r w:rsidR="00894B62" w:rsidRPr="000C388E">
        <w:t>une</w:t>
      </w:r>
      <w:r w:rsidR="00230307" w:rsidRPr="000C388E">
        <w:t xml:space="preserve"> </w:t>
      </w:r>
      <w:r w:rsidR="00894B62" w:rsidRPr="000C388E">
        <w:t xml:space="preserve">application </w:t>
      </w:r>
      <w:r w:rsidR="001A2373" w:rsidRPr="000C388E">
        <w:t>Spring Boot</w:t>
      </w:r>
      <w:r w:rsidR="009E22E0" w:rsidRPr="000C388E">
        <w:t xml:space="preserve"> </w:t>
      </w:r>
      <w:r w:rsidR="00894B62" w:rsidRPr="000C388E">
        <w:t xml:space="preserve">permettant </w:t>
      </w:r>
      <w:r w:rsidR="00145C0F" w:rsidRPr="000C388E">
        <w:t xml:space="preserve">la gestion </w:t>
      </w:r>
      <w:r w:rsidR="00161959" w:rsidRPr="000C388E">
        <w:t xml:space="preserve">des avis </w:t>
      </w:r>
      <w:r w:rsidR="00DB3C95" w:rsidRPr="000C388E">
        <w:t>d’une cave à vins.</w:t>
      </w:r>
    </w:p>
    <w:p w14:paraId="1EE26131" w14:textId="77777777" w:rsidR="00161959" w:rsidRPr="000C388E" w:rsidRDefault="001A2373" w:rsidP="00494DCF">
      <w:pPr>
        <w:pStyle w:val="TPnormal"/>
      </w:pPr>
      <w:r w:rsidRPr="000C388E">
        <w:t>L’application de cave à vin sera une application d’API Web sécurisée à la fin des itérations</w:t>
      </w:r>
      <w:r w:rsidR="00161959" w:rsidRPr="000C388E">
        <w:t>.</w:t>
      </w:r>
    </w:p>
    <w:p w14:paraId="3706A63E" w14:textId="77777777" w:rsidR="00DF3462" w:rsidRPr="000C388E" w:rsidRDefault="00DF3462" w:rsidP="00DF3462">
      <w:pPr>
        <w:pStyle w:val="TPnormal"/>
      </w:pPr>
      <w:r w:rsidRPr="000C388E">
        <w:t>L’application de gestion des avis sera aussi une application d’API Web :</w:t>
      </w:r>
    </w:p>
    <w:p w14:paraId="15246241" w14:textId="77777777" w:rsidR="00DF3462" w:rsidRPr="000C388E" w:rsidRDefault="00DF3462" w:rsidP="00DF3462">
      <w:pPr>
        <w:pStyle w:val="TPnormalpuce1"/>
      </w:pPr>
      <w:r w:rsidRPr="000C388E">
        <w:t>Elle doit permettre de gérer les avis des clients sur le vin commandé.</w:t>
      </w:r>
    </w:p>
    <w:p w14:paraId="2FDA2743" w14:textId="77777777" w:rsidR="00DF3462" w:rsidRPr="000C388E" w:rsidRDefault="00DF3462" w:rsidP="00DF3462">
      <w:pPr>
        <w:pStyle w:val="TPnormalpuce1"/>
        <w:numPr>
          <w:ilvl w:val="1"/>
          <w:numId w:val="15"/>
        </w:numPr>
      </w:pPr>
      <w:r w:rsidRPr="000C388E">
        <w:t>La date de l’avis</w:t>
      </w:r>
    </w:p>
    <w:p w14:paraId="5F211266" w14:textId="77777777" w:rsidR="00DF3462" w:rsidRPr="000C388E" w:rsidRDefault="00DF3462" w:rsidP="00DF3462">
      <w:pPr>
        <w:pStyle w:val="TPnormalpuce1"/>
        <w:numPr>
          <w:ilvl w:val="1"/>
          <w:numId w:val="15"/>
        </w:numPr>
      </w:pPr>
      <w:r w:rsidRPr="000C388E">
        <w:t>L’identifiant de la bouteille commandée, ainsi que de la Région et couleur</w:t>
      </w:r>
    </w:p>
    <w:p w14:paraId="12CBC3D3" w14:textId="77777777" w:rsidR="00DF3462" w:rsidRPr="000C388E" w:rsidRDefault="00DF3462" w:rsidP="00DF3462">
      <w:pPr>
        <w:pStyle w:val="TPnormalpuce1"/>
        <w:numPr>
          <w:ilvl w:val="1"/>
          <w:numId w:val="15"/>
        </w:numPr>
      </w:pPr>
      <w:r w:rsidRPr="000C388E">
        <w:t>La quantité commandée par le client</w:t>
      </w:r>
    </w:p>
    <w:p w14:paraId="2E24374A" w14:textId="5ABC1170" w:rsidR="00DF3462" w:rsidRPr="000C388E" w:rsidRDefault="00DF3462" w:rsidP="00DF3462">
      <w:pPr>
        <w:pStyle w:val="TPnormalpuce1"/>
        <w:numPr>
          <w:ilvl w:val="1"/>
          <w:numId w:val="15"/>
        </w:numPr>
      </w:pPr>
      <w:r w:rsidRPr="000C388E">
        <w:t>Une note</w:t>
      </w:r>
      <w:r w:rsidR="0063320C" w:rsidRPr="000C388E">
        <w:t xml:space="preserve"> (</w:t>
      </w:r>
      <w:r w:rsidR="00E2101C" w:rsidRPr="000C388E">
        <w:t xml:space="preserve">entre </w:t>
      </w:r>
      <w:r w:rsidR="0063320C" w:rsidRPr="000C388E">
        <w:t>0 et 5)</w:t>
      </w:r>
      <w:r w:rsidRPr="000C388E">
        <w:t>, un commentaire et le pseudo du client (permettre de protéger les informations du client RGPD)</w:t>
      </w:r>
    </w:p>
    <w:p w14:paraId="3E69F038" w14:textId="77777777" w:rsidR="00DF3462" w:rsidRPr="000C388E" w:rsidRDefault="00DF3462" w:rsidP="00DF3462">
      <w:pPr>
        <w:pStyle w:val="TPnormalpuce1"/>
      </w:pPr>
      <w:r w:rsidRPr="000C388E">
        <w:t>Le but étant de faire des statistiques pour le propriétaire du Vignoble</w:t>
      </w:r>
    </w:p>
    <w:p w14:paraId="01316220" w14:textId="77777777" w:rsidR="00DF3462" w:rsidRPr="000C388E" w:rsidRDefault="00DF3462" w:rsidP="00DF3462">
      <w:pPr>
        <w:pStyle w:val="TPnormal"/>
      </w:pPr>
      <w:r w:rsidRPr="000C388E">
        <w:t>Dans les itérations de ce module ; nous réaliserons uniquement du back de l’application. En particulier, la couche DAL et les BO pour le moment.</w:t>
      </w:r>
    </w:p>
    <w:p w14:paraId="5E8E0791" w14:textId="77777777" w:rsidR="00DF3462" w:rsidRPr="000C388E" w:rsidRDefault="00DF3462" w:rsidP="00DF3462">
      <w:pPr>
        <w:pStyle w:val="TPnormal"/>
      </w:pPr>
      <w:r w:rsidRPr="000C388E">
        <w:t>Cette application se fera avec Spring Boot.</w:t>
      </w:r>
    </w:p>
    <w:p w14:paraId="09C52A62" w14:textId="77777777" w:rsidR="00DF3462" w:rsidRPr="000C388E" w:rsidRDefault="00DF3462" w:rsidP="00DF3462">
      <w:pPr>
        <w:pStyle w:val="TPnormal"/>
      </w:pPr>
      <w:r w:rsidRPr="000C388E">
        <w:t>Déclarer la structure des données en Anglais</w:t>
      </w:r>
    </w:p>
    <w:p w14:paraId="0E6C73F2" w14:textId="77777777" w:rsidR="00A6637C" w:rsidRPr="000C388E" w:rsidRDefault="00A6637C" w:rsidP="00A6637C">
      <w:pPr>
        <w:pStyle w:val="TPnormal"/>
      </w:pPr>
      <w:r w:rsidRPr="000C388E">
        <w:t>Dans les itérations de ce module, nous allons développer l’API Web.</w:t>
      </w:r>
    </w:p>
    <w:p w14:paraId="3F6AC4C6" w14:textId="37720D2F" w:rsidR="00F25EAB" w:rsidRPr="000C388E" w:rsidRDefault="00724752" w:rsidP="0054232C">
      <w:pPr>
        <w:pStyle w:val="TPTitre"/>
      </w:pPr>
      <w:r w:rsidRPr="000C388E">
        <w:lastRenderedPageBreak/>
        <w:t>Enoncé</w:t>
      </w:r>
    </w:p>
    <w:p w14:paraId="14CD6700" w14:textId="77777777" w:rsidR="009F2FD8" w:rsidRPr="000C388E" w:rsidRDefault="009F2FD8" w:rsidP="009F2FD8">
      <w:pPr>
        <w:pStyle w:val="Titre1"/>
        <w:rPr>
          <w:lang w:val="fr-FR"/>
        </w:rPr>
      </w:pPr>
      <w:r w:rsidRPr="000C388E">
        <w:rPr>
          <w:lang w:val="fr-FR"/>
        </w:rPr>
        <w:t>Réalisation :</w:t>
      </w:r>
    </w:p>
    <w:p w14:paraId="26F5151D" w14:textId="77777777" w:rsidR="009F2FD8" w:rsidRPr="000C388E" w:rsidRDefault="009F2FD8" w:rsidP="009F2FD8">
      <w:pPr>
        <w:pStyle w:val="Citationintense"/>
        <w:rPr>
          <w:lang w:val="fr-FR"/>
        </w:rPr>
      </w:pPr>
      <w:r w:rsidRPr="000C388E">
        <w:rPr>
          <w:lang w:val="fr-FR"/>
        </w:rPr>
        <w:t xml:space="preserve">Les niveaux 1 sont obligatoires, </w:t>
      </w:r>
    </w:p>
    <w:p w14:paraId="2337B029" w14:textId="77777777" w:rsidR="009F2FD8" w:rsidRPr="000C388E" w:rsidRDefault="009F2FD8" w:rsidP="009F2FD8">
      <w:pPr>
        <w:pStyle w:val="Citationintense"/>
        <w:rPr>
          <w:lang w:val="fr-FR"/>
        </w:rPr>
      </w:pPr>
      <w:r w:rsidRPr="000C388E">
        <w:rPr>
          <w:lang w:val="fr-FR"/>
        </w:rPr>
        <w:t>Les niveaux 2 sont plus poussés et optionnels</w:t>
      </w:r>
    </w:p>
    <w:p w14:paraId="14AB9059" w14:textId="77777777" w:rsidR="009F2FD8" w:rsidRPr="000C388E" w:rsidRDefault="009F2FD8" w:rsidP="009F2FD8">
      <w:pPr>
        <w:rPr>
          <w:lang w:val="fr-FR"/>
        </w:rPr>
      </w:pPr>
    </w:p>
    <w:p w14:paraId="6A612076" w14:textId="5F9A9DAB" w:rsidR="00226809" w:rsidRDefault="0025209B" w:rsidP="00472488">
      <w:pPr>
        <w:pStyle w:val="Titre1"/>
        <w:numPr>
          <w:ilvl w:val="0"/>
          <w:numId w:val="35"/>
        </w:numPr>
        <w:rPr>
          <w:lang w:val="fr-FR"/>
        </w:rPr>
      </w:pPr>
      <w:r w:rsidRPr="000C388E">
        <w:rPr>
          <w:lang w:val="fr-FR"/>
        </w:rPr>
        <w:t>Niveau 1 : Appel des requêtes spécifiques avec paramètres simples</w:t>
      </w:r>
    </w:p>
    <w:p w14:paraId="324E4340" w14:textId="77777777" w:rsidR="00A85F3D" w:rsidRPr="0062655F" w:rsidRDefault="00A85F3D" w:rsidP="00A85F3D">
      <w:pPr>
        <w:pStyle w:val="TPnormalpuce1"/>
      </w:pPr>
      <w:r w:rsidRPr="0062655F">
        <w:t xml:space="preserve">Tester les </w:t>
      </w:r>
      <w:r>
        <w:t>2</w:t>
      </w:r>
      <w:r w:rsidRPr="0062655F">
        <w:t xml:space="preserve"> méthodes de recherche sur </w:t>
      </w:r>
      <w:r>
        <w:t>la note des Avis</w:t>
      </w:r>
    </w:p>
    <w:p w14:paraId="7F76C3AA" w14:textId="77777777" w:rsidR="00A85F3D" w:rsidRPr="00814B94" w:rsidRDefault="00A85F3D" w:rsidP="00A85F3D">
      <w:pPr>
        <w:pStyle w:val="TPnormalpuce1"/>
        <w:numPr>
          <w:ilvl w:val="1"/>
          <w:numId w:val="15"/>
        </w:numPr>
      </w:pPr>
      <w:r w:rsidRPr="00814B94">
        <w:t>Aucun code n’est à ajouter</w:t>
      </w:r>
      <w:r>
        <w:t xml:space="preserve"> car nous avons déjà déclaré les méthodes dans le module 03</w:t>
      </w:r>
    </w:p>
    <w:p w14:paraId="4813952A" w14:textId="77777777" w:rsidR="00A85F3D" w:rsidRPr="00A85F3D" w:rsidRDefault="00A85F3D" w:rsidP="00A85F3D">
      <w:pPr>
        <w:rPr>
          <w:lang w:val="fr-FR"/>
        </w:rPr>
      </w:pPr>
    </w:p>
    <w:p w14:paraId="47F98F96" w14:textId="3B670167" w:rsidR="0025209B" w:rsidRDefault="0025209B" w:rsidP="00472488">
      <w:pPr>
        <w:pStyle w:val="Titre1"/>
        <w:numPr>
          <w:ilvl w:val="0"/>
          <w:numId w:val="35"/>
        </w:numPr>
        <w:rPr>
          <w:lang w:val="fr-FR"/>
        </w:rPr>
      </w:pPr>
      <w:r w:rsidRPr="000C388E">
        <w:rPr>
          <w:lang w:val="fr-FR"/>
        </w:rPr>
        <w:t>Niveau 1 : Appel des requêtes spécifiques sur des associations</w:t>
      </w:r>
    </w:p>
    <w:p w14:paraId="72482828" w14:textId="77777777" w:rsidR="00D33CA8" w:rsidRDefault="00D33CA8" w:rsidP="00D33CA8">
      <w:pPr>
        <w:pStyle w:val="TPnormalpuce1"/>
      </w:pPr>
      <w:r w:rsidRPr="00D33CA8">
        <w:t>Dans AvisRepository, tester la méthode de findByClientPseudo</w:t>
      </w:r>
    </w:p>
    <w:p w14:paraId="3CC43B23" w14:textId="609C6A82" w:rsidR="00D068BE" w:rsidRDefault="007029D1" w:rsidP="00FF17FE">
      <w:pPr>
        <w:pStyle w:val="TPnormalpuce1"/>
      </w:pPr>
      <w:r>
        <w:t xml:space="preserve">Dans AvisRepository, tester la méthode de </w:t>
      </w:r>
      <w:r w:rsidR="00D068BE" w:rsidRPr="00D068BE">
        <w:t>findByClientQuantiteCommandeeGreaterThan</w:t>
      </w:r>
    </w:p>
    <w:p w14:paraId="2B40DC17" w14:textId="77777777" w:rsidR="00D33CA8" w:rsidRPr="00D33CA8" w:rsidRDefault="00D33CA8" w:rsidP="00D33CA8">
      <w:pPr>
        <w:rPr>
          <w:lang w:val="fr-FR"/>
        </w:rPr>
      </w:pPr>
    </w:p>
    <w:p w14:paraId="4C064921" w14:textId="59BFC0FA" w:rsidR="0025209B" w:rsidRDefault="0025209B" w:rsidP="00472488">
      <w:pPr>
        <w:pStyle w:val="Titre1"/>
        <w:numPr>
          <w:ilvl w:val="0"/>
          <w:numId w:val="35"/>
        </w:numPr>
        <w:rPr>
          <w:lang w:val="fr-FR"/>
        </w:rPr>
      </w:pPr>
      <w:r w:rsidRPr="000C388E">
        <w:rPr>
          <w:lang w:val="fr-FR"/>
        </w:rPr>
        <w:t>Niveau 2 : Clef composite et requête spécifique</w:t>
      </w:r>
    </w:p>
    <w:p w14:paraId="5E5D81FF" w14:textId="77777777" w:rsidR="000A46DB" w:rsidRPr="0062655F" w:rsidRDefault="000A46DB" w:rsidP="000A46DB">
      <w:pPr>
        <w:pStyle w:val="TPnormalpuce1"/>
        <w:ind w:left="720" w:hanging="360"/>
      </w:pPr>
      <w:r w:rsidRPr="0062655F">
        <w:t>Une clef composite est un objet complexe</w:t>
      </w:r>
    </w:p>
    <w:p w14:paraId="4450EDB3" w14:textId="77777777" w:rsidR="000A46DB" w:rsidRPr="0062655F" w:rsidRDefault="000A46DB" w:rsidP="000A46DB">
      <w:pPr>
        <w:pStyle w:val="TPnormalpuce1"/>
        <w:numPr>
          <w:ilvl w:val="1"/>
          <w:numId w:val="15"/>
        </w:numPr>
      </w:pPr>
      <w:r w:rsidRPr="0062655F">
        <w:t>Il faudrait passer un JSON dans l’URL</w:t>
      </w:r>
    </w:p>
    <w:p w14:paraId="6FBBD29A" w14:textId="77777777" w:rsidR="000A46DB" w:rsidRPr="0062655F" w:rsidRDefault="000A46DB" w:rsidP="000A46DB">
      <w:pPr>
        <w:pStyle w:val="TPnormalpuce1"/>
        <w:numPr>
          <w:ilvl w:val="1"/>
          <w:numId w:val="15"/>
        </w:numPr>
      </w:pPr>
      <w:r w:rsidRPr="0062655F">
        <w:t>Ce n’est pas possible</w:t>
      </w:r>
    </w:p>
    <w:p w14:paraId="138B5157" w14:textId="77777777" w:rsidR="000A46DB" w:rsidRPr="0062655F" w:rsidRDefault="000A46DB" w:rsidP="000A46DB">
      <w:pPr>
        <w:pStyle w:val="TPnormalpuce1"/>
        <w:numPr>
          <w:ilvl w:val="1"/>
          <w:numId w:val="15"/>
        </w:numPr>
      </w:pPr>
      <w:r w:rsidRPr="0062655F">
        <w:t>Il n’est donc pas envisageable de travailler sur des clefs de ce type</w:t>
      </w:r>
    </w:p>
    <w:p w14:paraId="62BC1F97" w14:textId="77777777" w:rsidR="000A46DB" w:rsidRPr="0062655F" w:rsidRDefault="000A46DB" w:rsidP="000A46DB">
      <w:pPr>
        <w:pStyle w:val="TPnormalpuce1"/>
        <w:ind w:left="720" w:hanging="360"/>
      </w:pPr>
      <w:r w:rsidRPr="0062655F">
        <w:t>Il faut donc repenser son projet :</w:t>
      </w:r>
    </w:p>
    <w:p w14:paraId="6614CB68" w14:textId="77777777" w:rsidR="000A46DB" w:rsidRPr="0062655F" w:rsidRDefault="000A46DB" w:rsidP="000A46DB">
      <w:pPr>
        <w:pStyle w:val="TPnormalpuce1"/>
        <w:numPr>
          <w:ilvl w:val="1"/>
          <w:numId w:val="38"/>
        </w:numPr>
      </w:pPr>
      <w:r>
        <w:t>Soit ; m</w:t>
      </w:r>
      <w:r w:rsidRPr="0062655F">
        <w:t>ettre en place un @RestController et un @Service pour manipuler la méthode du Repository</w:t>
      </w:r>
      <w:r>
        <w:t xml:space="preserve"> en passant les données de la clef composite en plusieurs paramètres dans l’URL</w:t>
      </w:r>
    </w:p>
    <w:p w14:paraId="46CC2FAB" w14:textId="77777777" w:rsidR="000A46DB" w:rsidRPr="0062655F" w:rsidRDefault="000A46DB" w:rsidP="000A46DB">
      <w:pPr>
        <w:pStyle w:val="TPnormalpuce1"/>
        <w:numPr>
          <w:ilvl w:val="1"/>
          <w:numId w:val="38"/>
        </w:numPr>
      </w:pPr>
      <w:r w:rsidRPr="0062655F">
        <w:t>Soit</w:t>
      </w:r>
      <w:r>
        <w:t> ;</w:t>
      </w:r>
      <w:r w:rsidRPr="0062655F">
        <w:t xml:space="preserve"> repenser les BO pour manipuler des clefs primaires simples</w:t>
      </w:r>
    </w:p>
    <w:p w14:paraId="4BCFBF8B" w14:textId="500DA884" w:rsidR="000A46DB" w:rsidRDefault="000A46DB" w:rsidP="000A46DB">
      <w:pPr>
        <w:pStyle w:val="TPnormalpuce1"/>
        <w:numPr>
          <w:ilvl w:val="0"/>
          <w:numId w:val="0"/>
        </w:numPr>
      </w:pPr>
    </w:p>
    <w:p w14:paraId="7D5F0B81" w14:textId="61CBF2C4" w:rsidR="000A46DB" w:rsidRDefault="000A46DB" w:rsidP="00C265E0">
      <w:pPr>
        <w:pStyle w:val="TPnormalpuce1"/>
        <w:ind w:left="709"/>
      </w:pPr>
      <w:r>
        <w:t xml:space="preserve">Pour manipuler la méthode </w:t>
      </w:r>
      <w:r w:rsidRPr="000A46DB">
        <w:t>findByBouteill</w:t>
      </w:r>
      <w:r>
        <w:t>e : il faut travailler sur l’association Avis-Bouteille</w:t>
      </w:r>
    </w:p>
    <w:p w14:paraId="27BFE1FF" w14:textId="5322CFBF" w:rsidR="000A46DB" w:rsidRDefault="000A46DB" w:rsidP="000A46DB">
      <w:pPr>
        <w:pStyle w:val="TPnormalpuce1"/>
        <w:numPr>
          <w:ilvl w:val="1"/>
          <w:numId w:val="15"/>
        </w:numPr>
      </w:pPr>
      <w:r>
        <w:t>Le Document Bouteille a une clef composite</w:t>
      </w:r>
    </w:p>
    <w:p w14:paraId="0D3DE7FC" w14:textId="69768593" w:rsidR="000A46DB" w:rsidRDefault="000A46DB" w:rsidP="000A46DB">
      <w:pPr>
        <w:pStyle w:val="TPnormalpuce1"/>
        <w:numPr>
          <w:ilvl w:val="1"/>
          <w:numId w:val="15"/>
        </w:numPr>
      </w:pPr>
      <w:r>
        <w:t>Demandez</w:t>
      </w:r>
      <w:r w:rsidR="00197B85">
        <w:t>-</w:t>
      </w:r>
      <w:r>
        <w:t>vous qu’elle solution est viable pour manipuler cette méthode entre les 2 choix</w:t>
      </w:r>
    </w:p>
    <w:p w14:paraId="4A70236D" w14:textId="26A955DB" w:rsidR="000A46DB" w:rsidRPr="000A46DB" w:rsidRDefault="000A46DB" w:rsidP="000A46DB">
      <w:pPr>
        <w:pStyle w:val="TPnormalpuce1"/>
        <w:numPr>
          <w:ilvl w:val="1"/>
          <w:numId w:val="15"/>
        </w:numPr>
      </w:pPr>
      <w:r>
        <w:t>Et mettre en place votre solution.</w:t>
      </w:r>
    </w:p>
    <w:p w14:paraId="72DCCA26" w14:textId="77777777" w:rsidR="000A46DB" w:rsidRDefault="000A46DB" w:rsidP="00CD2F76"/>
    <w:p w14:paraId="32DCDED6" w14:textId="77777777" w:rsidR="000A46DB" w:rsidRPr="000A46DB" w:rsidRDefault="000A46DB" w:rsidP="000A46DB">
      <w:pPr>
        <w:rPr>
          <w:lang w:val="fr-FR"/>
        </w:rPr>
      </w:pPr>
    </w:p>
    <w:p w14:paraId="23883E2C" w14:textId="77777777" w:rsidR="00267843" w:rsidRDefault="00267843">
      <w:pPr>
        <w:rPr>
          <w:rFonts w:asciiTheme="majorHAnsi" w:eastAsiaTheme="majorEastAsia" w:hAnsiTheme="majorHAnsi" w:cstheme="majorBidi"/>
          <w:color w:val="348899"/>
          <w:sz w:val="28"/>
          <w:szCs w:val="28"/>
          <w:lang w:val="fr-FR"/>
        </w:rPr>
      </w:pPr>
      <w:r>
        <w:rPr>
          <w:lang w:val="fr-FR"/>
        </w:rPr>
        <w:br w:type="page"/>
      </w:r>
    </w:p>
    <w:p w14:paraId="7ED339EB" w14:textId="70F5DF66" w:rsidR="0070556B" w:rsidRDefault="0070556B" w:rsidP="0070556B">
      <w:pPr>
        <w:pStyle w:val="Titre1"/>
        <w:numPr>
          <w:ilvl w:val="0"/>
          <w:numId w:val="35"/>
        </w:numPr>
        <w:rPr>
          <w:lang w:val="fr-FR"/>
        </w:rPr>
      </w:pPr>
      <w:r w:rsidRPr="000C388E">
        <w:rPr>
          <w:lang w:val="fr-FR"/>
        </w:rPr>
        <w:lastRenderedPageBreak/>
        <w:t xml:space="preserve">Niveau 2 : </w:t>
      </w:r>
      <w:r>
        <w:rPr>
          <w:lang w:val="fr-FR"/>
        </w:rPr>
        <w:t>LocalDateTime et requête spécifique</w:t>
      </w:r>
    </w:p>
    <w:p w14:paraId="78F60B34" w14:textId="69A750F1" w:rsidR="001148C6" w:rsidRDefault="001148C6" w:rsidP="00E75800">
      <w:pPr>
        <w:pStyle w:val="TPnormalpuce1"/>
        <w:ind w:left="709"/>
      </w:pPr>
      <w:r>
        <w:t xml:space="preserve">Pour utiliser la méthode </w:t>
      </w:r>
      <w:r w:rsidRPr="001148C6">
        <w:t>findByDateBetween</w:t>
      </w:r>
      <w:r>
        <w:t> ; il faut pouvoir passer des LocalDateTime par l’URL</w:t>
      </w:r>
    </w:p>
    <w:p w14:paraId="3C1E3778" w14:textId="23853671" w:rsidR="001148C6" w:rsidRPr="001148C6" w:rsidRDefault="001148C6" w:rsidP="002660A1">
      <w:pPr>
        <w:pStyle w:val="TPnormalpuce1"/>
        <w:ind w:left="709"/>
      </w:pPr>
      <w:r>
        <w:t>Il s’agit d’objet, mais il y a une solution en utilisant l’annotation @</w:t>
      </w:r>
      <w:r w:rsidRPr="001148C6">
        <w:t>DateTimeFormat</w:t>
      </w:r>
    </w:p>
    <w:p w14:paraId="65D38875" w14:textId="57498FF1" w:rsidR="001148C6" w:rsidRDefault="001148C6" w:rsidP="002660A1">
      <w:pPr>
        <w:pStyle w:val="TPnormalpuce1"/>
        <w:ind w:left="709"/>
      </w:pPr>
      <w:r>
        <w:t>Mettre en place la solution et la tester avec l’URL :</w:t>
      </w:r>
    </w:p>
    <w:p w14:paraId="3A765099" w14:textId="1ECE0EF1" w:rsidR="001148C6" w:rsidRPr="001148C6" w:rsidRDefault="006403F3" w:rsidP="006403F3"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http://localhost:8080/avis/search/findByDateBetween?deb=2023-07-13T00:00:00.000Z&amp;fin=2023-07-31T00:00:00.000Z</w:t>
      </w:r>
    </w:p>
    <w:p w14:paraId="620FE169" w14:textId="77777777" w:rsidR="0070556B" w:rsidRPr="0070556B" w:rsidRDefault="0070556B" w:rsidP="0070556B">
      <w:pPr>
        <w:rPr>
          <w:lang w:val="fr-FR"/>
        </w:rPr>
      </w:pPr>
    </w:p>
    <w:sectPr w:rsidR="0070556B" w:rsidRPr="0070556B" w:rsidSect="006B3B13">
      <w:headerReference w:type="default" r:id="rId10"/>
      <w:footerReference w:type="default" r:id="rId11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58CE5" w14:textId="77777777" w:rsidR="00754BF3" w:rsidRDefault="00754BF3" w:rsidP="006C7E58">
      <w:r>
        <w:separator/>
      </w:r>
    </w:p>
  </w:endnote>
  <w:endnote w:type="continuationSeparator" w:id="0">
    <w:p w14:paraId="3AD1D3EB" w14:textId="77777777" w:rsidR="00754BF3" w:rsidRDefault="00754BF3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3D3178" w14:paraId="7CA979A6" w14:textId="77777777" w:rsidTr="00F452FC">
      <w:tc>
        <w:tcPr>
          <w:tcW w:w="2500" w:type="pct"/>
          <w:vAlign w:val="bottom"/>
        </w:tcPr>
        <w:p w14:paraId="2D4B46D5" w14:textId="77777777" w:rsidR="003D3178" w:rsidRDefault="003D3178" w:rsidP="003D3178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14:paraId="3BE9352B" w14:textId="77777777" w:rsidR="003D3178" w:rsidRDefault="003D3178" w:rsidP="003D3178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4CAB66E1" wp14:editId="6696B54E">
                <wp:extent cx="514350" cy="514350"/>
                <wp:effectExtent l="0" t="0" r="0" b="0"/>
                <wp:docPr id="97006714" name="Image 97006714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3178" w14:paraId="5EA7210A" w14:textId="77777777" w:rsidTr="00F452FC">
      <w:tc>
        <w:tcPr>
          <w:tcW w:w="1" w:type="pct"/>
          <w:gridSpan w:val="2"/>
          <w:vAlign w:val="bottom"/>
        </w:tcPr>
        <w:p w14:paraId="0CACDD01" w14:textId="77777777" w:rsidR="003D3178" w:rsidRDefault="003D3178" w:rsidP="003D3178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>© ENI – Tous droits réservés</w:t>
          </w:r>
        </w:p>
      </w:tc>
    </w:tr>
  </w:tbl>
  <w:p w14:paraId="157416F5" w14:textId="0A31A31D" w:rsidR="00960306" w:rsidRPr="003D3178" w:rsidRDefault="00960306" w:rsidP="003D317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3D893" w14:textId="77777777" w:rsidR="00754BF3" w:rsidRDefault="00754BF3" w:rsidP="006C7E58">
      <w:r>
        <w:separator/>
      </w:r>
    </w:p>
  </w:footnote>
  <w:footnote w:type="continuationSeparator" w:id="0">
    <w:p w14:paraId="6C0C1C4C" w14:textId="77777777" w:rsidR="00754BF3" w:rsidRDefault="00754BF3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815E" w14:textId="77777777" w:rsidR="003D3178" w:rsidRPr="000150A7" w:rsidRDefault="003D3178" w:rsidP="003D3178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>
      <w:rPr>
        <w:sz w:val="22"/>
        <w:szCs w:val="22"/>
        <w:lang w:val="fr-FR"/>
      </w:rPr>
      <w:t xml:space="preserve"> Frameworks</w:t>
    </w:r>
  </w:p>
  <w:p w14:paraId="7AC392B1" w14:textId="77777777" w:rsidR="00960306" w:rsidRPr="00401B0B" w:rsidRDefault="00960306" w:rsidP="006C7E58">
    <w:pPr>
      <w:pStyle w:val="En-tte"/>
      <w:jc w:val="right"/>
      <w:rPr>
        <w:color w:val="343642"/>
        <w:sz w:val="22"/>
        <w:lang w:val="fr-FR"/>
      </w:rPr>
    </w:pPr>
  </w:p>
  <w:p w14:paraId="157416F1" w14:textId="77777777" w:rsidR="00960306" w:rsidRPr="006C7E58" w:rsidRDefault="00960306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40CC9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6743A"/>
    <w:multiLevelType w:val="hybridMultilevel"/>
    <w:tmpl w:val="4AF87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D4EBA"/>
    <w:multiLevelType w:val="hybridMultilevel"/>
    <w:tmpl w:val="D55E07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05784E"/>
    <w:multiLevelType w:val="hybridMultilevel"/>
    <w:tmpl w:val="C74EA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9A4550"/>
    <w:multiLevelType w:val="hybridMultilevel"/>
    <w:tmpl w:val="5E3467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A77561D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590AB6"/>
    <w:multiLevelType w:val="hybridMultilevel"/>
    <w:tmpl w:val="4ACA9E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EC0491"/>
    <w:multiLevelType w:val="hybridMultilevel"/>
    <w:tmpl w:val="DB20F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B51217"/>
    <w:multiLevelType w:val="hybridMultilevel"/>
    <w:tmpl w:val="72BABC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053B10"/>
    <w:multiLevelType w:val="hybridMultilevel"/>
    <w:tmpl w:val="67A22644"/>
    <w:lvl w:ilvl="0" w:tplc="5216A580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2" w15:restartNumberingAfterBreak="0">
    <w:nsid w:val="6BD935BE"/>
    <w:multiLevelType w:val="hybridMultilevel"/>
    <w:tmpl w:val="29005428"/>
    <w:lvl w:ilvl="0" w:tplc="040C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3" w15:restartNumberingAfterBreak="0">
    <w:nsid w:val="7B5F4B91"/>
    <w:multiLevelType w:val="hybridMultilevel"/>
    <w:tmpl w:val="62A83F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CDA7C3B"/>
    <w:multiLevelType w:val="hybridMultilevel"/>
    <w:tmpl w:val="89E242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E751655"/>
    <w:multiLevelType w:val="hybridMultilevel"/>
    <w:tmpl w:val="F81297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6265">
    <w:abstractNumId w:val="36"/>
  </w:num>
  <w:num w:numId="2" w16cid:durableId="423841332">
    <w:abstractNumId w:val="38"/>
  </w:num>
  <w:num w:numId="3" w16cid:durableId="2094937610">
    <w:abstractNumId w:val="6"/>
  </w:num>
  <w:num w:numId="4" w16cid:durableId="978612727">
    <w:abstractNumId w:val="17"/>
  </w:num>
  <w:num w:numId="5" w16cid:durableId="1821341591">
    <w:abstractNumId w:val="8"/>
  </w:num>
  <w:num w:numId="6" w16cid:durableId="1314068622">
    <w:abstractNumId w:val="30"/>
  </w:num>
  <w:num w:numId="7" w16cid:durableId="1213930022">
    <w:abstractNumId w:val="21"/>
  </w:num>
  <w:num w:numId="8" w16cid:durableId="1574244534">
    <w:abstractNumId w:val="0"/>
  </w:num>
  <w:num w:numId="9" w16cid:durableId="1020282331">
    <w:abstractNumId w:val="25"/>
  </w:num>
  <w:num w:numId="10" w16cid:durableId="1932279289">
    <w:abstractNumId w:val="14"/>
  </w:num>
  <w:num w:numId="11" w16cid:durableId="626013579">
    <w:abstractNumId w:val="2"/>
  </w:num>
  <w:num w:numId="12" w16cid:durableId="969287852">
    <w:abstractNumId w:val="26"/>
  </w:num>
  <w:num w:numId="13" w16cid:durableId="1197550043">
    <w:abstractNumId w:val="13"/>
  </w:num>
  <w:num w:numId="14" w16cid:durableId="586889201">
    <w:abstractNumId w:val="12"/>
  </w:num>
  <w:num w:numId="15" w16cid:durableId="402338492">
    <w:abstractNumId w:val="29"/>
  </w:num>
  <w:num w:numId="16" w16cid:durableId="308020630">
    <w:abstractNumId w:val="4"/>
  </w:num>
  <w:num w:numId="17" w16cid:durableId="1191608101">
    <w:abstractNumId w:val="27"/>
  </w:num>
  <w:num w:numId="18" w16cid:durableId="371392971">
    <w:abstractNumId w:val="7"/>
  </w:num>
  <w:num w:numId="19" w16cid:durableId="2059548340">
    <w:abstractNumId w:val="31"/>
  </w:num>
  <w:num w:numId="20" w16cid:durableId="1546990584">
    <w:abstractNumId w:val="5"/>
  </w:num>
  <w:num w:numId="21" w16cid:durableId="746152947">
    <w:abstractNumId w:val="3"/>
  </w:num>
  <w:num w:numId="22" w16cid:durableId="1050110845">
    <w:abstractNumId w:val="18"/>
  </w:num>
  <w:num w:numId="23" w16cid:durableId="872111647">
    <w:abstractNumId w:val="34"/>
  </w:num>
  <w:num w:numId="24" w16cid:durableId="589965995">
    <w:abstractNumId w:val="23"/>
  </w:num>
  <w:num w:numId="25" w16cid:durableId="1414162638">
    <w:abstractNumId w:val="11"/>
  </w:num>
  <w:num w:numId="26" w16cid:durableId="1045836389">
    <w:abstractNumId w:val="9"/>
  </w:num>
  <w:num w:numId="27" w16cid:durableId="103576334">
    <w:abstractNumId w:val="32"/>
  </w:num>
  <w:num w:numId="28" w16cid:durableId="1844006698">
    <w:abstractNumId w:val="28"/>
  </w:num>
  <w:num w:numId="29" w16cid:durableId="876697249">
    <w:abstractNumId w:val="10"/>
  </w:num>
  <w:num w:numId="30" w16cid:durableId="1212351522">
    <w:abstractNumId w:val="15"/>
  </w:num>
  <w:num w:numId="31" w16cid:durableId="1603956696">
    <w:abstractNumId w:val="19"/>
  </w:num>
  <w:num w:numId="32" w16cid:durableId="797844146">
    <w:abstractNumId w:val="1"/>
  </w:num>
  <w:num w:numId="33" w16cid:durableId="466512688">
    <w:abstractNumId w:val="16"/>
  </w:num>
  <w:num w:numId="34" w16cid:durableId="1521430728">
    <w:abstractNumId w:val="22"/>
  </w:num>
  <w:num w:numId="35" w16cid:durableId="1280181048">
    <w:abstractNumId w:val="20"/>
  </w:num>
  <w:num w:numId="36" w16cid:durableId="636303202">
    <w:abstractNumId w:val="33"/>
  </w:num>
  <w:num w:numId="37" w16cid:durableId="704599636">
    <w:abstractNumId w:val="35"/>
  </w:num>
  <w:num w:numId="38" w16cid:durableId="307125890">
    <w:abstractNumId w:val="37"/>
  </w:num>
  <w:num w:numId="39" w16cid:durableId="5410188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2"/>
    <w:rsid w:val="00000B97"/>
    <w:rsid w:val="000122A5"/>
    <w:rsid w:val="00014023"/>
    <w:rsid w:val="00017F84"/>
    <w:rsid w:val="000417F6"/>
    <w:rsid w:val="00047ECB"/>
    <w:rsid w:val="000504C9"/>
    <w:rsid w:val="000602FA"/>
    <w:rsid w:val="0006103E"/>
    <w:rsid w:val="000753A7"/>
    <w:rsid w:val="000768DC"/>
    <w:rsid w:val="00077847"/>
    <w:rsid w:val="00097F0B"/>
    <w:rsid w:val="000A1582"/>
    <w:rsid w:val="000A202A"/>
    <w:rsid w:val="000A46DB"/>
    <w:rsid w:val="000B076B"/>
    <w:rsid w:val="000B5C65"/>
    <w:rsid w:val="000C0A0B"/>
    <w:rsid w:val="000C388E"/>
    <w:rsid w:val="000D0A8C"/>
    <w:rsid w:val="000D53BE"/>
    <w:rsid w:val="000E5CCE"/>
    <w:rsid w:val="000E75EA"/>
    <w:rsid w:val="000F0864"/>
    <w:rsid w:val="000F3E0F"/>
    <w:rsid w:val="000F4AB3"/>
    <w:rsid w:val="000F50AF"/>
    <w:rsid w:val="00106655"/>
    <w:rsid w:val="001121A7"/>
    <w:rsid w:val="001142C3"/>
    <w:rsid w:val="001148C6"/>
    <w:rsid w:val="00116AA7"/>
    <w:rsid w:val="0012509D"/>
    <w:rsid w:val="00125DCA"/>
    <w:rsid w:val="001269F6"/>
    <w:rsid w:val="00134C51"/>
    <w:rsid w:val="00136790"/>
    <w:rsid w:val="001378BD"/>
    <w:rsid w:val="00145C0F"/>
    <w:rsid w:val="00146C27"/>
    <w:rsid w:val="00151AA0"/>
    <w:rsid w:val="00161959"/>
    <w:rsid w:val="00162C0C"/>
    <w:rsid w:val="0017273B"/>
    <w:rsid w:val="00177E97"/>
    <w:rsid w:val="00180858"/>
    <w:rsid w:val="00195C87"/>
    <w:rsid w:val="00197B85"/>
    <w:rsid w:val="001A0D7C"/>
    <w:rsid w:val="001A2373"/>
    <w:rsid w:val="001A767A"/>
    <w:rsid w:val="001B4DA8"/>
    <w:rsid w:val="001C739D"/>
    <w:rsid w:val="001D3BFC"/>
    <w:rsid w:val="001D63E8"/>
    <w:rsid w:val="001F18FA"/>
    <w:rsid w:val="001F5D67"/>
    <w:rsid w:val="00200879"/>
    <w:rsid w:val="002020E8"/>
    <w:rsid w:val="00206A6A"/>
    <w:rsid w:val="00213541"/>
    <w:rsid w:val="00225D2C"/>
    <w:rsid w:val="002263D9"/>
    <w:rsid w:val="00226809"/>
    <w:rsid w:val="00230307"/>
    <w:rsid w:val="0023227C"/>
    <w:rsid w:val="00241941"/>
    <w:rsid w:val="00241BEE"/>
    <w:rsid w:val="0025209B"/>
    <w:rsid w:val="002559FE"/>
    <w:rsid w:val="00261F4C"/>
    <w:rsid w:val="002646B8"/>
    <w:rsid w:val="002660A1"/>
    <w:rsid w:val="00267843"/>
    <w:rsid w:val="00277014"/>
    <w:rsid w:val="00277CDD"/>
    <w:rsid w:val="00280C87"/>
    <w:rsid w:val="002822D8"/>
    <w:rsid w:val="002835C6"/>
    <w:rsid w:val="00287D81"/>
    <w:rsid w:val="002A2662"/>
    <w:rsid w:val="002A28BA"/>
    <w:rsid w:val="002A28FD"/>
    <w:rsid w:val="002B04EA"/>
    <w:rsid w:val="002B0A46"/>
    <w:rsid w:val="002B2C06"/>
    <w:rsid w:val="002B5799"/>
    <w:rsid w:val="002C4936"/>
    <w:rsid w:val="002C5032"/>
    <w:rsid w:val="002D2B64"/>
    <w:rsid w:val="002F355D"/>
    <w:rsid w:val="002F78BE"/>
    <w:rsid w:val="00301257"/>
    <w:rsid w:val="00302E28"/>
    <w:rsid w:val="0031523E"/>
    <w:rsid w:val="00316C3D"/>
    <w:rsid w:val="00333F63"/>
    <w:rsid w:val="00335660"/>
    <w:rsid w:val="003461D0"/>
    <w:rsid w:val="003548A0"/>
    <w:rsid w:val="003550D4"/>
    <w:rsid w:val="003643C5"/>
    <w:rsid w:val="003709F1"/>
    <w:rsid w:val="003766FD"/>
    <w:rsid w:val="00376D76"/>
    <w:rsid w:val="00376F95"/>
    <w:rsid w:val="00382C06"/>
    <w:rsid w:val="00384614"/>
    <w:rsid w:val="00387206"/>
    <w:rsid w:val="00391E5E"/>
    <w:rsid w:val="00394B90"/>
    <w:rsid w:val="003A0539"/>
    <w:rsid w:val="003A0DFC"/>
    <w:rsid w:val="003A19A4"/>
    <w:rsid w:val="003A1FEF"/>
    <w:rsid w:val="003C6A4C"/>
    <w:rsid w:val="003C6EFC"/>
    <w:rsid w:val="003D3178"/>
    <w:rsid w:val="003D7207"/>
    <w:rsid w:val="003E41B3"/>
    <w:rsid w:val="003E676A"/>
    <w:rsid w:val="00401B0B"/>
    <w:rsid w:val="004218BE"/>
    <w:rsid w:val="0043679A"/>
    <w:rsid w:val="00437E90"/>
    <w:rsid w:val="0044211C"/>
    <w:rsid w:val="00450C5E"/>
    <w:rsid w:val="00450C7A"/>
    <w:rsid w:val="00452E6D"/>
    <w:rsid w:val="0045314E"/>
    <w:rsid w:val="00462AB0"/>
    <w:rsid w:val="00472488"/>
    <w:rsid w:val="0048302D"/>
    <w:rsid w:val="00486516"/>
    <w:rsid w:val="00492FCA"/>
    <w:rsid w:val="00494DCF"/>
    <w:rsid w:val="004B079C"/>
    <w:rsid w:val="004B1C69"/>
    <w:rsid w:val="004C10E7"/>
    <w:rsid w:val="004C1C4B"/>
    <w:rsid w:val="004C2502"/>
    <w:rsid w:val="004D279C"/>
    <w:rsid w:val="004E087C"/>
    <w:rsid w:val="004E296C"/>
    <w:rsid w:val="004E55F8"/>
    <w:rsid w:val="004F2C2E"/>
    <w:rsid w:val="004F3EEE"/>
    <w:rsid w:val="004F3FD0"/>
    <w:rsid w:val="004F52F2"/>
    <w:rsid w:val="0050204E"/>
    <w:rsid w:val="005056C3"/>
    <w:rsid w:val="0054232C"/>
    <w:rsid w:val="00544157"/>
    <w:rsid w:val="00554F89"/>
    <w:rsid w:val="00556E19"/>
    <w:rsid w:val="00557B62"/>
    <w:rsid w:val="00572F72"/>
    <w:rsid w:val="0057306B"/>
    <w:rsid w:val="00591B03"/>
    <w:rsid w:val="005A36E5"/>
    <w:rsid w:val="005C07E5"/>
    <w:rsid w:val="005C1BB9"/>
    <w:rsid w:val="005C68D3"/>
    <w:rsid w:val="005D1943"/>
    <w:rsid w:val="005E3B89"/>
    <w:rsid w:val="005E6C3F"/>
    <w:rsid w:val="005F0AF4"/>
    <w:rsid w:val="005F2EFB"/>
    <w:rsid w:val="00602630"/>
    <w:rsid w:val="00603E48"/>
    <w:rsid w:val="00606436"/>
    <w:rsid w:val="00613FE8"/>
    <w:rsid w:val="0063306A"/>
    <w:rsid w:val="0063320C"/>
    <w:rsid w:val="006367DA"/>
    <w:rsid w:val="006403F3"/>
    <w:rsid w:val="006413CB"/>
    <w:rsid w:val="00643144"/>
    <w:rsid w:val="00652AD8"/>
    <w:rsid w:val="006723CE"/>
    <w:rsid w:val="00684A67"/>
    <w:rsid w:val="006939F9"/>
    <w:rsid w:val="00696ED7"/>
    <w:rsid w:val="006A2855"/>
    <w:rsid w:val="006A48BF"/>
    <w:rsid w:val="006B1FEB"/>
    <w:rsid w:val="006B37AA"/>
    <w:rsid w:val="006B3B13"/>
    <w:rsid w:val="006B5014"/>
    <w:rsid w:val="006C08A6"/>
    <w:rsid w:val="006C573C"/>
    <w:rsid w:val="006C7E58"/>
    <w:rsid w:val="006D307D"/>
    <w:rsid w:val="006D684B"/>
    <w:rsid w:val="006E3CCD"/>
    <w:rsid w:val="006E4033"/>
    <w:rsid w:val="007007CE"/>
    <w:rsid w:val="007029D1"/>
    <w:rsid w:val="0070556B"/>
    <w:rsid w:val="00713863"/>
    <w:rsid w:val="00720940"/>
    <w:rsid w:val="00724752"/>
    <w:rsid w:val="007327B9"/>
    <w:rsid w:val="007367F9"/>
    <w:rsid w:val="00743993"/>
    <w:rsid w:val="00754BF3"/>
    <w:rsid w:val="00760485"/>
    <w:rsid w:val="00760726"/>
    <w:rsid w:val="00764007"/>
    <w:rsid w:val="00770031"/>
    <w:rsid w:val="007712A3"/>
    <w:rsid w:val="00782744"/>
    <w:rsid w:val="007910EE"/>
    <w:rsid w:val="007A1C97"/>
    <w:rsid w:val="007A21D7"/>
    <w:rsid w:val="007B0719"/>
    <w:rsid w:val="007B2626"/>
    <w:rsid w:val="007B70A7"/>
    <w:rsid w:val="007B7788"/>
    <w:rsid w:val="007C2B4A"/>
    <w:rsid w:val="007C301D"/>
    <w:rsid w:val="007C733B"/>
    <w:rsid w:val="007D1155"/>
    <w:rsid w:val="007D2F04"/>
    <w:rsid w:val="007E0E92"/>
    <w:rsid w:val="007E5BD6"/>
    <w:rsid w:val="007E7D3C"/>
    <w:rsid w:val="007F2103"/>
    <w:rsid w:val="008065FD"/>
    <w:rsid w:val="00812C36"/>
    <w:rsid w:val="008130F1"/>
    <w:rsid w:val="0081662B"/>
    <w:rsid w:val="00816A97"/>
    <w:rsid w:val="0083499D"/>
    <w:rsid w:val="00845605"/>
    <w:rsid w:val="00863103"/>
    <w:rsid w:val="00863E76"/>
    <w:rsid w:val="008672FD"/>
    <w:rsid w:val="00867E02"/>
    <w:rsid w:val="00880958"/>
    <w:rsid w:val="008816D5"/>
    <w:rsid w:val="00894B62"/>
    <w:rsid w:val="008A0524"/>
    <w:rsid w:val="008B220B"/>
    <w:rsid w:val="008B27F5"/>
    <w:rsid w:val="008C4915"/>
    <w:rsid w:val="008D1CE5"/>
    <w:rsid w:val="008D35C2"/>
    <w:rsid w:val="008E5DAD"/>
    <w:rsid w:val="008E6D1D"/>
    <w:rsid w:val="008F35F1"/>
    <w:rsid w:val="00900619"/>
    <w:rsid w:val="00920880"/>
    <w:rsid w:val="00922F94"/>
    <w:rsid w:val="00924840"/>
    <w:rsid w:val="00924F5F"/>
    <w:rsid w:val="00932B60"/>
    <w:rsid w:val="00937048"/>
    <w:rsid w:val="00940AB5"/>
    <w:rsid w:val="009501F5"/>
    <w:rsid w:val="00954E03"/>
    <w:rsid w:val="00956061"/>
    <w:rsid w:val="00960306"/>
    <w:rsid w:val="00964B34"/>
    <w:rsid w:val="0096503B"/>
    <w:rsid w:val="009661EC"/>
    <w:rsid w:val="00971B33"/>
    <w:rsid w:val="009731EA"/>
    <w:rsid w:val="00974554"/>
    <w:rsid w:val="0097620B"/>
    <w:rsid w:val="00981502"/>
    <w:rsid w:val="009862DE"/>
    <w:rsid w:val="00990B02"/>
    <w:rsid w:val="009A5E22"/>
    <w:rsid w:val="009B2E00"/>
    <w:rsid w:val="009B3A5B"/>
    <w:rsid w:val="009B4E11"/>
    <w:rsid w:val="009C09D3"/>
    <w:rsid w:val="009C2AC3"/>
    <w:rsid w:val="009D0599"/>
    <w:rsid w:val="009D1251"/>
    <w:rsid w:val="009D4BEF"/>
    <w:rsid w:val="009D6DBD"/>
    <w:rsid w:val="009E0D8D"/>
    <w:rsid w:val="009E1709"/>
    <w:rsid w:val="009E22E0"/>
    <w:rsid w:val="009F2FD8"/>
    <w:rsid w:val="009F4146"/>
    <w:rsid w:val="00A0053F"/>
    <w:rsid w:val="00A055CF"/>
    <w:rsid w:val="00A1488A"/>
    <w:rsid w:val="00A150D3"/>
    <w:rsid w:val="00A26970"/>
    <w:rsid w:val="00A31D97"/>
    <w:rsid w:val="00A331B4"/>
    <w:rsid w:val="00A334B9"/>
    <w:rsid w:val="00A361C9"/>
    <w:rsid w:val="00A604FB"/>
    <w:rsid w:val="00A62B26"/>
    <w:rsid w:val="00A62F6A"/>
    <w:rsid w:val="00A6637C"/>
    <w:rsid w:val="00A66AF7"/>
    <w:rsid w:val="00A76CB9"/>
    <w:rsid w:val="00A770C3"/>
    <w:rsid w:val="00A8528B"/>
    <w:rsid w:val="00A85F3D"/>
    <w:rsid w:val="00A915C0"/>
    <w:rsid w:val="00A93073"/>
    <w:rsid w:val="00A94283"/>
    <w:rsid w:val="00AB7528"/>
    <w:rsid w:val="00AC709C"/>
    <w:rsid w:val="00AD1159"/>
    <w:rsid w:val="00AE01E9"/>
    <w:rsid w:val="00AE093B"/>
    <w:rsid w:val="00AE20E9"/>
    <w:rsid w:val="00B022F8"/>
    <w:rsid w:val="00B027AA"/>
    <w:rsid w:val="00B04A1E"/>
    <w:rsid w:val="00B1718A"/>
    <w:rsid w:val="00B17FD3"/>
    <w:rsid w:val="00B27C8C"/>
    <w:rsid w:val="00B43E3B"/>
    <w:rsid w:val="00B456C7"/>
    <w:rsid w:val="00B677F2"/>
    <w:rsid w:val="00B67A05"/>
    <w:rsid w:val="00B71A2E"/>
    <w:rsid w:val="00B73331"/>
    <w:rsid w:val="00B757B4"/>
    <w:rsid w:val="00B75A86"/>
    <w:rsid w:val="00B7614C"/>
    <w:rsid w:val="00BA4E30"/>
    <w:rsid w:val="00BB5E5B"/>
    <w:rsid w:val="00BB64D1"/>
    <w:rsid w:val="00BE19EA"/>
    <w:rsid w:val="00BE4344"/>
    <w:rsid w:val="00BF077F"/>
    <w:rsid w:val="00BF0F24"/>
    <w:rsid w:val="00C05D06"/>
    <w:rsid w:val="00C16564"/>
    <w:rsid w:val="00C208FC"/>
    <w:rsid w:val="00C2205A"/>
    <w:rsid w:val="00C265E0"/>
    <w:rsid w:val="00C33697"/>
    <w:rsid w:val="00C41B0B"/>
    <w:rsid w:val="00C47958"/>
    <w:rsid w:val="00C5214A"/>
    <w:rsid w:val="00C53C5E"/>
    <w:rsid w:val="00C61101"/>
    <w:rsid w:val="00C62D79"/>
    <w:rsid w:val="00C87756"/>
    <w:rsid w:val="00C91647"/>
    <w:rsid w:val="00CA1A36"/>
    <w:rsid w:val="00CA5C15"/>
    <w:rsid w:val="00CB2B30"/>
    <w:rsid w:val="00CB4673"/>
    <w:rsid w:val="00CB6767"/>
    <w:rsid w:val="00CC4730"/>
    <w:rsid w:val="00CD2F76"/>
    <w:rsid w:val="00CD53EC"/>
    <w:rsid w:val="00CD5509"/>
    <w:rsid w:val="00CD6D6E"/>
    <w:rsid w:val="00CE2F19"/>
    <w:rsid w:val="00CE7F57"/>
    <w:rsid w:val="00CF10E0"/>
    <w:rsid w:val="00CF5079"/>
    <w:rsid w:val="00D02F47"/>
    <w:rsid w:val="00D05F58"/>
    <w:rsid w:val="00D068BE"/>
    <w:rsid w:val="00D07F2F"/>
    <w:rsid w:val="00D14314"/>
    <w:rsid w:val="00D2004D"/>
    <w:rsid w:val="00D31AF1"/>
    <w:rsid w:val="00D33CA8"/>
    <w:rsid w:val="00D346FC"/>
    <w:rsid w:val="00D43C33"/>
    <w:rsid w:val="00D4429B"/>
    <w:rsid w:val="00D6616A"/>
    <w:rsid w:val="00D85BA4"/>
    <w:rsid w:val="00D909BB"/>
    <w:rsid w:val="00D96678"/>
    <w:rsid w:val="00DA6527"/>
    <w:rsid w:val="00DB3C95"/>
    <w:rsid w:val="00DB4B72"/>
    <w:rsid w:val="00DD0BF9"/>
    <w:rsid w:val="00DD2C7E"/>
    <w:rsid w:val="00DD47B3"/>
    <w:rsid w:val="00DD752A"/>
    <w:rsid w:val="00DE21AC"/>
    <w:rsid w:val="00DE3B1D"/>
    <w:rsid w:val="00DE45E7"/>
    <w:rsid w:val="00DE6241"/>
    <w:rsid w:val="00DF1DA3"/>
    <w:rsid w:val="00DF3462"/>
    <w:rsid w:val="00E01FDD"/>
    <w:rsid w:val="00E1004E"/>
    <w:rsid w:val="00E1081B"/>
    <w:rsid w:val="00E16AA6"/>
    <w:rsid w:val="00E2101C"/>
    <w:rsid w:val="00E230E2"/>
    <w:rsid w:val="00E246FE"/>
    <w:rsid w:val="00E34680"/>
    <w:rsid w:val="00E34FB7"/>
    <w:rsid w:val="00E36F60"/>
    <w:rsid w:val="00E41AA8"/>
    <w:rsid w:val="00E4477C"/>
    <w:rsid w:val="00E615EA"/>
    <w:rsid w:val="00E638DF"/>
    <w:rsid w:val="00E7188C"/>
    <w:rsid w:val="00E74BAE"/>
    <w:rsid w:val="00E75800"/>
    <w:rsid w:val="00E77E40"/>
    <w:rsid w:val="00E819A1"/>
    <w:rsid w:val="00E92732"/>
    <w:rsid w:val="00EA0653"/>
    <w:rsid w:val="00EA175E"/>
    <w:rsid w:val="00EA5D3D"/>
    <w:rsid w:val="00EB3EA8"/>
    <w:rsid w:val="00EC0061"/>
    <w:rsid w:val="00EC1920"/>
    <w:rsid w:val="00EC2690"/>
    <w:rsid w:val="00EC306F"/>
    <w:rsid w:val="00EC3EBA"/>
    <w:rsid w:val="00EC4F09"/>
    <w:rsid w:val="00EC5C22"/>
    <w:rsid w:val="00ED20EC"/>
    <w:rsid w:val="00EE0C81"/>
    <w:rsid w:val="00EF0131"/>
    <w:rsid w:val="00EF0B47"/>
    <w:rsid w:val="00EF34B1"/>
    <w:rsid w:val="00F028ED"/>
    <w:rsid w:val="00F0457F"/>
    <w:rsid w:val="00F0585B"/>
    <w:rsid w:val="00F06C97"/>
    <w:rsid w:val="00F120A8"/>
    <w:rsid w:val="00F25EAB"/>
    <w:rsid w:val="00F26605"/>
    <w:rsid w:val="00F36C1E"/>
    <w:rsid w:val="00F41ECC"/>
    <w:rsid w:val="00F5357C"/>
    <w:rsid w:val="00F739C1"/>
    <w:rsid w:val="00F74DCB"/>
    <w:rsid w:val="00F7597C"/>
    <w:rsid w:val="00F8304F"/>
    <w:rsid w:val="00F866C1"/>
    <w:rsid w:val="00FB202A"/>
    <w:rsid w:val="00FB27DA"/>
    <w:rsid w:val="00FC69D6"/>
    <w:rsid w:val="00FD2D81"/>
    <w:rsid w:val="00FD4475"/>
    <w:rsid w:val="00FD5D6A"/>
    <w:rsid w:val="00FD6044"/>
    <w:rsid w:val="00FE02FA"/>
    <w:rsid w:val="00FE5060"/>
    <w:rsid w:val="00FE60B1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AF39696C-B4DC-49FD-8807-7CD71F20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CE7F57"/>
    <w:pPr>
      <w:numPr>
        <w:numId w:val="15"/>
      </w:numPr>
      <w:spacing w:before="120" w:after="40"/>
      <w:ind w:left="56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  <SharedWithUsers xmlns="ba394ada-9c4d-4f3d-881a-7e9f447e96a5">
      <UserInfo>
        <DisplayName/>
        <AccountId xsi:nil="true"/>
        <AccountType/>
      </UserInfo>
    </SharedWithUsers>
    <MediaLengthInSeconds xmlns="84f17460-2ce9-4a13-ba7e-618f50074c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F9924F-43C3-40BE-876C-0DE6D16ED88C}"/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ba394ada-9c4d-4f3d-881a-7e9f447e96a5"/>
    <ds:schemaRef ds:uri="84f17460-2ce9-4a13-ba7e-618f50074c06"/>
  </ds:schemaRefs>
</ds:datastoreItem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601</TotalTime>
  <Pages>3</Pages>
  <Words>443</Words>
  <Characters>2439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237</cp:revision>
  <cp:lastPrinted>2016-10-05T13:21:00Z</cp:lastPrinted>
  <dcterms:created xsi:type="dcterms:W3CDTF">2018-06-14T11:51:00Z</dcterms:created>
  <dcterms:modified xsi:type="dcterms:W3CDTF">2023-09-06T13:39:00Z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e4f9eceb-83dc-4008-8fd8-4af171244dc4</vt:lpwstr>
  </property>
  <property fmtid="{D5CDD505-2E9C-101B-9397-08002B2CF9AE}" pid="5" name="Order">
    <vt:r8>686400</vt:r8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MediaServiceImageTags">
    <vt:lpwstr/>
  </property>
</Properties>
</file>