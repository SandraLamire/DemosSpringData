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8EFEFBE" w:rsidR="007D1E0E" w:rsidRPr="00FC03A8" w:rsidRDefault="00DB2A72" w:rsidP="007D1E0E">
      <w:pPr>
        <w:pStyle w:val="Titre"/>
      </w:pPr>
      <w:r w:rsidRPr="00FC03A8">
        <w:t xml:space="preserve">Spring Data </w:t>
      </w:r>
      <w:proofErr w:type="spellStart"/>
      <w:r w:rsidRPr="00FC03A8">
        <w:t>Rest</w:t>
      </w:r>
      <w:proofErr w:type="spellEnd"/>
    </w:p>
    <w:p w14:paraId="5938D2DE" w14:textId="26CC9657" w:rsidR="000150A7" w:rsidRPr="00FC03A8" w:rsidRDefault="000150A7" w:rsidP="00921606">
      <w:pPr>
        <w:pStyle w:val="Titre1"/>
        <w:rPr>
          <w:rFonts w:ascii="Century Gothic" w:hAnsi="Century Gothic"/>
          <w:sz w:val="18"/>
          <w:szCs w:val="18"/>
        </w:rPr>
      </w:pPr>
      <w:r w:rsidRPr="00FC03A8">
        <w:t xml:space="preserve">Démonstration </w:t>
      </w:r>
      <w:r w:rsidR="0046074B" w:rsidRPr="00FC03A8">
        <w:t>01</w:t>
      </w:r>
      <w:r w:rsidRPr="00FC03A8">
        <w:t xml:space="preserve"> du </w:t>
      </w:r>
      <w:r w:rsidR="00921606" w:rsidRPr="00FC03A8">
        <w:t xml:space="preserve">module </w:t>
      </w:r>
      <w:r w:rsidR="0046074B" w:rsidRPr="00FC03A8">
        <w:t>5</w:t>
      </w: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FC03A8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54D39CAD" w:rsidR="00B71E99" w:rsidRPr="00FC03A8" w:rsidRDefault="0048505C" w:rsidP="00AA4F6E">
            <w:pPr>
              <w:pStyle w:val="TPnormal"/>
            </w:pPr>
            <w:r w:rsidRPr="00FC03A8">
              <w:t>L</w:t>
            </w:r>
            <w:r w:rsidR="00301F0E" w:rsidRPr="00FC03A8">
              <w:t xml:space="preserve">es </w:t>
            </w:r>
            <w:r w:rsidRPr="00FC03A8">
              <w:t>objectif</w:t>
            </w:r>
            <w:r w:rsidR="00301F0E" w:rsidRPr="00FC03A8">
              <w:t>s</w:t>
            </w:r>
            <w:r w:rsidRPr="00FC03A8">
              <w:t xml:space="preserve"> de ce</w:t>
            </w:r>
            <w:r w:rsidR="00A96851" w:rsidRPr="00FC03A8">
              <w:t xml:space="preserve">tte démonstration </w:t>
            </w:r>
            <w:r w:rsidR="00933C03" w:rsidRPr="00FC03A8">
              <w:t>s</w:t>
            </w:r>
            <w:r w:rsidR="00301F0E" w:rsidRPr="00FC03A8">
              <w:t>on</w:t>
            </w:r>
            <w:r w:rsidR="00A96851" w:rsidRPr="00FC03A8">
              <w:t>t</w:t>
            </w:r>
          </w:p>
          <w:p w14:paraId="75737342" w14:textId="77777777" w:rsidR="00832C58" w:rsidRPr="00FC03A8" w:rsidRDefault="00301F0E" w:rsidP="00933C03">
            <w:pPr>
              <w:pStyle w:val="TP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C03A8">
              <w:rPr>
                <w:sz w:val="20"/>
                <w:szCs w:val="20"/>
              </w:rPr>
              <w:t xml:space="preserve">Ajout du starter </w:t>
            </w:r>
            <w:proofErr w:type="spellStart"/>
            <w:r w:rsidRPr="00FC03A8">
              <w:rPr>
                <w:sz w:val="20"/>
                <w:szCs w:val="20"/>
              </w:rPr>
              <w:t>spring</w:t>
            </w:r>
            <w:proofErr w:type="spellEnd"/>
            <w:r w:rsidRPr="00FC03A8">
              <w:rPr>
                <w:sz w:val="20"/>
                <w:szCs w:val="20"/>
              </w:rPr>
              <w:t>-boot-data-</w:t>
            </w:r>
            <w:proofErr w:type="spellStart"/>
            <w:r w:rsidRPr="00FC03A8">
              <w:rPr>
                <w:sz w:val="20"/>
                <w:szCs w:val="20"/>
              </w:rPr>
              <w:t>rest</w:t>
            </w:r>
            <w:proofErr w:type="spellEnd"/>
            <w:r w:rsidR="00DB2A72" w:rsidRPr="00FC03A8">
              <w:rPr>
                <w:sz w:val="20"/>
                <w:szCs w:val="20"/>
              </w:rPr>
              <w:t xml:space="preserve"> </w:t>
            </w:r>
          </w:p>
          <w:p w14:paraId="2CB8E7F1" w14:textId="77777777" w:rsidR="00301F0E" w:rsidRPr="00FC03A8" w:rsidRDefault="00301F0E" w:rsidP="00933C03">
            <w:pPr>
              <w:pStyle w:val="TP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C03A8">
              <w:rPr>
                <w:sz w:val="20"/>
                <w:szCs w:val="20"/>
              </w:rPr>
              <w:t>Mise en place de Spring Data REST</w:t>
            </w:r>
          </w:p>
          <w:p w14:paraId="73FE6ABC" w14:textId="227F559A" w:rsidR="00DF0FC6" w:rsidRPr="00FC03A8" w:rsidRDefault="00DF0FC6" w:rsidP="00933C03">
            <w:pPr>
              <w:pStyle w:val="TP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C03A8">
              <w:rPr>
                <w:sz w:val="20"/>
                <w:szCs w:val="20"/>
              </w:rPr>
              <w:t>Manipulation de Spring Data REST avec Postman</w:t>
            </w:r>
          </w:p>
        </w:tc>
      </w:tr>
    </w:tbl>
    <w:p w14:paraId="143B34E4" w14:textId="3E68C048" w:rsidR="00451ED1" w:rsidRPr="00FC03A8" w:rsidRDefault="00451ED1" w:rsidP="000150A7">
      <w:pPr>
        <w:pStyle w:val="TPTitre"/>
      </w:pPr>
      <w:r w:rsidRPr="00FC03A8">
        <w:t>Contexte</w:t>
      </w:r>
    </w:p>
    <w:p w14:paraId="3B5EB741" w14:textId="162A3605" w:rsidR="00301F0E" w:rsidRPr="00FC03A8" w:rsidRDefault="00301F0E" w:rsidP="00301F0E">
      <w:pPr>
        <w:pStyle w:val="TPnormalpuce1"/>
      </w:pPr>
      <w:r w:rsidRPr="00FC03A8">
        <w:t>Nous reprenons notre deuxième application, qui permettra de gérer les avis des stagiaires.</w:t>
      </w:r>
    </w:p>
    <w:p w14:paraId="3BA9002C" w14:textId="77777777" w:rsidR="00301F0E" w:rsidRPr="00FC03A8" w:rsidRDefault="00301F0E" w:rsidP="00301F0E">
      <w:pPr>
        <w:pStyle w:val="TPnormalpuce1"/>
      </w:pPr>
      <w:r w:rsidRPr="00FC03A8">
        <w:t>Elle permettra plus tard, de réaliser des statistiques sur les cours.</w:t>
      </w:r>
    </w:p>
    <w:p w14:paraId="5D785D5E" w14:textId="77777777" w:rsidR="00301F0E" w:rsidRPr="00FC03A8" w:rsidRDefault="00301F0E" w:rsidP="00301F0E">
      <w:pPr>
        <w:pStyle w:val="TPnormalpuce1"/>
      </w:pPr>
      <w:r w:rsidRPr="00FC03A8">
        <w:t>Notre application va se compléter au fil des démonstrations de ce module.</w:t>
      </w:r>
    </w:p>
    <w:p w14:paraId="6DA2C0A1" w14:textId="77777777" w:rsidR="00301F0E" w:rsidRPr="00FC03A8" w:rsidRDefault="00301F0E" w:rsidP="00301F0E">
      <w:pPr>
        <w:pStyle w:val="TPnormalpuce1"/>
      </w:pPr>
      <w:r w:rsidRPr="00FC03A8">
        <w:t>Elle est indépendante de l’application précédente.</w:t>
      </w:r>
    </w:p>
    <w:p w14:paraId="17C4C665" w14:textId="77777777" w:rsidR="00301F0E" w:rsidRPr="00FC03A8" w:rsidRDefault="00301F0E" w:rsidP="00301F0E">
      <w:pPr>
        <w:pStyle w:val="TPnormalpuce1"/>
      </w:pPr>
      <w:r w:rsidRPr="00FC03A8">
        <w:t>Comme dans l’application précédente, les informations en base sont en anglais pour différencier les BO et les Document</w:t>
      </w:r>
    </w:p>
    <w:p w14:paraId="7E1C9204" w14:textId="2AE84513" w:rsidR="00707510" w:rsidRPr="00FC03A8" w:rsidRDefault="00707510" w:rsidP="00707510">
      <w:pPr>
        <w:pStyle w:val="TPnormalpuce1"/>
      </w:pPr>
      <w:r w:rsidRPr="00FC03A8">
        <w:t xml:space="preserve">Il s’agit de l’application </w:t>
      </w:r>
      <w:proofErr w:type="spellStart"/>
      <w:r w:rsidRPr="00FC03A8">
        <w:t>demo</w:t>
      </w:r>
      <w:proofErr w:type="spellEnd"/>
      <w:r w:rsidRPr="00FC03A8">
        <w:t>-no-</w:t>
      </w:r>
      <w:proofErr w:type="spellStart"/>
      <w:r w:rsidRPr="00FC03A8">
        <w:t>sql</w:t>
      </w:r>
      <w:proofErr w:type="spellEnd"/>
    </w:p>
    <w:p w14:paraId="291AAF59" w14:textId="77777777" w:rsidR="00707510" w:rsidRPr="00FC03A8" w:rsidRDefault="00707510" w:rsidP="00707510">
      <w:pPr>
        <w:pStyle w:val="TPnormalpuce1"/>
        <w:numPr>
          <w:ilvl w:val="1"/>
          <w:numId w:val="1"/>
        </w:numPr>
      </w:pPr>
      <w:r w:rsidRPr="00FC03A8">
        <w:t>Si votre application n’est pas complète, vous pouvez reprendre le code Java dans les ressources</w:t>
      </w:r>
    </w:p>
    <w:p w14:paraId="7FC5A19A" w14:textId="77777777" w:rsidR="00707510" w:rsidRPr="00FC03A8" w:rsidRDefault="00707510" w:rsidP="00707510">
      <w:pPr>
        <w:pStyle w:val="TPnormalpuce1"/>
        <w:numPr>
          <w:ilvl w:val="1"/>
          <w:numId w:val="1"/>
        </w:numPr>
      </w:pPr>
      <w:r w:rsidRPr="00FC03A8">
        <w:t>Attention, le paramétrage du projet Spring Boot n’est pas inclus</w:t>
      </w:r>
    </w:p>
    <w:p w14:paraId="6DB97078" w14:textId="77B68316" w:rsidR="00707510" w:rsidRPr="00FC03A8" w:rsidRDefault="00707510" w:rsidP="00346319">
      <w:pPr>
        <w:pStyle w:val="TPnormalpuce1"/>
        <w:numPr>
          <w:ilvl w:val="1"/>
          <w:numId w:val="1"/>
        </w:numPr>
      </w:pPr>
      <w:r w:rsidRPr="00FC03A8">
        <w:t>Il vous faut reprendre les démonstrations du module 3 pour valider les starters de Spring Boot</w:t>
      </w:r>
    </w:p>
    <w:p w14:paraId="5693782B" w14:textId="77777777" w:rsidR="00212A3D" w:rsidRPr="00FC03A8" w:rsidRDefault="00212A3D" w:rsidP="00212A3D">
      <w:pPr>
        <w:rPr>
          <w:lang w:val="fr-FR"/>
        </w:rPr>
      </w:pPr>
    </w:p>
    <w:p w14:paraId="1324E8F5" w14:textId="7D6D0E83" w:rsidR="000002F0" w:rsidRPr="00FC03A8" w:rsidRDefault="000002F0" w:rsidP="000002F0">
      <w:pPr>
        <w:pStyle w:val="TPnormalpuce1"/>
      </w:pPr>
      <w:r w:rsidRPr="00FC03A8">
        <w:t xml:space="preserve">Nous allons gérer les </w:t>
      </w:r>
      <w:r w:rsidR="00301F0E" w:rsidRPr="00FC03A8">
        <w:t>Avis</w:t>
      </w:r>
      <w:r w:rsidR="009E3A67" w:rsidRPr="00FC03A8">
        <w:t>, Formateur et Cours</w:t>
      </w:r>
      <w:r w:rsidRPr="00FC03A8">
        <w:t xml:space="preserve"> de notre application </w:t>
      </w:r>
      <w:r w:rsidR="00301F0E" w:rsidRPr="00FC03A8">
        <w:t>au travers de Spring Data REST</w:t>
      </w:r>
    </w:p>
    <w:p w14:paraId="0A09B5A1" w14:textId="59332E14" w:rsidR="000002F0" w:rsidRPr="00FC03A8" w:rsidRDefault="000002F0" w:rsidP="000002F0">
      <w:pPr>
        <w:pStyle w:val="TPnormalpuce1"/>
        <w:numPr>
          <w:ilvl w:val="1"/>
          <w:numId w:val="1"/>
        </w:numPr>
      </w:pPr>
      <w:r w:rsidRPr="00FC03A8">
        <w:t>Cette partie de l’application sera directement disponible grâce à Spring Data R</w:t>
      </w:r>
      <w:r w:rsidR="00301F0E" w:rsidRPr="00FC03A8">
        <w:t>EST</w:t>
      </w:r>
      <w:r w:rsidRPr="00FC03A8">
        <w:t>.</w:t>
      </w:r>
    </w:p>
    <w:p w14:paraId="14A6F145" w14:textId="2E82D3E0" w:rsidR="00301F0E" w:rsidRPr="00FC03A8" w:rsidRDefault="00301F0E" w:rsidP="00301F0E">
      <w:pPr>
        <w:pStyle w:val="TPnormalpuce1"/>
        <w:numPr>
          <w:ilvl w:val="1"/>
          <w:numId w:val="1"/>
        </w:numPr>
      </w:pPr>
      <w:r w:rsidRPr="00FC03A8">
        <w:t>Nous pouvons réaliser cette API car il n’y a pas de métier pour le moment d’associé</w:t>
      </w:r>
    </w:p>
    <w:p w14:paraId="09FEB8E9" w14:textId="77777777" w:rsidR="00301F0E" w:rsidRPr="00FC03A8" w:rsidRDefault="00301F0E" w:rsidP="00301F0E">
      <w:pPr>
        <w:rPr>
          <w:lang w:val="fr-FR"/>
        </w:rPr>
      </w:pPr>
    </w:p>
    <w:p w14:paraId="3C352E99" w14:textId="2CAE98A9" w:rsidR="00301F0E" w:rsidRPr="00FC03A8" w:rsidRDefault="003D425E" w:rsidP="00301F0E">
      <w:pPr>
        <w:rPr>
          <w:lang w:val="fr-FR"/>
        </w:rPr>
      </w:pP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731FF" wp14:editId="58BBF8D9">
                <wp:simplePos x="0" y="0"/>
                <wp:positionH relativeFrom="column">
                  <wp:posOffset>3413760</wp:posOffset>
                </wp:positionH>
                <wp:positionV relativeFrom="paragraph">
                  <wp:posOffset>17780</wp:posOffset>
                </wp:positionV>
                <wp:extent cx="1878330" cy="990600"/>
                <wp:effectExtent l="0" t="0" r="7620" b="0"/>
                <wp:wrapNone/>
                <wp:docPr id="30" name="Rectangle à coins arrondis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06EE17-4CC8-87AE-1B1B-4B04BD1E22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990600"/>
                        </a:xfrm>
                        <a:prstGeom prst="roundRect">
                          <a:avLst/>
                        </a:prstGeom>
                        <a:solidFill>
                          <a:srgbClr val="0651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EB902" w14:textId="77777777" w:rsidR="00301F0E" w:rsidRPr="00301F0E" w:rsidRDefault="00301F0E" w:rsidP="00301F0E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01F0E"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731FF" id="Rectangle à coins arrondis 11" o:spid="_x0000_s1026" style="position:absolute;margin-left:268.8pt;margin-top:1.4pt;width:147.9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" fillcolor="#06516f" stroked="f" strokeweight="1.5pt">
                <v:stroke endcap="round"/>
                <v:textbox>
                  <w:txbxContent>
                    <w:p w14:paraId="2DAEB902" w14:textId="77777777" w:rsidR="00301F0E" w:rsidRPr="00301F0E" w:rsidRDefault="00301F0E" w:rsidP="00301F0E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301F0E"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B1F82" wp14:editId="7FA3E0FA">
                <wp:simplePos x="0" y="0"/>
                <wp:positionH relativeFrom="column">
                  <wp:posOffset>45720</wp:posOffset>
                </wp:positionH>
                <wp:positionV relativeFrom="paragraph">
                  <wp:posOffset>17780</wp:posOffset>
                </wp:positionV>
                <wp:extent cx="2355915" cy="1056317"/>
                <wp:effectExtent l="0" t="0" r="25400" b="10795"/>
                <wp:wrapNone/>
                <wp:docPr id="34" name="Rectangle à coins arrondi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01E25E-5893-ADBE-F423-65305D63A6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915" cy="1056317"/>
                        </a:xfrm>
                        <a:prstGeom prst="roundRect">
                          <a:avLst/>
                        </a:prstGeom>
                        <a:solidFill>
                          <a:srgbClr val="4AA5B7"/>
                        </a:solidFill>
                        <a:ln>
                          <a:solidFill>
                            <a:srgbClr val="AAD23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346AA" w14:textId="77777777" w:rsidR="003D425E" w:rsidRDefault="003D425E" w:rsidP="003D425E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Spring Data REST</w:t>
                            </w:r>
                          </w:p>
                        </w:txbxContent>
                      </wps:txbx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54B1F82" id="Rectangle à coins arrondis 8" o:spid="_x0000_s1027" style="position:absolute;margin-left:3.6pt;margin-top:1.4pt;width:185.5pt;height:8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" fillcolor="#4aa5b7" strokecolor="#aad23b" strokeweight="1.5pt">
                <v:stroke endcap="round"/>
                <v:textbox>
                  <w:txbxContent>
                    <w:p w14:paraId="1F8346AA" w14:textId="77777777" w:rsidR="003D425E" w:rsidRDefault="003D425E" w:rsidP="003D425E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Spring Data REST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C81C25" w14:textId="28D784BC" w:rsidR="00301F0E" w:rsidRPr="00FC03A8" w:rsidRDefault="00301F0E" w:rsidP="00301F0E">
      <w:pPr>
        <w:rPr>
          <w:lang w:val="fr-FR"/>
        </w:rPr>
      </w:pPr>
    </w:p>
    <w:p w14:paraId="3B94E21F" w14:textId="1862ACDF" w:rsidR="00301F0E" w:rsidRPr="00FC03A8" w:rsidRDefault="00301F0E" w:rsidP="00301F0E">
      <w:pPr>
        <w:rPr>
          <w:lang w:val="fr-FR"/>
        </w:rPr>
      </w:pPr>
      <w:r w:rsidRPr="00FC03A8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2096ACAC" wp14:editId="2A46DB45">
            <wp:simplePos x="0" y="0"/>
            <wp:positionH relativeFrom="margin">
              <wp:posOffset>6141720</wp:posOffset>
            </wp:positionH>
            <wp:positionV relativeFrom="paragraph">
              <wp:posOffset>73025</wp:posOffset>
            </wp:positionV>
            <wp:extent cx="421921" cy="311785"/>
            <wp:effectExtent l="0" t="0" r="0" b="0"/>
            <wp:wrapNone/>
            <wp:docPr id="31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17315297-F46A-2DD7-3D22-052262D3B4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17315297-F46A-2DD7-3D22-052262D3B4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1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5882E" w14:textId="4423B845" w:rsidR="00301F0E" w:rsidRPr="00FC03A8" w:rsidRDefault="003D425E" w:rsidP="00301F0E">
      <w:pPr>
        <w:rPr>
          <w:lang w:val="fr-FR"/>
        </w:rPr>
      </w:pP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BC521" wp14:editId="6A91165E">
                <wp:simplePos x="0" y="0"/>
                <wp:positionH relativeFrom="column">
                  <wp:posOffset>2392680</wp:posOffset>
                </wp:positionH>
                <wp:positionV relativeFrom="paragraph">
                  <wp:posOffset>66040</wp:posOffset>
                </wp:positionV>
                <wp:extent cx="1011809" cy="0"/>
                <wp:effectExtent l="0" t="133350" r="0" b="133350"/>
                <wp:wrapNone/>
                <wp:docPr id="17" name="Connecteur droit avec flèch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00CB6-06C0-D49E-BC5C-8D58105D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1809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95B258"/>
                          </a:solidFill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B3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88.4pt;margin-top:5.2pt;width:79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" strokecolor="#95b258" strokeweight="3pt">
                <v:stroke startarrow="block" startarrowwidth="wide" startarrowlength="long" endarrow="block" endarrowwidth="wide" endarrowlength="long" endcap="round"/>
                <o:lock v:ext="edit" shapetype="f"/>
              </v:shape>
            </w:pict>
          </mc:Fallback>
        </mc:AlternateContent>
      </w: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1CB8C" wp14:editId="1703BEC1">
                <wp:simplePos x="0" y="0"/>
                <wp:positionH relativeFrom="column">
                  <wp:posOffset>3665220</wp:posOffset>
                </wp:positionH>
                <wp:positionV relativeFrom="paragraph">
                  <wp:posOffset>92710</wp:posOffset>
                </wp:positionV>
                <wp:extent cx="1437005" cy="434340"/>
                <wp:effectExtent l="0" t="0" r="0" b="3810"/>
                <wp:wrapNone/>
                <wp:docPr id="38" name="Rectangle : avec coins rognés en diagonal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0655E0-8B15-528B-9111-3AA167FFBF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434340"/>
                        </a:xfrm>
                        <a:prstGeom prst="snip2DiagRect">
                          <a:avLst/>
                        </a:prstGeom>
                        <a:solidFill>
                          <a:srgbClr val="011F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C4623" w14:textId="77777777" w:rsidR="00301F0E" w:rsidRPr="00301F0E" w:rsidRDefault="00301F0E" w:rsidP="00301F0E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01F0E">
                              <w:rPr>
                                <w:rFonts w:ascii="Segoe UI" w:hAnsi="Segoe UI" w:cs="Segoe U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Spring Data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CB8C" id="Rectangle : avec coins rognés en diagonale 37" o:spid="_x0000_s1028" style="position:absolute;margin-left:288.6pt;margin-top:7.3pt;width:113.15pt;height:3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37005,434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" adj="-11796480,,5400" path="m,l1364614,r72391,72391l1437005,434340r,l72391,434340,,361949,,xe" fillcolor="#011f39" stroked="f" strokeweight="1.5pt">
                <v:stroke joinstyle="miter" endcap="round"/>
                <v:formulas/>
                <v:path arrowok="t" o:connecttype="custom" o:connectlocs="0,0;1364614,0;1437005,72391;1437005,434340;1437005,434340;72391,434340;0,361949;0,0" o:connectangles="0,0,0,0,0,0,0,0" textboxrect="0,0,1437005,434340"/>
                <v:textbox>
                  <w:txbxContent>
                    <w:p w14:paraId="22FC4623" w14:textId="77777777" w:rsidR="00301F0E" w:rsidRPr="00301F0E" w:rsidRDefault="00301F0E" w:rsidP="00301F0E">
                      <w:pPr>
                        <w:jc w:val="center"/>
                        <w:rPr>
                          <w:rFonts w:ascii="Segoe UI" w:hAnsi="Segoe UI" w:cs="Segoe U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 w:rsidRPr="00301F0E">
                        <w:rPr>
                          <w:rFonts w:ascii="Segoe UI" w:hAnsi="Segoe UI" w:cs="Segoe U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Spring Data</w:t>
                      </w:r>
                    </w:p>
                  </w:txbxContent>
                </v:textbox>
              </v:shape>
            </w:pict>
          </mc:Fallback>
        </mc:AlternateContent>
      </w: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7545C" wp14:editId="576C300A">
                <wp:simplePos x="0" y="0"/>
                <wp:positionH relativeFrom="column">
                  <wp:posOffset>5311140</wp:posOffset>
                </wp:positionH>
                <wp:positionV relativeFrom="paragraph">
                  <wp:posOffset>109855</wp:posOffset>
                </wp:positionV>
                <wp:extent cx="767032" cy="0"/>
                <wp:effectExtent l="0" t="133350" r="0" b="133350"/>
                <wp:wrapNone/>
                <wp:docPr id="7" name="Connecteur droit avec flèch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00CB6-06C0-D49E-BC5C-8D58105D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7032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95B258"/>
                          </a:solidFill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E8266" id="Connecteur droit avec flèche 6" o:spid="_x0000_s1026" type="#_x0000_t32" style="position:absolute;margin-left:418.2pt;margin-top:8.65pt;width:60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" strokecolor="#95b258" strokeweight="3pt">
                <v:stroke startarrow="block" startarrowwidth="wide" startarrowlength="long" endarrow="block" endarrowwidth="wide" endarrowlength="long" endcap="round"/>
                <o:lock v:ext="edit" shapetype="f"/>
              </v:shape>
            </w:pict>
          </mc:Fallback>
        </mc:AlternateContent>
      </w:r>
    </w:p>
    <w:p w14:paraId="718769D1" w14:textId="732A985A" w:rsidR="003D425E" w:rsidRPr="00FC03A8" w:rsidRDefault="003D425E" w:rsidP="00301F0E">
      <w:pPr>
        <w:rPr>
          <w:lang w:val="fr-FR"/>
        </w:rPr>
      </w:pPr>
    </w:p>
    <w:p w14:paraId="03098D1D" w14:textId="69073352" w:rsidR="00301F0E" w:rsidRPr="00FC03A8" w:rsidRDefault="00301F0E" w:rsidP="00301F0E">
      <w:pPr>
        <w:rPr>
          <w:lang w:val="fr-FR"/>
        </w:rPr>
      </w:pP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5B324" wp14:editId="0178C113">
                <wp:simplePos x="0" y="0"/>
                <wp:positionH relativeFrom="column">
                  <wp:posOffset>6149340</wp:posOffset>
                </wp:positionH>
                <wp:positionV relativeFrom="paragraph">
                  <wp:posOffset>10795</wp:posOffset>
                </wp:positionV>
                <wp:extent cx="457200" cy="312420"/>
                <wp:effectExtent l="0" t="0" r="0" b="0"/>
                <wp:wrapNone/>
                <wp:docPr id="33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276734-FF50-93B8-865D-72B058C473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9F8E74" w14:textId="77777777" w:rsidR="00301F0E" w:rsidRPr="00301F0E" w:rsidRDefault="00301F0E" w:rsidP="00301F0E">
                            <w:pPr>
                              <w:spacing w:line="288" w:lineRule="auto"/>
                              <w:jc w:val="center"/>
                              <w:rPr>
                                <w:rFonts w:ascii="Segoe UI" w:hAnsi="Segoe UI" w:cs="Segoe UI"/>
                                <w:color w:val="011F3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01F0E">
                              <w:rPr>
                                <w:rFonts w:ascii="Segoe UI" w:hAnsi="Segoe UI" w:cs="Segoe UI"/>
                                <w:color w:val="011F39"/>
                                <w:kern w:val="24"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5B324" id="_x0000_t202" coordsize="21600,21600" o:spt="202" path="m,l,21600r21600,l21600,xe">
                <v:stroke joinstyle="miter"/>
                <v:path gradientshapeok="t" o:connecttype="rect"/>
              </v:shapetype>
              <v:shape id="Titre 1" o:spid="_x0000_s1029" type="#_x0000_t202" style="position:absolute;margin-left:484.2pt;margin-top:.85pt;width:3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" filled="f" stroked="f">
                <v:textbox>
                  <w:txbxContent>
                    <w:p w14:paraId="4D9F8E74" w14:textId="77777777" w:rsidR="00301F0E" w:rsidRPr="00301F0E" w:rsidRDefault="00301F0E" w:rsidP="00301F0E">
                      <w:pPr>
                        <w:spacing w:line="288" w:lineRule="auto"/>
                        <w:jc w:val="center"/>
                        <w:rPr>
                          <w:rFonts w:ascii="Segoe UI" w:hAnsi="Segoe UI" w:cs="Segoe UI"/>
                          <w:color w:val="011F39"/>
                          <w:kern w:val="24"/>
                          <w:sz w:val="28"/>
                          <w:szCs w:val="28"/>
                        </w:rPr>
                      </w:pPr>
                      <w:r w:rsidRPr="00301F0E">
                        <w:rPr>
                          <w:rFonts w:ascii="Segoe UI" w:hAnsi="Segoe UI" w:cs="Segoe UI"/>
                          <w:color w:val="011F39"/>
                          <w:kern w:val="24"/>
                          <w:sz w:val="28"/>
                          <w:szCs w:val="28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338B8DE1" w14:textId="7C383B4D" w:rsidR="000002F0" w:rsidRPr="00FC03A8" w:rsidRDefault="00301F0E" w:rsidP="00301F0E">
      <w:pPr>
        <w:rPr>
          <w:lang w:val="fr-FR"/>
        </w:rPr>
      </w:pPr>
      <w:r w:rsidRPr="00FC03A8">
        <w:rPr>
          <w:lang w:val="fr-FR"/>
        </w:rPr>
        <w:tab/>
      </w:r>
    </w:p>
    <w:p w14:paraId="21A469E7" w14:textId="77777777" w:rsidR="00815074" w:rsidRPr="00FC03A8" w:rsidRDefault="00815074">
      <w:pPr>
        <w:rPr>
          <w:color w:val="A6A6A6" w:themeColor="background1" w:themeShade="A6"/>
          <w:sz w:val="40"/>
          <w:szCs w:val="40"/>
          <w:lang w:val="fr-FR"/>
        </w:rPr>
      </w:pPr>
      <w:r w:rsidRPr="00FC03A8">
        <w:rPr>
          <w:lang w:val="fr-FR"/>
        </w:rPr>
        <w:br w:type="page"/>
      </w:r>
    </w:p>
    <w:p w14:paraId="0E3C48BE" w14:textId="5A163963" w:rsidR="000150A7" w:rsidRPr="00FC03A8" w:rsidRDefault="000150A7" w:rsidP="000150A7">
      <w:pPr>
        <w:pStyle w:val="TPTitre"/>
      </w:pPr>
      <w:r w:rsidRPr="00FC03A8">
        <w:lastRenderedPageBreak/>
        <w:t>Déroulement</w:t>
      </w:r>
      <w:r w:rsidR="00DF40D6" w:rsidRPr="00FC03A8">
        <w:rPr>
          <w:color w:val="auto"/>
          <w:sz w:val="17"/>
          <w:szCs w:val="17"/>
        </w:rPr>
        <w:t xml:space="preserve"> </w:t>
      </w:r>
    </w:p>
    <w:p w14:paraId="5C027098" w14:textId="78E2BD23" w:rsidR="00DB2A72" w:rsidRPr="00FC03A8" w:rsidRDefault="00DB2A72" w:rsidP="00DB2A72">
      <w:pPr>
        <w:pStyle w:val="Titre1"/>
      </w:pPr>
      <w:r w:rsidRPr="00FC03A8">
        <w:t>Configuration de Spring Data R</w:t>
      </w:r>
      <w:r w:rsidR="00994020" w:rsidRPr="00FC03A8">
        <w:t>EST</w:t>
      </w:r>
      <w:r w:rsidRPr="00FC03A8">
        <w:t xml:space="preserve"> dans </w:t>
      </w:r>
      <w:proofErr w:type="spellStart"/>
      <w:r w:rsidRPr="00FC03A8">
        <w:t>build.gradle</w:t>
      </w:r>
      <w:proofErr w:type="spellEnd"/>
    </w:p>
    <w:p w14:paraId="64A66B95" w14:textId="157F92BF" w:rsidR="00DB2A72" w:rsidRPr="00FC03A8" w:rsidRDefault="00DB2A72" w:rsidP="00DB2A72">
      <w:pPr>
        <w:pStyle w:val="TPnormalpuce1"/>
      </w:pPr>
      <w:r w:rsidRPr="00FC03A8">
        <w:t>Ajout du starter Spring Data R</w:t>
      </w:r>
      <w:r w:rsidR="009F0208" w:rsidRPr="00FC03A8">
        <w:t>EST</w:t>
      </w:r>
    </w:p>
    <w:p w14:paraId="5F7A1057" w14:textId="13FDD00F" w:rsidR="00DB2A72" w:rsidRPr="00FC03A8" w:rsidRDefault="00DB2A72" w:rsidP="00DB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fr-FR"/>
        </w:rPr>
      </w:pPr>
      <w:proofErr w:type="spellStart"/>
      <w:r w:rsidRPr="00FC03A8">
        <w:rPr>
          <w:rFonts w:ascii="Consolas" w:hAnsi="Consolas" w:cs="Consolas"/>
          <w:color w:val="7F0055"/>
          <w:sz w:val="18"/>
          <w:szCs w:val="18"/>
          <w:lang w:val="fr-FR"/>
        </w:rPr>
        <w:t>dependencies</w:t>
      </w:r>
      <w:proofErr w:type="spellEnd"/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 xml:space="preserve"> {</w:t>
      </w:r>
    </w:p>
    <w:p w14:paraId="68D1B1F2" w14:textId="66605197" w:rsidR="00DB2A72" w:rsidRPr="00FC03A8" w:rsidRDefault="00DB2A72" w:rsidP="00DB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fr-FR"/>
        </w:rPr>
      </w:pPr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ab/>
      </w:r>
      <w:r w:rsidRPr="00FC03A8">
        <w:rPr>
          <w:rFonts w:ascii="Consolas" w:hAnsi="Consolas" w:cs="Consolas"/>
          <w:color w:val="3F7F5F"/>
          <w:sz w:val="18"/>
          <w:szCs w:val="18"/>
          <w:lang w:val="fr-FR"/>
        </w:rPr>
        <w:t>//Starter API REST</w:t>
      </w:r>
    </w:p>
    <w:p w14:paraId="4FA470AC" w14:textId="77777777" w:rsidR="00DB2A72" w:rsidRPr="00FC03A8" w:rsidRDefault="00DB2A72" w:rsidP="00DB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  <w:lang w:val="fr-FR"/>
        </w:rPr>
      </w:pPr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ab/>
      </w:r>
      <w:proofErr w:type="spellStart"/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>implementation</w:t>
      </w:r>
      <w:proofErr w:type="spellEnd"/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 xml:space="preserve"> </w:t>
      </w:r>
      <w:r w:rsidRPr="00FC03A8">
        <w:rPr>
          <w:rFonts w:ascii="Consolas" w:hAnsi="Consolas" w:cs="Consolas"/>
          <w:color w:val="2A00FF"/>
          <w:sz w:val="18"/>
          <w:szCs w:val="18"/>
          <w:lang w:val="fr-FR"/>
        </w:rPr>
        <w:t>'</w:t>
      </w:r>
      <w:proofErr w:type="spellStart"/>
      <w:r w:rsidRPr="00FC03A8">
        <w:rPr>
          <w:rFonts w:ascii="Consolas" w:hAnsi="Consolas" w:cs="Consolas"/>
          <w:color w:val="2A00FF"/>
          <w:sz w:val="18"/>
          <w:szCs w:val="18"/>
          <w:lang w:val="fr-FR"/>
        </w:rPr>
        <w:t>org.springframework.boot:spring-boot-starter-data-rest</w:t>
      </w:r>
      <w:proofErr w:type="spellEnd"/>
      <w:r w:rsidRPr="00FC03A8">
        <w:rPr>
          <w:rFonts w:ascii="Consolas" w:hAnsi="Consolas" w:cs="Consolas"/>
          <w:color w:val="2A00FF"/>
          <w:sz w:val="18"/>
          <w:szCs w:val="18"/>
          <w:lang w:val="fr-FR"/>
        </w:rPr>
        <w:t>'</w:t>
      </w:r>
    </w:p>
    <w:p w14:paraId="72835591" w14:textId="77777777" w:rsidR="00DB2A72" w:rsidRPr="00FC03A8" w:rsidRDefault="00DB2A72" w:rsidP="00DB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  <w:lang w:val="fr-FR"/>
        </w:rPr>
      </w:pPr>
    </w:p>
    <w:p w14:paraId="337688C6" w14:textId="2605F2B0" w:rsidR="00DB2A72" w:rsidRPr="00FC03A8" w:rsidRDefault="00DB2A72" w:rsidP="00DB2A72">
      <w:pPr>
        <w:pStyle w:val="TPnormalpuce1"/>
      </w:pPr>
      <w:r w:rsidRPr="00FC03A8">
        <w:t>Faire « </w:t>
      </w:r>
      <w:proofErr w:type="spellStart"/>
      <w:r w:rsidRPr="00FC03A8">
        <w:t>Refresh</w:t>
      </w:r>
      <w:proofErr w:type="spellEnd"/>
      <w:r w:rsidRPr="00FC03A8">
        <w:t xml:space="preserve"> </w:t>
      </w:r>
      <w:proofErr w:type="spellStart"/>
      <w:r w:rsidRPr="00FC03A8">
        <w:t>Gradle</w:t>
      </w:r>
      <w:proofErr w:type="spellEnd"/>
      <w:r w:rsidRPr="00FC03A8">
        <w:t xml:space="preserve"> Project »</w:t>
      </w:r>
    </w:p>
    <w:p w14:paraId="0F060AB3" w14:textId="3B7F7BB7" w:rsidR="001337DD" w:rsidRPr="00FC03A8" w:rsidRDefault="001337DD" w:rsidP="00815074">
      <w:pPr>
        <w:rPr>
          <w:lang w:val="fr-FR"/>
        </w:rPr>
      </w:pPr>
    </w:p>
    <w:p w14:paraId="47440087" w14:textId="49F1D9B2" w:rsidR="002E4A3E" w:rsidRPr="00FC03A8" w:rsidRDefault="002E4A3E" w:rsidP="00FB5E10">
      <w:pPr>
        <w:pStyle w:val="Titre1"/>
        <w:rPr>
          <w:rStyle w:val="Titre1Car"/>
        </w:rPr>
      </w:pPr>
      <w:r w:rsidRPr="00FC03A8">
        <w:rPr>
          <w:rStyle w:val="Titre1Car"/>
        </w:rPr>
        <w:t>BO :</w:t>
      </w:r>
    </w:p>
    <w:p w14:paraId="54966ECD" w14:textId="164F6219" w:rsidR="002E4A3E" w:rsidRPr="00FC03A8" w:rsidRDefault="0054109A" w:rsidP="0054109A">
      <w:pPr>
        <w:pStyle w:val="TPnormal"/>
      </w:pPr>
      <w:r w:rsidRPr="00FC03A8">
        <w:t>Nous avons déjà une couche BO qui met en place les annotations de Spring Data. Il n’y a rien à faire à ce niveau pour le moment</w:t>
      </w:r>
      <w:r w:rsidR="0031101F" w:rsidRPr="00FC03A8">
        <w:t>.</w:t>
      </w:r>
    </w:p>
    <w:p w14:paraId="5D56B4DB" w14:textId="77777777" w:rsidR="00EE59CB" w:rsidRPr="00FC03A8" w:rsidRDefault="00EE59CB" w:rsidP="00EE59CB">
      <w:pPr>
        <w:rPr>
          <w:lang w:val="fr-FR"/>
        </w:rPr>
      </w:pPr>
    </w:p>
    <w:p w14:paraId="2A25919B" w14:textId="77777777" w:rsidR="002E4A3E" w:rsidRPr="00FC03A8" w:rsidRDefault="002E4A3E" w:rsidP="002E4A3E">
      <w:pPr>
        <w:pStyle w:val="Titre1"/>
      </w:pPr>
      <w:r w:rsidRPr="00FC03A8">
        <w:t>DAL :</w:t>
      </w:r>
    </w:p>
    <w:p w14:paraId="6964EAE5" w14:textId="22F4F7AB" w:rsidR="00CE7830" w:rsidRPr="00FC03A8" w:rsidRDefault="00CE7830" w:rsidP="00CE7830">
      <w:pPr>
        <w:pStyle w:val="TPnormal"/>
      </w:pPr>
      <w:r w:rsidRPr="00FC03A8">
        <w:t xml:space="preserve">Nous avons déjà une couche DAL qui déclarer pour chaque Document un Repository de Spring Data. Il n’y a rien à faire à ce niveau </w:t>
      </w:r>
      <w:r w:rsidR="007F78CF" w:rsidRPr="00FC03A8">
        <w:t>non plus</w:t>
      </w:r>
      <w:r w:rsidRPr="00FC03A8">
        <w:t>.</w:t>
      </w:r>
    </w:p>
    <w:p w14:paraId="4CE43AEC" w14:textId="77777777" w:rsidR="00873391" w:rsidRPr="00FC03A8" w:rsidRDefault="00873391" w:rsidP="002E4A3E">
      <w:pPr>
        <w:rPr>
          <w:lang w:val="fr-FR"/>
        </w:rPr>
      </w:pPr>
    </w:p>
    <w:p w14:paraId="084C6EC8" w14:textId="77777777" w:rsidR="00063F92" w:rsidRPr="00FC03A8" w:rsidRDefault="00063F92" w:rsidP="00063F92">
      <w:pPr>
        <w:pStyle w:val="Titre1"/>
      </w:pPr>
      <w:r w:rsidRPr="00FC03A8">
        <w:t>Contrôleur de l’API REST :</w:t>
      </w:r>
    </w:p>
    <w:p w14:paraId="7742AAD2" w14:textId="2C68AE16" w:rsidR="00063F92" w:rsidRPr="00FC03A8" w:rsidRDefault="00063F92" w:rsidP="00063F92">
      <w:pPr>
        <w:pStyle w:val="TPnormalpuce1"/>
      </w:pPr>
      <w:r w:rsidRPr="00FC03A8">
        <w:t>C’est le module Spring Data REST qui le fourni</w:t>
      </w:r>
      <w:r w:rsidR="00873391" w:rsidRPr="00FC03A8">
        <w:t>t</w:t>
      </w:r>
      <w:r w:rsidRPr="00FC03A8">
        <w:t>.</w:t>
      </w:r>
    </w:p>
    <w:p w14:paraId="53A03505" w14:textId="77777777" w:rsidR="00063F92" w:rsidRPr="00FC03A8" w:rsidRDefault="00063F92" w:rsidP="00063F92">
      <w:pPr>
        <w:pStyle w:val="TPnormalpuce1"/>
      </w:pPr>
      <w:r w:rsidRPr="00FC03A8">
        <w:t>Il permettra de manipuler des requêtes sur toutes les méthodes du protocole http</w:t>
      </w:r>
    </w:p>
    <w:p w14:paraId="441EEF09" w14:textId="2F21A579" w:rsidR="00063F92" w:rsidRPr="00FC03A8" w:rsidRDefault="00063F92" w:rsidP="00063F92">
      <w:pPr>
        <w:pStyle w:val="TPnormalpuce1"/>
      </w:pPr>
      <w:r w:rsidRPr="00FC03A8">
        <w:t xml:space="preserve">Et même </w:t>
      </w:r>
      <w:r w:rsidR="00A90DE7" w:rsidRPr="00FC03A8">
        <w:t>d’</w:t>
      </w:r>
      <w:r w:rsidRPr="00FC03A8">
        <w:t xml:space="preserve">utiliser toutes les méthodes de </w:t>
      </w:r>
      <w:proofErr w:type="spellStart"/>
      <w:r w:rsidR="005723CD" w:rsidRPr="00FC03A8">
        <w:t>Mongo</w:t>
      </w:r>
      <w:r w:rsidRPr="00FC03A8">
        <w:t>Repository</w:t>
      </w:r>
      <w:proofErr w:type="spellEnd"/>
      <w:r w:rsidRPr="00FC03A8">
        <w:t xml:space="preserve"> (pagination, tri, …)</w:t>
      </w:r>
    </w:p>
    <w:p w14:paraId="71C50D86" w14:textId="77777777" w:rsidR="00063F92" w:rsidRPr="00FC03A8" w:rsidRDefault="00063F92" w:rsidP="00063F92">
      <w:pPr>
        <w:pStyle w:val="TPnormalpuce1"/>
      </w:pPr>
      <w:r w:rsidRPr="00FC03A8">
        <w:t xml:space="preserve">Par défaut Spring utilise le nom de la classe au pluriel en anglais pour créer l’alias des </w:t>
      </w:r>
      <w:proofErr w:type="spellStart"/>
      <w:r w:rsidRPr="00FC03A8">
        <w:t>urls</w:t>
      </w:r>
      <w:proofErr w:type="spellEnd"/>
      <w:r w:rsidRPr="00FC03A8">
        <w:t>.</w:t>
      </w:r>
    </w:p>
    <w:p w14:paraId="0EDF892A" w14:textId="77777777" w:rsidR="00873391" w:rsidRPr="00FC03A8" w:rsidRDefault="00873391" w:rsidP="00C17FDD">
      <w:pPr>
        <w:rPr>
          <w:lang w:val="fr-FR"/>
        </w:rPr>
      </w:pPr>
    </w:p>
    <w:p w14:paraId="2F3BF84E" w14:textId="77777777" w:rsidR="002539C1" w:rsidRPr="00FC03A8" w:rsidRDefault="002539C1" w:rsidP="002539C1">
      <w:pPr>
        <w:pStyle w:val="Titre1"/>
      </w:pPr>
      <w:r w:rsidRPr="00FC03A8">
        <w:t>Exécution avec Postman</w:t>
      </w:r>
    </w:p>
    <w:p w14:paraId="271F5CDE" w14:textId="77777777" w:rsidR="00063F92" w:rsidRPr="00FC03A8" w:rsidRDefault="00063F92" w:rsidP="00063F92">
      <w:pPr>
        <w:pStyle w:val="TPnormalpuce1"/>
      </w:pPr>
      <w:r w:rsidRPr="00FC03A8">
        <w:t>Lancer l’application de votre serveur.</w:t>
      </w:r>
    </w:p>
    <w:p w14:paraId="5C6D7F47" w14:textId="77777777" w:rsidR="00100FC3" w:rsidRPr="00FC03A8" w:rsidRDefault="00100FC3" w:rsidP="00100FC3">
      <w:pPr>
        <w:pStyle w:val="TPnormalpuce1"/>
      </w:pPr>
      <w:r w:rsidRPr="00FC03A8">
        <w:t>Lancer Postman</w:t>
      </w:r>
    </w:p>
    <w:p w14:paraId="3A189734" w14:textId="77777777" w:rsidR="00100FC3" w:rsidRPr="00FC03A8" w:rsidRDefault="00100FC3" w:rsidP="00B42CBE">
      <w:pPr>
        <w:rPr>
          <w:lang w:val="fr-FR"/>
        </w:rPr>
      </w:pPr>
    </w:p>
    <w:p w14:paraId="350A085C" w14:textId="5251DFEF" w:rsidR="00063F92" w:rsidRPr="00FC03A8" w:rsidRDefault="00183ED0" w:rsidP="00B00D66">
      <w:pPr>
        <w:pStyle w:val="Titre2"/>
        <w:rPr>
          <w:lang w:val="fr-FR"/>
        </w:rPr>
      </w:pPr>
      <w:proofErr w:type="spellStart"/>
      <w:r w:rsidRPr="00FC03A8">
        <w:rPr>
          <w:lang w:val="fr-FR"/>
        </w:rPr>
        <w:t>Formateur</w:t>
      </w:r>
      <w:r w:rsidR="00A123BE" w:rsidRPr="00FC03A8">
        <w:rPr>
          <w:lang w:val="fr-FR"/>
        </w:rPr>
        <w:t>Repository</w:t>
      </w:r>
      <w:proofErr w:type="spellEnd"/>
    </w:p>
    <w:p w14:paraId="214BE349" w14:textId="002D7261" w:rsidR="00183ED0" w:rsidRPr="00FC03A8" w:rsidRDefault="00183ED0" w:rsidP="00183ED0">
      <w:pPr>
        <w:pStyle w:val="TPnormalpuce1"/>
      </w:pPr>
      <w:r w:rsidRPr="00FC03A8">
        <w:t>D’après</w:t>
      </w:r>
      <w:r w:rsidR="00FE0094" w:rsidRPr="00FC03A8">
        <w:t xml:space="preserve"> Spring Data REST, l’URL pour manipuler la classe Formateur sera :</w:t>
      </w:r>
    </w:p>
    <w:p w14:paraId="3C26FF2A" w14:textId="7725310F" w:rsidR="00FE0094" w:rsidRPr="00FC03A8" w:rsidRDefault="00FE0094" w:rsidP="00A60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fr-FR"/>
        </w:rPr>
      </w:pPr>
      <w:r w:rsidRPr="00FC03A8">
        <w:rPr>
          <w:sz w:val="22"/>
          <w:szCs w:val="22"/>
          <w:lang w:val="fr-FR"/>
        </w:rPr>
        <w:t>http://localhost:8080/formateurs</w:t>
      </w:r>
    </w:p>
    <w:p w14:paraId="740D041D" w14:textId="77777777" w:rsidR="00F74DB2" w:rsidRPr="00FC03A8" w:rsidRDefault="00F74DB2" w:rsidP="00F74DB2">
      <w:pPr>
        <w:rPr>
          <w:lang w:val="fr-FR"/>
        </w:rPr>
      </w:pPr>
    </w:p>
    <w:p w14:paraId="68732A16" w14:textId="77777777" w:rsidR="00884E20" w:rsidRDefault="00884E20">
      <w:pPr>
        <w:rPr>
          <w:rFonts w:asciiTheme="majorHAnsi" w:eastAsiaTheme="majorEastAsia" w:hAnsiTheme="majorHAnsi" w:cstheme="majorBidi"/>
          <w:color w:val="B01513" w:themeColor="accent1"/>
          <w:sz w:val="22"/>
          <w:szCs w:val="22"/>
          <w:lang w:val="fr-FR"/>
        </w:rPr>
      </w:pPr>
      <w:r>
        <w:rPr>
          <w:lang w:val="fr-FR"/>
        </w:rPr>
        <w:br w:type="page"/>
      </w:r>
    </w:p>
    <w:p w14:paraId="4360FA9C" w14:textId="54C6C4A7" w:rsidR="00884E20" w:rsidRDefault="00884E20" w:rsidP="00F74DB2">
      <w:pPr>
        <w:pStyle w:val="Titre3"/>
        <w:numPr>
          <w:ilvl w:val="0"/>
          <w:numId w:val="15"/>
        </w:numPr>
        <w:rPr>
          <w:lang w:val="fr-FR"/>
        </w:rPr>
      </w:pPr>
      <w:r>
        <w:rPr>
          <w:lang w:val="fr-FR"/>
        </w:rPr>
        <w:lastRenderedPageBreak/>
        <w:t>GET http://localhost:8080/formateurs</w:t>
      </w:r>
    </w:p>
    <w:p w14:paraId="47B6247C" w14:textId="7323E6FA" w:rsidR="000503E9" w:rsidRPr="00FC03A8" w:rsidRDefault="000503E9" w:rsidP="00884E20">
      <w:pPr>
        <w:pStyle w:val="TPnormalpuce1"/>
      </w:pPr>
      <w:r w:rsidRPr="00FC03A8">
        <w:t>Dans Postman, cliquer pour créer une nouvelle requête GET dessus</w:t>
      </w:r>
    </w:p>
    <w:p w14:paraId="5CEF7887" w14:textId="78FD25F3" w:rsidR="00063F92" w:rsidRPr="00FC03A8" w:rsidRDefault="000D0DED" w:rsidP="00063F92">
      <w:pPr>
        <w:pStyle w:val="TPnormalpuce1"/>
        <w:numPr>
          <w:ilvl w:val="0"/>
          <w:numId w:val="0"/>
        </w:numPr>
      </w:pPr>
      <w:r w:rsidRPr="00FC03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5DFE7" wp14:editId="5A23843E">
                <wp:simplePos x="0" y="0"/>
                <wp:positionH relativeFrom="column">
                  <wp:posOffset>1706880</wp:posOffset>
                </wp:positionH>
                <wp:positionV relativeFrom="paragraph">
                  <wp:posOffset>3109595</wp:posOffset>
                </wp:positionV>
                <wp:extent cx="4716780" cy="662940"/>
                <wp:effectExtent l="0" t="0" r="26670" b="22860"/>
                <wp:wrapNone/>
                <wp:docPr id="1321496725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662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1DEAB" id="Rectangle : coins arrondis 3" o:spid="_x0000_s1026" style="position:absolute;margin-left:134.4pt;margin-top:244.85pt;width:371.4pt;height:5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" filled="f" strokecolor="#92d050" strokeweight="1.5pt">
                <v:stroke endcap="round"/>
              </v:roundrect>
            </w:pict>
          </mc:Fallback>
        </mc:AlternateContent>
      </w:r>
      <w:r w:rsidR="00F74DB2" w:rsidRPr="00FC03A8">
        <w:rPr>
          <w:noProof/>
        </w:rPr>
        <w:drawing>
          <wp:inline distT="0" distB="0" distL="0" distR="0" wp14:anchorId="60F20631" wp14:editId="068F0B4B">
            <wp:extent cx="6637020" cy="5966460"/>
            <wp:effectExtent l="19050" t="19050" r="11430" b="15240"/>
            <wp:docPr id="4650408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966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73FCD" w14:textId="544D1BCD" w:rsidR="00DF0FC6" w:rsidRPr="00FC03A8" w:rsidRDefault="00A123BE" w:rsidP="00DF0FC6">
      <w:pPr>
        <w:pStyle w:val="TPnormalpuce1"/>
      </w:pPr>
      <w:r w:rsidRPr="00FC03A8">
        <w:t>Spring Data REST a généré le contrôleur pour répondre à la demande</w:t>
      </w:r>
    </w:p>
    <w:p w14:paraId="2B0ABFC6" w14:textId="77777777" w:rsidR="00D85F20" w:rsidRPr="00FC03A8" w:rsidRDefault="00D85F20" w:rsidP="00DF0FC6">
      <w:pPr>
        <w:pStyle w:val="TPnormalpuce1"/>
      </w:pPr>
      <w:r w:rsidRPr="00FC03A8">
        <w:t>L</w:t>
      </w:r>
      <w:r w:rsidR="00DF0FC6" w:rsidRPr="00FC03A8">
        <w:t>’utilisation de l’API est assez simple et intuitive. </w:t>
      </w:r>
    </w:p>
    <w:p w14:paraId="2D7CE8BF" w14:textId="77777777" w:rsidR="00126F87" w:rsidRPr="00FC03A8" w:rsidRDefault="00126F8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FC03A8">
        <w:rPr>
          <w:lang w:val="fr-FR"/>
        </w:rPr>
        <w:br w:type="page"/>
      </w:r>
    </w:p>
    <w:p w14:paraId="4E37FA50" w14:textId="6844ABBA" w:rsidR="00A43B56" w:rsidRPr="00FC03A8" w:rsidRDefault="00DF0FC6" w:rsidP="00A43B56">
      <w:pPr>
        <w:pStyle w:val="TPnormalpuce1"/>
      </w:pPr>
      <w:r w:rsidRPr="00FC03A8">
        <w:lastRenderedPageBreak/>
        <w:t xml:space="preserve">De plus, les informations HATEOAS fournies par Spring Data REST vous permettent de </w:t>
      </w:r>
      <w:r w:rsidR="005C766D" w:rsidRPr="00FC03A8">
        <w:t>cibler</w:t>
      </w:r>
      <w:r w:rsidRPr="00FC03A8">
        <w:t xml:space="preserve"> et d’automatiser l’utilisation de l’API par les clients.</w:t>
      </w:r>
    </w:p>
    <w:p w14:paraId="4C005B98" w14:textId="77777777" w:rsidR="00472B67" w:rsidRPr="00FC03A8" w:rsidRDefault="00A43B56" w:rsidP="00A43B56">
      <w:pPr>
        <w:pStyle w:val="TPnormalpuce1"/>
        <w:numPr>
          <w:ilvl w:val="1"/>
          <w:numId w:val="1"/>
        </w:numPr>
      </w:pPr>
      <w:r w:rsidRPr="00FC03A8">
        <w:t>Dans les informations présentées, nous avons directement l’URL pour manipuler un Formateur par son identifiant</w:t>
      </w:r>
    </w:p>
    <w:p w14:paraId="49C04C26" w14:textId="77777777" w:rsidR="00472B67" w:rsidRPr="00FC03A8" w:rsidRDefault="00472B67" w:rsidP="003968A9">
      <w:pPr>
        <w:pStyle w:val="TPnormalpuce1"/>
        <w:numPr>
          <w:ilvl w:val="1"/>
          <w:numId w:val="1"/>
        </w:numPr>
      </w:pPr>
      <w:r w:rsidRPr="00FC03A8">
        <w:t>Si vous descendez tout en bas du body de la réponse</w:t>
      </w:r>
    </w:p>
    <w:p w14:paraId="58F9DC3C" w14:textId="77777777" w:rsidR="00472B67" w:rsidRPr="00FC03A8" w:rsidRDefault="00472B67" w:rsidP="00472B67">
      <w:pPr>
        <w:rPr>
          <w:lang w:val="fr-FR"/>
        </w:rPr>
      </w:pPr>
      <w:r w:rsidRPr="00FC03A8">
        <w:rPr>
          <w:noProof/>
          <w:lang w:val="fr-FR"/>
        </w:rPr>
        <w:drawing>
          <wp:inline distT="0" distB="0" distL="0" distR="0" wp14:anchorId="6EB9410D" wp14:editId="1EAAFF4F">
            <wp:extent cx="4632960" cy="2423160"/>
            <wp:effectExtent l="19050" t="19050" r="15240" b="15240"/>
            <wp:docPr id="162719648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4231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5680DBB" w14:textId="77777777" w:rsidR="00472B67" w:rsidRPr="00FC03A8" w:rsidRDefault="00472B67" w:rsidP="003968A9">
      <w:pPr>
        <w:pStyle w:val="TPnormalpuce1"/>
        <w:numPr>
          <w:ilvl w:val="1"/>
          <w:numId w:val="1"/>
        </w:numPr>
      </w:pPr>
      <w:r w:rsidRPr="00FC03A8">
        <w:t xml:space="preserve">Remarquez qu’il nous informe : </w:t>
      </w:r>
    </w:p>
    <w:p w14:paraId="43E250CB" w14:textId="77777777" w:rsidR="00472B67" w:rsidRPr="00FC03A8" w:rsidRDefault="00472B67" w:rsidP="003968A9">
      <w:pPr>
        <w:pStyle w:val="TPnormalpuce1"/>
        <w:numPr>
          <w:ilvl w:val="2"/>
          <w:numId w:val="1"/>
        </w:numPr>
      </w:pPr>
      <w:r w:rsidRPr="00FC03A8">
        <w:t>Du nombre d’éléments total : 3</w:t>
      </w:r>
    </w:p>
    <w:p w14:paraId="6AB6EC10" w14:textId="77777777" w:rsidR="00472B67" w:rsidRPr="00FC03A8" w:rsidRDefault="00472B67" w:rsidP="003968A9">
      <w:pPr>
        <w:pStyle w:val="TPnormalpuce1"/>
        <w:numPr>
          <w:ilvl w:val="2"/>
          <w:numId w:val="1"/>
        </w:numPr>
      </w:pPr>
      <w:r w:rsidRPr="00FC03A8">
        <w:t>Du nombre de pages : 1</w:t>
      </w:r>
    </w:p>
    <w:p w14:paraId="436B0045" w14:textId="1C234806" w:rsidR="00472B67" w:rsidRPr="00FC03A8" w:rsidRDefault="00472B67" w:rsidP="003968A9">
      <w:pPr>
        <w:pStyle w:val="TPnormalpuce1"/>
        <w:numPr>
          <w:ilvl w:val="2"/>
          <w:numId w:val="1"/>
        </w:numPr>
      </w:pPr>
      <w:r w:rsidRPr="00FC03A8">
        <w:t>Le nombre d’éléments par page : 20</w:t>
      </w:r>
    </w:p>
    <w:p w14:paraId="256DF6EC" w14:textId="77777777" w:rsidR="00472B67" w:rsidRPr="00FC03A8" w:rsidRDefault="00472B67" w:rsidP="003968A9">
      <w:pPr>
        <w:pStyle w:val="TPnormalpuce1"/>
        <w:numPr>
          <w:ilvl w:val="1"/>
          <w:numId w:val="1"/>
        </w:numPr>
      </w:pPr>
      <w:r w:rsidRPr="00FC03A8">
        <w:t xml:space="preserve">Il propose 2 URLs : </w:t>
      </w:r>
    </w:p>
    <w:p w14:paraId="1793344A" w14:textId="5CB65B17" w:rsidR="00472B67" w:rsidRPr="00FC03A8" w:rsidRDefault="00472B67" w:rsidP="003968A9">
      <w:pPr>
        <w:pStyle w:val="TPnormalpuce1"/>
        <w:numPr>
          <w:ilvl w:val="2"/>
          <w:numId w:val="1"/>
        </w:numPr>
      </w:pPr>
      <w:r w:rsidRPr="00FC03A8">
        <w:t>Le premier permet de gérer la pagination et le nombre d’éléments par page</w:t>
      </w:r>
    </w:p>
    <w:p w14:paraId="033AAD7B" w14:textId="79E4C654" w:rsidR="00161173" w:rsidRPr="00FC03A8" w:rsidRDefault="00472B67" w:rsidP="003968A9">
      <w:pPr>
        <w:pStyle w:val="TPnormalpuce1"/>
        <w:numPr>
          <w:ilvl w:val="2"/>
          <w:numId w:val="1"/>
        </w:numPr>
      </w:pPr>
      <w:r w:rsidRPr="00FC03A8">
        <w:t>Le deuxième, permet de voir le profil du Formateur</w:t>
      </w:r>
      <w:r w:rsidR="00EC5663" w:rsidRPr="00FC03A8">
        <w:t xml:space="preserve"> au format ALPS</w:t>
      </w:r>
    </w:p>
    <w:p w14:paraId="75E5AFA1" w14:textId="77777777" w:rsidR="00161173" w:rsidRPr="00FC03A8" w:rsidRDefault="00161173" w:rsidP="00161173">
      <w:pPr>
        <w:rPr>
          <w:lang w:val="fr-FR"/>
        </w:rPr>
      </w:pPr>
    </w:p>
    <w:p w14:paraId="3CB372E3" w14:textId="75A40163" w:rsidR="001124A3" w:rsidRPr="00FC03A8" w:rsidRDefault="001124A3" w:rsidP="001124A3">
      <w:pPr>
        <w:pStyle w:val="Titre3"/>
        <w:numPr>
          <w:ilvl w:val="0"/>
          <w:numId w:val="15"/>
        </w:numPr>
        <w:rPr>
          <w:lang w:val="fr-FR"/>
        </w:rPr>
      </w:pPr>
      <w:r w:rsidRPr="00FC03A8">
        <w:rPr>
          <w:lang w:val="fr-FR"/>
        </w:rPr>
        <w:lastRenderedPageBreak/>
        <w:t>Pagination : http://localhost:8080/formateurs?page=0&amp;size=20</w:t>
      </w:r>
    </w:p>
    <w:p w14:paraId="0ADF990E" w14:textId="4C6176E7" w:rsidR="001124A3" w:rsidRPr="00FC03A8" w:rsidRDefault="00B40573" w:rsidP="001124A3">
      <w:pPr>
        <w:rPr>
          <w:lang w:val="fr-FR"/>
        </w:rPr>
      </w:pPr>
      <w:r w:rsidRPr="00FC03A8">
        <w:rPr>
          <w:noProof/>
          <w:lang w:val="fr-FR"/>
        </w:rPr>
        <w:drawing>
          <wp:inline distT="0" distB="0" distL="0" distR="0" wp14:anchorId="301F04CB" wp14:editId="664BC1A2">
            <wp:extent cx="6642100" cy="6229350"/>
            <wp:effectExtent l="19050" t="19050" r="25400" b="19050"/>
            <wp:docPr id="191029070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229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0F78CAF" w14:textId="34972B0F" w:rsidR="00B40573" w:rsidRPr="00FC03A8" w:rsidRDefault="00B40573" w:rsidP="00B40573">
      <w:pPr>
        <w:pStyle w:val="TPnormalpuce1"/>
      </w:pPr>
      <w:r w:rsidRPr="00FC03A8">
        <w:t>Par défaut cette requête nous remonte tous les Formateur qui sont contenus dans la page 0 avec 20 Max</w:t>
      </w:r>
    </w:p>
    <w:p w14:paraId="23AA9F4F" w14:textId="4701C549" w:rsidR="00B40573" w:rsidRPr="00FC03A8" w:rsidRDefault="00B40573" w:rsidP="00B40573">
      <w:pPr>
        <w:pStyle w:val="TPnormalpuce1"/>
        <w:numPr>
          <w:ilvl w:val="1"/>
          <w:numId w:val="1"/>
        </w:numPr>
      </w:pPr>
      <w:r w:rsidRPr="00FC03A8">
        <w:t>Comme il n’y a que 3 Formateur ; ils sont tous là</w:t>
      </w:r>
    </w:p>
    <w:p w14:paraId="7ACC665C" w14:textId="34CD51A8" w:rsidR="00CB5F9E" w:rsidRPr="00FC03A8" w:rsidRDefault="00CB5F9E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52F1E2EA" w14:textId="7216A424" w:rsidR="00CB5F9E" w:rsidRPr="00FC03A8" w:rsidRDefault="00B40573" w:rsidP="00B40573">
      <w:pPr>
        <w:pStyle w:val="TPnormalpuce1"/>
      </w:pPr>
      <w:r w:rsidRPr="00FC03A8">
        <w:t>Essayons en changeant</w:t>
      </w:r>
      <w:r w:rsidR="00CB5F9E" w:rsidRPr="00FC03A8">
        <w:t xml:space="preserve"> les paramètre</w:t>
      </w:r>
      <w:r w:rsidR="00427E9A" w:rsidRPr="00FC03A8">
        <w:t>s</w:t>
      </w:r>
      <w:r w:rsidR="00CB5F9E" w:rsidRPr="00FC03A8">
        <w:t xml:space="preserve"> : </w:t>
      </w:r>
    </w:p>
    <w:p w14:paraId="69C82DFE" w14:textId="0AD32789" w:rsidR="00CB5F9E" w:rsidRPr="00FC03A8" w:rsidRDefault="00FE1CEB" w:rsidP="00CB5F9E">
      <w:pPr>
        <w:pStyle w:val="TPnormalpuce1"/>
        <w:numPr>
          <w:ilvl w:val="1"/>
          <w:numId w:val="1"/>
        </w:numPr>
      </w:pPr>
      <w:r w:rsidRPr="00FC03A8">
        <w:t>L</w:t>
      </w:r>
      <w:r w:rsidR="00B40573" w:rsidRPr="00FC03A8">
        <w:t xml:space="preserve">e nombre de formateur par page = 2 </w:t>
      </w:r>
    </w:p>
    <w:p w14:paraId="04562CAF" w14:textId="60D2D851" w:rsidR="00B40573" w:rsidRPr="00FC03A8" w:rsidRDefault="00FE1CEB" w:rsidP="00CB5F9E">
      <w:pPr>
        <w:pStyle w:val="TPnormalpuce1"/>
        <w:numPr>
          <w:ilvl w:val="1"/>
          <w:numId w:val="1"/>
        </w:numPr>
      </w:pPr>
      <w:r w:rsidRPr="00FC03A8">
        <w:t>E</w:t>
      </w:r>
      <w:r w:rsidR="00B40573" w:rsidRPr="00FC03A8">
        <w:t>t afficher la page 1</w:t>
      </w:r>
    </w:p>
    <w:p w14:paraId="3822DFE6" w14:textId="4E59C085" w:rsidR="00B40573" w:rsidRPr="00FC03A8" w:rsidRDefault="00CB5F9E" w:rsidP="00B40573">
      <w:pPr>
        <w:pStyle w:val="TPnormalpuce1"/>
        <w:numPr>
          <w:ilvl w:val="1"/>
          <w:numId w:val="1"/>
        </w:numPr>
      </w:pPr>
      <w:r w:rsidRPr="00FC03A8">
        <w:t>http://localhost:8080/formateurs?</w:t>
      </w:r>
      <w:r w:rsidR="00FE1CEB" w:rsidRPr="00FC03A8">
        <w:t>page=1&amp;size=2</w:t>
      </w:r>
    </w:p>
    <w:p w14:paraId="03A6E616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{</w:t>
      </w:r>
    </w:p>
    <w:p w14:paraId="34D5942D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"_</w:t>
      </w:r>
      <w:proofErr w:type="spellStart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embedded</w:t>
      </w:r>
      <w:proofErr w:type="spellEnd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00A24AB2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lastRenderedPageBreak/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"formateurs"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[</w:t>
      </w:r>
    </w:p>
    <w:p w14:paraId="6D183D4E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{</w:t>
      </w:r>
    </w:p>
    <w:p w14:paraId="55F4C917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"nom"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"DELACHESNAIS"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,</w:t>
      </w:r>
    </w:p>
    <w:p w14:paraId="2AD36CC5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proofErr w:type="spellStart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prenom</w:t>
      </w:r>
      <w:proofErr w:type="spellEnd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"Frédéric"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,</w:t>
      </w:r>
    </w:p>
    <w:p w14:paraId="0C008D3F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"_links"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0C376EE6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"self"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45A62C32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"href"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"http://localhost:8080/formateurs/fdelachesnais@campus-eni.frr"</w:t>
      </w:r>
    </w:p>
    <w:p w14:paraId="12FA4E50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    },</w:t>
      </w:r>
    </w:p>
    <w:p w14:paraId="279B05DE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"formateur"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013CCEF9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"href"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"http://localhost:8080/formateurs/fdelachesnais@campus-eni.frr"</w:t>
      </w:r>
    </w:p>
    <w:p w14:paraId="14DCD836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    }</w:t>
      </w:r>
    </w:p>
    <w:p w14:paraId="775F5A78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    }</w:t>
      </w:r>
    </w:p>
    <w:p w14:paraId="201EA48B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}</w:t>
      </w:r>
    </w:p>
    <w:p w14:paraId="529B3CCA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]</w:t>
      </w:r>
    </w:p>
    <w:p w14:paraId="2877F87C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},</w:t>
      </w:r>
    </w:p>
    <w:p w14:paraId="1D84847E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"_links"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7FDB8846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"first"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2407CF9B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"href"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"http://localhost:8080/formateurs?page=0&amp;size=2"</w:t>
      </w:r>
    </w:p>
    <w:p w14:paraId="5AB42F9E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},</w:t>
      </w:r>
    </w:p>
    <w:p w14:paraId="4D93B716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proofErr w:type="spellStart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prev</w:t>
      </w:r>
      <w:proofErr w:type="spellEnd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36E3960B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"href"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"http://localhost:8080/formateurs?page=0&amp;size=2"</w:t>
      </w:r>
    </w:p>
    <w:p w14:paraId="53FFEFAC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},</w:t>
      </w:r>
    </w:p>
    <w:p w14:paraId="1C9A84DC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"self"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6EE7AA8F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"href"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"http://localhost:8080/formateurs?page=1&amp;size=2"</w:t>
      </w:r>
    </w:p>
    <w:p w14:paraId="48872A75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},</w:t>
      </w:r>
    </w:p>
    <w:p w14:paraId="0474A3BF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"last"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09BA96AE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"href"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"http://localhost:8080/formateurs?page=1&amp;size=2"</w:t>
      </w:r>
    </w:p>
    <w:p w14:paraId="56333ED7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},</w:t>
      </w:r>
    </w:p>
    <w:p w14:paraId="06FEAFB3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"profile"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73A72796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"href"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"http://localhost:8080/profile/formateurs"</w:t>
      </w:r>
    </w:p>
    <w:p w14:paraId="6EA6A338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}</w:t>
      </w:r>
    </w:p>
    <w:p w14:paraId="09D093C2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},</w:t>
      </w:r>
    </w:p>
    <w:p w14:paraId="21C1290F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"page"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{</w:t>
      </w:r>
    </w:p>
    <w:p w14:paraId="0A50E50A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"size"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98658"/>
          <w:sz w:val="18"/>
          <w:szCs w:val="18"/>
          <w:lang w:val="fr-FR" w:eastAsia="fr-FR"/>
        </w:rPr>
        <w:t>2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,</w:t>
      </w:r>
    </w:p>
    <w:p w14:paraId="5C6F7A23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proofErr w:type="spellStart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totalElements</w:t>
      </w:r>
      <w:proofErr w:type="spellEnd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98658"/>
          <w:sz w:val="18"/>
          <w:szCs w:val="18"/>
          <w:lang w:val="fr-FR" w:eastAsia="fr-FR"/>
        </w:rPr>
        <w:t>3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,</w:t>
      </w:r>
    </w:p>
    <w:p w14:paraId="3BAD71D3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proofErr w:type="spellStart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totalPages</w:t>
      </w:r>
      <w:proofErr w:type="spellEnd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98658"/>
          <w:sz w:val="18"/>
          <w:szCs w:val="18"/>
          <w:lang w:val="fr-FR" w:eastAsia="fr-FR"/>
        </w:rPr>
        <w:t>2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,</w:t>
      </w:r>
    </w:p>
    <w:p w14:paraId="07F46EB8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    </w:t>
      </w:r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proofErr w:type="spellStart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number</w:t>
      </w:r>
      <w:proofErr w:type="spellEnd"/>
      <w:r w:rsidRPr="00427E9A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27E9A">
        <w:rPr>
          <w:rFonts w:ascii="Courier New" w:eastAsia="Times New Roman" w:hAnsi="Courier New" w:cs="Courier New"/>
          <w:color w:val="098658"/>
          <w:sz w:val="18"/>
          <w:szCs w:val="18"/>
          <w:lang w:val="fr-FR" w:eastAsia="fr-FR"/>
        </w:rPr>
        <w:t>1</w:t>
      </w:r>
    </w:p>
    <w:p w14:paraId="47482BC3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}</w:t>
      </w:r>
    </w:p>
    <w:p w14:paraId="36C3A40B" w14:textId="77777777" w:rsidR="00427E9A" w:rsidRPr="00427E9A" w:rsidRDefault="00427E9A" w:rsidP="00427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27E9A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}</w:t>
      </w:r>
    </w:p>
    <w:p w14:paraId="6A1F96AA" w14:textId="2BEA9E17" w:rsidR="00427E9A" w:rsidRPr="00FC03A8" w:rsidRDefault="002638A9" w:rsidP="00427E9A">
      <w:pPr>
        <w:pStyle w:val="TPnormalpuce1"/>
        <w:numPr>
          <w:ilvl w:val="1"/>
          <w:numId w:val="1"/>
        </w:numPr>
      </w:pPr>
      <w:r>
        <w:t>N</w:t>
      </w:r>
      <w:r w:rsidR="00427E9A" w:rsidRPr="00FC03A8">
        <w:t>ous avons toujours au total : 3 Formateur</w:t>
      </w:r>
    </w:p>
    <w:p w14:paraId="55764111" w14:textId="5D75F8E4" w:rsidR="00427E9A" w:rsidRPr="00FC03A8" w:rsidRDefault="00427E9A" w:rsidP="00427E9A">
      <w:pPr>
        <w:pStyle w:val="TPnormalpuce1"/>
        <w:numPr>
          <w:ilvl w:val="1"/>
          <w:numId w:val="1"/>
        </w:numPr>
      </w:pPr>
      <w:r w:rsidRPr="00FC03A8">
        <w:t>Mais 2 en nombre de pages</w:t>
      </w:r>
    </w:p>
    <w:p w14:paraId="79BE0471" w14:textId="3EF1EB9F" w:rsidR="00427E9A" w:rsidRPr="00FC03A8" w:rsidRDefault="00427E9A" w:rsidP="00427E9A">
      <w:pPr>
        <w:pStyle w:val="TPnormalpuce1"/>
        <w:numPr>
          <w:ilvl w:val="1"/>
          <w:numId w:val="1"/>
        </w:numPr>
      </w:pPr>
      <w:r w:rsidRPr="00FC03A8">
        <w:t>Et 2 Formateur par page</w:t>
      </w:r>
    </w:p>
    <w:p w14:paraId="45363A60" w14:textId="41374E43" w:rsidR="00427E9A" w:rsidRPr="00FC03A8" w:rsidRDefault="00427E9A" w:rsidP="00427E9A">
      <w:pPr>
        <w:pStyle w:val="TPnormalpuce1"/>
        <w:numPr>
          <w:ilvl w:val="1"/>
          <w:numId w:val="1"/>
        </w:numPr>
      </w:pPr>
      <w:r w:rsidRPr="00FC03A8">
        <w:t>Actuellement, nous affichons la page 1, qui contient 1 seul Formateur</w:t>
      </w:r>
    </w:p>
    <w:p w14:paraId="15978D5B" w14:textId="3C018132" w:rsidR="00427E9A" w:rsidRPr="00FC03A8" w:rsidRDefault="00191FCA" w:rsidP="00427E9A">
      <w:pPr>
        <w:pStyle w:val="TPnormalpuce1"/>
        <w:numPr>
          <w:ilvl w:val="1"/>
          <w:numId w:val="1"/>
        </w:numPr>
      </w:pPr>
      <w:r w:rsidRPr="00FC03A8">
        <w:t>Remarquez qu’il nous propose les URL pour voir la première page, la page précédente, la courante, la dernière et le profil</w:t>
      </w:r>
    </w:p>
    <w:p w14:paraId="2AFEBD29" w14:textId="35B8A3BA" w:rsidR="00A72224" w:rsidRPr="00FC03A8" w:rsidRDefault="00A72224" w:rsidP="00920729">
      <w:pPr>
        <w:pStyle w:val="Citationintense"/>
        <w:rPr>
          <w:lang w:val="fr-FR"/>
        </w:rPr>
      </w:pPr>
      <w:r w:rsidRPr="00FC03A8">
        <w:rPr>
          <w:lang w:val="fr-FR"/>
        </w:rPr>
        <w:t>Il est donc très facile de changer ces paramètres côté client.</w:t>
      </w:r>
    </w:p>
    <w:p w14:paraId="078FAC34" w14:textId="4D792CAB" w:rsidR="00161173" w:rsidRPr="00FC03A8" w:rsidRDefault="00161173" w:rsidP="00161173">
      <w:pPr>
        <w:pStyle w:val="Titre3"/>
        <w:numPr>
          <w:ilvl w:val="0"/>
          <w:numId w:val="15"/>
        </w:numPr>
        <w:rPr>
          <w:lang w:val="fr-FR"/>
        </w:rPr>
      </w:pPr>
      <w:r w:rsidRPr="00FC03A8">
        <w:rPr>
          <w:lang w:val="fr-FR"/>
        </w:rPr>
        <w:lastRenderedPageBreak/>
        <w:t>Profil : http://localhost:8080/profile/formateurs</w:t>
      </w:r>
    </w:p>
    <w:p w14:paraId="2F0B11F5" w14:textId="77777777" w:rsidR="00C61888" w:rsidRPr="00FC03A8" w:rsidRDefault="00624EBD" w:rsidP="00161173">
      <w:pPr>
        <w:rPr>
          <w:lang w:val="fr-FR"/>
        </w:rPr>
      </w:pPr>
      <w:r w:rsidRPr="00FC03A8">
        <w:rPr>
          <w:noProof/>
          <w:lang w:val="fr-FR"/>
        </w:rPr>
        <w:drawing>
          <wp:inline distT="0" distB="0" distL="0" distR="0" wp14:anchorId="1208FE17" wp14:editId="482EF045">
            <wp:extent cx="5265471" cy="5924550"/>
            <wp:effectExtent l="19050" t="19050" r="11430" b="19050"/>
            <wp:docPr id="169069426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45" cy="59466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11F9E3A" w14:textId="5800223D" w:rsidR="00063E05" w:rsidRPr="00FC03A8" w:rsidRDefault="00063E05" w:rsidP="00063E05">
      <w:pPr>
        <w:pStyle w:val="TPnormalpuce1"/>
      </w:pPr>
      <w:r w:rsidRPr="00FC03A8">
        <w:t xml:space="preserve">ALPS est un format de données pour définir des descriptions simples de la sémantique au niveau de l'application. </w:t>
      </w:r>
    </w:p>
    <w:p w14:paraId="6B617BF4" w14:textId="77777777" w:rsidR="00684E34" w:rsidRPr="00FC03A8" w:rsidRDefault="00063E05" w:rsidP="00684E34">
      <w:pPr>
        <w:pStyle w:val="TPnormalpuce1"/>
        <w:numPr>
          <w:ilvl w:val="1"/>
          <w:numId w:val="1"/>
        </w:numPr>
      </w:pPr>
      <w:r w:rsidRPr="00FC03A8">
        <w:t xml:space="preserve">Un document ALPS peut être utilisé comme profil pour expliquer la sémantique d'application d'un document avec un type de média indépendant de l'application (tel que HTML, HAL, </w:t>
      </w:r>
      <w:proofErr w:type="spellStart"/>
      <w:r w:rsidRPr="00FC03A8">
        <w:t>Collection+JSON</w:t>
      </w:r>
      <w:proofErr w:type="spellEnd"/>
      <w:r w:rsidRPr="00FC03A8">
        <w:t xml:space="preserve">, </w:t>
      </w:r>
      <w:proofErr w:type="spellStart"/>
      <w:r w:rsidRPr="00FC03A8">
        <w:t>Siren</w:t>
      </w:r>
      <w:proofErr w:type="spellEnd"/>
      <w:r w:rsidRPr="00FC03A8">
        <w:t xml:space="preserve">, etc.). </w:t>
      </w:r>
    </w:p>
    <w:p w14:paraId="3781A856" w14:textId="656B95DF" w:rsidR="00063E05" w:rsidRPr="00FC03A8" w:rsidRDefault="00063E05" w:rsidP="00684E34">
      <w:pPr>
        <w:pStyle w:val="TPnormalpuce1"/>
        <w:numPr>
          <w:ilvl w:val="1"/>
          <w:numId w:val="1"/>
        </w:numPr>
      </w:pPr>
      <w:r w:rsidRPr="00FC03A8">
        <w:t>Cela augmente la possibilité de réutilisation des documents de profil sur tous les types de supports.</w:t>
      </w:r>
    </w:p>
    <w:p w14:paraId="60497CDB" w14:textId="35831A93" w:rsidR="00684E34" w:rsidRPr="00FC03A8" w:rsidRDefault="00684E34" w:rsidP="00684E34">
      <w:pPr>
        <w:pStyle w:val="TPnormalpuce1"/>
        <w:numPr>
          <w:ilvl w:val="1"/>
          <w:numId w:val="1"/>
        </w:numPr>
      </w:pPr>
      <w:r w:rsidRPr="00FC03A8">
        <w:t xml:space="preserve">Cela aide les développeurs </w:t>
      </w:r>
      <w:r w:rsidRPr="00FC03A8">
        <w:rPr>
          <w:lang w:bidi="ar-SA"/>
        </w:rPr>
        <w:t>qui mettent en œuvre des solutions avec Spring</w:t>
      </w:r>
    </w:p>
    <w:p w14:paraId="383843A9" w14:textId="77777777" w:rsidR="00212580" w:rsidRPr="00FC03A8" w:rsidRDefault="00C61888" w:rsidP="004F02D8">
      <w:pPr>
        <w:pStyle w:val="Citationintense"/>
        <w:rPr>
          <w:lang w:val="fr-FR" w:bidi="en-US"/>
        </w:rPr>
      </w:pPr>
      <w:r w:rsidRPr="00FC03A8">
        <w:rPr>
          <w:lang w:val="fr-FR"/>
        </w:rPr>
        <w:t>Ce n’est pas un élément de documentation, comme pourrait l’être </w:t>
      </w:r>
      <w:proofErr w:type="spellStart"/>
      <w:r w:rsidRPr="00FC03A8">
        <w:rPr>
          <w:lang w:val="fr-FR"/>
        </w:rPr>
        <w:t>Swagger</w:t>
      </w:r>
      <w:proofErr w:type="spellEnd"/>
      <w:r w:rsidR="00212580" w:rsidRPr="00FC03A8">
        <w:rPr>
          <w:lang w:val="fr-FR"/>
        </w:rPr>
        <w:t>.</w:t>
      </w:r>
    </w:p>
    <w:p w14:paraId="6820A58C" w14:textId="77777777" w:rsidR="004F02D8" w:rsidRPr="00FC03A8" w:rsidRDefault="00212580" w:rsidP="004F02D8">
      <w:pPr>
        <w:pStyle w:val="Citationintense"/>
        <w:rPr>
          <w:lang w:val="fr-FR" w:bidi="en-US"/>
        </w:rPr>
      </w:pPr>
      <w:r w:rsidRPr="00FC03A8">
        <w:rPr>
          <w:lang w:val="fr-FR"/>
        </w:rPr>
        <w:t>Nous verrons cette documentation un peu plus loin</w:t>
      </w:r>
    </w:p>
    <w:p w14:paraId="69EFBB57" w14:textId="062963AA" w:rsidR="00063F92" w:rsidRPr="00FC03A8" w:rsidRDefault="00126F87" w:rsidP="006073D3">
      <w:pPr>
        <w:pStyle w:val="Titre3"/>
        <w:numPr>
          <w:ilvl w:val="0"/>
          <w:numId w:val="15"/>
        </w:numPr>
        <w:rPr>
          <w:lang w:val="fr-FR"/>
        </w:rPr>
      </w:pPr>
      <w:r w:rsidRPr="00FC03A8">
        <w:rPr>
          <w:lang w:val="fr-FR"/>
        </w:rPr>
        <w:lastRenderedPageBreak/>
        <w:t xml:space="preserve">Formateur </w:t>
      </w:r>
      <w:r w:rsidR="004D20E7" w:rsidRPr="00FC03A8">
        <w:rPr>
          <w:lang w:val="fr-FR"/>
        </w:rPr>
        <w:t>par l’identifiant</w:t>
      </w:r>
      <w:r w:rsidR="00063F92" w:rsidRPr="00FC03A8">
        <w:rPr>
          <w:lang w:val="fr-FR"/>
        </w:rPr>
        <w:t xml:space="preserve"> : </w:t>
      </w:r>
      <w:r w:rsidR="00C83021" w:rsidRPr="00FC03A8">
        <w:rPr>
          <w:lang w:val="fr-FR"/>
        </w:rPr>
        <w:t>http://localhost:8080/formateurs/abaille@campus-eni.fr</w:t>
      </w:r>
    </w:p>
    <w:p w14:paraId="2E6CF38B" w14:textId="444A0B20" w:rsidR="0054687D" w:rsidRPr="00FC03A8" w:rsidRDefault="0054687D" w:rsidP="0054687D">
      <w:pPr>
        <w:pStyle w:val="TPnormalpuce1"/>
      </w:pPr>
      <w:r w:rsidRPr="00FC03A8">
        <w:t>Copier l’URL pour créer une nouvelle requête</w:t>
      </w:r>
    </w:p>
    <w:p w14:paraId="2CF2F2D1" w14:textId="63008BAF" w:rsidR="00063F92" w:rsidRPr="00FC03A8" w:rsidRDefault="008028C7" w:rsidP="00063F92">
      <w:pPr>
        <w:rPr>
          <w:lang w:val="fr-FR"/>
        </w:rPr>
      </w:pPr>
      <w:r w:rsidRPr="00FC03A8">
        <w:rPr>
          <w:noProof/>
          <w:lang w:val="fr-FR"/>
        </w:rPr>
        <w:drawing>
          <wp:inline distT="0" distB="0" distL="0" distR="0" wp14:anchorId="25002A34" wp14:editId="01AA50DF">
            <wp:extent cx="5798820" cy="4823460"/>
            <wp:effectExtent l="19050" t="19050" r="11430" b="15240"/>
            <wp:docPr id="18966542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8234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F59F937" w14:textId="77DD5308" w:rsidR="00063F92" w:rsidRPr="00FC03A8" w:rsidRDefault="00A042BE" w:rsidP="00A042BE">
      <w:pPr>
        <w:pStyle w:val="TPnormalpuce1"/>
        <w:numPr>
          <w:ilvl w:val="1"/>
          <w:numId w:val="1"/>
        </w:numPr>
      </w:pPr>
      <w:r w:rsidRPr="00FC03A8">
        <w:t>Vous récupérez bien le détail d’un Formateur</w:t>
      </w:r>
    </w:p>
    <w:p w14:paraId="09A035A4" w14:textId="45C0FC68" w:rsidR="00304BD9" w:rsidRPr="00FC03A8" w:rsidRDefault="00304BD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39BAA326" w14:textId="689337CA" w:rsidR="00063F92" w:rsidRPr="00FC03A8" w:rsidRDefault="00304BD9" w:rsidP="00304BD9">
      <w:pPr>
        <w:pStyle w:val="TPnormalpuce1"/>
      </w:pPr>
      <w:r w:rsidRPr="00FC03A8">
        <w:t>Il est possible de manipuler toutes les méthodes du protocole HTTP : GET, POST, PUT, PATCH et DELETE.</w:t>
      </w:r>
    </w:p>
    <w:p w14:paraId="4673DA33" w14:textId="6654C63E" w:rsidR="00304BD9" w:rsidRPr="00FC03A8" w:rsidRDefault="00304BD9" w:rsidP="00304BD9">
      <w:pPr>
        <w:pStyle w:val="TPnormalpuce1"/>
        <w:numPr>
          <w:ilvl w:val="1"/>
          <w:numId w:val="1"/>
        </w:numPr>
      </w:pPr>
      <w:r w:rsidRPr="00FC03A8">
        <w:t>Il y a un formateur, qui a son email mal formé</w:t>
      </w:r>
    </w:p>
    <w:p w14:paraId="1C08566F" w14:textId="77777777" w:rsidR="00304BD9" w:rsidRPr="00FC03A8" w:rsidRDefault="00304BD9" w:rsidP="00304BD9">
      <w:pPr>
        <w:rPr>
          <w:lang w:val="fr-FR"/>
        </w:rPr>
      </w:pPr>
    </w:p>
    <w:p w14:paraId="5C18DD90" w14:textId="77777777" w:rsidR="00A41751" w:rsidRPr="00FC03A8" w:rsidRDefault="00A41751" w:rsidP="00304BD9">
      <w:pPr>
        <w:pStyle w:val="TPnormalpuce1"/>
      </w:pPr>
      <w:r w:rsidRPr="00FC03A8">
        <w:t>Regarder dans la liste des Formateur</w:t>
      </w:r>
    </w:p>
    <w:p w14:paraId="4EC6F358" w14:textId="67B4E83B" w:rsidR="00304BD9" w:rsidRPr="00FC03A8" w:rsidRDefault="00A41751" w:rsidP="00A41751">
      <w:pPr>
        <w:pStyle w:val="TPnormalpuce1"/>
        <w:numPr>
          <w:ilvl w:val="1"/>
          <w:numId w:val="1"/>
        </w:numPr>
      </w:pPr>
      <w:r w:rsidRPr="00FC03A8">
        <w:t xml:space="preserve">L’URL pour DELACHESNAIS est </w:t>
      </w:r>
      <w:r w:rsidR="00304BD9" w:rsidRPr="00FC03A8">
        <w:t xml:space="preserve"> http://localhost:8080/formateurs/fdelachesnais@campus-eni.frr</w:t>
      </w:r>
    </w:p>
    <w:p w14:paraId="671B2A59" w14:textId="5FFD14F6" w:rsidR="00304BD9" w:rsidRDefault="00A41751" w:rsidP="00304BD9">
      <w:pPr>
        <w:pStyle w:val="TPnormalpuce1"/>
        <w:numPr>
          <w:ilvl w:val="1"/>
          <w:numId w:val="1"/>
        </w:numPr>
      </w:pPr>
      <w:r w:rsidRPr="00FC03A8">
        <w:t xml:space="preserve">Car son email a </w:t>
      </w:r>
      <w:r w:rsidR="00AF3476">
        <w:t>« </w:t>
      </w:r>
      <w:proofErr w:type="spellStart"/>
      <w:r w:rsidRPr="00FC03A8">
        <w:t>rr</w:t>
      </w:r>
      <w:proofErr w:type="spellEnd"/>
      <w:r w:rsidR="00AF3476">
        <w:t> »</w:t>
      </w:r>
      <w:r w:rsidRPr="00FC03A8">
        <w:t xml:space="preserve"> à la fin</w:t>
      </w:r>
    </w:p>
    <w:p w14:paraId="6EBD3D29" w14:textId="049E3E3B" w:rsidR="00A57AB3" w:rsidRPr="00FC03A8" w:rsidRDefault="00A57AB3" w:rsidP="00304BD9">
      <w:pPr>
        <w:pStyle w:val="TPnormalpuce1"/>
        <w:numPr>
          <w:ilvl w:val="1"/>
          <w:numId w:val="1"/>
        </w:numPr>
      </w:pPr>
      <w:r>
        <w:t>Email est la clef primaire, il faut donc supprimer ce formateur pour le recréer correctement</w:t>
      </w:r>
    </w:p>
    <w:p w14:paraId="40ADF24B" w14:textId="77777777" w:rsidR="00A41751" w:rsidRPr="00FC03A8" w:rsidRDefault="00A41751" w:rsidP="00A41751">
      <w:pPr>
        <w:pStyle w:val="TPnormalpuce1"/>
        <w:numPr>
          <w:ilvl w:val="0"/>
          <w:numId w:val="0"/>
        </w:numPr>
        <w:ind w:left="720" w:hanging="360"/>
      </w:pPr>
    </w:p>
    <w:p w14:paraId="69F9B288" w14:textId="77777777" w:rsidR="008C5654" w:rsidRDefault="008C5654">
      <w:pPr>
        <w:rPr>
          <w:rFonts w:asciiTheme="majorHAnsi" w:eastAsiaTheme="majorEastAsia" w:hAnsiTheme="majorHAnsi" w:cstheme="majorBidi"/>
          <w:color w:val="B01513" w:themeColor="accent1"/>
          <w:sz w:val="22"/>
          <w:szCs w:val="22"/>
          <w:lang w:val="fr-FR"/>
        </w:rPr>
      </w:pPr>
      <w:r>
        <w:rPr>
          <w:lang w:val="fr-FR"/>
        </w:rPr>
        <w:br w:type="page"/>
      </w:r>
    </w:p>
    <w:p w14:paraId="11F14DE6" w14:textId="0CE5E11C" w:rsidR="00A41751" w:rsidRDefault="00A57AB3" w:rsidP="00A41751">
      <w:pPr>
        <w:pStyle w:val="Titre3"/>
        <w:numPr>
          <w:ilvl w:val="0"/>
          <w:numId w:val="15"/>
        </w:numPr>
        <w:rPr>
          <w:lang w:val="fr-FR"/>
        </w:rPr>
      </w:pPr>
      <w:r>
        <w:rPr>
          <w:lang w:val="fr-FR"/>
        </w:rPr>
        <w:lastRenderedPageBreak/>
        <w:t xml:space="preserve">DELETE </w:t>
      </w:r>
      <w:r w:rsidR="00A41751" w:rsidRPr="00FC03A8">
        <w:rPr>
          <w:lang w:val="fr-FR"/>
        </w:rPr>
        <w:t>Formateur par l’identifiant : http://localhost:8080/formateurs/</w:t>
      </w:r>
      <w:r w:rsidR="00402E27">
        <w:rPr>
          <w:lang w:val="fr-FR"/>
        </w:rPr>
        <w:t>fdelachesnais</w:t>
      </w:r>
      <w:r w:rsidR="00A41751" w:rsidRPr="00FC03A8">
        <w:rPr>
          <w:lang w:val="fr-FR"/>
        </w:rPr>
        <w:t>@campus-eni.fr</w:t>
      </w:r>
      <w:r w:rsidR="00402E27">
        <w:rPr>
          <w:lang w:val="fr-FR"/>
        </w:rPr>
        <w:t>r</w:t>
      </w:r>
    </w:p>
    <w:p w14:paraId="35F05F3C" w14:textId="5970E0C9" w:rsidR="00402E27" w:rsidRDefault="00402E27" w:rsidP="00402E27">
      <w:pPr>
        <w:pStyle w:val="TPnormalpuce1"/>
      </w:pPr>
      <w:r>
        <w:t>Créer une nouvelle requête</w:t>
      </w:r>
    </w:p>
    <w:p w14:paraId="0E42ABED" w14:textId="5DD32316" w:rsidR="00402E27" w:rsidRDefault="00402E27" w:rsidP="00402E27">
      <w:pPr>
        <w:pStyle w:val="TPnormalpuce1"/>
        <w:numPr>
          <w:ilvl w:val="1"/>
          <w:numId w:val="1"/>
        </w:numPr>
      </w:pPr>
      <w:r>
        <w:t>Avec l’URL ci-dessus</w:t>
      </w:r>
    </w:p>
    <w:p w14:paraId="135A801B" w14:textId="0B451554" w:rsidR="00A41751" w:rsidRDefault="00402E27" w:rsidP="00A57AB3">
      <w:pPr>
        <w:pStyle w:val="TPnormalpuce1"/>
        <w:numPr>
          <w:ilvl w:val="1"/>
          <w:numId w:val="1"/>
        </w:numPr>
      </w:pPr>
      <w:r>
        <w:t xml:space="preserve">En sélectionnant la méthode </w:t>
      </w:r>
      <w:r w:rsidR="00A57AB3">
        <w:t>DELETE</w:t>
      </w:r>
    </w:p>
    <w:p w14:paraId="01E3591E" w14:textId="7E655817" w:rsidR="00A57AB3" w:rsidRDefault="00A57AB3" w:rsidP="00A57AB3">
      <w:r>
        <w:rPr>
          <w:noProof/>
        </w:rPr>
        <w:drawing>
          <wp:inline distT="0" distB="0" distL="0" distR="0" wp14:anchorId="707DA7C1" wp14:editId="7A1BC30C">
            <wp:extent cx="5664200" cy="2755900"/>
            <wp:effectExtent l="19050" t="19050" r="12700" b="25400"/>
            <wp:docPr id="168980860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755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8A387B2" w14:textId="77E1ECAA" w:rsidR="00A57AB3" w:rsidRDefault="00A57AB3" w:rsidP="00A57AB3">
      <w:pPr>
        <w:pStyle w:val="TPnormalpuce1"/>
      </w:pPr>
      <w:r>
        <w:t xml:space="preserve">Vous pouvez vérifier soit en base soit en rappelant le </w:t>
      </w:r>
      <w:proofErr w:type="spellStart"/>
      <w:r>
        <w:t>Get</w:t>
      </w:r>
      <w:proofErr w:type="spellEnd"/>
      <w:r>
        <w:t xml:space="preserve"> général</w:t>
      </w:r>
    </w:p>
    <w:p w14:paraId="66FD753A" w14:textId="77777777" w:rsidR="004C3856" w:rsidRDefault="004C3856" w:rsidP="004C3856">
      <w:pPr>
        <w:pStyle w:val="TPnormalpuce1"/>
        <w:numPr>
          <w:ilvl w:val="0"/>
          <w:numId w:val="0"/>
        </w:numPr>
        <w:ind w:left="720" w:hanging="360"/>
      </w:pPr>
    </w:p>
    <w:p w14:paraId="78BF5AC2" w14:textId="77777777" w:rsidR="004C3856" w:rsidRDefault="004C3856">
      <w:pPr>
        <w:rPr>
          <w:rFonts w:asciiTheme="majorHAnsi" w:eastAsiaTheme="majorEastAsia" w:hAnsiTheme="majorHAnsi" w:cstheme="majorBidi"/>
          <w:color w:val="B01513" w:themeColor="accent1"/>
          <w:sz w:val="22"/>
          <w:szCs w:val="22"/>
          <w:lang w:val="fr-FR"/>
        </w:rPr>
      </w:pPr>
      <w:r>
        <w:rPr>
          <w:lang w:val="fr-FR"/>
        </w:rPr>
        <w:br w:type="page"/>
      </w:r>
    </w:p>
    <w:p w14:paraId="5E161DC7" w14:textId="52E6BBCC" w:rsidR="004C3856" w:rsidRDefault="004C3856" w:rsidP="004C3856">
      <w:pPr>
        <w:pStyle w:val="Titre3"/>
        <w:numPr>
          <w:ilvl w:val="0"/>
          <w:numId w:val="15"/>
        </w:numPr>
        <w:rPr>
          <w:lang w:val="fr-FR"/>
        </w:rPr>
      </w:pPr>
      <w:r>
        <w:rPr>
          <w:lang w:val="fr-FR"/>
        </w:rPr>
        <w:lastRenderedPageBreak/>
        <w:t xml:space="preserve">POST </w:t>
      </w:r>
      <w:r w:rsidRPr="00FC03A8">
        <w:rPr>
          <w:lang w:val="fr-FR"/>
        </w:rPr>
        <w:t>Formateur</w:t>
      </w:r>
      <w:r>
        <w:rPr>
          <w:lang w:val="fr-FR"/>
        </w:rPr>
        <w:t xml:space="preserve"> </w:t>
      </w:r>
      <w:r w:rsidRPr="00FC03A8">
        <w:rPr>
          <w:lang w:val="fr-FR"/>
        </w:rPr>
        <w:t>: http://localhost:8080/formateurs</w:t>
      </w:r>
    </w:p>
    <w:p w14:paraId="11814AB7" w14:textId="77777777" w:rsidR="004C3856" w:rsidRDefault="004C3856" w:rsidP="004C3856">
      <w:pPr>
        <w:pStyle w:val="TPnormalpuce1"/>
      </w:pPr>
      <w:r>
        <w:t>Créer une nouvelle requête</w:t>
      </w:r>
    </w:p>
    <w:p w14:paraId="281C05C8" w14:textId="77777777" w:rsidR="004C3856" w:rsidRDefault="004C3856" w:rsidP="004C3856">
      <w:pPr>
        <w:pStyle w:val="TPnormalpuce1"/>
        <w:numPr>
          <w:ilvl w:val="1"/>
          <w:numId w:val="1"/>
        </w:numPr>
      </w:pPr>
      <w:r>
        <w:t>Avec l’URL ci-dessus</w:t>
      </w:r>
    </w:p>
    <w:p w14:paraId="56167F14" w14:textId="50E6493A" w:rsidR="004C3856" w:rsidRDefault="004C3856" w:rsidP="004C3856">
      <w:pPr>
        <w:pStyle w:val="TPnormalpuce1"/>
        <w:numPr>
          <w:ilvl w:val="1"/>
          <w:numId w:val="1"/>
        </w:numPr>
      </w:pPr>
      <w:r>
        <w:t>En sélectionnant la méthode POST</w:t>
      </w:r>
    </w:p>
    <w:p w14:paraId="26A5D320" w14:textId="2E435BA8" w:rsidR="004C3856" w:rsidRDefault="004C3856" w:rsidP="004C3856">
      <w:pPr>
        <w:pStyle w:val="TPnormalpuce1"/>
        <w:numPr>
          <w:ilvl w:val="1"/>
          <w:numId w:val="1"/>
        </w:numPr>
      </w:pPr>
      <w:r>
        <w:t>Et créer un objet Formateur dans le body avec les paramètres corrigé</w:t>
      </w:r>
    </w:p>
    <w:p w14:paraId="05EE30C4" w14:textId="77777777" w:rsidR="004C3856" w:rsidRPr="004C3856" w:rsidRDefault="004C3856" w:rsidP="004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{</w:t>
      </w:r>
    </w:p>
    <w:p w14:paraId="1DD18C20" w14:textId="140F3217" w:rsidR="004C3856" w:rsidRPr="004C3856" w:rsidRDefault="004C3856" w:rsidP="004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</w:t>
      </w:r>
      <w:r w:rsidRPr="004C3856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"email"</w:t>
      </w: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</w:t>
      </w:r>
      <w:r w:rsidRPr="004C3856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"fdelachesnais@campus-eni.fr"</w:t>
      </w:r>
      <w:r w:rsidR="00B92CE9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,</w:t>
      </w:r>
    </w:p>
    <w:p w14:paraId="0AF96596" w14:textId="77777777" w:rsidR="004C3856" w:rsidRPr="004C3856" w:rsidRDefault="004C3856" w:rsidP="004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</w:t>
      </w:r>
      <w:r w:rsidRPr="004C3856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"nom"</w:t>
      </w: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C3856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"DELACHESNAIS"</w:t>
      </w: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,</w:t>
      </w:r>
    </w:p>
    <w:p w14:paraId="1CBAD80A" w14:textId="77777777" w:rsidR="004C3856" w:rsidRPr="004C3856" w:rsidRDefault="004C3856" w:rsidP="004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    </w:t>
      </w:r>
      <w:r w:rsidRPr="004C3856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proofErr w:type="spellStart"/>
      <w:r w:rsidRPr="004C3856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prenom</w:t>
      </w:r>
      <w:proofErr w:type="spellEnd"/>
      <w:r w:rsidRPr="004C3856">
        <w:rPr>
          <w:rFonts w:ascii="Courier New" w:eastAsia="Times New Roman" w:hAnsi="Courier New" w:cs="Courier New"/>
          <w:color w:val="A31515"/>
          <w:sz w:val="18"/>
          <w:szCs w:val="18"/>
          <w:lang w:val="fr-FR" w:eastAsia="fr-FR"/>
        </w:rPr>
        <w:t>"</w:t>
      </w: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: </w:t>
      </w:r>
      <w:r w:rsidRPr="004C3856">
        <w:rPr>
          <w:rFonts w:ascii="Courier New" w:eastAsia="Times New Roman" w:hAnsi="Courier New" w:cs="Courier New"/>
          <w:color w:val="0451A5"/>
          <w:sz w:val="18"/>
          <w:szCs w:val="18"/>
          <w:lang w:val="fr-FR" w:eastAsia="fr-FR"/>
        </w:rPr>
        <w:t>"Frédéric"</w:t>
      </w:r>
    </w:p>
    <w:p w14:paraId="46FEBDBA" w14:textId="77777777" w:rsidR="004C3856" w:rsidRPr="004C3856" w:rsidRDefault="004C3856" w:rsidP="004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</w:pPr>
      <w:r w:rsidRPr="004C3856">
        <w:rPr>
          <w:rFonts w:ascii="Courier New" w:eastAsia="Times New Roman" w:hAnsi="Courier New" w:cs="Courier New"/>
          <w:color w:val="000000"/>
          <w:sz w:val="18"/>
          <w:szCs w:val="18"/>
          <w:lang w:val="fr-FR" w:eastAsia="fr-FR"/>
        </w:rPr>
        <w:t>}</w:t>
      </w:r>
    </w:p>
    <w:p w14:paraId="11CAD3A5" w14:textId="43160CA6" w:rsidR="004C3856" w:rsidRDefault="00985A95" w:rsidP="004C3856">
      <w:r>
        <w:rPr>
          <w:noProof/>
        </w:rPr>
        <w:drawing>
          <wp:inline distT="0" distB="0" distL="0" distR="0" wp14:anchorId="29D91CC0" wp14:editId="776088B0">
            <wp:extent cx="6197600" cy="5168900"/>
            <wp:effectExtent l="19050" t="19050" r="12700" b="12700"/>
            <wp:docPr id="36018591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5168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F2AF56C" w14:textId="77777777" w:rsidR="004C3856" w:rsidRPr="00FC03A8" w:rsidRDefault="004C3856" w:rsidP="004C3856">
      <w:pPr>
        <w:pStyle w:val="TPnormalpuce1"/>
        <w:numPr>
          <w:ilvl w:val="0"/>
          <w:numId w:val="0"/>
        </w:numPr>
        <w:ind w:left="720" w:hanging="360"/>
      </w:pPr>
    </w:p>
    <w:p w14:paraId="3DA4360C" w14:textId="77777777" w:rsidR="00304BD9" w:rsidRPr="00FC03A8" w:rsidRDefault="00304BD9" w:rsidP="00304BD9">
      <w:pPr>
        <w:rPr>
          <w:lang w:val="fr-FR"/>
        </w:rPr>
      </w:pPr>
    </w:p>
    <w:p w14:paraId="5FAF32FA" w14:textId="65425D40" w:rsidR="00404270" w:rsidRDefault="00FA61F9" w:rsidP="00404270">
      <w:pPr>
        <w:pStyle w:val="Titre2"/>
        <w:rPr>
          <w:lang w:val="fr-FR"/>
        </w:rPr>
      </w:pPr>
      <w:r w:rsidRPr="00FC03A8">
        <w:rPr>
          <w:lang w:val="fr-FR"/>
        </w:rPr>
        <w:br w:type="page"/>
      </w:r>
      <w:proofErr w:type="spellStart"/>
      <w:r w:rsidR="00404270">
        <w:rPr>
          <w:lang w:val="fr-FR"/>
        </w:rPr>
        <w:lastRenderedPageBreak/>
        <w:t>Cours</w:t>
      </w:r>
      <w:r w:rsidR="00404270" w:rsidRPr="00FC03A8">
        <w:rPr>
          <w:lang w:val="fr-FR"/>
        </w:rPr>
        <w:t>Repository</w:t>
      </w:r>
      <w:proofErr w:type="spellEnd"/>
    </w:p>
    <w:p w14:paraId="2A3450DB" w14:textId="77B78914" w:rsidR="00404270" w:rsidRDefault="00404270" w:rsidP="00404270">
      <w:pPr>
        <w:pStyle w:val="TPnormalpuce1"/>
      </w:pPr>
      <w:r>
        <w:t>Spring Data REST, va mettre au pluriel notre classe Cours</w:t>
      </w:r>
    </w:p>
    <w:p w14:paraId="05FF61A8" w14:textId="4EC01D50" w:rsidR="00404270" w:rsidRDefault="00404270" w:rsidP="00404270">
      <w:pPr>
        <w:pStyle w:val="TPnormalpuce1"/>
        <w:numPr>
          <w:ilvl w:val="1"/>
          <w:numId w:val="1"/>
        </w:numPr>
      </w:pPr>
      <w:r>
        <w:t>Pour lui, se sera donc courses</w:t>
      </w:r>
    </w:p>
    <w:p w14:paraId="6FC8D7A2" w14:textId="7DCCEB04" w:rsidR="00404270" w:rsidRDefault="00404270" w:rsidP="00404270">
      <w:pPr>
        <w:pStyle w:val="TPnormalpuce1"/>
        <w:numPr>
          <w:ilvl w:val="1"/>
          <w:numId w:val="1"/>
        </w:numPr>
      </w:pPr>
      <w:r>
        <w:t xml:space="preserve">Pour nous cela devrait être cours, nous verrons comment préciser le bon URL </w:t>
      </w:r>
      <w:r w:rsidR="00EA58C4">
        <w:t>par la suite</w:t>
      </w:r>
    </w:p>
    <w:p w14:paraId="677153A9" w14:textId="3BEE8343" w:rsidR="00404270" w:rsidRDefault="00404270" w:rsidP="00404270">
      <w:pPr>
        <w:pStyle w:val="TPnormalpuce1"/>
      </w:pPr>
      <w:r>
        <w:t>Testons avec GET et http://localhost:8080/courses</w:t>
      </w:r>
    </w:p>
    <w:p w14:paraId="236EF936" w14:textId="4ECC2714" w:rsidR="00B664F7" w:rsidRDefault="0020724E" w:rsidP="00B664F7">
      <w:r>
        <w:rPr>
          <w:noProof/>
        </w:rPr>
        <w:drawing>
          <wp:inline distT="0" distB="0" distL="0" distR="0" wp14:anchorId="7809F7BF" wp14:editId="78E21FB4">
            <wp:extent cx="6642100" cy="6115050"/>
            <wp:effectExtent l="19050" t="19050" r="25400" b="19050"/>
            <wp:docPr id="18482340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BE791FC" w14:textId="77EFEE3F" w:rsidR="00404270" w:rsidRPr="00404270" w:rsidRDefault="00B664F7" w:rsidP="00404270">
      <w:pPr>
        <w:pStyle w:val="TPnormalpuce1"/>
      </w:pPr>
      <w:r>
        <w:t>Spring Data REST, gère bien l’API depuis cet URL</w:t>
      </w:r>
    </w:p>
    <w:p w14:paraId="7376757E" w14:textId="5F438F57" w:rsidR="00FA61F9" w:rsidRDefault="00FA61F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77F5BE38" w14:textId="77777777" w:rsidR="00EA58C4" w:rsidRDefault="00EA58C4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11714A16" w14:textId="54034085" w:rsidR="00EA58C4" w:rsidRDefault="00EA58C4" w:rsidP="00EA58C4">
      <w:pPr>
        <w:pStyle w:val="Titre2"/>
        <w:rPr>
          <w:lang w:val="fr-FR"/>
        </w:rPr>
      </w:pPr>
      <w:proofErr w:type="spellStart"/>
      <w:r>
        <w:rPr>
          <w:lang w:val="fr-FR"/>
        </w:rPr>
        <w:lastRenderedPageBreak/>
        <w:t>Avis</w:t>
      </w:r>
      <w:r w:rsidRPr="00FC03A8">
        <w:rPr>
          <w:lang w:val="fr-FR"/>
        </w:rPr>
        <w:t>Repository</w:t>
      </w:r>
      <w:proofErr w:type="spellEnd"/>
    </w:p>
    <w:p w14:paraId="4233DE8C" w14:textId="2169FB84" w:rsidR="00EA58C4" w:rsidRDefault="00EA58C4" w:rsidP="00EA58C4">
      <w:pPr>
        <w:pStyle w:val="TPnormalpuce1"/>
      </w:pPr>
      <w:r>
        <w:t>Spring Data REST, va mettre au pluriel notre classe Avis</w:t>
      </w:r>
    </w:p>
    <w:p w14:paraId="5AED6F4F" w14:textId="17AD4804" w:rsidR="00EA58C4" w:rsidRDefault="00EA58C4" w:rsidP="00EA58C4">
      <w:pPr>
        <w:pStyle w:val="TPnormalpuce1"/>
        <w:numPr>
          <w:ilvl w:val="1"/>
          <w:numId w:val="1"/>
        </w:numPr>
      </w:pPr>
      <w:r>
        <w:t>Pour lui, se sera donc avises</w:t>
      </w:r>
    </w:p>
    <w:p w14:paraId="61D40A5B" w14:textId="3068B22D" w:rsidR="00EA58C4" w:rsidRDefault="00EA58C4" w:rsidP="00EA58C4">
      <w:pPr>
        <w:pStyle w:val="TPnormalpuce1"/>
        <w:numPr>
          <w:ilvl w:val="1"/>
          <w:numId w:val="1"/>
        </w:numPr>
      </w:pPr>
      <w:r>
        <w:t>Il y a donc le même problème</w:t>
      </w:r>
    </w:p>
    <w:p w14:paraId="736BD39C" w14:textId="678BF271" w:rsidR="00EA58C4" w:rsidRDefault="00EA58C4" w:rsidP="00EA58C4">
      <w:pPr>
        <w:pStyle w:val="TPnormalpuce1"/>
        <w:numPr>
          <w:ilvl w:val="1"/>
          <w:numId w:val="1"/>
        </w:numPr>
      </w:pPr>
      <w:r>
        <w:t>Si nous utilisions des mots en Anglais, il n’y aurait pas de souci</w:t>
      </w:r>
    </w:p>
    <w:p w14:paraId="1E9E2B0A" w14:textId="39E8C8B6" w:rsidR="00EA58C4" w:rsidRDefault="00EA58C4" w:rsidP="00EA58C4">
      <w:pPr>
        <w:pStyle w:val="TPnormalpuce1"/>
      </w:pPr>
      <w:r>
        <w:t>Testons avec GET et http://localhost:8080/avises</w:t>
      </w:r>
    </w:p>
    <w:p w14:paraId="34E5DA47" w14:textId="3665929D" w:rsidR="00EA58C4" w:rsidRDefault="00FF32BF" w:rsidP="00EA58C4">
      <w:r>
        <w:rPr>
          <w:noProof/>
        </w:rPr>
        <w:drawing>
          <wp:inline distT="0" distB="0" distL="0" distR="0" wp14:anchorId="6EA8DF84" wp14:editId="7D1531B8">
            <wp:extent cx="6646545" cy="5562600"/>
            <wp:effectExtent l="19050" t="19050" r="20955" b="19050"/>
            <wp:docPr id="150120320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562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F39FBF" w14:textId="77777777" w:rsidR="00EA58C4" w:rsidRDefault="00EA58C4" w:rsidP="00EA58C4">
      <w:pPr>
        <w:pStyle w:val="TPnormalpuce1"/>
      </w:pPr>
      <w:r>
        <w:t>Spring Data REST, gère bien l’API depuis cet URL</w:t>
      </w:r>
    </w:p>
    <w:p w14:paraId="65A59E2D" w14:textId="2D51F7CE" w:rsidR="00FF32BF" w:rsidRDefault="00FF32BF" w:rsidP="00FF32BF">
      <w:pPr>
        <w:pStyle w:val="TPnormalpuce1"/>
        <w:numPr>
          <w:ilvl w:val="1"/>
          <w:numId w:val="1"/>
        </w:numPr>
      </w:pPr>
      <w:r>
        <w:t>Il nous affiche les URLs des associations vers Formateur et Cours</w:t>
      </w:r>
    </w:p>
    <w:p w14:paraId="29AEB74F" w14:textId="77777777" w:rsidR="00CD67BF" w:rsidRPr="00404270" w:rsidRDefault="00CD67BF" w:rsidP="00CD67BF"/>
    <w:p w14:paraId="4D4446F1" w14:textId="7DDB30FC" w:rsidR="00C3481E" w:rsidRDefault="00C3481E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br w:type="page"/>
      </w:r>
    </w:p>
    <w:p w14:paraId="5CF32B22" w14:textId="38DA6C90" w:rsidR="00EA58C4" w:rsidRPr="00FC03A8" w:rsidRDefault="00C3481E" w:rsidP="00C3481E">
      <w:pPr>
        <w:pStyle w:val="Titre1"/>
        <w:rPr>
          <w:lang w:eastAsia="en-US" w:bidi="en-US"/>
        </w:rPr>
      </w:pPr>
      <w:r>
        <w:rPr>
          <w:lang w:eastAsia="en-US" w:bidi="en-US"/>
        </w:rPr>
        <w:lastRenderedPageBreak/>
        <w:t>Les tris</w:t>
      </w:r>
    </w:p>
    <w:p w14:paraId="60FAD2AE" w14:textId="500635C8" w:rsidR="00EA58C4" w:rsidRDefault="00424261" w:rsidP="00424261">
      <w:pPr>
        <w:pStyle w:val="TPnormal"/>
      </w:pPr>
      <w:r>
        <w:t>Tout comme la pagination, il est possible d’appeler les comportements de tris de Spring Data.</w:t>
      </w:r>
    </w:p>
    <w:p w14:paraId="0A245A3E" w14:textId="400F9DD7" w:rsidR="00424261" w:rsidRPr="00424261" w:rsidRDefault="00424261" w:rsidP="00424261">
      <w:pPr>
        <w:pStyle w:val="Titre2"/>
        <w:numPr>
          <w:ilvl w:val="0"/>
          <w:numId w:val="18"/>
        </w:numPr>
      </w:pPr>
      <w:r w:rsidRPr="00424261">
        <w:t>GET http://localhost:8080/</w:t>
      </w:r>
      <w:r w:rsidR="004C2B28">
        <w:t>avise</w:t>
      </w:r>
      <w:r w:rsidRPr="00424261">
        <w:t>s?sort=notePedagogie,</w:t>
      </w:r>
      <w:r w:rsidR="004C2B28">
        <w:t>des</w:t>
      </w:r>
      <w:r w:rsidRPr="00424261">
        <w:t>c</w:t>
      </w:r>
    </w:p>
    <w:p w14:paraId="6200418A" w14:textId="7D29A4C3" w:rsidR="00424261" w:rsidRDefault="004C2B28" w:rsidP="004C2B28">
      <w:pPr>
        <w:pStyle w:val="TPnormalpuce1"/>
      </w:pPr>
      <w:r>
        <w:t xml:space="preserve">Tri des Avis selon leur </w:t>
      </w:r>
      <w:proofErr w:type="spellStart"/>
      <w:r>
        <w:t>notePedagogie</w:t>
      </w:r>
      <w:proofErr w:type="spellEnd"/>
      <w:r>
        <w:t xml:space="preserve"> en descendant :</w:t>
      </w:r>
    </w:p>
    <w:p w14:paraId="1F2D9EE6" w14:textId="77777777" w:rsidR="004C2B28" w:rsidRDefault="004C2B28" w:rsidP="004C2B28"/>
    <w:p w14:paraId="5E2B41C6" w14:textId="4A072DC5" w:rsidR="004C2B28" w:rsidRDefault="00645D96" w:rsidP="004C2B28">
      <w:r>
        <w:rPr>
          <w:noProof/>
        </w:rPr>
        <w:drawing>
          <wp:inline distT="0" distB="0" distL="0" distR="0" wp14:anchorId="18597409" wp14:editId="41BE47BB">
            <wp:extent cx="6646545" cy="5579745"/>
            <wp:effectExtent l="19050" t="19050" r="20955" b="20955"/>
            <wp:docPr id="11044342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5797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8C0978F" w14:textId="77777777" w:rsidR="004C2B28" w:rsidRPr="00424261" w:rsidRDefault="004C2B28" w:rsidP="004C2B28"/>
    <w:sectPr w:rsidR="004C2B28" w:rsidRPr="00424261" w:rsidSect="002029F0">
      <w:headerReference w:type="default" r:id="rId24"/>
      <w:footerReference w:type="default" r:id="rId2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9DEA" w14:textId="77777777" w:rsidR="00FA1ABF" w:rsidRDefault="00FA1ABF" w:rsidP="006C7E58">
      <w:r>
        <w:separator/>
      </w:r>
    </w:p>
  </w:endnote>
  <w:endnote w:type="continuationSeparator" w:id="0">
    <w:p w14:paraId="297955D6" w14:textId="77777777" w:rsidR="00FA1ABF" w:rsidRDefault="00FA1AB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46074B" w14:paraId="384ECAED" w14:textId="77777777" w:rsidTr="00D54906">
      <w:tc>
        <w:tcPr>
          <w:tcW w:w="2500" w:type="pct"/>
          <w:vAlign w:val="bottom"/>
        </w:tcPr>
        <w:p w14:paraId="66BFB0D9" w14:textId="77777777" w:rsidR="0046074B" w:rsidRDefault="0046074B" w:rsidP="0046074B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</w:tcPr>
        <w:p w14:paraId="62F0508B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267FA2E7" wp14:editId="09993AE8">
                <wp:extent cx="514350" cy="514350"/>
                <wp:effectExtent l="0" t="0" r="0" b="0"/>
                <wp:docPr id="20" name="Image 20" descr="Une image contenant texte, Police, logo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Police, logo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074B" w14:paraId="3C8CFA07" w14:textId="77777777" w:rsidTr="00D54906">
      <w:tc>
        <w:tcPr>
          <w:tcW w:w="1" w:type="pct"/>
          <w:gridSpan w:val="2"/>
          <w:vAlign w:val="bottom"/>
        </w:tcPr>
        <w:p w14:paraId="41CBA530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 xml:space="preserve">ous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684AAD35" w:rsidR="002A2662" w:rsidRPr="0046074B" w:rsidRDefault="002A2662" w:rsidP="004607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568E" w14:textId="77777777" w:rsidR="00FA1ABF" w:rsidRDefault="00FA1ABF" w:rsidP="006C7E58">
      <w:r>
        <w:separator/>
      </w:r>
    </w:p>
  </w:footnote>
  <w:footnote w:type="continuationSeparator" w:id="0">
    <w:p w14:paraId="277881DD" w14:textId="77777777" w:rsidR="00FA1ABF" w:rsidRDefault="00FA1AB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2888F47" w:rsidR="00590AA9" w:rsidRPr="00B65ED3" w:rsidRDefault="0046074B" w:rsidP="00B65ED3">
    <w:pPr>
      <w:pStyle w:val="En-tte"/>
      <w:jc w:val="right"/>
      <w:rPr>
        <w:sz w:val="22"/>
        <w:lang w:val="fr-FR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0E4"/>
    <w:multiLevelType w:val="hybridMultilevel"/>
    <w:tmpl w:val="00924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19AF"/>
    <w:multiLevelType w:val="hybridMultilevel"/>
    <w:tmpl w:val="23527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6B77"/>
    <w:multiLevelType w:val="hybridMultilevel"/>
    <w:tmpl w:val="1D080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91008"/>
    <w:multiLevelType w:val="hybridMultilevel"/>
    <w:tmpl w:val="530A256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A2F72"/>
    <w:multiLevelType w:val="hybridMultilevel"/>
    <w:tmpl w:val="2E56E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70B67"/>
    <w:multiLevelType w:val="hybridMultilevel"/>
    <w:tmpl w:val="46F8F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53B10"/>
    <w:multiLevelType w:val="hybridMultilevel"/>
    <w:tmpl w:val="8968C95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C073E"/>
    <w:multiLevelType w:val="hybridMultilevel"/>
    <w:tmpl w:val="4FDC14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A3B2E"/>
    <w:multiLevelType w:val="hybridMultilevel"/>
    <w:tmpl w:val="61D0F8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444C1E"/>
    <w:multiLevelType w:val="hybridMultilevel"/>
    <w:tmpl w:val="FE1C1B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13202">
    <w:abstractNumId w:val="11"/>
  </w:num>
  <w:num w:numId="2" w16cid:durableId="910116951">
    <w:abstractNumId w:val="3"/>
  </w:num>
  <w:num w:numId="3" w16cid:durableId="230847399">
    <w:abstractNumId w:val="4"/>
  </w:num>
  <w:num w:numId="4" w16cid:durableId="518742371">
    <w:abstractNumId w:val="6"/>
  </w:num>
  <w:num w:numId="5" w16cid:durableId="786238134">
    <w:abstractNumId w:val="14"/>
  </w:num>
  <w:num w:numId="6" w16cid:durableId="1079208969">
    <w:abstractNumId w:val="17"/>
  </w:num>
  <w:num w:numId="7" w16cid:durableId="2002346665">
    <w:abstractNumId w:val="13"/>
  </w:num>
  <w:num w:numId="8" w16cid:durableId="634945306">
    <w:abstractNumId w:val="10"/>
  </w:num>
  <w:num w:numId="9" w16cid:durableId="381557903">
    <w:abstractNumId w:val="7"/>
  </w:num>
  <w:num w:numId="10" w16cid:durableId="1896308453">
    <w:abstractNumId w:val="1"/>
  </w:num>
  <w:num w:numId="11" w16cid:durableId="1089547796">
    <w:abstractNumId w:val="0"/>
  </w:num>
  <w:num w:numId="12" w16cid:durableId="1342321319">
    <w:abstractNumId w:val="2"/>
  </w:num>
  <w:num w:numId="13" w16cid:durableId="65227138">
    <w:abstractNumId w:val="9"/>
  </w:num>
  <w:num w:numId="14" w16cid:durableId="1884827813">
    <w:abstractNumId w:val="5"/>
  </w:num>
  <w:num w:numId="15" w16cid:durableId="131990959">
    <w:abstractNumId w:val="16"/>
  </w:num>
  <w:num w:numId="16" w16cid:durableId="263268542">
    <w:abstractNumId w:val="12"/>
  </w:num>
  <w:num w:numId="17" w16cid:durableId="497427050">
    <w:abstractNumId w:val="18"/>
  </w:num>
  <w:num w:numId="18" w16cid:durableId="2138254202">
    <w:abstractNumId w:val="15"/>
  </w:num>
  <w:num w:numId="19" w16cid:durableId="173365594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02F0"/>
    <w:rsid w:val="00001F46"/>
    <w:rsid w:val="000030B5"/>
    <w:rsid w:val="000122A5"/>
    <w:rsid w:val="000150A7"/>
    <w:rsid w:val="00015214"/>
    <w:rsid w:val="000417F6"/>
    <w:rsid w:val="00046138"/>
    <w:rsid w:val="000503E9"/>
    <w:rsid w:val="000504C9"/>
    <w:rsid w:val="00055365"/>
    <w:rsid w:val="00062FC0"/>
    <w:rsid w:val="00063D0B"/>
    <w:rsid w:val="00063E05"/>
    <w:rsid w:val="00063F92"/>
    <w:rsid w:val="0006424D"/>
    <w:rsid w:val="0006549F"/>
    <w:rsid w:val="00065E50"/>
    <w:rsid w:val="000753A7"/>
    <w:rsid w:val="0007681F"/>
    <w:rsid w:val="00083E8A"/>
    <w:rsid w:val="00095A02"/>
    <w:rsid w:val="00097F0B"/>
    <w:rsid w:val="000A1582"/>
    <w:rsid w:val="000A2190"/>
    <w:rsid w:val="000B26B8"/>
    <w:rsid w:val="000B3CE3"/>
    <w:rsid w:val="000B5825"/>
    <w:rsid w:val="000C4499"/>
    <w:rsid w:val="000D0A8C"/>
    <w:rsid w:val="000D0DED"/>
    <w:rsid w:val="000D141B"/>
    <w:rsid w:val="000D58C2"/>
    <w:rsid w:val="000E4C92"/>
    <w:rsid w:val="000E5CCE"/>
    <w:rsid w:val="000F0864"/>
    <w:rsid w:val="000F096C"/>
    <w:rsid w:val="000F0E32"/>
    <w:rsid w:val="000F50AF"/>
    <w:rsid w:val="00100FC3"/>
    <w:rsid w:val="00103B68"/>
    <w:rsid w:val="00104653"/>
    <w:rsid w:val="00106967"/>
    <w:rsid w:val="001124A3"/>
    <w:rsid w:val="00113CB9"/>
    <w:rsid w:val="0012229F"/>
    <w:rsid w:val="0012465F"/>
    <w:rsid w:val="00125DCA"/>
    <w:rsid w:val="00126F87"/>
    <w:rsid w:val="001337DD"/>
    <w:rsid w:val="0013536A"/>
    <w:rsid w:val="00136790"/>
    <w:rsid w:val="00137197"/>
    <w:rsid w:val="001447F2"/>
    <w:rsid w:val="0014632F"/>
    <w:rsid w:val="001465BB"/>
    <w:rsid w:val="00147968"/>
    <w:rsid w:val="00151AA0"/>
    <w:rsid w:val="00151D0E"/>
    <w:rsid w:val="00153344"/>
    <w:rsid w:val="00154A68"/>
    <w:rsid w:val="00161173"/>
    <w:rsid w:val="00171036"/>
    <w:rsid w:val="00180858"/>
    <w:rsid w:val="00183ED0"/>
    <w:rsid w:val="0018749C"/>
    <w:rsid w:val="00190C5A"/>
    <w:rsid w:val="00191FCA"/>
    <w:rsid w:val="00192825"/>
    <w:rsid w:val="00193F4C"/>
    <w:rsid w:val="001A0D7C"/>
    <w:rsid w:val="001A7E0B"/>
    <w:rsid w:val="001B4DA8"/>
    <w:rsid w:val="001C739D"/>
    <w:rsid w:val="001D3BFC"/>
    <w:rsid w:val="001D5B96"/>
    <w:rsid w:val="001D63D7"/>
    <w:rsid w:val="001E0E6C"/>
    <w:rsid w:val="001E5D70"/>
    <w:rsid w:val="001E6C59"/>
    <w:rsid w:val="001F132E"/>
    <w:rsid w:val="001F18FA"/>
    <w:rsid w:val="001F752C"/>
    <w:rsid w:val="002020E8"/>
    <w:rsid w:val="002029F0"/>
    <w:rsid w:val="0020724E"/>
    <w:rsid w:val="002115B3"/>
    <w:rsid w:val="002117F1"/>
    <w:rsid w:val="00212580"/>
    <w:rsid w:val="00212A3D"/>
    <w:rsid w:val="00213987"/>
    <w:rsid w:val="00215003"/>
    <w:rsid w:val="00225D2C"/>
    <w:rsid w:val="002263D9"/>
    <w:rsid w:val="00241941"/>
    <w:rsid w:val="00241BEE"/>
    <w:rsid w:val="002539C1"/>
    <w:rsid w:val="00261F4C"/>
    <w:rsid w:val="002638A9"/>
    <w:rsid w:val="00270A58"/>
    <w:rsid w:val="00272035"/>
    <w:rsid w:val="00276D16"/>
    <w:rsid w:val="00277014"/>
    <w:rsid w:val="00277BAA"/>
    <w:rsid w:val="00277CDD"/>
    <w:rsid w:val="002811B8"/>
    <w:rsid w:val="002835C6"/>
    <w:rsid w:val="00287D81"/>
    <w:rsid w:val="0029252A"/>
    <w:rsid w:val="00293E9F"/>
    <w:rsid w:val="002A059A"/>
    <w:rsid w:val="002A1313"/>
    <w:rsid w:val="002A14A4"/>
    <w:rsid w:val="002A2662"/>
    <w:rsid w:val="002A28BA"/>
    <w:rsid w:val="002B04EA"/>
    <w:rsid w:val="002B2DCE"/>
    <w:rsid w:val="002C08CE"/>
    <w:rsid w:val="002C447F"/>
    <w:rsid w:val="002C4936"/>
    <w:rsid w:val="002C5032"/>
    <w:rsid w:val="002C5B8B"/>
    <w:rsid w:val="002D2B64"/>
    <w:rsid w:val="002D4B9B"/>
    <w:rsid w:val="002E0941"/>
    <w:rsid w:val="002E0D19"/>
    <w:rsid w:val="002E1C14"/>
    <w:rsid w:val="002E4A3E"/>
    <w:rsid w:val="002E529E"/>
    <w:rsid w:val="002E635A"/>
    <w:rsid w:val="002F78BE"/>
    <w:rsid w:val="00301257"/>
    <w:rsid w:val="00301F0E"/>
    <w:rsid w:val="00304BD9"/>
    <w:rsid w:val="0030656D"/>
    <w:rsid w:val="0031101F"/>
    <w:rsid w:val="00315D65"/>
    <w:rsid w:val="00320D08"/>
    <w:rsid w:val="003216E9"/>
    <w:rsid w:val="00326773"/>
    <w:rsid w:val="00347EB7"/>
    <w:rsid w:val="00354061"/>
    <w:rsid w:val="003548A0"/>
    <w:rsid w:val="003573E2"/>
    <w:rsid w:val="00357FF6"/>
    <w:rsid w:val="003659AB"/>
    <w:rsid w:val="003709F1"/>
    <w:rsid w:val="00370DDB"/>
    <w:rsid w:val="00375348"/>
    <w:rsid w:val="00377559"/>
    <w:rsid w:val="00382C06"/>
    <w:rsid w:val="00386B00"/>
    <w:rsid w:val="00387206"/>
    <w:rsid w:val="00392CE7"/>
    <w:rsid w:val="003968A9"/>
    <w:rsid w:val="003A098F"/>
    <w:rsid w:val="003A358F"/>
    <w:rsid w:val="003A706F"/>
    <w:rsid w:val="003B1E98"/>
    <w:rsid w:val="003B31FD"/>
    <w:rsid w:val="003C0177"/>
    <w:rsid w:val="003C0390"/>
    <w:rsid w:val="003C6A4C"/>
    <w:rsid w:val="003C6EFC"/>
    <w:rsid w:val="003C7784"/>
    <w:rsid w:val="003C7DEE"/>
    <w:rsid w:val="003D2926"/>
    <w:rsid w:val="003D425E"/>
    <w:rsid w:val="003E5D40"/>
    <w:rsid w:val="003E676A"/>
    <w:rsid w:val="003F1A61"/>
    <w:rsid w:val="003F7711"/>
    <w:rsid w:val="00401BB4"/>
    <w:rsid w:val="00402E27"/>
    <w:rsid w:val="00404270"/>
    <w:rsid w:val="00416111"/>
    <w:rsid w:val="00416B9A"/>
    <w:rsid w:val="004203A9"/>
    <w:rsid w:val="00424261"/>
    <w:rsid w:val="00425FA5"/>
    <w:rsid w:val="00427E9A"/>
    <w:rsid w:val="00433ADB"/>
    <w:rsid w:val="004343CE"/>
    <w:rsid w:val="00443681"/>
    <w:rsid w:val="00450C5E"/>
    <w:rsid w:val="00451ED1"/>
    <w:rsid w:val="004567C0"/>
    <w:rsid w:val="00456F22"/>
    <w:rsid w:val="0046074B"/>
    <w:rsid w:val="00470DBB"/>
    <w:rsid w:val="00472B67"/>
    <w:rsid w:val="00474343"/>
    <w:rsid w:val="0048505C"/>
    <w:rsid w:val="0048773E"/>
    <w:rsid w:val="00492FCA"/>
    <w:rsid w:val="0049415E"/>
    <w:rsid w:val="00494DCF"/>
    <w:rsid w:val="004A3990"/>
    <w:rsid w:val="004A4CCD"/>
    <w:rsid w:val="004C2502"/>
    <w:rsid w:val="004C2B28"/>
    <w:rsid w:val="004C3856"/>
    <w:rsid w:val="004C50E1"/>
    <w:rsid w:val="004C7674"/>
    <w:rsid w:val="004D20E7"/>
    <w:rsid w:val="004D318E"/>
    <w:rsid w:val="004E55E9"/>
    <w:rsid w:val="004F02D8"/>
    <w:rsid w:val="004F1E41"/>
    <w:rsid w:val="004F2C2E"/>
    <w:rsid w:val="00500D93"/>
    <w:rsid w:val="00504CF4"/>
    <w:rsid w:val="005056C3"/>
    <w:rsid w:val="0050612A"/>
    <w:rsid w:val="0051030E"/>
    <w:rsid w:val="00514A00"/>
    <w:rsid w:val="005229D6"/>
    <w:rsid w:val="00535D82"/>
    <w:rsid w:val="00536C5E"/>
    <w:rsid w:val="00536EF3"/>
    <w:rsid w:val="0053734E"/>
    <w:rsid w:val="0054109A"/>
    <w:rsid w:val="00544157"/>
    <w:rsid w:val="0054687D"/>
    <w:rsid w:val="00553073"/>
    <w:rsid w:val="00554FC1"/>
    <w:rsid w:val="00562366"/>
    <w:rsid w:val="0056633C"/>
    <w:rsid w:val="0057238F"/>
    <w:rsid w:val="005723CD"/>
    <w:rsid w:val="0057306B"/>
    <w:rsid w:val="00577EAF"/>
    <w:rsid w:val="00582863"/>
    <w:rsid w:val="00584B10"/>
    <w:rsid w:val="00590AA9"/>
    <w:rsid w:val="005967CB"/>
    <w:rsid w:val="005A0AE5"/>
    <w:rsid w:val="005A2146"/>
    <w:rsid w:val="005A36E5"/>
    <w:rsid w:val="005A7F9A"/>
    <w:rsid w:val="005B140B"/>
    <w:rsid w:val="005B1469"/>
    <w:rsid w:val="005C684C"/>
    <w:rsid w:val="005C68D3"/>
    <w:rsid w:val="005C766D"/>
    <w:rsid w:val="005D1943"/>
    <w:rsid w:val="005E2E76"/>
    <w:rsid w:val="005E3830"/>
    <w:rsid w:val="005E3B89"/>
    <w:rsid w:val="005F2EFB"/>
    <w:rsid w:val="006001A7"/>
    <w:rsid w:val="00603AF5"/>
    <w:rsid w:val="006073D3"/>
    <w:rsid w:val="00607C26"/>
    <w:rsid w:val="00607E6F"/>
    <w:rsid w:val="00624EBD"/>
    <w:rsid w:val="0063018F"/>
    <w:rsid w:val="0063306A"/>
    <w:rsid w:val="0063516D"/>
    <w:rsid w:val="006367DA"/>
    <w:rsid w:val="00645D96"/>
    <w:rsid w:val="00665BC4"/>
    <w:rsid w:val="00672C86"/>
    <w:rsid w:val="00675D38"/>
    <w:rsid w:val="0067609F"/>
    <w:rsid w:val="00684E34"/>
    <w:rsid w:val="006900A1"/>
    <w:rsid w:val="006905A9"/>
    <w:rsid w:val="00690CA2"/>
    <w:rsid w:val="006939F9"/>
    <w:rsid w:val="006B3B13"/>
    <w:rsid w:val="006C20D1"/>
    <w:rsid w:val="006C573C"/>
    <w:rsid w:val="006C7A26"/>
    <w:rsid w:val="006C7E58"/>
    <w:rsid w:val="006D1BDD"/>
    <w:rsid w:val="006D78A3"/>
    <w:rsid w:val="006F19BE"/>
    <w:rsid w:val="006F2B63"/>
    <w:rsid w:val="006F5F2A"/>
    <w:rsid w:val="006F676B"/>
    <w:rsid w:val="007007CE"/>
    <w:rsid w:val="00702165"/>
    <w:rsid w:val="007054EE"/>
    <w:rsid w:val="00707510"/>
    <w:rsid w:val="00707B85"/>
    <w:rsid w:val="00713053"/>
    <w:rsid w:val="00713863"/>
    <w:rsid w:val="00721BD6"/>
    <w:rsid w:val="00722663"/>
    <w:rsid w:val="00723176"/>
    <w:rsid w:val="00723883"/>
    <w:rsid w:val="00731290"/>
    <w:rsid w:val="00732034"/>
    <w:rsid w:val="007327B9"/>
    <w:rsid w:val="0073381D"/>
    <w:rsid w:val="00736913"/>
    <w:rsid w:val="00740FF3"/>
    <w:rsid w:val="00742224"/>
    <w:rsid w:val="00743993"/>
    <w:rsid w:val="00744307"/>
    <w:rsid w:val="00746259"/>
    <w:rsid w:val="00753FFD"/>
    <w:rsid w:val="00757411"/>
    <w:rsid w:val="00763F12"/>
    <w:rsid w:val="00764007"/>
    <w:rsid w:val="007729E2"/>
    <w:rsid w:val="007740FE"/>
    <w:rsid w:val="007765D6"/>
    <w:rsid w:val="00781D0C"/>
    <w:rsid w:val="007910EE"/>
    <w:rsid w:val="007A01C1"/>
    <w:rsid w:val="007A1C97"/>
    <w:rsid w:val="007A21D7"/>
    <w:rsid w:val="007A41FF"/>
    <w:rsid w:val="007B5404"/>
    <w:rsid w:val="007C301D"/>
    <w:rsid w:val="007C3CC4"/>
    <w:rsid w:val="007D10F7"/>
    <w:rsid w:val="007D1142"/>
    <w:rsid w:val="007D1155"/>
    <w:rsid w:val="007D1E0E"/>
    <w:rsid w:val="007D3376"/>
    <w:rsid w:val="007D54E3"/>
    <w:rsid w:val="007E6D91"/>
    <w:rsid w:val="007E6F2F"/>
    <w:rsid w:val="007E7D3C"/>
    <w:rsid w:val="007F02F5"/>
    <w:rsid w:val="007F1242"/>
    <w:rsid w:val="007F76A4"/>
    <w:rsid w:val="007F78CF"/>
    <w:rsid w:val="008028C7"/>
    <w:rsid w:val="0080301F"/>
    <w:rsid w:val="00805BCC"/>
    <w:rsid w:val="008065FD"/>
    <w:rsid w:val="008122AC"/>
    <w:rsid w:val="008130F1"/>
    <w:rsid w:val="00814575"/>
    <w:rsid w:val="00815074"/>
    <w:rsid w:val="008252DB"/>
    <w:rsid w:val="00832C58"/>
    <w:rsid w:val="00832EAF"/>
    <w:rsid w:val="0083499D"/>
    <w:rsid w:val="00845605"/>
    <w:rsid w:val="00851C1E"/>
    <w:rsid w:val="008616D6"/>
    <w:rsid w:val="00863103"/>
    <w:rsid w:val="008672FD"/>
    <w:rsid w:val="00867E02"/>
    <w:rsid w:val="00873391"/>
    <w:rsid w:val="008825FF"/>
    <w:rsid w:val="00884E20"/>
    <w:rsid w:val="008863FF"/>
    <w:rsid w:val="008A3D76"/>
    <w:rsid w:val="008A78BE"/>
    <w:rsid w:val="008B2175"/>
    <w:rsid w:val="008B220B"/>
    <w:rsid w:val="008B59CD"/>
    <w:rsid w:val="008C0069"/>
    <w:rsid w:val="008C4915"/>
    <w:rsid w:val="008C5654"/>
    <w:rsid w:val="008D1D2F"/>
    <w:rsid w:val="008D35C2"/>
    <w:rsid w:val="008E5914"/>
    <w:rsid w:val="008E5DAD"/>
    <w:rsid w:val="008E6D1D"/>
    <w:rsid w:val="008E71EA"/>
    <w:rsid w:val="008F6336"/>
    <w:rsid w:val="00911FFC"/>
    <w:rsid w:val="0091266E"/>
    <w:rsid w:val="00920729"/>
    <w:rsid w:val="00921606"/>
    <w:rsid w:val="00922F94"/>
    <w:rsid w:val="00923D71"/>
    <w:rsid w:val="00924F5F"/>
    <w:rsid w:val="00926F0F"/>
    <w:rsid w:val="00933098"/>
    <w:rsid w:val="00933C03"/>
    <w:rsid w:val="00937048"/>
    <w:rsid w:val="009465D1"/>
    <w:rsid w:val="00946D77"/>
    <w:rsid w:val="00954E03"/>
    <w:rsid w:val="00964B34"/>
    <w:rsid w:val="0096503B"/>
    <w:rsid w:val="009730AE"/>
    <w:rsid w:val="009731EA"/>
    <w:rsid w:val="00975E43"/>
    <w:rsid w:val="00982EF0"/>
    <w:rsid w:val="009846B9"/>
    <w:rsid w:val="00985A95"/>
    <w:rsid w:val="009862DE"/>
    <w:rsid w:val="00990B02"/>
    <w:rsid w:val="00991277"/>
    <w:rsid w:val="00994020"/>
    <w:rsid w:val="0099669E"/>
    <w:rsid w:val="009A7291"/>
    <w:rsid w:val="009C09D3"/>
    <w:rsid w:val="009C2AC3"/>
    <w:rsid w:val="009C50A4"/>
    <w:rsid w:val="009C7FFD"/>
    <w:rsid w:val="009D1251"/>
    <w:rsid w:val="009E1419"/>
    <w:rsid w:val="009E15DD"/>
    <w:rsid w:val="009E3A67"/>
    <w:rsid w:val="009E5D19"/>
    <w:rsid w:val="009F00C7"/>
    <w:rsid w:val="009F0208"/>
    <w:rsid w:val="009F1724"/>
    <w:rsid w:val="00A042BE"/>
    <w:rsid w:val="00A048F3"/>
    <w:rsid w:val="00A055CF"/>
    <w:rsid w:val="00A07F12"/>
    <w:rsid w:val="00A123BE"/>
    <w:rsid w:val="00A14C1B"/>
    <w:rsid w:val="00A23907"/>
    <w:rsid w:val="00A250F0"/>
    <w:rsid w:val="00A322B2"/>
    <w:rsid w:val="00A361C9"/>
    <w:rsid w:val="00A41751"/>
    <w:rsid w:val="00A43B56"/>
    <w:rsid w:val="00A50517"/>
    <w:rsid w:val="00A51F7B"/>
    <w:rsid w:val="00A54C50"/>
    <w:rsid w:val="00A550FE"/>
    <w:rsid w:val="00A56924"/>
    <w:rsid w:val="00A57AB3"/>
    <w:rsid w:val="00A6039E"/>
    <w:rsid w:val="00A615CF"/>
    <w:rsid w:val="00A6293D"/>
    <w:rsid w:val="00A65A4E"/>
    <w:rsid w:val="00A7105E"/>
    <w:rsid w:val="00A72224"/>
    <w:rsid w:val="00A77087"/>
    <w:rsid w:val="00A82F20"/>
    <w:rsid w:val="00A85DC9"/>
    <w:rsid w:val="00A90DE7"/>
    <w:rsid w:val="00A93073"/>
    <w:rsid w:val="00A96586"/>
    <w:rsid w:val="00A96851"/>
    <w:rsid w:val="00AA4F6E"/>
    <w:rsid w:val="00AB17C6"/>
    <w:rsid w:val="00AB49B4"/>
    <w:rsid w:val="00AB7B71"/>
    <w:rsid w:val="00AC5BF7"/>
    <w:rsid w:val="00AC6C42"/>
    <w:rsid w:val="00AC71A9"/>
    <w:rsid w:val="00AD4046"/>
    <w:rsid w:val="00AD5C2A"/>
    <w:rsid w:val="00AE0EEF"/>
    <w:rsid w:val="00AE2DB1"/>
    <w:rsid w:val="00AE5B33"/>
    <w:rsid w:val="00AF0E1A"/>
    <w:rsid w:val="00AF1914"/>
    <w:rsid w:val="00AF1C3B"/>
    <w:rsid w:val="00AF3476"/>
    <w:rsid w:val="00B00D66"/>
    <w:rsid w:val="00B027AA"/>
    <w:rsid w:val="00B04A1E"/>
    <w:rsid w:val="00B05332"/>
    <w:rsid w:val="00B10465"/>
    <w:rsid w:val="00B10D26"/>
    <w:rsid w:val="00B13C7C"/>
    <w:rsid w:val="00B15FF6"/>
    <w:rsid w:val="00B1718A"/>
    <w:rsid w:val="00B3158B"/>
    <w:rsid w:val="00B40573"/>
    <w:rsid w:val="00B42CBE"/>
    <w:rsid w:val="00B43E3B"/>
    <w:rsid w:val="00B45B5E"/>
    <w:rsid w:val="00B51281"/>
    <w:rsid w:val="00B527A5"/>
    <w:rsid w:val="00B55446"/>
    <w:rsid w:val="00B607F4"/>
    <w:rsid w:val="00B65ED3"/>
    <w:rsid w:val="00B664F7"/>
    <w:rsid w:val="00B70292"/>
    <w:rsid w:val="00B707E8"/>
    <w:rsid w:val="00B71A2E"/>
    <w:rsid w:val="00B71E99"/>
    <w:rsid w:val="00B73331"/>
    <w:rsid w:val="00B75A86"/>
    <w:rsid w:val="00B7614C"/>
    <w:rsid w:val="00B90927"/>
    <w:rsid w:val="00B92CE9"/>
    <w:rsid w:val="00B92E03"/>
    <w:rsid w:val="00BA4E30"/>
    <w:rsid w:val="00BA7CFA"/>
    <w:rsid w:val="00BB3069"/>
    <w:rsid w:val="00BB4A7A"/>
    <w:rsid w:val="00BB4CA7"/>
    <w:rsid w:val="00BB5E5B"/>
    <w:rsid w:val="00BD2089"/>
    <w:rsid w:val="00BD23FB"/>
    <w:rsid w:val="00BD3BDA"/>
    <w:rsid w:val="00BD3C4E"/>
    <w:rsid w:val="00BE302F"/>
    <w:rsid w:val="00BE5D95"/>
    <w:rsid w:val="00BE7086"/>
    <w:rsid w:val="00BF077F"/>
    <w:rsid w:val="00BF0EF3"/>
    <w:rsid w:val="00BF1352"/>
    <w:rsid w:val="00BF21E2"/>
    <w:rsid w:val="00BF55F7"/>
    <w:rsid w:val="00C04216"/>
    <w:rsid w:val="00C046BA"/>
    <w:rsid w:val="00C16564"/>
    <w:rsid w:val="00C17FDD"/>
    <w:rsid w:val="00C23DAE"/>
    <w:rsid w:val="00C33697"/>
    <w:rsid w:val="00C3481E"/>
    <w:rsid w:val="00C40D5D"/>
    <w:rsid w:val="00C41B0B"/>
    <w:rsid w:val="00C43B82"/>
    <w:rsid w:val="00C5057F"/>
    <w:rsid w:val="00C61888"/>
    <w:rsid w:val="00C62D79"/>
    <w:rsid w:val="00C75625"/>
    <w:rsid w:val="00C83021"/>
    <w:rsid w:val="00C86F79"/>
    <w:rsid w:val="00C876B8"/>
    <w:rsid w:val="00C87756"/>
    <w:rsid w:val="00CA1F89"/>
    <w:rsid w:val="00CA48AD"/>
    <w:rsid w:val="00CA51F5"/>
    <w:rsid w:val="00CA5C15"/>
    <w:rsid w:val="00CB0B02"/>
    <w:rsid w:val="00CB2AE7"/>
    <w:rsid w:val="00CB307B"/>
    <w:rsid w:val="00CB49B6"/>
    <w:rsid w:val="00CB5F9E"/>
    <w:rsid w:val="00CB62A3"/>
    <w:rsid w:val="00CB6767"/>
    <w:rsid w:val="00CC053A"/>
    <w:rsid w:val="00CC4730"/>
    <w:rsid w:val="00CC5D3A"/>
    <w:rsid w:val="00CD5B0B"/>
    <w:rsid w:val="00CD67BF"/>
    <w:rsid w:val="00CD6D6E"/>
    <w:rsid w:val="00CE2F19"/>
    <w:rsid w:val="00CE4FB6"/>
    <w:rsid w:val="00CE7830"/>
    <w:rsid w:val="00CF60AF"/>
    <w:rsid w:val="00CF784A"/>
    <w:rsid w:val="00D012FE"/>
    <w:rsid w:val="00D06DA3"/>
    <w:rsid w:val="00D07117"/>
    <w:rsid w:val="00D14314"/>
    <w:rsid w:val="00D2004D"/>
    <w:rsid w:val="00D23802"/>
    <w:rsid w:val="00D258D5"/>
    <w:rsid w:val="00D31AF1"/>
    <w:rsid w:val="00D440A0"/>
    <w:rsid w:val="00D51790"/>
    <w:rsid w:val="00D52812"/>
    <w:rsid w:val="00D54832"/>
    <w:rsid w:val="00D73575"/>
    <w:rsid w:val="00D77FF6"/>
    <w:rsid w:val="00D8017C"/>
    <w:rsid w:val="00D82460"/>
    <w:rsid w:val="00D84AC2"/>
    <w:rsid w:val="00D85BA4"/>
    <w:rsid w:val="00D85F20"/>
    <w:rsid w:val="00D909BB"/>
    <w:rsid w:val="00D93007"/>
    <w:rsid w:val="00D93B6E"/>
    <w:rsid w:val="00D96678"/>
    <w:rsid w:val="00DA2A36"/>
    <w:rsid w:val="00DA465B"/>
    <w:rsid w:val="00DB1B1C"/>
    <w:rsid w:val="00DB2353"/>
    <w:rsid w:val="00DB2A72"/>
    <w:rsid w:val="00DB4B72"/>
    <w:rsid w:val="00DD47B3"/>
    <w:rsid w:val="00DD7261"/>
    <w:rsid w:val="00DD7C7F"/>
    <w:rsid w:val="00DE116D"/>
    <w:rsid w:val="00DE46D7"/>
    <w:rsid w:val="00DF0FC6"/>
    <w:rsid w:val="00DF40D6"/>
    <w:rsid w:val="00DF42A0"/>
    <w:rsid w:val="00DF49BD"/>
    <w:rsid w:val="00E01FDD"/>
    <w:rsid w:val="00E02017"/>
    <w:rsid w:val="00E043ED"/>
    <w:rsid w:val="00E11F11"/>
    <w:rsid w:val="00E21434"/>
    <w:rsid w:val="00E246FE"/>
    <w:rsid w:val="00E271A6"/>
    <w:rsid w:val="00E3020F"/>
    <w:rsid w:val="00E31202"/>
    <w:rsid w:val="00E32D64"/>
    <w:rsid w:val="00E34680"/>
    <w:rsid w:val="00E3594E"/>
    <w:rsid w:val="00E36F60"/>
    <w:rsid w:val="00E4477C"/>
    <w:rsid w:val="00E615EA"/>
    <w:rsid w:val="00E61C27"/>
    <w:rsid w:val="00E638DF"/>
    <w:rsid w:val="00E7188C"/>
    <w:rsid w:val="00E740F0"/>
    <w:rsid w:val="00E7443D"/>
    <w:rsid w:val="00E83525"/>
    <w:rsid w:val="00E96EB6"/>
    <w:rsid w:val="00EA0401"/>
    <w:rsid w:val="00EA0653"/>
    <w:rsid w:val="00EA413A"/>
    <w:rsid w:val="00EA58C4"/>
    <w:rsid w:val="00EA5D3D"/>
    <w:rsid w:val="00EA5EE8"/>
    <w:rsid w:val="00EB35DA"/>
    <w:rsid w:val="00EB5674"/>
    <w:rsid w:val="00EC20B7"/>
    <w:rsid w:val="00EC2A1C"/>
    <w:rsid w:val="00EC3EBA"/>
    <w:rsid w:val="00EC4BC7"/>
    <w:rsid w:val="00EC4F09"/>
    <w:rsid w:val="00EC5663"/>
    <w:rsid w:val="00ED20EC"/>
    <w:rsid w:val="00ED548D"/>
    <w:rsid w:val="00EE0C81"/>
    <w:rsid w:val="00EE1EFE"/>
    <w:rsid w:val="00EE3006"/>
    <w:rsid w:val="00EE59CB"/>
    <w:rsid w:val="00EF0131"/>
    <w:rsid w:val="00EF0B47"/>
    <w:rsid w:val="00EF64F7"/>
    <w:rsid w:val="00F028ED"/>
    <w:rsid w:val="00F03C92"/>
    <w:rsid w:val="00F0457F"/>
    <w:rsid w:val="00F04D2B"/>
    <w:rsid w:val="00F05745"/>
    <w:rsid w:val="00F06A3E"/>
    <w:rsid w:val="00F108F2"/>
    <w:rsid w:val="00F120A8"/>
    <w:rsid w:val="00F121FD"/>
    <w:rsid w:val="00F1776E"/>
    <w:rsid w:val="00F36C1E"/>
    <w:rsid w:val="00F37E51"/>
    <w:rsid w:val="00F41C09"/>
    <w:rsid w:val="00F41ECC"/>
    <w:rsid w:val="00F4474C"/>
    <w:rsid w:val="00F53A3D"/>
    <w:rsid w:val="00F549A3"/>
    <w:rsid w:val="00F6063D"/>
    <w:rsid w:val="00F67C9F"/>
    <w:rsid w:val="00F74DB2"/>
    <w:rsid w:val="00F7597C"/>
    <w:rsid w:val="00F80A19"/>
    <w:rsid w:val="00F824C6"/>
    <w:rsid w:val="00F82992"/>
    <w:rsid w:val="00F82FB1"/>
    <w:rsid w:val="00F866C1"/>
    <w:rsid w:val="00F866EE"/>
    <w:rsid w:val="00F86F92"/>
    <w:rsid w:val="00F874BE"/>
    <w:rsid w:val="00F976CC"/>
    <w:rsid w:val="00FA1ABF"/>
    <w:rsid w:val="00FA1E19"/>
    <w:rsid w:val="00FA53BE"/>
    <w:rsid w:val="00FA61F9"/>
    <w:rsid w:val="00FB202A"/>
    <w:rsid w:val="00FB27DA"/>
    <w:rsid w:val="00FB4F0F"/>
    <w:rsid w:val="00FB5E10"/>
    <w:rsid w:val="00FB78F0"/>
    <w:rsid w:val="00FC03A8"/>
    <w:rsid w:val="00FC18CC"/>
    <w:rsid w:val="00FC5C87"/>
    <w:rsid w:val="00FC5EB7"/>
    <w:rsid w:val="00FD5D6A"/>
    <w:rsid w:val="00FD744F"/>
    <w:rsid w:val="00FE0094"/>
    <w:rsid w:val="00FE02FA"/>
    <w:rsid w:val="00FE1CEB"/>
    <w:rsid w:val="00FE7760"/>
    <w:rsid w:val="00FF18F4"/>
    <w:rsid w:val="00FF32BF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3E0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06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27" Type="http://schemas.openxmlformats.org/officeDocument/2006/relationships/theme" Target="theme/theme1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6FA1E05E-B537-4139-93B9-86C0F6E6F284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717</TotalTime>
  <Pages>13</Pages>
  <Words>1175</Words>
  <Characters>6466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427</cp:revision>
  <cp:lastPrinted>2023-03-10T12:35:00Z</cp:lastPrinted>
  <dcterms:created xsi:type="dcterms:W3CDTF">2017-11-17T14:15:00Z</dcterms:created>
  <dcterms:modified xsi:type="dcterms:W3CDTF">2023-09-06T07:25:00Z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