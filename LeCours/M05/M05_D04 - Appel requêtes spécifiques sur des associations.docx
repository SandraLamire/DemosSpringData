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57932DFB" w:rsidR="007D1E0E" w:rsidRPr="0062655F" w:rsidRDefault="003D73A7" w:rsidP="007D1E0E">
      <w:pPr>
        <w:pStyle w:val="Titre"/>
      </w:pPr>
      <w:r w:rsidRPr="0062655F">
        <w:t>Appel de requêtes spécifiques</w:t>
      </w:r>
      <w:r w:rsidR="00272407">
        <w:t xml:space="preserve"> sur des associations</w:t>
      </w:r>
    </w:p>
    <w:p w14:paraId="5938D2DE" w14:textId="79E5300D" w:rsidR="000150A7" w:rsidRPr="0062655F" w:rsidRDefault="000150A7" w:rsidP="00921606">
      <w:pPr>
        <w:pStyle w:val="Titre1"/>
        <w:rPr>
          <w:rFonts w:ascii="Century Gothic" w:hAnsi="Century Gothic"/>
          <w:sz w:val="18"/>
          <w:szCs w:val="18"/>
        </w:rPr>
      </w:pPr>
      <w:r w:rsidRPr="0062655F">
        <w:t xml:space="preserve">Démonstration </w:t>
      </w:r>
      <w:r w:rsidR="0046074B" w:rsidRPr="0062655F">
        <w:t>0</w:t>
      </w:r>
      <w:r w:rsidR="00272407">
        <w:t>4</w:t>
      </w:r>
      <w:r w:rsidRPr="0062655F">
        <w:t xml:space="preserve"> du </w:t>
      </w:r>
      <w:r w:rsidR="00921606" w:rsidRPr="0062655F">
        <w:t xml:space="preserve">module </w:t>
      </w:r>
      <w:r w:rsidR="0046074B" w:rsidRPr="0062655F">
        <w:t>5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265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48422B0B" w:rsidR="00B71E99" w:rsidRPr="0062655F" w:rsidRDefault="0048505C" w:rsidP="00AA4F6E">
            <w:pPr>
              <w:pStyle w:val="TPnormal"/>
            </w:pPr>
            <w:r w:rsidRPr="0062655F">
              <w:t>L</w:t>
            </w:r>
            <w:r w:rsidR="00272407">
              <w:t>’</w:t>
            </w:r>
            <w:r w:rsidRPr="0062655F">
              <w:t>objectif</w:t>
            </w:r>
            <w:r w:rsidR="00272407">
              <w:t xml:space="preserve"> d</w:t>
            </w:r>
            <w:r w:rsidRPr="0062655F">
              <w:t>e ce</w:t>
            </w:r>
            <w:r w:rsidR="00A96851" w:rsidRPr="0062655F">
              <w:t xml:space="preserve">tte démonstration </w:t>
            </w:r>
            <w:r w:rsidR="00272407">
              <w:t>es</w:t>
            </w:r>
            <w:r w:rsidR="00E5410E" w:rsidRPr="0062655F">
              <w:t>t</w:t>
            </w:r>
          </w:p>
          <w:p w14:paraId="73FE6ABC" w14:textId="55F7CDDF" w:rsidR="00E5410E" w:rsidRPr="0062655F" w:rsidRDefault="00E5410E" w:rsidP="00B239D7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2655F">
              <w:rPr>
                <w:sz w:val="20"/>
                <w:szCs w:val="20"/>
              </w:rPr>
              <w:t xml:space="preserve">Voir la contrainte avec </w:t>
            </w:r>
            <w:r w:rsidR="00953AAB" w:rsidRPr="0062655F">
              <w:rPr>
                <w:sz w:val="20"/>
                <w:szCs w:val="20"/>
              </w:rPr>
              <w:t xml:space="preserve">les associations </w:t>
            </w:r>
            <w:r w:rsidR="001553A3">
              <w:rPr>
                <w:sz w:val="20"/>
                <w:szCs w:val="20"/>
              </w:rPr>
              <w:t>avec les requêtes spécifiques</w:t>
            </w:r>
          </w:p>
        </w:tc>
      </w:tr>
    </w:tbl>
    <w:p w14:paraId="143B34E4" w14:textId="3E68C048" w:rsidR="00451ED1" w:rsidRPr="0062655F" w:rsidRDefault="00451ED1" w:rsidP="000150A7">
      <w:pPr>
        <w:pStyle w:val="TPTitre"/>
      </w:pPr>
      <w:r w:rsidRPr="0062655F">
        <w:t>Contexte</w:t>
      </w:r>
    </w:p>
    <w:p w14:paraId="3B5EB741" w14:textId="1C2F1160" w:rsidR="00301F0E" w:rsidRPr="0062655F" w:rsidRDefault="00A9197D" w:rsidP="00301F0E">
      <w:pPr>
        <w:pStyle w:val="TPnormalpuce1"/>
      </w:pPr>
      <w:r w:rsidRPr="0062655F">
        <w:t>Poursuivre dans notre</w:t>
      </w:r>
      <w:r w:rsidR="00301F0E" w:rsidRPr="0062655F">
        <w:t xml:space="preserve"> deuxième application, qui permettra de gérer les avis des stagiaires.</w:t>
      </w:r>
    </w:p>
    <w:p w14:paraId="0E3C48BE" w14:textId="5A163963" w:rsidR="000150A7" w:rsidRPr="0062655F" w:rsidRDefault="000150A7" w:rsidP="000150A7">
      <w:pPr>
        <w:pStyle w:val="TPTitre"/>
      </w:pPr>
      <w:r w:rsidRPr="0062655F">
        <w:t>Déroulement</w:t>
      </w:r>
      <w:r w:rsidR="00DF40D6" w:rsidRPr="0062655F">
        <w:rPr>
          <w:color w:val="auto"/>
          <w:sz w:val="17"/>
          <w:szCs w:val="17"/>
        </w:rPr>
        <w:t xml:space="preserve"> </w:t>
      </w:r>
    </w:p>
    <w:p w14:paraId="2860BC97" w14:textId="6B1E31DB" w:rsidR="00A76F23" w:rsidRPr="0062655F" w:rsidRDefault="00E337E8" w:rsidP="00E337E8">
      <w:pPr>
        <w:pStyle w:val="Titre1"/>
      </w:pPr>
      <w:r w:rsidRPr="0062655F">
        <w:t>Pour les méthodes avec paramètres complexes</w:t>
      </w:r>
    </w:p>
    <w:p w14:paraId="7AE7DAF9" w14:textId="36A5D7FB" w:rsidR="00E337E8" w:rsidRPr="0062655F" w:rsidRDefault="00E337E8" w:rsidP="00E337E8">
      <w:pPr>
        <w:pStyle w:val="TPnormalpuce1"/>
      </w:pPr>
      <w:r w:rsidRPr="0062655F">
        <w:t xml:space="preserve">Attention, il ne faut </w:t>
      </w:r>
      <w:r w:rsidR="00B95E5B" w:rsidRPr="0062655F">
        <w:t xml:space="preserve">pas essayer de passer un objet JSON </w:t>
      </w:r>
      <w:r w:rsidR="00CA3DF9" w:rsidRPr="0062655F">
        <w:t>en paramètre de l’URL</w:t>
      </w:r>
    </w:p>
    <w:p w14:paraId="71C398E9" w14:textId="7EEEBAC5" w:rsidR="00972BFC" w:rsidRPr="0062655F" w:rsidRDefault="00972BFC" w:rsidP="00972BFC">
      <w:pPr>
        <w:pStyle w:val="Citationintense"/>
        <w:rPr>
          <w:lang w:val="fr-FR"/>
        </w:rPr>
      </w:pPr>
      <w:r w:rsidRPr="0062655F">
        <w:rPr>
          <w:lang w:val="fr-FR"/>
        </w:rPr>
        <w:t>Nous avions créé des méthodes qui prenaient en argument un objet complexe : Stagiaire, Formateur ou Cours</w:t>
      </w:r>
    </w:p>
    <w:p w14:paraId="789583CE" w14:textId="09412C3A" w:rsidR="00972BFC" w:rsidRPr="0062655F" w:rsidRDefault="00972BFC" w:rsidP="00972BFC">
      <w:pPr>
        <w:pStyle w:val="Citationintense"/>
        <w:rPr>
          <w:lang w:val="fr-FR"/>
        </w:rPr>
      </w:pPr>
      <w:r w:rsidRPr="0062655F">
        <w:rPr>
          <w:lang w:val="fr-FR"/>
        </w:rPr>
        <w:t>C’est possible dans le cas d’un service web classique (@RestController). Dans ce cas, l’url comporte uniquement l’identifiant de l’entité. L</w:t>
      </w:r>
      <w:r w:rsidR="001E78F4" w:rsidRPr="0062655F">
        <w:rPr>
          <w:lang w:val="fr-FR"/>
        </w:rPr>
        <w:t>a couche</w:t>
      </w:r>
      <w:r w:rsidRPr="0062655F">
        <w:rPr>
          <w:lang w:val="fr-FR"/>
        </w:rPr>
        <w:t xml:space="preserve"> service récupère l’entité avant d’appeler le Repository.</w:t>
      </w:r>
    </w:p>
    <w:p w14:paraId="108EF45C" w14:textId="1DFA8889" w:rsidR="00972BFC" w:rsidRPr="0062655F" w:rsidRDefault="00972BFC" w:rsidP="00972BFC">
      <w:pPr>
        <w:pStyle w:val="Citationintense"/>
        <w:rPr>
          <w:lang w:val="fr-FR"/>
        </w:rPr>
      </w:pPr>
      <w:r w:rsidRPr="0062655F">
        <w:rPr>
          <w:lang w:val="fr-FR"/>
        </w:rPr>
        <w:t>Mais dans le cas d’un Spring Data REST, il faut uniquement travailler sur les identifiants des associations</w:t>
      </w:r>
      <w:r w:rsidR="005B56EE">
        <w:rPr>
          <w:lang w:val="fr-FR"/>
        </w:rPr>
        <w:t xml:space="preserve"> et les attributs simples</w:t>
      </w:r>
    </w:p>
    <w:p w14:paraId="6E472F86" w14:textId="77777777" w:rsidR="00542545" w:rsidRPr="0062655F" w:rsidRDefault="00542545" w:rsidP="00542545">
      <w:pPr>
        <w:rPr>
          <w:lang w:val="fr-FR"/>
        </w:rPr>
      </w:pPr>
    </w:p>
    <w:p w14:paraId="3B743678" w14:textId="69D8FD1A" w:rsidR="00CD4038" w:rsidRPr="0062655F" w:rsidRDefault="00542545" w:rsidP="00C769D2">
      <w:pPr>
        <w:pStyle w:val="Titre2"/>
        <w:numPr>
          <w:ilvl w:val="0"/>
          <w:numId w:val="22"/>
        </w:numPr>
        <w:rPr>
          <w:lang w:val="fr-FR"/>
        </w:rPr>
      </w:pPr>
      <w:proofErr w:type="spellStart"/>
      <w:r w:rsidRPr="0062655F">
        <w:rPr>
          <w:lang w:val="fr-FR"/>
        </w:rPr>
        <w:t>findByStagiaire</w:t>
      </w:r>
      <w:proofErr w:type="spellEnd"/>
    </w:p>
    <w:p w14:paraId="7D0CFA3C" w14:textId="77777777" w:rsidR="007A28BF" w:rsidRPr="0062655F" w:rsidRDefault="00D5728E" w:rsidP="00CD4038">
      <w:pPr>
        <w:pStyle w:val="TPnormalpuce1"/>
      </w:pPr>
      <w:r w:rsidRPr="0062655F">
        <w:t xml:space="preserve">Pour rechercher via l’association </w:t>
      </w:r>
      <w:r w:rsidR="007A28BF" w:rsidRPr="0062655F">
        <w:t xml:space="preserve">d’un </w:t>
      </w:r>
      <w:r w:rsidRPr="0062655F">
        <w:t xml:space="preserve">Stagiaire. </w:t>
      </w:r>
    </w:p>
    <w:p w14:paraId="03DC6A62" w14:textId="3C0A9543" w:rsidR="00D5728E" w:rsidRPr="0062655F" w:rsidRDefault="00D5728E" w:rsidP="00CD4038">
      <w:pPr>
        <w:pStyle w:val="TPnormalpuce1"/>
      </w:pPr>
      <w:r w:rsidRPr="0062655F">
        <w:t>Il faut r</w:t>
      </w:r>
      <w:r w:rsidR="00CD4038" w:rsidRPr="0062655F">
        <w:t xml:space="preserve">emplacer </w:t>
      </w:r>
      <w:proofErr w:type="spellStart"/>
      <w:r w:rsidR="00CD4038" w:rsidRPr="0062655F">
        <w:t>findBy</w:t>
      </w:r>
      <w:r w:rsidR="005800E5" w:rsidRPr="0062655F">
        <w:t>Stagiaire</w:t>
      </w:r>
      <w:proofErr w:type="spellEnd"/>
      <w:r w:rsidR="00CD4038" w:rsidRPr="0062655F">
        <w:t xml:space="preserve"> par </w:t>
      </w:r>
      <w:proofErr w:type="spellStart"/>
      <w:r w:rsidR="005800E5" w:rsidRPr="0062655F">
        <w:rPr>
          <w:shd w:val="clear" w:color="auto" w:fill="FFFFFF"/>
        </w:rPr>
        <w:t>findByStagiaireImmatriculation</w:t>
      </w:r>
      <w:proofErr w:type="spellEnd"/>
      <w:r w:rsidR="005800E5" w:rsidRPr="0062655F">
        <w:t xml:space="preserve"> </w:t>
      </w:r>
    </w:p>
    <w:p w14:paraId="243B4657" w14:textId="1C019F91" w:rsidR="00BC5BDB" w:rsidRPr="0062655F" w:rsidRDefault="00246F89" w:rsidP="00BA4CB1">
      <w:pPr>
        <w:pStyle w:val="TPnormalpuce1"/>
        <w:numPr>
          <w:ilvl w:val="1"/>
          <w:numId w:val="1"/>
        </w:numPr>
      </w:pPr>
      <w:r>
        <w:t>« </w:t>
      </w:r>
      <w:r w:rsidR="005800E5" w:rsidRPr="0062655F">
        <w:t>immatriculation</w:t>
      </w:r>
      <w:r>
        <w:t> »</w:t>
      </w:r>
      <w:r w:rsidR="005800E5" w:rsidRPr="0062655F">
        <w:t xml:space="preserve"> est un champ unique</w:t>
      </w:r>
      <w:r w:rsidR="00D5728E" w:rsidRPr="0062655F">
        <w:t xml:space="preserve"> (il correspond à une clef primaire pour </w:t>
      </w:r>
      <w:r w:rsidR="00D5728E" w:rsidRPr="0062655F">
        <w:lastRenderedPageBreak/>
        <w:t>MongoDB)</w:t>
      </w:r>
    </w:p>
    <w:p w14:paraId="4F5B172D" w14:textId="2C518FC6" w:rsidR="001D7490" w:rsidRPr="0062655F" w:rsidRDefault="001D7490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…</w:t>
      </w:r>
    </w:p>
    <w:p w14:paraId="017E6D45" w14:textId="16AB940B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@RepositoryRestResource</w:t>
      </w:r>
      <w:r w:rsidRPr="0062655F">
        <w:rPr>
          <w:rFonts w:ascii="Consolas" w:hAnsi="Consolas"/>
          <w:color w:val="000000"/>
          <w:sz w:val="18"/>
          <w:szCs w:val="18"/>
        </w:rPr>
        <w:t xml:space="preserve">(collectionResourceRel = </w:t>
      </w:r>
      <w:r w:rsidRPr="0062655F">
        <w:rPr>
          <w:rFonts w:ascii="Consolas" w:hAnsi="Consolas"/>
          <w:color w:val="2A00FF"/>
          <w:sz w:val="18"/>
          <w:szCs w:val="18"/>
        </w:rPr>
        <w:t>"avis"</w:t>
      </w:r>
      <w:r w:rsidRPr="0062655F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path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= </w:t>
      </w:r>
      <w:r w:rsidRPr="0062655F">
        <w:rPr>
          <w:rFonts w:ascii="Consolas" w:hAnsi="Consolas"/>
          <w:color w:val="2A00FF"/>
          <w:sz w:val="18"/>
          <w:szCs w:val="18"/>
        </w:rPr>
        <w:t>"avis"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6A32AF14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&lt;Avis, String&gt; {</w:t>
      </w:r>
    </w:p>
    <w:p w14:paraId="35738941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"noteCours"</w:t>
      </w:r>
      <w:r w:rsidRPr="0062655F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2C6552A3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2010C1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findByNoteCoursGreaterThan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"noteCours"</w:t>
      </w:r>
      <w:r w:rsidRPr="0062655F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572F9846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F19F4D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findByNoteCoursLessThan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"noteCours"</w:t>
      </w:r>
      <w:r w:rsidRPr="0062655F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6B79400F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9B7FA7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3F7F5F"/>
          <w:sz w:val="18"/>
          <w:szCs w:val="18"/>
        </w:rPr>
        <w:t>//</w:t>
      </w:r>
      <w:r w:rsidRPr="0062655F">
        <w:rPr>
          <w:rFonts w:ascii="Consolas" w:hAnsi="Consolas"/>
          <w:color w:val="3F7F5F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3F7F5F"/>
          <w:sz w:val="18"/>
          <w:szCs w:val="18"/>
        </w:rPr>
        <w:t>findByStagiaire</w:t>
      </w:r>
      <w:proofErr w:type="spellEnd"/>
      <w:r w:rsidRPr="0062655F">
        <w:rPr>
          <w:rFonts w:ascii="Consolas" w:hAnsi="Consolas"/>
          <w:color w:val="3F7F5F"/>
          <w:sz w:val="18"/>
          <w:szCs w:val="18"/>
        </w:rPr>
        <w:t xml:space="preserve">(@Param("stagiaire") Stagiaire </w:t>
      </w:r>
      <w:proofErr w:type="spellStart"/>
      <w:r w:rsidRPr="0062655F">
        <w:rPr>
          <w:rFonts w:ascii="Consolas" w:hAnsi="Consolas"/>
          <w:color w:val="3F7F5F"/>
          <w:sz w:val="18"/>
          <w:szCs w:val="18"/>
        </w:rPr>
        <w:t>stagiaire</w:t>
      </w:r>
      <w:proofErr w:type="spellEnd"/>
      <w:r w:rsidRPr="0062655F">
        <w:rPr>
          <w:rFonts w:ascii="Consolas" w:hAnsi="Consolas"/>
          <w:color w:val="3F7F5F"/>
          <w:sz w:val="18"/>
          <w:szCs w:val="18"/>
        </w:rPr>
        <w:t>);</w:t>
      </w:r>
      <w:r w:rsidRPr="0062655F">
        <w:rPr>
          <w:rFonts w:ascii="Consolas" w:hAnsi="Consolas"/>
          <w:color w:val="3F7F5F"/>
          <w:sz w:val="18"/>
          <w:szCs w:val="18"/>
        </w:rPr>
        <w:tab/>
      </w:r>
    </w:p>
    <w:p w14:paraId="597CFB6A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findByStagiaireImmatriculation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"immatriculation"</w:t>
      </w:r>
      <w:r w:rsidRPr="0062655F">
        <w:rPr>
          <w:rFonts w:ascii="Consolas" w:hAnsi="Consolas"/>
          <w:color w:val="000000"/>
          <w:sz w:val="18"/>
          <w:szCs w:val="18"/>
        </w:rPr>
        <w:t xml:space="preserve">) String </w:t>
      </w:r>
      <w:r w:rsidRPr="0062655F">
        <w:rPr>
          <w:rFonts w:ascii="Consolas" w:hAnsi="Consolas"/>
          <w:color w:val="6A3E3E"/>
          <w:sz w:val="18"/>
          <w:szCs w:val="18"/>
        </w:rPr>
        <w:t>immatriculation</w:t>
      </w:r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2AC5F1DE" w14:textId="77777777" w:rsidR="00BC5BDB" w:rsidRPr="0062655F" w:rsidRDefault="00BC5BDB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</w:p>
    <w:p w14:paraId="50037305" w14:textId="5CAE2A54" w:rsidR="001D7490" w:rsidRPr="0062655F" w:rsidRDefault="001D7490" w:rsidP="000500D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>…</w:t>
      </w:r>
    </w:p>
    <w:p w14:paraId="69576320" w14:textId="5882B50A" w:rsidR="001D7490" w:rsidRPr="0062655F" w:rsidRDefault="001D7490" w:rsidP="00BC5B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>}</w:t>
      </w:r>
    </w:p>
    <w:p w14:paraId="2EAB5162" w14:textId="28A97B72" w:rsidR="001035DD" w:rsidRPr="0062655F" w:rsidRDefault="005B0754" w:rsidP="000500D9">
      <w:pPr>
        <w:pStyle w:val="TPnormalpuce1"/>
      </w:pPr>
      <w:r>
        <w:rPr>
          <w:shd w:val="clear" w:color="auto" w:fill="FFFFFF"/>
        </w:rPr>
        <w:t xml:space="preserve">Tester avec </w:t>
      </w:r>
      <w:r w:rsidR="00EC4721" w:rsidRPr="0062655F">
        <w:rPr>
          <w:shd w:val="clear" w:color="auto" w:fill="FFFFFF"/>
        </w:rPr>
        <w:t>http://localhost:8080/avis/search/findByStagiaireImmatriculation?immatriculation=ENI_12531</w:t>
      </w:r>
    </w:p>
    <w:p w14:paraId="49C186D6" w14:textId="256D97B9" w:rsidR="00595EC1" w:rsidRPr="0062655F" w:rsidRDefault="00166BE1" w:rsidP="00595EC1">
      <w:pPr>
        <w:pStyle w:val="TPnormalpuce1"/>
      </w:pPr>
      <w:r w:rsidRPr="0062655F">
        <w:t xml:space="preserve">Modifier le test unitaire associé </w:t>
      </w:r>
      <w:r w:rsidR="00FE5707" w:rsidRPr="0062655F">
        <w:t xml:space="preserve">à </w:t>
      </w:r>
      <w:r w:rsidRPr="0062655F">
        <w:t xml:space="preserve">la méthode </w:t>
      </w:r>
      <w:proofErr w:type="spellStart"/>
      <w:r w:rsidRPr="0062655F">
        <w:t>findByStagiaire</w:t>
      </w:r>
      <w:proofErr w:type="spellEnd"/>
      <w:r w:rsidRPr="0062655F">
        <w:t xml:space="preserve"> en appelant </w:t>
      </w:r>
      <w:proofErr w:type="spellStart"/>
      <w:r w:rsidRPr="0062655F">
        <w:t>findByStagiaireImmatriculation</w:t>
      </w:r>
      <w:proofErr w:type="spellEnd"/>
    </w:p>
    <w:p w14:paraId="58D74BEF" w14:textId="3DEB1F00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…</w:t>
      </w:r>
    </w:p>
    <w:p w14:paraId="34DBF087" w14:textId="466CD940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@Test</w:t>
      </w:r>
    </w:p>
    <w:p w14:paraId="74A74A33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test04_findByStagiaire() {</w:t>
      </w:r>
    </w:p>
    <w:p w14:paraId="50D67A97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2655F">
        <w:rPr>
          <w:rFonts w:ascii="Consolas" w:hAnsi="Consolas"/>
          <w:color w:val="000000"/>
          <w:sz w:val="18"/>
          <w:szCs w:val="18"/>
        </w:rPr>
        <w:t xml:space="preserve"> Stagiaire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stagiaire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= Stagiaire</w:t>
      </w:r>
    </w:p>
    <w:p w14:paraId="4F29DAA1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</w:t>
      </w:r>
    </w:p>
    <w:p w14:paraId="13B54249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2655F">
        <w:rPr>
          <w:rFonts w:ascii="Consolas" w:hAnsi="Consolas"/>
          <w:color w:val="2A00FF"/>
          <w:sz w:val="18"/>
          <w:szCs w:val="18"/>
        </w:rPr>
        <w:t>"ENI_12531"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2BBC9E4C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.promotion(</w:t>
      </w:r>
      <w:r w:rsidRPr="0062655F">
        <w:rPr>
          <w:rFonts w:ascii="Consolas" w:hAnsi="Consolas"/>
          <w:color w:val="2A00FF"/>
          <w:sz w:val="18"/>
          <w:szCs w:val="18"/>
        </w:rPr>
        <w:t>"CDA12341"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7E1190CA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();</w:t>
      </w:r>
    </w:p>
    <w:p w14:paraId="02EC84A8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A9CA77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6"/>
          <w:szCs w:val="16"/>
        </w:rPr>
        <w:t xml:space="preserve">List&lt;Avis&gt; </w:t>
      </w:r>
      <w:proofErr w:type="spellStart"/>
      <w:r w:rsidRPr="0062655F">
        <w:rPr>
          <w:rFonts w:ascii="Consolas" w:hAnsi="Consolas"/>
          <w:color w:val="6A3E3E"/>
          <w:sz w:val="16"/>
          <w:szCs w:val="16"/>
        </w:rPr>
        <w:t>listeAvis</w:t>
      </w:r>
      <w:proofErr w:type="spellEnd"/>
      <w:r w:rsidRPr="0062655F">
        <w:rPr>
          <w:rFonts w:ascii="Consolas" w:hAnsi="Consolas"/>
          <w:color w:val="000000"/>
          <w:sz w:val="16"/>
          <w:szCs w:val="16"/>
        </w:rPr>
        <w:t xml:space="preserve"> = </w:t>
      </w:r>
      <w:r w:rsidRPr="0062655F">
        <w:rPr>
          <w:rFonts w:ascii="Consolas" w:hAnsi="Consolas"/>
          <w:color w:val="0000C0"/>
          <w:sz w:val="16"/>
          <w:szCs w:val="16"/>
        </w:rPr>
        <w:t>avisRepository</w:t>
      </w:r>
      <w:r w:rsidRPr="0062655F">
        <w:rPr>
          <w:rFonts w:ascii="Consolas" w:hAnsi="Consolas"/>
          <w:color w:val="000000"/>
          <w:sz w:val="16"/>
          <w:szCs w:val="16"/>
        </w:rPr>
        <w:t>.findByStagiaireImmatriculation(</w:t>
      </w:r>
      <w:r w:rsidRPr="0062655F">
        <w:rPr>
          <w:rFonts w:ascii="Consolas" w:hAnsi="Consolas"/>
          <w:color w:val="6A3E3E"/>
          <w:sz w:val="16"/>
          <w:szCs w:val="16"/>
        </w:rPr>
        <w:t>stagiaire</w:t>
      </w:r>
      <w:r w:rsidRPr="0062655F">
        <w:rPr>
          <w:rFonts w:ascii="Consolas" w:hAnsi="Consolas"/>
          <w:color w:val="000000"/>
          <w:sz w:val="16"/>
          <w:szCs w:val="16"/>
        </w:rPr>
        <w:t>.getImmatriculation());</w:t>
      </w:r>
    </w:p>
    <w:p w14:paraId="7AC9223A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();</w:t>
      </w:r>
    </w:p>
    <w:p w14:paraId="11330A9A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();</w:t>
      </w:r>
    </w:p>
    <w:p w14:paraId="6E2A6F6A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r w:rsidRPr="0062655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(1);</w:t>
      </w:r>
    </w:p>
    <w:p w14:paraId="6D011B8F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2655F">
        <w:rPr>
          <w:rFonts w:ascii="Consolas" w:hAnsi="Consolas"/>
          <w:color w:val="000000"/>
          <w:sz w:val="18"/>
          <w:szCs w:val="18"/>
        </w:rPr>
        <w:t>.info(</w:t>
      </w:r>
      <w:r w:rsidRPr="0062655F">
        <w:rPr>
          <w:rFonts w:ascii="Consolas" w:hAnsi="Consolas"/>
          <w:color w:val="2A00FF"/>
          <w:sz w:val="18"/>
          <w:szCs w:val="18"/>
        </w:rPr>
        <w:t>"Nb Avis du Stagiaire ("</w:t>
      </w:r>
      <w:r w:rsidRPr="0062655F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stagiaire</w:t>
      </w:r>
      <w:r w:rsidRPr="0062655F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() + </w:t>
      </w:r>
      <w:r w:rsidRPr="0062655F">
        <w:rPr>
          <w:rFonts w:ascii="Consolas" w:hAnsi="Consolas"/>
          <w:color w:val="2A00FF"/>
          <w:sz w:val="18"/>
          <w:szCs w:val="18"/>
        </w:rPr>
        <w:t>") : "</w:t>
      </w:r>
      <w:r w:rsidRPr="0062655F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r w:rsidRPr="0062655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());</w:t>
      </w:r>
    </w:p>
    <w:p w14:paraId="5E8B2612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2655F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r w:rsidRPr="0062655F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());</w:t>
      </w:r>
    </w:p>
    <w:p w14:paraId="1B407AC0" w14:textId="7777777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>}</w:t>
      </w:r>
    </w:p>
    <w:p w14:paraId="2B80B64C" w14:textId="508E9907" w:rsidR="00595EC1" w:rsidRPr="0062655F" w:rsidRDefault="00595EC1" w:rsidP="00595E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>…</w:t>
      </w:r>
    </w:p>
    <w:p w14:paraId="71A99456" w14:textId="17CFB231" w:rsidR="00595EC1" w:rsidRPr="0062655F" w:rsidRDefault="00FC77E1" w:rsidP="00FC77E1">
      <w:pPr>
        <w:pStyle w:val="TPnormalpuce1"/>
        <w:numPr>
          <w:ilvl w:val="1"/>
          <w:numId w:val="1"/>
        </w:numPr>
      </w:pPr>
      <w:r w:rsidRPr="0062655F">
        <w:t>Le test recompile et est de nouveau opérationnel</w:t>
      </w:r>
    </w:p>
    <w:p w14:paraId="255DB510" w14:textId="77777777" w:rsidR="00910FA1" w:rsidRPr="0062655F" w:rsidRDefault="00910FA1" w:rsidP="00910FA1">
      <w:pPr>
        <w:rPr>
          <w:lang w:val="fr-FR"/>
        </w:rPr>
      </w:pPr>
    </w:p>
    <w:p w14:paraId="1DB2541E" w14:textId="0CA90138" w:rsidR="00910FA1" w:rsidRPr="0062655F" w:rsidRDefault="00910FA1" w:rsidP="00C769D2">
      <w:pPr>
        <w:pStyle w:val="Titre2"/>
        <w:numPr>
          <w:ilvl w:val="0"/>
          <w:numId w:val="22"/>
        </w:numPr>
        <w:rPr>
          <w:lang w:val="fr-FR"/>
        </w:rPr>
      </w:pPr>
      <w:proofErr w:type="spellStart"/>
      <w:r w:rsidRPr="0062655F">
        <w:rPr>
          <w:lang w:val="fr-FR"/>
        </w:rPr>
        <w:t>findByFormateur</w:t>
      </w:r>
      <w:proofErr w:type="spellEnd"/>
    </w:p>
    <w:p w14:paraId="60611275" w14:textId="6442469C" w:rsidR="00BC5BDB" w:rsidRPr="0062655F" w:rsidRDefault="00910FA1" w:rsidP="00910FA1">
      <w:pPr>
        <w:pStyle w:val="TPnormalpuce1"/>
      </w:pPr>
      <w:r w:rsidRPr="0062655F">
        <w:t>L’association est similaire à la précédente, l’identifiant de Formateur est son email</w:t>
      </w:r>
    </w:p>
    <w:p w14:paraId="736895B7" w14:textId="2626D28E" w:rsidR="00263B00" w:rsidRPr="0062655F" w:rsidRDefault="001035DD" w:rsidP="00934A18">
      <w:pPr>
        <w:pStyle w:val="TPnormalpuce1"/>
      </w:pPr>
      <w:r w:rsidRPr="0062655F">
        <w:t xml:space="preserve">Remplacer </w:t>
      </w:r>
      <w:proofErr w:type="spellStart"/>
      <w:r w:rsidRPr="0062655F">
        <w:t>findByFormateur</w:t>
      </w:r>
      <w:proofErr w:type="spellEnd"/>
      <w:r w:rsidRPr="0062655F">
        <w:t xml:space="preserve"> par </w:t>
      </w:r>
      <w:proofErr w:type="spellStart"/>
      <w:r w:rsidRPr="0062655F">
        <w:t>findByFormateurEmail</w:t>
      </w:r>
      <w:proofErr w:type="spellEnd"/>
    </w:p>
    <w:p w14:paraId="60A67757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@RepositoryRestResource</w:t>
      </w:r>
      <w:r w:rsidRPr="0062655F">
        <w:rPr>
          <w:rFonts w:ascii="Consolas" w:hAnsi="Consolas"/>
          <w:color w:val="000000"/>
          <w:sz w:val="18"/>
          <w:szCs w:val="18"/>
        </w:rPr>
        <w:t xml:space="preserve">(collectionResourceRel = </w:t>
      </w:r>
      <w:r w:rsidRPr="0062655F">
        <w:rPr>
          <w:rFonts w:ascii="Consolas" w:hAnsi="Consolas"/>
          <w:color w:val="2A00FF"/>
          <w:sz w:val="18"/>
          <w:szCs w:val="18"/>
        </w:rPr>
        <w:t>"avis"</w:t>
      </w:r>
      <w:r w:rsidRPr="0062655F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path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= </w:t>
      </w:r>
      <w:r w:rsidRPr="0062655F">
        <w:rPr>
          <w:rFonts w:ascii="Consolas" w:hAnsi="Consolas"/>
          <w:color w:val="2A00FF"/>
          <w:sz w:val="18"/>
          <w:szCs w:val="18"/>
        </w:rPr>
        <w:t>"avis"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6D3D1FDE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&lt;Avis, String&gt; {</w:t>
      </w:r>
    </w:p>
    <w:p w14:paraId="5CFC6AA1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"noteCours"</w:t>
      </w:r>
      <w:r w:rsidRPr="0062655F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5A937A61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CAB78C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findByNoteCoursGreaterThan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"noteCours"</w:t>
      </w:r>
      <w:r w:rsidRPr="0062655F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09F06DAC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7AC23F7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findByNoteCoursLessThan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"noteCours"</w:t>
      </w:r>
      <w:r w:rsidRPr="0062655F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noteCours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51ECBBAE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E8F335" w14:textId="77777777" w:rsidR="00263B00" w:rsidRPr="00840D51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0D51">
        <w:rPr>
          <w:rFonts w:ascii="Consolas" w:hAnsi="Consolas"/>
          <w:color w:val="3F7F5F"/>
          <w:sz w:val="18"/>
          <w:szCs w:val="18"/>
        </w:rPr>
        <w:t>//</w:t>
      </w:r>
      <w:r w:rsidRPr="00840D51">
        <w:rPr>
          <w:rFonts w:ascii="Consolas" w:hAnsi="Consolas"/>
          <w:color w:val="3F7F5F"/>
          <w:sz w:val="18"/>
          <w:szCs w:val="18"/>
        </w:rPr>
        <w:tab/>
        <w:t xml:space="preserve">List&lt;Avis&gt; </w:t>
      </w:r>
      <w:proofErr w:type="spellStart"/>
      <w:r w:rsidRPr="00840D51">
        <w:rPr>
          <w:rFonts w:ascii="Consolas" w:hAnsi="Consolas"/>
          <w:color w:val="3F7F5F"/>
          <w:sz w:val="18"/>
          <w:szCs w:val="18"/>
        </w:rPr>
        <w:t>findByStagiaire</w:t>
      </w:r>
      <w:proofErr w:type="spellEnd"/>
      <w:r w:rsidRPr="00840D51">
        <w:rPr>
          <w:rFonts w:ascii="Consolas" w:hAnsi="Consolas"/>
          <w:color w:val="3F7F5F"/>
          <w:sz w:val="18"/>
          <w:szCs w:val="18"/>
        </w:rPr>
        <w:t xml:space="preserve">(@Param("stagiaire") Stagiaire </w:t>
      </w:r>
      <w:proofErr w:type="spellStart"/>
      <w:r w:rsidRPr="00840D51">
        <w:rPr>
          <w:rFonts w:ascii="Consolas" w:hAnsi="Consolas"/>
          <w:color w:val="3F7F5F"/>
          <w:sz w:val="18"/>
          <w:szCs w:val="18"/>
        </w:rPr>
        <w:t>stagiaire</w:t>
      </w:r>
      <w:proofErr w:type="spellEnd"/>
      <w:r w:rsidRPr="00840D51">
        <w:rPr>
          <w:rFonts w:ascii="Consolas" w:hAnsi="Consolas"/>
          <w:color w:val="3F7F5F"/>
          <w:sz w:val="18"/>
          <w:szCs w:val="18"/>
        </w:rPr>
        <w:t>);</w:t>
      </w:r>
      <w:r w:rsidRPr="00840D51">
        <w:rPr>
          <w:rFonts w:ascii="Consolas" w:hAnsi="Consolas"/>
          <w:color w:val="3F7F5F"/>
          <w:sz w:val="18"/>
          <w:szCs w:val="18"/>
        </w:rPr>
        <w:tab/>
      </w:r>
    </w:p>
    <w:p w14:paraId="60C6E86E" w14:textId="77777777" w:rsidR="00263B00" w:rsidRPr="00840D51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0D51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840D51">
        <w:rPr>
          <w:rFonts w:ascii="Consolas" w:hAnsi="Consolas"/>
          <w:color w:val="000000"/>
          <w:sz w:val="18"/>
          <w:szCs w:val="18"/>
        </w:rPr>
        <w:t>findByStagiaireImmatriculation</w:t>
      </w:r>
      <w:proofErr w:type="spellEnd"/>
      <w:r w:rsidRPr="00840D51">
        <w:rPr>
          <w:rFonts w:ascii="Consolas" w:hAnsi="Consolas"/>
          <w:color w:val="000000"/>
          <w:sz w:val="18"/>
          <w:szCs w:val="18"/>
        </w:rPr>
        <w:t>(</w:t>
      </w:r>
      <w:r w:rsidRPr="00840D51">
        <w:rPr>
          <w:rFonts w:ascii="Consolas" w:hAnsi="Consolas"/>
          <w:color w:val="646464"/>
          <w:sz w:val="18"/>
          <w:szCs w:val="18"/>
        </w:rPr>
        <w:t>@Param</w:t>
      </w:r>
      <w:r w:rsidRPr="00840D51">
        <w:rPr>
          <w:rFonts w:ascii="Consolas" w:hAnsi="Consolas"/>
          <w:color w:val="000000"/>
          <w:sz w:val="18"/>
          <w:szCs w:val="18"/>
        </w:rPr>
        <w:t>(</w:t>
      </w:r>
      <w:r w:rsidRPr="00840D51">
        <w:rPr>
          <w:rFonts w:ascii="Consolas" w:hAnsi="Consolas"/>
          <w:color w:val="2A00FF"/>
          <w:sz w:val="18"/>
          <w:szCs w:val="18"/>
        </w:rPr>
        <w:t>"immatriculation"</w:t>
      </w:r>
      <w:r w:rsidRPr="00840D51">
        <w:rPr>
          <w:rFonts w:ascii="Consolas" w:hAnsi="Consolas"/>
          <w:color w:val="000000"/>
          <w:sz w:val="18"/>
          <w:szCs w:val="18"/>
        </w:rPr>
        <w:t xml:space="preserve">) String </w:t>
      </w:r>
      <w:r w:rsidRPr="00840D51">
        <w:rPr>
          <w:rFonts w:ascii="Consolas" w:hAnsi="Consolas"/>
          <w:color w:val="6A3E3E"/>
          <w:sz w:val="18"/>
          <w:szCs w:val="18"/>
        </w:rPr>
        <w:t>immatriculation</w:t>
      </w:r>
      <w:r w:rsidRPr="00840D51">
        <w:rPr>
          <w:rFonts w:ascii="Consolas" w:hAnsi="Consolas"/>
          <w:color w:val="000000"/>
          <w:sz w:val="18"/>
          <w:szCs w:val="18"/>
        </w:rPr>
        <w:t>);</w:t>
      </w:r>
    </w:p>
    <w:p w14:paraId="49CFBC4C" w14:textId="77777777" w:rsidR="00263B00" w:rsidRPr="00840D51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0D51">
        <w:rPr>
          <w:rFonts w:ascii="Consolas" w:hAnsi="Consolas"/>
          <w:color w:val="000000"/>
          <w:sz w:val="18"/>
          <w:szCs w:val="18"/>
        </w:rPr>
        <w:tab/>
      </w:r>
    </w:p>
    <w:p w14:paraId="41779583" w14:textId="77777777" w:rsidR="00263B00" w:rsidRPr="00840D51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0D51">
        <w:rPr>
          <w:rFonts w:ascii="Consolas" w:hAnsi="Consolas"/>
          <w:color w:val="3F7F5F"/>
          <w:sz w:val="18"/>
          <w:szCs w:val="18"/>
        </w:rPr>
        <w:t>//</w:t>
      </w:r>
      <w:r w:rsidRPr="00840D51">
        <w:rPr>
          <w:rFonts w:ascii="Consolas" w:hAnsi="Consolas"/>
          <w:color w:val="3F7F5F"/>
          <w:sz w:val="18"/>
          <w:szCs w:val="18"/>
        </w:rPr>
        <w:tab/>
        <w:t xml:space="preserve">List&lt;Avis&gt; </w:t>
      </w:r>
      <w:proofErr w:type="spellStart"/>
      <w:r w:rsidRPr="00840D51">
        <w:rPr>
          <w:rFonts w:ascii="Consolas" w:hAnsi="Consolas"/>
          <w:color w:val="3F7F5F"/>
          <w:sz w:val="18"/>
          <w:szCs w:val="18"/>
        </w:rPr>
        <w:t>findByFormateur</w:t>
      </w:r>
      <w:proofErr w:type="spellEnd"/>
      <w:r w:rsidRPr="00840D51">
        <w:rPr>
          <w:rFonts w:ascii="Consolas" w:hAnsi="Consolas"/>
          <w:color w:val="3F7F5F"/>
          <w:sz w:val="18"/>
          <w:szCs w:val="18"/>
        </w:rPr>
        <w:t>(@Param("f") Formateur f);</w:t>
      </w:r>
    </w:p>
    <w:p w14:paraId="23AF9DA1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findByFormateurEmail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646464"/>
          <w:sz w:val="18"/>
          <w:szCs w:val="18"/>
        </w:rPr>
        <w:t>@Param</w:t>
      </w:r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"email"</w:t>
      </w:r>
      <w:r w:rsidRPr="0062655F">
        <w:rPr>
          <w:rFonts w:ascii="Consolas" w:hAnsi="Consolas"/>
          <w:color w:val="000000"/>
          <w:sz w:val="18"/>
          <w:szCs w:val="18"/>
        </w:rPr>
        <w:t xml:space="preserve">) String </w:t>
      </w:r>
      <w:r w:rsidRPr="0062655F">
        <w:rPr>
          <w:rFonts w:ascii="Consolas" w:hAnsi="Consolas"/>
          <w:color w:val="6A3E3E"/>
          <w:sz w:val="18"/>
          <w:szCs w:val="18"/>
        </w:rPr>
        <w:t>email</w:t>
      </w:r>
      <w:r w:rsidRPr="0062655F">
        <w:rPr>
          <w:rFonts w:ascii="Consolas" w:hAnsi="Consolas"/>
          <w:color w:val="000000"/>
          <w:sz w:val="18"/>
          <w:szCs w:val="18"/>
        </w:rPr>
        <w:t>);</w:t>
      </w:r>
    </w:p>
    <w:p w14:paraId="06403CFF" w14:textId="28B16030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>…</w:t>
      </w:r>
      <w:r w:rsidRPr="0062655F">
        <w:rPr>
          <w:rFonts w:ascii="Consolas" w:hAnsi="Consolas"/>
          <w:color w:val="000000"/>
          <w:sz w:val="18"/>
          <w:szCs w:val="18"/>
        </w:rPr>
        <w:tab/>
      </w:r>
    </w:p>
    <w:p w14:paraId="6970BC67" w14:textId="77777777" w:rsidR="00263B00" w:rsidRPr="0062655F" w:rsidRDefault="00263B00" w:rsidP="00263B0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>}</w:t>
      </w:r>
    </w:p>
    <w:p w14:paraId="12A5A8E5" w14:textId="64A7E05E" w:rsidR="001035DD" w:rsidRPr="0062655F" w:rsidRDefault="009A2F44" w:rsidP="00E46ACC">
      <w:pPr>
        <w:pStyle w:val="TPnormalpuce1"/>
      </w:pPr>
      <w:r>
        <w:lastRenderedPageBreak/>
        <w:t xml:space="preserve">Tester avec </w:t>
      </w:r>
      <w:r w:rsidR="001035DD" w:rsidRPr="0062655F">
        <w:t>http://localhost:8080/avis/search/findByFormateurEmail?email=pmontembault@campus-eni.fr</w:t>
      </w:r>
    </w:p>
    <w:p w14:paraId="49C7FCCC" w14:textId="25DD0C01" w:rsidR="0088337C" w:rsidRPr="0062655F" w:rsidRDefault="0088337C" w:rsidP="0088337C">
      <w:pPr>
        <w:pStyle w:val="TPnormalpuce1"/>
      </w:pPr>
      <w:r w:rsidRPr="0062655F">
        <w:t xml:space="preserve">Modifier le test unitaire associé </w:t>
      </w:r>
      <w:r w:rsidR="002C75C4" w:rsidRPr="0062655F">
        <w:t>à</w:t>
      </w:r>
      <w:r w:rsidRPr="0062655F">
        <w:t xml:space="preserve"> la méthode </w:t>
      </w:r>
      <w:proofErr w:type="spellStart"/>
      <w:r w:rsidRPr="0062655F">
        <w:t>findBy</w:t>
      </w:r>
      <w:r w:rsidR="00E00EA9" w:rsidRPr="0062655F">
        <w:t>Formateur</w:t>
      </w:r>
      <w:proofErr w:type="spellEnd"/>
      <w:r w:rsidRPr="0062655F">
        <w:t xml:space="preserve"> en appelant </w:t>
      </w:r>
      <w:proofErr w:type="spellStart"/>
      <w:r w:rsidRPr="0062655F">
        <w:t>findBy</w:t>
      </w:r>
      <w:r w:rsidR="00E00EA9" w:rsidRPr="0062655F">
        <w:t>FormateurEmail</w:t>
      </w:r>
      <w:proofErr w:type="spellEnd"/>
    </w:p>
    <w:p w14:paraId="1839F75A" w14:textId="77777777" w:rsidR="0088337C" w:rsidRPr="0062655F" w:rsidRDefault="0088337C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62655F">
        <w:rPr>
          <w:rFonts w:ascii="Consolas" w:hAnsi="Consolas"/>
          <w:color w:val="646464"/>
          <w:sz w:val="18"/>
          <w:szCs w:val="18"/>
        </w:rPr>
        <w:t>…</w:t>
      </w:r>
    </w:p>
    <w:p w14:paraId="36B33556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646464"/>
          <w:sz w:val="18"/>
          <w:szCs w:val="18"/>
        </w:rPr>
        <w:t>@Test</w:t>
      </w:r>
    </w:p>
    <w:p w14:paraId="1411F278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test05_findByFormateur() {</w:t>
      </w:r>
    </w:p>
    <w:p w14:paraId="0F8FB159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2655F">
        <w:rPr>
          <w:rFonts w:ascii="Consolas" w:hAnsi="Consolas"/>
          <w:color w:val="000000"/>
          <w:sz w:val="18"/>
          <w:szCs w:val="18"/>
        </w:rPr>
        <w:t xml:space="preserve"> Formateur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philippe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16936F50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</w:t>
      </w:r>
    </w:p>
    <w:p w14:paraId="31220A95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.email(</w:t>
      </w:r>
      <w:r w:rsidRPr="0062655F">
        <w:rPr>
          <w:rFonts w:ascii="Consolas" w:hAnsi="Consolas"/>
          <w:color w:val="2A00FF"/>
          <w:sz w:val="18"/>
          <w:szCs w:val="18"/>
        </w:rPr>
        <w:t>"pmontembault@campus-eni.fr"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01FCCAA7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.nom(</w:t>
      </w:r>
      <w:r w:rsidRPr="0062655F">
        <w:rPr>
          <w:rFonts w:ascii="Consolas" w:hAnsi="Consolas"/>
          <w:color w:val="2A00FF"/>
          <w:sz w:val="18"/>
          <w:szCs w:val="18"/>
        </w:rPr>
        <w:t>"MONTEMBAULT"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59F717F2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r w:rsidRPr="0062655F">
        <w:rPr>
          <w:rFonts w:ascii="Consolas" w:hAnsi="Consolas"/>
          <w:color w:val="2A00FF"/>
          <w:sz w:val="18"/>
          <w:szCs w:val="18"/>
        </w:rPr>
        <w:t>"Philippe"</w:t>
      </w:r>
      <w:r w:rsidRPr="0062655F">
        <w:rPr>
          <w:rFonts w:ascii="Consolas" w:hAnsi="Consolas"/>
          <w:color w:val="000000"/>
          <w:sz w:val="18"/>
          <w:szCs w:val="18"/>
        </w:rPr>
        <w:t>)</w:t>
      </w:r>
    </w:p>
    <w:p w14:paraId="775E905B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();</w:t>
      </w:r>
    </w:p>
    <w:p w14:paraId="01D4E40E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3D9D43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2655F">
        <w:rPr>
          <w:rFonts w:ascii="Consolas" w:hAnsi="Consolas"/>
          <w:color w:val="0000C0"/>
          <w:sz w:val="18"/>
          <w:szCs w:val="18"/>
        </w:rPr>
        <w:t>avisRepository</w:t>
      </w:r>
      <w:r w:rsidRPr="0062655F">
        <w:rPr>
          <w:rFonts w:ascii="Consolas" w:hAnsi="Consolas"/>
          <w:color w:val="000000"/>
          <w:sz w:val="18"/>
          <w:szCs w:val="18"/>
        </w:rPr>
        <w:t>.findByFormateurEmail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philippe</w:t>
      </w:r>
      <w:r w:rsidRPr="0062655F">
        <w:rPr>
          <w:rFonts w:ascii="Consolas" w:hAnsi="Consolas"/>
          <w:color w:val="000000"/>
          <w:sz w:val="18"/>
          <w:szCs w:val="18"/>
        </w:rPr>
        <w:t>.getEmail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());</w:t>
      </w:r>
    </w:p>
    <w:p w14:paraId="59C70BAD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();</w:t>
      </w:r>
    </w:p>
    <w:p w14:paraId="4417D1C0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();</w:t>
      </w:r>
    </w:p>
    <w:p w14:paraId="60D68DC9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2655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r w:rsidRPr="0062655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2655F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(1);</w:t>
      </w:r>
    </w:p>
    <w:p w14:paraId="220A4C76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2655F">
        <w:rPr>
          <w:rFonts w:ascii="Consolas" w:hAnsi="Consolas"/>
          <w:color w:val="000000"/>
          <w:sz w:val="18"/>
          <w:szCs w:val="18"/>
        </w:rPr>
        <w:t>.info(</w:t>
      </w:r>
      <w:r w:rsidRPr="0062655F">
        <w:rPr>
          <w:rFonts w:ascii="Consolas" w:hAnsi="Consolas"/>
          <w:color w:val="2A00FF"/>
          <w:sz w:val="18"/>
          <w:szCs w:val="18"/>
        </w:rPr>
        <w:t>"Nb Avis sur le Formateur ("</w:t>
      </w:r>
      <w:r w:rsidRPr="0062655F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philippe</w:t>
      </w:r>
      <w:r w:rsidRPr="0062655F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 xml:space="preserve">() + </w:t>
      </w:r>
      <w:r w:rsidRPr="0062655F">
        <w:rPr>
          <w:rFonts w:ascii="Consolas" w:hAnsi="Consolas"/>
          <w:color w:val="2A00FF"/>
          <w:sz w:val="18"/>
          <w:szCs w:val="18"/>
        </w:rPr>
        <w:t>") : "</w:t>
      </w:r>
      <w:r w:rsidRPr="0062655F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r w:rsidRPr="0062655F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());</w:t>
      </w:r>
    </w:p>
    <w:p w14:paraId="002408B0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color w:val="000000"/>
          <w:sz w:val="18"/>
          <w:szCs w:val="18"/>
        </w:rPr>
        <w:tab/>
      </w:r>
      <w:r w:rsidRPr="0062655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2655F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2655F">
        <w:rPr>
          <w:rFonts w:ascii="Consolas" w:hAnsi="Consolas"/>
          <w:color w:val="6A3E3E"/>
          <w:sz w:val="18"/>
          <w:szCs w:val="18"/>
        </w:rPr>
        <w:t>listeAvis</w:t>
      </w:r>
      <w:r w:rsidRPr="0062655F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2655F">
        <w:rPr>
          <w:rFonts w:ascii="Consolas" w:hAnsi="Consolas"/>
          <w:color w:val="000000"/>
          <w:sz w:val="18"/>
          <w:szCs w:val="18"/>
        </w:rPr>
        <w:t>());</w:t>
      </w:r>
    </w:p>
    <w:p w14:paraId="016DF5CC" w14:textId="77777777" w:rsidR="00535C30" w:rsidRPr="0062655F" w:rsidRDefault="00535C30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ab/>
        <w:t>}</w:t>
      </w:r>
    </w:p>
    <w:p w14:paraId="5DDC8537" w14:textId="77777777" w:rsidR="0088337C" w:rsidRPr="0062655F" w:rsidRDefault="0088337C" w:rsidP="00535C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2655F">
        <w:rPr>
          <w:rFonts w:ascii="Consolas" w:hAnsi="Consolas"/>
          <w:color w:val="000000"/>
          <w:sz w:val="18"/>
          <w:szCs w:val="18"/>
        </w:rPr>
        <w:t>…</w:t>
      </w:r>
    </w:p>
    <w:p w14:paraId="6FEF77E1" w14:textId="77777777" w:rsidR="0088337C" w:rsidRPr="0062655F" w:rsidRDefault="0088337C" w:rsidP="0088337C">
      <w:pPr>
        <w:pStyle w:val="TPnormalpuce1"/>
        <w:numPr>
          <w:ilvl w:val="1"/>
          <w:numId w:val="1"/>
        </w:numPr>
      </w:pPr>
      <w:r w:rsidRPr="0062655F">
        <w:t>Le test recompile et est de nouveau opérationnel</w:t>
      </w:r>
    </w:p>
    <w:p w14:paraId="50D6D7F7" w14:textId="77777777" w:rsidR="0088337C" w:rsidRPr="0062655F" w:rsidRDefault="0088337C" w:rsidP="0088337C">
      <w:pPr>
        <w:rPr>
          <w:lang w:val="fr-FR"/>
        </w:rPr>
      </w:pPr>
    </w:p>
    <w:p w14:paraId="4E28ABF2" w14:textId="26366EDD" w:rsidR="00EA3371" w:rsidRPr="0062655F" w:rsidRDefault="00EA3371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</w:p>
    <w:sectPr w:rsidR="00EA3371" w:rsidRPr="0062655F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6D18" w14:textId="77777777" w:rsidR="0064686A" w:rsidRDefault="0064686A" w:rsidP="006C7E58">
      <w:r>
        <w:separator/>
      </w:r>
    </w:p>
  </w:endnote>
  <w:endnote w:type="continuationSeparator" w:id="0">
    <w:p w14:paraId="6079D1C2" w14:textId="77777777" w:rsidR="0064686A" w:rsidRDefault="0064686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46074B" w14:paraId="384ECAED" w14:textId="77777777" w:rsidTr="00D54906">
      <w:tc>
        <w:tcPr>
          <w:tcW w:w="2500" w:type="pct"/>
          <w:vAlign w:val="bottom"/>
        </w:tcPr>
        <w:p w14:paraId="66BFB0D9" w14:textId="77777777" w:rsidR="0046074B" w:rsidRDefault="0046074B" w:rsidP="0046074B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p w14:paraId="62F0508B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267FA2E7" wp14:editId="09993AE8">
                <wp:extent cx="514350" cy="514350"/>
                <wp:effectExtent l="0" t="0" r="0" b="0"/>
                <wp:docPr id="20" name="Image 20" descr="Une image contenant texte, Police, logo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Police, logo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074B" w14:paraId="3C8CFA07" w14:textId="77777777" w:rsidTr="00D54906">
      <w:tc>
        <w:tcPr>
          <w:tcW w:w="1" w:type="pct"/>
          <w:gridSpan w:val="2"/>
          <w:vAlign w:val="bottom"/>
        </w:tcPr>
        <w:p w14:paraId="41CBA530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 xml:space="preserve">ous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684AAD35" w:rsidR="002A2662" w:rsidRPr="0046074B" w:rsidRDefault="002A2662" w:rsidP="004607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8061" w14:textId="77777777" w:rsidR="0064686A" w:rsidRDefault="0064686A" w:rsidP="006C7E58">
      <w:r>
        <w:separator/>
      </w:r>
    </w:p>
  </w:footnote>
  <w:footnote w:type="continuationSeparator" w:id="0">
    <w:p w14:paraId="61CF5DC7" w14:textId="77777777" w:rsidR="0064686A" w:rsidRDefault="0064686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2888F47" w:rsidR="00590AA9" w:rsidRPr="00B65ED3" w:rsidRDefault="0046074B" w:rsidP="00B65ED3">
    <w:pPr>
      <w:pStyle w:val="En-tte"/>
      <w:jc w:val="right"/>
      <w:rPr>
        <w:sz w:val="22"/>
        <w:lang w:val="fr-FR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607"/>
    <w:multiLevelType w:val="hybridMultilevel"/>
    <w:tmpl w:val="8B4432AE"/>
    <w:lvl w:ilvl="0" w:tplc="AB962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66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C6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A5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E8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7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4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24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A2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D50E4"/>
    <w:multiLevelType w:val="hybridMultilevel"/>
    <w:tmpl w:val="00924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9AF"/>
    <w:multiLevelType w:val="hybridMultilevel"/>
    <w:tmpl w:val="23527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66CC"/>
    <w:multiLevelType w:val="hybridMultilevel"/>
    <w:tmpl w:val="325C7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506E"/>
    <w:multiLevelType w:val="hybridMultilevel"/>
    <w:tmpl w:val="C6CA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77"/>
    <w:multiLevelType w:val="hybridMultilevel"/>
    <w:tmpl w:val="1D080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77FF"/>
    <w:multiLevelType w:val="hybridMultilevel"/>
    <w:tmpl w:val="9FC2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1008"/>
    <w:multiLevelType w:val="hybridMultilevel"/>
    <w:tmpl w:val="530A256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B67"/>
    <w:multiLevelType w:val="hybridMultilevel"/>
    <w:tmpl w:val="46F8F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12214"/>
    <w:multiLevelType w:val="hybridMultilevel"/>
    <w:tmpl w:val="66D21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342B9"/>
    <w:multiLevelType w:val="hybridMultilevel"/>
    <w:tmpl w:val="3D44B5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53B10"/>
    <w:multiLevelType w:val="hybridMultilevel"/>
    <w:tmpl w:val="0CD0C83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C464B"/>
    <w:multiLevelType w:val="hybridMultilevel"/>
    <w:tmpl w:val="BCD60DBA"/>
    <w:lvl w:ilvl="0" w:tplc="E982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6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4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4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20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8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E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8D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2E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DA7C3B"/>
    <w:multiLevelType w:val="hybridMultilevel"/>
    <w:tmpl w:val="89E24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751655"/>
    <w:multiLevelType w:val="hybridMultilevel"/>
    <w:tmpl w:val="F8129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13202">
    <w:abstractNumId w:val="16"/>
  </w:num>
  <w:num w:numId="2" w16cid:durableId="910116951">
    <w:abstractNumId w:val="6"/>
  </w:num>
  <w:num w:numId="3" w16cid:durableId="230847399">
    <w:abstractNumId w:val="7"/>
  </w:num>
  <w:num w:numId="4" w16cid:durableId="518742371">
    <w:abstractNumId w:val="10"/>
  </w:num>
  <w:num w:numId="5" w16cid:durableId="786238134">
    <w:abstractNumId w:val="18"/>
  </w:num>
  <w:num w:numId="6" w16cid:durableId="1079208969">
    <w:abstractNumId w:val="21"/>
  </w:num>
  <w:num w:numId="7" w16cid:durableId="2002346665">
    <w:abstractNumId w:val="17"/>
  </w:num>
  <w:num w:numId="8" w16cid:durableId="634945306">
    <w:abstractNumId w:val="15"/>
  </w:num>
  <w:num w:numId="9" w16cid:durableId="381557903">
    <w:abstractNumId w:val="11"/>
  </w:num>
  <w:num w:numId="10" w16cid:durableId="1896308453">
    <w:abstractNumId w:val="2"/>
  </w:num>
  <w:num w:numId="11" w16cid:durableId="1089547796">
    <w:abstractNumId w:val="1"/>
  </w:num>
  <w:num w:numId="12" w16cid:durableId="1342321319">
    <w:abstractNumId w:val="5"/>
  </w:num>
  <w:num w:numId="13" w16cid:durableId="65227138">
    <w:abstractNumId w:val="12"/>
  </w:num>
  <w:num w:numId="14" w16cid:durableId="1884827813">
    <w:abstractNumId w:val="9"/>
  </w:num>
  <w:num w:numId="15" w16cid:durableId="131990959">
    <w:abstractNumId w:val="20"/>
  </w:num>
  <w:num w:numId="16" w16cid:durableId="582645719">
    <w:abstractNumId w:val="19"/>
  </w:num>
  <w:num w:numId="17" w16cid:durableId="338315936">
    <w:abstractNumId w:val="0"/>
  </w:num>
  <w:num w:numId="18" w16cid:durableId="283006222">
    <w:abstractNumId w:val="13"/>
  </w:num>
  <w:num w:numId="19" w16cid:durableId="1648127894">
    <w:abstractNumId w:val="14"/>
  </w:num>
  <w:num w:numId="20" w16cid:durableId="467362200">
    <w:abstractNumId w:val="22"/>
  </w:num>
  <w:num w:numId="21" w16cid:durableId="202713591">
    <w:abstractNumId w:val="8"/>
  </w:num>
  <w:num w:numId="22" w16cid:durableId="641227388">
    <w:abstractNumId w:val="3"/>
  </w:num>
  <w:num w:numId="23" w16cid:durableId="17733535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2F0"/>
    <w:rsid w:val="00001F46"/>
    <w:rsid w:val="000030B5"/>
    <w:rsid w:val="00006B00"/>
    <w:rsid w:val="000122A5"/>
    <w:rsid w:val="000150A7"/>
    <w:rsid w:val="00015214"/>
    <w:rsid w:val="00016AA0"/>
    <w:rsid w:val="0003439F"/>
    <w:rsid w:val="000417F6"/>
    <w:rsid w:val="00045496"/>
    <w:rsid w:val="00046138"/>
    <w:rsid w:val="000500D9"/>
    <w:rsid w:val="000503E9"/>
    <w:rsid w:val="000504C9"/>
    <w:rsid w:val="00055365"/>
    <w:rsid w:val="00062FC0"/>
    <w:rsid w:val="00063D0B"/>
    <w:rsid w:val="00063E05"/>
    <w:rsid w:val="00063F92"/>
    <w:rsid w:val="0006424D"/>
    <w:rsid w:val="0006549F"/>
    <w:rsid w:val="00065E50"/>
    <w:rsid w:val="000753A7"/>
    <w:rsid w:val="0007681F"/>
    <w:rsid w:val="00083DE4"/>
    <w:rsid w:val="00083E8A"/>
    <w:rsid w:val="00093DD4"/>
    <w:rsid w:val="00095A02"/>
    <w:rsid w:val="00097F0B"/>
    <w:rsid w:val="000A1582"/>
    <w:rsid w:val="000A2190"/>
    <w:rsid w:val="000B1849"/>
    <w:rsid w:val="000B26B8"/>
    <w:rsid w:val="000B3CE3"/>
    <w:rsid w:val="000B5825"/>
    <w:rsid w:val="000D0A8C"/>
    <w:rsid w:val="000D0DED"/>
    <w:rsid w:val="000D141B"/>
    <w:rsid w:val="000D58C2"/>
    <w:rsid w:val="000D76FA"/>
    <w:rsid w:val="000E4C92"/>
    <w:rsid w:val="000E5CCE"/>
    <w:rsid w:val="000F0864"/>
    <w:rsid w:val="000F096C"/>
    <w:rsid w:val="000F0E32"/>
    <w:rsid w:val="000F50AF"/>
    <w:rsid w:val="00100FC3"/>
    <w:rsid w:val="001035DD"/>
    <w:rsid w:val="00103B68"/>
    <w:rsid w:val="00104653"/>
    <w:rsid w:val="00106967"/>
    <w:rsid w:val="001124A3"/>
    <w:rsid w:val="00113CB9"/>
    <w:rsid w:val="0012229F"/>
    <w:rsid w:val="0012465F"/>
    <w:rsid w:val="00125DCA"/>
    <w:rsid w:val="00126F87"/>
    <w:rsid w:val="001337DD"/>
    <w:rsid w:val="0013536A"/>
    <w:rsid w:val="00136790"/>
    <w:rsid w:val="00137197"/>
    <w:rsid w:val="001447F2"/>
    <w:rsid w:val="0014632F"/>
    <w:rsid w:val="001465BB"/>
    <w:rsid w:val="00147968"/>
    <w:rsid w:val="00151AA0"/>
    <w:rsid w:val="00151D0E"/>
    <w:rsid w:val="00153344"/>
    <w:rsid w:val="00154A68"/>
    <w:rsid w:val="001553A3"/>
    <w:rsid w:val="00155F3D"/>
    <w:rsid w:val="00156030"/>
    <w:rsid w:val="00161173"/>
    <w:rsid w:val="001634B1"/>
    <w:rsid w:val="00166BE1"/>
    <w:rsid w:val="00171036"/>
    <w:rsid w:val="00180858"/>
    <w:rsid w:val="00183ED0"/>
    <w:rsid w:val="0018749C"/>
    <w:rsid w:val="00190C5A"/>
    <w:rsid w:val="00191FCA"/>
    <w:rsid w:val="00192825"/>
    <w:rsid w:val="00193F4C"/>
    <w:rsid w:val="001A0D7C"/>
    <w:rsid w:val="001A7E0B"/>
    <w:rsid w:val="001B4DA8"/>
    <w:rsid w:val="001C739D"/>
    <w:rsid w:val="001D3BFC"/>
    <w:rsid w:val="001D5B96"/>
    <w:rsid w:val="001D63D7"/>
    <w:rsid w:val="001D7490"/>
    <w:rsid w:val="001E0E6C"/>
    <w:rsid w:val="001E5D70"/>
    <w:rsid w:val="001E6C59"/>
    <w:rsid w:val="001E78F4"/>
    <w:rsid w:val="001F132E"/>
    <w:rsid w:val="001F18FA"/>
    <w:rsid w:val="001F4B06"/>
    <w:rsid w:val="001F752C"/>
    <w:rsid w:val="002020E8"/>
    <w:rsid w:val="002029F0"/>
    <w:rsid w:val="0020724E"/>
    <w:rsid w:val="002115B3"/>
    <w:rsid w:val="002117F1"/>
    <w:rsid w:val="00212580"/>
    <w:rsid w:val="00212A3D"/>
    <w:rsid w:val="00215003"/>
    <w:rsid w:val="00225D2C"/>
    <w:rsid w:val="002263D9"/>
    <w:rsid w:val="00241941"/>
    <w:rsid w:val="00241BEE"/>
    <w:rsid w:val="00246F89"/>
    <w:rsid w:val="002539C1"/>
    <w:rsid w:val="00255914"/>
    <w:rsid w:val="00261D64"/>
    <w:rsid w:val="00261F4C"/>
    <w:rsid w:val="00263B00"/>
    <w:rsid w:val="00265619"/>
    <w:rsid w:val="00270073"/>
    <w:rsid w:val="00270A58"/>
    <w:rsid w:val="00272035"/>
    <w:rsid w:val="00272407"/>
    <w:rsid w:val="00276D16"/>
    <w:rsid w:val="00277014"/>
    <w:rsid w:val="002775F0"/>
    <w:rsid w:val="00277BAA"/>
    <w:rsid w:val="00277CDD"/>
    <w:rsid w:val="002811B8"/>
    <w:rsid w:val="002835C6"/>
    <w:rsid w:val="00283E71"/>
    <w:rsid w:val="00287D81"/>
    <w:rsid w:val="0029252A"/>
    <w:rsid w:val="00293E9F"/>
    <w:rsid w:val="002A059A"/>
    <w:rsid w:val="002A1313"/>
    <w:rsid w:val="002A14A4"/>
    <w:rsid w:val="002A2662"/>
    <w:rsid w:val="002A28BA"/>
    <w:rsid w:val="002B04EA"/>
    <w:rsid w:val="002B2DCE"/>
    <w:rsid w:val="002C447F"/>
    <w:rsid w:val="002C4936"/>
    <w:rsid w:val="002C5032"/>
    <w:rsid w:val="002C5B8B"/>
    <w:rsid w:val="002C75C4"/>
    <w:rsid w:val="002D2B64"/>
    <w:rsid w:val="002D4B9B"/>
    <w:rsid w:val="002E0941"/>
    <w:rsid w:val="002E0D19"/>
    <w:rsid w:val="002E1C14"/>
    <w:rsid w:val="002E4A3E"/>
    <w:rsid w:val="002E529E"/>
    <w:rsid w:val="002F364C"/>
    <w:rsid w:val="002F78BE"/>
    <w:rsid w:val="00301257"/>
    <w:rsid w:val="00301F0E"/>
    <w:rsid w:val="0030343A"/>
    <w:rsid w:val="00303A81"/>
    <w:rsid w:val="00304BD9"/>
    <w:rsid w:val="0030656D"/>
    <w:rsid w:val="0031101F"/>
    <w:rsid w:val="00315D65"/>
    <w:rsid w:val="00320D08"/>
    <w:rsid w:val="003216E9"/>
    <w:rsid w:val="00324A15"/>
    <w:rsid w:val="00326773"/>
    <w:rsid w:val="00347EB7"/>
    <w:rsid w:val="00354061"/>
    <w:rsid w:val="003548A0"/>
    <w:rsid w:val="003573E2"/>
    <w:rsid w:val="00357FF6"/>
    <w:rsid w:val="003659AB"/>
    <w:rsid w:val="003709F1"/>
    <w:rsid w:val="00370DDB"/>
    <w:rsid w:val="00375348"/>
    <w:rsid w:val="00377559"/>
    <w:rsid w:val="00382A79"/>
    <w:rsid w:val="00382C06"/>
    <w:rsid w:val="00384BD5"/>
    <w:rsid w:val="00386B00"/>
    <w:rsid w:val="00387206"/>
    <w:rsid w:val="00390601"/>
    <w:rsid w:val="00392CE7"/>
    <w:rsid w:val="003968A9"/>
    <w:rsid w:val="003A098F"/>
    <w:rsid w:val="003A1635"/>
    <w:rsid w:val="003A358F"/>
    <w:rsid w:val="003A6C5A"/>
    <w:rsid w:val="003A706F"/>
    <w:rsid w:val="003B1E98"/>
    <w:rsid w:val="003B31FD"/>
    <w:rsid w:val="003B35A3"/>
    <w:rsid w:val="003B4599"/>
    <w:rsid w:val="003B4AF3"/>
    <w:rsid w:val="003C0177"/>
    <w:rsid w:val="003C0390"/>
    <w:rsid w:val="003C6A4C"/>
    <w:rsid w:val="003C6EFC"/>
    <w:rsid w:val="003C7784"/>
    <w:rsid w:val="003C7DEE"/>
    <w:rsid w:val="003D2926"/>
    <w:rsid w:val="003D425E"/>
    <w:rsid w:val="003D73A7"/>
    <w:rsid w:val="003E5D40"/>
    <w:rsid w:val="003E676A"/>
    <w:rsid w:val="003F1A61"/>
    <w:rsid w:val="003F1A96"/>
    <w:rsid w:val="003F7711"/>
    <w:rsid w:val="004015E1"/>
    <w:rsid w:val="00401BB4"/>
    <w:rsid w:val="00402B6F"/>
    <w:rsid w:val="00402E27"/>
    <w:rsid w:val="00404270"/>
    <w:rsid w:val="00416111"/>
    <w:rsid w:val="00416B9A"/>
    <w:rsid w:val="004203A9"/>
    <w:rsid w:val="00425FA5"/>
    <w:rsid w:val="00427E9A"/>
    <w:rsid w:val="00433ADB"/>
    <w:rsid w:val="004343CE"/>
    <w:rsid w:val="004432FD"/>
    <w:rsid w:val="00443681"/>
    <w:rsid w:val="00450C5E"/>
    <w:rsid w:val="00451ED1"/>
    <w:rsid w:val="004567C0"/>
    <w:rsid w:val="00456D90"/>
    <w:rsid w:val="00456F22"/>
    <w:rsid w:val="0046074B"/>
    <w:rsid w:val="00470DBB"/>
    <w:rsid w:val="00472B67"/>
    <w:rsid w:val="00474343"/>
    <w:rsid w:val="004822BF"/>
    <w:rsid w:val="0048505C"/>
    <w:rsid w:val="0048773E"/>
    <w:rsid w:val="0049094E"/>
    <w:rsid w:val="00492FCA"/>
    <w:rsid w:val="0049415E"/>
    <w:rsid w:val="00494DCF"/>
    <w:rsid w:val="004A34EB"/>
    <w:rsid w:val="004A3990"/>
    <w:rsid w:val="004A4CCD"/>
    <w:rsid w:val="004C2502"/>
    <w:rsid w:val="004C3856"/>
    <w:rsid w:val="004C50E1"/>
    <w:rsid w:val="004C7674"/>
    <w:rsid w:val="004D0D50"/>
    <w:rsid w:val="004D20E7"/>
    <w:rsid w:val="004D318E"/>
    <w:rsid w:val="004E55E9"/>
    <w:rsid w:val="004F02D8"/>
    <w:rsid w:val="004F1E41"/>
    <w:rsid w:val="004F2C2E"/>
    <w:rsid w:val="00500D93"/>
    <w:rsid w:val="00504CF4"/>
    <w:rsid w:val="005056C3"/>
    <w:rsid w:val="0050612A"/>
    <w:rsid w:val="0051030E"/>
    <w:rsid w:val="00514A00"/>
    <w:rsid w:val="00514C22"/>
    <w:rsid w:val="005169B6"/>
    <w:rsid w:val="00520F85"/>
    <w:rsid w:val="005229D6"/>
    <w:rsid w:val="005330C6"/>
    <w:rsid w:val="00533791"/>
    <w:rsid w:val="00535C30"/>
    <w:rsid w:val="00535D82"/>
    <w:rsid w:val="00536C5E"/>
    <w:rsid w:val="00536EF3"/>
    <w:rsid w:val="0053734E"/>
    <w:rsid w:val="0054109A"/>
    <w:rsid w:val="00542545"/>
    <w:rsid w:val="00544157"/>
    <w:rsid w:val="0054687D"/>
    <w:rsid w:val="00553073"/>
    <w:rsid w:val="00554FC1"/>
    <w:rsid w:val="005624D9"/>
    <w:rsid w:val="00565511"/>
    <w:rsid w:val="005710D8"/>
    <w:rsid w:val="0057238F"/>
    <w:rsid w:val="005723CD"/>
    <w:rsid w:val="0057306B"/>
    <w:rsid w:val="00575B92"/>
    <w:rsid w:val="00577EAF"/>
    <w:rsid w:val="005800E5"/>
    <w:rsid w:val="00580482"/>
    <w:rsid w:val="00582863"/>
    <w:rsid w:val="00584B10"/>
    <w:rsid w:val="00590AA9"/>
    <w:rsid w:val="00595EC1"/>
    <w:rsid w:val="005967CB"/>
    <w:rsid w:val="005A0AE5"/>
    <w:rsid w:val="005A2146"/>
    <w:rsid w:val="005A36E5"/>
    <w:rsid w:val="005A7F9A"/>
    <w:rsid w:val="005B0754"/>
    <w:rsid w:val="005B140B"/>
    <w:rsid w:val="005B1469"/>
    <w:rsid w:val="005B56EE"/>
    <w:rsid w:val="005C684C"/>
    <w:rsid w:val="005C68D3"/>
    <w:rsid w:val="005C766D"/>
    <w:rsid w:val="005D1943"/>
    <w:rsid w:val="005E2E76"/>
    <w:rsid w:val="005E3830"/>
    <w:rsid w:val="005E3B89"/>
    <w:rsid w:val="005E7AEC"/>
    <w:rsid w:val="005F2EFB"/>
    <w:rsid w:val="006001A7"/>
    <w:rsid w:val="00603AF5"/>
    <w:rsid w:val="00606AC9"/>
    <w:rsid w:val="006073D3"/>
    <w:rsid w:val="00607C26"/>
    <w:rsid w:val="00607E6F"/>
    <w:rsid w:val="00612E81"/>
    <w:rsid w:val="00624EBD"/>
    <w:rsid w:val="0062655F"/>
    <w:rsid w:val="0062715F"/>
    <w:rsid w:val="0063018F"/>
    <w:rsid w:val="0063306A"/>
    <w:rsid w:val="0063516D"/>
    <w:rsid w:val="006367DA"/>
    <w:rsid w:val="00644CBC"/>
    <w:rsid w:val="0064686A"/>
    <w:rsid w:val="0066395C"/>
    <w:rsid w:val="00665BC4"/>
    <w:rsid w:val="00672C86"/>
    <w:rsid w:val="006737BB"/>
    <w:rsid w:val="00675D38"/>
    <w:rsid w:val="0067609F"/>
    <w:rsid w:val="00684E34"/>
    <w:rsid w:val="006900A1"/>
    <w:rsid w:val="00690527"/>
    <w:rsid w:val="006905A9"/>
    <w:rsid w:val="00690CA2"/>
    <w:rsid w:val="006939F9"/>
    <w:rsid w:val="006A527B"/>
    <w:rsid w:val="006B3B13"/>
    <w:rsid w:val="006C20D1"/>
    <w:rsid w:val="006C573C"/>
    <w:rsid w:val="006C7A26"/>
    <w:rsid w:val="006C7E58"/>
    <w:rsid w:val="006D0DDE"/>
    <w:rsid w:val="006D1BDD"/>
    <w:rsid w:val="006D2D5A"/>
    <w:rsid w:val="006D78A3"/>
    <w:rsid w:val="006F19BE"/>
    <w:rsid w:val="006F2B63"/>
    <w:rsid w:val="006F5F2A"/>
    <w:rsid w:val="007007CE"/>
    <w:rsid w:val="00702165"/>
    <w:rsid w:val="007022AD"/>
    <w:rsid w:val="00702948"/>
    <w:rsid w:val="007054EE"/>
    <w:rsid w:val="00707510"/>
    <w:rsid w:val="00707B85"/>
    <w:rsid w:val="00713053"/>
    <w:rsid w:val="00713863"/>
    <w:rsid w:val="00721BD6"/>
    <w:rsid w:val="00722663"/>
    <w:rsid w:val="00723176"/>
    <w:rsid w:val="00723883"/>
    <w:rsid w:val="00724F33"/>
    <w:rsid w:val="00731290"/>
    <w:rsid w:val="00732034"/>
    <w:rsid w:val="007327B9"/>
    <w:rsid w:val="0073381D"/>
    <w:rsid w:val="00736913"/>
    <w:rsid w:val="00740FF3"/>
    <w:rsid w:val="00742224"/>
    <w:rsid w:val="00743993"/>
    <w:rsid w:val="00744307"/>
    <w:rsid w:val="00746259"/>
    <w:rsid w:val="00753FFD"/>
    <w:rsid w:val="00763F12"/>
    <w:rsid w:val="00764007"/>
    <w:rsid w:val="007718F0"/>
    <w:rsid w:val="007729E2"/>
    <w:rsid w:val="007740FE"/>
    <w:rsid w:val="007765D6"/>
    <w:rsid w:val="00781D0C"/>
    <w:rsid w:val="007910EE"/>
    <w:rsid w:val="00797278"/>
    <w:rsid w:val="007A01C1"/>
    <w:rsid w:val="007A1C97"/>
    <w:rsid w:val="007A21D7"/>
    <w:rsid w:val="007A28BF"/>
    <w:rsid w:val="007A35D6"/>
    <w:rsid w:val="007A41FF"/>
    <w:rsid w:val="007B3C46"/>
    <w:rsid w:val="007B5404"/>
    <w:rsid w:val="007C2350"/>
    <w:rsid w:val="007C301D"/>
    <w:rsid w:val="007C3CC4"/>
    <w:rsid w:val="007D10F7"/>
    <w:rsid w:val="007D1142"/>
    <w:rsid w:val="007D1155"/>
    <w:rsid w:val="007D1E0E"/>
    <w:rsid w:val="007D3376"/>
    <w:rsid w:val="007D54E3"/>
    <w:rsid w:val="007E6D91"/>
    <w:rsid w:val="007E6F2F"/>
    <w:rsid w:val="007E7D3C"/>
    <w:rsid w:val="007F02F5"/>
    <w:rsid w:val="007F1242"/>
    <w:rsid w:val="007F76A4"/>
    <w:rsid w:val="007F78CF"/>
    <w:rsid w:val="008028C7"/>
    <w:rsid w:val="0080301F"/>
    <w:rsid w:val="008045F1"/>
    <w:rsid w:val="00805BCC"/>
    <w:rsid w:val="008065FD"/>
    <w:rsid w:val="008122AC"/>
    <w:rsid w:val="008130F1"/>
    <w:rsid w:val="00814575"/>
    <w:rsid w:val="00815074"/>
    <w:rsid w:val="008252DB"/>
    <w:rsid w:val="00832C58"/>
    <w:rsid w:val="00832EAF"/>
    <w:rsid w:val="0083499D"/>
    <w:rsid w:val="0083644A"/>
    <w:rsid w:val="00840D51"/>
    <w:rsid w:val="00845605"/>
    <w:rsid w:val="00851C1E"/>
    <w:rsid w:val="008616D6"/>
    <w:rsid w:val="00863103"/>
    <w:rsid w:val="008672FD"/>
    <w:rsid w:val="00867E02"/>
    <w:rsid w:val="00873391"/>
    <w:rsid w:val="00873D1D"/>
    <w:rsid w:val="008825FF"/>
    <w:rsid w:val="0088337C"/>
    <w:rsid w:val="008863FF"/>
    <w:rsid w:val="00897E1D"/>
    <w:rsid w:val="008A3D76"/>
    <w:rsid w:val="008A78BE"/>
    <w:rsid w:val="008B2175"/>
    <w:rsid w:val="008B220B"/>
    <w:rsid w:val="008B59CD"/>
    <w:rsid w:val="008C0069"/>
    <w:rsid w:val="008C4915"/>
    <w:rsid w:val="008D1D2F"/>
    <w:rsid w:val="008D35C2"/>
    <w:rsid w:val="008E5914"/>
    <w:rsid w:val="008E5DAD"/>
    <w:rsid w:val="008E6D1D"/>
    <w:rsid w:val="008E71EA"/>
    <w:rsid w:val="008F2D10"/>
    <w:rsid w:val="008F6336"/>
    <w:rsid w:val="00910FA1"/>
    <w:rsid w:val="00911FFC"/>
    <w:rsid w:val="0091266E"/>
    <w:rsid w:val="009157C2"/>
    <w:rsid w:val="00920729"/>
    <w:rsid w:val="00921606"/>
    <w:rsid w:val="00922F94"/>
    <w:rsid w:val="00923D71"/>
    <w:rsid w:val="00924F5F"/>
    <w:rsid w:val="00926F0F"/>
    <w:rsid w:val="00933098"/>
    <w:rsid w:val="00933C03"/>
    <w:rsid w:val="00937048"/>
    <w:rsid w:val="009465D1"/>
    <w:rsid w:val="00946D77"/>
    <w:rsid w:val="00953AAB"/>
    <w:rsid w:val="00954E03"/>
    <w:rsid w:val="00964B34"/>
    <w:rsid w:val="0096503B"/>
    <w:rsid w:val="00972131"/>
    <w:rsid w:val="00972BFC"/>
    <w:rsid w:val="009730AE"/>
    <w:rsid w:val="009731EA"/>
    <w:rsid w:val="00975E43"/>
    <w:rsid w:val="00982EF0"/>
    <w:rsid w:val="009846B9"/>
    <w:rsid w:val="00985025"/>
    <w:rsid w:val="00985A95"/>
    <w:rsid w:val="009862DE"/>
    <w:rsid w:val="00990B02"/>
    <w:rsid w:val="00991277"/>
    <w:rsid w:val="00994020"/>
    <w:rsid w:val="0099669E"/>
    <w:rsid w:val="009A2F44"/>
    <w:rsid w:val="009A3E89"/>
    <w:rsid w:val="009A4568"/>
    <w:rsid w:val="009A7291"/>
    <w:rsid w:val="009C09D3"/>
    <w:rsid w:val="009C16B0"/>
    <w:rsid w:val="009C2AC3"/>
    <w:rsid w:val="009C50A4"/>
    <w:rsid w:val="009C67DC"/>
    <w:rsid w:val="009C7FFD"/>
    <w:rsid w:val="009D1251"/>
    <w:rsid w:val="009D2C15"/>
    <w:rsid w:val="009E1419"/>
    <w:rsid w:val="009E15DD"/>
    <w:rsid w:val="009E3A67"/>
    <w:rsid w:val="009E5D19"/>
    <w:rsid w:val="009F00C7"/>
    <w:rsid w:val="009F0208"/>
    <w:rsid w:val="009F1724"/>
    <w:rsid w:val="00A042BE"/>
    <w:rsid w:val="00A048F3"/>
    <w:rsid w:val="00A055CF"/>
    <w:rsid w:val="00A07F12"/>
    <w:rsid w:val="00A11B39"/>
    <w:rsid w:val="00A123BE"/>
    <w:rsid w:val="00A14833"/>
    <w:rsid w:val="00A14C1B"/>
    <w:rsid w:val="00A15D12"/>
    <w:rsid w:val="00A23907"/>
    <w:rsid w:val="00A247EB"/>
    <w:rsid w:val="00A250F0"/>
    <w:rsid w:val="00A322B2"/>
    <w:rsid w:val="00A361C9"/>
    <w:rsid w:val="00A414AD"/>
    <w:rsid w:val="00A41751"/>
    <w:rsid w:val="00A43B56"/>
    <w:rsid w:val="00A50517"/>
    <w:rsid w:val="00A51F7B"/>
    <w:rsid w:val="00A54C50"/>
    <w:rsid w:val="00A550FE"/>
    <w:rsid w:val="00A56924"/>
    <w:rsid w:val="00A57AB3"/>
    <w:rsid w:val="00A6039E"/>
    <w:rsid w:val="00A615CF"/>
    <w:rsid w:val="00A6293D"/>
    <w:rsid w:val="00A65A4E"/>
    <w:rsid w:val="00A7105E"/>
    <w:rsid w:val="00A72224"/>
    <w:rsid w:val="00A76F23"/>
    <w:rsid w:val="00A77087"/>
    <w:rsid w:val="00A82F20"/>
    <w:rsid w:val="00A85DC9"/>
    <w:rsid w:val="00A8716E"/>
    <w:rsid w:val="00A90DE7"/>
    <w:rsid w:val="00A9197D"/>
    <w:rsid w:val="00A93073"/>
    <w:rsid w:val="00A96586"/>
    <w:rsid w:val="00A96851"/>
    <w:rsid w:val="00AA4F6E"/>
    <w:rsid w:val="00AB10BC"/>
    <w:rsid w:val="00AB17C6"/>
    <w:rsid w:val="00AB49B4"/>
    <w:rsid w:val="00AB7B71"/>
    <w:rsid w:val="00AC2312"/>
    <w:rsid w:val="00AC5BF7"/>
    <w:rsid w:val="00AC6C42"/>
    <w:rsid w:val="00AC71A9"/>
    <w:rsid w:val="00AD4046"/>
    <w:rsid w:val="00AD5C2A"/>
    <w:rsid w:val="00AD6E15"/>
    <w:rsid w:val="00AE0EEF"/>
    <w:rsid w:val="00AE2DB1"/>
    <w:rsid w:val="00AE5B33"/>
    <w:rsid w:val="00AF0E1A"/>
    <w:rsid w:val="00AF1914"/>
    <w:rsid w:val="00AF1C3B"/>
    <w:rsid w:val="00AF3476"/>
    <w:rsid w:val="00AF6B34"/>
    <w:rsid w:val="00B00D66"/>
    <w:rsid w:val="00B027AA"/>
    <w:rsid w:val="00B04A1E"/>
    <w:rsid w:val="00B05332"/>
    <w:rsid w:val="00B10465"/>
    <w:rsid w:val="00B10D26"/>
    <w:rsid w:val="00B13C7C"/>
    <w:rsid w:val="00B13E79"/>
    <w:rsid w:val="00B15FF6"/>
    <w:rsid w:val="00B1718A"/>
    <w:rsid w:val="00B239D7"/>
    <w:rsid w:val="00B3158B"/>
    <w:rsid w:val="00B40573"/>
    <w:rsid w:val="00B42CBE"/>
    <w:rsid w:val="00B43E3B"/>
    <w:rsid w:val="00B45B5E"/>
    <w:rsid w:val="00B51281"/>
    <w:rsid w:val="00B55446"/>
    <w:rsid w:val="00B57E32"/>
    <w:rsid w:val="00B600B4"/>
    <w:rsid w:val="00B607F4"/>
    <w:rsid w:val="00B65ED3"/>
    <w:rsid w:val="00B664F7"/>
    <w:rsid w:val="00B70292"/>
    <w:rsid w:val="00B707E8"/>
    <w:rsid w:val="00B71A2E"/>
    <w:rsid w:val="00B71E99"/>
    <w:rsid w:val="00B73331"/>
    <w:rsid w:val="00B75A86"/>
    <w:rsid w:val="00B7614C"/>
    <w:rsid w:val="00B90927"/>
    <w:rsid w:val="00B92CE9"/>
    <w:rsid w:val="00B92E03"/>
    <w:rsid w:val="00B95E5B"/>
    <w:rsid w:val="00BA4E30"/>
    <w:rsid w:val="00BA7CFA"/>
    <w:rsid w:val="00BB3069"/>
    <w:rsid w:val="00BB4A7A"/>
    <w:rsid w:val="00BB4CA7"/>
    <w:rsid w:val="00BB5E5B"/>
    <w:rsid w:val="00BC5BDB"/>
    <w:rsid w:val="00BD2089"/>
    <w:rsid w:val="00BD23FB"/>
    <w:rsid w:val="00BD3BDA"/>
    <w:rsid w:val="00BD3C4E"/>
    <w:rsid w:val="00BD3E34"/>
    <w:rsid w:val="00BE302F"/>
    <w:rsid w:val="00BE5D95"/>
    <w:rsid w:val="00BF077F"/>
    <w:rsid w:val="00BF0EF3"/>
    <w:rsid w:val="00BF1352"/>
    <w:rsid w:val="00BF55F7"/>
    <w:rsid w:val="00C04216"/>
    <w:rsid w:val="00C046BA"/>
    <w:rsid w:val="00C04EF5"/>
    <w:rsid w:val="00C057A6"/>
    <w:rsid w:val="00C16564"/>
    <w:rsid w:val="00C17FDD"/>
    <w:rsid w:val="00C23DAE"/>
    <w:rsid w:val="00C33697"/>
    <w:rsid w:val="00C40D5D"/>
    <w:rsid w:val="00C41B0B"/>
    <w:rsid w:val="00C41B6E"/>
    <w:rsid w:val="00C43B82"/>
    <w:rsid w:val="00C5057F"/>
    <w:rsid w:val="00C61888"/>
    <w:rsid w:val="00C62D79"/>
    <w:rsid w:val="00C67A6F"/>
    <w:rsid w:val="00C7039F"/>
    <w:rsid w:val="00C75625"/>
    <w:rsid w:val="00C769D2"/>
    <w:rsid w:val="00C83021"/>
    <w:rsid w:val="00C86F79"/>
    <w:rsid w:val="00C876B8"/>
    <w:rsid w:val="00C87756"/>
    <w:rsid w:val="00CA1F89"/>
    <w:rsid w:val="00CA3DF9"/>
    <w:rsid w:val="00CA48AD"/>
    <w:rsid w:val="00CA51F5"/>
    <w:rsid w:val="00CA5C15"/>
    <w:rsid w:val="00CB0B02"/>
    <w:rsid w:val="00CB2AE7"/>
    <w:rsid w:val="00CB307B"/>
    <w:rsid w:val="00CB49B6"/>
    <w:rsid w:val="00CB5F9E"/>
    <w:rsid w:val="00CB62A3"/>
    <w:rsid w:val="00CB6767"/>
    <w:rsid w:val="00CC053A"/>
    <w:rsid w:val="00CC4730"/>
    <w:rsid w:val="00CD4038"/>
    <w:rsid w:val="00CD4CF4"/>
    <w:rsid w:val="00CD5B0B"/>
    <w:rsid w:val="00CD6D6E"/>
    <w:rsid w:val="00CE2F19"/>
    <w:rsid w:val="00CE4FB6"/>
    <w:rsid w:val="00CE7830"/>
    <w:rsid w:val="00CF60AF"/>
    <w:rsid w:val="00CF784A"/>
    <w:rsid w:val="00D012FE"/>
    <w:rsid w:val="00D06DA3"/>
    <w:rsid w:val="00D07117"/>
    <w:rsid w:val="00D1296A"/>
    <w:rsid w:val="00D14314"/>
    <w:rsid w:val="00D2004D"/>
    <w:rsid w:val="00D23802"/>
    <w:rsid w:val="00D258D5"/>
    <w:rsid w:val="00D31AF1"/>
    <w:rsid w:val="00D43204"/>
    <w:rsid w:val="00D440A0"/>
    <w:rsid w:val="00D51790"/>
    <w:rsid w:val="00D52812"/>
    <w:rsid w:val="00D54832"/>
    <w:rsid w:val="00D55055"/>
    <w:rsid w:val="00D56695"/>
    <w:rsid w:val="00D5728E"/>
    <w:rsid w:val="00D61E42"/>
    <w:rsid w:val="00D73575"/>
    <w:rsid w:val="00D77FF6"/>
    <w:rsid w:val="00D8017C"/>
    <w:rsid w:val="00D82460"/>
    <w:rsid w:val="00D84AC2"/>
    <w:rsid w:val="00D85BA4"/>
    <w:rsid w:val="00D85F20"/>
    <w:rsid w:val="00D909BB"/>
    <w:rsid w:val="00D92BB5"/>
    <w:rsid w:val="00D93007"/>
    <w:rsid w:val="00D93B6E"/>
    <w:rsid w:val="00D96678"/>
    <w:rsid w:val="00DA2A36"/>
    <w:rsid w:val="00DA465B"/>
    <w:rsid w:val="00DB1B1C"/>
    <w:rsid w:val="00DB2353"/>
    <w:rsid w:val="00DB2A72"/>
    <w:rsid w:val="00DB4B72"/>
    <w:rsid w:val="00DC05A8"/>
    <w:rsid w:val="00DD47B3"/>
    <w:rsid w:val="00DD7261"/>
    <w:rsid w:val="00DD7C7F"/>
    <w:rsid w:val="00DE0EE4"/>
    <w:rsid w:val="00DE116D"/>
    <w:rsid w:val="00DE46D7"/>
    <w:rsid w:val="00DF0FC6"/>
    <w:rsid w:val="00DF40D6"/>
    <w:rsid w:val="00DF42A0"/>
    <w:rsid w:val="00DF49BD"/>
    <w:rsid w:val="00DF7FD8"/>
    <w:rsid w:val="00E00EA9"/>
    <w:rsid w:val="00E01FDD"/>
    <w:rsid w:val="00E02017"/>
    <w:rsid w:val="00E0218A"/>
    <w:rsid w:val="00E043ED"/>
    <w:rsid w:val="00E07964"/>
    <w:rsid w:val="00E11F11"/>
    <w:rsid w:val="00E21434"/>
    <w:rsid w:val="00E246FE"/>
    <w:rsid w:val="00E271A6"/>
    <w:rsid w:val="00E3020F"/>
    <w:rsid w:val="00E30D37"/>
    <w:rsid w:val="00E31202"/>
    <w:rsid w:val="00E32800"/>
    <w:rsid w:val="00E32D64"/>
    <w:rsid w:val="00E337E8"/>
    <w:rsid w:val="00E34680"/>
    <w:rsid w:val="00E3594E"/>
    <w:rsid w:val="00E36F60"/>
    <w:rsid w:val="00E4477C"/>
    <w:rsid w:val="00E46ACC"/>
    <w:rsid w:val="00E5410E"/>
    <w:rsid w:val="00E6028C"/>
    <w:rsid w:val="00E615EA"/>
    <w:rsid w:val="00E61C27"/>
    <w:rsid w:val="00E638DF"/>
    <w:rsid w:val="00E7188C"/>
    <w:rsid w:val="00E740F0"/>
    <w:rsid w:val="00E7443D"/>
    <w:rsid w:val="00E81B14"/>
    <w:rsid w:val="00E83525"/>
    <w:rsid w:val="00E96EB6"/>
    <w:rsid w:val="00EA0401"/>
    <w:rsid w:val="00EA0653"/>
    <w:rsid w:val="00EA3371"/>
    <w:rsid w:val="00EA413A"/>
    <w:rsid w:val="00EA58C4"/>
    <w:rsid w:val="00EA5D3D"/>
    <w:rsid w:val="00EA5EE8"/>
    <w:rsid w:val="00EB3107"/>
    <w:rsid w:val="00EB35DA"/>
    <w:rsid w:val="00EB5674"/>
    <w:rsid w:val="00EC20B7"/>
    <w:rsid w:val="00EC2A1C"/>
    <w:rsid w:val="00EC3EBA"/>
    <w:rsid w:val="00EC4721"/>
    <w:rsid w:val="00EC4BC7"/>
    <w:rsid w:val="00EC4F09"/>
    <w:rsid w:val="00EC5663"/>
    <w:rsid w:val="00ED20EC"/>
    <w:rsid w:val="00ED36F9"/>
    <w:rsid w:val="00ED548D"/>
    <w:rsid w:val="00EE0C81"/>
    <w:rsid w:val="00EE1EFE"/>
    <w:rsid w:val="00EE2BC8"/>
    <w:rsid w:val="00EE3006"/>
    <w:rsid w:val="00EE59CB"/>
    <w:rsid w:val="00EF0131"/>
    <w:rsid w:val="00EF0B47"/>
    <w:rsid w:val="00EF3647"/>
    <w:rsid w:val="00EF64F7"/>
    <w:rsid w:val="00F028ED"/>
    <w:rsid w:val="00F03C92"/>
    <w:rsid w:val="00F0457F"/>
    <w:rsid w:val="00F04D2B"/>
    <w:rsid w:val="00F05745"/>
    <w:rsid w:val="00F06A3E"/>
    <w:rsid w:val="00F108F2"/>
    <w:rsid w:val="00F120A8"/>
    <w:rsid w:val="00F121FD"/>
    <w:rsid w:val="00F1776E"/>
    <w:rsid w:val="00F3197A"/>
    <w:rsid w:val="00F36C1E"/>
    <w:rsid w:val="00F37E51"/>
    <w:rsid w:val="00F41C09"/>
    <w:rsid w:val="00F41ECC"/>
    <w:rsid w:val="00F4474C"/>
    <w:rsid w:val="00F53A3D"/>
    <w:rsid w:val="00F549A3"/>
    <w:rsid w:val="00F6063D"/>
    <w:rsid w:val="00F63FF8"/>
    <w:rsid w:val="00F67C9F"/>
    <w:rsid w:val="00F74DB2"/>
    <w:rsid w:val="00F74F4D"/>
    <w:rsid w:val="00F7597C"/>
    <w:rsid w:val="00F80A19"/>
    <w:rsid w:val="00F821F1"/>
    <w:rsid w:val="00F824C6"/>
    <w:rsid w:val="00F82992"/>
    <w:rsid w:val="00F82FB1"/>
    <w:rsid w:val="00F866C1"/>
    <w:rsid w:val="00F866EE"/>
    <w:rsid w:val="00F86F92"/>
    <w:rsid w:val="00F874BE"/>
    <w:rsid w:val="00F976CC"/>
    <w:rsid w:val="00FA1E19"/>
    <w:rsid w:val="00FA53BE"/>
    <w:rsid w:val="00FA61F9"/>
    <w:rsid w:val="00FB202A"/>
    <w:rsid w:val="00FB27DA"/>
    <w:rsid w:val="00FB4F0F"/>
    <w:rsid w:val="00FB5E10"/>
    <w:rsid w:val="00FB78F0"/>
    <w:rsid w:val="00FC03A8"/>
    <w:rsid w:val="00FC18CC"/>
    <w:rsid w:val="00FC5C87"/>
    <w:rsid w:val="00FC5EB7"/>
    <w:rsid w:val="00FC77E1"/>
    <w:rsid w:val="00FD5D6A"/>
    <w:rsid w:val="00FE0094"/>
    <w:rsid w:val="00FE02FA"/>
    <w:rsid w:val="00FE1CEB"/>
    <w:rsid w:val="00FE5707"/>
    <w:rsid w:val="00FE7760"/>
    <w:rsid w:val="00FF18F4"/>
    <w:rsid w:val="00FF32BF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E0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06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206C0-62EE-4621-8056-32AC94874058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1538</TotalTime>
  <Pages>3</Pages>
  <Words>616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559</cp:revision>
  <cp:lastPrinted>2023-03-10T12:35:00Z</cp:lastPrinted>
  <dcterms:created xsi:type="dcterms:W3CDTF">2017-11-17T14:15:00Z</dcterms:created>
  <dcterms:modified xsi:type="dcterms:W3CDTF">2023-09-06T11:56:00Z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