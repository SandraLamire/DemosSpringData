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438072C" w:rsidR="007D1E0E" w:rsidRPr="0062655F" w:rsidRDefault="00A24039" w:rsidP="007D1E0E">
      <w:pPr>
        <w:pStyle w:val="Titre"/>
      </w:pPr>
      <w:r>
        <w:t>Clef composite et</w:t>
      </w:r>
      <w:r w:rsidR="003D73A7" w:rsidRPr="0062655F">
        <w:t xml:space="preserve"> requête spécifiqu</w:t>
      </w:r>
      <w:r>
        <w:t>e</w:t>
      </w:r>
    </w:p>
    <w:p w14:paraId="5938D2DE" w14:textId="7C66B737" w:rsidR="000150A7" w:rsidRPr="0062655F" w:rsidRDefault="000150A7" w:rsidP="00921606">
      <w:pPr>
        <w:pStyle w:val="Titre1"/>
        <w:rPr>
          <w:rFonts w:ascii="Century Gothic" w:hAnsi="Century Gothic"/>
          <w:sz w:val="18"/>
          <w:szCs w:val="18"/>
        </w:rPr>
      </w:pPr>
      <w:r w:rsidRPr="0062655F">
        <w:t xml:space="preserve">Démonstration </w:t>
      </w:r>
      <w:r w:rsidR="0046074B" w:rsidRPr="0062655F">
        <w:t>0</w:t>
      </w:r>
      <w:r w:rsidR="00A24039">
        <w:t>5</w:t>
      </w:r>
      <w:r w:rsidRPr="0062655F">
        <w:t xml:space="preserve"> du </w:t>
      </w:r>
      <w:r w:rsidR="00921606" w:rsidRPr="0062655F">
        <w:t xml:space="preserve">module </w:t>
      </w:r>
      <w:r w:rsidR="0046074B" w:rsidRPr="0062655F">
        <w:t>5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265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086A3CB3" w:rsidR="00B71E99" w:rsidRPr="0062655F" w:rsidRDefault="00A24039" w:rsidP="00AA4F6E">
            <w:pPr>
              <w:pStyle w:val="TPnormal"/>
            </w:pPr>
            <w:r>
              <w:t>L’</w:t>
            </w:r>
            <w:r w:rsidR="0048505C" w:rsidRPr="0062655F">
              <w:t>objectif de ce</w:t>
            </w:r>
            <w:r w:rsidR="00A96851" w:rsidRPr="0062655F">
              <w:t xml:space="preserve">tte démonstration </w:t>
            </w:r>
            <w:r>
              <w:t>es</w:t>
            </w:r>
            <w:r w:rsidR="00E5410E" w:rsidRPr="0062655F">
              <w:t>t</w:t>
            </w:r>
          </w:p>
          <w:p w14:paraId="73FE6ABC" w14:textId="6E4920C6" w:rsidR="00E5410E" w:rsidRPr="0062655F" w:rsidRDefault="00E5410E" w:rsidP="00B239D7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2655F">
              <w:rPr>
                <w:sz w:val="20"/>
                <w:szCs w:val="20"/>
              </w:rPr>
              <w:t xml:space="preserve">Voir la contrainte avec </w:t>
            </w:r>
            <w:r w:rsidR="00953AAB" w:rsidRPr="0062655F">
              <w:rPr>
                <w:sz w:val="20"/>
                <w:szCs w:val="20"/>
              </w:rPr>
              <w:t>les associations</w:t>
            </w:r>
            <w:r w:rsidR="00A24039">
              <w:rPr>
                <w:sz w:val="20"/>
                <w:szCs w:val="20"/>
              </w:rPr>
              <w:t xml:space="preserve">, </w:t>
            </w:r>
            <w:r w:rsidR="00953AAB" w:rsidRPr="0062655F">
              <w:rPr>
                <w:sz w:val="20"/>
                <w:szCs w:val="20"/>
              </w:rPr>
              <w:t>clefs composites</w:t>
            </w:r>
            <w:r w:rsidR="00A24039">
              <w:rPr>
                <w:sz w:val="20"/>
                <w:szCs w:val="20"/>
              </w:rPr>
              <w:t xml:space="preserve"> et les requêtes spécifiques</w:t>
            </w:r>
          </w:p>
        </w:tc>
      </w:tr>
    </w:tbl>
    <w:p w14:paraId="143B34E4" w14:textId="3E68C048" w:rsidR="00451ED1" w:rsidRPr="0062655F" w:rsidRDefault="00451ED1" w:rsidP="000150A7">
      <w:pPr>
        <w:pStyle w:val="TPTitre"/>
      </w:pPr>
      <w:r w:rsidRPr="0062655F">
        <w:t>Contexte</w:t>
      </w:r>
    </w:p>
    <w:p w14:paraId="3B5EB741" w14:textId="1C2F1160" w:rsidR="00301F0E" w:rsidRPr="0062655F" w:rsidRDefault="00A9197D" w:rsidP="00301F0E">
      <w:pPr>
        <w:pStyle w:val="TPnormalpuce1"/>
      </w:pPr>
      <w:r w:rsidRPr="0062655F">
        <w:t>Poursuivre dans notre</w:t>
      </w:r>
      <w:r w:rsidR="00301F0E" w:rsidRPr="0062655F">
        <w:t xml:space="preserve"> deuxième application, qui permettra de gérer les avis des stagiaires.</w:t>
      </w:r>
    </w:p>
    <w:p w14:paraId="0E3C48BE" w14:textId="5A163963" w:rsidR="000150A7" w:rsidRPr="0062655F" w:rsidRDefault="000150A7" w:rsidP="000150A7">
      <w:pPr>
        <w:pStyle w:val="TPTitre"/>
      </w:pPr>
      <w:r w:rsidRPr="0062655F">
        <w:t>Déroulement</w:t>
      </w:r>
      <w:r w:rsidR="00DF40D6" w:rsidRPr="0062655F">
        <w:rPr>
          <w:color w:val="auto"/>
          <w:sz w:val="17"/>
          <w:szCs w:val="17"/>
        </w:rPr>
        <w:t xml:space="preserve"> </w:t>
      </w:r>
    </w:p>
    <w:p w14:paraId="0AFCFCA4" w14:textId="38311613" w:rsidR="00EA3371" w:rsidRPr="0062655F" w:rsidRDefault="00EA3371" w:rsidP="00EA3371">
      <w:pPr>
        <w:pStyle w:val="Titre1"/>
      </w:pPr>
      <w:r w:rsidRPr="0062655F">
        <w:t>Requête sur clef composite</w:t>
      </w:r>
    </w:p>
    <w:p w14:paraId="7A73150F" w14:textId="54C1969B" w:rsidR="001035DD" w:rsidRPr="0062655F" w:rsidRDefault="00EA3371" w:rsidP="00EA3371">
      <w:pPr>
        <w:pStyle w:val="TPnormalpuce1"/>
      </w:pPr>
      <w:r w:rsidRPr="0062655F">
        <w:t>Une clef composite est un objet complexe</w:t>
      </w:r>
    </w:p>
    <w:p w14:paraId="34DF8219" w14:textId="27A05E4B" w:rsidR="00EA3371" w:rsidRPr="0062655F" w:rsidRDefault="00EA3371" w:rsidP="00EA3371">
      <w:pPr>
        <w:pStyle w:val="TPnormalpuce1"/>
        <w:numPr>
          <w:ilvl w:val="1"/>
          <w:numId w:val="1"/>
        </w:numPr>
      </w:pPr>
      <w:r w:rsidRPr="0062655F">
        <w:t>Il faudrait passer un JSON dans l’URL</w:t>
      </w:r>
    </w:p>
    <w:p w14:paraId="29A730E2" w14:textId="1CACE906" w:rsidR="00EA3371" w:rsidRPr="0062655F" w:rsidRDefault="00EA3371" w:rsidP="00EA3371">
      <w:pPr>
        <w:pStyle w:val="TPnormalpuce1"/>
        <w:numPr>
          <w:ilvl w:val="1"/>
          <w:numId w:val="1"/>
        </w:numPr>
      </w:pPr>
      <w:r w:rsidRPr="0062655F">
        <w:t>Ce n’est pas possible</w:t>
      </w:r>
    </w:p>
    <w:p w14:paraId="78776EF9" w14:textId="2CCDFB09" w:rsidR="00EA3371" w:rsidRPr="0062655F" w:rsidRDefault="00EA3371" w:rsidP="00EA3371">
      <w:pPr>
        <w:pStyle w:val="TPnormalpuce1"/>
        <w:numPr>
          <w:ilvl w:val="1"/>
          <w:numId w:val="1"/>
        </w:numPr>
      </w:pPr>
      <w:r w:rsidRPr="0062655F">
        <w:t>Il n’est donc pas envisageable de travailler sur des clefs de ce type</w:t>
      </w:r>
    </w:p>
    <w:p w14:paraId="0D8FF7F9" w14:textId="4A55F7B0" w:rsidR="00EA3371" w:rsidRPr="0062655F" w:rsidRDefault="00EA3371" w:rsidP="00EA3371">
      <w:pPr>
        <w:pStyle w:val="TPnormalpuce1"/>
      </w:pPr>
      <w:r w:rsidRPr="0062655F">
        <w:t>Il faut donc repenser son projet :</w:t>
      </w:r>
    </w:p>
    <w:p w14:paraId="5C7F2D9D" w14:textId="1CB6C297" w:rsidR="00EA3371" w:rsidRPr="0062655F" w:rsidRDefault="00E7418D" w:rsidP="00EA3371">
      <w:pPr>
        <w:pStyle w:val="TPnormalpuce1"/>
        <w:numPr>
          <w:ilvl w:val="1"/>
          <w:numId w:val="20"/>
        </w:numPr>
      </w:pPr>
      <w:r>
        <w:t>Soit</w:t>
      </w:r>
      <w:r w:rsidR="007C0EE9">
        <w:t> ;</w:t>
      </w:r>
      <w:r>
        <w:t xml:space="preserve"> m</w:t>
      </w:r>
      <w:r w:rsidR="009C67DC" w:rsidRPr="0062655F">
        <w:t>ettre en place un @RestController et un @Service pour manipuler la méthode du Repository</w:t>
      </w:r>
      <w:r w:rsidR="00006B00">
        <w:t xml:space="preserve"> en passant les données de la clef composite en plusieurs paramètres dans l’URL</w:t>
      </w:r>
    </w:p>
    <w:p w14:paraId="1ADC4F2E" w14:textId="6FA31C12" w:rsidR="009C67DC" w:rsidRPr="0062655F" w:rsidRDefault="009C67DC" w:rsidP="00EA3371">
      <w:pPr>
        <w:pStyle w:val="TPnormalpuce1"/>
        <w:numPr>
          <w:ilvl w:val="1"/>
          <w:numId w:val="20"/>
        </w:numPr>
      </w:pPr>
      <w:r w:rsidRPr="0062655F">
        <w:t>Soit</w:t>
      </w:r>
      <w:r w:rsidR="007C0EE9">
        <w:t> ;</w:t>
      </w:r>
      <w:r w:rsidRPr="0062655F">
        <w:t xml:space="preserve"> repenser les BO pour manipuler des clefs primaires simples</w:t>
      </w:r>
    </w:p>
    <w:p w14:paraId="345476F8" w14:textId="0FA1D3F5" w:rsidR="009C67DC" w:rsidRPr="0062655F" w:rsidRDefault="009C67DC" w:rsidP="009C67DC">
      <w:pPr>
        <w:pStyle w:val="TPnormalpuce1"/>
        <w:rPr>
          <w:b/>
          <w:bCs/>
        </w:rPr>
      </w:pPr>
      <w:r w:rsidRPr="0062655F">
        <w:rPr>
          <w:b/>
          <w:bCs/>
        </w:rPr>
        <w:t>Nous allons faire le choix 2.</w:t>
      </w:r>
    </w:p>
    <w:p w14:paraId="7E006937" w14:textId="1A724A9D" w:rsidR="009C67DC" w:rsidRPr="0062655F" w:rsidRDefault="009C67DC" w:rsidP="009C67DC">
      <w:pPr>
        <w:pStyle w:val="TPnormalpuce1"/>
        <w:numPr>
          <w:ilvl w:val="1"/>
          <w:numId w:val="1"/>
        </w:numPr>
      </w:pPr>
      <w:r w:rsidRPr="0062655F">
        <w:t>Nous sommes en mode création d’un nouveau projet, il n’y a pas de base de données en production</w:t>
      </w:r>
    </w:p>
    <w:p w14:paraId="31944727" w14:textId="302BBDAA" w:rsidR="009C67DC" w:rsidRDefault="009C67DC" w:rsidP="009C67DC">
      <w:pPr>
        <w:pStyle w:val="TPnormalpuce1"/>
        <w:numPr>
          <w:ilvl w:val="1"/>
          <w:numId w:val="1"/>
        </w:numPr>
      </w:pPr>
      <w:r w:rsidRPr="0062655F">
        <w:t>Il est donc possible de modifier le schéma de la base et des BO</w:t>
      </w:r>
    </w:p>
    <w:p w14:paraId="5E27494C" w14:textId="77777777" w:rsidR="00A11B39" w:rsidRPr="0062655F" w:rsidRDefault="00A11B39" w:rsidP="00A11B39"/>
    <w:p w14:paraId="785892B4" w14:textId="77777777" w:rsidR="006A6613" w:rsidRDefault="006A6613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2737099B" w14:textId="31111B7F" w:rsidR="001F4B06" w:rsidRPr="0062655F" w:rsidRDefault="00D43204" w:rsidP="00E32800">
      <w:pPr>
        <w:pStyle w:val="Titre2"/>
        <w:rPr>
          <w:lang w:val="fr-FR"/>
        </w:rPr>
      </w:pPr>
      <w:r w:rsidRPr="0062655F">
        <w:rPr>
          <w:lang w:val="fr-FR"/>
        </w:rPr>
        <w:lastRenderedPageBreak/>
        <w:t>Suppression de la clef composite</w:t>
      </w:r>
    </w:p>
    <w:p w14:paraId="2A2C4FC2" w14:textId="028454E5" w:rsidR="001F4B06" w:rsidRPr="0062655F" w:rsidRDefault="001F4B06" w:rsidP="001F4B06">
      <w:pPr>
        <w:pStyle w:val="TPnormalpuce1"/>
      </w:pPr>
      <w:r w:rsidRPr="0062655F">
        <w:t xml:space="preserve">D’après le métier de l’ENI Ecole ; nous pouvons valider que </w:t>
      </w:r>
      <w:r w:rsidR="00D92BB5" w:rsidRPr="0062655F">
        <w:t>« </w:t>
      </w:r>
      <w:r w:rsidRPr="0062655F">
        <w:t>reference</w:t>
      </w:r>
      <w:r w:rsidR="00D92BB5" w:rsidRPr="0062655F">
        <w:t> »</w:t>
      </w:r>
      <w:r w:rsidRPr="0062655F">
        <w:t xml:space="preserve"> est un élément unique</w:t>
      </w:r>
    </w:p>
    <w:p w14:paraId="2B99376C" w14:textId="3FAF3974" w:rsidR="001F4B06" w:rsidRPr="0062655F" w:rsidRDefault="001F4B06" w:rsidP="001F4B06">
      <w:pPr>
        <w:pStyle w:val="TPnormalpuce1"/>
        <w:numPr>
          <w:ilvl w:val="1"/>
          <w:numId w:val="1"/>
        </w:numPr>
      </w:pPr>
      <w:r w:rsidRPr="0062655F">
        <w:t>Il suffit comme identifiant pour les Cours</w:t>
      </w:r>
    </w:p>
    <w:p w14:paraId="4C3E8AFF" w14:textId="0AB42AA0" w:rsidR="00D92BB5" w:rsidRPr="0062655F" w:rsidRDefault="00D92BB5" w:rsidP="001F4B06">
      <w:pPr>
        <w:pStyle w:val="TPnormalpuce1"/>
        <w:numPr>
          <w:ilvl w:val="1"/>
          <w:numId w:val="1"/>
        </w:numPr>
      </w:pPr>
      <w:r w:rsidRPr="0062655F">
        <w:t>Voici le diagramme de classe de Cours maintenant</w:t>
      </w:r>
    </w:p>
    <w:p w14:paraId="14CBA49D" w14:textId="13A652D8" w:rsidR="0062715F" w:rsidRPr="0062655F" w:rsidRDefault="0062715F" w:rsidP="0062715F">
      <w:pPr>
        <w:rPr>
          <w:lang w:val="fr-FR"/>
        </w:rPr>
      </w:pPr>
      <w:r w:rsidRPr="0062655F">
        <w:rPr>
          <w:noProof/>
          <w:lang w:val="fr-FR"/>
        </w:rPr>
        <w:drawing>
          <wp:inline distT="0" distB="0" distL="0" distR="0" wp14:anchorId="6D3533F3" wp14:editId="0FEEF355">
            <wp:extent cx="1906270" cy="1147445"/>
            <wp:effectExtent l="19050" t="19050" r="17780" b="14605"/>
            <wp:docPr id="1414110123" name="Image 2" descr="Une image contenant texte, Polic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10123" name="Image 2" descr="Une image contenant texte, Police, capture d’écran, reçu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14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962334" w14:textId="6375C4CF" w:rsidR="00270073" w:rsidRPr="0062655F" w:rsidRDefault="00270073" w:rsidP="00270073">
      <w:pPr>
        <w:pStyle w:val="TPnormalpuce1"/>
      </w:pPr>
      <w:r w:rsidRPr="0062655F">
        <w:t>Modifier la classe Cours comme suit :</w:t>
      </w:r>
    </w:p>
    <w:p w14:paraId="5F595B28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2655F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020AECD8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2A8B7B" w14:textId="17F43AAC" w:rsidR="00270073" w:rsidRPr="0062655F" w:rsidRDefault="00270073" w:rsidP="00A148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2655F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14:paraId="7D35EE55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2655F">
        <w:rPr>
          <w:rFonts w:ascii="Consolas" w:hAnsi="Consolas"/>
          <w:color w:val="000000"/>
          <w:sz w:val="18"/>
          <w:szCs w:val="18"/>
        </w:rPr>
        <w:t xml:space="preserve"> org.springframework.data.mongodb.core.mapping.*;</w:t>
      </w:r>
    </w:p>
    <w:p w14:paraId="19052E5D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D06672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2655F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3F71A40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B6E663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@Data</w:t>
      </w:r>
    </w:p>
    <w:p w14:paraId="68B13556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@AllArgsConstructor</w:t>
      </w:r>
    </w:p>
    <w:p w14:paraId="7158081E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@NoArgsConstructor</w:t>
      </w:r>
    </w:p>
    <w:p w14:paraId="593C6BF8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@EqualsAndHashCode</w:t>
      </w:r>
      <w:r w:rsidRPr="0062655F">
        <w:rPr>
          <w:rFonts w:ascii="Consolas" w:hAnsi="Consolas"/>
          <w:color w:val="000000"/>
          <w:sz w:val="18"/>
          <w:szCs w:val="18"/>
        </w:rPr>
        <w:t xml:space="preserve">(of = { </w:t>
      </w:r>
      <w:r w:rsidRPr="0062655F">
        <w:rPr>
          <w:rFonts w:ascii="Consolas" w:hAnsi="Consolas"/>
          <w:color w:val="2A00FF"/>
          <w:sz w:val="18"/>
          <w:szCs w:val="18"/>
        </w:rPr>
        <w:t>"reference"</w:t>
      </w:r>
      <w:r w:rsidRPr="0062655F">
        <w:rPr>
          <w:rFonts w:ascii="Consolas" w:hAnsi="Consolas"/>
          <w:color w:val="000000"/>
          <w:sz w:val="18"/>
          <w:szCs w:val="18"/>
        </w:rPr>
        <w:t xml:space="preserve">, </w:t>
      </w:r>
      <w:r w:rsidRPr="0062655F">
        <w:rPr>
          <w:rFonts w:ascii="Consolas" w:hAnsi="Consolas"/>
          <w:color w:val="2A00FF"/>
          <w:sz w:val="18"/>
          <w:szCs w:val="18"/>
        </w:rPr>
        <w:t>"filiere"</w:t>
      </w:r>
      <w:r w:rsidRPr="0062655F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7E06F9B5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@ToString</w:t>
      </w:r>
    </w:p>
    <w:p w14:paraId="6CA6952E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@Builder</w:t>
      </w:r>
    </w:p>
    <w:p w14:paraId="4DB5EC70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3C5FB9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@Document</w:t>
      </w:r>
      <w:r w:rsidRPr="0062655F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62655F">
        <w:rPr>
          <w:rFonts w:ascii="Consolas" w:hAnsi="Consolas"/>
          <w:color w:val="2A00FF"/>
          <w:sz w:val="18"/>
          <w:szCs w:val="18"/>
        </w:rPr>
        <w:t>"computer_course"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423130A5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2655F">
        <w:rPr>
          <w:rFonts w:ascii="Consolas" w:hAnsi="Consolas"/>
          <w:color w:val="000000"/>
          <w:sz w:val="18"/>
          <w:szCs w:val="18"/>
        </w:rPr>
        <w:t xml:space="preserve"> Cours {</w:t>
      </w:r>
    </w:p>
    <w:p w14:paraId="263E8F7C" w14:textId="0AF15DD9" w:rsidR="00270073" w:rsidRPr="0062655F" w:rsidRDefault="00270073" w:rsidP="00C703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646464"/>
          <w:sz w:val="18"/>
          <w:szCs w:val="18"/>
        </w:rPr>
        <w:t>@Id</w:t>
      </w:r>
    </w:p>
    <w:p w14:paraId="491341D1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265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2655F">
        <w:rPr>
          <w:rFonts w:ascii="Consolas" w:hAnsi="Consolas"/>
          <w:color w:val="0000C0"/>
          <w:sz w:val="18"/>
          <w:szCs w:val="18"/>
        </w:rPr>
        <w:t>reference</w:t>
      </w:r>
      <w:r w:rsidRPr="0062655F">
        <w:rPr>
          <w:rFonts w:ascii="Consolas" w:hAnsi="Consolas"/>
          <w:color w:val="000000"/>
          <w:sz w:val="18"/>
          <w:szCs w:val="18"/>
        </w:rPr>
        <w:t>;</w:t>
      </w:r>
    </w:p>
    <w:p w14:paraId="02D0CA7E" w14:textId="77777777" w:rsidR="00270073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CAF909" w14:textId="77777777" w:rsidR="00702948" w:rsidRPr="0062655F" w:rsidRDefault="00702948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8A6641" w14:textId="51A6E509" w:rsidR="00270073" w:rsidRPr="0062655F" w:rsidRDefault="00270073" w:rsidP="006905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646464"/>
          <w:sz w:val="18"/>
          <w:szCs w:val="18"/>
        </w:rPr>
        <w:t>@Field</w:t>
      </w:r>
      <w:r w:rsidRPr="0062655F">
        <w:rPr>
          <w:rFonts w:ascii="Consolas" w:hAnsi="Consolas"/>
          <w:color w:val="000000"/>
          <w:sz w:val="18"/>
          <w:szCs w:val="18"/>
        </w:rPr>
        <w:t xml:space="preserve">(name = </w:t>
      </w:r>
      <w:r w:rsidRPr="0062655F">
        <w:rPr>
          <w:rFonts w:ascii="Consolas" w:hAnsi="Consolas"/>
          <w:color w:val="2A00FF"/>
          <w:sz w:val="18"/>
          <w:szCs w:val="18"/>
        </w:rPr>
        <w:t>"computer_science_course"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76819318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265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2655F">
        <w:rPr>
          <w:rFonts w:ascii="Consolas" w:hAnsi="Consolas"/>
          <w:color w:val="0000C0"/>
          <w:sz w:val="18"/>
          <w:szCs w:val="18"/>
        </w:rPr>
        <w:t>filiere</w:t>
      </w:r>
      <w:r w:rsidRPr="0062655F">
        <w:rPr>
          <w:rFonts w:ascii="Consolas" w:hAnsi="Consolas"/>
          <w:color w:val="000000"/>
          <w:sz w:val="18"/>
          <w:szCs w:val="18"/>
        </w:rPr>
        <w:t>;</w:t>
      </w:r>
    </w:p>
    <w:p w14:paraId="63F4E47F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EEC1D0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646464"/>
          <w:sz w:val="18"/>
          <w:szCs w:val="18"/>
        </w:rPr>
        <w:t>@Field</w:t>
      </w:r>
      <w:r w:rsidRPr="0062655F">
        <w:rPr>
          <w:rFonts w:ascii="Consolas" w:hAnsi="Consolas"/>
          <w:color w:val="000000"/>
          <w:sz w:val="18"/>
          <w:szCs w:val="18"/>
        </w:rPr>
        <w:t xml:space="preserve">(name = </w:t>
      </w:r>
      <w:r w:rsidRPr="0062655F">
        <w:rPr>
          <w:rFonts w:ascii="Consolas" w:hAnsi="Consolas"/>
          <w:color w:val="2A00FF"/>
          <w:sz w:val="18"/>
          <w:szCs w:val="18"/>
        </w:rPr>
        <w:t>"title"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168E3510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265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2655F">
        <w:rPr>
          <w:rFonts w:ascii="Consolas" w:hAnsi="Consolas"/>
          <w:color w:val="0000C0"/>
          <w:sz w:val="18"/>
          <w:szCs w:val="18"/>
        </w:rPr>
        <w:t>titre</w:t>
      </w:r>
      <w:r w:rsidRPr="0062655F">
        <w:rPr>
          <w:rFonts w:ascii="Consolas" w:hAnsi="Consolas"/>
          <w:color w:val="000000"/>
          <w:sz w:val="18"/>
          <w:szCs w:val="18"/>
        </w:rPr>
        <w:t>;</w:t>
      </w:r>
    </w:p>
    <w:p w14:paraId="68965AE3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299985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646464"/>
          <w:sz w:val="18"/>
          <w:szCs w:val="18"/>
        </w:rPr>
        <w:t>@Field</w:t>
      </w:r>
      <w:r w:rsidRPr="0062655F">
        <w:rPr>
          <w:rFonts w:ascii="Consolas" w:hAnsi="Consolas"/>
          <w:color w:val="000000"/>
          <w:sz w:val="18"/>
          <w:szCs w:val="18"/>
        </w:rPr>
        <w:t xml:space="preserve">(name = </w:t>
      </w:r>
      <w:r w:rsidRPr="0062655F">
        <w:rPr>
          <w:rFonts w:ascii="Consolas" w:hAnsi="Consolas"/>
          <w:color w:val="2A00FF"/>
          <w:sz w:val="18"/>
          <w:szCs w:val="18"/>
        </w:rPr>
        <w:t>"duration"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35F3621A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r w:rsidRPr="0062655F">
        <w:rPr>
          <w:rFonts w:ascii="Consolas" w:hAnsi="Consolas"/>
          <w:color w:val="0000C0"/>
          <w:sz w:val="18"/>
          <w:szCs w:val="18"/>
        </w:rPr>
        <w:t>duree</w:t>
      </w:r>
      <w:r w:rsidRPr="0062655F">
        <w:rPr>
          <w:rFonts w:ascii="Consolas" w:hAnsi="Consolas"/>
          <w:color w:val="000000"/>
          <w:sz w:val="18"/>
          <w:szCs w:val="18"/>
        </w:rPr>
        <w:t>;</w:t>
      </w:r>
    </w:p>
    <w:p w14:paraId="550750BE" w14:textId="77777777" w:rsidR="00270073" w:rsidRPr="0062655F" w:rsidRDefault="00270073" w:rsidP="00270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}</w:t>
      </w:r>
    </w:p>
    <w:p w14:paraId="14B165F0" w14:textId="31F5CC91" w:rsidR="00270073" w:rsidRPr="0062655F" w:rsidRDefault="00384BD5" w:rsidP="00384BD5">
      <w:pPr>
        <w:pStyle w:val="TPnormalpuce1"/>
      </w:pPr>
      <w:r w:rsidRPr="0062655F">
        <w:t xml:space="preserve">Son identifiant est </w:t>
      </w:r>
      <w:r w:rsidR="00972131" w:rsidRPr="0062655F">
        <w:t>« </w:t>
      </w:r>
      <w:r w:rsidRPr="0062655F">
        <w:t>reference</w:t>
      </w:r>
      <w:r w:rsidR="00972131" w:rsidRPr="0062655F">
        <w:t> »</w:t>
      </w:r>
    </w:p>
    <w:p w14:paraId="1B48B1D7" w14:textId="7A272B15" w:rsidR="00384BD5" w:rsidRPr="0062655F" w:rsidRDefault="00972131" w:rsidP="00384BD5">
      <w:pPr>
        <w:pStyle w:val="TPnormalpuce1"/>
      </w:pPr>
      <w:r w:rsidRPr="0062655F">
        <w:t>« </w:t>
      </w:r>
      <w:r w:rsidR="00384BD5" w:rsidRPr="0062655F">
        <w:t>filiere</w:t>
      </w:r>
      <w:r w:rsidRPr="0062655F">
        <w:t> »</w:t>
      </w:r>
      <w:r w:rsidR="00384BD5" w:rsidRPr="0062655F">
        <w:t xml:space="preserve"> devient un simple attribut </w:t>
      </w:r>
    </w:p>
    <w:p w14:paraId="25476A46" w14:textId="72E1C215" w:rsidR="00384BD5" w:rsidRPr="0062655F" w:rsidRDefault="00384BD5" w:rsidP="00384BD5">
      <w:pPr>
        <w:pStyle w:val="TPnormalpuce1"/>
      </w:pPr>
      <w:r w:rsidRPr="0062655F">
        <w:t>Ajout des annotations Lombok</w:t>
      </w:r>
    </w:p>
    <w:p w14:paraId="725707E2" w14:textId="7FDF58C3" w:rsidR="00384BD5" w:rsidRPr="0062655F" w:rsidRDefault="00384BD5" w:rsidP="00384BD5">
      <w:pPr>
        <w:pStyle w:val="TPnormalpuce1"/>
        <w:numPr>
          <w:ilvl w:val="1"/>
          <w:numId w:val="1"/>
        </w:numPr>
      </w:pPr>
      <w:r w:rsidRPr="0062655F">
        <w:t>@EqualsAndHashCode sur « reference » et « filiere »</w:t>
      </w:r>
    </w:p>
    <w:p w14:paraId="2D71E44D" w14:textId="60DCD053" w:rsidR="00384BD5" w:rsidRDefault="00384BD5" w:rsidP="00384BD5">
      <w:pPr>
        <w:pStyle w:val="TPnormalpuce1"/>
        <w:numPr>
          <w:ilvl w:val="1"/>
          <w:numId w:val="1"/>
        </w:numPr>
      </w:pPr>
      <w:r w:rsidRPr="0062655F">
        <w:t>@ToString</w:t>
      </w:r>
    </w:p>
    <w:p w14:paraId="208E7CB9" w14:textId="2E7D7ADB" w:rsidR="00985025" w:rsidRPr="0062655F" w:rsidRDefault="00985025" w:rsidP="00384BD5">
      <w:pPr>
        <w:pStyle w:val="TPnormalpuce1"/>
        <w:numPr>
          <w:ilvl w:val="1"/>
          <w:numId w:val="1"/>
        </w:numPr>
      </w:pPr>
      <w:r>
        <w:t>Pour gérer la même comparaison que précédemment</w:t>
      </w:r>
    </w:p>
    <w:p w14:paraId="7F4591BB" w14:textId="44A9E693" w:rsidR="00575B92" w:rsidRPr="0062655F" w:rsidRDefault="0030343A" w:rsidP="00575B92">
      <w:pPr>
        <w:pStyle w:val="TPnormalpuce1"/>
      </w:pPr>
      <w:r>
        <w:t>Déplacer la classe</w:t>
      </w:r>
      <w:r w:rsidR="00575B92" w:rsidRPr="0062655F">
        <w:t xml:space="preserve"> dans le package fr.eni.demo.bo</w:t>
      </w:r>
    </w:p>
    <w:p w14:paraId="361D4675" w14:textId="0BAB5106" w:rsidR="00575B92" w:rsidRPr="0062655F" w:rsidRDefault="00575B92" w:rsidP="00575B92">
      <w:pPr>
        <w:pStyle w:val="TPnormalpuce1"/>
        <w:numPr>
          <w:ilvl w:val="1"/>
          <w:numId w:val="1"/>
        </w:numPr>
      </w:pPr>
      <w:r w:rsidRPr="0062655F">
        <w:t>Supprimer le package fr.eni.demo.bo.clefcomposite</w:t>
      </w:r>
    </w:p>
    <w:p w14:paraId="5D44E4C2" w14:textId="77777777" w:rsidR="00575B92" w:rsidRPr="0062655F" w:rsidRDefault="00575B92" w:rsidP="00270073">
      <w:pPr>
        <w:rPr>
          <w:lang w:val="fr-FR"/>
        </w:rPr>
      </w:pPr>
    </w:p>
    <w:p w14:paraId="777B8EFD" w14:textId="1E22946F" w:rsidR="00C67A6F" w:rsidRPr="0062655F" w:rsidRDefault="00C67A6F" w:rsidP="00C67A6F">
      <w:pPr>
        <w:pStyle w:val="TPnormalpuce1"/>
      </w:pPr>
      <w:r w:rsidRPr="0062655F">
        <w:lastRenderedPageBreak/>
        <w:t>Modifier CoursRepository, la clef primaire est de type String maintenant</w:t>
      </w:r>
    </w:p>
    <w:p w14:paraId="14320C8E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2655F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5F18611A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521828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2655F">
        <w:rPr>
          <w:rFonts w:ascii="Consolas" w:hAnsi="Consolas"/>
          <w:color w:val="000000"/>
          <w:sz w:val="18"/>
          <w:szCs w:val="18"/>
        </w:rPr>
        <w:t xml:space="preserve"> org.springframework.data.mongodb.repository.MongoRepository;</w:t>
      </w:r>
    </w:p>
    <w:p w14:paraId="79759E14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2655F">
        <w:rPr>
          <w:rFonts w:ascii="Consolas" w:hAnsi="Consolas"/>
          <w:color w:val="000000"/>
          <w:sz w:val="18"/>
          <w:szCs w:val="18"/>
        </w:rPr>
        <w:t xml:space="preserve"> org.springframework.data.rest.core.annotation.RepositoryRestResource;</w:t>
      </w:r>
    </w:p>
    <w:p w14:paraId="303E6685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EFBC87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2655F">
        <w:rPr>
          <w:rFonts w:ascii="Consolas" w:hAnsi="Consolas"/>
          <w:color w:val="000000"/>
          <w:sz w:val="18"/>
          <w:szCs w:val="18"/>
        </w:rPr>
        <w:t xml:space="preserve"> fr.eni.demo.bo.Cours;</w:t>
      </w:r>
    </w:p>
    <w:p w14:paraId="5C207A6E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05C3AC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@RepositoryRestResource</w:t>
      </w:r>
      <w:r w:rsidRPr="0062655F">
        <w:rPr>
          <w:rFonts w:ascii="Consolas" w:hAnsi="Consolas"/>
          <w:color w:val="000000"/>
          <w:sz w:val="18"/>
          <w:szCs w:val="18"/>
        </w:rPr>
        <w:t xml:space="preserve">(collectionResourceRel = </w:t>
      </w:r>
      <w:r w:rsidRPr="0062655F">
        <w:rPr>
          <w:rFonts w:ascii="Consolas" w:hAnsi="Consolas"/>
          <w:color w:val="2A00FF"/>
          <w:sz w:val="18"/>
          <w:szCs w:val="18"/>
        </w:rPr>
        <w:t>"cours"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, path = </w:t>
      </w:r>
      <w:r w:rsidRPr="0062655F">
        <w:rPr>
          <w:rFonts w:ascii="Consolas" w:hAnsi="Consolas"/>
          <w:color w:val="2A00FF"/>
          <w:sz w:val="18"/>
          <w:szCs w:val="18"/>
        </w:rPr>
        <w:t>"cours"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29308509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2655F">
        <w:rPr>
          <w:rFonts w:ascii="Consolas" w:hAnsi="Consolas"/>
          <w:color w:val="000000"/>
          <w:sz w:val="18"/>
          <w:szCs w:val="18"/>
        </w:rPr>
        <w:t xml:space="preserve"> CoursRepository </w:t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62655F">
        <w:rPr>
          <w:rFonts w:ascii="Consolas" w:hAnsi="Consolas"/>
          <w:color w:val="000000"/>
          <w:sz w:val="18"/>
          <w:szCs w:val="18"/>
        </w:rPr>
        <w:t xml:space="preserve"> MongoRepository&lt;Cours, String&gt; {</w:t>
      </w:r>
    </w:p>
    <w:p w14:paraId="456C8528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3D3608" w14:textId="77777777" w:rsidR="006A527B" w:rsidRPr="0062655F" w:rsidRDefault="006A527B" w:rsidP="006A52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}</w:t>
      </w:r>
    </w:p>
    <w:p w14:paraId="6858C4A9" w14:textId="77777777" w:rsidR="006A527B" w:rsidRDefault="006A527B" w:rsidP="006A527B">
      <w:pPr>
        <w:rPr>
          <w:lang w:val="fr-FR"/>
        </w:rPr>
      </w:pPr>
    </w:p>
    <w:p w14:paraId="446A4F86" w14:textId="17304D6C" w:rsidR="00E32800" w:rsidRDefault="00E32800" w:rsidP="00E32800">
      <w:pPr>
        <w:pStyle w:val="Titre2"/>
        <w:rPr>
          <w:lang w:val="fr-FR"/>
        </w:rPr>
      </w:pPr>
      <w:r>
        <w:rPr>
          <w:lang w:val="fr-FR"/>
        </w:rPr>
        <w:t xml:space="preserve">Recherche par </w:t>
      </w:r>
      <w:r w:rsidR="00DE104B">
        <w:rPr>
          <w:lang w:val="fr-FR"/>
        </w:rPr>
        <w:t>C</w:t>
      </w:r>
      <w:r>
        <w:rPr>
          <w:lang w:val="fr-FR"/>
        </w:rPr>
        <w:t>ours</w:t>
      </w:r>
    </w:p>
    <w:p w14:paraId="76CF0959" w14:textId="7B6A2564" w:rsidR="00E32800" w:rsidRDefault="001634B1" w:rsidP="001634B1">
      <w:pPr>
        <w:pStyle w:val="TPnormalpuce1"/>
      </w:pPr>
      <w:r>
        <w:t>Nous devons remplacer dans AvisRepository la méthode « findByCours » qui manipule un objet complexe par findByCoursReference</w:t>
      </w:r>
    </w:p>
    <w:p w14:paraId="6AC53ECE" w14:textId="31806E99" w:rsid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…</w:t>
      </w:r>
    </w:p>
    <w:p w14:paraId="73694BF5" w14:textId="79486E88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646464"/>
          <w:sz w:val="18"/>
          <w:szCs w:val="18"/>
        </w:rPr>
        <w:t>@RepositoryRestResource</w:t>
      </w:r>
      <w:r w:rsidRPr="00AD6E15">
        <w:rPr>
          <w:rFonts w:ascii="Consolas" w:hAnsi="Consolas"/>
          <w:color w:val="000000"/>
          <w:sz w:val="18"/>
          <w:szCs w:val="18"/>
        </w:rPr>
        <w:t xml:space="preserve">(collectionResourceRel = </w:t>
      </w:r>
      <w:r w:rsidRPr="00AD6E15">
        <w:rPr>
          <w:rFonts w:ascii="Consolas" w:hAnsi="Consolas"/>
          <w:color w:val="2A00FF"/>
          <w:sz w:val="18"/>
          <w:szCs w:val="18"/>
        </w:rPr>
        <w:t>"avis"</w:t>
      </w:r>
      <w:r w:rsidRPr="00AD6E15">
        <w:rPr>
          <w:rFonts w:ascii="Consolas" w:hAnsi="Consolas"/>
          <w:color w:val="000000"/>
          <w:sz w:val="18"/>
          <w:szCs w:val="18"/>
        </w:rPr>
        <w:t xml:space="preserve">, path = </w:t>
      </w:r>
      <w:r w:rsidRPr="00AD6E15">
        <w:rPr>
          <w:rFonts w:ascii="Consolas" w:hAnsi="Consolas"/>
          <w:color w:val="2A00FF"/>
          <w:sz w:val="18"/>
          <w:szCs w:val="18"/>
        </w:rPr>
        <w:t>"avis"</w:t>
      </w:r>
      <w:r w:rsidRPr="00AD6E15">
        <w:rPr>
          <w:rFonts w:ascii="Consolas" w:hAnsi="Consolas"/>
          <w:color w:val="000000"/>
          <w:sz w:val="18"/>
          <w:szCs w:val="18"/>
        </w:rPr>
        <w:t>)</w:t>
      </w:r>
    </w:p>
    <w:p w14:paraId="2993E247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6E15">
        <w:rPr>
          <w:rFonts w:ascii="Consolas" w:hAnsi="Consolas"/>
          <w:color w:val="000000"/>
          <w:sz w:val="18"/>
          <w:szCs w:val="18"/>
        </w:rPr>
        <w:t xml:space="preserve">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AD6E15">
        <w:rPr>
          <w:rFonts w:ascii="Consolas" w:hAnsi="Consolas"/>
          <w:color w:val="000000"/>
          <w:sz w:val="18"/>
          <w:szCs w:val="18"/>
        </w:rPr>
        <w:t xml:space="preserve"> AvisRepository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D6E15">
        <w:rPr>
          <w:rFonts w:ascii="Consolas" w:hAnsi="Consolas"/>
          <w:color w:val="000000"/>
          <w:sz w:val="18"/>
          <w:szCs w:val="18"/>
        </w:rPr>
        <w:t xml:space="preserve"> MongoRepository&lt;Avis, String&gt; {</w:t>
      </w:r>
    </w:p>
    <w:p w14:paraId="295C8367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  <w:t>List&lt;Avis&gt; findByNoteCours(</w:t>
      </w:r>
      <w:r w:rsidRPr="00AD6E15">
        <w:rPr>
          <w:rFonts w:ascii="Consolas" w:hAnsi="Consolas"/>
          <w:color w:val="646464"/>
          <w:sz w:val="18"/>
          <w:szCs w:val="18"/>
        </w:rPr>
        <w:t>@Param</w:t>
      </w:r>
      <w:r w:rsidRPr="00AD6E15">
        <w:rPr>
          <w:rFonts w:ascii="Consolas" w:hAnsi="Consolas"/>
          <w:color w:val="000000"/>
          <w:sz w:val="18"/>
          <w:szCs w:val="18"/>
        </w:rPr>
        <w:t>(</w:t>
      </w:r>
      <w:r w:rsidRPr="00AD6E15">
        <w:rPr>
          <w:rFonts w:ascii="Consolas" w:hAnsi="Consolas"/>
          <w:color w:val="2A00FF"/>
          <w:sz w:val="18"/>
          <w:szCs w:val="18"/>
        </w:rPr>
        <w:t>"noteCours"</w:t>
      </w:r>
      <w:r w:rsidRPr="00AD6E15">
        <w:rPr>
          <w:rFonts w:ascii="Consolas" w:hAnsi="Consolas"/>
          <w:color w:val="000000"/>
          <w:sz w:val="18"/>
          <w:szCs w:val="18"/>
        </w:rPr>
        <w:t xml:space="preserve">)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6E15">
        <w:rPr>
          <w:rFonts w:ascii="Consolas" w:hAnsi="Consolas"/>
          <w:color w:val="000000"/>
          <w:sz w:val="18"/>
          <w:szCs w:val="18"/>
        </w:rPr>
        <w:t xml:space="preserve"> </w:t>
      </w:r>
      <w:r w:rsidRPr="00AD6E15">
        <w:rPr>
          <w:rFonts w:ascii="Consolas" w:hAnsi="Consolas"/>
          <w:color w:val="6A3E3E"/>
          <w:sz w:val="18"/>
          <w:szCs w:val="18"/>
        </w:rPr>
        <w:t>noteCours</w:t>
      </w:r>
      <w:r w:rsidRPr="00AD6E15">
        <w:rPr>
          <w:rFonts w:ascii="Consolas" w:hAnsi="Consolas"/>
          <w:color w:val="000000"/>
          <w:sz w:val="18"/>
          <w:szCs w:val="18"/>
        </w:rPr>
        <w:t>);</w:t>
      </w:r>
    </w:p>
    <w:p w14:paraId="5D29D671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148698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  <w:t>List&lt;Avis&gt; findByNoteCoursGreaterThan(</w:t>
      </w:r>
      <w:r w:rsidRPr="00AD6E15">
        <w:rPr>
          <w:rFonts w:ascii="Consolas" w:hAnsi="Consolas"/>
          <w:color w:val="646464"/>
          <w:sz w:val="18"/>
          <w:szCs w:val="18"/>
        </w:rPr>
        <w:t>@Param</w:t>
      </w:r>
      <w:r w:rsidRPr="00AD6E15">
        <w:rPr>
          <w:rFonts w:ascii="Consolas" w:hAnsi="Consolas"/>
          <w:color w:val="000000"/>
          <w:sz w:val="18"/>
          <w:szCs w:val="18"/>
        </w:rPr>
        <w:t>(</w:t>
      </w:r>
      <w:r w:rsidRPr="00AD6E15">
        <w:rPr>
          <w:rFonts w:ascii="Consolas" w:hAnsi="Consolas"/>
          <w:color w:val="2A00FF"/>
          <w:sz w:val="18"/>
          <w:szCs w:val="18"/>
        </w:rPr>
        <w:t>"noteCours"</w:t>
      </w:r>
      <w:r w:rsidRPr="00AD6E15">
        <w:rPr>
          <w:rFonts w:ascii="Consolas" w:hAnsi="Consolas"/>
          <w:color w:val="000000"/>
          <w:sz w:val="18"/>
          <w:szCs w:val="18"/>
        </w:rPr>
        <w:t xml:space="preserve">)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6E15">
        <w:rPr>
          <w:rFonts w:ascii="Consolas" w:hAnsi="Consolas"/>
          <w:color w:val="000000"/>
          <w:sz w:val="18"/>
          <w:szCs w:val="18"/>
        </w:rPr>
        <w:t xml:space="preserve"> </w:t>
      </w:r>
      <w:r w:rsidRPr="00AD6E15">
        <w:rPr>
          <w:rFonts w:ascii="Consolas" w:hAnsi="Consolas"/>
          <w:color w:val="6A3E3E"/>
          <w:sz w:val="18"/>
          <w:szCs w:val="18"/>
        </w:rPr>
        <w:t>noteCours</w:t>
      </w:r>
      <w:r w:rsidRPr="00AD6E15">
        <w:rPr>
          <w:rFonts w:ascii="Consolas" w:hAnsi="Consolas"/>
          <w:color w:val="000000"/>
          <w:sz w:val="18"/>
          <w:szCs w:val="18"/>
        </w:rPr>
        <w:t>);</w:t>
      </w:r>
    </w:p>
    <w:p w14:paraId="137C2B05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8B2254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  <w:t>List&lt;Avis&gt; findByNoteCoursLessThan(</w:t>
      </w:r>
      <w:r w:rsidRPr="00AD6E15">
        <w:rPr>
          <w:rFonts w:ascii="Consolas" w:hAnsi="Consolas"/>
          <w:color w:val="646464"/>
          <w:sz w:val="18"/>
          <w:szCs w:val="18"/>
        </w:rPr>
        <w:t>@Param</w:t>
      </w:r>
      <w:r w:rsidRPr="00AD6E15">
        <w:rPr>
          <w:rFonts w:ascii="Consolas" w:hAnsi="Consolas"/>
          <w:color w:val="000000"/>
          <w:sz w:val="18"/>
          <w:szCs w:val="18"/>
        </w:rPr>
        <w:t>(</w:t>
      </w:r>
      <w:r w:rsidRPr="00AD6E15">
        <w:rPr>
          <w:rFonts w:ascii="Consolas" w:hAnsi="Consolas"/>
          <w:color w:val="2A00FF"/>
          <w:sz w:val="18"/>
          <w:szCs w:val="18"/>
        </w:rPr>
        <w:t>"noteCours"</w:t>
      </w:r>
      <w:r w:rsidRPr="00AD6E15">
        <w:rPr>
          <w:rFonts w:ascii="Consolas" w:hAnsi="Consolas"/>
          <w:color w:val="000000"/>
          <w:sz w:val="18"/>
          <w:szCs w:val="18"/>
        </w:rPr>
        <w:t xml:space="preserve">)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6E15">
        <w:rPr>
          <w:rFonts w:ascii="Consolas" w:hAnsi="Consolas"/>
          <w:color w:val="000000"/>
          <w:sz w:val="18"/>
          <w:szCs w:val="18"/>
        </w:rPr>
        <w:t xml:space="preserve"> </w:t>
      </w:r>
      <w:r w:rsidRPr="00AD6E15">
        <w:rPr>
          <w:rFonts w:ascii="Consolas" w:hAnsi="Consolas"/>
          <w:color w:val="6A3E3E"/>
          <w:sz w:val="18"/>
          <w:szCs w:val="18"/>
        </w:rPr>
        <w:t>noteCours</w:t>
      </w:r>
      <w:r w:rsidRPr="00AD6E15">
        <w:rPr>
          <w:rFonts w:ascii="Consolas" w:hAnsi="Consolas"/>
          <w:color w:val="000000"/>
          <w:sz w:val="18"/>
          <w:szCs w:val="18"/>
        </w:rPr>
        <w:t>);</w:t>
      </w:r>
    </w:p>
    <w:p w14:paraId="7DB0BD3D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58CD5E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</w:r>
      <w:r w:rsidRPr="00AD6E15">
        <w:rPr>
          <w:rFonts w:ascii="Consolas" w:hAnsi="Consolas"/>
          <w:color w:val="3F7F5F"/>
          <w:sz w:val="18"/>
          <w:szCs w:val="18"/>
        </w:rPr>
        <w:t>// List&lt;Avis&gt; findByStagiaire(@Param("stagiaire") Stagiaire stagiaire);</w:t>
      </w:r>
    </w:p>
    <w:p w14:paraId="69CB3A88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  <w:t>List&lt;Avis&gt; findByStagiaireImmatriculation(</w:t>
      </w:r>
      <w:r w:rsidRPr="00AD6E15">
        <w:rPr>
          <w:rFonts w:ascii="Consolas" w:hAnsi="Consolas"/>
          <w:color w:val="646464"/>
          <w:sz w:val="18"/>
          <w:szCs w:val="18"/>
        </w:rPr>
        <w:t>@Param</w:t>
      </w:r>
      <w:r w:rsidRPr="00AD6E15">
        <w:rPr>
          <w:rFonts w:ascii="Consolas" w:hAnsi="Consolas"/>
          <w:color w:val="000000"/>
          <w:sz w:val="18"/>
          <w:szCs w:val="18"/>
        </w:rPr>
        <w:t>(</w:t>
      </w:r>
      <w:r w:rsidRPr="00AD6E15">
        <w:rPr>
          <w:rFonts w:ascii="Consolas" w:hAnsi="Consolas"/>
          <w:color w:val="2A00FF"/>
          <w:sz w:val="18"/>
          <w:szCs w:val="18"/>
        </w:rPr>
        <w:t>"immatriculation"</w:t>
      </w:r>
      <w:r w:rsidRPr="00AD6E15">
        <w:rPr>
          <w:rFonts w:ascii="Consolas" w:hAnsi="Consolas"/>
          <w:color w:val="000000"/>
          <w:sz w:val="18"/>
          <w:szCs w:val="18"/>
        </w:rPr>
        <w:t xml:space="preserve">) String </w:t>
      </w:r>
      <w:r w:rsidRPr="00AD6E15">
        <w:rPr>
          <w:rFonts w:ascii="Consolas" w:hAnsi="Consolas"/>
          <w:color w:val="6A3E3E"/>
          <w:sz w:val="18"/>
          <w:szCs w:val="18"/>
        </w:rPr>
        <w:t>immatriculation</w:t>
      </w:r>
      <w:r w:rsidRPr="00AD6E15">
        <w:rPr>
          <w:rFonts w:ascii="Consolas" w:hAnsi="Consolas"/>
          <w:color w:val="000000"/>
          <w:sz w:val="18"/>
          <w:szCs w:val="18"/>
        </w:rPr>
        <w:t>);</w:t>
      </w:r>
    </w:p>
    <w:p w14:paraId="349153C4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475EB2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</w:r>
      <w:r w:rsidRPr="00AD6E15">
        <w:rPr>
          <w:rFonts w:ascii="Consolas" w:hAnsi="Consolas"/>
          <w:color w:val="3F7F5F"/>
          <w:sz w:val="18"/>
          <w:szCs w:val="18"/>
        </w:rPr>
        <w:t>// List&lt;Avis&gt; findByFormateur(@Param("f") Formateur f);</w:t>
      </w:r>
    </w:p>
    <w:p w14:paraId="3B0899FF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  <w:t>List&lt;Avis&gt; findByFormateurEmail(</w:t>
      </w:r>
      <w:r w:rsidRPr="00AD6E15">
        <w:rPr>
          <w:rFonts w:ascii="Consolas" w:hAnsi="Consolas"/>
          <w:color w:val="646464"/>
          <w:sz w:val="18"/>
          <w:szCs w:val="18"/>
        </w:rPr>
        <w:t>@Param</w:t>
      </w:r>
      <w:r w:rsidRPr="00AD6E15">
        <w:rPr>
          <w:rFonts w:ascii="Consolas" w:hAnsi="Consolas"/>
          <w:color w:val="000000"/>
          <w:sz w:val="18"/>
          <w:szCs w:val="18"/>
        </w:rPr>
        <w:t>(</w:t>
      </w:r>
      <w:r w:rsidRPr="00AD6E15">
        <w:rPr>
          <w:rFonts w:ascii="Consolas" w:hAnsi="Consolas"/>
          <w:color w:val="2A00FF"/>
          <w:sz w:val="18"/>
          <w:szCs w:val="18"/>
        </w:rPr>
        <w:t>"email"</w:t>
      </w:r>
      <w:r w:rsidRPr="00AD6E15">
        <w:rPr>
          <w:rFonts w:ascii="Consolas" w:hAnsi="Consolas"/>
          <w:color w:val="000000"/>
          <w:sz w:val="18"/>
          <w:szCs w:val="18"/>
        </w:rPr>
        <w:t xml:space="preserve">) String </w:t>
      </w:r>
      <w:r w:rsidRPr="00AD6E15">
        <w:rPr>
          <w:rFonts w:ascii="Consolas" w:hAnsi="Consolas"/>
          <w:color w:val="6A3E3E"/>
          <w:sz w:val="18"/>
          <w:szCs w:val="18"/>
        </w:rPr>
        <w:t>email</w:t>
      </w:r>
      <w:r w:rsidRPr="00AD6E15">
        <w:rPr>
          <w:rFonts w:ascii="Consolas" w:hAnsi="Consolas"/>
          <w:color w:val="000000"/>
          <w:sz w:val="18"/>
          <w:szCs w:val="18"/>
        </w:rPr>
        <w:t>);</w:t>
      </w:r>
    </w:p>
    <w:p w14:paraId="5408A27A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4E102A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</w:r>
      <w:r w:rsidRPr="00AD6E15">
        <w:rPr>
          <w:rFonts w:ascii="Consolas" w:hAnsi="Consolas"/>
          <w:color w:val="3F7F5F"/>
          <w:sz w:val="18"/>
          <w:szCs w:val="18"/>
        </w:rPr>
        <w:t>// List&lt;Avis&gt; findByCours(@Param("c") Cours c);</w:t>
      </w:r>
    </w:p>
    <w:p w14:paraId="4FCF0009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  <w:t>List&lt;Avis&gt; findByCoursReference(</w:t>
      </w:r>
      <w:r w:rsidRPr="00AD6E15">
        <w:rPr>
          <w:rFonts w:ascii="Consolas" w:hAnsi="Consolas"/>
          <w:color w:val="646464"/>
          <w:sz w:val="18"/>
          <w:szCs w:val="18"/>
        </w:rPr>
        <w:t>@Param</w:t>
      </w:r>
      <w:r w:rsidRPr="00AD6E15">
        <w:rPr>
          <w:rFonts w:ascii="Consolas" w:hAnsi="Consolas"/>
          <w:color w:val="000000"/>
          <w:sz w:val="18"/>
          <w:szCs w:val="18"/>
        </w:rPr>
        <w:t>(</w:t>
      </w:r>
      <w:r w:rsidRPr="00AD6E15">
        <w:rPr>
          <w:rFonts w:ascii="Consolas" w:hAnsi="Consolas"/>
          <w:color w:val="2A00FF"/>
          <w:sz w:val="18"/>
          <w:szCs w:val="18"/>
        </w:rPr>
        <w:t>"reference"</w:t>
      </w:r>
      <w:r w:rsidRPr="00AD6E15">
        <w:rPr>
          <w:rFonts w:ascii="Consolas" w:hAnsi="Consolas"/>
          <w:color w:val="000000"/>
          <w:sz w:val="18"/>
          <w:szCs w:val="18"/>
        </w:rPr>
        <w:t xml:space="preserve">) </w:t>
      </w:r>
      <w:r w:rsidRPr="00AD6E15">
        <w:rPr>
          <w:rFonts w:ascii="Consolas" w:hAnsi="Consolas"/>
          <w:color w:val="0066CC"/>
          <w:sz w:val="18"/>
          <w:szCs w:val="18"/>
        </w:rPr>
        <w:t>String</w:t>
      </w:r>
      <w:r w:rsidRPr="00AD6E15">
        <w:rPr>
          <w:rFonts w:ascii="Consolas" w:hAnsi="Consolas"/>
          <w:color w:val="000000"/>
          <w:sz w:val="18"/>
          <w:szCs w:val="18"/>
        </w:rPr>
        <w:t xml:space="preserve"> </w:t>
      </w:r>
      <w:r w:rsidRPr="00AD6E15">
        <w:rPr>
          <w:rFonts w:ascii="Consolas" w:hAnsi="Consolas"/>
          <w:color w:val="6A3E3E"/>
          <w:sz w:val="18"/>
          <w:szCs w:val="18"/>
        </w:rPr>
        <w:t>reference</w:t>
      </w:r>
      <w:r w:rsidRPr="00AD6E15">
        <w:rPr>
          <w:rFonts w:ascii="Consolas" w:hAnsi="Consolas"/>
          <w:color w:val="000000"/>
          <w:sz w:val="18"/>
          <w:szCs w:val="18"/>
        </w:rPr>
        <w:t>);</w:t>
      </w:r>
    </w:p>
    <w:p w14:paraId="0915D68B" w14:textId="77777777" w:rsidR="00AD6E15" w:rsidRPr="00AD6E15" w:rsidRDefault="00AD6E15" w:rsidP="00AD6E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>}</w:t>
      </w:r>
    </w:p>
    <w:p w14:paraId="12D599C0" w14:textId="77777777" w:rsidR="00AD6E15" w:rsidRPr="00E32800" w:rsidRDefault="00AD6E15" w:rsidP="00AD6E15"/>
    <w:p w14:paraId="479B2D55" w14:textId="77777777" w:rsidR="002C4E72" w:rsidRDefault="002C4E72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4756D82E" w14:textId="24897005" w:rsidR="00724F33" w:rsidRPr="0062655F" w:rsidRDefault="00724F33" w:rsidP="00E32800">
      <w:pPr>
        <w:pStyle w:val="Titre2"/>
        <w:rPr>
          <w:lang w:val="fr-FR"/>
        </w:rPr>
      </w:pPr>
      <w:r w:rsidRPr="0062655F">
        <w:rPr>
          <w:lang w:val="fr-FR"/>
        </w:rPr>
        <w:lastRenderedPageBreak/>
        <w:t>Mise à jour des tests unitaires</w:t>
      </w:r>
    </w:p>
    <w:p w14:paraId="11FB0E63" w14:textId="3736F7AA" w:rsidR="00A11B39" w:rsidRDefault="00A11B39" w:rsidP="00A11B39">
      <w:pPr>
        <w:pStyle w:val="TPnormalpuce1"/>
      </w:pPr>
      <w:r>
        <w:t>Pour respecter l’évolution du code ; il faut revoir les tests unitaires et la base de données de notre application</w:t>
      </w:r>
    </w:p>
    <w:p w14:paraId="40A8D299" w14:textId="501399A4" w:rsidR="00873D1D" w:rsidRDefault="00ED36F9" w:rsidP="00A11B39">
      <w:pPr>
        <w:pStyle w:val="TPnormalpuce1"/>
      </w:pPr>
      <w:r>
        <w:t>Supprimer la base de données et la recrée. Pour repartir d’une base vierge (Demo_ENI_Ecole)</w:t>
      </w:r>
    </w:p>
    <w:p w14:paraId="393F575B" w14:textId="77777777" w:rsidR="00155F3D" w:rsidRDefault="00155F3D" w:rsidP="00873D1D"/>
    <w:p w14:paraId="7D66CFAD" w14:textId="774DB924" w:rsidR="00155F3D" w:rsidRDefault="00565511" w:rsidP="00565511">
      <w:pPr>
        <w:pStyle w:val="TPnormalpuce1"/>
      </w:pPr>
      <w:r>
        <w:t>Déplacer la classe TestCoursDocument dans le package fr.eni.demo.bo</w:t>
      </w:r>
    </w:p>
    <w:p w14:paraId="0617D8D1" w14:textId="6528951E" w:rsidR="00565511" w:rsidRDefault="00565511" w:rsidP="00480E50">
      <w:pPr>
        <w:pStyle w:val="TPnormalpuce1"/>
        <w:numPr>
          <w:ilvl w:val="1"/>
          <w:numId w:val="1"/>
        </w:numPr>
      </w:pPr>
      <w:r>
        <w:t xml:space="preserve">Supprimer le package </w:t>
      </w:r>
      <w:r w:rsidRPr="00565511">
        <w:t>fr.eni.demo.bo.clefcomposite</w:t>
      </w:r>
    </w:p>
    <w:p w14:paraId="14BF92AB" w14:textId="2CD5A65F" w:rsidR="00565511" w:rsidRDefault="004015E1" w:rsidP="00480E50">
      <w:pPr>
        <w:pStyle w:val="TPnormalpuce1"/>
        <w:numPr>
          <w:ilvl w:val="1"/>
          <w:numId w:val="1"/>
        </w:numPr>
      </w:pPr>
      <w:r>
        <w:t>Modifier le test pour que la clef soit reference</w:t>
      </w:r>
    </w:p>
    <w:p w14:paraId="1C6E88DE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4015E1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578561D9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079A53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</w:t>
      </w:r>
      <w:r w:rsidRPr="004015E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4015E1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015E1">
        <w:rPr>
          <w:rFonts w:ascii="Consolas" w:hAnsi="Consolas"/>
          <w:color w:val="000000"/>
          <w:sz w:val="18"/>
          <w:szCs w:val="18"/>
        </w:rPr>
        <w:t>;</w:t>
      </w:r>
    </w:p>
    <w:p w14:paraId="45B8297C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1C50E4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java.util.Optional;</w:t>
      </w:r>
    </w:p>
    <w:p w14:paraId="6A58024F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5D757A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14:paraId="1570AEED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1EF37944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14:paraId="7D7FDDE5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70A33D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fr.eni.demo.dal.CoursRepository;</w:t>
      </w:r>
    </w:p>
    <w:p w14:paraId="5533172D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015E1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240D0625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2B18964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646464"/>
          <w:sz w:val="18"/>
          <w:szCs w:val="18"/>
        </w:rPr>
        <w:t>@Slf4j</w:t>
      </w:r>
    </w:p>
    <w:p w14:paraId="0FF093E7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646464"/>
          <w:sz w:val="18"/>
          <w:szCs w:val="18"/>
        </w:rPr>
        <w:t>@SpringBootTest</w:t>
      </w:r>
    </w:p>
    <w:p w14:paraId="1B66BED7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015E1">
        <w:rPr>
          <w:rFonts w:ascii="Consolas" w:hAnsi="Consolas"/>
          <w:color w:val="000000"/>
          <w:sz w:val="18"/>
          <w:szCs w:val="18"/>
        </w:rPr>
        <w:t xml:space="preserve"> TestCoursDocument {</w:t>
      </w:r>
    </w:p>
    <w:p w14:paraId="4FB4013E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A077C6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646464"/>
          <w:sz w:val="18"/>
          <w:szCs w:val="18"/>
        </w:rPr>
        <w:t>@Autowired</w:t>
      </w:r>
    </w:p>
    <w:p w14:paraId="721FAF02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  <w:t xml:space="preserve">CoursRepository </w:t>
      </w:r>
      <w:r w:rsidRPr="004015E1">
        <w:rPr>
          <w:rFonts w:ascii="Consolas" w:hAnsi="Consolas"/>
          <w:color w:val="0000C0"/>
          <w:sz w:val="18"/>
          <w:szCs w:val="18"/>
        </w:rPr>
        <w:t>coursRepository</w:t>
      </w:r>
      <w:r w:rsidRPr="004015E1">
        <w:rPr>
          <w:rFonts w:ascii="Consolas" w:hAnsi="Consolas"/>
          <w:color w:val="000000"/>
          <w:sz w:val="18"/>
          <w:szCs w:val="18"/>
        </w:rPr>
        <w:t>;</w:t>
      </w:r>
    </w:p>
    <w:p w14:paraId="4489D5E3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DF5089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646464"/>
          <w:sz w:val="18"/>
          <w:szCs w:val="18"/>
        </w:rPr>
        <w:t>@Test</w:t>
      </w:r>
    </w:p>
    <w:p w14:paraId="70218743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4015E1">
        <w:rPr>
          <w:rFonts w:ascii="Consolas" w:hAnsi="Consolas"/>
          <w:color w:val="000000"/>
          <w:sz w:val="18"/>
          <w:szCs w:val="18"/>
        </w:rPr>
        <w:t xml:space="preserve"> test_save_cours() {</w:t>
      </w:r>
    </w:p>
    <w:p w14:paraId="514EF9F8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4015E1">
        <w:rPr>
          <w:rFonts w:ascii="Consolas" w:hAnsi="Consolas"/>
          <w:color w:val="6A3E3E"/>
          <w:sz w:val="18"/>
          <w:szCs w:val="18"/>
        </w:rPr>
        <w:t>coursId</w:t>
      </w:r>
      <w:r w:rsidRPr="004015E1">
        <w:rPr>
          <w:rFonts w:ascii="Consolas" w:hAnsi="Consolas"/>
          <w:color w:val="000000"/>
          <w:sz w:val="18"/>
          <w:szCs w:val="18"/>
        </w:rPr>
        <w:t xml:space="preserve"> = </w:t>
      </w:r>
      <w:r w:rsidRPr="004015E1">
        <w:rPr>
          <w:rFonts w:ascii="Consolas" w:hAnsi="Consolas"/>
          <w:color w:val="2A00FF"/>
          <w:sz w:val="18"/>
          <w:szCs w:val="18"/>
        </w:rPr>
        <w:t>"M360"</w:t>
      </w:r>
      <w:r w:rsidRPr="004015E1">
        <w:rPr>
          <w:rFonts w:ascii="Consolas" w:hAnsi="Consolas"/>
          <w:color w:val="000000"/>
          <w:sz w:val="18"/>
          <w:szCs w:val="18"/>
        </w:rPr>
        <w:t>;</w:t>
      </w:r>
    </w:p>
    <w:p w14:paraId="5DD876D5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</w:p>
    <w:p w14:paraId="5453BE1E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 xml:space="preserve">Cours </w:t>
      </w:r>
      <w:r w:rsidRPr="004015E1">
        <w:rPr>
          <w:rFonts w:ascii="Consolas" w:hAnsi="Consolas"/>
          <w:color w:val="6A3E3E"/>
          <w:sz w:val="18"/>
          <w:szCs w:val="18"/>
        </w:rPr>
        <w:t>cours</w:t>
      </w:r>
      <w:r w:rsidRPr="004015E1">
        <w:rPr>
          <w:rFonts w:ascii="Consolas" w:hAnsi="Consolas"/>
          <w:color w:val="000000"/>
          <w:sz w:val="18"/>
          <w:szCs w:val="18"/>
        </w:rPr>
        <w:t xml:space="preserve"> = Cours</w:t>
      </w:r>
    </w:p>
    <w:p w14:paraId="2BB15E97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>.</w:t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4015E1">
        <w:rPr>
          <w:rFonts w:ascii="Consolas" w:hAnsi="Consolas"/>
          <w:color w:val="000000"/>
          <w:sz w:val="18"/>
          <w:szCs w:val="18"/>
        </w:rPr>
        <w:t>()</w:t>
      </w:r>
    </w:p>
    <w:p w14:paraId="4E868A97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>.reference(</w:t>
      </w:r>
      <w:r w:rsidRPr="004015E1">
        <w:rPr>
          <w:rFonts w:ascii="Consolas" w:hAnsi="Consolas"/>
          <w:color w:val="6A3E3E"/>
          <w:sz w:val="18"/>
          <w:szCs w:val="18"/>
        </w:rPr>
        <w:t>coursId</w:t>
      </w:r>
      <w:r w:rsidRPr="004015E1">
        <w:rPr>
          <w:rFonts w:ascii="Consolas" w:hAnsi="Consolas"/>
          <w:color w:val="000000"/>
          <w:sz w:val="18"/>
          <w:szCs w:val="18"/>
        </w:rPr>
        <w:t>)</w:t>
      </w:r>
    </w:p>
    <w:p w14:paraId="1A7FA47D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>.filiere(</w:t>
      </w:r>
      <w:r w:rsidRPr="004015E1">
        <w:rPr>
          <w:rFonts w:ascii="Consolas" w:hAnsi="Consolas"/>
          <w:color w:val="2A00FF"/>
          <w:sz w:val="18"/>
          <w:szCs w:val="18"/>
        </w:rPr>
        <w:t>"Développement"</w:t>
      </w:r>
      <w:r w:rsidRPr="004015E1">
        <w:rPr>
          <w:rFonts w:ascii="Consolas" w:hAnsi="Consolas"/>
          <w:color w:val="000000"/>
          <w:sz w:val="18"/>
          <w:szCs w:val="18"/>
        </w:rPr>
        <w:t>)</w:t>
      </w:r>
    </w:p>
    <w:p w14:paraId="2DD61CE3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>.titre(</w:t>
      </w:r>
      <w:r w:rsidRPr="004015E1">
        <w:rPr>
          <w:rFonts w:ascii="Consolas" w:hAnsi="Consolas"/>
          <w:color w:val="2A00FF"/>
          <w:sz w:val="18"/>
          <w:szCs w:val="18"/>
        </w:rPr>
        <w:t>"Java Frameworks - API Web"</w:t>
      </w:r>
      <w:r w:rsidRPr="004015E1">
        <w:rPr>
          <w:rFonts w:ascii="Consolas" w:hAnsi="Consolas"/>
          <w:color w:val="000000"/>
          <w:sz w:val="18"/>
          <w:szCs w:val="18"/>
        </w:rPr>
        <w:t>)</w:t>
      </w:r>
    </w:p>
    <w:p w14:paraId="0A1F0344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>.duree(10)</w:t>
      </w:r>
    </w:p>
    <w:p w14:paraId="62CCF02A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6B265864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C0"/>
          <w:sz w:val="18"/>
          <w:szCs w:val="18"/>
        </w:rPr>
        <w:t>coursRepository</w:t>
      </w:r>
      <w:r w:rsidRPr="004015E1">
        <w:rPr>
          <w:rFonts w:ascii="Consolas" w:hAnsi="Consolas"/>
          <w:color w:val="000000"/>
          <w:sz w:val="18"/>
          <w:szCs w:val="18"/>
        </w:rPr>
        <w:t>.save(</w:t>
      </w:r>
      <w:r w:rsidRPr="004015E1">
        <w:rPr>
          <w:rFonts w:ascii="Consolas" w:hAnsi="Consolas"/>
          <w:color w:val="6A3E3E"/>
          <w:sz w:val="18"/>
          <w:szCs w:val="18"/>
        </w:rPr>
        <w:t>cours</w:t>
      </w:r>
      <w:r w:rsidRPr="004015E1">
        <w:rPr>
          <w:rFonts w:ascii="Consolas" w:hAnsi="Consolas"/>
          <w:color w:val="000000"/>
          <w:sz w:val="18"/>
          <w:szCs w:val="18"/>
        </w:rPr>
        <w:t>);</w:t>
      </w:r>
    </w:p>
    <w:p w14:paraId="3919EC10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</w:p>
    <w:p w14:paraId="328205D8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3F7F5F"/>
          <w:sz w:val="18"/>
          <w:szCs w:val="18"/>
        </w:rPr>
        <w:t>//Vérification en base</w:t>
      </w:r>
    </w:p>
    <w:p w14:paraId="4126F5C0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 xml:space="preserve">Optional&lt;Cours&gt; </w:t>
      </w:r>
      <w:r w:rsidRPr="004015E1">
        <w:rPr>
          <w:rFonts w:ascii="Consolas" w:hAnsi="Consolas"/>
          <w:color w:val="6A3E3E"/>
          <w:sz w:val="18"/>
          <w:szCs w:val="18"/>
        </w:rPr>
        <w:t>opt</w:t>
      </w:r>
      <w:r w:rsidRPr="004015E1">
        <w:rPr>
          <w:rFonts w:ascii="Consolas" w:hAnsi="Consolas"/>
          <w:color w:val="000000"/>
          <w:sz w:val="18"/>
          <w:szCs w:val="18"/>
        </w:rPr>
        <w:t xml:space="preserve"> = </w:t>
      </w:r>
      <w:r w:rsidRPr="004015E1">
        <w:rPr>
          <w:rFonts w:ascii="Consolas" w:hAnsi="Consolas"/>
          <w:color w:val="0000C0"/>
          <w:sz w:val="18"/>
          <w:szCs w:val="18"/>
        </w:rPr>
        <w:t>coursRepository</w:t>
      </w:r>
      <w:r w:rsidRPr="004015E1">
        <w:rPr>
          <w:rFonts w:ascii="Consolas" w:hAnsi="Consolas"/>
          <w:color w:val="000000"/>
          <w:sz w:val="18"/>
          <w:szCs w:val="18"/>
        </w:rPr>
        <w:t>.findById(</w:t>
      </w:r>
      <w:r w:rsidRPr="004015E1">
        <w:rPr>
          <w:rFonts w:ascii="Consolas" w:hAnsi="Consolas"/>
          <w:color w:val="6A3E3E"/>
          <w:sz w:val="18"/>
          <w:szCs w:val="18"/>
        </w:rPr>
        <w:t>coursId</w:t>
      </w:r>
      <w:r w:rsidRPr="004015E1">
        <w:rPr>
          <w:rFonts w:ascii="Consolas" w:hAnsi="Consolas"/>
          <w:color w:val="000000"/>
          <w:sz w:val="18"/>
          <w:szCs w:val="18"/>
        </w:rPr>
        <w:t>);</w:t>
      </w:r>
    </w:p>
    <w:p w14:paraId="0EAEAF21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015E1">
        <w:rPr>
          <w:rFonts w:ascii="Consolas" w:hAnsi="Consolas"/>
          <w:color w:val="000000"/>
          <w:sz w:val="18"/>
          <w:szCs w:val="18"/>
        </w:rPr>
        <w:t>(</w:t>
      </w:r>
      <w:r w:rsidRPr="004015E1">
        <w:rPr>
          <w:rFonts w:ascii="Consolas" w:hAnsi="Consolas"/>
          <w:color w:val="6A3E3E"/>
          <w:sz w:val="18"/>
          <w:szCs w:val="18"/>
        </w:rPr>
        <w:t>opt</w:t>
      </w:r>
      <w:r w:rsidRPr="004015E1">
        <w:rPr>
          <w:rFonts w:ascii="Consolas" w:hAnsi="Consolas"/>
          <w:color w:val="000000"/>
          <w:sz w:val="18"/>
          <w:szCs w:val="18"/>
        </w:rPr>
        <w:t>).isNotNull();</w:t>
      </w:r>
    </w:p>
    <w:p w14:paraId="5E813970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015E1">
        <w:rPr>
          <w:rFonts w:ascii="Consolas" w:hAnsi="Consolas"/>
          <w:color w:val="000000"/>
          <w:sz w:val="18"/>
          <w:szCs w:val="18"/>
        </w:rPr>
        <w:t>(</w:t>
      </w:r>
      <w:r w:rsidRPr="004015E1">
        <w:rPr>
          <w:rFonts w:ascii="Consolas" w:hAnsi="Consolas"/>
          <w:color w:val="6A3E3E"/>
          <w:sz w:val="18"/>
          <w:szCs w:val="18"/>
        </w:rPr>
        <w:t>opt</w:t>
      </w:r>
      <w:r w:rsidRPr="004015E1">
        <w:rPr>
          <w:rFonts w:ascii="Consolas" w:hAnsi="Consolas"/>
          <w:color w:val="000000"/>
          <w:sz w:val="18"/>
          <w:szCs w:val="18"/>
        </w:rPr>
        <w:t>.isPresent()).isTrue();</w:t>
      </w:r>
    </w:p>
    <w:p w14:paraId="1E855D39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</w:p>
    <w:p w14:paraId="7D561DE2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  <w:t xml:space="preserve">Cours </w:t>
      </w:r>
      <w:r w:rsidRPr="004015E1">
        <w:rPr>
          <w:rFonts w:ascii="Consolas" w:hAnsi="Consolas"/>
          <w:color w:val="6A3E3E"/>
          <w:sz w:val="18"/>
          <w:szCs w:val="18"/>
        </w:rPr>
        <w:t>coursDB</w:t>
      </w:r>
      <w:r w:rsidRPr="004015E1">
        <w:rPr>
          <w:rFonts w:ascii="Consolas" w:hAnsi="Consolas"/>
          <w:color w:val="000000"/>
          <w:sz w:val="18"/>
          <w:szCs w:val="18"/>
        </w:rPr>
        <w:t xml:space="preserve"> = </w:t>
      </w:r>
      <w:r w:rsidRPr="004015E1">
        <w:rPr>
          <w:rFonts w:ascii="Consolas" w:hAnsi="Consolas"/>
          <w:color w:val="6A3E3E"/>
          <w:sz w:val="18"/>
          <w:szCs w:val="18"/>
        </w:rPr>
        <w:t>opt</w:t>
      </w:r>
      <w:r w:rsidRPr="004015E1">
        <w:rPr>
          <w:rFonts w:ascii="Consolas" w:hAnsi="Consolas"/>
          <w:color w:val="000000"/>
          <w:sz w:val="18"/>
          <w:szCs w:val="18"/>
        </w:rPr>
        <w:t>.get();</w:t>
      </w:r>
    </w:p>
    <w:p w14:paraId="6BC5608F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015E1">
        <w:rPr>
          <w:rFonts w:ascii="Consolas" w:hAnsi="Consolas"/>
          <w:color w:val="000000"/>
          <w:sz w:val="18"/>
          <w:szCs w:val="18"/>
        </w:rPr>
        <w:t>(</w:t>
      </w:r>
      <w:r w:rsidRPr="004015E1">
        <w:rPr>
          <w:rFonts w:ascii="Consolas" w:hAnsi="Consolas"/>
          <w:color w:val="6A3E3E"/>
          <w:sz w:val="18"/>
          <w:szCs w:val="18"/>
        </w:rPr>
        <w:t>coursDB</w:t>
      </w:r>
      <w:r w:rsidRPr="004015E1">
        <w:rPr>
          <w:rFonts w:ascii="Consolas" w:hAnsi="Consolas"/>
          <w:color w:val="000000"/>
          <w:sz w:val="18"/>
          <w:szCs w:val="18"/>
        </w:rPr>
        <w:t>).isNotNull();</w:t>
      </w:r>
    </w:p>
    <w:p w14:paraId="0E1638BA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015E1">
        <w:rPr>
          <w:rFonts w:ascii="Consolas" w:hAnsi="Consolas"/>
          <w:color w:val="000000"/>
          <w:sz w:val="18"/>
          <w:szCs w:val="18"/>
        </w:rPr>
        <w:t>(</w:t>
      </w:r>
      <w:r w:rsidRPr="004015E1">
        <w:rPr>
          <w:rFonts w:ascii="Consolas" w:hAnsi="Consolas"/>
          <w:color w:val="6A3E3E"/>
          <w:sz w:val="18"/>
          <w:szCs w:val="18"/>
        </w:rPr>
        <w:t>coursDB</w:t>
      </w:r>
      <w:r w:rsidRPr="004015E1">
        <w:rPr>
          <w:rFonts w:ascii="Consolas" w:hAnsi="Consolas"/>
          <w:color w:val="000000"/>
          <w:sz w:val="18"/>
          <w:szCs w:val="18"/>
        </w:rPr>
        <w:t>.getTitre()).isNotNull();</w:t>
      </w:r>
    </w:p>
    <w:p w14:paraId="058AE4E8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015E1">
        <w:rPr>
          <w:rFonts w:ascii="Consolas" w:hAnsi="Consolas"/>
          <w:color w:val="000000"/>
          <w:sz w:val="18"/>
          <w:szCs w:val="18"/>
        </w:rPr>
        <w:t>(</w:t>
      </w:r>
      <w:r w:rsidRPr="004015E1">
        <w:rPr>
          <w:rFonts w:ascii="Consolas" w:hAnsi="Consolas"/>
          <w:color w:val="6A3E3E"/>
          <w:sz w:val="18"/>
          <w:szCs w:val="18"/>
        </w:rPr>
        <w:t>coursDB</w:t>
      </w:r>
      <w:r w:rsidRPr="004015E1">
        <w:rPr>
          <w:rFonts w:ascii="Consolas" w:hAnsi="Consolas"/>
          <w:color w:val="000000"/>
          <w:sz w:val="18"/>
          <w:szCs w:val="18"/>
        </w:rPr>
        <w:t>.getDuree()).isEqualTo(10);</w:t>
      </w:r>
    </w:p>
    <w:p w14:paraId="3C7C47A3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</w:p>
    <w:p w14:paraId="06D50A44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color w:val="000000"/>
          <w:sz w:val="18"/>
          <w:szCs w:val="18"/>
        </w:rPr>
        <w:tab/>
      </w:r>
      <w:r w:rsidRPr="004015E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4015E1">
        <w:rPr>
          <w:rFonts w:ascii="Consolas" w:hAnsi="Consolas"/>
          <w:color w:val="000000"/>
          <w:sz w:val="18"/>
          <w:szCs w:val="18"/>
        </w:rPr>
        <w:t>.info(</w:t>
      </w:r>
      <w:r w:rsidRPr="004015E1">
        <w:rPr>
          <w:rFonts w:ascii="Consolas" w:hAnsi="Consolas"/>
          <w:color w:val="6A3E3E"/>
          <w:sz w:val="18"/>
          <w:szCs w:val="18"/>
        </w:rPr>
        <w:t>coursDB</w:t>
      </w:r>
      <w:r w:rsidRPr="004015E1">
        <w:rPr>
          <w:rFonts w:ascii="Consolas" w:hAnsi="Consolas"/>
          <w:color w:val="000000"/>
          <w:sz w:val="18"/>
          <w:szCs w:val="18"/>
        </w:rPr>
        <w:t>.toString());</w:t>
      </w:r>
    </w:p>
    <w:p w14:paraId="35F78235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ab/>
        <w:t>}</w:t>
      </w:r>
    </w:p>
    <w:p w14:paraId="734B0B3C" w14:textId="77777777" w:rsidR="004015E1" w:rsidRPr="004015E1" w:rsidRDefault="004015E1" w:rsidP="004015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015E1">
        <w:rPr>
          <w:rFonts w:ascii="Consolas" w:hAnsi="Consolas"/>
          <w:color w:val="000000"/>
          <w:sz w:val="18"/>
          <w:szCs w:val="18"/>
        </w:rPr>
        <w:t>}</w:t>
      </w:r>
    </w:p>
    <w:p w14:paraId="6858AB49" w14:textId="77777777" w:rsidR="0066395C" w:rsidRDefault="0066395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20FAF0CA" w14:textId="377A4292" w:rsidR="004015E1" w:rsidRDefault="002775F0" w:rsidP="002775F0">
      <w:pPr>
        <w:pStyle w:val="TPnormalpuce1"/>
      </w:pPr>
      <w:r>
        <w:lastRenderedPageBreak/>
        <w:t>Modifier la classe de tests : TestAssociationAvisCours</w:t>
      </w:r>
    </w:p>
    <w:p w14:paraId="56D80D46" w14:textId="18F28692" w:rsidR="002775F0" w:rsidRDefault="002775F0" w:rsidP="002775F0">
      <w:pPr>
        <w:pStyle w:val="TPnormalpuce1"/>
        <w:numPr>
          <w:ilvl w:val="1"/>
          <w:numId w:val="1"/>
        </w:numPr>
      </w:pPr>
      <w:r>
        <w:t>Tester comme clef getReference au lieu de getId</w:t>
      </w:r>
    </w:p>
    <w:p w14:paraId="4D0BFA88" w14:textId="615F9125" w:rsidR="004015E1" w:rsidRPr="00644CBC" w:rsidRDefault="00644CBC" w:rsidP="00644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18CCBC47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646464"/>
          <w:sz w:val="18"/>
          <w:szCs w:val="18"/>
        </w:rPr>
        <w:t>@Test</w:t>
      </w:r>
    </w:p>
    <w:p w14:paraId="015FC105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44CBC">
        <w:rPr>
          <w:rFonts w:ascii="Consolas" w:hAnsi="Consolas"/>
          <w:color w:val="000000"/>
          <w:sz w:val="18"/>
          <w:szCs w:val="18"/>
        </w:rPr>
        <w:t xml:space="preserve"> test01_save_avis_formateur() {</w:t>
      </w:r>
    </w:p>
    <w:p w14:paraId="517C97E6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3F7F5F"/>
          <w:sz w:val="18"/>
          <w:szCs w:val="18"/>
        </w:rPr>
        <w:t>// Récupération des Cours en base</w:t>
      </w:r>
    </w:p>
    <w:p w14:paraId="5EC50737" w14:textId="409F58CC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47B2BD32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3F7F5F"/>
          <w:sz w:val="18"/>
          <w:szCs w:val="18"/>
        </w:rPr>
        <w:t>// Association avec Cours</w:t>
      </w:r>
    </w:p>
    <w:p w14:paraId="2F10F671" w14:textId="3E9C3E25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A3E3E"/>
          <w:sz w:val="18"/>
          <w:szCs w:val="18"/>
        </w:rPr>
        <w:t>…</w:t>
      </w:r>
    </w:p>
    <w:p w14:paraId="38CB0745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E2C113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3F7F5F"/>
          <w:sz w:val="18"/>
          <w:szCs w:val="18"/>
        </w:rPr>
        <w:t>// Sauver</w:t>
      </w:r>
    </w:p>
    <w:p w14:paraId="1915DC08" w14:textId="52A01964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76A6E87C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31C51E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14:paraId="47853347" w14:textId="1D0A118C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i/>
          <w:iCs/>
          <w:color w:val="000000"/>
          <w:sz w:val="18"/>
          <w:szCs w:val="18"/>
        </w:rPr>
        <w:t>…</w:t>
      </w:r>
    </w:p>
    <w:p w14:paraId="5C0CF652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528539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3F7F5F"/>
          <w:sz w:val="18"/>
          <w:szCs w:val="18"/>
        </w:rPr>
        <w:t>// Vérifier que le Cours est complet</w:t>
      </w:r>
    </w:p>
    <w:p w14:paraId="10CDC8F5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44CBC">
        <w:rPr>
          <w:rFonts w:ascii="Consolas" w:hAnsi="Consolas"/>
          <w:color w:val="000000"/>
          <w:sz w:val="18"/>
          <w:szCs w:val="18"/>
        </w:rPr>
        <w:t>(</w:t>
      </w:r>
      <w:r w:rsidRPr="00644CBC">
        <w:rPr>
          <w:rFonts w:ascii="Consolas" w:hAnsi="Consolas"/>
          <w:color w:val="6A3E3E"/>
          <w:sz w:val="18"/>
          <w:szCs w:val="18"/>
        </w:rPr>
        <w:t>avisDB</w:t>
      </w:r>
      <w:r w:rsidRPr="00644CBC">
        <w:rPr>
          <w:rFonts w:ascii="Consolas" w:hAnsi="Consolas"/>
          <w:color w:val="000000"/>
          <w:sz w:val="18"/>
          <w:szCs w:val="18"/>
        </w:rPr>
        <w:t>.getCours().getReference()).isNotNull();</w:t>
      </w:r>
    </w:p>
    <w:p w14:paraId="41A30C30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44CBC">
        <w:rPr>
          <w:rFonts w:ascii="Consolas" w:hAnsi="Consolas"/>
          <w:color w:val="000000"/>
          <w:sz w:val="18"/>
          <w:szCs w:val="18"/>
        </w:rPr>
        <w:t>(</w:t>
      </w:r>
      <w:r w:rsidRPr="00644CBC">
        <w:rPr>
          <w:rFonts w:ascii="Consolas" w:hAnsi="Consolas"/>
          <w:color w:val="6A3E3E"/>
          <w:sz w:val="18"/>
          <w:szCs w:val="18"/>
        </w:rPr>
        <w:t>avisDB</w:t>
      </w:r>
      <w:r w:rsidRPr="00644CBC">
        <w:rPr>
          <w:rFonts w:ascii="Consolas" w:hAnsi="Consolas"/>
          <w:color w:val="000000"/>
          <w:sz w:val="18"/>
          <w:szCs w:val="18"/>
        </w:rPr>
        <w:t>.getCours()).isEqualTo(</w:t>
      </w:r>
      <w:r w:rsidRPr="00644CBC">
        <w:rPr>
          <w:rFonts w:ascii="Consolas" w:hAnsi="Consolas"/>
          <w:color w:val="6A3E3E"/>
          <w:sz w:val="18"/>
          <w:szCs w:val="18"/>
        </w:rPr>
        <w:t>coursDB</w:t>
      </w:r>
      <w:r w:rsidRPr="00644CBC">
        <w:rPr>
          <w:rFonts w:ascii="Consolas" w:hAnsi="Consolas"/>
          <w:color w:val="000000"/>
          <w:sz w:val="18"/>
          <w:szCs w:val="18"/>
        </w:rPr>
        <w:t>);</w:t>
      </w:r>
    </w:p>
    <w:p w14:paraId="27175538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2D1FA2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color w:val="000000"/>
          <w:sz w:val="18"/>
          <w:szCs w:val="18"/>
        </w:rPr>
        <w:tab/>
      </w:r>
      <w:r w:rsidRPr="00644CBC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44CBC">
        <w:rPr>
          <w:rFonts w:ascii="Consolas" w:hAnsi="Consolas"/>
          <w:color w:val="000000"/>
          <w:sz w:val="18"/>
          <w:szCs w:val="18"/>
        </w:rPr>
        <w:t>.info(</w:t>
      </w:r>
      <w:r w:rsidRPr="00644CBC">
        <w:rPr>
          <w:rFonts w:ascii="Consolas" w:hAnsi="Consolas"/>
          <w:color w:val="0066CC"/>
          <w:sz w:val="18"/>
          <w:szCs w:val="18"/>
        </w:rPr>
        <w:t>avisDB</w:t>
      </w:r>
      <w:r w:rsidRPr="00644CBC">
        <w:rPr>
          <w:rFonts w:ascii="Consolas" w:hAnsi="Consolas"/>
          <w:color w:val="000000"/>
          <w:sz w:val="18"/>
          <w:szCs w:val="18"/>
        </w:rPr>
        <w:t>.toString());</w:t>
      </w:r>
    </w:p>
    <w:p w14:paraId="6F235EF8" w14:textId="77777777" w:rsidR="00644CBC" w:rsidRPr="00644CBC" w:rsidRDefault="00644CBC" w:rsidP="00644C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4CBC">
        <w:rPr>
          <w:rFonts w:ascii="Consolas" w:hAnsi="Consolas"/>
          <w:color w:val="000000"/>
          <w:sz w:val="18"/>
          <w:szCs w:val="18"/>
        </w:rPr>
        <w:tab/>
        <w:t>}</w:t>
      </w:r>
    </w:p>
    <w:p w14:paraId="67C5E5F2" w14:textId="77777777" w:rsidR="00644CBC" w:rsidRDefault="00644CBC" w:rsidP="00644CBC"/>
    <w:p w14:paraId="4AAF3325" w14:textId="634CA357" w:rsidR="005624D9" w:rsidRDefault="005624D9" w:rsidP="00155F3D">
      <w:pPr>
        <w:pStyle w:val="TPnormalpuce1"/>
      </w:pPr>
      <w:r>
        <w:t>Modifier les tests de la classe TestRequetes</w:t>
      </w:r>
    </w:p>
    <w:p w14:paraId="1E501B12" w14:textId="5F96EA91" w:rsidR="00580482" w:rsidRDefault="00580482" w:rsidP="00580482">
      <w:pPr>
        <w:pStyle w:val="TPnormalpuce1"/>
        <w:numPr>
          <w:ilvl w:val="1"/>
          <w:numId w:val="1"/>
        </w:numPr>
      </w:pPr>
      <w:r>
        <w:t>Mettre à jour la méthode insertion_Formateur_Cours_DB</w:t>
      </w:r>
    </w:p>
    <w:p w14:paraId="2A4950B3" w14:textId="7C09583A" w:rsidR="00580482" w:rsidRPr="00580482" w:rsidRDefault="00580482" w:rsidP="0058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2F3EC413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80482">
        <w:rPr>
          <w:rFonts w:ascii="Consolas" w:hAnsi="Consolas"/>
          <w:color w:val="000000"/>
          <w:sz w:val="18"/>
          <w:szCs w:val="18"/>
        </w:rPr>
        <w:t xml:space="preserve"> insertion_Formateur_Cours_DB() {</w:t>
      </w:r>
    </w:p>
    <w:p w14:paraId="15F4CBFF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3F7F5F"/>
          <w:sz w:val="18"/>
          <w:szCs w:val="18"/>
        </w:rPr>
        <w:t>// Création de Formateur</w:t>
      </w:r>
    </w:p>
    <w:p w14:paraId="6B42A6DD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80482">
        <w:rPr>
          <w:rFonts w:ascii="Consolas" w:hAnsi="Consolas"/>
          <w:color w:val="000000"/>
          <w:sz w:val="18"/>
          <w:szCs w:val="18"/>
        </w:rPr>
        <w:t xml:space="preserve"> List&lt;Formateur&gt; </w:t>
      </w:r>
      <w:r w:rsidRPr="00580482">
        <w:rPr>
          <w:rFonts w:ascii="Consolas" w:hAnsi="Consolas"/>
          <w:color w:val="6A3E3E"/>
          <w:sz w:val="18"/>
          <w:szCs w:val="18"/>
        </w:rPr>
        <w:t>listeFormateurs</w:t>
      </w:r>
      <w:r w:rsidRPr="00580482">
        <w:rPr>
          <w:rFonts w:ascii="Consolas" w:hAnsi="Consolas"/>
          <w:color w:val="000000"/>
          <w:sz w:val="18"/>
          <w:szCs w:val="18"/>
        </w:rPr>
        <w:t xml:space="preserve"> = </w:t>
      </w:r>
      <w:r w:rsidRPr="00580482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580482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36D1247B" w14:textId="2FB7E4DE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A3E3E"/>
          <w:sz w:val="18"/>
          <w:szCs w:val="18"/>
        </w:rPr>
        <w:t>…</w:t>
      </w:r>
    </w:p>
    <w:p w14:paraId="107150B0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3126C8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3F7F5F"/>
          <w:sz w:val="18"/>
          <w:szCs w:val="18"/>
        </w:rPr>
        <w:t>// Création de Cours</w:t>
      </w:r>
    </w:p>
    <w:p w14:paraId="06A9C55D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80482">
        <w:rPr>
          <w:rFonts w:ascii="Consolas" w:hAnsi="Consolas"/>
          <w:color w:val="000000"/>
          <w:sz w:val="18"/>
          <w:szCs w:val="18"/>
        </w:rPr>
        <w:t xml:space="preserve"> List&lt;Cours&gt; </w:t>
      </w:r>
      <w:r w:rsidRPr="00580482">
        <w:rPr>
          <w:rFonts w:ascii="Consolas" w:hAnsi="Consolas"/>
          <w:color w:val="6A3E3E"/>
          <w:sz w:val="18"/>
          <w:szCs w:val="18"/>
        </w:rPr>
        <w:t>listeCours</w:t>
      </w:r>
      <w:r w:rsidRPr="00580482">
        <w:rPr>
          <w:rFonts w:ascii="Consolas" w:hAnsi="Consolas"/>
          <w:color w:val="000000"/>
          <w:sz w:val="18"/>
          <w:szCs w:val="18"/>
        </w:rPr>
        <w:t xml:space="preserve"> = </w:t>
      </w:r>
      <w:r w:rsidRPr="00580482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580482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3A053A2E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6A3E3E"/>
          <w:sz w:val="18"/>
          <w:szCs w:val="18"/>
        </w:rPr>
        <w:t>listeCours</w:t>
      </w:r>
      <w:r w:rsidRPr="00580482">
        <w:rPr>
          <w:rFonts w:ascii="Consolas" w:hAnsi="Consolas"/>
          <w:color w:val="000000"/>
          <w:sz w:val="18"/>
          <w:szCs w:val="18"/>
        </w:rPr>
        <w:t>.add(Cours</w:t>
      </w:r>
    </w:p>
    <w:p w14:paraId="7595D5CB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</w:t>
      </w:r>
      <w:r w:rsidRPr="00580482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80482">
        <w:rPr>
          <w:rFonts w:ascii="Consolas" w:hAnsi="Consolas"/>
          <w:color w:val="000000"/>
          <w:sz w:val="18"/>
          <w:szCs w:val="18"/>
        </w:rPr>
        <w:t>()</w:t>
      </w:r>
    </w:p>
    <w:p w14:paraId="1037B9D8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.reference(</w:t>
      </w:r>
      <w:r w:rsidRPr="00580482">
        <w:rPr>
          <w:rFonts w:ascii="Consolas" w:hAnsi="Consolas"/>
          <w:color w:val="2A00FF"/>
          <w:sz w:val="18"/>
          <w:szCs w:val="18"/>
        </w:rPr>
        <w:t>"M030"</w:t>
      </w:r>
      <w:r w:rsidRPr="00580482">
        <w:rPr>
          <w:rFonts w:ascii="Consolas" w:hAnsi="Consolas"/>
          <w:color w:val="000000"/>
          <w:sz w:val="18"/>
          <w:szCs w:val="18"/>
        </w:rPr>
        <w:t>)</w:t>
      </w:r>
    </w:p>
    <w:p w14:paraId="44E158ED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.filiere(</w:t>
      </w:r>
      <w:r w:rsidRPr="00580482">
        <w:rPr>
          <w:rFonts w:ascii="Consolas" w:hAnsi="Consolas"/>
          <w:color w:val="2A00FF"/>
          <w:sz w:val="18"/>
          <w:szCs w:val="18"/>
        </w:rPr>
        <w:t>"Développement"</w:t>
      </w:r>
      <w:r w:rsidRPr="00580482">
        <w:rPr>
          <w:rFonts w:ascii="Consolas" w:hAnsi="Consolas"/>
          <w:color w:val="000000"/>
          <w:sz w:val="18"/>
          <w:szCs w:val="18"/>
        </w:rPr>
        <w:t>)</w:t>
      </w:r>
    </w:p>
    <w:p w14:paraId="141D648D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.titre(</w:t>
      </w:r>
      <w:r w:rsidRPr="00580482">
        <w:rPr>
          <w:rFonts w:ascii="Consolas" w:hAnsi="Consolas"/>
          <w:color w:val="2A00FF"/>
          <w:sz w:val="18"/>
          <w:szCs w:val="18"/>
        </w:rPr>
        <w:t>"Web Client"</w:t>
      </w:r>
      <w:r w:rsidRPr="00580482">
        <w:rPr>
          <w:rFonts w:ascii="Consolas" w:hAnsi="Consolas"/>
          <w:color w:val="000000"/>
          <w:sz w:val="18"/>
          <w:szCs w:val="18"/>
        </w:rPr>
        <w:t>)</w:t>
      </w:r>
    </w:p>
    <w:p w14:paraId="46A730A4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.duree(5)</w:t>
      </w:r>
    </w:p>
    <w:p w14:paraId="1701DEFE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3DD480D4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6A3E3E"/>
          <w:sz w:val="18"/>
          <w:szCs w:val="18"/>
        </w:rPr>
        <w:t>listeCours</w:t>
      </w:r>
      <w:r w:rsidRPr="00580482">
        <w:rPr>
          <w:rFonts w:ascii="Consolas" w:hAnsi="Consolas"/>
          <w:color w:val="000000"/>
          <w:sz w:val="18"/>
          <w:szCs w:val="18"/>
        </w:rPr>
        <w:t>.add(Cours</w:t>
      </w:r>
    </w:p>
    <w:p w14:paraId="1C5F1498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</w:t>
      </w:r>
      <w:r w:rsidRPr="00580482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80482">
        <w:rPr>
          <w:rFonts w:ascii="Consolas" w:hAnsi="Consolas"/>
          <w:color w:val="000000"/>
          <w:sz w:val="18"/>
          <w:szCs w:val="18"/>
        </w:rPr>
        <w:t>()</w:t>
      </w:r>
    </w:p>
    <w:p w14:paraId="06A5BAF4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.reference(</w:t>
      </w:r>
      <w:r w:rsidRPr="00580482">
        <w:rPr>
          <w:rFonts w:ascii="Consolas" w:hAnsi="Consolas"/>
          <w:color w:val="2A00FF"/>
          <w:sz w:val="18"/>
          <w:szCs w:val="18"/>
        </w:rPr>
        <w:t>"M070"</w:t>
      </w:r>
      <w:r w:rsidRPr="00580482">
        <w:rPr>
          <w:rFonts w:ascii="Consolas" w:hAnsi="Consolas"/>
          <w:color w:val="000000"/>
          <w:sz w:val="18"/>
          <w:szCs w:val="18"/>
        </w:rPr>
        <w:t>)</w:t>
      </w:r>
    </w:p>
    <w:p w14:paraId="1F01CACE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.filiere(</w:t>
      </w:r>
      <w:r w:rsidRPr="00580482">
        <w:rPr>
          <w:rFonts w:ascii="Consolas" w:hAnsi="Consolas"/>
          <w:color w:val="2A00FF"/>
          <w:sz w:val="18"/>
          <w:szCs w:val="18"/>
        </w:rPr>
        <w:t>"Développement"</w:t>
      </w:r>
      <w:r w:rsidRPr="00580482">
        <w:rPr>
          <w:rFonts w:ascii="Consolas" w:hAnsi="Consolas"/>
          <w:color w:val="000000"/>
          <w:sz w:val="18"/>
          <w:szCs w:val="18"/>
        </w:rPr>
        <w:t>)</w:t>
      </w:r>
    </w:p>
    <w:p w14:paraId="22CE021A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.titre(</w:t>
      </w:r>
      <w:r w:rsidRPr="00580482">
        <w:rPr>
          <w:rFonts w:ascii="Consolas" w:hAnsi="Consolas"/>
          <w:color w:val="2A00FF"/>
          <w:sz w:val="18"/>
          <w:szCs w:val="18"/>
        </w:rPr>
        <w:t>"POO"</w:t>
      </w:r>
      <w:r w:rsidRPr="00580482">
        <w:rPr>
          <w:rFonts w:ascii="Consolas" w:hAnsi="Consolas"/>
          <w:color w:val="000000"/>
          <w:sz w:val="18"/>
          <w:szCs w:val="18"/>
        </w:rPr>
        <w:t>)</w:t>
      </w:r>
    </w:p>
    <w:p w14:paraId="54335AF0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.duree(10)</w:t>
      </w:r>
    </w:p>
    <w:p w14:paraId="51348B91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67DB2678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3F7F5F"/>
          <w:sz w:val="18"/>
          <w:szCs w:val="18"/>
        </w:rPr>
        <w:t>// Enregistrement en base</w:t>
      </w:r>
    </w:p>
    <w:p w14:paraId="5D5FBFE7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000000"/>
          <w:sz w:val="18"/>
          <w:szCs w:val="18"/>
        </w:rPr>
        <w:tab/>
      </w:r>
      <w:r w:rsidRPr="00580482">
        <w:rPr>
          <w:rFonts w:ascii="Consolas" w:hAnsi="Consolas"/>
          <w:color w:val="6A3E3E"/>
          <w:sz w:val="18"/>
          <w:szCs w:val="18"/>
        </w:rPr>
        <w:t>listeCours</w:t>
      </w:r>
      <w:r w:rsidRPr="00580482">
        <w:rPr>
          <w:rFonts w:ascii="Consolas" w:hAnsi="Consolas"/>
          <w:color w:val="000000"/>
          <w:sz w:val="18"/>
          <w:szCs w:val="18"/>
        </w:rPr>
        <w:t>.forEach(</w:t>
      </w:r>
      <w:r w:rsidRPr="00580482">
        <w:rPr>
          <w:rFonts w:ascii="Consolas" w:hAnsi="Consolas"/>
          <w:color w:val="6A3E3E"/>
          <w:sz w:val="18"/>
          <w:szCs w:val="18"/>
        </w:rPr>
        <w:t>cours</w:t>
      </w:r>
      <w:r w:rsidRPr="00580482">
        <w:rPr>
          <w:rFonts w:ascii="Consolas" w:hAnsi="Consolas"/>
          <w:color w:val="000000"/>
          <w:sz w:val="18"/>
          <w:szCs w:val="18"/>
        </w:rPr>
        <w:t xml:space="preserve"> -&gt; </w:t>
      </w:r>
      <w:r w:rsidRPr="00580482">
        <w:rPr>
          <w:rFonts w:ascii="Consolas" w:hAnsi="Consolas"/>
          <w:color w:val="0000C0"/>
          <w:sz w:val="18"/>
          <w:szCs w:val="18"/>
        </w:rPr>
        <w:t>coursRepository</w:t>
      </w:r>
      <w:r w:rsidRPr="00580482">
        <w:rPr>
          <w:rFonts w:ascii="Consolas" w:hAnsi="Consolas"/>
          <w:color w:val="000000"/>
          <w:sz w:val="18"/>
          <w:szCs w:val="18"/>
        </w:rPr>
        <w:t>.save(</w:t>
      </w:r>
      <w:r w:rsidRPr="00580482">
        <w:rPr>
          <w:rFonts w:ascii="Consolas" w:hAnsi="Consolas"/>
          <w:color w:val="6A3E3E"/>
          <w:sz w:val="18"/>
          <w:szCs w:val="18"/>
        </w:rPr>
        <w:t>cours</w:t>
      </w:r>
      <w:r w:rsidRPr="00580482">
        <w:rPr>
          <w:rFonts w:ascii="Consolas" w:hAnsi="Consolas"/>
          <w:color w:val="000000"/>
          <w:sz w:val="18"/>
          <w:szCs w:val="18"/>
        </w:rPr>
        <w:t>));</w:t>
      </w:r>
    </w:p>
    <w:p w14:paraId="3D51F9DA" w14:textId="77777777" w:rsidR="00580482" w:rsidRPr="00580482" w:rsidRDefault="00580482" w:rsidP="005804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0482">
        <w:rPr>
          <w:rFonts w:ascii="Consolas" w:hAnsi="Consolas"/>
          <w:color w:val="000000"/>
          <w:sz w:val="18"/>
          <w:szCs w:val="18"/>
        </w:rPr>
        <w:tab/>
        <w:t>}</w:t>
      </w:r>
    </w:p>
    <w:p w14:paraId="3CFFBA04" w14:textId="77777777" w:rsidR="007B6D01" w:rsidRDefault="007B6D01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182273D8" w14:textId="108E4528" w:rsidR="004432FD" w:rsidRDefault="004432FD" w:rsidP="004432FD">
      <w:pPr>
        <w:pStyle w:val="TPnormalpuce1"/>
        <w:numPr>
          <w:ilvl w:val="1"/>
          <w:numId w:val="1"/>
        </w:numPr>
      </w:pPr>
      <w:r>
        <w:lastRenderedPageBreak/>
        <w:t>Mettre à jour la méthode test06_findByCours</w:t>
      </w:r>
    </w:p>
    <w:p w14:paraId="5471E73B" w14:textId="1A8193B6" w:rsid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7C736316" w14:textId="73065182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646464"/>
          <w:sz w:val="18"/>
          <w:szCs w:val="18"/>
        </w:rPr>
        <w:t>@Test</w:t>
      </w:r>
    </w:p>
    <w:p w14:paraId="71AD2FDC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4432FD">
        <w:rPr>
          <w:rFonts w:ascii="Consolas" w:hAnsi="Consolas"/>
          <w:color w:val="000000"/>
          <w:sz w:val="18"/>
          <w:szCs w:val="18"/>
        </w:rPr>
        <w:t xml:space="preserve"> test06_findByCours() {</w:t>
      </w:r>
    </w:p>
    <w:p w14:paraId="1C120848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432FD">
        <w:rPr>
          <w:rFonts w:ascii="Consolas" w:hAnsi="Consolas"/>
          <w:color w:val="000000"/>
          <w:sz w:val="18"/>
          <w:szCs w:val="18"/>
        </w:rPr>
        <w:t xml:space="preserve"> Cours </w:t>
      </w:r>
      <w:r w:rsidRPr="004432FD">
        <w:rPr>
          <w:rFonts w:ascii="Consolas" w:hAnsi="Consolas"/>
          <w:color w:val="6A3E3E"/>
          <w:sz w:val="18"/>
          <w:szCs w:val="18"/>
        </w:rPr>
        <w:t>cours</w:t>
      </w:r>
      <w:r w:rsidRPr="004432FD">
        <w:rPr>
          <w:rFonts w:ascii="Consolas" w:hAnsi="Consolas"/>
          <w:color w:val="000000"/>
          <w:sz w:val="18"/>
          <w:szCs w:val="18"/>
        </w:rPr>
        <w:t xml:space="preserve"> = Cours</w:t>
      </w:r>
    </w:p>
    <w:p w14:paraId="7AD46148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>.</w:t>
      </w:r>
      <w:r w:rsidRPr="004432FD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4432FD">
        <w:rPr>
          <w:rFonts w:ascii="Consolas" w:hAnsi="Consolas"/>
          <w:color w:val="000000"/>
          <w:sz w:val="18"/>
          <w:szCs w:val="18"/>
        </w:rPr>
        <w:t>()</w:t>
      </w:r>
    </w:p>
    <w:p w14:paraId="40A51106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>.reference(</w:t>
      </w:r>
      <w:r w:rsidRPr="004432FD">
        <w:rPr>
          <w:rFonts w:ascii="Consolas" w:hAnsi="Consolas"/>
          <w:color w:val="2A00FF"/>
          <w:sz w:val="18"/>
          <w:szCs w:val="18"/>
        </w:rPr>
        <w:t>"M070"</w:t>
      </w:r>
      <w:r w:rsidRPr="004432FD">
        <w:rPr>
          <w:rFonts w:ascii="Consolas" w:hAnsi="Consolas"/>
          <w:color w:val="000000"/>
          <w:sz w:val="18"/>
          <w:szCs w:val="18"/>
        </w:rPr>
        <w:t>)</w:t>
      </w:r>
    </w:p>
    <w:p w14:paraId="178AF56A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>.filiere(</w:t>
      </w:r>
      <w:r w:rsidRPr="004432FD">
        <w:rPr>
          <w:rFonts w:ascii="Consolas" w:hAnsi="Consolas"/>
          <w:color w:val="2A00FF"/>
          <w:sz w:val="18"/>
          <w:szCs w:val="18"/>
        </w:rPr>
        <w:t>"Développement"</w:t>
      </w:r>
      <w:r w:rsidRPr="004432FD">
        <w:rPr>
          <w:rFonts w:ascii="Consolas" w:hAnsi="Consolas"/>
          <w:color w:val="000000"/>
          <w:sz w:val="18"/>
          <w:szCs w:val="18"/>
        </w:rPr>
        <w:t>)</w:t>
      </w:r>
    </w:p>
    <w:p w14:paraId="48F59C01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>.titre(</w:t>
      </w:r>
      <w:r w:rsidRPr="004432FD">
        <w:rPr>
          <w:rFonts w:ascii="Consolas" w:hAnsi="Consolas"/>
          <w:color w:val="2A00FF"/>
          <w:sz w:val="18"/>
          <w:szCs w:val="18"/>
        </w:rPr>
        <w:t>"POO"</w:t>
      </w:r>
      <w:r w:rsidRPr="004432FD">
        <w:rPr>
          <w:rFonts w:ascii="Consolas" w:hAnsi="Consolas"/>
          <w:color w:val="000000"/>
          <w:sz w:val="18"/>
          <w:szCs w:val="18"/>
        </w:rPr>
        <w:t>)</w:t>
      </w:r>
    </w:p>
    <w:p w14:paraId="116EAA8F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>.duree(10)</w:t>
      </w:r>
    </w:p>
    <w:p w14:paraId="5D91DB68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F9B0C1C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2C5428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r w:rsidRPr="004432FD">
        <w:rPr>
          <w:rFonts w:ascii="Consolas" w:hAnsi="Consolas"/>
          <w:color w:val="6A3E3E"/>
          <w:sz w:val="18"/>
          <w:szCs w:val="18"/>
        </w:rPr>
        <w:t>listeAvis</w:t>
      </w:r>
      <w:r w:rsidRPr="004432FD">
        <w:rPr>
          <w:rFonts w:ascii="Consolas" w:hAnsi="Consolas"/>
          <w:color w:val="000000"/>
          <w:sz w:val="18"/>
          <w:szCs w:val="18"/>
        </w:rPr>
        <w:t xml:space="preserve"> = </w:t>
      </w:r>
      <w:r w:rsidRPr="004432FD">
        <w:rPr>
          <w:rFonts w:ascii="Consolas" w:hAnsi="Consolas"/>
          <w:color w:val="0000C0"/>
          <w:sz w:val="18"/>
          <w:szCs w:val="18"/>
        </w:rPr>
        <w:t>avisRepository</w:t>
      </w:r>
      <w:r w:rsidRPr="004432FD">
        <w:rPr>
          <w:rFonts w:ascii="Consolas" w:hAnsi="Consolas"/>
          <w:color w:val="000000"/>
          <w:sz w:val="18"/>
          <w:szCs w:val="18"/>
        </w:rPr>
        <w:t>.findByCoursReference(</w:t>
      </w:r>
      <w:r w:rsidRPr="004432FD">
        <w:rPr>
          <w:rFonts w:ascii="Consolas" w:hAnsi="Consolas"/>
          <w:color w:val="6A3E3E"/>
          <w:sz w:val="18"/>
          <w:szCs w:val="18"/>
        </w:rPr>
        <w:t>cours</w:t>
      </w:r>
      <w:r w:rsidRPr="004432FD">
        <w:rPr>
          <w:rFonts w:ascii="Consolas" w:hAnsi="Consolas"/>
          <w:color w:val="000000"/>
          <w:sz w:val="18"/>
          <w:szCs w:val="18"/>
        </w:rPr>
        <w:t>.getReference());</w:t>
      </w:r>
    </w:p>
    <w:p w14:paraId="51A54F08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32FD">
        <w:rPr>
          <w:rFonts w:ascii="Consolas" w:hAnsi="Consolas"/>
          <w:color w:val="000000"/>
          <w:sz w:val="18"/>
          <w:szCs w:val="18"/>
        </w:rPr>
        <w:t>(</w:t>
      </w:r>
      <w:r w:rsidRPr="004432FD">
        <w:rPr>
          <w:rFonts w:ascii="Consolas" w:hAnsi="Consolas"/>
          <w:color w:val="6A3E3E"/>
          <w:sz w:val="18"/>
          <w:szCs w:val="18"/>
        </w:rPr>
        <w:t>listeAvis</w:t>
      </w:r>
      <w:r w:rsidRPr="004432FD">
        <w:rPr>
          <w:rFonts w:ascii="Consolas" w:hAnsi="Consolas"/>
          <w:color w:val="000000"/>
          <w:sz w:val="18"/>
          <w:szCs w:val="18"/>
        </w:rPr>
        <w:t>).isNotNull();</w:t>
      </w:r>
    </w:p>
    <w:p w14:paraId="4DD5D134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32FD">
        <w:rPr>
          <w:rFonts w:ascii="Consolas" w:hAnsi="Consolas"/>
          <w:color w:val="000000"/>
          <w:sz w:val="18"/>
          <w:szCs w:val="18"/>
        </w:rPr>
        <w:t>(</w:t>
      </w:r>
      <w:r w:rsidRPr="004432FD">
        <w:rPr>
          <w:rFonts w:ascii="Consolas" w:hAnsi="Consolas"/>
          <w:color w:val="6A3E3E"/>
          <w:sz w:val="18"/>
          <w:szCs w:val="18"/>
        </w:rPr>
        <w:t>listeAvis</w:t>
      </w:r>
      <w:r w:rsidRPr="004432FD">
        <w:rPr>
          <w:rFonts w:ascii="Consolas" w:hAnsi="Consolas"/>
          <w:color w:val="000000"/>
          <w:sz w:val="18"/>
          <w:szCs w:val="18"/>
        </w:rPr>
        <w:t>).isNotEmpty();</w:t>
      </w:r>
    </w:p>
    <w:p w14:paraId="1EC795EE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32FD">
        <w:rPr>
          <w:rFonts w:ascii="Consolas" w:hAnsi="Consolas"/>
          <w:color w:val="000000"/>
          <w:sz w:val="18"/>
          <w:szCs w:val="18"/>
        </w:rPr>
        <w:t>(</w:t>
      </w:r>
      <w:r w:rsidRPr="004432FD">
        <w:rPr>
          <w:rFonts w:ascii="Consolas" w:hAnsi="Consolas"/>
          <w:color w:val="6A3E3E"/>
          <w:sz w:val="18"/>
          <w:szCs w:val="18"/>
        </w:rPr>
        <w:t>listeAvis</w:t>
      </w:r>
      <w:r w:rsidRPr="004432FD">
        <w:rPr>
          <w:rFonts w:ascii="Consolas" w:hAnsi="Consolas"/>
          <w:color w:val="000000"/>
          <w:sz w:val="18"/>
          <w:szCs w:val="18"/>
        </w:rPr>
        <w:t>.size()).isGreaterThan(1);</w:t>
      </w:r>
    </w:p>
    <w:p w14:paraId="69CF7D5C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4432FD">
        <w:rPr>
          <w:rFonts w:ascii="Consolas" w:hAnsi="Consolas"/>
          <w:color w:val="000000"/>
          <w:sz w:val="18"/>
          <w:szCs w:val="18"/>
        </w:rPr>
        <w:t>.info(</w:t>
      </w:r>
      <w:r w:rsidRPr="004432FD">
        <w:rPr>
          <w:rFonts w:ascii="Consolas" w:hAnsi="Consolas"/>
          <w:color w:val="2A00FF"/>
          <w:sz w:val="18"/>
          <w:szCs w:val="18"/>
        </w:rPr>
        <w:t>"Nb Avis sur le Cours ("</w:t>
      </w:r>
      <w:r w:rsidRPr="004432FD">
        <w:rPr>
          <w:rFonts w:ascii="Consolas" w:hAnsi="Consolas"/>
          <w:color w:val="000000"/>
          <w:sz w:val="18"/>
          <w:szCs w:val="18"/>
        </w:rPr>
        <w:t xml:space="preserve"> + </w:t>
      </w:r>
      <w:r w:rsidRPr="004432FD">
        <w:rPr>
          <w:rFonts w:ascii="Consolas" w:hAnsi="Consolas"/>
          <w:color w:val="6A3E3E"/>
          <w:sz w:val="18"/>
          <w:szCs w:val="18"/>
        </w:rPr>
        <w:t>cours</w:t>
      </w:r>
      <w:r w:rsidRPr="004432FD">
        <w:rPr>
          <w:rFonts w:ascii="Consolas" w:hAnsi="Consolas"/>
          <w:color w:val="000000"/>
          <w:sz w:val="18"/>
          <w:szCs w:val="18"/>
        </w:rPr>
        <w:t xml:space="preserve">.toString() + </w:t>
      </w:r>
      <w:r w:rsidRPr="004432FD">
        <w:rPr>
          <w:rFonts w:ascii="Consolas" w:hAnsi="Consolas"/>
          <w:color w:val="2A00FF"/>
          <w:sz w:val="18"/>
          <w:szCs w:val="18"/>
        </w:rPr>
        <w:t>") : "</w:t>
      </w:r>
      <w:r w:rsidRPr="004432FD">
        <w:rPr>
          <w:rFonts w:ascii="Consolas" w:hAnsi="Consolas"/>
          <w:color w:val="000000"/>
          <w:sz w:val="18"/>
          <w:szCs w:val="18"/>
        </w:rPr>
        <w:t xml:space="preserve"> + </w:t>
      </w:r>
      <w:r w:rsidRPr="004432FD">
        <w:rPr>
          <w:rFonts w:ascii="Consolas" w:hAnsi="Consolas"/>
          <w:color w:val="6A3E3E"/>
          <w:sz w:val="18"/>
          <w:szCs w:val="18"/>
        </w:rPr>
        <w:t>listeAvis</w:t>
      </w:r>
      <w:r w:rsidRPr="004432FD">
        <w:rPr>
          <w:rFonts w:ascii="Consolas" w:hAnsi="Consolas"/>
          <w:color w:val="000000"/>
          <w:sz w:val="18"/>
          <w:szCs w:val="18"/>
        </w:rPr>
        <w:t>.size());</w:t>
      </w:r>
    </w:p>
    <w:p w14:paraId="58093193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color w:val="000000"/>
          <w:sz w:val="18"/>
          <w:szCs w:val="18"/>
        </w:rPr>
        <w:tab/>
      </w:r>
      <w:r w:rsidRPr="004432F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4432FD">
        <w:rPr>
          <w:rFonts w:ascii="Consolas" w:hAnsi="Consolas"/>
          <w:color w:val="000000"/>
          <w:sz w:val="18"/>
          <w:szCs w:val="18"/>
        </w:rPr>
        <w:t>.info(</w:t>
      </w:r>
      <w:r w:rsidRPr="004432FD">
        <w:rPr>
          <w:rFonts w:ascii="Consolas" w:hAnsi="Consolas"/>
          <w:color w:val="6A3E3E"/>
          <w:sz w:val="18"/>
          <w:szCs w:val="18"/>
        </w:rPr>
        <w:t>listeAvis</w:t>
      </w:r>
      <w:r w:rsidRPr="004432FD">
        <w:rPr>
          <w:rFonts w:ascii="Consolas" w:hAnsi="Consolas"/>
          <w:color w:val="000000"/>
          <w:sz w:val="18"/>
          <w:szCs w:val="18"/>
        </w:rPr>
        <w:t>.toString());</w:t>
      </w:r>
    </w:p>
    <w:p w14:paraId="73BFB79B" w14:textId="77777777" w:rsidR="004432FD" w:rsidRPr="004432FD" w:rsidRDefault="004432FD" w:rsidP="004432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32FD">
        <w:rPr>
          <w:rFonts w:ascii="Consolas" w:hAnsi="Consolas"/>
          <w:color w:val="000000"/>
          <w:sz w:val="18"/>
          <w:szCs w:val="18"/>
        </w:rPr>
        <w:tab/>
        <w:t>}</w:t>
      </w:r>
    </w:p>
    <w:p w14:paraId="238497BE" w14:textId="54A7DE10" w:rsidR="00E30D37" w:rsidRDefault="00E30D37" w:rsidP="00E30D37">
      <w:pPr>
        <w:pStyle w:val="TPnormalpuce1"/>
      </w:pPr>
      <w:r>
        <w:t>Toute l’application doit compiler de nouveau</w:t>
      </w:r>
    </w:p>
    <w:p w14:paraId="5F9A9F6F" w14:textId="77777777" w:rsidR="00E30D37" w:rsidRDefault="00E30D37" w:rsidP="00E30D37"/>
    <w:p w14:paraId="3B1EF074" w14:textId="1AB0000F" w:rsidR="00E30D37" w:rsidRDefault="00E30D37" w:rsidP="00AC2312">
      <w:pPr>
        <w:pStyle w:val="Titre2"/>
      </w:pPr>
      <w:r>
        <w:t>Exécution de l’ensemble des tests</w:t>
      </w:r>
    </w:p>
    <w:p w14:paraId="0942E69E" w14:textId="77777777" w:rsidR="00F74F4D" w:rsidRDefault="00F74F4D" w:rsidP="00155F3D">
      <w:pPr>
        <w:pStyle w:val="TPnormalpuce1"/>
      </w:pPr>
      <w:r>
        <w:t>Il est possible de lancer en une fois tous les tests unitaires</w:t>
      </w:r>
    </w:p>
    <w:p w14:paraId="2767367E" w14:textId="464783AA" w:rsidR="005710D8" w:rsidRDefault="005710D8" w:rsidP="005710D8">
      <w:pPr>
        <w:pStyle w:val="TPnormalpuce1"/>
        <w:numPr>
          <w:ilvl w:val="1"/>
          <w:numId w:val="1"/>
        </w:numPr>
      </w:pPr>
      <w:r>
        <w:t>Faire un clic droit sur « src/test/java »</w:t>
      </w:r>
    </w:p>
    <w:p w14:paraId="618C06BE" w14:textId="2791E2C9" w:rsidR="005710D8" w:rsidRDefault="005710D8" w:rsidP="005710D8">
      <w:pPr>
        <w:pStyle w:val="TPnormalpuce1"/>
        <w:numPr>
          <w:ilvl w:val="1"/>
          <w:numId w:val="1"/>
        </w:numPr>
      </w:pPr>
      <w:r>
        <w:t xml:space="preserve">Run As </w:t>
      </w:r>
      <w:r>
        <w:sym w:font="Wingdings" w:char="F0E0"/>
      </w:r>
      <w:r>
        <w:t xml:space="preserve"> JUnit Test</w:t>
      </w:r>
    </w:p>
    <w:p w14:paraId="6626FB16" w14:textId="33089BDE" w:rsidR="00155F3D" w:rsidRDefault="00016AA0" w:rsidP="00155F3D">
      <w:pPr>
        <w:pStyle w:val="TPnormalpuce1"/>
      </w:pPr>
      <w:r>
        <w:t>Tous les tests seront vers</w:t>
      </w:r>
    </w:p>
    <w:p w14:paraId="2C19CCCC" w14:textId="3EAD9453" w:rsidR="00016AA0" w:rsidRDefault="00016AA0" w:rsidP="00016AA0">
      <w:r>
        <w:rPr>
          <w:noProof/>
        </w:rPr>
        <w:drawing>
          <wp:inline distT="0" distB="0" distL="0" distR="0" wp14:anchorId="461ADF57" wp14:editId="7A8994AE">
            <wp:extent cx="4100830" cy="2500630"/>
            <wp:effectExtent l="19050" t="19050" r="13970" b="13970"/>
            <wp:docPr id="3183233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500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1B04B3" w14:textId="77777777" w:rsidR="009D2C15" w:rsidRDefault="009D2C15" w:rsidP="00016AA0"/>
    <w:p w14:paraId="16786DC3" w14:textId="136757BB" w:rsidR="00AC2312" w:rsidRPr="0062655F" w:rsidRDefault="00AC2312" w:rsidP="00AC2312">
      <w:pPr>
        <w:pStyle w:val="Titre2"/>
        <w:rPr>
          <w:lang w:val="fr-FR"/>
        </w:rPr>
      </w:pPr>
      <w:r>
        <w:rPr>
          <w:lang w:val="fr-FR"/>
        </w:rPr>
        <w:t>Exécution</w:t>
      </w:r>
    </w:p>
    <w:p w14:paraId="51C5A8C6" w14:textId="661B64A6" w:rsidR="00083DE4" w:rsidRDefault="00083DE4" w:rsidP="00083DE4">
      <w:pPr>
        <w:pStyle w:val="TPnormalpuce1"/>
      </w:pPr>
      <w:r>
        <w:t>Relancer votre application</w:t>
      </w:r>
    </w:p>
    <w:p w14:paraId="126D8AF8" w14:textId="3E166139" w:rsidR="00083DE4" w:rsidRDefault="00083DE4" w:rsidP="00083DE4">
      <w:pPr>
        <w:pStyle w:val="TPnormalpuce1"/>
      </w:pPr>
      <w:r>
        <w:t>Tester la requête de recherche par cours</w:t>
      </w:r>
    </w:p>
    <w:p w14:paraId="13FF8A51" w14:textId="5692B7C4" w:rsidR="0083644A" w:rsidRPr="0083644A" w:rsidRDefault="00093DD4" w:rsidP="00591093">
      <w:pPr>
        <w:pStyle w:val="TPnormalpuce1"/>
        <w:rPr>
          <w:color w:val="000000"/>
        </w:rPr>
      </w:pPr>
      <w:r w:rsidRPr="0062655F">
        <w:t>http://localhost:8080/avis/search/findBy</w:t>
      </w:r>
      <w:r w:rsidR="002F364C">
        <w:t>CoursReference</w:t>
      </w:r>
      <w:r w:rsidRPr="0062655F">
        <w:t>?</w:t>
      </w:r>
      <w:r w:rsidR="002F364C">
        <w:t>reference</w:t>
      </w:r>
      <w:r w:rsidRPr="0062655F">
        <w:t>=</w:t>
      </w:r>
      <w:r w:rsidR="0083644A">
        <w:t>M070</w:t>
      </w:r>
    </w:p>
    <w:p w14:paraId="426CEF5A" w14:textId="77777777" w:rsidR="00083DE4" w:rsidRPr="0062655F" w:rsidRDefault="00083DE4" w:rsidP="0083644A">
      <w:pPr>
        <w:pStyle w:val="TPnormalpuce1"/>
        <w:numPr>
          <w:ilvl w:val="0"/>
          <w:numId w:val="0"/>
        </w:numPr>
        <w:ind w:left="720" w:hanging="360"/>
      </w:pPr>
    </w:p>
    <w:sectPr w:rsidR="00083DE4" w:rsidRPr="0062655F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0FA1" w14:textId="77777777" w:rsidR="00A24E9D" w:rsidRDefault="00A24E9D" w:rsidP="006C7E58">
      <w:r>
        <w:separator/>
      </w:r>
    </w:p>
  </w:endnote>
  <w:endnote w:type="continuationSeparator" w:id="0">
    <w:p w14:paraId="7B9868C2" w14:textId="77777777" w:rsidR="00A24E9D" w:rsidRDefault="00A24E9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46074B" w14:paraId="384ECAED" w14:textId="77777777" w:rsidTr="00D54906">
      <w:tc>
        <w:tcPr>
          <w:tcW w:w="2500" w:type="pct"/>
          <w:vAlign w:val="bottom"/>
        </w:tcPr>
        <w:p w14:paraId="66BFB0D9" w14:textId="77777777" w:rsidR="0046074B" w:rsidRDefault="0046074B" w:rsidP="0046074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14:paraId="62F0508B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267FA2E7" wp14:editId="09993AE8">
                <wp:extent cx="514350" cy="514350"/>
                <wp:effectExtent l="0" t="0" r="0" b="0"/>
                <wp:docPr id="20" name="Image 20" descr="Une image contenant texte, Police, logo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Police, logo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074B" w14:paraId="3C8CFA07" w14:textId="77777777" w:rsidTr="00D54906">
      <w:tc>
        <w:tcPr>
          <w:tcW w:w="1" w:type="pct"/>
          <w:gridSpan w:val="2"/>
          <w:vAlign w:val="bottom"/>
        </w:tcPr>
        <w:p w14:paraId="41CBA530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345E95B" w14:textId="684AAD35" w:rsidR="002A2662" w:rsidRPr="0046074B" w:rsidRDefault="002A2662" w:rsidP="004607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D7F2" w14:textId="77777777" w:rsidR="00A24E9D" w:rsidRDefault="00A24E9D" w:rsidP="006C7E58">
      <w:r>
        <w:separator/>
      </w:r>
    </w:p>
  </w:footnote>
  <w:footnote w:type="continuationSeparator" w:id="0">
    <w:p w14:paraId="4731487B" w14:textId="77777777" w:rsidR="00A24E9D" w:rsidRDefault="00A24E9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2888F47" w:rsidR="00590AA9" w:rsidRPr="00B65ED3" w:rsidRDefault="0046074B" w:rsidP="00B65ED3">
    <w:pPr>
      <w:pStyle w:val="En-tte"/>
      <w:jc w:val="right"/>
      <w:rPr>
        <w:sz w:val="22"/>
        <w:lang w:val="fr-FR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607"/>
    <w:multiLevelType w:val="hybridMultilevel"/>
    <w:tmpl w:val="8B4432AE"/>
    <w:lvl w:ilvl="0" w:tplc="AB96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66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C6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A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E8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7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4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24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A2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D50E4"/>
    <w:multiLevelType w:val="hybridMultilevel"/>
    <w:tmpl w:val="00924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9AF"/>
    <w:multiLevelType w:val="hybridMultilevel"/>
    <w:tmpl w:val="23527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66CC"/>
    <w:multiLevelType w:val="hybridMultilevel"/>
    <w:tmpl w:val="325C7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506E"/>
    <w:multiLevelType w:val="hybridMultilevel"/>
    <w:tmpl w:val="C6CA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77"/>
    <w:multiLevelType w:val="hybridMultilevel"/>
    <w:tmpl w:val="1D08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77FF"/>
    <w:multiLevelType w:val="hybridMultilevel"/>
    <w:tmpl w:val="9FC2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1008"/>
    <w:multiLevelType w:val="hybridMultilevel"/>
    <w:tmpl w:val="530A256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B67"/>
    <w:multiLevelType w:val="hybridMultilevel"/>
    <w:tmpl w:val="46F8F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12214"/>
    <w:multiLevelType w:val="hybridMultilevel"/>
    <w:tmpl w:val="66D21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342B9"/>
    <w:multiLevelType w:val="hybridMultilevel"/>
    <w:tmpl w:val="3D44B5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3B10"/>
    <w:multiLevelType w:val="hybridMultilevel"/>
    <w:tmpl w:val="0CD0C83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C464B"/>
    <w:multiLevelType w:val="hybridMultilevel"/>
    <w:tmpl w:val="BCD60DBA"/>
    <w:lvl w:ilvl="0" w:tplc="E982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6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4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4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20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8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E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8D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2E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DA7C3B"/>
    <w:multiLevelType w:val="hybridMultilevel"/>
    <w:tmpl w:val="89E24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51655"/>
    <w:multiLevelType w:val="hybridMultilevel"/>
    <w:tmpl w:val="F812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13202">
    <w:abstractNumId w:val="16"/>
  </w:num>
  <w:num w:numId="2" w16cid:durableId="910116951">
    <w:abstractNumId w:val="6"/>
  </w:num>
  <w:num w:numId="3" w16cid:durableId="230847399">
    <w:abstractNumId w:val="7"/>
  </w:num>
  <w:num w:numId="4" w16cid:durableId="518742371">
    <w:abstractNumId w:val="10"/>
  </w:num>
  <w:num w:numId="5" w16cid:durableId="786238134">
    <w:abstractNumId w:val="18"/>
  </w:num>
  <w:num w:numId="6" w16cid:durableId="1079208969">
    <w:abstractNumId w:val="21"/>
  </w:num>
  <w:num w:numId="7" w16cid:durableId="2002346665">
    <w:abstractNumId w:val="17"/>
  </w:num>
  <w:num w:numId="8" w16cid:durableId="634945306">
    <w:abstractNumId w:val="15"/>
  </w:num>
  <w:num w:numId="9" w16cid:durableId="381557903">
    <w:abstractNumId w:val="11"/>
  </w:num>
  <w:num w:numId="10" w16cid:durableId="1896308453">
    <w:abstractNumId w:val="2"/>
  </w:num>
  <w:num w:numId="11" w16cid:durableId="1089547796">
    <w:abstractNumId w:val="1"/>
  </w:num>
  <w:num w:numId="12" w16cid:durableId="1342321319">
    <w:abstractNumId w:val="5"/>
  </w:num>
  <w:num w:numId="13" w16cid:durableId="65227138">
    <w:abstractNumId w:val="12"/>
  </w:num>
  <w:num w:numId="14" w16cid:durableId="1884827813">
    <w:abstractNumId w:val="9"/>
  </w:num>
  <w:num w:numId="15" w16cid:durableId="131990959">
    <w:abstractNumId w:val="20"/>
  </w:num>
  <w:num w:numId="16" w16cid:durableId="582645719">
    <w:abstractNumId w:val="19"/>
  </w:num>
  <w:num w:numId="17" w16cid:durableId="338315936">
    <w:abstractNumId w:val="0"/>
  </w:num>
  <w:num w:numId="18" w16cid:durableId="283006222">
    <w:abstractNumId w:val="13"/>
  </w:num>
  <w:num w:numId="19" w16cid:durableId="1648127894">
    <w:abstractNumId w:val="14"/>
  </w:num>
  <w:num w:numId="20" w16cid:durableId="467362200">
    <w:abstractNumId w:val="22"/>
  </w:num>
  <w:num w:numId="21" w16cid:durableId="202713591">
    <w:abstractNumId w:val="8"/>
  </w:num>
  <w:num w:numId="22" w16cid:durableId="641227388">
    <w:abstractNumId w:val="3"/>
  </w:num>
  <w:num w:numId="23" w16cid:durableId="17733535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2F0"/>
    <w:rsid w:val="00001F46"/>
    <w:rsid w:val="000030B5"/>
    <w:rsid w:val="00006B00"/>
    <w:rsid w:val="000122A5"/>
    <w:rsid w:val="000150A7"/>
    <w:rsid w:val="00015214"/>
    <w:rsid w:val="00016AA0"/>
    <w:rsid w:val="0003439F"/>
    <w:rsid w:val="000417F6"/>
    <w:rsid w:val="00045496"/>
    <w:rsid w:val="00046138"/>
    <w:rsid w:val="000500D9"/>
    <w:rsid w:val="000503E9"/>
    <w:rsid w:val="000504C9"/>
    <w:rsid w:val="00055365"/>
    <w:rsid w:val="00062FC0"/>
    <w:rsid w:val="00063D0B"/>
    <w:rsid w:val="00063E05"/>
    <w:rsid w:val="00063F92"/>
    <w:rsid w:val="0006424D"/>
    <w:rsid w:val="0006549F"/>
    <w:rsid w:val="00065E50"/>
    <w:rsid w:val="000753A7"/>
    <w:rsid w:val="0007681F"/>
    <w:rsid w:val="00083DE4"/>
    <w:rsid w:val="00083E8A"/>
    <w:rsid w:val="00093DD4"/>
    <w:rsid w:val="00095A02"/>
    <w:rsid w:val="00097F0B"/>
    <w:rsid w:val="000A1582"/>
    <w:rsid w:val="000A2190"/>
    <w:rsid w:val="000B1849"/>
    <w:rsid w:val="000B26B8"/>
    <w:rsid w:val="000B3CE3"/>
    <w:rsid w:val="000B5825"/>
    <w:rsid w:val="000D0A8C"/>
    <w:rsid w:val="000D0DED"/>
    <w:rsid w:val="000D141B"/>
    <w:rsid w:val="000D58C2"/>
    <w:rsid w:val="000D76FA"/>
    <w:rsid w:val="000E4C92"/>
    <w:rsid w:val="000E5CCE"/>
    <w:rsid w:val="000F0864"/>
    <w:rsid w:val="000F096C"/>
    <w:rsid w:val="000F0E32"/>
    <w:rsid w:val="000F50AF"/>
    <w:rsid w:val="00100FC3"/>
    <w:rsid w:val="001035DD"/>
    <w:rsid w:val="00103B68"/>
    <w:rsid w:val="00104653"/>
    <w:rsid w:val="00106967"/>
    <w:rsid w:val="001124A3"/>
    <w:rsid w:val="00113CB9"/>
    <w:rsid w:val="0012229F"/>
    <w:rsid w:val="0012465F"/>
    <w:rsid w:val="00125DCA"/>
    <w:rsid w:val="00126F87"/>
    <w:rsid w:val="001337DD"/>
    <w:rsid w:val="0013536A"/>
    <w:rsid w:val="00136790"/>
    <w:rsid w:val="00137197"/>
    <w:rsid w:val="001447F2"/>
    <w:rsid w:val="0014632F"/>
    <w:rsid w:val="001465BB"/>
    <w:rsid w:val="00147968"/>
    <w:rsid w:val="00151AA0"/>
    <w:rsid w:val="00151D0E"/>
    <w:rsid w:val="00153344"/>
    <w:rsid w:val="00154A68"/>
    <w:rsid w:val="00155F3D"/>
    <w:rsid w:val="00156030"/>
    <w:rsid w:val="00161173"/>
    <w:rsid w:val="001634B1"/>
    <w:rsid w:val="00166BE1"/>
    <w:rsid w:val="00171036"/>
    <w:rsid w:val="00180858"/>
    <w:rsid w:val="00183ED0"/>
    <w:rsid w:val="0018749C"/>
    <w:rsid w:val="00190C5A"/>
    <w:rsid w:val="00191FCA"/>
    <w:rsid w:val="00192825"/>
    <w:rsid w:val="00193F4C"/>
    <w:rsid w:val="001A0D7C"/>
    <w:rsid w:val="001A7E0B"/>
    <w:rsid w:val="001B4DA8"/>
    <w:rsid w:val="001C739D"/>
    <w:rsid w:val="001D3BFC"/>
    <w:rsid w:val="001D5B96"/>
    <w:rsid w:val="001D63D7"/>
    <w:rsid w:val="001D7490"/>
    <w:rsid w:val="001E0E6C"/>
    <w:rsid w:val="001E5D70"/>
    <w:rsid w:val="001E6C59"/>
    <w:rsid w:val="001E78F4"/>
    <w:rsid w:val="001F132E"/>
    <w:rsid w:val="001F18FA"/>
    <w:rsid w:val="001F4B06"/>
    <w:rsid w:val="001F752C"/>
    <w:rsid w:val="002020E8"/>
    <w:rsid w:val="002029F0"/>
    <w:rsid w:val="0020724E"/>
    <w:rsid w:val="002115B3"/>
    <w:rsid w:val="002117F1"/>
    <w:rsid w:val="00212580"/>
    <w:rsid w:val="00212A3D"/>
    <w:rsid w:val="00215003"/>
    <w:rsid w:val="00225D2C"/>
    <w:rsid w:val="002263D9"/>
    <w:rsid w:val="00241941"/>
    <w:rsid w:val="00241BEE"/>
    <w:rsid w:val="002539C1"/>
    <w:rsid w:val="00255914"/>
    <w:rsid w:val="00261D64"/>
    <w:rsid w:val="00261F4C"/>
    <w:rsid w:val="00263B00"/>
    <w:rsid w:val="00265619"/>
    <w:rsid w:val="00270073"/>
    <w:rsid w:val="00270A58"/>
    <w:rsid w:val="00272035"/>
    <w:rsid w:val="00276D16"/>
    <w:rsid w:val="00277014"/>
    <w:rsid w:val="002775F0"/>
    <w:rsid w:val="00277BAA"/>
    <w:rsid w:val="00277CDD"/>
    <w:rsid w:val="002811B8"/>
    <w:rsid w:val="002835C6"/>
    <w:rsid w:val="00283E71"/>
    <w:rsid w:val="00287D81"/>
    <w:rsid w:val="0029252A"/>
    <w:rsid w:val="00293E9F"/>
    <w:rsid w:val="002A059A"/>
    <w:rsid w:val="002A1313"/>
    <w:rsid w:val="002A14A4"/>
    <w:rsid w:val="002A2662"/>
    <w:rsid w:val="002A28BA"/>
    <w:rsid w:val="002B04EA"/>
    <w:rsid w:val="002B2DCE"/>
    <w:rsid w:val="002C447F"/>
    <w:rsid w:val="002C4936"/>
    <w:rsid w:val="002C4E72"/>
    <w:rsid w:val="002C5032"/>
    <w:rsid w:val="002C5B8B"/>
    <w:rsid w:val="002C75C4"/>
    <w:rsid w:val="002D2B64"/>
    <w:rsid w:val="002D4B9B"/>
    <w:rsid w:val="002E0941"/>
    <w:rsid w:val="002E0D19"/>
    <w:rsid w:val="002E1C14"/>
    <w:rsid w:val="002E4A3E"/>
    <w:rsid w:val="002E529E"/>
    <w:rsid w:val="002F364C"/>
    <w:rsid w:val="002F78BE"/>
    <w:rsid w:val="00301257"/>
    <w:rsid w:val="00301F0E"/>
    <w:rsid w:val="0030343A"/>
    <w:rsid w:val="00303A81"/>
    <w:rsid w:val="00304BD9"/>
    <w:rsid w:val="0030656D"/>
    <w:rsid w:val="0031101F"/>
    <w:rsid w:val="00315D65"/>
    <w:rsid w:val="00320D08"/>
    <w:rsid w:val="003216E9"/>
    <w:rsid w:val="00326773"/>
    <w:rsid w:val="00347EB7"/>
    <w:rsid w:val="00354061"/>
    <w:rsid w:val="003548A0"/>
    <w:rsid w:val="003573E2"/>
    <w:rsid w:val="00357FF6"/>
    <w:rsid w:val="003659AB"/>
    <w:rsid w:val="003709F1"/>
    <w:rsid w:val="00370DDB"/>
    <w:rsid w:val="00375348"/>
    <w:rsid w:val="00377559"/>
    <w:rsid w:val="00382A79"/>
    <w:rsid w:val="00382C06"/>
    <w:rsid w:val="00384BD5"/>
    <w:rsid w:val="00386B00"/>
    <w:rsid w:val="00387206"/>
    <w:rsid w:val="00390601"/>
    <w:rsid w:val="00392CE7"/>
    <w:rsid w:val="003968A9"/>
    <w:rsid w:val="003A098F"/>
    <w:rsid w:val="003A1635"/>
    <w:rsid w:val="003A358F"/>
    <w:rsid w:val="003A6C5A"/>
    <w:rsid w:val="003A706F"/>
    <w:rsid w:val="003B1E98"/>
    <w:rsid w:val="003B31FD"/>
    <w:rsid w:val="003B35A3"/>
    <w:rsid w:val="003B4599"/>
    <w:rsid w:val="003B4AF3"/>
    <w:rsid w:val="003C0177"/>
    <w:rsid w:val="003C0390"/>
    <w:rsid w:val="003C6A4C"/>
    <w:rsid w:val="003C6EFC"/>
    <w:rsid w:val="003C7784"/>
    <w:rsid w:val="003C7DEE"/>
    <w:rsid w:val="003D2926"/>
    <w:rsid w:val="003D425E"/>
    <w:rsid w:val="003D73A7"/>
    <w:rsid w:val="003E5D40"/>
    <w:rsid w:val="003E676A"/>
    <w:rsid w:val="003F1A61"/>
    <w:rsid w:val="003F1A96"/>
    <w:rsid w:val="003F7711"/>
    <w:rsid w:val="004015E1"/>
    <w:rsid w:val="00401BB4"/>
    <w:rsid w:val="00402E27"/>
    <w:rsid w:val="00404270"/>
    <w:rsid w:val="00416111"/>
    <w:rsid w:val="00416B9A"/>
    <w:rsid w:val="004203A9"/>
    <w:rsid w:val="00425FA5"/>
    <w:rsid w:val="00427E9A"/>
    <w:rsid w:val="00433ADB"/>
    <w:rsid w:val="004343CE"/>
    <w:rsid w:val="004432FD"/>
    <w:rsid w:val="00443681"/>
    <w:rsid w:val="00450C5E"/>
    <w:rsid w:val="00451ED1"/>
    <w:rsid w:val="004567C0"/>
    <w:rsid w:val="00456D90"/>
    <w:rsid w:val="00456F22"/>
    <w:rsid w:val="0046074B"/>
    <w:rsid w:val="00470DBB"/>
    <w:rsid w:val="00472B67"/>
    <w:rsid w:val="00474343"/>
    <w:rsid w:val="004822BF"/>
    <w:rsid w:val="0048505C"/>
    <w:rsid w:val="0048773E"/>
    <w:rsid w:val="0049094E"/>
    <w:rsid w:val="00492FCA"/>
    <w:rsid w:val="0049415E"/>
    <w:rsid w:val="00494DCF"/>
    <w:rsid w:val="004A34EB"/>
    <w:rsid w:val="004A3990"/>
    <w:rsid w:val="004A4CCD"/>
    <w:rsid w:val="004C2502"/>
    <w:rsid w:val="004C3856"/>
    <w:rsid w:val="004C50E1"/>
    <w:rsid w:val="004C7674"/>
    <w:rsid w:val="004D0D50"/>
    <w:rsid w:val="004D20E7"/>
    <w:rsid w:val="004D318E"/>
    <w:rsid w:val="004E55E9"/>
    <w:rsid w:val="004F02D8"/>
    <w:rsid w:val="004F1E41"/>
    <w:rsid w:val="004F2C2E"/>
    <w:rsid w:val="00500D93"/>
    <w:rsid w:val="00504CF4"/>
    <w:rsid w:val="005056C3"/>
    <w:rsid w:val="0050612A"/>
    <w:rsid w:val="0051030E"/>
    <w:rsid w:val="00514A00"/>
    <w:rsid w:val="00514C22"/>
    <w:rsid w:val="005169B6"/>
    <w:rsid w:val="00520F85"/>
    <w:rsid w:val="005229D6"/>
    <w:rsid w:val="005330C6"/>
    <w:rsid w:val="00533791"/>
    <w:rsid w:val="00535C30"/>
    <w:rsid w:val="00535D82"/>
    <w:rsid w:val="00536C5E"/>
    <w:rsid w:val="00536EF3"/>
    <w:rsid w:val="0053734E"/>
    <w:rsid w:val="0054109A"/>
    <w:rsid w:val="00542545"/>
    <w:rsid w:val="00544157"/>
    <w:rsid w:val="0054687D"/>
    <w:rsid w:val="00553073"/>
    <w:rsid w:val="00554FC1"/>
    <w:rsid w:val="005624D9"/>
    <w:rsid w:val="00565511"/>
    <w:rsid w:val="005710D8"/>
    <w:rsid w:val="0057238F"/>
    <w:rsid w:val="005723CD"/>
    <w:rsid w:val="0057306B"/>
    <w:rsid w:val="00575B92"/>
    <w:rsid w:val="00577EAF"/>
    <w:rsid w:val="005800E5"/>
    <w:rsid w:val="00580482"/>
    <w:rsid w:val="00582863"/>
    <w:rsid w:val="00584B10"/>
    <w:rsid w:val="00590AA9"/>
    <w:rsid w:val="00595EC1"/>
    <w:rsid w:val="005967CB"/>
    <w:rsid w:val="005A0AE5"/>
    <w:rsid w:val="005A2146"/>
    <w:rsid w:val="005A36E5"/>
    <w:rsid w:val="005A7F9A"/>
    <w:rsid w:val="005B0754"/>
    <w:rsid w:val="005B140B"/>
    <w:rsid w:val="005B1469"/>
    <w:rsid w:val="005C684C"/>
    <w:rsid w:val="005C68D3"/>
    <w:rsid w:val="005C766D"/>
    <w:rsid w:val="005D1943"/>
    <w:rsid w:val="005E2E76"/>
    <w:rsid w:val="005E3830"/>
    <w:rsid w:val="005E3B89"/>
    <w:rsid w:val="005E7AEC"/>
    <w:rsid w:val="005F2EFB"/>
    <w:rsid w:val="006001A7"/>
    <w:rsid w:val="00603AF5"/>
    <w:rsid w:val="00606AC9"/>
    <w:rsid w:val="006073D3"/>
    <w:rsid w:val="00607C26"/>
    <w:rsid w:val="00607E6F"/>
    <w:rsid w:val="00612E81"/>
    <w:rsid w:val="00624EBD"/>
    <w:rsid w:val="0062655F"/>
    <w:rsid w:val="0062715F"/>
    <w:rsid w:val="0063018F"/>
    <w:rsid w:val="0063306A"/>
    <w:rsid w:val="0063516D"/>
    <w:rsid w:val="006367DA"/>
    <w:rsid w:val="00644CBC"/>
    <w:rsid w:val="0066395C"/>
    <w:rsid w:val="00665BC4"/>
    <w:rsid w:val="00672C86"/>
    <w:rsid w:val="006737BB"/>
    <w:rsid w:val="00675D38"/>
    <w:rsid w:val="0067609F"/>
    <w:rsid w:val="00684E34"/>
    <w:rsid w:val="006900A1"/>
    <w:rsid w:val="00690527"/>
    <w:rsid w:val="006905A9"/>
    <w:rsid w:val="00690CA2"/>
    <w:rsid w:val="006939F9"/>
    <w:rsid w:val="006A527B"/>
    <w:rsid w:val="006A6613"/>
    <w:rsid w:val="006B3B13"/>
    <w:rsid w:val="006C20D1"/>
    <w:rsid w:val="006C573C"/>
    <w:rsid w:val="006C7A26"/>
    <w:rsid w:val="006C7E58"/>
    <w:rsid w:val="006D0DDE"/>
    <w:rsid w:val="006D1BDD"/>
    <w:rsid w:val="006D2D5A"/>
    <w:rsid w:val="006D78A3"/>
    <w:rsid w:val="006F19BE"/>
    <w:rsid w:val="006F2B63"/>
    <w:rsid w:val="006F5113"/>
    <w:rsid w:val="006F5F2A"/>
    <w:rsid w:val="007007CE"/>
    <w:rsid w:val="00702165"/>
    <w:rsid w:val="007022AD"/>
    <w:rsid w:val="00702948"/>
    <w:rsid w:val="007054EE"/>
    <w:rsid w:val="00707510"/>
    <w:rsid w:val="00707B85"/>
    <w:rsid w:val="00713053"/>
    <w:rsid w:val="00713863"/>
    <w:rsid w:val="00721BD6"/>
    <w:rsid w:val="00722663"/>
    <w:rsid w:val="00723176"/>
    <w:rsid w:val="00723883"/>
    <w:rsid w:val="00724F33"/>
    <w:rsid w:val="00731290"/>
    <w:rsid w:val="00732034"/>
    <w:rsid w:val="007327B9"/>
    <w:rsid w:val="0073381D"/>
    <w:rsid w:val="00736913"/>
    <w:rsid w:val="00740FF3"/>
    <w:rsid w:val="00742224"/>
    <w:rsid w:val="00743993"/>
    <w:rsid w:val="00744307"/>
    <w:rsid w:val="00746259"/>
    <w:rsid w:val="00753FFD"/>
    <w:rsid w:val="00763F12"/>
    <w:rsid w:val="00764007"/>
    <w:rsid w:val="007718F0"/>
    <w:rsid w:val="007729E2"/>
    <w:rsid w:val="007740FE"/>
    <w:rsid w:val="007765D6"/>
    <w:rsid w:val="00781D0C"/>
    <w:rsid w:val="007910EE"/>
    <w:rsid w:val="00797278"/>
    <w:rsid w:val="007A01C1"/>
    <w:rsid w:val="007A1C97"/>
    <w:rsid w:val="007A21D7"/>
    <w:rsid w:val="007A28BF"/>
    <w:rsid w:val="007A35D6"/>
    <w:rsid w:val="007A41FF"/>
    <w:rsid w:val="007B3C46"/>
    <w:rsid w:val="007B5404"/>
    <w:rsid w:val="007B6D01"/>
    <w:rsid w:val="007C0EE9"/>
    <w:rsid w:val="007C2350"/>
    <w:rsid w:val="007C301D"/>
    <w:rsid w:val="007C3CC4"/>
    <w:rsid w:val="007D10F7"/>
    <w:rsid w:val="007D1142"/>
    <w:rsid w:val="007D1155"/>
    <w:rsid w:val="007D1E0E"/>
    <w:rsid w:val="007D3376"/>
    <w:rsid w:val="007D54E3"/>
    <w:rsid w:val="007E6D91"/>
    <w:rsid w:val="007E6F2F"/>
    <w:rsid w:val="007E7D3C"/>
    <w:rsid w:val="007F02F5"/>
    <w:rsid w:val="007F1242"/>
    <w:rsid w:val="007F76A4"/>
    <w:rsid w:val="007F78CF"/>
    <w:rsid w:val="008028C7"/>
    <w:rsid w:val="0080301F"/>
    <w:rsid w:val="008045F1"/>
    <w:rsid w:val="00805BCC"/>
    <w:rsid w:val="008065FD"/>
    <w:rsid w:val="008122AC"/>
    <w:rsid w:val="008130F1"/>
    <w:rsid w:val="00814575"/>
    <w:rsid w:val="00815074"/>
    <w:rsid w:val="008252DB"/>
    <w:rsid w:val="00832C58"/>
    <w:rsid w:val="00832EAF"/>
    <w:rsid w:val="0083499D"/>
    <w:rsid w:val="0083644A"/>
    <w:rsid w:val="00840D51"/>
    <w:rsid w:val="00845605"/>
    <w:rsid w:val="00851C1E"/>
    <w:rsid w:val="008616D6"/>
    <w:rsid w:val="00863103"/>
    <w:rsid w:val="008672FD"/>
    <w:rsid w:val="00867E02"/>
    <w:rsid w:val="00873391"/>
    <w:rsid w:val="00873D1D"/>
    <w:rsid w:val="008825FF"/>
    <w:rsid w:val="0088337C"/>
    <w:rsid w:val="008863FF"/>
    <w:rsid w:val="00897E1D"/>
    <w:rsid w:val="008A3D76"/>
    <w:rsid w:val="008A78BE"/>
    <w:rsid w:val="008B2175"/>
    <w:rsid w:val="008B220B"/>
    <w:rsid w:val="008B59CD"/>
    <w:rsid w:val="008C0069"/>
    <w:rsid w:val="008C4915"/>
    <w:rsid w:val="008D1D2F"/>
    <w:rsid w:val="008D35C2"/>
    <w:rsid w:val="008E5914"/>
    <w:rsid w:val="008E5DAD"/>
    <w:rsid w:val="008E6D1D"/>
    <w:rsid w:val="008E71EA"/>
    <w:rsid w:val="008F2D10"/>
    <w:rsid w:val="008F6336"/>
    <w:rsid w:val="00910FA1"/>
    <w:rsid w:val="00911FFC"/>
    <w:rsid w:val="0091266E"/>
    <w:rsid w:val="009157C2"/>
    <w:rsid w:val="00920729"/>
    <w:rsid w:val="00921606"/>
    <w:rsid w:val="009218B1"/>
    <w:rsid w:val="00922F94"/>
    <w:rsid w:val="00923D71"/>
    <w:rsid w:val="00924F5F"/>
    <w:rsid w:val="00926F0F"/>
    <w:rsid w:val="00933098"/>
    <w:rsid w:val="00933C03"/>
    <w:rsid w:val="00937048"/>
    <w:rsid w:val="009465D1"/>
    <w:rsid w:val="00946D77"/>
    <w:rsid w:val="00953AAB"/>
    <w:rsid w:val="00954E03"/>
    <w:rsid w:val="00964B34"/>
    <w:rsid w:val="0096503B"/>
    <w:rsid w:val="00972131"/>
    <w:rsid w:val="00972BFC"/>
    <w:rsid w:val="009730AE"/>
    <w:rsid w:val="009731EA"/>
    <w:rsid w:val="00975E43"/>
    <w:rsid w:val="00982EF0"/>
    <w:rsid w:val="009846B9"/>
    <w:rsid w:val="00985025"/>
    <w:rsid w:val="00985A95"/>
    <w:rsid w:val="009862DE"/>
    <w:rsid w:val="00990B02"/>
    <w:rsid w:val="00991277"/>
    <w:rsid w:val="00994020"/>
    <w:rsid w:val="0099669E"/>
    <w:rsid w:val="009A2F44"/>
    <w:rsid w:val="009A3E89"/>
    <w:rsid w:val="009A4568"/>
    <w:rsid w:val="009A7291"/>
    <w:rsid w:val="009C09D3"/>
    <w:rsid w:val="009C16B0"/>
    <w:rsid w:val="009C2AC3"/>
    <w:rsid w:val="009C50A4"/>
    <w:rsid w:val="009C67DC"/>
    <w:rsid w:val="009C7FFD"/>
    <w:rsid w:val="009D1251"/>
    <w:rsid w:val="009D2C15"/>
    <w:rsid w:val="009E1419"/>
    <w:rsid w:val="009E15DD"/>
    <w:rsid w:val="009E3A67"/>
    <w:rsid w:val="009E5D19"/>
    <w:rsid w:val="009F00C7"/>
    <w:rsid w:val="009F0208"/>
    <w:rsid w:val="009F1724"/>
    <w:rsid w:val="00A042BE"/>
    <w:rsid w:val="00A048F3"/>
    <w:rsid w:val="00A055CF"/>
    <w:rsid w:val="00A07F12"/>
    <w:rsid w:val="00A11B39"/>
    <w:rsid w:val="00A123BE"/>
    <w:rsid w:val="00A14833"/>
    <w:rsid w:val="00A14C1B"/>
    <w:rsid w:val="00A15D12"/>
    <w:rsid w:val="00A23907"/>
    <w:rsid w:val="00A24039"/>
    <w:rsid w:val="00A247EB"/>
    <w:rsid w:val="00A24E9D"/>
    <w:rsid w:val="00A250F0"/>
    <w:rsid w:val="00A322B2"/>
    <w:rsid w:val="00A361C9"/>
    <w:rsid w:val="00A41751"/>
    <w:rsid w:val="00A43B56"/>
    <w:rsid w:val="00A50517"/>
    <w:rsid w:val="00A51F7B"/>
    <w:rsid w:val="00A54C50"/>
    <w:rsid w:val="00A550FE"/>
    <w:rsid w:val="00A56924"/>
    <w:rsid w:val="00A57AB3"/>
    <w:rsid w:val="00A6039E"/>
    <w:rsid w:val="00A615CF"/>
    <w:rsid w:val="00A6293D"/>
    <w:rsid w:val="00A65A4E"/>
    <w:rsid w:val="00A7105E"/>
    <w:rsid w:val="00A72224"/>
    <w:rsid w:val="00A76F23"/>
    <w:rsid w:val="00A77087"/>
    <w:rsid w:val="00A82F20"/>
    <w:rsid w:val="00A85DC9"/>
    <w:rsid w:val="00A8716E"/>
    <w:rsid w:val="00A90DE7"/>
    <w:rsid w:val="00A9197D"/>
    <w:rsid w:val="00A93073"/>
    <w:rsid w:val="00A96586"/>
    <w:rsid w:val="00A96851"/>
    <w:rsid w:val="00AA4F6E"/>
    <w:rsid w:val="00AB10BC"/>
    <w:rsid w:val="00AB17C6"/>
    <w:rsid w:val="00AB49B4"/>
    <w:rsid w:val="00AB7B71"/>
    <w:rsid w:val="00AC2312"/>
    <w:rsid w:val="00AC5BF7"/>
    <w:rsid w:val="00AC6C42"/>
    <w:rsid w:val="00AC71A9"/>
    <w:rsid w:val="00AD4046"/>
    <w:rsid w:val="00AD5C2A"/>
    <w:rsid w:val="00AD6E15"/>
    <w:rsid w:val="00AE0EEF"/>
    <w:rsid w:val="00AE2DB1"/>
    <w:rsid w:val="00AE5B33"/>
    <w:rsid w:val="00AF0E1A"/>
    <w:rsid w:val="00AF1914"/>
    <w:rsid w:val="00AF1C3B"/>
    <w:rsid w:val="00AF3476"/>
    <w:rsid w:val="00AF6B34"/>
    <w:rsid w:val="00B00D66"/>
    <w:rsid w:val="00B027AA"/>
    <w:rsid w:val="00B04A1E"/>
    <w:rsid w:val="00B05332"/>
    <w:rsid w:val="00B10465"/>
    <w:rsid w:val="00B10D26"/>
    <w:rsid w:val="00B13C7C"/>
    <w:rsid w:val="00B13E79"/>
    <w:rsid w:val="00B15FF6"/>
    <w:rsid w:val="00B1718A"/>
    <w:rsid w:val="00B239D7"/>
    <w:rsid w:val="00B3158B"/>
    <w:rsid w:val="00B40573"/>
    <w:rsid w:val="00B42CBE"/>
    <w:rsid w:val="00B43E3B"/>
    <w:rsid w:val="00B45B5E"/>
    <w:rsid w:val="00B51281"/>
    <w:rsid w:val="00B55446"/>
    <w:rsid w:val="00B57E32"/>
    <w:rsid w:val="00B600B4"/>
    <w:rsid w:val="00B607F4"/>
    <w:rsid w:val="00B65ED3"/>
    <w:rsid w:val="00B664F7"/>
    <w:rsid w:val="00B70292"/>
    <w:rsid w:val="00B707E8"/>
    <w:rsid w:val="00B71A2E"/>
    <w:rsid w:val="00B71E99"/>
    <w:rsid w:val="00B73331"/>
    <w:rsid w:val="00B75A86"/>
    <w:rsid w:val="00B7614C"/>
    <w:rsid w:val="00B90927"/>
    <w:rsid w:val="00B92CE9"/>
    <w:rsid w:val="00B92E03"/>
    <w:rsid w:val="00B95E5B"/>
    <w:rsid w:val="00BA4E30"/>
    <w:rsid w:val="00BA7CFA"/>
    <w:rsid w:val="00BB3069"/>
    <w:rsid w:val="00BB4A7A"/>
    <w:rsid w:val="00BB4CA7"/>
    <w:rsid w:val="00BB5E5B"/>
    <w:rsid w:val="00BC5BDB"/>
    <w:rsid w:val="00BD2089"/>
    <w:rsid w:val="00BD23FB"/>
    <w:rsid w:val="00BD3BDA"/>
    <w:rsid w:val="00BD3C4E"/>
    <w:rsid w:val="00BD3E34"/>
    <w:rsid w:val="00BE302F"/>
    <w:rsid w:val="00BE5D95"/>
    <w:rsid w:val="00BF077F"/>
    <w:rsid w:val="00BF0EF3"/>
    <w:rsid w:val="00BF1352"/>
    <w:rsid w:val="00BF55F7"/>
    <w:rsid w:val="00C04216"/>
    <w:rsid w:val="00C046BA"/>
    <w:rsid w:val="00C04EF5"/>
    <w:rsid w:val="00C057A6"/>
    <w:rsid w:val="00C16564"/>
    <w:rsid w:val="00C17FDD"/>
    <w:rsid w:val="00C23DAE"/>
    <w:rsid w:val="00C33697"/>
    <w:rsid w:val="00C40D5D"/>
    <w:rsid w:val="00C41B0B"/>
    <w:rsid w:val="00C41B6E"/>
    <w:rsid w:val="00C43B82"/>
    <w:rsid w:val="00C5057F"/>
    <w:rsid w:val="00C61888"/>
    <w:rsid w:val="00C62D79"/>
    <w:rsid w:val="00C67A6F"/>
    <w:rsid w:val="00C7039F"/>
    <w:rsid w:val="00C75625"/>
    <w:rsid w:val="00C769D2"/>
    <w:rsid w:val="00C83021"/>
    <w:rsid w:val="00C86F79"/>
    <w:rsid w:val="00C876B8"/>
    <w:rsid w:val="00C87756"/>
    <w:rsid w:val="00CA1F89"/>
    <w:rsid w:val="00CA3DF9"/>
    <w:rsid w:val="00CA48AD"/>
    <w:rsid w:val="00CA51F5"/>
    <w:rsid w:val="00CA5C15"/>
    <w:rsid w:val="00CB0B02"/>
    <w:rsid w:val="00CB2AE7"/>
    <w:rsid w:val="00CB307B"/>
    <w:rsid w:val="00CB49B6"/>
    <w:rsid w:val="00CB5F9E"/>
    <w:rsid w:val="00CB62A3"/>
    <w:rsid w:val="00CB6767"/>
    <w:rsid w:val="00CC053A"/>
    <w:rsid w:val="00CC4730"/>
    <w:rsid w:val="00CD4038"/>
    <w:rsid w:val="00CD4CF4"/>
    <w:rsid w:val="00CD5B0B"/>
    <w:rsid w:val="00CD6D6E"/>
    <w:rsid w:val="00CE2F19"/>
    <w:rsid w:val="00CE4FB6"/>
    <w:rsid w:val="00CE7830"/>
    <w:rsid w:val="00CF60AF"/>
    <w:rsid w:val="00CF784A"/>
    <w:rsid w:val="00D012FE"/>
    <w:rsid w:val="00D06DA3"/>
    <w:rsid w:val="00D07117"/>
    <w:rsid w:val="00D1296A"/>
    <w:rsid w:val="00D14314"/>
    <w:rsid w:val="00D2004D"/>
    <w:rsid w:val="00D23802"/>
    <w:rsid w:val="00D258D5"/>
    <w:rsid w:val="00D31AF1"/>
    <w:rsid w:val="00D43204"/>
    <w:rsid w:val="00D440A0"/>
    <w:rsid w:val="00D51790"/>
    <w:rsid w:val="00D52812"/>
    <w:rsid w:val="00D54832"/>
    <w:rsid w:val="00D55055"/>
    <w:rsid w:val="00D56695"/>
    <w:rsid w:val="00D5728E"/>
    <w:rsid w:val="00D61E42"/>
    <w:rsid w:val="00D73575"/>
    <w:rsid w:val="00D77FF6"/>
    <w:rsid w:val="00D8017C"/>
    <w:rsid w:val="00D82460"/>
    <w:rsid w:val="00D84AC2"/>
    <w:rsid w:val="00D85BA4"/>
    <w:rsid w:val="00D85F20"/>
    <w:rsid w:val="00D909BB"/>
    <w:rsid w:val="00D92BB5"/>
    <w:rsid w:val="00D93007"/>
    <w:rsid w:val="00D93B6E"/>
    <w:rsid w:val="00D96678"/>
    <w:rsid w:val="00DA2A36"/>
    <w:rsid w:val="00DA465B"/>
    <w:rsid w:val="00DB1B1C"/>
    <w:rsid w:val="00DB2353"/>
    <w:rsid w:val="00DB2A72"/>
    <w:rsid w:val="00DB4B72"/>
    <w:rsid w:val="00DC05A8"/>
    <w:rsid w:val="00DD47B3"/>
    <w:rsid w:val="00DD7261"/>
    <w:rsid w:val="00DD7C7F"/>
    <w:rsid w:val="00DE0EE4"/>
    <w:rsid w:val="00DE104B"/>
    <w:rsid w:val="00DE116D"/>
    <w:rsid w:val="00DE46D7"/>
    <w:rsid w:val="00DF0FC6"/>
    <w:rsid w:val="00DF40D6"/>
    <w:rsid w:val="00DF42A0"/>
    <w:rsid w:val="00DF49BD"/>
    <w:rsid w:val="00DF7FD8"/>
    <w:rsid w:val="00E00EA9"/>
    <w:rsid w:val="00E01FDD"/>
    <w:rsid w:val="00E02017"/>
    <w:rsid w:val="00E0218A"/>
    <w:rsid w:val="00E043ED"/>
    <w:rsid w:val="00E07964"/>
    <w:rsid w:val="00E11F11"/>
    <w:rsid w:val="00E21434"/>
    <w:rsid w:val="00E246FE"/>
    <w:rsid w:val="00E271A6"/>
    <w:rsid w:val="00E3020F"/>
    <w:rsid w:val="00E30D37"/>
    <w:rsid w:val="00E31202"/>
    <w:rsid w:val="00E32800"/>
    <w:rsid w:val="00E32D64"/>
    <w:rsid w:val="00E337E8"/>
    <w:rsid w:val="00E34680"/>
    <w:rsid w:val="00E3594E"/>
    <w:rsid w:val="00E36F60"/>
    <w:rsid w:val="00E4477C"/>
    <w:rsid w:val="00E46ACC"/>
    <w:rsid w:val="00E5410E"/>
    <w:rsid w:val="00E6028C"/>
    <w:rsid w:val="00E615EA"/>
    <w:rsid w:val="00E61C27"/>
    <w:rsid w:val="00E638DF"/>
    <w:rsid w:val="00E7188C"/>
    <w:rsid w:val="00E740F0"/>
    <w:rsid w:val="00E7418D"/>
    <w:rsid w:val="00E7443D"/>
    <w:rsid w:val="00E81B14"/>
    <w:rsid w:val="00E83525"/>
    <w:rsid w:val="00E96EB6"/>
    <w:rsid w:val="00EA0401"/>
    <w:rsid w:val="00EA0653"/>
    <w:rsid w:val="00EA3371"/>
    <w:rsid w:val="00EA413A"/>
    <w:rsid w:val="00EA58C4"/>
    <w:rsid w:val="00EA5D3D"/>
    <w:rsid w:val="00EA5EE8"/>
    <w:rsid w:val="00EB3107"/>
    <w:rsid w:val="00EB35DA"/>
    <w:rsid w:val="00EB5674"/>
    <w:rsid w:val="00EC20B7"/>
    <w:rsid w:val="00EC2A1C"/>
    <w:rsid w:val="00EC3EBA"/>
    <w:rsid w:val="00EC4721"/>
    <w:rsid w:val="00EC4BC7"/>
    <w:rsid w:val="00EC4F09"/>
    <w:rsid w:val="00EC5663"/>
    <w:rsid w:val="00ED20EC"/>
    <w:rsid w:val="00ED36F9"/>
    <w:rsid w:val="00ED548D"/>
    <w:rsid w:val="00EE0C81"/>
    <w:rsid w:val="00EE1EFE"/>
    <w:rsid w:val="00EE2BC8"/>
    <w:rsid w:val="00EE3006"/>
    <w:rsid w:val="00EE59CB"/>
    <w:rsid w:val="00EF0131"/>
    <w:rsid w:val="00EF0B47"/>
    <w:rsid w:val="00EF3647"/>
    <w:rsid w:val="00EF64F7"/>
    <w:rsid w:val="00F028ED"/>
    <w:rsid w:val="00F03C92"/>
    <w:rsid w:val="00F0457F"/>
    <w:rsid w:val="00F04D2B"/>
    <w:rsid w:val="00F05745"/>
    <w:rsid w:val="00F06A3E"/>
    <w:rsid w:val="00F108F2"/>
    <w:rsid w:val="00F120A8"/>
    <w:rsid w:val="00F121FD"/>
    <w:rsid w:val="00F1776E"/>
    <w:rsid w:val="00F3197A"/>
    <w:rsid w:val="00F36C1E"/>
    <w:rsid w:val="00F37E51"/>
    <w:rsid w:val="00F41C09"/>
    <w:rsid w:val="00F41ECC"/>
    <w:rsid w:val="00F4474C"/>
    <w:rsid w:val="00F53A3D"/>
    <w:rsid w:val="00F549A3"/>
    <w:rsid w:val="00F6063D"/>
    <w:rsid w:val="00F63FF8"/>
    <w:rsid w:val="00F67C9F"/>
    <w:rsid w:val="00F74DB2"/>
    <w:rsid w:val="00F74F4D"/>
    <w:rsid w:val="00F7597C"/>
    <w:rsid w:val="00F80A19"/>
    <w:rsid w:val="00F824C6"/>
    <w:rsid w:val="00F82992"/>
    <w:rsid w:val="00F82FB1"/>
    <w:rsid w:val="00F866C1"/>
    <w:rsid w:val="00F866EE"/>
    <w:rsid w:val="00F86F92"/>
    <w:rsid w:val="00F874BE"/>
    <w:rsid w:val="00F976CC"/>
    <w:rsid w:val="00FA1E19"/>
    <w:rsid w:val="00FA53BE"/>
    <w:rsid w:val="00FA61F9"/>
    <w:rsid w:val="00FB202A"/>
    <w:rsid w:val="00FB27DA"/>
    <w:rsid w:val="00FB4F0F"/>
    <w:rsid w:val="00FB5E10"/>
    <w:rsid w:val="00FB78F0"/>
    <w:rsid w:val="00FC03A8"/>
    <w:rsid w:val="00FC18CC"/>
    <w:rsid w:val="00FC5C87"/>
    <w:rsid w:val="00FC5EB7"/>
    <w:rsid w:val="00FC77E1"/>
    <w:rsid w:val="00FD5D6A"/>
    <w:rsid w:val="00FE0094"/>
    <w:rsid w:val="00FE02FA"/>
    <w:rsid w:val="00FE1CEB"/>
    <w:rsid w:val="00FE5707"/>
    <w:rsid w:val="00FE7760"/>
    <w:rsid w:val="00FF18F4"/>
    <w:rsid w:val="00FF32BF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E0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06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CB385-B4A9-4925-9432-D7E942E3E153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1548</TotalTime>
  <Pages>6</Pages>
  <Words>1074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560</cp:revision>
  <cp:lastPrinted>2023-03-10T12:35:00Z</cp:lastPrinted>
  <dcterms:created xsi:type="dcterms:W3CDTF">2017-11-17T14:15:00Z</dcterms:created>
  <dcterms:modified xsi:type="dcterms:W3CDTF">2023-09-06T12:11:00Z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