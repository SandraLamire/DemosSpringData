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56FFC" w14:textId="7A48E002" w:rsidR="003F610B" w:rsidRPr="003F610B" w:rsidRDefault="003D2F48" w:rsidP="003F610B">
      <w:pPr>
        <w:pStyle w:val="Titre1"/>
        <w:rPr>
          <w:kern w:val="28"/>
          <w:sz w:val="72"/>
          <w:szCs w:val="72"/>
        </w:rPr>
      </w:pPr>
      <w:r>
        <w:rPr>
          <w:kern w:val="28"/>
          <w:sz w:val="72"/>
          <w:szCs w:val="72"/>
        </w:rPr>
        <w:t>Mise en place de Spring Security</w:t>
      </w:r>
    </w:p>
    <w:p w14:paraId="31FD3075" w14:textId="2A34091A" w:rsidR="000150A7" w:rsidRPr="006B38B2" w:rsidRDefault="000150A7" w:rsidP="000150A7">
      <w:pPr>
        <w:pStyle w:val="Titre1"/>
      </w:pPr>
      <w:r w:rsidRPr="006B38B2">
        <w:t xml:space="preserve">Démonstration </w:t>
      </w:r>
      <w:r w:rsidR="003D2F48">
        <w:t>1</w:t>
      </w:r>
      <w:r w:rsidRPr="006B38B2">
        <w:t xml:space="preserve"> du module </w:t>
      </w:r>
      <w:r w:rsidR="00773C80">
        <w:t>6</w:t>
      </w:r>
    </w:p>
    <w:p w14:paraId="5938D2DE" w14:textId="77777777" w:rsidR="000150A7" w:rsidRPr="006B38B2" w:rsidRDefault="000150A7" w:rsidP="000150A7">
      <w:pPr>
        <w:rPr>
          <w:rFonts w:ascii="Century Gothic" w:hAnsi="Century Gothic"/>
          <w:sz w:val="18"/>
          <w:szCs w:val="18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6B38B2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9FF87D4" w14:textId="6DE0D201" w:rsidR="00B71E99" w:rsidRPr="006B38B2" w:rsidRDefault="0048505C" w:rsidP="00AA4F6E">
            <w:pPr>
              <w:pStyle w:val="TPnormal"/>
            </w:pPr>
            <w:r w:rsidRPr="006B38B2">
              <w:t>L</w:t>
            </w:r>
            <w:r w:rsidR="002E118C" w:rsidRPr="006B38B2">
              <w:t xml:space="preserve">es </w:t>
            </w:r>
            <w:r w:rsidRPr="006B38B2">
              <w:t>objectif</w:t>
            </w:r>
            <w:r w:rsidR="002E118C" w:rsidRPr="006B38B2">
              <w:t>s</w:t>
            </w:r>
            <w:r w:rsidRPr="006B38B2">
              <w:t xml:space="preserve"> de ce</w:t>
            </w:r>
            <w:r w:rsidR="00A96851" w:rsidRPr="006B38B2">
              <w:t xml:space="preserve">tte démonstration </w:t>
            </w:r>
            <w:r w:rsidR="002E118C" w:rsidRPr="006B38B2">
              <w:t>sont</w:t>
            </w:r>
          </w:p>
          <w:p w14:paraId="16A1BE4E" w14:textId="77777777" w:rsidR="003F610B" w:rsidRDefault="00ED02A7" w:rsidP="002E27E9">
            <w:pPr>
              <w:pStyle w:val="TPnormal"/>
              <w:numPr>
                <w:ilvl w:val="0"/>
                <w:numId w:val="4"/>
              </w:numPr>
              <w:spacing w:before="60"/>
            </w:pPr>
            <w:r>
              <w:t>Utilisation et configuration des starters de Spring Security</w:t>
            </w:r>
          </w:p>
          <w:p w14:paraId="045434C2" w14:textId="77777777" w:rsidR="00ED02A7" w:rsidRDefault="00591B1A" w:rsidP="002E27E9">
            <w:pPr>
              <w:pStyle w:val="TPnormal"/>
              <w:numPr>
                <w:ilvl w:val="0"/>
                <w:numId w:val="4"/>
              </w:numPr>
              <w:spacing w:before="60"/>
            </w:pPr>
            <w:r>
              <w:t>Test de l’utilisateur par défaut de Spring Security et Postman</w:t>
            </w:r>
          </w:p>
          <w:p w14:paraId="3A756C64" w14:textId="02444E67" w:rsidR="00591B1A" w:rsidRDefault="00591B1A" w:rsidP="00591B1A">
            <w:pPr>
              <w:pStyle w:val="TPnormal"/>
              <w:numPr>
                <w:ilvl w:val="0"/>
                <w:numId w:val="4"/>
              </w:numPr>
              <w:spacing w:before="60"/>
            </w:pPr>
            <w:r>
              <w:t>Création d’une classe de configuration de Spring Security</w:t>
            </w:r>
          </w:p>
          <w:p w14:paraId="027F526C" w14:textId="77777777" w:rsidR="00591B1A" w:rsidRDefault="00591B1A" w:rsidP="00591B1A">
            <w:pPr>
              <w:pStyle w:val="TPnormal"/>
              <w:numPr>
                <w:ilvl w:val="0"/>
                <w:numId w:val="4"/>
              </w:numPr>
              <w:spacing w:before="60"/>
            </w:pPr>
            <w:r>
              <w:t>Déclaration des utilisateurs via la base de données</w:t>
            </w:r>
          </w:p>
          <w:p w14:paraId="73FE6ABC" w14:textId="3B0F1FEE" w:rsidR="00D42746" w:rsidRPr="006B38B2" w:rsidRDefault="00D42746" w:rsidP="00591B1A">
            <w:pPr>
              <w:pStyle w:val="TPnormal"/>
              <w:numPr>
                <w:ilvl w:val="0"/>
                <w:numId w:val="4"/>
              </w:numPr>
              <w:spacing w:before="60"/>
            </w:pPr>
            <w:r>
              <w:t>Restriction des URLs et des méthodes http selon les rôles</w:t>
            </w:r>
          </w:p>
        </w:tc>
      </w:tr>
    </w:tbl>
    <w:p w14:paraId="03B8D5AA" w14:textId="77777777" w:rsidR="003C3018" w:rsidRDefault="003C3018" w:rsidP="003C3018">
      <w:pPr>
        <w:pStyle w:val="TPTitre"/>
      </w:pPr>
      <w:r>
        <w:t>Contexte</w:t>
      </w:r>
    </w:p>
    <w:p w14:paraId="4CF99AE8" w14:textId="77777777" w:rsidR="00AB4953" w:rsidRPr="00BE7F91" w:rsidRDefault="00AB4953" w:rsidP="00AB4953">
      <w:pPr>
        <w:pStyle w:val="TPnormalpuce1"/>
      </w:pPr>
      <w:r w:rsidRPr="00BE7F91">
        <w:t>Nous reprenons notre application représentant une partie du cœur de métier de l’ENI Ecole.</w:t>
      </w:r>
    </w:p>
    <w:p w14:paraId="1EB8A494" w14:textId="0BA85C23" w:rsidR="00AB4953" w:rsidRPr="00BE7F91" w:rsidRDefault="00AB4953" w:rsidP="00AB4953">
      <w:pPr>
        <w:pStyle w:val="TPnormalpuce1"/>
        <w:numPr>
          <w:ilvl w:val="1"/>
          <w:numId w:val="1"/>
        </w:numPr>
        <w:ind w:left="1440"/>
      </w:pPr>
      <w:r w:rsidRPr="00BE7F91">
        <w:t>Il s’agit de l’application demo-eni-ecole</w:t>
      </w:r>
    </w:p>
    <w:p w14:paraId="2C8E83A1" w14:textId="77777777" w:rsidR="00AB4953" w:rsidRPr="00BE7F91" w:rsidRDefault="00AB4953" w:rsidP="00AB4953">
      <w:pPr>
        <w:pStyle w:val="TPnormalpuce1"/>
        <w:numPr>
          <w:ilvl w:val="1"/>
          <w:numId w:val="1"/>
        </w:numPr>
        <w:ind w:left="1440"/>
      </w:pPr>
      <w:r w:rsidRPr="00BE7F91">
        <w:t>Si votre application n’est pas complète, vous pouvez reprendre le code Java dans les ressources</w:t>
      </w:r>
    </w:p>
    <w:p w14:paraId="725C845D" w14:textId="77777777" w:rsidR="00AB4953" w:rsidRPr="00BE7F91" w:rsidRDefault="00AB4953" w:rsidP="00AB4953">
      <w:pPr>
        <w:pStyle w:val="TPnormalpuce1"/>
        <w:numPr>
          <w:ilvl w:val="1"/>
          <w:numId w:val="1"/>
        </w:numPr>
        <w:ind w:left="1440"/>
      </w:pPr>
      <w:r w:rsidRPr="00BE7F91">
        <w:t>Attention, le paramétrage du projet Spring Boot n’est pas inclus</w:t>
      </w:r>
    </w:p>
    <w:p w14:paraId="624ECB8F" w14:textId="77777777" w:rsidR="00AB4953" w:rsidRPr="00BE7F91" w:rsidRDefault="00AB4953" w:rsidP="00AB4953">
      <w:pPr>
        <w:pStyle w:val="TPnormalpuce1"/>
        <w:numPr>
          <w:ilvl w:val="2"/>
          <w:numId w:val="1"/>
        </w:numPr>
      </w:pPr>
      <w:r w:rsidRPr="00BE7F91">
        <w:t>Il vous faut reprendre les démonstrations des modules 1</w:t>
      </w:r>
      <w:r>
        <w:t>,</w:t>
      </w:r>
      <w:r w:rsidRPr="00BE7F91">
        <w:t xml:space="preserve"> 2</w:t>
      </w:r>
      <w:r>
        <w:t xml:space="preserve"> et 4</w:t>
      </w:r>
      <w:r w:rsidRPr="00BE7F91">
        <w:t xml:space="preserve"> pour valider les starters de Spring Boot</w:t>
      </w:r>
    </w:p>
    <w:p w14:paraId="03E41CD2" w14:textId="77777777" w:rsidR="00AB4953" w:rsidRDefault="00AB4953" w:rsidP="00AB4953">
      <w:pPr>
        <w:pStyle w:val="TPnormalpuce1"/>
      </w:pPr>
      <w:r w:rsidRPr="00BE7F91">
        <w:t xml:space="preserve">Dans cette itération, nous voulons </w:t>
      </w:r>
      <w:r>
        <w:t>ajouter l’authentification d’un utilisateur et ses habilitations</w:t>
      </w:r>
    </w:p>
    <w:p w14:paraId="14173548" w14:textId="008753A3" w:rsidR="00D8164E" w:rsidRPr="00D8164E" w:rsidRDefault="00D8164E" w:rsidP="00D8164E">
      <w:pPr>
        <w:pStyle w:val="TPnormal"/>
      </w:pPr>
      <w:r w:rsidRPr="00D8164E">
        <w:t xml:space="preserve">Pour la sécurité, nous voulons déclarer </w:t>
      </w:r>
      <w:r w:rsidR="00101004">
        <w:t>2</w:t>
      </w:r>
      <w:r w:rsidRPr="00D8164E">
        <w:t xml:space="preserve"> rôles différents</w:t>
      </w:r>
    </w:p>
    <w:p w14:paraId="5963D40F" w14:textId="244A240F" w:rsidR="00D8164E" w:rsidRDefault="00D8164E" w:rsidP="00D8164E">
      <w:pPr>
        <w:pStyle w:val="TPnormalpuce1"/>
      </w:pPr>
      <w:r>
        <w:t xml:space="preserve">Rôle « EMPLOYE » </w:t>
      </w:r>
      <w:r w:rsidR="009C1C6F">
        <w:t>- a les droits en lecture sur l’application (GET)</w:t>
      </w:r>
    </w:p>
    <w:p w14:paraId="474D73A3" w14:textId="49D65396" w:rsidR="00D8164E" w:rsidRDefault="00D8164E" w:rsidP="007020C5">
      <w:pPr>
        <w:pStyle w:val="TPnormalpuce1"/>
      </w:pPr>
      <w:r>
        <w:t>Rôle « ADMIN »</w:t>
      </w:r>
      <w:r w:rsidR="009C1C6F">
        <w:t xml:space="preserve"> - </w:t>
      </w:r>
      <w:r w:rsidR="008D6D19">
        <w:t xml:space="preserve">a tous les droits du rôle « EMPLOYE » et </w:t>
      </w:r>
      <w:r w:rsidR="009C1C6F">
        <w:t>les droits de créations, mise à jour et suppression (POST, PUT, PATCH, DELETE)</w:t>
      </w:r>
    </w:p>
    <w:p w14:paraId="0E3C48BE" w14:textId="4779FF6B" w:rsidR="000150A7" w:rsidRDefault="000150A7" w:rsidP="000150A7">
      <w:pPr>
        <w:pStyle w:val="TPTitre"/>
      </w:pPr>
      <w:r w:rsidRPr="006B38B2">
        <w:t>Déroulement</w:t>
      </w:r>
    </w:p>
    <w:p w14:paraId="3C56FDBB" w14:textId="77777777" w:rsidR="00FE7ECE" w:rsidRDefault="00FE7ECE" w:rsidP="00FE7ECE">
      <w:pPr>
        <w:pStyle w:val="Titre1"/>
      </w:pPr>
      <w:r>
        <w:t>Dépendances Spring Boot :</w:t>
      </w:r>
    </w:p>
    <w:p w14:paraId="76ED7AD7" w14:textId="02784BD1" w:rsidR="00AA590F" w:rsidRDefault="00AA590F" w:rsidP="00AA590F">
      <w:pPr>
        <w:pStyle w:val="TPnormalpuce1"/>
        <w:ind w:left="567" w:hanging="357"/>
      </w:pPr>
      <w:r>
        <w:t>Dans build.gradle ; ajouter le starter de sécurité</w:t>
      </w:r>
    </w:p>
    <w:p w14:paraId="4D689B6E" w14:textId="77777777" w:rsidR="00AA590F" w:rsidRPr="00AA590F" w:rsidRDefault="00AA590F" w:rsidP="00AA590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567"/>
        <w:rPr>
          <w:rFonts w:ascii="Consolas" w:hAnsi="Consolas"/>
          <w:color w:val="000000"/>
          <w:sz w:val="18"/>
          <w:szCs w:val="18"/>
        </w:rPr>
      </w:pPr>
      <w:r w:rsidRPr="00AA590F">
        <w:rPr>
          <w:rFonts w:ascii="Consolas" w:hAnsi="Consolas"/>
          <w:color w:val="3F7F5F"/>
          <w:sz w:val="18"/>
          <w:szCs w:val="18"/>
        </w:rPr>
        <w:t>//Security</w:t>
      </w:r>
    </w:p>
    <w:p w14:paraId="411FA70C" w14:textId="77777777" w:rsidR="00AA590F" w:rsidRPr="00AA590F" w:rsidRDefault="00AA590F" w:rsidP="00AA590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A590F">
        <w:rPr>
          <w:rFonts w:ascii="Consolas" w:hAnsi="Consolas"/>
          <w:color w:val="000000"/>
          <w:sz w:val="18"/>
          <w:szCs w:val="18"/>
        </w:rPr>
        <w:tab/>
      </w:r>
      <w:r w:rsidRPr="00AA590F">
        <w:rPr>
          <w:rFonts w:ascii="Consolas" w:hAnsi="Consolas"/>
          <w:b/>
          <w:bCs/>
          <w:color w:val="7F0055"/>
          <w:sz w:val="18"/>
          <w:szCs w:val="18"/>
        </w:rPr>
        <w:t>implementation</w:t>
      </w:r>
      <w:r w:rsidRPr="00AA590F">
        <w:rPr>
          <w:rFonts w:ascii="Consolas" w:hAnsi="Consolas"/>
          <w:color w:val="000000"/>
          <w:sz w:val="18"/>
          <w:szCs w:val="18"/>
        </w:rPr>
        <w:t xml:space="preserve"> </w:t>
      </w:r>
      <w:r w:rsidRPr="00AA590F">
        <w:rPr>
          <w:rFonts w:ascii="Consolas" w:hAnsi="Consolas"/>
          <w:color w:val="2A00FF"/>
          <w:sz w:val="18"/>
          <w:szCs w:val="18"/>
        </w:rPr>
        <w:t>'org.springframework.boot:spring-boot-starter-security'</w:t>
      </w:r>
    </w:p>
    <w:p w14:paraId="76585A43" w14:textId="77777777" w:rsidR="00AA590F" w:rsidRPr="00AA590F" w:rsidRDefault="00AA590F" w:rsidP="00AA590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A590F">
        <w:rPr>
          <w:rFonts w:ascii="Consolas" w:hAnsi="Consolas"/>
          <w:color w:val="000000"/>
          <w:sz w:val="18"/>
          <w:szCs w:val="18"/>
        </w:rPr>
        <w:tab/>
      </w:r>
      <w:r w:rsidRPr="00AA590F">
        <w:rPr>
          <w:rFonts w:ascii="Consolas" w:hAnsi="Consolas"/>
          <w:b/>
          <w:bCs/>
          <w:color w:val="7F0055"/>
          <w:sz w:val="18"/>
          <w:szCs w:val="18"/>
        </w:rPr>
        <w:t>testImplementation</w:t>
      </w:r>
      <w:r w:rsidRPr="00AA590F">
        <w:rPr>
          <w:rFonts w:ascii="Consolas" w:hAnsi="Consolas"/>
          <w:color w:val="000000"/>
          <w:sz w:val="18"/>
          <w:szCs w:val="18"/>
        </w:rPr>
        <w:t xml:space="preserve"> </w:t>
      </w:r>
      <w:r w:rsidRPr="00AA590F">
        <w:rPr>
          <w:rFonts w:ascii="Consolas" w:hAnsi="Consolas"/>
          <w:color w:val="2A00FF"/>
          <w:sz w:val="18"/>
          <w:szCs w:val="18"/>
        </w:rPr>
        <w:t>'org.springframework.security:spring-security-test'</w:t>
      </w:r>
    </w:p>
    <w:p w14:paraId="247CE11F" w14:textId="723BA848" w:rsidR="00FE7ECE" w:rsidRDefault="00C36780" w:rsidP="00FE7ECE">
      <w:pPr>
        <w:pStyle w:val="TPnormalpuce1"/>
        <w:ind w:left="567" w:hanging="357"/>
      </w:pPr>
      <w:r>
        <w:t>Faire un Gradle Refresh Project</w:t>
      </w:r>
    </w:p>
    <w:p w14:paraId="0B57B317" w14:textId="5EBAEF8F" w:rsidR="00283949" w:rsidRDefault="00FE7ECE" w:rsidP="00186043">
      <w:pPr>
        <w:pStyle w:val="TPnormalpuce1"/>
        <w:ind w:left="567" w:hanging="357"/>
      </w:pPr>
      <w:r>
        <w:t xml:space="preserve">Votre projet est à présent un projet </w:t>
      </w:r>
      <w:r w:rsidR="00676FB2">
        <w:t>sécuriser par Spring Security</w:t>
      </w:r>
    </w:p>
    <w:p w14:paraId="3116B56D" w14:textId="3E04F0F3" w:rsidR="00676FB2" w:rsidRDefault="00676FB2" w:rsidP="00BC527C">
      <w:pPr>
        <w:pStyle w:val="Titre2"/>
      </w:pPr>
      <w:r>
        <w:lastRenderedPageBreak/>
        <w:t>Exécution</w:t>
      </w:r>
    </w:p>
    <w:p w14:paraId="0CE9B4B5" w14:textId="5F031F11" w:rsidR="00676FB2" w:rsidRDefault="00676FB2" w:rsidP="00676FB2">
      <w:pPr>
        <w:pStyle w:val="TPnormalpuce1"/>
      </w:pPr>
      <w:r>
        <w:t>Lancer l’application</w:t>
      </w:r>
    </w:p>
    <w:p w14:paraId="459C0E7C" w14:textId="1AEB93E6" w:rsidR="00EC6F57" w:rsidRDefault="00EC6F57" w:rsidP="00EC6F57">
      <w:pPr>
        <w:pStyle w:val="TPnormalpuce1"/>
        <w:numPr>
          <w:ilvl w:val="1"/>
          <w:numId w:val="1"/>
        </w:numPr>
      </w:pPr>
      <w:r>
        <w:t>Dans les traces, Spring Security nous fourni</w:t>
      </w:r>
      <w:r w:rsidR="00427D66">
        <w:t>t</w:t>
      </w:r>
      <w:r>
        <w:t xml:space="preserve"> un mot de passe par défaut pour l’utilisateur par défaut « user »</w:t>
      </w:r>
    </w:p>
    <w:p w14:paraId="59249D41" w14:textId="2A229A38" w:rsidR="00C5397A" w:rsidRPr="00C5397A" w:rsidRDefault="00231AB7" w:rsidP="00C539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71F0">
        <w:rPr>
          <w:rFonts w:ascii="Consolas" w:hAnsi="Consolas"/>
          <w:color w:val="000000"/>
          <w:sz w:val="20"/>
          <w:szCs w:val="20"/>
        </w:rPr>
        <w:t xml:space="preserve">Using generated security password: </w:t>
      </w:r>
      <w:r w:rsidR="00C5397A" w:rsidRPr="00C5397A">
        <w:rPr>
          <w:rFonts w:ascii="Consolas" w:hAnsi="Consolas"/>
          <w:color w:val="000000"/>
          <w:sz w:val="18"/>
          <w:szCs w:val="18"/>
        </w:rPr>
        <w:t>311fef29-36e6-4d15-84e8-819cac2772d7</w:t>
      </w:r>
    </w:p>
    <w:p w14:paraId="29EDFCEE" w14:textId="77777777" w:rsidR="00C5397A" w:rsidRPr="001071F0" w:rsidRDefault="00C5397A" w:rsidP="00231AB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F04012" w14:textId="77777777" w:rsidR="00231AB7" w:rsidRPr="001071F0" w:rsidRDefault="00231AB7" w:rsidP="00231AB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071F0">
        <w:rPr>
          <w:rFonts w:ascii="Consolas" w:hAnsi="Consolas"/>
          <w:color w:val="000000"/>
          <w:sz w:val="20"/>
          <w:szCs w:val="20"/>
        </w:rPr>
        <w:t>This generated password is for development use only. Your security configuration must be updated before running your application in production.</w:t>
      </w:r>
    </w:p>
    <w:p w14:paraId="15CBB229" w14:textId="7D3612C5" w:rsidR="00676FB2" w:rsidRDefault="00676FB2" w:rsidP="00676FB2">
      <w:pPr>
        <w:pStyle w:val="TPnormalpuce1"/>
      </w:pPr>
      <w:r>
        <w:t>Dès que nous voulons accéder à une URL,</w:t>
      </w:r>
    </w:p>
    <w:p w14:paraId="1350772A" w14:textId="03FAA348" w:rsidR="00676FB2" w:rsidRDefault="00676FB2" w:rsidP="00E51462">
      <w:pPr>
        <w:pStyle w:val="TPnormalpuce1"/>
        <w:numPr>
          <w:ilvl w:val="1"/>
          <w:numId w:val="1"/>
        </w:numPr>
      </w:pPr>
      <w:r>
        <w:t>Nous sommes redirigés vers le formulaire de connexion :</w:t>
      </w:r>
    </w:p>
    <w:p w14:paraId="4156AE30" w14:textId="3D37EB7B" w:rsidR="00676FB2" w:rsidRDefault="00676FB2" w:rsidP="00676FB2">
      <w:r>
        <w:rPr>
          <w:noProof/>
        </w:rPr>
        <w:drawing>
          <wp:inline distT="0" distB="0" distL="0" distR="0" wp14:anchorId="6231352D" wp14:editId="273CEEE2">
            <wp:extent cx="5915924" cy="3032466"/>
            <wp:effectExtent l="19050" t="19050" r="27940" b="1587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233" cy="30387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05E084" w14:textId="41C5394A" w:rsidR="00231AB7" w:rsidRPr="001071F0" w:rsidRDefault="00231AB7" w:rsidP="004F070E">
      <w:pPr>
        <w:pStyle w:val="TPnormalpuce1"/>
        <w:numPr>
          <w:ilvl w:val="1"/>
          <w:numId w:val="1"/>
        </w:numPr>
      </w:pPr>
      <w:r>
        <w:t>Il est possible d’utiliser user et ce mot de passe pour se connecter</w:t>
      </w:r>
    </w:p>
    <w:p w14:paraId="3E82E8EB" w14:textId="77777777" w:rsidR="00231AB7" w:rsidRPr="001071F0" w:rsidRDefault="00231AB7" w:rsidP="00231AB7">
      <w:r w:rsidRPr="001071F0">
        <w:rPr>
          <w:noProof/>
        </w:rPr>
        <w:drawing>
          <wp:inline distT="0" distB="0" distL="0" distR="0" wp14:anchorId="5050ED00" wp14:editId="4BA0F1F1">
            <wp:extent cx="4768215" cy="3053715"/>
            <wp:effectExtent l="19050" t="19050" r="13335" b="13335"/>
            <wp:docPr id="1131250211" name="Image 14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50211" name="Image 14" descr="Une image contenant texte, capture d’écran, logiciel, Logiciel multimédia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05371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2551B384" w14:textId="51D48101" w:rsidR="006B01A8" w:rsidRDefault="006B01A8" w:rsidP="00676FB2"/>
    <w:p w14:paraId="7CD3CBCD" w14:textId="0CB31572" w:rsidR="00231AB7" w:rsidRDefault="00231AB7" w:rsidP="00231AB7">
      <w:pPr>
        <w:pStyle w:val="Titre2"/>
      </w:pPr>
      <w:r>
        <w:lastRenderedPageBreak/>
        <w:t>Dans Postman</w:t>
      </w:r>
    </w:p>
    <w:p w14:paraId="66A653D2" w14:textId="552D39B0" w:rsidR="0057074B" w:rsidRDefault="0057074B" w:rsidP="0057074B">
      <w:pPr>
        <w:pStyle w:val="TPnormalpuce1"/>
      </w:pPr>
      <w:r>
        <w:t>Test avec un appel sur la recherche des Employe</w:t>
      </w:r>
    </w:p>
    <w:p w14:paraId="1779A2D1" w14:textId="51B28BBD" w:rsidR="0057074B" w:rsidRPr="0057074B" w:rsidRDefault="0057074B" w:rsidP="0057074B">
      <w:pPr>
        <w:pStyle w:val="TPnormalpuce1"/>
        <w:numPr>
          <w:ilvl w:val="1"/>
          <w:numId w:val="1"/>
        </w:numPr>
        <w:rPr>
          <w:szCs w:val="22"/>
        </w:rPr>
      </w:pPr>
      <w:r>
        <w:t xml:space="preserve">Créer une nouvelle requête avec l’URL </w:t>
      </w:r>
      <w:r w:rsidRPr="0057074B">
        <w:rPr>
          <w:rFonts w:ascii="Segoe UI" w:hAnsi="Segoe UI" w:cs="Segoe UI"/>
          <w:color w:val="212121"/>
          <w:szCs w:val="22"/>
          <w:shd w:val="clear" w:color="auto" w:fill="FFFFFF"/>
        </w:rPr>
        <w:t>http://localhost:8080/eniecole/employes</w:t>
      </w:r>
    </w:p>
    <w:p w14:paraId="56270437" w14:textId="0DD98D3A" w:rsidR="0057074B" w:rsidRDefault="0057074B" w:rsidP="0057074B">
      <w:pPr>
        <w:pStyle w:val="TPnormalpuce1"/>
        <w:numPr>
          <w:ilvl w:val="1"/>
          <w:numId w:val="1"/>
        </w:numPr>
        <w:rPr>
          <w:szCs w:val="22"/>
        </w:rPr>
      </w:pPr>
      <w:r>
        <w:rPr>
          <w:szCs w:val="22"/>
        </w:rPr>
        <w:t>Ajouter une « Authorization » de type « Basic Auth »</w:t>
      </w:r>
    </w:p>
    <w:p w14:paraId="4EE432D1" w14:textId="1A809CB2" w:rsidR="0057074B" w:rsidRDefault="0057074B" w:rsidP="0057074B">
      <w:pPr>
        <w:pStyle w:val="TPnormalpuce1"/>
        <w:numPr>
          <w:ilvl w:val="2"/>
          <w:numId w:val="1"/>
        </w:numPr>
        <w:rPr>
          <w:szCs w:val="22"/>
        </w:rPr>
      </w:pPr>
      <w:r>
        <w:rPr>
          <w:szCs w:val="22"/>
        </w:rPr>
        <w:t>Username : user</w:t>
      </w:r>
    </w:p>
    <w:p w14:paraId="77E8E5AF" w14:textId="02C06202" w:rsidR="0057074B" w:rsidRPr="0057074B" w:rsidRDefault="0057074B" w:rsidP="0057074B">
      <w:pPr>
        <w:pStyle w:val="TPnormalpuce1"/>
        <w:numPr>
          <w:ilvl w:val="2"/>
          <w:numId w:val="1"/>
        </w:numPr>
        <w:rPr>
          <w:szCs w:val="22"/>
        </w:rPr>
      </w:pPr>
      <w:r>
        <w:rPr>
          <w:szCs w:val="22"/>
        </w:rPr>
        <w:t>Password : le mot de passe fournit par Spring Security</w:t>
      </w:r>
    </w:p>
    <w:p w14:paraId="3FA0C2E4" w14:textId="4E754954" w:rsidR="00231AB7" w:rsidRDefault="00C5397A" w:rsidP="00231AB7">
      <w:r>
        <w:rPr>
          <w:noProof/>
        </w:rPr>
        <w:drawing>
          <wp:inline distT="0" distB="0" distL="0" distR="0" wp14:anchorId="1C884327" wp14:editId="72B2EA93">
            <wp:extent cx="6453311" cy="4312289"/>
            <wp:effectExtent l="19050" t="19050" r="24130" b="12065"/>
            <wp:docPr id="20055482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247" cy="43282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D2CC6B" w14:textId="61AC7880" w:rsidR="0099225D" w:rsidRDefault="0099225D" w:rsidP="0099225D">
      <w:pPr>
        <w:pStyle w:val="TPnormalpuce1"/>
      </w:pPr>
      <w:r>
        <w:t>Vous pouvez afficher les données</w:t>
      </w:r>
    </w:p>
    <w:p w14:paraId="4422B8F3" w14:textId="5BAD2344" w:rsidR="0099225D" w:rsidRDefault="005C603F" w:rsidP="0099225D">
      <w:pPr>
        <w:pStyle w:val="TPnormalpuce1"/>
      </w:pPr>
      <w:r>
        <w:t>Modifier l’</w:t>
      </w:r>
      <w:r w:rsidR="0099225D">
        <w:t>« Authorization » </w:t>
      </w:r>
      <w:r>
        <w:t>en « No Auth »</w:t>
      </w:r>
      <w:r w:rsidR="0099225D">
        <w:t>; vous obtiendrez un échec</w:t>
      </w:r>
    </w:p>
    <w:p w14:paraId="419037B6" w14:textId="43AFB801" w:rsidR="0099225D" w:rsidRDefault="005C603F" w:rsidP="0099225D">
      <w:pPr>
        <w:pStyle w:val="TPnormalpuce1"/>
        <w:numPr>
          <w:ilvl w:val="1"/>
          <w:numId w:val="1"/>
        </w:numPr>
      </w:pPr>
      <w:r>
        <w:t xml:space="preserve">Statut : 401 </w:t>
      </w:r>
      <w:r w:rsidR="00C352DF">
        <w:t>–</w:t>
      </w:r>
      <w:r>
        <w:t xml:space="preserve"> Unauthoriz</w:t>
      </w:r>
      <w:r w:rsidR="00D751BB">
        <w:t>ed</w:t>
      </w:r>
    </w:p>
    <w:p w14:paraId="4C32ECC5" w14:textId="0E33009E" w:rsidR="00C352DF" w:rsidRDefault="00C352DF" w:rsidP="00C352DF">
      <w:pPr>
        <w:pStyle w:val="TPnormal"/>
      </w:pPr>
      <w:r>
        <w:t>Dès que nous activons la sécurité toutes les URLs de notre application demande un utilisateur.</w:t>
      </w:r>
    </w:p>
    <w:p w14:paraId="11A04D54" w14:textId="77777777" w:rsidR="00F652B0" w:rsidRDefault="00F652B0" w:rsidP="00F652B0"/>
    <w:p w14:paraId="64A4D6BE" w14:textId="77777777" w:rsidR="008C7530" w:rsidRDefault="008C7530">
      <w:pPr>
        <w:rPr>
          <w:rFonts w:asciiTheme="majorHAnsi" w:eastAsiaTheme="majorEastAsia" w:hAnsiTheme="majorHAnsi" w:cstheme="majorBidi"/>
          <w:color w:val="962D3E"/>
          <w:sz w:val="28"/>
          <w:szCs w:val="28"/>
        </w:rPr>
      </w:pPr>
      <w:r>
        <w:br w:type="page"/>
      </w:r>
    </w:p>
    <w:p w14:paraId="11449640" w14:textId="54DE064F" w:rsidR="00F652B0" w:rsidRDefault="00F652B0" w:rsidP="00F652B0">
      <w:pPr>
        <w:pStyle w:val="Titre1"/>
      </w:pPr>
      <w:r>
        <w:lastRenderedPageBreak/>
        <w:t>Déclaration des utilisateurs depuis la base :</w:t>
      </w:r>
    </w:p>
    <w:p w14:paraId="6AF0F63F" w14:textId="72D3DEC2" w:rsidR="001629AD" w:rsidRDefault="001629AD" w:rsidP="001629AD">
      <w:pPr>
        <w:pStyle w:val="TPnormalpuce1"/>
      </w:pPr>
      <w:r>
        <w:t xml:space="preserve">Nous allons créer </w:t>
      </w:r>
      <w:r w:rsidR="00DE5076">
        <w:t xml:space="preserve">la table </w:t>
      </w:r>
      <w:r w:rsidR="008353AA">
        <w:t>u</w:t>
      </w:r>
      <w:r w:rsidR="00DE5076">
        <w:t>sers</w:t>
      </w:r>
      <w:r>
        <w:t xml:space="preserve"> : </w:t>
      </w:r>
    </w:p>
    <w:p w14:paraId="3923C4F9" w14:textId="3BBF50A5" w:rsidR="001629AD" w:rsidRDefault="00B66BB1" w:rsidP="001629AD">
      <w:r>
        <w:rPr>
          <w:noProof/>
        </w:rPr>
        <w:drawing>
          <wp:inline distT="0" distB="0" distL="0" distR="0" wp14:anchorId="17DD594E" wp14:editId="63677BA3">
            <wp:extent cx="1971040" cy="1045210"/>
            <wp:effectExtent l="19050" t="19050" r="10160" b="21590"/>
            <wp:docPr id="1362467597" name="Image 3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67597" name="Image 3" descr="Une image contenant texte, Police, capture d’écran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1045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48687D" w14:textId="77777777" w:rsidR="001629AD" w:rsidRDefault="001629AD" w:rsidP="001629AD">
      <w:pPr>
        <w:pStyle w:val="TPnormalpuce1"/>
      </w:pPr>
      <w:r>
        <w:t>Nous avons donc pseudo qui permet d’identifier de manière unique notre utilisateur</w:t>
      </w:r>
    </w:p>
    <w:p w14:paraId="544E4511" w14:textId="6A2BB9D4" w:rsidR="00995DA3" w:rsidRDefault="00995DA3" w:rsidP="00995DA3">
      <w:pPr>
        <w:pStyle w:val="TPnormalpuce1"/>
        <w:numPr>
          <w:ilvl w:val="1"/>
          <w:numId w:val="1"/>
        </w:numPr>
      </w:pPr>
      <w:r>
        <w:t xml:space="preserve">Il correspond </w:t>
      </w:r>
      <w:r w:rsidR="00846575">
        <w:t>à</w:t>
      </w:r>
      <w:r>
        <w:t xml:space="preserve"> l’email d’un Employe</w:t>
      </w:r>
    </w:p>
    <w:p w14:paraId="70DD49B1" w14:textId="77777777" w:rsidR="001629AD" w:rsidRDefault="001629AD" w:rsidP="001629AD">
      <w:pPr>
        <w:pStyle w:val="TPnormalpuce1"/>
      </w:pPr>
      <w:r>
        <w:t>Le mot de passe est sur 68 caractères pour préciser l’algorithme de chiffrement au début de la chaîne {bcrypt}</w:t>
      </w:r>
    </w:p>
    <w:p w14:paraId="7460F3AC" w14:textId="77777777" w:rsidR="001629AD" w:rsidRDefault="001629AD" w:rsidP="001629AD">
      <w:pPr>
        <w:pStyle w:val="TPnormalpuce1"/>
        <w:numPr>
          <w:ilvl w:val="1"/>
          <w:numId w:val="1"/>
        </w:numPr>
      </w:pPr>
      <w:r>
        <w:t>Ainsi, si nous voulons changer l’algorithme, il suffira de le préciser dans le mot de passe enregistré.</w:t>
      </w:r>
    </w:p>
    <w:p w14:paraId="7631ABEC" w14:textId="73789A7B" w:rsidR="00846575" w:rsidRDefault="00846575" w:rsidP="00846575">
      <w:pPr>
        <w:pStyle w:val="TPnormalpuce1"/>
      </w:pPr>
      <w:r>
        <w:t>« authority » qui représente le rôle de l’utilisateur</w:t>
      </w:r>
    </w:p>
    <w:p w14:paraId="46710EBC" w14:textId="77777777" w:rsidR="001629AD" w:rsidRDefault="001629AD" w:rsidP="001629AD">
      <w:pPr>
        <w:pStyle w:val="TPnormalpuce1"/>
      </w:pPr>
      <w:r>
        <w:t>Un script de base de données vous est fourni dans les ressources</w:t>
      </w:r>
    </w:p>
    <w:p w14:paraId="7A4F28DF" w14:textId="77777777" w:rsidR="001629AD" w:rsidRDefault="001629AD" w:rsidP="001629AD">
      <w:pPr>
        <w:pStyle w:val="TPnormalpuce1"/>
        <w:numPr>
          <w:ilvl w:val="1"/>
          <w:numId w:val="1"/>
        </w:numPr>
      </w:pPr>
      <w:r>
        <w:t>Remarquer dans ce script que les rôles sont préfixés par ROLE_ pour suivre la configuration de Spring Security</w:t>
      </w:r>
    </w:p>
    <w:p w14:paraId="49DFE667" w14:textId="0B7DA357" w:rsidR="001629AD" w:rsidRDefault="00D050A4" w:rsidP="001629AD">
      <w:pPr>
        <w:pStyle w:val="TPnormalpuce1"/>
      </w:pPr>
      <w:r>
        <w:t>Création</w:t>
      </w:r>
      <w:r w:rsidR="001629AD">
        <w:t xml:space="preserve"> de la classe de configuration</w:t>
      </w:r>
    </w:p>
    <w:p w14:paraId="0D3A62C2" w14:textId="77777777" w:rsidR="001629AD" w:rsidRDefault="001629AD" w:rsidP="001629AD">
      <w:pPr>
        <w:pStyle w:val="TPnormalpuce1"/>
        <w:numPr>
          <w:ilvl w:val="1"/>
          <w:numId w:val="1"/>
        </w:numPr>
      </w:pPr>
      <w:r>
        <w:t>Création d’une méthode userDetailsManager</w:t>
      </w:r>
    </w:p>
    <w:p w14:paraId="13EB6101" w14:textId="77777777" w:rsidR="001629AD" w:rsidRDefault="001629AD" w:rsidP="001629AD">
      <w:pPr>
        <w:pStyle w:val="TPnormalpuce1"/>
        <w:numPr>
          <w:ilvl w:val="2"/>
          <w:numId w:val="1"/>
        </w:numPr>
      </w:pPr>
      <w:r>
        <w:t>Elle prend en paramètre la DataSource</w:t>
      </w:r>
    </w:p>
    <w:p w14:paraId="47F52380" w14:textId="77777777" w:rsidR="001629AD" w:rsidRDefault="001629AD" w:rsidP="001629AD">
      <w:pPr>
        <w:pStyle w:val="TPnormalpuce1"/>
        <w:numPr>
          <w:ilvl w:val="2"/>
          <w:numId w:val="1"/>
        </w:numPr>
      </w:pPr>
      <w:r>
        <w:t>Elle retourne UserDetailsManager</w:t>
      </w:r>
    </w:p>
    <w:p w14:paraId="225FD1EC" w14:textId="77777777" w:rsidR="001629AD" w:rsidRDefault="001629AD" w:rsidP="001629AD">
      <w:pPr>
        <w:pStyle w:val="TPnormalpuce1"/>
        <w:numPr>
          <w:ilvl w:val="2"/>
          <w:numId w:val="1"/>
        </w:numPr>
      </w:pPr>
      <w:r>
        <w:t>Elle permet de créer les 2 requêtes, pour récupérer</w:t>
      </w:r>
    </w:p>
    <w:p w14:paraId="51051E34" w14:textId="77777777" w:rsidR="001629AD" w:rsidRDefault="001629AD" w:rsidP="001629AD">
      <w:pPr>
        <w:pStyle w:val="TPnormalpuce1"/>
        <w:numPr>
          <w:ilvl w:val="3"/>
          <w:numId w:val="1"/>
        </w:numPr>
      </w:pPr>
      <w:r>
        <w:t>L’identifiant, le mot de passe et l’activation d’un utilisateur</w:t>
      </w:r>
    </w:p>
    <w:p w14:paraId="4C649811" w14:textId="77777777" w:rsidR="001629AD" w:rsidRDefault="001629AD" w:rsidP="001629AD">
      <w:pPr>
        <w:pStyle w:val="TPnormalpuce1"/>
        <w:numPr>
          <w:ilvl w:val="3"/>
          <w:numId w:val="1"/>
        </w:numPr>
      </w:pPr>
      <w:r>
        <w:t>La liste des rôles de l’utilisateur</w:t>
      </w:r>
    </w:p>
    <w:p w14:paraId="6B27BA2F" w14:textId="6DC8CCE2" w:rsidR="002718FF" w:rsidRPr="002718FF" w:rsidRDefault="002718FF" w:rsidP="002718FF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tabs>
          <w:tab w:val="left" w:pos="426"/>
          <w:tab w:val="left" w:pos="851"/>
          <w:tab w:val="left" w:pos="1276"/>
          <w:tab w:val="left" w:pos="1701"/>
        </w:tabs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718FF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2718FF">
        <w:rPr>
          <w:rFonts w:ascii="Consolas" w:hAnsi="Consolas"/>
          <w:color w:val="000000"/>
          <w:sz w:val="18"/>
          <w:szCs w:val="18"/>
        </w:rPr>
        <w:t xml:space="preserve"> fr.eni.demo.security;</w:t>
      </w:r>
    </w:p>
    <w:p w14:paraId="6B0324AF" w14:textId="77777777" w:rsidR="002718FF" w:rsidRDefault="002718FF" w:rsidP="002718FF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pacing w:before="0" w:beforeAutospacing="0" w:after="0" w:afterAutospacing="0"/>
        <w:rPr>
          <w:rFonts w:ascii="Consolas" w:hAnsi="Consolas"/>
          <w:b/>
          <w:bCs/>
          <w:color w:val="7F0055"/>
          <w:sz w:val="16"/>
          <w:szCs w:val="16"/>
        </w:rPr>
      </w:pPr>
    </w:p>
    <w:p w14:paraId="60AC293C" w14:textId="1ADB52C6" w:rsidR="001629AD" w:rsidRPr="002457E0" w:rsidRDefault="001629AD" w:rsidP="002718FF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2457E0">
        <w:rPr>
          <w:rFonts w:ascii="Consolas" w:hAnsi="Consolas"/>
          <w:b/>
          <w:bCs/>
          <w:color w:val="7F0055"/>
          <w:sz w:val="16"/>
          <w:szCs w:val="16"/>
        </w:rPr>
        <w:t>import</w:t>
      </w:r>
      <w:r w:rsidRPr="002457E0">
        <w:rPr>
          <w:rFonts w:ascii="Consolas" w:hAnsi="Consolas"/>
          <w:color w:val="000000"/>
          <w:sz w:val="16"/>
          <w:szCs w:val="16"/>
        </w:rPr>
        <w:t xml:space="preserve"> javax.sql.DataSource;</w:t>
      </w:r>
    </w:p>
    <w:p w14:paraId="47B6CD58" w14:textId="63EFD264" w:rsidR="001629AD" w:rsidRPr="004578E9" w:rsidRDefault="001629AD" w:rsidP="004578E9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tabs>
          <w:tab w:val="left" w:pos="426"/>
          <w:tab w:val="left" w:pos="851"/>
          <w:tab w:val="left" w:pos="1276"/>
          <w:tab w:val="left" w:pos="1701"/>
        </w:tabs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96C61BE" w14:textId="5F95B744" w:rsidR="004578E9" w:rsidRPr="004578E9" w:rsidRDefault="004578E9" w:rsidP="004578E9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578E9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4578E9">
        <w:rPr>
          <w:rFonts w:ascii="Consolas" w:hAnsi="Consolas"/>
          <w:color w:val="000000"/>
          <w:sz w:val="18"/>
          <w:szCs w:val="18"/>
        </w:rPr>
        <w:t xml:space="preserve"> org.apache.commons.logging.*;</w:t>
      </w:r>
    </w:p>
    <w:p w14:paraId="4AF08E0C" w14:textId="77777777" w:rsidR="001629AD" w:rsidRPr="002457E0" w:rsidRDefault="001629AD" w:rsidP="002718FF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tabs>
          <w:tab w:val="left" w:pos="426"/>
          <w:tab w:val="left" w:pos="851"/>
          <w:tab w:val="left" w:pos="1276"/>
          <w:tab w:val="left" w:pos="1701"/>
        </w:tabs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2457E0">
        <w:rPr>
          <w:rFonts w:ascii="Consolas" w:hAnsi="Consolas"/>
          <w:b/>
          <w:bCs/>
          <w:color w:val="7F0055"/>
          <w:sz w:val="16"/>
          <w:szCs w:val="16"/>
        </w:rPr>
        <w:t>import</w:t>
      </w:r>
      <w:r w:rsidRPr="002457E0">
        <w:rPr>
          <w:rFonts w:ascii="Consolas" w:hAnsi="Consolas"/>
          <w:color w:val="000000"/>
          <w:sz w:val="16"/>
          <w:szCs w:val="16"/>
        </w:rPr>
        <w:t xml:space="preserve"> org.springframework.context.annotation.</w:t>
      </w:r>
      <w:r>
        <w:rPr>
          <w:rFonts w:ascii="Consolas" w:hAnsi="Consolas"/>
          <w:color w:val="000000"/>
          <w:sz w:val="16"/>
          <w:szCs w:val="16"/>
        </w:rPr>
        <w:t>*</w:t>
      </w:r>
      <w:r w:rsidRPr="002457E0">
        <w:rPr>
          <w:rFonts w:ascii="Consolas" w:hAnsi="Consolas"/>
          <w:color w:val="000000"/>
          <w:sz w:val="16"/>
          <w:szCs w:val="16"/>
        </w:rPr>
        <w:t>;</w:t>
      </w:r>
    </w:p>
    <w:p w14:paraId="7DF11FFF" w14:textId="43DB94AB" w:rsidR="001629AD" w:rsidRPr="002457E0" w:rsidRDefault="001629AD" w:rsidP="002718FF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tabs>
          <w:tab w:val="left" w:pos="426"/>
          <w:tab w:val="left" w:pos="851"/>
          <w:tab w:val="left" w:pos="1276"/>
          <w:tab w:val="left" w:pos="1701"/>
        </w:tabs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2457E0">
        <w:rPr>
          <w:rFonts w:ascii="Consolas" w:hAnsi="Consolas"/>
          <w:b/>
          <w:bCs/>
          <w:color w:val="7F0055"/>
          <w:sz w:val="16"/>
          <w:szCs w:val="16"/>
        </w:rPr>
        <w:t>import</w:t>
      </w:r>
      <w:r w:rsidRPr="002457E0">
        <w:rPr>
          <w:rFonts w:ascii="Consolas" w:hAnsi="Consolas"/>
          <w:color w:val="000000"/>
          <w:sz w:val="16"/>
          <w:szCs w:val="16"/>
        </w:rPr>
        <w:t xml:space="preserve"> org.springframework.security.provisioning.</w:t>
      </w:r>
      <w:r>
        <w:rPr>
          <w:rFonts w:ascii="Consolas" w:hAnsi="Consolas"/>
          <w:color w:val="000000"/>
          <w:sz w:val="16"/>
          <w:szCs w:val="16"/>
        </w:rPr>
        <w:t>*</w:t>
      </w:r>
      <w:r w:rsidRPr="002457E0">
        <w:rPr>
          <w:rFonts w:ascii="Consolas" w:hAnsi="Consolas"/>
          <w:color w:val="000000"/>
          <w:sz w:val="16"/>
          <w:szCs w:val="16"/>
        </w:rPr>
        <w:t>;</w:t>
      </w:r>
    </w:p>
    <w:p w14:paraId="2665800F" w14:textId="77777777" w:rsidR="001629AD" w:rsidRPr="00117B9A" w:rsidRDefault="001629AD" w:rsidP="002718FF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tabs>
          <w:tab w:val="left" w:pos="426"/>
          <w:tab w:val="left" w:pos="851"/>
          <w:tab w:val="left" w:pos="1276"/>
          <w:tab w:val="left" w:pos="1701"/>
        </w:tabs>
        <w:spacing w:before="0" w:beforeAutospacing="0" w:after="0" w:afterAutospacing="0"/>
        <w:rPr>
          <w:rFonts w:ascii="Consolas" w:hAnsi="Consolas"/>
          <w:color w:val="3F5FBF"/>
          <w:sz w:val="16"/>
          <w:szCs w:val="16"/>
        </w:rPr>
      </w:pPr>
    </w:p>
    <w:p w14:paraId="1EEE9432" w14:textId="77777777" w:rsidR="001629AD" w:rsidRPr="00117B9A" w:rsidRDefault="001629AD" w:rsidP="002718FF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tabs>
          <w:tab w:val="left" w:pos="426"/>
          <w:tab w:val="left" w:pos="851"/>
          <w:tab w:val="left" w:pos="1276"/>
          <w:tab w:val="left" w:pos="1701"/>
        </w:tabs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117B9A">
        <w:rPr>
          <w:rFonts w:ascii="Consolas" w:hAnsi="Consolas"/>
          <w:color w:val="646464"/>
          <w:sz w:val="16"/>
          <w:szCs w:val="16"/>
        </w:rPr>
        <w:t>@Configuration</w:t>
      </w:r>
    </w:p>
    <w:p w14:paraId="41B80659" w14:textId="77777777" w:rsidR="001629AD" w:rsidRPr="00117B9A" w:rsidRDefault="001629AD" w:rsidP="002718FF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tabs>
          <w:tab w:val="left" w:pos="426"/>
          <w:tab w:val="left" w:pos="851"/>
          <w:tab w:val="left" w:pos="1276"/>
          <w:tab w:val="left" w:pos="1701"/>
        </w:tabs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117B9A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117B9A">
        <w:rPr>
          <w:rFonts w:ascii="Consolas" w:hAnsi="Consolas"/>
          <w:color w:val="000000"/>
          <w:sz w:val="16"/>
          <w:szCs w:val="16"/>
        </w:rPr>
        <w:t xml:space="preserve"> </w:t>
      </w:r>
      <w:r w:rsidRPr="00117B9A">
        <w:rPr>
          <w:rFonts w:ascii="Consolas" w:hAnsi="Consolas"/>
          <w:b/>
          <w:bCs/>
          <w:color w:val="7F0055"/>
          <w:sz w:val="16"/>
          <w:szCs w:val="16"/>
        </w:rPr>
        <w:t>class</w:t>
      </w:r>
      <w:r w:rsidRPr="00117B9A">
        <w:rPr>
          <w:rFonts w:ascii="Consolas" w:hAnsi="Consolas"/>
          <w:color w:val="000000"/>
          <w:sz w:val="16"/>
          <w:szCs w:val="16"/>
        </w:rPr>
        <w:t xml:space="preserve"> EniSecurityConfig {</w:t>
      </w:r>
    </w:p>
    <w:p w14:paraId="4BD86969" w14:textId="77777777" w:rsidR="001629AD" w:rsidRPr="00117B9A" w:rsidRDefault="001629AD" w:rsidP="002718FF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tabs>
          <w:tab w:val="left" w:pos="426"/>
          <w:tab w:val="left" w:pos="851"/>
          <w:tab w:val="left" w:pos="1276"/>
          <w:tab w:val="left" w:pos="1701"/>
        </w:tabs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7F0055"/>
          <w:sz w:val="16"/>
          <w:szCs w:val="16"/>
        </w:rPr>
        <w:tab/>
      </w:r>
      <w:r w:rsidRPr="00117B9A">
        <w:rPr>
          <w:rFonts w:ascii="Consolas" w:hAnsi="Consolas"/>
          <w:b/>
          <w:bCs/>
          <w:color w:val="7F0055"/>
          <w:sz w:val="16"/>
          <w:szCs w:val="16"/>
        </w:rPr>
        <w:t>protected</w:t>
      </w:r>
      <w:r w:rsidRPr="00117B9A">
        <w:rPr>
          <w:rFonts w:ascii="Consolas" w:hAnsi="Consolas"/>
          <w:color w:val="000000"/>
          <w:sz w:val="16"/>
          <w:szCs w:val="16"/>
        </w:rPr>
        <w:t xml:space="preserve"> </w:t>
      </w:r>
      <w:r w:rsidRPr="00117B9A">
        <w:rPr>
          <w:rFonts w:ascii="Consolas" w:hAnsi="Consolas"/>
          <w:b/>
          <w:bCs/>
          <w:color w:val="7F0055"/>
          <w:sz w:val="16"/>
          <w:szCs w:val="16"/>
        </w:rPr>
        <w:t>final</w:t>
      </w:r>
      <w:r w:rsidRPr="00117B9A">
        <w:rPr>
          <w:rFonts w:ascii="Consolas" w:hAnsi="Consolas"/>
          <w:color w:val="000000"/>
          <w:sz w:val="16"/>
          <w:szCs w:val="16"/>
        </w:rPr>
        <w:t xml:space="preserve"> Log </w:t>
      </w:r>
      <w:r w:rsidRPr="00117B9A">
        <w:rPr>
          <w:rFonts w:ascii="Consolas" w:hAnsi="Consolas"/>
          <w:color w:val="0000C0"/>
          <w:sz w:val="16"/>
          <w:szCs w:val="16"/>
        </w:rPr>
        <w:t>logger</w:t>
      </w:r>
      <w:r w:rsidRPr="00117B9A">
        <w:rPr>
          <w:rFonts w:ascii="Consolas" w:hAnsi="Consolas"/>
          <w:color w:val="000000"/>
          <w:sz w:val="16"/>
          <w:szCs w:val="16"/>
        </w:rPr>
        <w:t xml:space="preserve"> = LogFactory.</w:t>
      </w:r>
      <w:r w:rsidRPr="00117B9A">
        <w:rPr>
          <w:rFonts w:ascii="Consolas" w:hAnsi="Consolas"/>
          <w:i/>
          <w:iCs/>
          <w:color w:val="000000"/>
          <w:sz w:val="16"/>
          <w:szCs w:val="16"/>
        </w:rPr>
        <w:t>getLog</w:t>
      </w:r>
      <w:r w:rsidRPr="00117B9A">
        <w:rPr>
          <w:rFonts w:ascii="Consolas" w:hAnsi="Consolas"/>
          <w:color w:val="000000"/>
          <w:sz w:val="16"/>
          <w:szCs w:val="16"/>
        </w:rPr>
        <w:t>(getClass());</w:t>
      </w:r>
    </w:p>
    <w:p w14:paraId="4850BC42" w14:textId="77777777" w:rsidR="001629AD" w:rsidRDefault="001629AD" w:rsidP="002718FF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tabs>
          <w:tab w:val="left" w:pos="426"/>
          <w:tab w:val="left" w:pos="851"/>
          <w:tab w:val="left" w:pos="1276"/>
          <w:tab w:val="left" w:pos="1701"/>
        </w:tabs>
        <w:spacing w:before="0" w:beforeAutospacing="0" w:after="0" w:afterAutospacing="0"/>
        <w:rPr>
          <w:rFonts w:ascii="Consolas" w:hAnsi="Consolas"/>
          <w:color w:val="3F5FBF"/>
          <w:sz w:val="16"/>
          <w:szCs w:val="16"/>
        </w:rPr>
      </w:pPr>
    </w:p>
    <w:p w14:paraId="7F02F03A" w14:textId="4E0D883A" w:rsidR="001629AD" w:rsidRPr="002457E0" w:rsidRDefault="001629AD" w:rsidP="002718FF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tabs>
          <w:tab w:val="left" w:pos="426"/>
          <w:tab w:val="left" w:pos="851"/>
          <w:tab w:val="left" w:pos="1276"/>
          <w:tab w:val="left" w:pos="1701"/>
        </w:tabs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5FBF"/>
          <w:sz w:val="16"/>
          <w:szCs w:val="16"/>
        </w:rPr>
        <w:tab/>
      </w:r>
      <w:r w:rsidRPr="002457E0">
        <w:rPr>
          <w:rFonts w:ascii="Consolas" w:hAnsi="Consolas"/>
          <w:color w:val="3F5FBF"/>
          <w:sz w:val="16"/>
          <w:szCs w:val="16"/>
        </w:rPr>
        <w:t>/**</w:t>
      </w:r>
    </w:p>
    <w:p w14:paraId="2EC6DC1B" w14:textId="77777777" w:rsidR="001629AD" w:rsidRPr="002457E0" w:rsidRDefault="001629AD" w:rsidP="002718FF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tabs>
          <w:tab w:val="left" w:pos="426"/>
          <w:tab w:val="left" w:pos="851"/>
          <w:tab w:val="left" w:pos="1276"/>
          <w:tab w:val="left" w:pos="1701"/>
        </w:tabs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5FBF"/>
          <w:sz w:val="16"/>
          <w:szCs w:val="16"/>
        </w:rPr>
        <w:tab/>
      </w:r>
      <w:r w:rsidRPr="002457E0">
        <w:rPr>
          <w:rFonts w:ascii="Consolas" w:hAnsi="Consolas"/>
          <w:color w:val="3F5FBF"/>
          <w:sz w:val="16"/>
          <w:szCs w:val="16"/>
        </w:rPr>
        <w:t>* Récupération des utilisateurs de l'application via la base de données</w:t>
      </w:r>
    </w:p>
    <w:p w14:paraId="1DF6B52D" w14:textId="77777777" w:rsidR="001629AD" w:rsidRPr="002457E0" w:rsidRDefault="001629AD" w:rsidP="002718FF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tabs>
          <w:tab w:val="left" w:pos="426"/>
          <w:tab w:val="left" w:pos="851"/>
          <w:tab w:val="left" w:pos="1276"/>
          <w:tab w:val="left" w:pos="1701"/>
        </w:tabs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3F5FBF"/>
          <w:sz w:val="16"/>
          <w:szCs w:val="16"/>
        </w:rPr>
        <w:tab/>
      </w:r>
      <w:r w:rsidRPr="002457E0">
        <w:rPr>
          <w:rFonts w:ascii="Consolas" w:hAnsi="Consolas"/>
          <w:color w:val="3F5FBF"/>
          <w:sz w:val="16"/>
          <w:szCs w:val="16"/>
        </w:rPr>
        <w:t>*/</w:t>
      </w:r>
    </w:p>
    <w:p w14:paraId="1C91501F" w14:textId="77777777" w:rsidR="001629AD" w:rsidRPr="002457E0" w:rsidRDefault="001629AD" w:rsidP="002718FF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tabs>
          <w:tab w:val="left" w:pos="426"/>
          <w:tab w:val="left" w:pos="851"/>
          <w:tab w:val="left" w:pos="1276"/>
          <w:tab w:val="left" w:pos="1701"/>
        </w:tabs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646464"/>
          <w:sz w:val="16"/>
          <w:szCs w:val="16"/>
        </w:rPr>
        <w:tab/>
      </w:r>
      <w:r w:rsidRPr="002457E0">
        <w:rPr>
          <w:rFonts w:ascii="Consolas" w:hAnsi="Consolas"/>
          <w:color w:val="646464"/>
          <w:sz w:val="16"/>
          <w:szCs w:val="16"/>
        </w:rPr>
        <w:t>@Bean</w:t>
      </w:r>
    </w:p>
    <w:p w14:paraId="0DBB87C3" w14:textId="77777777" w:rsidR="001629AD" w:rsidRPr="002457E0" w:rsidRDefault="001629AD" w:rsidP="002718FF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tabs>
          <w:tab w:val="left" w:pos="426"/>
          <w:tab w:val="left" w:pos="851"/>
          <w:tab w:val="left" w:pos="1276"/>
          <w:tab w:val="left" w:pos="1701"/>
        </w:tabs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7F0055"/>
          <w:sz w:val="16"/>
          <w:szCs w:val="16"/>
        </w:rPr>
        <w:tab/>
      </w:r>
      <w:r w:rsidRPr="002457E0">
        <w:rPr>
          <w:rFonts w:ascii="Consolas" w:hAnsi="Consolas"/>
          <w:color w:val="000000"/>
          <w:sz w:val="16"/>
          <w:szCs w:val="16"/>
        </w:rPr>
        <w:t xml:space="preserve">UserDetailsManager userDetailsManager(DataSource </w:t>
      </w:r>
      <w:r w:rsidRPr="002457E0">
        <w:rPr>
          <w:rFonts w:ascii="Consolas" w:hAnsi="Consolas"/>
          <w:color w:val="6A3E3E"/>
          <w:sz w:val="16"/>
          <w:szCs w:val="16"/>
        </w:rPr>
        <w:t>dataSource</w:t>
      </w:r>
      <w:r w:rsidRPr="002457E0">
        <w:rPr>
          <w:rFonts w:ascii="Consolas" w:hAnsi="Consolas"/>
          <w:color w:val="000000"/>
          <w:sz w:val="16"/>
          <w:szCs w:val="16"/>
        </w:rPr>
        <w:t>) {</w:t>
      </w:r>
    </w:p>
    <w:p w14:paraId="6E53F6CA" w14:textId="2B9C0FE7" w:rsidR="001629AD" w:rsidRPr="002457E0" w:rsidRDefault="001629AD" w:rsidP="002718FF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tabs>
          <w:tab w:val="left" w:pos="426"/>
          <w:tab w:val="left" w:pos="851"/>
          <w:tab w:val="left" w:pos="1276"/>
          <w:tab w:val="left" w:pos="1701"/>
        </w:tabs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r w:rsidR="00CF6F49">
        <w:rPr>
          <w:rFonts w:ascii="Consolas" w:hAnsi="Consolas"/>
          <w:color w:val="000000"/>
          <w:sz w:val="16"/>
          <w:szCs w:val="16"/>
        </w:rPr>
        <w:t xml:space="preserve">  </w:t>
      </w:r>
      <w:r w:rsidRPr="002457E0">
        <w:rPr>
          <w:rFonts w:ascii="Consolas" w:hAnsi="Consolas"/>
          <w:color w:val="000000"/>
          <w:sz w:val="16"/>
          <w:szCs w:val="16"/>
        </w:rPr>
        <w:t xml:space="preserve">JdbcUserDetailsManager </w:t>
      </w:r>
      <w:r w:rsidRPr="002457E0">
        <w:rPr>
          <w:rFonts w:ascii="Consolas" w:hAnsi="Consolas"/>
          <w:color w:val="6A3E3E"/>
          <w:sz w:val="16"/>
          <w:szCs w:val="16"/>
        </w:rPr>
        <w:t>jdbcUserDetailsManager</w:t>
      </w:r>
      <w:r w:rsidRPr="002457E0">
        <w:rPr>
          <w:rFonts w:ascii="Consolas" w:hAnsi="Consolas"/>
          <w:color w:val="000000"/>
          <w:sz w:val="16"/>
          <w:szCs w:val="16"/>
        </w:rPr>
        <w:t xml:space="preserve"> = </w:t>
      </w:r>
      <w:r w:rsidRPr="002457E0">
        <w:rPr>
          <w:rFonts w:ascii="Consolas" w:hAnsi="Consolas"/>
          <w:b/>
          <w:bCs/>
          <w:color w:val="7F0055"/>
          <w:sz w:val="16"/>
          <w:szCs w:val="16"/>
        </w:rPr>
        <w:t>new</w:t>
      </w:r>
      <w:r w:rsidRPr="002457E0">
        <w:rPr>
          <w:rFonts w:ascii="Consolas" w:hAnsi="Consolas"/>
          <w:color w:val="000000"/>
          <w:sz w:val="16"/>
          <w:szCs w:val="16"/>
        </w:rPr>
        <w:t xml:space="preserve"> JdbcUserDetailsManager(</w:t>
      </w:r>
      <w:r w:rsidRPr="002457E0">
        <w:rPr>
          <w:rFonts w:ascii="Consolas" w:hAnsi="Consolas"/>
          <w:color w:val="6A3E3E"/>
          <w:sz w:val="16"/>
          <w:szCs w:val="16"/>
        </w:rPr>
        <w:t>dataSource</w:t>
      </w:r>
      <w:r w:rsidRPr="002457E0">
        <w:rPr>
          <w:rFonts w:ascii="Consolas" w:hAnsi="Consolas"/>
          <w:color w:val="000000"/>
          <w:sz w:val="16"/>
          <w:szCs w:val="16"/>
        </w:rPr>
        <w:t>);</w:t>
      </w:r>
    </w:p>
    <w:p w14:paraId="262F9101" w14:textId="2CA731D5" w:rsidR="001629AD" w:rsidRPr="00CF6F49" w:rsidRDefault="001629AD" w:rsidP="00CF6F49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tabs>
          <w:tab w:val="left" w:pos="426"/>
          <w:tab w:val="left" w:pos="851"/>
          <w:tab w:val="left" w:pos="1276"/>
          <w:tab w:val="left" w:pos="1701"/>
        </w:tabs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6A3E3E"/>
          <w:sz w:val="16"/>
          <w:szCs w:val="16"/>
        </w:rPr>
        <w:tab/>
      </w:r>
      <w:r w:rsidR="00CF6F49">
        <w:rPr>
          <w:rFonts w:ascii="Consolas" w:hAnsi="Consolas"/>
          <w:color w:val="6A3E3E"/>
          <w:sz w:val="16"/>
          <w:szCs w:val="16"/>
        </w:rPr>
        <w:t xml:space="preserve">  </w:t>
      </w:r>
      <w:r w:rsidRPr="00CF6F49">
        <w:rPr>
          <w:rFonts w:ascii="Consolas" w:hAnsi="Consolas"/>
          <w:color w:val="6A3E3E"/>
          <w:sz w:val="16"/>
          <w:szCs w:val="16"/>
        </w:rPr>
        <w:t>jdbcUserDetailsManager</w:t>
      </w:r>
      <w:r w:rsidRPr="00CF6F49">
        <w:rPr>
          <w:rFonts w:ascii="Consolas" w:hAnsi="Consolas"/>
          <w:color w:val="000000"/>
          <w:sz w:val="16"/>
          <w:szCs w:val="16"/>
        </w:rPr>
        <w:t>.setUsersByUsernameQuery(</w:t>
      </w:r>
      <w:r w:rsidRPr="00CF6F49">
        <w:rPr>
          <w:rFonts w:ascii="Consolas" w:hAnsi="Consolas"/>
          <w:color w:val="2A00FF"/>
          <w:sz w:val="16"/>
          <w:szCs w:val="16"/>
        </w:rPr>
        <w:t xml:space="preserve">"select pseudo, password, 1 from </w:t>
      </w:r>
      <w:r w:rsidR="00FF0929">
        <w:rPr>
          <w:rFonts w:ascii="Consolas" w:hAnsi="Consolas"/>
          <w:color w:val="2A00FF"/>
          <w:sz w:val="16"/>
          <w:szCs w:val="16"/>
        </w:rPr>
        <w:t>users</w:t>
      </w:r>
      <w:r w:rsidRPr="00CF6F49">
        <w:rPr>
          <w:rFonts w:ascii="Consolas" w:hAnsi="Consolas"/>
          <w:color w:val="2A00FF"/>
          <w:sz w:val="16"/>
          <w:szCs w:val="16"/>
        </w:rPr>
        <w:t xml:space="preserve"> where pseudo=?"</w:t>
      </w:r>
      <w:r w:rsidRPr="00CF6F49">
        <w:rPr>
          <w:rFonts w:ascii="Consolas" w:hAnsi="Consolas"/>
          <w:color w:val="000000"/>
          <w:sz w:val="16"/>
          <w:szCs w:val="16"/>
        </w:rPr>
        <w:t>);</w:t>
      </w:r>
    </w:p>
    <w:p w14:paraId="09DAA351" w14:textId="0AAC3C09" w:rsidR="001629AD" w:rsidRPr="003B684F" w:rsidRDefault="00CF6F49" w:rsidP="003B684F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pacing w:before="0" w:beforeAutospacing="0" w:after="0" w:afterAutospacing="0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color w:val="6A3E3E"/>
          <w:sz w:val="16"/>
          <w:szCs w:val="16"/>
        </w:rPr>
        <w:t xml:space="preserve">       </w:t>
      </w:r>
      <w:r w:rsidR="001629AD" w:rsidRPr="003B684F">
        <w:rPr>
          <w:rFonts w:ascii="Consolas" w:hAnsi="Consolas"/>
          <w:color w:val="6A3E3E"/>
          <w:sz w:val="15"/>
          <w:szCs w:val="15"/>
        </w:rPr>
        <w:t>jdbcUserDetailsManager</w:t>
      </w:r>
      <w:r w:rsidR="001629AD" w:rsidRPr="003B684F">
        <w:rPr>
          <w:rFonts w:ascii="Consolas" w:hAnsi="Consolas"/>
          <w:color w:val="000000"/>
          <w:sz w:val="15"/>
          <w:szCs w:val="15"/>
        </w:rPr>
        <w:t>.setAuthoritiesByUsernameQuery(</w:t>
      </w:r>
      <w:r w:rsidR="001629AD" w:rsidRPr="003B684F">
        <w:rPr>
          <w:rFonts w:ascii="Consolas" w:hAnsi="Consolas"/>
          <w:color w:val="2A00FF"/>
          <w:sz w:val="15"/>
          <w:szCs w:val="15"/>
        </w:rPr>
        <w:t>"</w:t>
      </w:r>
      <w:r w:rsidRPr="003B684F">
        <w:rPr>
          <w:rFonts w:ascii="Consolas" w:hAnsi="Consolas"/>
          <w:color w:val="2A00FF"/>
          <w:sz w:val="15"/>
          <w:szCs w:val="15"/>
        </w:rPr>
        <w:t xml:space="preserve">select pseudo, authority from </w:t>
      </w:r>
      <w:r w:rsidR="00D67C50">
        <w:rPr>
          <w:rFonts w:ascii="Consolas" w:hAnsi="Consolas"/>
          <w:color w:val="2A00FF"/>
          <w:sz w:val="15"/>
          <w:szCs w:val="15"/>
        </w:rPr>
        <w:t>users</w:t>
      </w:r>
      <w:r w:rsidRPr="003B684F">
        <w:rPr>
          <w:rFonts w:ascii="Consolas" w:hAnsi="Consolas"/>
          <w:color w:val="2A00FF"/>
          <w:sz w:val="15"/>
          <w:szCs w:val="15"/>
        </w:rPr>
        <w:t xml:space="preserve"> where pseudo=?</w:t>
      </w:r>
      <w:r w:rsidR="001629AD" w:rsidRPr="003B684F">
        <w:rPr>
          <w:rFonts w:ascii="Consolas" w:hAnsi="Consolas"/>
          <w:color w:val="2A00FF"/>
          <w:sz w:val="15"/>
          <w:szCs w:val="15"/>
        </w:rPr>
        <w:t>"</w:t>
      </w:r>
      <w:r w:rsidR="001629AD" w:rsidRPr="003B684F">
        <w:rPr>
          <w:rFonts w:ascii="Consolas" w:hAnsi="Consolas"/>
          <w:color w:val="000000"/>
          <w:sz w:val="15"/>
          <w:szCs w:val="15"/>
        </w:rPr>
        <w:t>);</w:t>
      </w:r>
    </w:p>
    <w:p w14:paraId="23B806A3" w14:textId="77777777" w:rsidR="001629AD" w:rsidRPr="00CF6F49" w:rsidRDefault="001629AD" w:rsidP="00CF6F49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tabs>
          <w:tab w:val="left" w:pos="426"/>
          <w:tab w:val="left" w:pos="851"/>
          <w:tab w:val="left" w:pos="1276"/>
          <w:tab w:val="left" w:pos="1701"/>
        </w:tabs>
        <w:spacing w:before="0" w:beforeAutospacing="0" w:after="0" w:afterAutospacing="0"/>
        <w:rPr>
          <w:rFonts w:ascii="Consolas" w:hAnsi="Consolas"/>
          <w:b/>
          <w:bCs/>
          <w:color w:val="7F0055"/>
          <w:sz w:val="18"/>
          <w:szCs w:val="18"/>
        </w:rPr>
      </w:pPr>
    </w:p>
    <w:p w14:paraId="65E35522" w14:textId="77777777" w:rsidR="001629AD" w:rsidRPr="002457E0" w:rsidRDefault="001629AD" w:rsidP="002718FF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tabs>
          <w:tab w:val="left" w:pos="426"/>
          <w:tab w:val="left" w:pos="851"/>
          <w:tab w:val="left" w:pos="1276"/>
          <w:tab w:val="left" w:pos="1701"/>
        </w:tabs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7F0055"/>
          <w:sz w:val="16"/>
          <w:szCs w:val="16"/>
        </w:rPr>
        <w:tab/>
      </w:r>
      <w:r>
        <w:rPr>
          <w:rFonts w:ascii="Consolas" w:hAnsi="Consolas"/>
          <w:b/>
          <w:bCs/>
          <w:color w:val="7F0055"/>
          <w:sz w:val="16"/>
          <w:szCs w:val="16"/>
        </w:rPr>
        <w:tab/>
      </w:r>
      <w:r w:rsidRPr="002457E0">
        <w:rPr>
          <w:rFonts w:ascii="Consolas" w:hAnsi="Consolas"/>
          <w:b/>
          <w:bCs/>
          <w:color w:val="7F0055"/>
          <w:sz w:val="16"/>
          <w:szCs w:val="16"/>
        </w:rPr>
        <w:t>return</w:t>
      </w:r>
      <w:r w:rsidRPr="002457E0">
        <w:rPr>
          <w:rFonts w:ascii="Consolas" w:hAnsi="Consolas"/>
          <w:color w:val="000000"/>
          <w:sz w:val="16"/>
          <w:szCs w:val="16"/>
        </w:rPr>
        <w:t xml:space="preserve"> </w:t>
      </w:r>
      <w:r w:rsidRPr="002457E0">
        <w:rPr>
          <w:rFonts w:ascii="Consolas" w:hAnsi="Consolas"/>
          <w:color w:val="6A3E3E"/>
          <w:sz w:val="16"/>
          <w:szCs w:val="16"/>
        </w:rPr>
        <w:t>jdbcUserDetailsManager</w:t>
      </w:r>
      <w:r w:rsidRPr="002457E0">
        <w:rPr>
          <w:rFonts w:ascii="Consolas" w:hAnsi="Consolas"/>
          <w:color w:val="000000"/>
          <w:sz w:val="16"/>
          <w:szCs w:val="16"/>
        </w:rPr>
        <w:t>;</w:t>
      </w:r>
    </w:p>
    <w:p w14:paraId="5D45E2D9" w14:textId="77777777" w:rsidR="001629AD" w:rsidRDefault="001629AD" w:rsidP="002718FF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tabs>
          <w:tab w:val="left" w:pos="426"/>
          <w:tab w:val="left" w:pos="851"/>
          <w:tab w:val="left" w:pos="1276"/>
          <w:tab w:val="left" w:pos="1701"/>
        </w:tabs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r w:rsidRPr="002457E0">
        <w:rPr>
          <w:rFonts w:ascii="Consolas" w:hAnsi="Consolas"/>
          <w:color w:val="000000"/>
          <w:sz w:val="16"/>
          <w:szCs w:val="16"/>
        </w:rPr>
        <w:t>}</w:t>
      </w:r>
    </w:p>
    <w:p w14:paraId="5D1C9571" w14:textId="77777777" w:rsidR="001629AD" w:rsidRDefault="001629AD" w:rsidP="002718FF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tabs>
          <w:tab w:val="left" w:pos="426"/>
          <w:tab w:val="left" w:pos="851"/>
          <w:tab w:val="left" w:pos="1276"/>
          <w:tab w:val="left" w:pos="1701"/>
        </w:tabs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z w:val="16"/>
          <w:szCs w:val="16"/>
        </w:rPr>
        <w:t>…</w:t>
      </w:r>
    </w:p>
    <w:p w14:paraId="2C9DFE7F" w14:textId="77777777" w:rsidR="001629AD" w:rsidRDefault="001629AD" w:rsidP="001629AD"/>
    <w:p w14:paraId="44391DEF" w14:textId="30482CE9" w:rsidR="001629AD" w:rsidRPr="00753C1D" w:rsidRDefault="001629AD" w:rsidP="00BC527C">
      <w:pPr>
        <w:pStyle w:val="Titre2"/>
      </w:pPr>
      <w:r>
        <w:lastRenderedPageBreak/>
        <w:t>Exécution</w:t>
      </w:r>
      <w:r w:rsidR="00BC527C">
        <w:t xml:space="preserve"> dans Postman</w:t>
      </w:r>
    </w:p>
    <w:p w14:paraId="55E87AF6" w14:textId="3E3BF641" w:rsidR="001629AD" w:rsidRDefault="00BC527C" w:rsidP="001629AD">
      <w:pPr>
        <w:pStyle w:val="TPnormalpuce1"/>
      </w:pPr>
      <w:r>
        <w:t>Utiliser un des utilisateurs en base</w:t>
      </w:r>
    </w:p>
    <w:p w14:paraId="7969498F" w14:textId="63C93581" w:rsidR="00BC527C" w:rsidRDefault="00BC527C" w:rsidP="00BC527C">
      <w:pPr>
        <w:pStyle w:val="TPnormalpuce1"/>
        <w:numPr>
          <w:ilvl w:val="1"/>
          <w:numId w:val="1"/>
        </w:numPr>
      </w:pPr>
      <w:r>
        <w:t>Exemple cnicolas@campus-eni.fr et cédric</w:t>
      </w:r>
    </w:p>
    <w:p w14:paraId="305D14CF" w14:textId="33F68D37" w:rsidR="00BC527C" w:rsidRDefault="00BC527C" w:rsidP="00BC527C">
      <w:r>
        <w:rPr>
          <w:noProof/>
        </w:rPr>
        <w:drawing>
          <wp:inline distT="0" distB="0" distL="0" distR="0" wp14:anchorId="5885E3AC" wp14:editId="19187806">
            <wp:extent cx="6642100" cy="5619750"/>
            <wp:effectExtent l="19050" t="19050" r="25400" b="19050"/>
            <wp:docPr id="68492790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619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B52662" w14:textId="77777777" w:rsidR="007809A2" w:rsidRPr="00676FB2" w:rsidRDefault="007809A2" w:rsidP="00BC527C"/>
    <w:p w14:paraId="0FFD2AC0" w14:textId="77777777" w:rsidR="00CF62E1" w:rsidRDefault="00CF62E1">
      <w:pPr>
        <w:rPr>
          <w:rFonts w:asciiTheme="majorHAnsi" w:eastAsiaTheme="majorEastAsia" w:hAnsiTheme="majorHAnsi" w:cstheme="majorBidi"/>
          <w:color w:val="962D3E"/>
          <w:sz w:val="28"/>
          <w:szCs w:val="28"/>
        </w:rPr>
      </w:pPr>
      <w:r>
        <w:br w:type="page"/>
      </w:r>
    </w:p>
    <w:p w14:paraId="66F22F87" w14:textId="4EA86E38" w:rsidR="00927329" w:rsidRDefault="00927329" w:rsidP="00927329">
      <w:pPr>
        <w:pStyle w:val="Titre1"/>
      </w:pPr>
      <w:r>
        <w:lastRenderedPageBreak/>
        <w:t xml:space="preserve">Accès limités des URLs selon les rôles </w:t>
      </w:r>
    </w:p>
    <w:p w14:paraId="17DE059F" w14:textId="77777777" w:rsidR="004A2F61" w:rsidRPr="00D8164E" w:rsidRDefault="004A2F61" w:rsidP="004A2F61">
      <w:pPr>
        <w:pStyle w:val="TPnormal"/>
      </w:pPr>
      <w:r w:rsidRPr="00D8164E">
        <w:t xml:space="preserve">Pour la sécurité, nous voulons déclarer </w:t>
      </w:r>
      <w:r>
        <w:t>2</w:t>
      </w:r>
      <w:r w:rsidRPr="00D8164E">
        <w:t xml:space="preserve"> rôles différents</w:t>
      </w:r>
    </w:p>
    <w:p w14:paraId="3B8A72FD" w14:textId="77777777" w:rsidR="004A2F61" w:rsidRDefault="004A2F61" w:rsidP="004A2F61">
      <w:pPr>
        <w:pStyle w:val="TPnormalpuce1"/>
      </w:pPr>
      <w:r>
        <w:t>Rôle « EMPLOYE » - a les droits en lecture sur l’application (GET)</w:t>
      </w:r>
    </w:p>
    <w:p w14:paraId="24E33A75" w14:textId="77777777" w:rsidR="00F52F81" w:rsidRDefault="00F52F81" w:rsidP="00F52F81">
      <w:pPr>
        <w:pStyle w:val="TPnormalpuce1"/>
      </w:pPr>
      <w:r>
        <w:t>Rôle « ADMIN » - a tous les droits du rôle « EMPLOYE » et les droits de créations, mise à jour et suppression (POST, PUT, PATCH, DELETE)</w:t>
      </w:r>
    </w:p>
    <w:p w14:paraId="6D91620F" w14:textId="421709A6" w:rsidR="001E7332" w:rsidRDefault="001E7332" w:rsidP="004A2F61">
      <w:pPr>
        <w:pStyle w:val="TPnormalpuce1"/>
      </w:pPr>
      <w:r>
        <w:t>L’URL racine /eniecole doit être accessible à tout le monde (sans connexion)</w:t>
      </w:r>
    </w:p>
    <w:p w14:paraId="0513875A" w14:textId="77777777" w:rsidR="00927329" w:rsidRPr="00D93593" w:rsidRDefault="00927329" w:rsidP="006B344C"/>
    <w:p w14:paraId="593C4C1B" w14:textId="77777777" w:rsidR="00927329" w:rsidRDefault="00927329" w:rsidP="007278B4">
      <w:pPr>
        <w:pStyle w:val="Titre2"/>
      </w:pPr>
      <w:r>
        <w:t>Modification de la classe de configuration :</w:t>
      </w:r>
    </w:p>
    <w:p w14:paraId="79407B6D" w14:textId="77777777" w:rsidR="00927329" w:rsidRDefault="00927329" w:rsidP="00927329">
      <w:pPr>
        <w:pStyle w:val="TPnormalpuce1"/>
      </w:pPr>
      <w:r>
        <w:t>Ajout de l’annotation pour gérer les filtres sur les URLs et les méthodes du protocole http :</w:t>
      </w:r>
    </w:p>
    <w:p w14:paraId="39CBF9B6" w14:textId="77777777" w:rsidR="00927329" w:rsidRDefault="00927329" w:rsidP="00927329">
      <w:pPr>
        <w:pStyle w:val="TPnormalpuce1"/>
        <w:numPr>
          <w:ilvl w:val="1"/>
          <w:numId w:val="1"/>
        </w:numPr>
      </w:pPr>
      <w:r>
        <w:t>@EnableWebSecurity</w:t>
      </w:r>
    </w:p>
    <w:p w14:paraId="6137915C" w14:textId="77777777" w:rsidR="00927329" w:rsidRDefault="00927329" w:rsidP="00927329">
      <w:pPr>
        <w:pStyle w:val="TPnormalpuce1"/>
      </w:pPr>
      <w:r>
        <w:t xml:space="preserve">Déclaration d’un bean de type SecurityFilterChain au travers d’une méthode filterChain ; </w:t>
      </w:r>
    </w:p>
    <w:p w14:paraId="2BD052E3" w14:textId="77777777" w:rsidR="00927329" w:rsidRDefault="00927329" w:rsidP="00927329">
      <w:pPr>
        <w:pStyle w:val="TPnormalpuce1"/>
        <w:numPr>
          <w:ilvl w:val="1"/>
          <w:numId w:val="1"/>
        </w:numPr>
      </w:pPr>
      <w:r>
        <w:t>Elle prend en argument HttpSecurity</w:t>
      </w:r>
    </w:p>
    <w:p w14:paraId="7208877C" w14:textId="77777777" w:rsidR="00927329" w:rsidRDefault="00927329" w:rsidP="00927329">
      <w:pPr>
        <w:pStyle w:val="TPnormalpuce1"/>
        <w:numPr>
          <w:ilvl w:val="1"/>
          <w:numId w:val="1"/>
        </w:numPr>
      </w:pPr>
      <w:r>
        <w:t>Permet de configurer les méthodes et url du protocole http accessible selon un certain rôle</w:t>
      </w:r>
    </w:p>
    <w:p w14:paraId="4C4282A7" w14:textId="77777777" w:rsidR="00927329" w:rsidRDefault="00927329" w:rsidP="00927329">
      <w:pPr>
        <w:pStyle w:val="TPnormalpuce1"/>
        <w:numPr>
          <w:ilvl w:val="1"/>
          <w:numId w:val="1"/>
        </w:numPr>
      </w:pPr>
      <w:r>
        <w:t>Les ressources accessibles par tous</w:t>
      </w:r>
    </w:p>
    <w:p w14:paraId="2E9B1C02" w14:textId="77777777" w:rsidR="00927329" w:rsidRDefault="00927329" w:rsidP="00927329">
      <w:pPr>
        <w:pStyle w:val="TPnormalpuce1"/>
        <w:numPr>
          <w:ilvl w:val="1"/>
          <w:numId w:val="1"/>
        </w:numPr>
      </w:pPr>
      <w:r>
        <w:t>Déclaration d’une connexion via le formulaire par défaut</w:t>
      </w:r>
    </w:p>
    <w:p w14:paraId="64A89FC1" w14:textId="4F3870B1" w:rsidR="00036E08" w:rsidRPr="00036E08" w:rsidRDefault="00927329" w:rsidP="00036E08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tabs>
          <w:tab w:val="left" w:pos="426"/>
          <w:tab w:val="left" w:pos="851"/>
          <w:tab w:val="left" w:pos="1276"/>
          <w:tab w:val="left" w:pos="1701"/>
        </w:tabs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36E08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036E08">
        <w:rPr>
          <w:rFonts w:ascii="Consolas" w:hAnsi="Consolas"/>
          <w:color w:val="000000"/>
          <w:sz w:val="18"/>
          <w:szCs w:val="18"/>
        </w:rPr>
        <w:t xml:space="preserve"> fr.eni.demo.security;</w:t>
      </w:r>
    </w:p>
    <w:p w14:paraId="34059CF6" w14:textId="77777777" w:rsidR="00036E08" w:rsidRPr="00036E08" w:rsidRDefault="00036E08" w:rsidP="00036E08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66347C8" w14:textId="77777777" w:rsidR="00036E08" w:rsidRPr="00036E08" w:rsidRDefault="00036E08" w:rsidP="00036E08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36E08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036E08">
        <w:rPr>
          <w:rFonts w:ascii="Consolas" w:hAnsi="Consolas"/>
          <w:color w:val="000000"/>
          <w:sz w:val="18"/>
          <w:szCs w:val="18"/>
        </w:rPr>
        <w:t xml:space="preserve"> javax.sql.DataSource;</w:t>
      </w:r>
    </w:p>
    <w:p w14:paraId="39C5A942" w14:textId="77777777" w:rsidR="00036E08" w:rsidRPr="00036E08" w:rsidRDefault="00036E08" w:rsidP="00036E08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EFB2E80" w14:textId="77777777" w:rsidR="00036E08" w:rsidRPr="00036E08" w:rsidRDefault="00036E08" w:rsidP="00036E08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36E08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036E08">
        <w:rPr>
          <w:rFonts w:ascii="Consolas" w:hAnsi="Consolas"/>
          <w:color w:val="000000"/>
          <w:sz w:val="18"/>
          <w:szCs w:val="18"/>
        </w:rPr>
        <w:t xml:space="preserve"> org.apache.commons.logging.*;</w:t>
      </w:r>
    </w:p>
    <w:p w14:paraId="3533E96C" w14:textId="77777777" w:rsidR="00036E08" w:rsidRPr="00036E08" w:rsidRDefault="00036E08" w:rsidP="00036E08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36E08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036E08">
        <w:rPr>
          <w:rFonts w:ascii="Consolas" w:hAnsi="Consolas"/>
          <w:color w:val="000000"/>
          <w:sz w:val="18"/>
          <w:szCs w:val="18"/>
        </w:rPr>
        <w:t xml:space="preserve"> org.springframework.context.annotation.*;</w:t>
      </w:r>
    </w:p>
    <w:p w14:paraId="238EB711" w14:textId="77777777" w:rsidR="00036E08" w:rsidRPr="00036E08" w:rsidRDefault="00036E08" w:rsidP="00036E08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36E08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036E08">
        <w:rPr>
          <w:rFonts w:ascii="Consolas" w:hAnsi="Consolas"/>
          <w:color w:val="000000"/>
          <w:sz w:val="18"/>
          <w:szCs w:val="18"/>
        </w:rPr>
        <w:t xml:space="preserve"> org.springframework.http.HttpMethod;</w:t>
      </w:r>
    </w:p>
    <w:p w14:paraId="3511D10E" w14:textId="77777777" w:rsidR="00036E08" w:rsidRPr="00036E08" w:rsidRDefault="00036E08" w:rsidP="00036E08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36E08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036E08">
        <w:rPr>
          <w:rFonts w:ascii="Consolas" w:hAnsi="Consolas"/>
          <w:color w:val="000000"/>
          <w:sz w:val="18"/>
          <w:szCs w:val="18"/>
        </w:rPr>
        <w:t xml:space="preserve"> org.springframework.security.config.Customizer;</w:t>
      </w:r>
    </w:p>
    <w:p w14:paraId="078DE3AD" w14:textId="77777777" w:rsidR="00036E08" w:rsidRPr="00036E08" w:rsidRDefault="00036E08" w:rsidP="00036E08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36E08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036E08">
        <w:rPr>
          <w:rFonts w:ascii="Consolas" w:hAnsi="Consolas"/>
          <w:color w:val="000000"/>
          <w:sz w:val="18"/>
          <w:szCs w:val="18"/>
        </w:rPr>
        <w:t xml:space="preserve"> org.springframework.security.config.annotation.web.builders.HttpSecurity;</w:t>
      </w:r>
    </w:p>
    <w:p w14:paraId="6964124D" w14:textId="77777777" w:rsidR="00036E08" w:rsidRPr="00036E08" w:rsidRDefault="00036E08" w:rsidP="00036E08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36E08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036E08">
        <w:rPr>
          <w:rFonts w:ascii="Consolas" w:hAnsi="Consolas"/>
          <w:color w:val="000000"/>
          <w:sz w:val="18"/>
          <w:szCs w:val="18"/>
        </w:rPr>
        <w:t xml:space="preserve"> org.springframework.security.config.annotation.web.configuration.EnableWebSecurity;</w:t>
      </w:r>
    </w:p>
    <w:p w14:paraId="3F1F057D" w14:textId="77777777" w:rsidR="00036E08" w:rsidRPr="00036E08" w:rsidRDefault="00036E08" w:rsidP="00036E08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36E08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036E08">
        <w:rPr>
          <w:rFonts w:ascii="Consolas" w:hAnsi="Consolas"/>
          <w:color w:val="000000"/>
          <w:sz w:val="18"/>
          <w:szCs w:val="18"/>
        </w:rPr>
        <w:t xml:space="preserve"> org.springframework.security.provisioning.*;</w:t>
      </w:r>
    </w:p>
    <w:p w14:paraId="24226D5F" w14:textId="77777777" w:rsidR="00036E08" w:rsidRPr="00036E08" w:rsidRDefault="00036E08" w:rsidP="00036E08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36E08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036E08">
        <w:rPr>
          <w:rFonts w:ascii="Consolas" w:hAnsi="Consolas"/>
          <w:color w:val="000000"/>
          <w:sz w:val="18"/>
          <w:szCs w:val="18"/>
        </w:rPr>
        <w:t xml:space="preserve"> org.springframework.security.web.SecurityFilterChain;</w:t>
      </w:r>
    </w:p>
    <w:p w14:paraId="4D5B9852" w14:textId="77777777" w:rsidR="00927329" w:rsidRPr="00036E08" w:rsidRDefault="00927329" w:rsidP="00036E08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tabs>
          <w:tab w:val="left" w:pos="426"/>
          <w:tab w:val="left" w:pos="851"/>
          <w:tab w:val="left" w:pos="1276"/>
          <w:tab w:val="left" w:pos="1701"/>
        </w:tabs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DEF6F1C" w14:textId="77777777" w:rsidR="00927329" w:rsidRPr="00036E08" w:rsidRDefault="00927329" w:rsidP="00036E08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tabs>
          <w:tab w:val="left" w:pos="426"/>
          <w:tab w:val="left" w:pos="851"/>
          <w:tab w:val="left" w:pos="1276"/>
          <w:tab w:val="left" w:pos="1701"/>
        </w:tabs>
        <w:spacing w:before="0" w:beforeAutospacing="0" w:after="0" w:afterAutospacing="0"/>
        <w:rPr>
          <w:rFonts w:ascii="Consolas" w:hAnsi="Consolas"/>
          <w:color w:val="646464"/>
          <w:sz w:val="18"/>
          <w:szCs w:val="18"/>
        </w:rPr>
      </w:pPr>
      <w:r w:rsidRPr="00036E08">
        <w:rPr>
          <w:rFonts w:ascii="Consolas" w:hAnsi="Consolas"/>
          <w:color w:val="646464"/>
          <w:sz w:val="18"/>
          <w:szCs w:val="18"/>
        </w:rPr>
        <w:t>@Configuration</w:t>
      </w:r>
    </w:p>
    <w:p w14:paraId="75865F88" w14:textId="77777777" w:rsidR="00927329" w:rsidRPr="00922420" w:rsidRDefault="00927329" w:rsidP="00922420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tabs>
          <w:tab w:val="left" w:pos="426"/>
          <w:tab w:val="left" w:pos="851"/>
          <w:tab w:val="left" w:pos="1276"/>
          <w:tab w:val="left" w:pos="1701"/>
        </w:tabs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22420">
        <w:rPr>
          <w:rFonts w:ascii="Consolas" w:hAnsi="Consolas"/>
          <w:color w:val="646464"/>
          <w:sz w:val="18"/>
          <w:szCs w:val="18"/>
        </w:rPr>
        <w:t>@EnableWebSecurity</w:t>
      </w:r>
    </w:p>
    <w:p w14:paraId="46A4428A" w14:textId="05F44DEB" w:rsidR="00927329" w:rsidRPr="00922420" w:rsidRDefault="00927329" w:rsidP="00CF58F9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tabs>
          <w:tab w:val="left" w:pos="426"/>
          <w:tab w:val="left" w:pos="851"/>
          <w:tab w:val="left" w:pos="1276"/>
          <w:tab w:val="left" w:pos="1701"/>
        </w:tabs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22420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922420">
        <w:rPr>
          <w:rFonts w:ascii="Consolas" w:hAnsi="Consolas"/>
          <w:color w:val="000000"/>
          <w:sz w:val="18"/>
          <w:szCs w:val="18"/>
        </w:rPr>
        <w:t xml:space="preserve"> </w:t>
      </w:r>
      <w:r w:rsidRPr="00922420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922420">
        <w:rPr>
          <w:rFonts w:ascii="Consolas" w:hAnsi="Consolas"/>
          <w:color w:val="000000"/>
          <w:sz w:val="18"/>
          <w:szCs w:val="18"/>
        </w:rPr>
        <w:t xml:space="preserve"> EniSecurityConfig {</w:t>
      </w:r>
    </w:p>
    <w:p w14:paraId="69CE629E" w14:textId="77777777" w:rsidR="00927329" w:rsidRPr="00922420" w:rsidRDefault="00927329" w:rsidP="00922420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tabs>
          <w:tab w:val="left" w:pos="426"/>
          <w:tab w:val="left" w:pos="851"/>
          <w:tab w:val="left" w:pos="1276"/>
          <w:tab w:val="left" w:pos="1701"/>
        </w:tabs>
        <w:spacing w:before="0" w:beforeAutospacing="0" w:after="0" w:afterAutospacing="0"/>
        <w:rPr>
          <w:rFonts w:ascii="Consolas" w:hAnsi="Consolas"/>
          <w:color w:val="3F5FBF"/>
          <w:sz w:val="18"/>
          <w:szCs w:val="18"/>
        </w:rPr>
      </w:pPr>
      <w:r w:rsidRPr="00922420">
        <w:rPr>
          <w:rFonts w:ascii="Consolas" w:hAnsi="Consolas"/>
          <w:color w:val="3F5FBF"/>
          <w:sz w:val="18"/>
          <w:szCs w:val="18"/>
        </w:rPr>
        <w:tab/>
        <w:t>…</w:t>
      </w:r>
    </w:p>
    <w:p w14:paraId="0DC54E4C" w14:textId="77777777" w:rsidR="00922420" w:rsidRPr="00922420" w:rsidRDefault="00927329" w:rsidP="00922420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22420">
        <w:rPr>
          <w:rFonts w:ascii="Consolas" w:hAnsi="Consolas"/>
          <w:color w:val="3F5FBF"/>
          <w:sz w:val="18"/>
          <w:szCs w:val="18"/>
        </w:rPr>
        <w:tab/>
      </w:r>
      <w:r w:rsidR="00922420" w:rsidRPr="00922420">
        <w:rPr>
          <w:rFonts w:ascii="Consolas" w:hAnsi="Consolas"/>
          <w:color w:val="3F5FBF"/>
          <w:sz w:val="18"/>
          <w:szCs w:val="18"/>
        </w:rPr>
        <w:t>/**</w:t>
      </w:r>
    </w:p>
    <w:p w14:paraId="65597673" w14:textId="77777777" w:rsidR="00922420" w:rsidRPr="00922420" w:rsidRDefault="00922420" w:rsidP="00922420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22420">
        <w:rPr>
          <w:rFonts w:ascii="Consolas" w:hAnsi="Consolas"/>
          <w:color w:val="3F5FBF"/>
          <w:sz w:val="18"/>
          <w:szCs w:val="18"/>
        </w:rPr>
        <w:tab/>
        <w:t>* Restriction des URLs selon la connexion utilisateur et leurs rôles</w:t>
      </w:r>
    </w:p>
    <w:p w14:paraId="34220680" w14:textId="77777777" w:rsidR="00922420" w:rsidRPr="00922420" w:rsidRDefault="00922420" w:rsidP="00922420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22420">
        <w:rPr>
          <w:rFonts w:ascii="Consolas" w:hAnsi="Consolas"/>
          <w:color w:val="3F5FBF"/>
          <w:sz w:val="18"/>
          <w:szCs w:val="18"/>
        </w:rPr>
        <w:tab/>
        <w:t>*/</w:t>
      </w:r>
    </w:p>
    <w:p w14:paraId="1860257C" w14:textId="77777777" w:rsidR="00922420" w:rsidRPr="00922420" w:rsidRDefault="00922420" w:rsidP="00922420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22420">
        <w:rPr>
          <w:rFonts w:ascii="Consolas" w:hAnsi="Consolas"/>
          <w:color w:val="000000"/>
          <w:sz w:val="18"/>
          <w:szCs w:val="18"/>
        </w:rPr>
        <w:tab/>
      </w:r>
      <w:r w:rsidRPr="00922420">
        <w:rPr>
          <w:rFonts w:ascii="Consolas" w:hAnsi="Consolas"/>
          <w:color w:val="646464"/>
          <w:sz w:val="18"/>
          <w:szCs w:val="18"/>
        </w:rPr>
        <w:t>@Bean</w:t>
      </w:r>
    </w:p>
    <w:p w14:paraId="3B8AB660" w14:textId="77777777" w:rsidR="00922420" w:rsidRPr="009C7F51" w:rsidRDefault="00922420" w:rsidP="009C7F51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22420">
        <w:rPr>
          <w:rFonts w:ascii="Consolas" w:hAnsi="Consolas"/>
          <w:color w:val="000000"/>
          <w:sz w:val="18"/>
          <w:szCs w:val="18"/>
        </w:rPr>
        <w:tab/>
        <w:t xml:space="preserve">SecurityFilterChain filterChain(HttpSecurity </w:t>
      </w:r>
      <w:r w:rsidRPr="00922420">
        <w:rPr>
          <w:rFonts w:ascii="Consolas" w:hAnsi="Consolas"/>
          <w:color w:val="6A3E3E"/>
          <w:sz w:val="18"/>
          <w:szCs w:val="18"/>
        </w:rPr>
        <w:t>http</w:t>
      </w:r>
      <w:r w:rsidRPr="00922420">
        <w:rPr>
          <w:rFonts w:ascii="Consolas" w:hAnsi="Consolas"/>
          <w:color w:val="000000"/>
          <w:sz w:val="18"/>
          <w:szCs w:val="18"/>
        </w:rPr>
        <w:t xml:space="preserve">) </w:t>
      </w:r>
      <w:r w:rsidRPr="00922420">
        <w:rPr>
          <w:rFonts w:ascii="Consolas" w:hAnsi="Consolas"/>
          <w:b/>
          <w:bCs/>
          <w:color w:val="7F0055"/>
          <w:sz w:val="18"/>
          <w:szCs w:val="18"/>
        </w:rPr>
        <w:t>throws</w:t>
      </w:r>
      <w:r w:rsidRPr="00922420">
        <w:rPr>
          <w:rFonts w:ascii="Consolas" w:hAnsi="Consolas"/>
          <w:color w:val="000000"/>
          <w:sz w:val="18"/>
          <w:szCs w:val="18"/>
        </w:rPr>
        <w:t xml:space="preserve"> Exception {</w:t>
      </w:r>
    </w:p>
    <w:p w14:paraId="67015E62" w14:textId="77777777" w:rsidR="009C7F51" w:rsidRPr="009C7F51" w:rsidRDefault="00922420" w:rsidP="009C7F51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C7F51">
        <w:rPr>
          <w:rFonts w:ascii="Consolas" w:hAnsi="Consolas"/>
          <w:color w:val="000000"/>
          <w:sz w:val="18"/>
          <w:szCs w:val="18"/>
        </w:rPr>
        <w:tab/>
      </w:r>
      <w:r w:rsidRPr="009C7F51">
        <w:rPr>
          <w:rFonts w:ascii="Consolas" w:hAnsi="Consolas"/>
          <w:color w:val="000000"/>
          <w:sz w:val="18"/>
          <w:szCs w:val="18"/>
        </w:rPr>
        <w:tab/>
      </w:r>
      <w:r w:rsidR="009C7F51" w:rsidRPr="006B344C">
        <w:rPr>
          <w:rFonts w:ascii="Consolas" w:hAnsi="Consolas"/>
          <w:color w:val="6A3E3E"/>
          <w:sz w:val="18"/>
          <w:szCs w:val="18"/>
        </w:rPr>
        <w:t>http</w:t>
      </w:r>
      <w:r w:rsidR="009C7F51" w:rsidRPr="009C7F51">
        <w:rPr>
          <w:rFonts w:ascii="Consolas" w:hAnsi="Consolas"/>
          <w:color w:val="000000"/>
          <w:sz w:val="18"/>
          <w:szCs w:val="18"/>
        </w:rPr>
        <w:t>.authorizeHttpRequests(</w:t>
      </w:r>
      <w:r w:rsidR="009C7F51" w:rsidRPr="009C7F51">
        <w:rPr>
          <w:rFonts w:ascii="Consolas" w:hAnsi="Consolas"/>
          <w:color w:val="6A3E3E"/>
          <w:sz w:val="18"/>
          <w:szCs w:val="18"/>
        </w:rPr>
        <w:t>auth</w:t>
      </w:r>
      <w:r w:rsidR="009C7F51" w:rsidRPr="009C7F51">
        <w:rPr>
          <w:rFonts w:ascii="Consolas" w:hAnsi="Consolas"/>
          <w:color w:val="000000"/>
          <w:sz w:val="18"/>
          <w:szCs w:val="18"/>
        </w:rPr>
        <w:t xml:space="preserve"> -&gt; {</w:t>
      </w:r>
    </w:p>
    <w:p w14:paraId="3A8ECDB6" w14:textId="77777777" w:rsidR="009C7F51" w:rsidRPr="009C7F51" w:rsidRDefault="009C7F51" w:rsidP="006306C4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C7F51">
        <w:rPr>
          <w:rFonts w:ascii="Consolas" w:hAnsi="Consolas"/>
          <w:color w:val="000000"/>
          <w:sz w:val="18"/>
          <w:szCs w:val="18"/>
        </w:rPr>
        <w:tab/>
      </w:r>
      <w:r w:rsidRPr="009C7F51">
        <w:rPr>
          <w:rFonts w:ascii="Consolas" w:hAnsi="Consolas"/>
          <w:color w:val="000000"/>
          <w:sz w:val="18"/>
          <w:szCs w:val="18"/>
        </w:rPr>
        <w:tab/>
      </w:r>
      <w:r w:rsidRPr="009C7F51">
        <w:rPr>
          <w:rFonts w:ascii="Consolas" w:hAnsi="Consolas"/>
          <w:color w:val="000000"/>
          <w:sz w:val="18"/>
          <w:szCs w:val="18"/>
        </w:rPr>
        <w:tab/>
      </w:r>
      <w:r w:rsidRPr="009C7F51">
        <w:rPr>
          <w:rFonts w:ascii="Consolas" w:hAnsi="Consolas"/>
          <w:color w:val="6A3E3E"/>
          <w:sz w:val="18"/>
          <w:szCs w:val="18"/>
        </w:rPr>
        <w:t>auth</w:t>
      </w:r>
    </w:p>
    <w:p w14:paraId="1E9E907B" w14:textId="77777777" w:rsidR="006306C4" w:rsidRPr="00DC561A" w:rsidRDefault="009C7F51" w:rsidP="006306C4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C7F51">
        <w:rPr>
          <w:rFonts w:ascii="Consolas" w:hAnsi="Consolas"/>
          <w:color w:val="000000"/>
          <w:sz w:val="18"/>
          <w:szCs w:val="18"/>
        </w:rPr>
        <w:tab/>
      </w:r>
      <w:r w:rsidRPr="009C7F51">
        <w:rPr>
          <w:rFonts w:ascii="Consolas" w:hAnsi="Consolas"/>
          <w:color w:val="000000"/>
          <w:sz w:val="18"/>
          <w:szCs w:val="18"/>
        </w:rPr>
        <w:tab/>
      </w:r>
      <w:r w:rsidRPr="009C7F51">
        <w:rPr>
          <w:rFonts w:ascii="Consolas" w:hAnsi="Consolas"/>
          <w:color w:val="000000"/>
          <w:sz w:val="18"/>
          <w:szCs w:val="18"/>
        </w:rPr>
        <w:tab/>
      </w:r>
      <w:r w:rsidR="006306C4" w:rsidRPr="00DC561A">
        <w:rPr>
          <w:rFonts w:ascii="Consolas" w:hAnsi="Consolas"/>
          <w:color w:val="3F7F5F"/>
          <w:sz w:val="18"/>
          <w:szCs w:val="18"/>
        </w:rPr>
        <w:t>//Permettre l'accès à l'URL racine à tout le monde</w:t>
      </w:r>
    </w:p>
    <w:p w14:paraId="44198FFB" w14:textId="77777777" w:rsidR="006306C4" w:rsidRDefault="006306C4" w:rsidP="006306C4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  <w:t>.requestMatchers(</w:t>
      </w:r>
      <w:r w:rsidRPr="00DC561A">
        <w:rPr>
          <w:rFonts w:ascii="Consolas" w:hAnsi="Consolas"/>
          <w:color w:val="2A00FF"/>
          <w:sz w:val="18"/>
          <w:szCs w:val="18"/>
        </w:rPr>
        <w:t>"/eniecole"</w:t>
      </w:r>
      <w:r w:rsidRPr="00DC561A">
        <w:rPr>
          <w:rFonts w:ascii="Consolas" w:hAnsi="Consolas"/>
          <w:color w:val="000000"/>
          <w:sz w:val="18"/>
          <w:szCs w:val="18"/>
        </w:rPr>
        <w:t>).permitAll()</w:t>
      </w:r>
    </w:p>
    <w:p w14:paraId="23B56D19" w14:textId="77777777" w:rsidR="006306C4" w:rsidRPr="00DC561A" w:rsidRDefault="006306C4" w:rsidP="006306C4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227148E" w14:textId="77777777" w:rsidR="006306C4" w:rsidRPr="00DC561A" w:rsidRDefault="006306C4" w:rsidP="006306C4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3F7F5F"/>
          <w:sz w:val="18"/>
          <w:szCs w:val="18"/>
        </w:rPr>
        <w:t>//Permettre au</w:t>
      </w:r>
      <w:r>
        <w:rPr>
          <w:rFonts w:ascii="Consolas" w:hAnsi="Consolas"/>
          <w:color w:val="3F7F5F"/>
          <w:sz w:val="18"/>
          <w:szCs w:val="18"/>
        </w:rPr>
        <w:t>x</w:t>
      </w:r>
      <w:r w:rsidRPr="00DC561A">
        <w:rPr>
          <w:rFonts w:ascii="Consolas" w:hAnsi="Consolas"/>
          <w:color w:val="3F7F5F"/>
          <w:sz w:val="18"/>
          <w:szCs w:val="18"/>
        </w:rPr>
        <w:t xml:space="preserve"> rôle</w:t>
      </w:r>
      <w:r>
        <w:rPr>
          <w:rFonts w:ascii="Consolas" w:hAnsi="Consolas"/>
          <w:color w:val="3F7F5F"/>
          <w:sz w:val="18"/>
          <w:szCs w:val="18"/>
        </w:rPr>
        <w:t>s</w:t>
      </w:r>
      <w:r w:rsidRPr="00DC561A">
        <w:rPr>
          <w:rFonts w:ascii="Consolas" w:hAnsi="Consolas"/>
          <w:color w:val="3F7F5F"/>
          <w:sz w:val="18"/>
          <w:szCs w:val="18"/>
        </w:rPr>
        <w:t xml:space="preserve"> EMPLOYE</w:t>
      </w:r>
      <w:r>
        <w:rPr>
          <w:rFonts w:ascii="Consolas" w:hAnsi="Consolas"/>
          <w:color w:val="3F7F5F"/>
          <w:sz w:val="18"/>
          <w:szCs w:val="18"/>
        </w:rPr>
        <w:t xml:space="preserve"> et ADMIN</w:t>
      </w:r>
      <w:r w:rsidRPr="00DC561A">
        <w:rPr>
          <w:rFonts w:ascii="Consolas" w:hAnsi="Consolas"/>
          <w:color w:val="3F7F5F"/>
          <w:sz w:val="18"/>
          <w:szCs w:val="18"/>
        </w:rPr>
        <w:t xml:space="preserve"> de manipuler les URLs en GET</w:t>
      </w:r>
    </w:p>
    <w:p w14:paraId="304C2F1A" w14:textId="77777777" w:rsidR="006306C4" w:rsidRPr="00DC561A" w:rsidRDefault="006306C4" w:rsidP="006306C4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</w:r>
      <w:r w:rsidRPr="00C67E49">
        <w:rPr>
          <w:rFonts w:ascii="Consolas" w:hAnsi="Consolas"/>
          <w:color w:val="000000"/>
          <w:sz w:val="16"/>
          <w:szCs w:val="16"/>
        </w:rPr>
        <w:t>.requestMatchers(HttpMethod.</w:t>
      </w:r>
      <w:r w:rsidRPr="00C67E49">
        <w:rPr>
          <w:rFonts w:ascii="Consolas" w:hAnsi="Consolas"/>
          <w:b/>
          <w:bCs/>
          <w:i/>
          <w:iCs/>
          <w:color w:val="0000C0"/>
          <w:sz w:val="16"/>
          <w:szCs w:val="16"/>
        </w:rPr>
        <w:t>GET</w:t>
      </w:r>
      <w:r w:rsidRPr="00C67E49">
        <w:rPr>
          <w:rFonts w:ascii="Consolas" w:hAnsi="Consolas"/>
          <w:color w:val="000000"/>
          <w:sz w:val="16"/>
          <w:szCs w:val="16"/>
        </w:rPr>
        <w:t xml:space="preserve">, </w:t>
      </w:r>
      <w:r w:rsidRPr="00C67E49">
        <w:rPr>
          <w:rFonts w:ascii="Consolas" w:hAnsi="Consolas"/>
          <w:color w:val="2A00FF"/>
          <w:sz w:val="16"/>
          <w:szCs w:val="16"/>
        </w:rPr>
        <w:t>"/eniecole/employes/**"</w:t>
      </w:r>
      <w:r w:rsidRPr="00C67E49">
        <w:rPr>
          <w:rFonts w:ascii="Consolas" w:hAnsi="Consolas"/>
          <w:color w:val="000000"/>
          <w:sz w:val="16"/>
          <w:szCs w:val="16"/>
        </w:rPr>
        <w:t>).hasAnyRole(</w:t>
      </w:r>
      <w:r w:rsidRPr="00C67E49">
        <w:rPr>
          <w:rFonts w:ascii="Consolas" w:hAnsi="Consolas"/>
          <w:color w:val="2A00FF"/>
          <w:sz w:val="16"/>
          <w:szCs w:val="16"/>
        </w:rPr>
        <w:t>"EMPLOYE"</w:t>
      </w:r>
      <w:r w:rsidRPr="00C67E49">
        <w:rPr>
          <w:rFonts w:ascii="Consolas" w:hAnsi="Consolas"/>
          <w:color w:val="000000"/>
          <w:sz w:val="16"/>
          <w:szCs w:val="16"/>
        </w:rPr>
        <w:t>,</w:t>
      </w:r>
      <w:r w:rsidRPr="00C67E49">
        <w:rPr>
          <w:rFonts w:ascii="Consolas" w:hAnsi="Consolas"/>
          <w:color w:val="2A00FF"/>
          <w:sz w:val="16"/>
          <w:szCs w:val="16"/>
        </w:rPr>
        <w:t>"ADMIN"</w:t>
      </w:r>
      <w:r w:rsidRPr="00C67E49">
        <w:rPr>
          <w:rFonts w:ascii="Consolas" w:hAnsi="Consolas"/>
          <w:color w:val="000000"/>
          <w:sz w:val="16"/>
          <w:szCs w:val="16"/>
        </w:rPr>
        <w:t>)</w:t>
      </w:r>
    </w:p>
    <w:p w14:paraId="75B7D608" w14:textId="77777777" w:rsidR="006306C4" w:rsidRPr="00DC561A" w:rsidRDefault="006306C4" w:rsidP="006306C4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3F7F5F"/>
          <w:sz w:val="18"/>
          <w:szCs w:val="18"/>
        </w:rPr>
        <w:t>//Restreindre la manipulation des méthodes POST, PUT, PATCH et DELETE au rôle ADMIN</w:t>
      </w:r>
    </w:p>
    <w:p w14:paraId="289ADCBB" w14:textId="77777777" w:rsidR="006306C4" w:rsidRPr="00DC561A" w:rsidRDefault="006306C4" w:rsidP="006306C4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  <w:t>.requestMatchers(HttpMethod.</w:t>
      </w:r>
      <w:r w:rsidRPr="00DC561A">
        <w:rPr>
          <w:rFonts w:ascii="Consolas" w:hAnsi="Consolas"/>
          <w:b/>
          <w:bCs/>
          <w:i/>
          <w:iCs/>
          <w:color w:val="0000C0"/>
          <w:sz w:val="18"/>
          <w:szCs w:val="18"/>
        </w:rPr>
        <w:t>POST</w:t>
      </w:r>
      <w:r w:rsidRPr="00DC561A">
        <w:rPr>
          <w:rFonts w:ascii="Consolas" w:hAnsi="Consolas"/>
          <w:color w:val="000000"/>
          <w:sz w:val="18"/>
          <w:szCs w:val="18"/>
        </w:rPr>
        <w:t xml:space="preserve">, </w:t>
      </w:r>
      <w:r w:rsidRPr="00DC561A">
        <w:rPr>
          <w:rFonts w:ascii="Consolas" w:hAnsi="Consolas"/>
          <w:color w:val="2A00FF"/>
          <w:sz w:val="18"/>
          <w:szCs w:val="18"/>
        </w:rPr>
        <w:t>"/eniecole/employes"</w:t>
      </w:r>
      <w:r w:rsidRPr="00DC561A">
        <w:rPr>
          <w:rFonts w:ascii="Consolas" w:hAnsi="Consolas"/>
          <w:color w:val="000000"/>
          <w:sz w:val="18"/>
          <w:szCs w:val="18"/>
        </w:rPr>
        <w:t>).hasRole(</w:t>
      </w:r>
      <w:r w:rsidRPr="00DC561A">
        <w:rPr>
          <w:rFonts w:ascii="Consolas" w:hAnsi="Consolas"/>
          <w:color w:val="2A00FF"/>
          <w:sz w:val="18"/>
          <w:szCs w:val="18"/>
        </w:rPr>
        <w:t>"ADMIN"</w:t>
      </w:r>
      <w:r w:rsidRPr="00DC561A">
        <w:rPr>
          <w:rFonts w:ascii="Consolas" w:hAnsi="Consolas"/>
          <w:color w:val="000000"/>
          <w:sz w:val="18"/>
          <w:szCs w:val="18"/>
        </w:rPr>
        <w:t>)</w:t>
      </w:r>
    </w:p>
    <w:p w14:paraId="5812B418" w14:textId="77777777" w:rsidR="006306C4" w:rsidRPr="00DC561A" w:rsidRDefault="006306C4" w:rsidP="006306C4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  <w:t>.requestMatchers(HttpMethod.</w:t>
      </w:r>
      <w:r w:rsidRPr="00DC561A">
        <w:rPr>
          <w:rFonts w:ascii="Consolas" w:hAnsi="Consolas"/>
          <w:b/>
          <w:bCs/>
          <w:i/>
          <w:iCs/>
          <w:color w:val="0000C0"/>
          <w:sz w:val="18"/>
          <w:szCs w:val="18"/>
        </w:rPr>
        <w:t>PUT</w:t>
      </w:r>
      <w:r w:rsidRPr="00DC561A">
        <w:rPr>
          <w:rFonts w:ascii="Consolas" w:hAnsi="Consolas"/>
          <w:color w:val="000000"/>
          <w:sz w:val="18"/>
          <w:szCs w:val="18"/>
        </w:rPr>
        <w:t xml:space="preserve">, </w:t>
      </w:r>
      <w:r w:rsidRPr="00DC561A">
        <w:rPr>
          <w:rFonts w:ascii="Consolas" w:hAnsi="Consolas"/>
          <w:color w:val="2A00FF"/>
          <w:sz w:val="18"/>
          <w:szCs w:val="18"/>
        </w:rPr>
        <w:t>"/eniecole/employes"</w:t>
      </w:r>
      <w:r w:rsidRPr="00DC561A">
        <w:rPr>
          <w:rFonts w:ascii="Consolas" w:hAnsi="Consolas"/>
          <w:color w:val="000000"/>
          <w:sz w:val="18"/>
          <w:szCs w:val="18"/>
        </w:rPr>
        <w:t>).hasRole(</w:t>
      </w:r>
      <w:r w:rsidRPr="00DC561A">
        <w:rPr>
          <w:rFonts w:ascii="Consolas" w:hAnsi="Consolas"/>
          <w:color w:val="2A00FF"/>
          <w:sz w:val="18"/>
          <w:szCs w:val="18"/>
        </w:rPr>
        <w:t>"ADMIN"</w:t>
      </w:r>
      <w:r w:rsidRPr="00DC561A">
        <w:rPr>
          <w:rFonts w:ascii="Consolas" w:hAnsi="Consolas"/>
          <w:color w:val="000000"/>
          <w:sz w:val="18"/>
          <w:szCs w:val="18"/>
        </w:rPr>
        <w:t>)</w:t>
      </w:r>
    </w:p>
    <w:p w14:paraId="6093E578" w14:textId="77777777" w:rsidR="006306C4" w:rsidRPr="00DC561A" w:rsidRDefault="006306C4" w:rsidP="006306C4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  <w:t>.requestMatchers(HttpMethod.</w:t>
      </w:r>
      <w:r w:rsidRPr="00DC561A">
        <w:rPr>
          <w:rFonts w:ascii="Consolas" w:hAnsi="Consolas"/>
          <w:b/>
          <w:bCs/>
          <w:i/>
          <w:iCs/>
          <w:color w:val="0000C0"/>
          <w:sz w:val="18"/>
          <w:szCs w:val="18"/>
        </w:rPr>
        <w:t>PATCH</w:t>
      </w:r>
      <w:r w:rsidRPr="00DC561A">
        <w:rPr>
          <w:rFonts w:ascii="Consolas" w:hAnsi="Consolas"/>
          <w:color w:val="000000"/>
          <w:sz w:val="18"/>
          <w:szCs w:val="18"/>
        </w:rPr>
        <w:t xml:space="preserve">, </w:t>
      </w:r>
      <w:r w:rsidRPr="00DC561A">
        <w:rPr>
          <w:rFonts w:ascii="Consolas" w:hAnsi="Consolas"/>
          <w:color w:val="2A00FF"/>
          <w:sz w:val="18"/>
          <w:szCs w:val="18"/>
        </w:rPr>
        <w:t>"/eniecole/employes"</w:t>
      </w:r>
      <w:r w:rsidRPr="00DC561A">
        <w:rPr>
          <w:rFonts w:ascii="Consolas" w:hAnsi="Consolas"/>
          <w:color w:val="000000"/>
          <w:sz w:val="18"/>
          <w:szCs w:val="18"/>
        </w:rPr>
        <w:t>).hasRole(</w:t>
      </w:r>
      <w:r w:rsidRPr="00DC561A">
        <w:rPr>
          <w:rFonts w:ascii="Consolas" w:hAnsi="Consolas"/>
          <w:color w:val="2A00FF"/>
          <w:sz w:val="18"/>
          <w:szCs w:val="18"/>
        </w:rPr>
        <w:t>"ADMIN"</w:t>
      </w:r>
      <w:r w:rsidRPr="00DC561A">
        <w:rPr>
          <w:rFonts w:ascii="Consolas" w:hAnsi="Consolas"/>
          <w:color w:val="000000"/>
          <w:sz w:val="18"/>
          <w:szCs w:val="18"/>
        </w:rPr>
        <w:t>)</w:t>
      </w:r>
    </w:p>
    <w:p w14:paraId="24D703E3" w14:textId="77777777" w:rsidR="006306C4" w:rsidRPr="00DC561A" w:rsidRDefault="006306C4" w:rsidP="006306C4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  <w:t>.requestMatchers(HttpMethod.</w:t>
      </w:r>
      <w:r w:rsidRPr="00DC561A">
        <w:rPr>
          <w:rFonts w:ascii="Consolas" w:hAnsi="Consolas"/>
          <w:b/>
          <w:bCs/>
          <w:i/>
          <w:iCs/>
          <w:color w:val="0000C0"/>
          <w:sz w:val="18"/>
          <w:szCs w:val="18"/>
        </w:rPr>
        <w:t>DELETE</w:t>
      </w:r>
      <w:r w:rsidRPr="00DC561A">
        <w:rPr>
          <w:rFonts w:ascii="Consolas" w:hAnsi="Consolas"/>
          <w:color w:val="000000"/>
          <w:sz w:val="18"/>
          <w:szCs w:val="18"/>
        </w:rPr>
        <w:t xml:space="preserve">, </w:t>
      </w:r>
      <w:r w:rsidRPr="00DC561A">
        <w:rPr>
          <w:rFonts w:ascii="Consolas" w:hAnsi="Consolas"/>
          <w:color w:val="2A00FF"/>
          <w:sz w:val="18"/>
          <w:szCs w:val="18"/>
        </w:rPr>
        <w:t>"/eniecole/employes"</w:t>
      </w:r>
      <w:r w:rsidRPr="00DC561A">
        <w:rPr>
          <w:rFonts w:ascii="Consolas" w:hAnsi="Consolas"/>
          <w:color w:val="000000"/>
          <w:sz w:val="18"/>
          <w:szCs w:val="18"/>
        </w:rPr>
        <w:t>).hasRole(</w:t>
      </w:r>
      <w:r w:rsidRPr="00DC561A">
        <w:rPr>
          <w:rFonts w:ascii="Consolas" w:hAnsi="Consolas"/>
          <w:color w:val="2A00FF"/>
          <w:sz w:val="18"/>
          <w:szCs w:val="18"/>
        </w:rPr>
        <w:t>"ADMIN"</w:t>
      </w:r>
      <w:r w:rsidRPr="00DC561A">
        <w:rPr>
          <w:rFonts w:ascii="Consolas" w:hAnsi="Consolas"/>
          <w:color w:val="000000"/>
          <w:sz w:val="18"/>
          <w:szCs w:val="18"/>
        </w:rPr>
        <w:t>)</w:t>
      </w:r>
    </w:p>
    <w:p w14:paraId="67BCE664" w14:textId="77777777" w:rsidR="006306C4" w:rsidRPr="00DC561A" w:rsidRDefault="006306C4" w:rsidP="006306C4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3F7F5F"/>
          <w:sz w:val="18"/>
          <w:szCs w:val="18"/>
        </w:rPr>
        <w:t>//Toutes autres url et méthodes HTTP ne sont pas permises</w:t>
      </w:r>
    </w:p>
    <w:p w14:paraId="54DF7CBE" w14:textId="77777777" w:rsidR="006306C4" w:rsidRPr="00DC561A" w:rsidRDefault="006306C4" w:rsidP="006306C4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  <w:t>.anyRequest().denyAll();</w:t>
      </w:r>
    </w:p>
    <w:p w14:paraId="3E5C8091" w14:textId="1CC16CE0" w:rsidR="009C7F51" w:rsidRPr="009C7F51" w:rsidRDefault="009C7F51" w:rsidP="006306C4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C7F51">
        <w:rPr>
          <w:rFonts w:ascii="Consolas" w:hAnsi="Consolas"/>
          <w:color w:val="000000"/>
          <w:sz w:val="18"/>
          <w:szCs w:val="18"/>
        </w:rPr>
        <w:tab/>
      </w:r>
      <w:r w:rsidRPr="009C7F51">
        <w:rPr>
          <w:rFonts w:ascii="Consolas" w:hAnsi="Consolas"/>
          <w:color w:val="000000"/>
          <w:sz w:val="18"/>
          <w:szCs w:val="18"/>
        </w:rPr>
        <w:tab/>
        <w:t>});</w:t>
      </w:r>
    </w:p>
    <w:p w14:paraId="7DBD1004" w14:textId="77777777" w:rsidR="009C7F51" w:rsidRPr="009C7F51" w:rsidRDefault="009C7F51" w:rsidP="009C7F51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C7F51">
        <w:rPr>
          <w:rFonts w:ascii="Consolas" w:hAnsi="Consolas"/>
          <w:color w:val="000000"/>
          <w:sz w:val="18"/>
          <w:szCs w:val="18"/>
        </w:rPr>
        <w:lastRenderedPageBreak/>
        <w:tab/>
      </w:r>
      <w:r w:rsidRPr="009C7F51">
        <w:rPr>
          <w:rFonts w:ascii="Consolas" w:hAnsi="Consolas"/>
          <w:color w:val="000000"/>
          <w:sz w:val="18"/>
          <w:szCs w:val="18"/>
        </w:rPr>
        <w:tab/>
      </w:r>
      <w:r w:rsidRPr="009C7F51">
        <w:rPr>
          <w:rFonts w:ascii="Consolas" w:hAnsi="Consolas"/>
          <w:color w:val="3F7F5F"/>
          <w:sz w:val="18"/>
          <w:szCs w:val="18"/>
        </w:rPr>
        <w:t>//Use Http Basic Authentication</w:t>
      </w:r>
    </w:p>
    <w:p w14:paraId="591C6562" w14:textId="77777777" w:rsidR="009C7F51" w:rsidRPr="009C7F51" w:rsidRDefault="009C7F51" w:rsidP="009C7F51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C7F51">
        <w:rPr>
          <w:rFonts w:ascii="Consolas" w:hAnsi="Consolas"/>
          <w:color w:val="000000"/>
          <w:sz w:val="18"/>
          <w:szCs w:val="18"/>
        </w:rPr>
        <w:tab/>
      </w:r>
      <w:r w:rsidRPr="009C7F51">
        <w:rPr>
          <w:rFonts w:ascii="Consolas" w:hAnsi="Consolas"/>
          <w:color w:val="000000"/>
          <w:sz w:val="18"/>
          <w:szCs w:val="18"/>
        </w:rPr>
        <w:tab/>
      </w:r>
      <w:r w:rsidRPr="00ED62C8">
        <w:rPr>
          <w:rFonts w:ascii="Consolas" w:hAnsi="Consolas"/>
          <w:color w:val="6A3E3E"/>
          <w:sz w:val="18"/>
          <w:szCs w:val="18"/>
        </w:rPr>
        <w:t>http</w:t>
      </w:r>
      <w:r w:rsidRPr="009C7F51">
        <w:rPr>
          <w:rFonts w:ascii="Consolas" w:hAnsi="Consolas"/>
          <w:color w:val="000000"/>
          <w:sz w:val="18"/>
          <w:szCs w:val="18"/>
        </w:rPr>
        <w:t>.httpBasic(Customizer.</w:t>
      </w:r>
      <w:r w:rsidRPr="009C7F51">
        <w:rPr>
          <w:rFonts w:ascii="Consolas" w:hAnsi="Consolas"/>
          <w:i/>
          <w:iCs/>
          <w:color w:val="000000"/>
          <w:sz w:val="18"/>
          <w:szCs w:val="18"/>
        </w:rPr>
        <w:t>withDefaults</w:t>
      </w:r>
      <w:r w:rsidRPr="009C7F51">
        <w:rPr>
          <w:rFonts w:ascii="Consolas" w:hAnsi="Consolas"/>
          <w:color w:val="000000"/>
          <w:sz w:val="18"/>
          <w:szCs w:val="18"/>
        </w:rPr>
        <w:t>());</w:t>
      </w:r>
    </w:p>
    <w:p w14:paraId="5602CA96" w14:textId="316A4B3A" w:rsidR="00922420" w:rsidRPr="009C7F51" w:rsidRDefault="00922420" w:rsidP="009C7F51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422C04C" w14:textId="77777777" w:rsidR="00922420" w:rsidRPr="009C7F51" w:rsidRDefault="00922420" w:rsidP="009C7F51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C7F51">
        <w:rPr>
          <w:rFonts w:ascii="Consolas" w:hAnsi="Consolas"/>
          <w:color w:val="000000"/>
          <w:sz w:val="18"/>
          <w:szCs w:val="18"/>
        </w:rPr>
        <w:tab/>
      </w:r>
      <w:r w:rsidRPr="009C7F51">
        <w:rPr>
          <w:rFonts w:ascii="Consolas" w:hAnsi="Consolas"/>
          <w:color w:val="000000"/>
          <w:sz w:val="18"/>
          <w:szCs w:val="18"/>
        </w:rPr>
        <w:tab/>
      </w:r>
      <w:r w:rsidRPr="009C7F51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9C7F51">
        <w:rPr>
          <w:rFonts w:ascii="Consolas" w:hAnsi="Consolas"/>
          <w:color w:val="000000"/>
          <w:sz w:val="18"/>
          <w:szCs w:val="18"/>
        </w:rPr>
        <w:t xml:space="preserve"> </w:t>
      </w:r>
      <w:r w:rsidRPr="009C7F51">
        <w:rPr>
          <w:rFonts w:ascii="Consolas" w:hAnsi="Consolas"/>
          <w:color w:val="6A3E3E"/>
          <w:sz w:val="18"/>
          <w:szCs w:val="18"/>
        </w:rPr>
        <w:t>http</w:t>
      </w:r>
      <w:r w:rsidRPr="009C7F51">
        <w:rPr>
          <w:rFonts w:ascii="Consolas" w:hAnsi="Consolas"/>
          <w:color w:val="000000"/>
          <w:sz w:val="18"/>
          <w:szCs w:val="18"/>
        </w:rPr>
        <w:t>.build();</w:t>
      </w:r>
    </w:p>
    <w:p w14:paraId="043806D2" w14:textId="77777777" w:rsidR="00922420" w:rsidRPr="00922420" w:rsidRDefault="00922420" w:rsidP="00922420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22420">
        <w:rPr>
          <w:rFonts w:ascii="Consolas" w:hAnsi="Consolas"/>
          <w:color w:val="000000"/>
          <w:sz w:val="18"/>
          <w:szCs w:val="18"/>
        </w:rPr>
        <w:tab/>
        <w:t>}</w:t>
      </w:r>
    </w:p>
    <w:p w14:paraId="0E828ECF" w14:textId="746A4648" w:rsidR="00927329" w:rsidRPr="00922420" w:rsidRDefault="00927329" w:rsidP="00922420">
      <w:pPr>
        <w:pStyle w:val="NormalWeb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FFFFFF"/>
        <w:tabs>
          <w:tab w:val="left" w:pos="426"/>
          <w:tab w:val="left" w:pos="851"/>
          <w:tab w:val="left" w:pos="1276"/>
          <w:tab w:val="left" w:pos="1701"/>
        </w:tabs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22420">
        <w:rPr>
          <w:rFonts w:ascii="Consolas" w:hAnsi="Consolas"/>
          <w:color w:val="000000"/>
          <w:sz w:val="18"/>
          <w:szCs w:val="18"/>
        </w:rPr>
        <w:t>}</w:t>
      </w:r>
    </w:p>
    <w:p w14:paraId="0A27D514" w14:textId="77777777" w:rsidR="00927329" w:rsidRDefault="00927329" w:rsidP="00927329">
      <w:pPr>
        <w:pStyle w:val="TPnormalpuce1"/>
      </w:pPr>
      <w:r>
        <w:t>Dans cette démonstration, nous avons fait le choix d’interdire toutes autres URL ou méthodes</w:t>
      </w:r>
    </w:p>
    <w:p w14:paraId="6C6EE472" w14:textId="77777777" w:rsidR="005519E3" w:rsidRDefault="005519E3" w:rsidP="006B344C"/>
    <w:p w14:paraId="1889A4E2" w14:textId="50B8B2E4" w:rsidR="00175C12" w:rsidRPr="00753C1D" w:rsidRDefault="00175C12" w:rsidP="00175C12">
      <w:pPr>
        <w:pStyle w:val="Titre2"/>
      </w:pPr>
      <w:r>
        <w:t>Exécution dans Postman d’un GET sur l’URL racine /eniecole</w:t>
      </w:r>
    </w:p>
    <w:p w14:paraId="12105B42" w14:textId="056E6CBC" w:rsidR="00175C12" w:rsidRDefault="006B344C" w:rsidP="006B344C">
      <w:r>
        <w:rPr>
          <w:noProof/>
        </w:rPr>
        <w:drawing>
          <wp:inline distT="0" distB="0" distL="0" distR="0" wp14:anchorId="295A3586" wp14:editId="5A32D011">
            <wp:extent cx="6391607" cy="2617825"/>
            <wp:effectExtent l="19050" t="19050" r="9525" b="11430"/>
            <wp:docPr id="1007056352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310" cy="263408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767444" w14:textId="6EE456A3" w:rsidR="00451362" w:rsidRDefault="00451362" w:rsidP="00451362">
      <w:pPr>
        <w:pStyle w:val="TPnormal"/>
      </w:pPr>
      <w:r>
        <w:t>Toute demande sur l’URL racine est acceptée sans avoir besoin d’être authentifié.</w:t>
      </w:r>
    </w:p>
    <w:p w14:paraId="0E49B2E0" w14:textId="77777777" w:rsidR="00451362" w:rsidRDefault="00451362" w:rsidP="006B344C"/>
    <w:p w14:paraId="1800C522" w14:textId="77777777" w:rsidR="008F5577" w:rsidRDefault="008F5577">
      <w:pPr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</w:rPr>
      </w:pPr>
      <w:r>
        <w:br w:type="page"/>
      </w:r>
    </w:p>
    <w:p w14:paraId="3C9BC2E1" w14:textId="0F10F12B" w:rsidR="005519E3" w:rsidRPr="00753C1D" w:rsidRDefault="005519E3" w:rsidP="005519E3">
      <w:pPr>
        <w:pStyle w:val="Titre2"/>
      </w:pPr>
      <w:r>
        <w:lastRenderedPageBreak/>
        <w:t>Exécution dans Postman</w:t>
      </w:r>
      <w:r w:rsidR="00521C18">
        <w:t xml:space="preserve"> de GET</w:t>
      </w:r>
    </w:p>
    <w:p w14:paraId="36B742D6" w14:textId="473E2C3C" w:rsidR="005519E3" w:rsidRDefault="004B1BDA" w:rsidP="005D67BB">
      <w:pPr>
        <w:pStyle w:val="TPnormalpuce1"/>
      </w:pPr>
      <w:r>
        <w:t xml:space="preserve">GET </w:t>
      </w:r>
      <w:r w:rsidR="005D67BB">
        <w:t>et</w:t>
      </w:r>
      <w:r w:rsidR="005519E3">
        <w:t xml:space="preserve"> cnicolas@campus-eni.fr et cédric</w:t>
      </w:r>
      <w:r w:rsidR="00D77BAC">
        <w:t xml:space="preserve"> [Rôle : ADMIN]</w:t>
      </w:r>
    </w:p>
    <w:p w14:paraId="2F8BD7CC" w14:textId="77777777" w:rsidR="005519E3" w:rsidRDefault="005519E3" w:rsidP="005519E3">
      <w:r>
        <w:rPr>
          <w:noProof/>
        </w:rPr>
        <w:drawing>
          <wp:inline distT="0" distB="0" distL="0" distR="0" wp14:anchorId="22E26E99" wp14:editId="35B3CFA4">
            <wp:extent cx="6434913" cy="5444451"/>
            <wp:effectExtent l="19050" t="19050" r="23495" b="23495"/>
            <wp:docPr id="424903508" name="Image 424903508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03508" name="Image 424903508" descr="Une image contenant texte, capture d’écran, logiciel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613" cy="54704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716C99" w14:textId="77777777" w:rsidR="00EA4974" w:rsidRDefault="00EA4974">
      <w:pPr>
        <w:rPr>
          <w:rFonts w:eastAsia="Andale Sans UI" w:cs="Tahoma"/>
          <w:iCs/>
          <w:kern w:val="3"/>
          <w:sz w:val="22"/>
          <w:szCs w:val="24"/>
          <w:lang w:eastAsia="en-US" w:bidi="en-US"/>
        </w:rPr>
      </w:pPr>
      <w:r>
        <w:br w:type="page"/>
      </w:r>
    </w:p>
    <w:p w14:paraId="352611B8" w14:textId="6548A604" w:rsidR="00927329" w:rsidRDefault="00103318" w:rsidP="00103318">
      <w:pPr>
        <w:pStyle w:val="TPnormalpuce1"/>
      </w:pPr>
      <w:r>
        <w:lastRenderedPageBreak/>
        <w:t>GET et sdautais@campus-eni.fr et servane</w:t>
      </w:r>
      <w:r w:rsidR="007977FE">
        <w:t xml:space="preserve"> </w:t>
      </w:r>
      <w:r w:rsidR="007977FE">
        <w:t xml:space="preserve">[Rôle : </w:t>
      </w:r>
      <w:r w:rsidR="007977FE">
        <w:t>EMPLOYE</w:t>
      </w:r>
      <w:r w:rsidR="007977FE">
        <w:t>]</w:t>
      </w:r>
    </w:p>
    <w:p w14:paraId="136FC414" w14:textId="7BC1662A" w:rsidR="00103318" w:rsidRDefault="00103318" w:rsidP="00103318">
      <w:r>
        <w:rPr>
          <w:noProof/>
        </w:rPr>
        <w:drawing>
          <wp:inline distT="0" distB="0" distL="0" distR="0" wp14:anchorId="0FCD0937" wp14:editId="5D0D99A9">
            <wp:extent cx="6645275" cy="5720080"/>
            <wp:effectExtent l="19050" t="19050" r="22225" b="13970"/>
            <wp:docPr id="1896042841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5720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9F4C7C" w14:textId="37296FAA" w:rsidR="00103318" w:rsidRDefault="00A0583B" w:rsidP="00A0583B">
      <w:pPr>
        <w:pStyle w:val="TPnormal"/>
      </w:pPr>
      <w:r>
        <w:t>Tous les utilisateurs reconnus ont accès aux URLs en GET</w:t>
      </w:r>
    </w:p>
    <w:p w14:paraId="219A758E" w14:textId="32DF30E2" w:rsidR="003320FE" w:rsidRDefault="003320FE" w:rsidP="003320FE">
      <w:pPr>
        <w:pStyle w:val="TPnormalpuce1"/>
      </w:pPr>
      <w:r>
        <w:t>Si vous tester avec un utilisateur inconnu : jtrillard@campus-eni.fr et julien</w:t>
      </w:r>
    </w:p>
    <w:p w14:paraId="6D7F6E14" w14:textId="538E4989" w:rsidR="003320FE" w:rsidRDefault="003320FE" w:rsidP="001E04B0">
      <w:pPr>
        <w:pStyle w:val="TPnormalpuce1"/>
        <w:numPr>
          <w:ilvl w:val="1"/>
          <w:numId w:val="1"/>
        </w:numPr>
      </w:pPr>
      <w:r>
        <w:t>Vous obtenez un 401 « Unauthorized »</w:t>
      </w:r>
    </w:p>
    <w:p w14:paraId="54B42168" w14:textId="77777777" w:rsidR="00042093" w:rsidRDefault="00042093">
      <w:pPr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</w:rPr>
      </w:pPr>
      <w:r>
        <w:br w:type="page"/>
      </w:r>
    </w:p>
    <w:p w14:paraId="153A0099" w14:textId="0FDAB73C" w:rsidR="00521C18" w:rsidRDefault="00042093" w:rsidP="00042093">
      <w:pPr>
        <w:pStyle w:val="Titre2"/>
      </w:pPr>
      <w:r>
        <w:lastRenderedPageBreak/>
        <w:t>Exécution dans Postman de POST</w:t>
      </w:r>
    </w:p>
    <w:p w14:paraId="0268BB9B" w14:textId="05722DFB" w:rsidR="0053794C" w:rsidRDefault="0053794C" w:rsidP="0053794C">
      <w:pPr>
        <w:pStyle w:val="TPnormalpuce1"/>
      </w:pPr>
      <w:r>
        <w:t>POST et cnicolas@campus-eni.fr et cédric</w:t>
      </w:r>
      <w:r w:rsidR="00195F19">
        <w:t xml:space="preserve"> </w:t>
      </w:r>
      <w:r w:rsidR="00195F19">
        <w:t>[Rôle : ADMIN]</w:t>
      </w:r>
    </w:p>
    <w:p w14:paraId="7E4A188C" w14:textId="1D38C61A" w:rsidR="00034FC0" w:rsidRDefault="00034FC0" w:rsidP="00034FC0">
      <w:pPr>
        <w:pStyle w:val="TPnormalpuce1"/>
        <w:numPr>
          <w:ilvl w:val="1"/>
          <w:numId w:val="1"/>
        </w:numPr>
      </w:pPr>
      <w:r>
        <w:t>Et un nouvel employé :</w:t>
      </w:r>
    </w:p>
    <w:p w14:paraId="5D7C5CA8" w14:textId="77777777" w:rsidR="00034FC0" w:rsidRPr="00034FC0" w:rsidRDefault="00034FC0" w:rsidP="00034FC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</w:p>
    <w:p w14:paraId="06FB9185" w14:textId="77777777" w:rsidR="00034FC0" w:rsidRPr="00034FC0" w:rsidRDefault="00034FC0" w:rsidP="00034FC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034FC0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"civilite"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 {</w:t>
      </w:r>
    </w:p>
    <w:p w14:paraId="7C0A51C9" w14:textId="77777777" w:rsidR="00034FC0" w:rsidRPr="00034FC0" w:rsidRDefault="00034FC0" w:rsidP="00034FC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      </w:t>
      </w:r>
      <w:r w:rsidRPr="00034FC0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"clef"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 </w:t>
      </w:r>
      <w:r w:rsidRPr="00034FC0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"M"</w:t>
      </w:r>
    </w:p>
    <w:p w14:paraId="32F08E3F" w14:textId="77777777" w:rsidR="00034FC0" w:rsidRPr="00034FC0" w:rsidRDefault="00034FC0" w:rsidP="00034FC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},</w:t>
      </w:r>
    </w:p>
    <w:p w14:paraId="518DD509" w14:textId="77777777" w:rsidR="00034FC0" w:rsidRPr="00034FC0" w:rsidRDefault="00034FC0" w:rsidP="00034FC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034FC0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"nom"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r w:rsidRPr="00034FC0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"GROUSSARD"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4932A56B" w14:textId="77777777" w:rsidR="00034FC0" w:rsidRPr="00034FC0" w:rsidRDefault="00034FC0" w:rsidP="00034FC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034FC0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"prenom"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r w:rsidRPr="00034FC0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"Thierry"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3700C9F8" w14:textId="77777777" w:rsidR="00034FC0" w:rsidRPr="00034FC0" w:rsidRDefault="00034FC0" w:rsidP="00034FC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034FC0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"email"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r w:rsidRPr="00034FC0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"tgroussard@campus-eni.fr"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34510F9A" w14:textId="77777777" w:rsidR="00034FC0" w:rsidRPr="00034FC0" w:rsidRDefault="00034FC0" w:rsidP="00034FC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034FC0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"immatriculation"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r w:rsidRPr="00034FC0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"ENI_ECOLE_19090"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24D05EFD" w14:textId="77777777" w:rsidR="00034FC0" w:rsidRPr="00034FC0" w:rsidRDefault="00034FC0" w:rsidP="00034FC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034FC0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"numPortable"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r w:rsidRPr="00034FC0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"06XXXXXXXX"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68D8D3CB" w14:textId="77777777" w:rsidR="00034FC0" w:rsidRPr="00034FC0" w:rsidRDefault="00034FC0" w:rsidP="00034FC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</w:t>
      </w:r>
      <w:r w:rsidRPr="00034FC0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"adresse"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:{</w:t>
      </w:r>
    </w:p>
    <w:p w14:paraId="61420250" w14:textId="77777777" w:rsidR="00034FC0" w:rsidRPr="00034FC0" w:rsidRDefault="00034FC0" w:rsidP="00034FC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 </w:t>
      </w:r>
      <w:r w:rsidRPr="00034FC0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"rue"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r w:rsidRPr="00034FC0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"Rue du Pont"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3C5FA2A9" w14:textId="77777777" w:rsidR="00034FC0" w:rsidRPr="00034FC0" w:rsidRDefault="00034FC0" w:rsidP="00034FC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 </w:t>
      </w:r>
      <w:r w:rsidRPr="00034FC0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"codePostal"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r w:rsidRPr="00034FC0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"35000"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3BF000F1" w14:textId="77777777" w:rsidR="00034FC0" w:rsidRPr="00034FC0" w:rsidRDefault="00034FC0" w:rsidP="00034FC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 </w:t>
      </w:r>
      <w:r w:rsidRPr="00034FC0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"ville"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r w:rsidRPr="00034FC0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"Rennes"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</w:p>
    <w:p w14:paraId="0160E556" w14:textId="77777777" w:rsidR="00034FC0" w:rsidRPr="00034FC0" w:rsidRDefault="00034FC0" w:rsidP="00034FC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}</w:t>
      </w:r>
    </w:p>
    <w:p w14:paraId="7D4AC82A" w14:textId="77777777" w:rsidR="00034FC0" w:rsidRPr="00034FC0" w:rsidRDefault="00034FC0" w:rsidP="00034FC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14:paraId="07607C22" w14:textId="77777777" w:rsidR="00034FC0" w:rsidRDefault="00034FC0" w:rsidP="00034FC0"/>
    <w:p w14:paraId="258A7EB4" w14:textId="6747FB37" w:rsidR="0053794C" w:rsidRDefault="00054CBD" w:rsidP="00054CBD">
      <w:pPr>
        <w:pStyle w:val="TPnormalpuce1"/>
      </w:pPr>
      <w:r>
        <w:t>Si vous le tester directement, vous constatez que cet utilisateur qui a le rôle ADMIN ne peut pas créer de nouveau formateur</w:t>
      </w:r>
    </w:p>
    <w:p w14:paraId="39055D55" w14:textId="77777777" w:rsidR="00054CBD" w:rsidRDefault="00054CBD" w:rsidP="00054CBD">
      <w:pPr>
        <w:pStyle w:val="TPnormalpuce1"/>
        <w:numPr>
          <w:ilvl w:val="1"/>
          <w:numId w:val="1"/>
        </w:numPr>
      </w:pPr>
      <w:r>
        <w:t>Vous obtenez un 401 « Unauthorized »</w:t>
      </w:r>
    </w:p>
    <w:p w14:paraId="4418A8FD" w14:textId="77777777" w:rsidR="00DC561A" w:rsidRPr="00DC561A" w:rsidRDefault="00DC561A" w:rsidP="00DC561A"/>
    <w:p w14:paraId="2D04942D" w14:textId="78753900" w:rsidR="00054CBD" w:rsidRPr="00054CBD" w:rsidRDefault="00054CBD" w:rsidP="00054CBD">
      <w:pPr>
        <w:pStyle w:val="TPnormalpuce1"/>
        <w:rPr>
          <w:rFonts w:asciiTheme="majorHAnsi" w:eastAsiaTheme="majorEastAsia" w:hAnsiTheme="majorHAnsi" w:cstheme="majorBidi"/>
          <w:color w:val="404040" w:themeColor="text1" w:themeTint="BF"/>
          <w:sz w:val="24"/>
        </w:rPr>
      </w:pPr>
      <w:r>
        <w:t>Postman est un client http indépendant de notre application et du navigateur</w:t>
      </w:r>
    </w:p>
    <w:p w14:paraId="50A58078" w14:textId="77777777" w:rsidR="00054CBD" w:rsidRDefault="00054CBD" w:rsidP="00054CBD">
      <w:pPr>
        <w:pStyle w:val="TPnormalpuce1"/>
        <w:numPr>
          <w:ilvl w:val="1"/>
          <w:numId w:val="1"/>
        </w:numPr>
      </w:pPr>
      <w:r>
        <w:t>Ajout de CSRF en disable</w:t>
      </w:r>
    </w:p>
    <w:p w14:paraId="783E6517" w14:textId="201E8CEE" w:rsidR="00054CBD" w:rsidRDefault="00054CBD" w:rsidP="00054CBD">
      <w:pPr>
        <w:pStyle w:val="TPnormalpuce1"/>
        <w:numPr>
          <w:ilvl w:val="2"/>
          <w:numId w:val="1"/>
        </w:numPr>
      </w:pPr>
      <w:r>
        <w:t>Pour permettre de manipuler l’API REST au travers d’outil autre que le navigateur web (ex : Postman)</w:t>
      </w:r>
    </w:p>
    <w:p w14:paraId="34260740" w14:textId="77777777" w:rsidR="00054CBD" w:rsidRDefault="00054CBD" w:rsidP="00054CBD">
      <w:pPr>
        <w:pStyle w:val="TPnormalpuce1"/>
        <w:numPr>
          <w:ilvl w:val="1"/>
          <w:numId w:val="1"/>
        </w:numPr>
      </w:pPr>
      <w:r>
        <w:rPr>
          <w:rStyle w:val="lev"/>
        </w:rPr>
        <w:t>CSRF</w:t>
      </w:r>
      <w:r>
        <w:t xml:space="preserve"> (Cross-Site Request Forgery) est une attaque qui usurpe l'identité d'un utilisateur de confiance et envoie des commandes non désirées sur un site web. </w:t>
      </w:r>
    </w:p>
    <w:p w14:paraId="31F0F905" w14:textId="73749141" w:rsidR="00054CBD" w:rsidRDefault="00054CBD" w:rsidP="00054CBD">
      <w:pPr>
        <w:pStyle w:val="TPnormalpuce1"/>
        <w:numPr>
          <w:ilvl w:val="2"/>
          <w:numId w:val="1"/>
        </w:numPr>
      </w:pPr>
      <w:r>
        <w:t>Cela peut être réalisé, par exemple, en ajoutant des paramètres malveillants dans un URL associé à un lien qui prétend aller quelque part ailleurs.</w:t>
      </w:r>
    </w:p>
    <w:p w14:paraId="048DF555" w14:textId="77777777" w:rsidR="00054CBD" w:rsidRDefault="00054CBD" w:rsidP="00054CBD">
      <w:pPr>
        <w:pStyle w:val="TPnormalpuce1"/>
        <w:numPr>
          <w:ilvl w:val="1"/>
          <w:numId w:val="1"/>
        </w:numPr>
      </w:pPr>
      <w:r>
        <w:t>Spring Security préconise de ne pas le désactiver</w:t>
      </w:r>
    </w:p>
    <w:p w14:paraId="5509806A" w14:textId="77777777" w:rsidR="00054CBD" w:rsidRDefault="00054CBD" w:rsidP="00054CBD">
      <w:pPr>
        <w:pStyle w:val="TPnormalpuce1"/>
        <w:numPr>
          <w:ilvl w:val="2"/>
          <w:numId w:val="1"/>
        </w:numPr>
      </w:pPr>
      <w:r>
        <w:t>Mais pour nos manipulations au travers de Postman, nous le faisons</w:t>
      </w:r>
    </w:p>
    <w:p w14:paraId="689047BC" w14:textId="77777777" w:rsidR="00054CBD" w:rsidRDefault="00054CBD" w:rsidP="00054CBD">
      <w:pPr>
        <w:pStyle w:val="TPnormalpuce1"/>
        <w:numPr>
          <w:ilvl w:val="2"/>
          <w:numId w:val="1"/>
        </w:numPr>
      </w:pPr>
      <w:r>
        <w:t>Bien se rendre compte que c’est nécessaire pour les POST, PUT, PATCH et DELETE</w:t>
      </w:r>
    </w:p>
    <w:p w14:paraId="021CE05A" w14:textId="711D2FA7" w:rsidR="00054CBD" w:rsidRDefault="00054CBD" w:rsidP="00054CBD">
      <w:pPr>
        <w:pStyle w:val="TPnormalpuce1"/>
        <w:numPr>
          <w:ilvl w:val="2"/>
          <w:numId w:val="1"/>
        </w:numPr>
      </w:pPr>
      <w:r>
        <w:t>Pour les GET nous pouvions laisser par défaut le CSRF actif.</w:t>
      </w:r>
    </w:p>
    <w:p w14:paraId="190D3CA4" w14:textId="5E6F3306" w:rsidR="00DC561A" w:rsidRPr="00DC561A" w:rsidRDefault="00DC561A" w:rsidP="00DC56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sz w:val="18"/>
          <w:szCs w:val="18"/>
        </w:rPr>
      </w:pPr>
      <w:r>
        <w:rPr>
          <w:sz w:val="18"/>
          <w:szCs w:val="18"/>
        </w:rPr>
        <w:t>…</w:t>
      </w:r>
    </w:p>
    <w:p w14:paraId="77C84094" w14:textId="77777777" w:rsidR="00DC561A" w:rsidRPr="00DC561A" w:rsidRDefault="00DC561A" w:rsidP="00DC561A">
      <w:pPr>
        <w:pStyle w:val="NormalWe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3F5FBF"/>
          <w:sz w:val="18"/>
          <w:szCs w:val="18"/>
        </w:rPr>
        <w:t>/**</w:t>
      </w:r>
    </w:p>
    <w:p w14:paraId="58626B6B" w14:textId="77777777" w:rsidR="00DC561A" w:rsidRPr="00DC561A" w:rsidRDefault="00DC561A" w:rsidP="00DC561A">
      <w:pPr>
        <w:pStyle w:val="NormalWe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561A">
        <w:rPr>
          <w:rFonts w:ascii="Consolas" w:hAnsi="Consolas"/>
          <w:color w:val="3F5FBF"/>
          <w:sz w:val="18"/>
          <w:szCs w:val="18"/>
        </w:rPr>
        <w:tab/>
        <w:t>* Restriction des URLs selon la connexion utilisateur et leurs rôles</w:t>
      </w:r>
    </w:p>
    <w:p w14:paraId="52BFD93D" w14:textId="77777777" w:rsidR="00DC561A" w:rsidRPr="00DC561A" w:rsidRDefault="00DC561A" w:rsidP="00DC561A">
      <w:pPr>
        <w:pStyle w:val="NormalWe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561A">
        <w:rPr>
          <w:rFonts w:ascii="Consolas" w:hAnsi="Consolas"/>
          <w:color w:val="3F5FBF"/>
          <w:sz w:val="18"/>
          <w:szCs w:val="18"/>
        </w:rPr>
        <w:tab/>
        <w:t>*/</w:t>
      </w:r>
    </w:p>
    <w:p w14:paraId="24FDCC2F" w14:textId="77777777" w:rsidR="00DC561A" w:rsidRPr="00DC561A" w:rsidRDefault="00DC561A" w:rsidP="00DC561A">
      <w:pPr>
        <w:pStyle w:val="NormalWe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646464"/>
          <w:sz w:val="18"/>
          <w:szCs w:val="18"/>
        </w:rPr>
        <w:t>@Bean</w:t>
      </w:r>
    </w:p>
    <w:p w14:paraId="378EE471" w14:textId="77777777" w:rsidR="00DC561A" w:rsidRPr="00DC561A" w:rsidRDefault="00DC561A" w:rsidP="00DC561A">
      <w:pPr>
        <w:pStyle w:val="NormalWe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561A">
        <w:rPr>
          <w:rFonts w:ascii="Consolas" w:hAnsi="Consolas"/>
          <w:color w:val="000000"/>
          <w:sz w:val="18"/>
          <w:szCs w:val="18"/>
        </w:rPr>
        <w:tab/>
        <w:t xml:space="preserve">SecurityFilterChain filterChain(HttpSecurity </w:t>
      </w:r>
      <w:r w:rsidRPr="00DC561A">
        <w:rPr>
          <w:rFonts w:ascii="Consolas" w:hAnsi="Consolas"/>
          <w:color w:val="6A3E3E"/>
          <w:sz w:val="18"/>
          <w:szCs w:val="18"/>
        </w:rPr>
        <w:t>http</w:t>
      </w:r>
      <w:r w:rsidRPr="00DC561A">
        <w:rPr>
          <w:rFonts w:ascii="Consolas" w:hAnsi="Consolas"/>
          <w:color w:val="000000"/>
          <w:sz w:val="18"/>
          <w:szCs w:val="18"/>
        </w:rPr>
        <w:t xml:space="preserve">) </w:t>
      </w:r>
      <w:r w:rsidRPr="00DC561A">
        <w:rPr>
          <w:rFonts w:ascii="Consolas" w:hAnsi="Consolas"/>
          <w:b/>
          <w:bCs/>
          <w:color w:val="7F0055"/>
          <w:sz w:val="18"/>
          <w:szCs w:val="18"/>
        </w:rPr>
        <w:t>throws</w:t>
      </w:r>
      <w:r w:rsidRPr="00DC561A">
        <w:rPr>
          <w:rFonts w:ascii="Consolas" w:hAnsi="Consolas"/>
          <w:color w:val="000000"/>
          <w:sz w:val="18"/>
          <w:szCs w:val="18"/>
        </w:rPr>
        <w:t xml:space="preserve"> Exception {</w:t>
      </w:r>
    </w:p>
    <w:p w14:paraId="7FDE93D2" w14:textId="77777777" w:rsidR="00DC561A" w:rsidRPr="00DC561A" w:rsidRDefault="00DC561A" w:rsidP="00DC561A">
      <w:pPr>
        <w:pStyle w:val="NormalWe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6A3E3E"/>
          <w:sz w:val="18"/>
          <w:szCs w:val="18"/>
        </w:rPr>
        <w:t>http</w:t>
      </w:r>
      <w:r w:rsidRPr="00DC561A">
        <w:rPr>
          <w:rFonts w:ascii="Consolas" w:hAnsi="Consolas"/>
          <w:color w:val="000000"/>
          <w:sz w:val="18"/>
          <w:szCs w:val="18"/>
        </w:rPr>
        <w:t>.authorizeHttpRequests(</w:t>
      </w:r>
      <w:r w:rsidRPr="00DC561A">
        <w:rPr>
          <w:rFonts w:ascii="Consolas" w:hAnsi="Consolas"/>
          <w:color w:val="6A3E3E"/>
          <w:sz w:val="18"/>
          <w:szCs w:val="18"/>
        </w:rPr>
        <w:t>auth</w:t>
      </w:r>
      <w:r w:rsidRPr="00DC561A">
        <w:rPr>
          <w:rFonts w:ascii="Consolas" w:hAnsi="Consolas"/>
          <w:color w:val="000000"/>
          <w:sz w:val="18"/>
          <w:szCs w:val="18"/>
        </w:rPr>
        <w:t xml:space="preserve"> -&gt; {</w:t>
      </w:r>
    </w:p>
    <w:p w14:paraId="18D9D827" w14:textId="77777777" w:rsidR="00DC561A" w:rsidRPr="00DC561A" w:rsidRDefault="00DC561A" w:rsidP="00DC561A">
      <w:pPr>
        <w:pStyle w:val="NormalWe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6A3E3E"/>
          <w:sz w:val="18"/>
          <w:szCs w:val="18"/>
        </w:rPr>
        <w:t>auth</w:t>
      </w:r>
    </w:p>
    <w:p w14:paraId="78460331" w14:textId="77777777" w:rsidR="00DC561A" w:rsidRPr="00DC561A" w:rsidRDefault="00DC561A" w:rsidP="00DC561A">
      <w:pPr>
        <w:pStyle w:val="NormalWe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3F7F5F"/>
          <w:sz w:val="18"/>
          <w:szCs w:val="18"/>
        </w:rPr>
        <w:t>//Permettre l'accès à l'URL racine à tout le monde</w:t>
      </w:r>
    </w:p>
    <w:p w14:paraId="30F56364" w14:textId="60E2824A" w:rsidR="00DC561A" w:rsidRDefault="00DC561A" w:rsidP="00DC561A">
      <w:pPr>
        <w:pStyle w:val="NormalWe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  <w:t>.requestMatchers(</w:t>
      </w:r>
      <w:r w:rsidRPr="00DC561A">
        <w:rPr>
          <w:rFonts w:ascii="Consolas" w:hAnsi="Consolas"/>
          <w:color w:val="2A00FF"/>
          <w:sz w:val="18"/>
          <w:szCs w:val="18"/>
        </w:rPr>
        <w:t>"/eniecole"</w:t>
      </w:r>
      <w:r w:rsidRPr="00DC561A">
        <w:rPr>
          <w:rFonts w:ascii="Consolas" w:hAnsi="Consolas"/>
          <w:color w:val="000000"/>
          <w:sz w:val="18"/>
          <w:szCs w:val="18"/>
        </w:rPr>
        <w:t>).permitAll()</w:t>
      </w:r>
    </w:p>
    <w:p w14:paraId="50056F6B" w14:textId="77777777" w:rsidR="00F44373" w:rsidRPr="00DC561A" w:rsidRDefault="00F44373" w:rsidP="00DC561A">
      <w:pPr>
        <w:pStyle w:val="NormalWe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0F2BF14" w14:textId="46C9797E" w:rsidR="00DC561A" w:rsidRPr="00DC561A" w:rsidRDefault="00DC561A" w:rsidP="00DC561A">
      <w:pPr>
        <w:pStyle w:val="NormalWe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561A">
        <w:rPr>
          <w:rFonts w:ascii="Consolas" w:hAnsi="Consolas"/>
          <w:color w:val="000000"/>
          <w:sz w:val="18"/>
          <w:szCs w:val="18"/>
        </w:rPr>
        <w:lastRenderedPageBreak/>
        <w:tab/>
      </w: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3F7F5F"/>
          <w:sz w:val="18"/>
          <w:szCs w:val="18"/>
        </w:rPr>
        <w:t>//Permettre au</w:t>
      </w:r>
      <w:r w:rsidR="00CD122F">
        <w:rPr>
          <w:rFonts w:ascii="Consolas" w:hAnsi="Consolas"/>
          <w:color w:val="3F7F5F"/>
          <w:sz w:val="18"/>
          <w:szCs w:val="18"/>
        </w:rPr>
        <w:t>x</w:t>
      </w:r>
      <w:r w:rsidRPr="00DC561A">
        <w:rPr>
          <w:rFonts w:ascii="Consolas" w:hAnsi="Consolas"/>
          <w:color w:val="3F7F5F"/>
          <w:sz w:val="18"/>
          <w:szCs w:val="18"/>
        </w:rPr>
        <w:t xml:space="preserve"> rôle</w:t>
      </w:r>
      <w:r w:rsidR="00CD122F">
        <w:rPr>
          <w:rFonts w:ascii="Consolas" w:hAnsi="Consolas"/>
          <w:color w:val="3F7F5F"/>
          <w:sz w:val="18"/>
          <w:szCs w:val="18"/>
        </w:rPr>
        <w:t>s</w:t>
      </w:r>
      <w:r w:rsidRPr="00DC561A">
        <w:rPr>
          <w:rFonts w:ascii="Consolas" w:hAnsi="Consolas"/>
          <w:color w:val="3F7F5F"/>
          <w:sz w:val="18"/>
          <w:szCs w:val="18"/>
        </w:rPr>
        <w:t xml:space="preserve"> EMPLOYE</w:t>
      </w:r>
      <w:r w:rsidR="00CD122F">
        <w:rPr>
          <w:rFonts w:ascii="Consolas" w:hAnsi="Consolas"/>
          <w:color w:val="3F7F5F"/>
          <w:sz w:val="18"/>
          <w:szCs w:val="18"/>
        </w:rPr>
        <w:t xml:space="preserve"> et ADMIN</w:t>
      </w:r>
      <w:r w:rsidRPr="00DC561A">
        <w:rPr>
          <w:rFonts w:ascii="Consolas" w:hAnsi="Consolas"/>
          <w:color w:val="3F7F5F"/>
          <w:sz w:val="18"/>
          <w:szCs w:val="18"/>
        </w:rPr>
        <w:t xml:space="preserve"> de manipuler les URLs en GET</w:t>
      </w:r>
    </w:p>
    <w:p w14:paraId="0B99549C" w14:textId="7ACE6D5A" w:rsidR="00DC561A" w:rsidRPr="00DC561A" w:rsidRDefault="00DC561A" w:rsidP="00DC561A">
      <w:pPr>
        <w:pStyle w:val="NormalWe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</w:r>
      <w:r w:rsidRPr="00C67E49">
        <w:rPr>
          <w:rFonts w:ascii="Consolas" w:hAnsi="Consolas"/>
          <w:color w:val="000000"/>
          <w:sz w:val="16"/>
          <w:szCs w:val="16"/>
        </w:rPr>
        <w:t>.requestMatchers(HttpMethod.</w:t>
      </w:r>
      <w:r w:rsidRPr="00C67E49">
        <w:rPr>
          <w:rFonts w:ascii="Consolas" w:hAnsi="Consolas"/>
          <w:b/>
          <w:bCs/>
          <w:i/>
          <w:iCs/>
          <w:color w:val="0000C0"/>
          <w:sz w:val="16"/>
          <w:szCs w:val="16"/>
        </w:rPr>
        <w:t>GET</w:t>
      </w:r>
      <w:r w:rsidRPr="00C67E49">
        <w:rPr>
          <w:rFonts w:ascii="Consolas" w:hAnsi="Consolas"/>
          <w:color w:val="000000"/>
          <w:sz w:val="16"/>
          <w:szCs w:val="16"/>
        </w:rPr>
        <w:t xml:space="preserve">, </w:t>
      </w:r>
      <w:r w:rsidRPr="00C67E49">
        <w:rPr>
          <w:rFonts w:ascii="Consolas" w:hAnsi="Consolas"/>
          <w:color w:val="2A00FF"/>
          <w:sz w:val="16"/>
          <w:szCs w:val="16"/>
        </w:rPr>
        <w:t>"/eniecole/employes/**"</w:t>
      </w:r>
      <w:r w:rsidRPr="00C67E49">
        <w:rPr>
          <w:rFonts w:ascii="Consolas" w:hAnsi="Consolas"/>
          <w:color w:val="000000"/>
          <w:sz w:val="16"/>
          <w:szCs w:val="16"/>
        </w:rPr>
        <w:t>).has</w:t>
      </w:r>
      <w:r w:rsidR="00C67E49" w:rsidRPr="00C67E49">
        <w:rPr>
          <w:rFonts w:ascii="Consolas" w:hAnsi="Consolas"/>
          <w:color w:val="000000"/>
          <w:sz w:val="16"/>
          <w:szCs w:val="16"/>
        </w:rPr>
        <w:t>Any</w:t>
      </w:r>
      <w:r w:rsidRPr="00C67E49">
        <w:rPr>
          <w:rFonts w:ascii="Consolas" w:hAnsi="Consolas"/>
          <w:color w:val="000000"/>
          <w:sz w:val="16"/>
          <w:szCs w:val="16"/>
        </w:rPr>
        <w:t>Role(</w:t>
      </w:r>
      <w:r w:rsidRPr="00C67E49">
        <w:rPr>
          <w:rFonts w:ascii="Consolas" w:hAnsi="Consolas"/>
          <w:color w:val="2A00FF"/>
          <w:sz w:val="16"/>
          <w:szCs w:val="16"/>
        </w:rPr>
        <w:t>"EMPLOYE"</w:t>
      </w:r>
      <w:r w:rsidR="00C67E49" w:rsidRPr="00C67E49">
        <w:rPr>
          <w:rFonts w:ascii="Consolas" w:hAnsi="Consolas"/>
          <w:color w:val="000000"/>
          <w:sz w:val="16"/>
          <w:szCs w:val="16"/>
        </w:rPr>
        <w:t>,</w:t>
      </w:r>
      <w:r w:rsidR="00C67E49" w:rsidRPr="00C67E49">
        <w:rPr>
          <w:rFonts w:ascii="Consolas" w:hAnsi="Consolas"/>
          <w:color w:val="2A00FF"/>
          <w:sz w:val="16"/>
          <w:szCs w:val="16"/>
        </w:rPr>
        <w:t>"ADMIN"</w:t>
      </w:r>
      <w:r w:rsidR="00C67E49" w:rsidRPr="00C67E49">
        <w:rPr>
          <w:rFonts w:ascii="Consolas" w:hAnsi="Consolas"/>
          <w:color w:val="000000"/>
          <w:sz w:val="16"/>
          <w:szCs w:val="16"/>
        </w:rPr>
        <w:t>)</w:t>
      </w:r>
    </w:p>
    <w:p w14:paraId="144F9F32" w14:textId="77777777" w:rsidR="00DC561A" w:rsidRPr="00DC561A" w:rsidRDefault="00DC561A" w:rsidP="00DC561A">
      <w:pPr>
        <w:pStyle w:val="NormalWe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3F7F5F"/>
          <w:sz w:val="18"/>
          <w:szCs w:val="18"/>
        </w:rPr>
        <w:t>//Restreindre la manipulation des méthodes POST, PUT, PATCH et DELETE au rôle ADMIN</w:t>
      </w:r>
    </w:p>
    <w:p w14:paraId="4D9AEF52" w14:textId="77777777" w:rsidR="00DC561A" w:rsidRPr="00DC561A" w:rsidRDefault="00DC561A" w:rsidP="00DC561A">
      <w:pPr>
        <w:pStyle w:val="NormalWe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  <w:t>.requestMatchers(HttpMethod.</w:t>
      </w:r>
      <w:r w:rsidRPr="00DC561A">
        <w:rPr>
          <w:rFonts w:ascii="Consolas" w:hAnsi="Consolas"/>
          <w:b/>
          <w:bCs/>
          <w:i/>
          <w:iCs/>
          <w:color w:val="0000C0"/>
          <w:sz w:val="18"/>
          <w:szCs w:val="18"/>
        </w:rPr>
        <w:t>POST</w:t>
      </w:r>
      <w:r w:rsidRPr="00DC561A">
        <w:rPr>
          <w:rFonts w:ascii="Consolas" w:hAnsi="Consolas"/>
          <w:color w:val="000000"/>
          <w:sz w:val="18"/>
          <w:szCs w:val="18"/>
        </w:rPr>
        <w:t xml:space="preserve">, </w:t>
      </w:r>
      <w:r w:rsidRPr="00DC561A">
        <w:rPr>
          <w:rFonts w:ascii="Consolas" w:hAnsi="Consolas"/>
          <w:color w:val="2A00FF"/>
          <w:sz w:val="18"/>
          <w:szCs w:val="18"/>
        </w:rPr>
        <w:t>"/eniecole/employes"</w:t>
      </w:r>
      <w:r w:rsidRPr="00DC561A">
        <w:rPr>
          <w:rFonts w:ascii="Consolas" w:hAnsi="Consolas"/>
          <w:color w:val="000000"/>
          <w:sz w:val="18"/>
          <w:szCs w:val="18"/>
        </w:rPr>
        <w:t>).hasRole</w:t>
      </w:r>
      <w:bookmarkStart w:id="0" w:name="_Hlk145082505"/>
      <w:r w:rsidRPr="00DC561A">
        <w:rPr>
          <w:rFonts w:ascii="Consolas" w:hAnsi="Consolas"/>
          <w:color w:val="000000"/>
          <w:sz w:val="18"/>
          <w:szCs w:val="18"/>
        </w:rPr>
        <w:t>(</w:t>
      </w:r>
      <w:r w:rsidRPr="00DC561A">
        <w:rPr>
          <w:rFonts w:ascii="Consolas" w:hAnsi="Consolas"/>
          <w:color w:val="2A00FF"/>
          <w:sz w:val="18"/>
          <w:szCs w:val="18"/>
        </w:rPr>
        <w:t>"ADMIN"</w:t>
      </w:r>
      <w:r w:rsidRPr="00DC561A">
        <w:rPr>
          <w:rFonts w:ascii="Consolas" w:hAnsi="Consolas"/>
          <w:color w:val="000000"/>
          <w:sz w:val="18"/>
          <w:szCs w:val="18"/>
        </w:rPr>
        <w:t>)</w:t>
      </w:r>
      <w:bookmarkEnd w:id="0"/>
    </w:p>
    <w:p w14:paraId="4BDBF26F" w14:textId="77777777" w:rsidR="00DC561A" w:rsidRPr="00DC561A" w:rsidRDefault="00DC561A" w:rsidP="00DC561A">
      <w:pPr>
        <w:pStyle w:val="NormalWe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  <w:t>.requestMatchers(HttpMethod.</w:t>
      </w:r>
      <w:r w:rsidRPr="00DC561A">
        <w:rPr>
          <w:rFonts w:ascii="Consolas" w:hAnsi="Consolas"/>
          <w:b/>
          <w:bCs/>
          <w:i/>
          <w:iCs/>
          <w:color w:val="0000C0"/>
          <w:sz w:val="18"/>
          <w:szCs w:val="18"/>
        </w:rPr>
        <w:t>PUT</w:t>
      </w:r>
      <w:r w:rsidRPr="00DC561A">
        <w:rPr>
          <w:rFonts w:ascii="Consolas" w:hAnsi="Consolas"/>
          <w:color w:val="000000"/>
          <w:sz w:val="18"/>
          <w:szCs w:val="18"/>
        </w:rPr>
        <w:t xml:space="preserve">, </w:t>
      </w:r>
      <w:r w:rsidRPr="00DC561A">
        <w:rPr>
          <w:rFonts w:ascii="Consolas" w:hAnsi="Consolas"/>
          <w:color w:val="2A00FF"/>
          <w:sz w:val="18"/>
          <w:szCs w:val="18"/>
        </w:rPr>
        <w:t>"/eniecole/employes"</w:t>
      </w:r>
      <w:r w:rsidRPr="00DC561A">
        <w:rPr>
          <w:rFonts w:ascii="Consolas" w:hAnsi="Consolas"/>
          <w:color w:val="000000"/>
          <w:sz w:val="18"/>
          <w:szCs w:val="18"/>
        </w:rPr>
        <w:t>).hasRole(</w:t>
      </w:r>
      <w:r w:rsidRPr="00DC561A">
        <w:rPr>
          <w:rFonts w:ascii="Consolas" w:hAnsi="Consolas"/>
          <w:color w:val="2A00FF"/>
          <w:sz w:val="18"/>
          <w:szCs w:val="18"/>
        </w:rPr>
        <w:t>"ADMIN"</w:t>
      </w:r>
      <w:r w:rsidRPr="00DC561A">
        <w:rPr>
          <w:rFonts w:ascii="Consolas" w:hAnsi="Consolas"/>
          <w:color w:val="000000"/>
          <w:sz w:val="18"/>
          <w:szCs w:val="18"/>
        </w:rPr>
        <w:t>)</w:t>
      </w:r>
    </w:p>
    <w:p w14:paraId="4FF05767" w14:textId="77777777" w:rsidR="00DC561A" w:rsidRPr="00DC561A" w:rsidRDefault="00DC561A" w:rsidP="00DC561A">
      <w:pPr>
        <w:pStyle w:val="NormalWe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  <w:t>.requestMatchers(HttpMethod.</w:t>
      </w:r>
      <w:r w:rsidRPr="00DC561A">
        <w:rPr>
          <w:rFonts w:ascii="Consolas" w:hAnsi="Consolas"/>
          <w:b/>
          <w:bCs/>
          <w:i/>
          <w:iCs/>
          <w:color w:val="0000C0"/>
          <w:sz w:val="18"/>
          <w:szCs w:val="18"/>
        </w:rPr>
        <w:t>PATCH</w:t>
      </w:r>
      <w:r w:rsidRPr="00DC561A">
        <w:rPr>
          <w:rFonts w:ascii="Consolas" w:hAnsi="Consolas"/>
          <w:color w:val="000000"/>
          <w:sz w:val="18"/>
          <w:szCs w:val="18"/>
        </w:rPr>
        <w:t xml:space="preserve">, </w:t>
      </w:r>
      <w:r w:rsidRPr="00DC561A">
        <w:rPr>
          <w:rFonts w:ascii="Consolas" w:hAnsi="Consolas"/>
          <w:color w:val="2A00FF"/>
          <w:sz w:val="18"/>
          <w:szCs w:val="18"/>
        </w:rPr>
        <w:t>"/eniecole/employes"</w:t>
      </w:r>
      <w:r w:rsidRPr="00DC561A">
        <w:rPr>
          <w:rFonts w:ascii="Consolas" w:hAnsi="Consolas"/>
          <w:color w:val="000000"/>
          <w:sz w:val="18"/>
          <w:szCs w:val="18"/>
        </w:rPr>
        <w:t>).hasRole(</w:t>
      </w:r>
      <w:r w:rsidRPr="00DC561A">
        <w:rPr>
          <w:rFonts w:ascii="Consolas" w:hAnsi="Consolas"/>
          <w:color w:val="2A00FF"/>
          <w:sz w:val="18"/>
          <w:szCs w:val="18"/>
        </w:rPr>
        <w:t>"ADMIN"</w:t>
      </w:r>
      <w:r w:rsidRPr="00DC561A">
        <w:rPr>
          <w:rFonts w:ascii="Consolas" w:hAnsi="Consolas"/>
          <w:color w:val="000000"/>
          <w:sz w:val="18"/>
          <w:szCs w:val="18"/>
        </w:rPr>
        <w:t>)</w:t>
      </w:r>
    </w:p>
    <w:p w14:paraId="5255E468" w14:textId="77777777" w:rsidR="00DC561A" w:rsidRPr="00DC561A" w:rsidRDefault="00DC561A" w:rsidP="00DC561A">
      <w:pPr>
        <w:pStyle w:val="NormalWe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  <w:t>.requestMatchers(HttpMethod.</w:t>
      </w:r>
      <w:r w:rsidRPr="00DC561A">
        <w:rPr>
          <w:rFonts w:ascii="Consolas" w:hAnsi="Consolas"/>
          <w:b/>
          <w:bCs/>
          <w:i/>
          <w:iCs/>
          <w:color w:val="0000C0"/>
          <w:sz w:val="18"/>
          <w:szCs w:val="18"/>
        </w:rPr>
        <w:t>DELETE</w:t>
      </w:r>
      <w:r w:rsidRPr="00DC561A">
        <w:rPr>
          <w:rFonts w:ascii="Consolas" w:hAnsi="Consolas"/>
          <w:color w:val="000000"/>
          <w:sz w:val="18"/>
          <w:szCs w:val="18"/>
        </w:rPr>
        <w:t xml:space="preserve">, </w:t>
      </w:r>
      <w:r w:rsidRPr="00DC561A">
        <w:rPr>
          <w:rFonts w:ascii="Consolas" w:hAnsi="Consolas"/>
          <w:color w:val="2A00FF"/>
          <w:sz w:val="18"/>
          <w:szCs w:val="18"/>
        </w:rPr>
        <w:t>"/eniecole/employes"</w:t>
      </w:r>
      <w:r w:rsidRPr="00DC561A">
        <w:rPr>
          <w:rFonts w:ascii="Consolas" w:hAnsi="Consolas"/>
          <w:color w:val="000000"/>
          <w:sz w:val="18"/>
          <w:szCs w:val="18"/>
        </w:rPr>
        <w:t>).hasRole(</w:t>
      </w:r>
      <w:r w:rsidRPr="00DC561A">
        <w:rPr>
          <w:rFonts w:ascii="Consolas" w:hAnsi="Consolas"/>
          <w:color w:val="2A00FF"/>
          <w:sz w:val="18"/>
          <w:szCs w:val="18"/>
        </w:rPr>
        <w:t>"ADMIN"</w:t>
      </w:r>
      <w:r w:rsidRPr="00DC561A">
        <w:rPr>
          <w:rFonts w:ascii="Consolas" w:hAnsi="Consolas"/>
          <w:color w:val="000000"/>
          <w:sz w:val="18"/>
          <w:szCs w:val="18"/>
        </w:rPr>
        <w:t>)</w:t>
      </w:r>
    </w:p>
    <w:p w14:paraId="44284964" w14:textId="77777777" w:rsidR="00DC561A" w:rsidRPr="00DC561A" w:rsidRDefault="00DC561A" w:rsidP="00DC561A">
      <w:pPr>
        <w:pStyle w:val="NormalWe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3F7F5F"/>
          <w:sz w:val="18"/>
          <w:szCs w:val="18"/>
        </w:rPr>
        <w:t>//Toutes autres url et méthodes HTTP ne sont pas permises</w:t>
      </w:r>
    </w:p>
    <w:p w14:paraId="58945279" w14:textId="77777777" w:rsidR="00DC561A" w:rsidRPr="00DC561A" w:rsidRDefault="00DC561A" w:rsidP="00DC561A">
      <w:pPr>
        <w:pStyle w:val="NormalWe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  <w:t>.anyRequest().denyAll();</w:t>
      </w:r>
    </w:p>
    <w:p w14:paraId="4D2CE14B" w14:textId="77777777" w:rsidR="00DC561A" w:rsidRPr="00DC561A" w:rsidRDefault="00DC561A" w:rsidP="00DC561A">
      <w:pPr>
        <w:pStyle w:val="NormalWe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  <w:t>});</w:t>
      </w:r>
    </w:p>
    <w:p w14:paraId="4DCBE551" w14:textId="77777777" w:rsidR="00DC561A" w:rsidRPr="00DC561A" w:rsidRDefault="00DC561A" w:rsidP="00DC561A">
      <w:pPr>
        <w:pStyle w:val="NormalWe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3F7F5F"/>
          <w:sz w:val="18"/>
          <w:szCs w:val="18"/>
        </w:rPr>
        <w:t>//Use Http Basic Authentication</w:t>
      </w:r>
    </w:p>
    <w:p w14:paraId="222943EC" w14:textId="77777777" w:rsidR="00DC561A" w:rsidRPr="00DC561A" w:rsidRDefault="00DC561A" w:rsidP="00DC561A">
      <w:pPr>
        <w:pStyle w:val="NormalWe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6A3E3E"/>
          <w:sz w:val="18"/>
          <w:szCs w:val="18"/>
        </w:rPr>
        <w:t>http</w:t>
      </w:r>
      <w:r w:rsidRPr="00DC561A">
        <w:rPr>
          <w:rFonts w:ascii="Consolas" w:hAnsi="Consolas"/>
          <w:color w:val="000000"/>
          <w:sz w:val="18"/>
          <w:szCs w:val="18"/>
        </w:rPr>
        <w:t>.httpBasic(Customizer.</w:t>
      </w:r>
      <w:r w:rsidRPr="00DC561A">
        <w:rPr>
          <w:rFonts w:ascii="Consolas" w:hAnsi="Consolas"/>
          <w:i/>
          <w:iCs/>
          <w:color w:val="000000"/>
          <w:sz w:val="18"/>
          <w:szCs w:val="18"/>
        </w:rPr>
        <w:t>withDefaults</w:t>
      </w:r>
      <w:r w:rsidRPr="00DC561A">
        <w:rPr>
          <w:rFonts w:ascii="Consolas" w:hAnsi="Consolas"/>
          <w:color w:val="000000"/>
          <w:sz w:val="18"/>
          <w:szCs w:val="18"/>
        </w:rPr>
        <w:t>());</w:t>
      </w:r>
    </w:p>
    <w:p w14:paraId="241F7300" w14:textId="77777777" w:rsidR="00DC561A" w:rsidRPr="00DC561A" w:rsidRDefault="00DC561A" w:rsidP="00DC561A">
      <w:pPr>
        <w:pStyle w:val="NormalWe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58B9EAA" w14:textId="77777777" w:rsidR="00DC561A" w:rsidRPr="00DC561A" w:rsidRDefault="00DC561A" w:rsidP="00DC561A">
      <w:pPr>
        <w:pStyle w:val="NormalWe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3F7F5F"/>
          <w:sz w:val="18"/>
          <w:szCs w:val="18"/>
        </w:rPr>
        <w:t>//Désactivé Cross Site Request Forgery</w:t>
      </w:r>
    </w:p>
    <w:p w14:paraId="3852CD87" w14:textId="77777777" w:rsidR="00DC561A" w:rsidRPr="00DC561A" w:rsidRDefault="00DC561A" w:rsidP="00DC561A">
      <w:pPr>
        <w:pStyle w:val="NormalWe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3F7F5F"/>
          <w:sz w:val="18"/>
          <w:szCs w:val="18"/>
        </w:rPr>
        <w:t>// Non préconisé pour les API REST en stateless. Sauf pour POST, PUT, PATCH et DELETE</w:t>
      </w:r>
    </w:p>
    <w:p w14:paraId="5BA391DA" w14:textId="77777777" w:rsidR="00DC561A" w:rsidRPr="00DC561A" w:rsidRDefault="00DC561A" w:rsidP="00DC561A">
      <w:pPr>
        <w:pStyle w:val="NormalWe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6A3E3E"/>
          <w:sz w:val="18"/>
          <w:szCs w:val="18"/>
        </w:rPr>
        <w:t>http</w:t>
      </w:r>
      <w:r w:rsidRPr="00DC561A">
        <w:rPr>
          <w:rFonts w:ascii="Consolas" w:hAnsi="Consolas"/>
          <w:color w:val="000000"/>
          <w:sz w:val="18"/>
          <w:szCs w:val="18"/>
        </w:rPr>
        <w:t>.csrf(</w:t>
      </w:r>
      <w:r w:rsidRPr="00DC561A">
        <w:rPr>
          <w:rFonts w:ascii="Consolas" w:hAnsi="Consolas"/>
          <w:color w:val="6A3E3E"/>
          <w:sz w:val="18"/>
          <w:szCs w:val="18"/>
        </w:rPr>
        <w:t>csrf</w:t>
      </w:r>
      <w:r w:rsidRPr="00DC561A">
        <w:rPr>
          <w:rFonts w:ascii="Consolas" w:hAnsi="Consolas"/>
          <w:color w:val="000000"/>
          <w:sz w:val="18"/>
          <w:szCs w:val="18"/>
        </w:rPr>
        <w:t xml:space="preserve"> -&gt; {</w:t>
      </w:r>
    </w:p>
    <w:p w14:paraId="2D1F41EC" w14:textId="77777777" w:rsidR="00DC561A" w:rsidRPr="00DC561A" w:rsidRDefault="00DC561A" w:rsidP="00DC561A">
      <w:pPr>
        <w:pStyle w:val="NormalWe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6A3E3E"/>
          <w:sz w:val="18"/>
          <w:szCs w:val="18"/>
        </w:rPr>
        <w:t>csrf</w:t>
      </w:r>
      <w:r w:rsidRPr="00DC561A">
        <w:rPr>
          <w:rFonts w:ascii="Consolas" w:hAnsi="Consolas"/>
          <w:color w:val="000000"/>
          <w:sz w:val="18"/>
          <w:szCs w:val="18"/>
        </w:rPr>
        <w:t>.disable();</w:t>
      </w:r>
    </w:p>
    <w:p w14:paraId="2330B987" w14:textId="77777777" w:rsidR="00DC561A" w:rsidRPr="00DC561A" w:rsidRDefault="00DC561A" w:rsidP="00DC561A">
      <w:pPr>
        <w:pStyle w:val="NormalWe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  <w:t>});</w:t>
      </w:r>
    </w:p>
    <w:p w14:paraId="1F4A2BC3" w14:textId="77777777" w:rsidR="00DC561A" w:rsidRPr="00DC561A" w:rsidRDefault="00DC561A" w:rsidP="00DC561A">
      <w:pPr>
        <w:pStyle w:val="NormalWe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EC02146" w14:textId="1CE2108C" w:rsidR="00DC561A" w:rsidRPr="00DC561A" w:rsidRDefault="00DC561A" w:rsidP="00DC561A">
      <w:pPr>
        <w:pStyle w:val="NormalWe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color w:val="000000"/>
          <w:sz w:val="18"/>
          <w:szCs w:val="18"/>
        </w:rPr>
        <w:tab/>
      </w:r>
      <w:r w:rsidRPr="00DC561A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DC561A">
        <w:rPr>
          <w:rFonts w:ascii="Consolas" w:hAnsi="Consolas"/>
          <w:color w:val="000000"/>
          <w:sz w:val="18"/>
          <w:szCs w:val="18"/>
        </w:rPr>
        <w:t xml:space="preserve"> </w:t>
      </w:r>
      <w:r w:rsidRPr="00DC561A">
        <w:rPr>
          <w:rFonts w:ascii="Consolas" w:hAnsi="Consolas"/>
          <w:color w:val="6A3E3E"/>
          <w:sz w:val="18"/>
          <w:szCs w:val="18"/>
        </w:rPr>
        <w:t>http</w:t>
      </w:r>
      <w:r w:rsidRPr="00DC561A">
        <w:rPr>
          <w:rFonts w:ascii="Consolas" w:hAnsi="Consolas"/>
          <w:color w:val="000000"/>
          <w:sz w:val="18"/>
          <w:szCs w:val="18"/>
        </w:rPr>
        <w:t>.build();</w:t>
      </w:r>
    </w:p>
    <w:p w14:paraId="4BC94B94" w14:textId="77777777" w:rsidR="00DC561A" w:rsidRPr="00DC561A" w:rsidRDefault="00DC561A" w:rsidP="00DC561A">
      <w:pPr>
        <w:pStyle w:val="NormalWe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C561A">
        <w:rPr>
          <w:rFonts w:ascii="Consolas" w:hAnsi="Consolas"/>
          <w:color w:val="000000"/>
          <w:sz w:val="18"/>
          <w:szCs w:val="18"/>
        </w:rPr>
        <w:tab/>
        <w:t>}</w:t>
      </w:r>
    </w:p>
    <w:p w14:paraId="1DDA548E" w14:textId="5C4D2371" w:rsidR="00054CBD" w:rsidRDefault="00054CBD" w:rsidP="00DC561A">
      <w:pPr>
        <w:rPr>
          <w:rFonts w:asciiTheme="majorHAnsi" w:eastAsiaTheme="majorEastAsia" w:hAnsiTheme="majorHAnsi" w:cstheme="majorBidi"/>
          <w:color w:val="404040" w:themeColor="text1" w:themeTint="BF"/>
          <w:sz w:val="24"/>
        </w:rPr>
      </w:pPr>
    </w:p>
    <w:p w14:paraId="365EC5C5" w14:textId="52C5D062" w:rsidR="006647F6" w:rsidRDefault="006647F6" w:rsidP="006647F6">
      <w:pPr>
        <w:pStyle w:val="TPnormalpuce1"/>
      </w:pPr>
      <w:r>
        <w:t>Retester le POST et cnicolas@campus-eni.fr et cédric</w:t>
      </w:r>
      <w:r w:rsidR="004E1414">
        <w:t xml:space="preserve"> </w:t>
      </w:r>
      <w:r w:rsidR="004E1414">
        <w:t>[Rôle : ADMIN]</w:t>
      </w:r>
    </w:p>
    <w:p w14:paraId="38D3B2CD" w14:textId="77777777" w:rsidR="004C7C36" w:rsidRDefault="004C7C36" w:rsidP="004C7C36">
      <w:pPr>
        <w:pStyle w:val="TPnormalpuce1"/>
        <w:numPr>
          <w:ilvl w:val="1"/>
          <w:numId w:val="1"/>
        </w:numPr>
      </w:pPr>
      <w:r>
        <w:t>Et un nouvel employé :</w:t>
      </w:r>
    </w:p>
    <w:p w14:paraId="2C7F3545" w14:textId="77777777" w:rsidR="004C7C36" w:rsidRPr="00034FC0" w:rsidRDefault="004C7C36" w:rsidP="004C7C3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</w:p>
    <w:p w14:paraId="272B66E5" w14:textId="77777777" w:rsidR="004C7C36" w:rsidRPr="00034FC0" w:rsidRDefault="004C7C36" w:rsidP="004C7C3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034FC0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"civilite"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 {</w:t>
      </w:r>
    </w:p>
    <w:p w14:paraId="471715F7" w14:textId="77777777" w:rsidR="004C7C36" w:rsidRPr="00034FC0" w:rsidRDefault="004C7C36" w:rsidP="004C7C3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      </w:t>
      </w:r>
      <w:r w:rsidRPr="00034FC0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"clef"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 </w:t>
      </w:r>
      <w:r w:rsidRPr="00034FC0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"M"</w:t>
      </w:r>
    </w:p>
    <w:p w14:paraId="5BB2761A" w14:textId="77777777" w:rsidR="004C7C36" w:rsidRPr="00034FC0" w:rsidRDefault="004C7C36" w:rsidP="004C7C3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},</w:t>
      </w:r>
    </w:p>
    <w:p w14:paraId="6869A753" w14:textId="77777777" w:rsidR="004C7C36" w:rsidRPr="00034FC0" w:rsidRDefault="004C7C36" w:rsidP="004C7C3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034FC0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"nom"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r w:rsidRPr="00034FC0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"GROUSSARD"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3844F9DD" w14:textId="77777777" w:rsidR="004C7C36" w:rsidRPr="00034FC0" w:rsidRDefault="004C7C36" w:rsidP="004C7C3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034FC0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"prenom"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r w:rsidRPr="00034FC0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"Thierry"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49325D8A" w14:textId="77777777" w:rsidR="004C7C36" w:rsidRPr="00034FC0" w:rsidRDefault="004C7C36" w:rsidP="004C7C3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034FC0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"email"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r w:rsidRPr="00034FC0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"tgroussard@campus-eni.fr"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2C3B5133" w14:textId="77777777" w:rsidR="004C7C36" w:rsidRPr="00034FC0" w:rsidRDefault="004C7C36" w:rsidP="004C7C3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034FC0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"immatriculation"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r w:rsidRPr="00034FC0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"ENI_ECOLE_19090"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7AA6D1BD" w14:textId="77777777" w:rsidR="004C7C36" w:rsidRPr="00034FC0" w:rsidRDefault="004C7C36" w:rsidP="004C7C3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034FC0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"numPortable"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r w:rsidRPr="00034FC0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"06XXXXXXXX"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6CC9330C" w14:textId="77777777" w:rsidR="004C7C36" w:rsidRPr="00034FC0" w:rsidRDefault="004C7C36" w:rsidP="004C7C3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</w:t>
      </w:r>
      <w:r w:rsidRPr="00034FC0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"adresse"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:{</w:t>
      </w:r>
    </w:p>
    <w:p w14:paraId="7DB84911" w14:textId="77777777" w:rsidR="004C7C36" w:rsidRPr="00034FC0" w:rsidRDefault="004C7C36" w:rsidP="004C7C3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 </w:t>
      </w:r>
      <w:r w:rsidRPr="00034FC0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"rue"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r w:rsidRPr="00034FC0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"Rue du Pont"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21D81F2B" w14:textId="77777777" w:rsidR="004C7C36" w:rsidRPr="00034FC0" w:rsidRDefault="004C7C36" w:rsidP="004C7C3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 </w:t>
      </w:r>
      <w:r w:rsidRPr="00034FC0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"codePostal"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r w:rsidRPr="00034FC0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"35000"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7B307030" w14:textId="77777777" w:rsidR="004C7C36" w:rsidRPr="00034FC0" w:rsidRDefault="004C7C36" w:rsidP="004C7C3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 </w:t>
      </w:r>
      <w:r w:rsidRPr="00034FC0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"ville"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r w:rsidRPr="00034FC0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"Rennes"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</w:p>
    <w:p w14:paraId="0C4CCACA" w14:textId="77777777" w:rsidR="004C7C36" w:rsidRPr="00034FC0" w:rsidRDefault="004C7C36" w:rsidP="004C7C3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}</w:t>
      </w:r>
    </w:p>
    <w:p w14:paraId="2A451F6F" w14:textId="3CC309E4" w:rsidR="004C7C36" w:rsidRPr="004C7C36" w:rsidRDefault="004C7C36" w:rsidP="004C7C3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14:paraId="14A8313D" w14:textId="5B2BEB2E" w:rsidR="00054CBD" w:rsidRDefault="00034FC0" w:rsidP="00034FC0">
      <w:r>
        <w:rPr>
          <w:noProof/>
        </w:rPr>
        <w:lastRenderedPageBreak/>
        <w:drawing>
          <wp:inline distT="0" distB="0" distL="0" distR="0" wp14:anchorId="49D67C76" wp14:editId="35AAA556">
            <wp:extent cx="5795010" cy="5784215"/>
            <wp:effectExtent l="19050" t="19050" r="15240" b="26035"/>
            <wp:docPr id="1654129051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5784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879523" w14:textId="67F894B4" w:rsidR="00326D96" w:rsidRDefault="00326D96" w:rsidP="00326D96">
      <w:pPr>
        <w:pStyle w:val="TPnormalpuce1"/>
      </w:pPr>
      <w:r>
        <w:t>Maintenant, l’utilisateur avec un rôle ADMIN peut créer des nouveaux employés</w:t>
      </w:r>
    </w:p>
    <w:p w14:paraId="779FA976" w14:textId="77777777" w:rsidR="00326D96" w:rsidRDefault="00326D96" w:rsidP="00326D96">
      <w:pPr>
        <w:pStyle w:val="TPnormalpuce1"/>
        <w:numPr>
          <w:ilvl w:val="0"/>
          <w:numId w:val="0"/>
        </w:numPr>
        <w:ind w:left="720" w:hanging="360"/>
      </w:pPr>
    </w:p>
    <w:p w14:paraId="2B7C3A39" w14:textId="77777777" w:rsidR="00297BE0" w:rsidRDefault="00297BE0">
      <w:pPr>
        <w:rPr>
          <w:rFonts w:eastAsia="Andale Sans UI" w:cs="Tahoma"/>
          <w:iCs/>
          <w:kern w:val="3"/>
          <w:sz w:val="22"/>
          <w:szCs w:val="24"/>
          <w:lang w:eastAsia="en-US" w:bidi="en-US"/>
        </w:rPr>
      </w:pPr>
      <w:r>
        <w:br w:type="page"/>
      </w:r>
    </w:p>
    <w:p w14:paraId="20A10379" w14:textId="3447A75B" w:rsidR="000D3D5E" w:rsidRDefault="000D3D5E" w:rsidP="000D3D5E">
      <w:pPr>
        <w:pStyle w:val="TPnormalpuce1"/>
      </w:pPr>
      <w:r>
        <w:lastRenderedPageBreak/>
        <w:t>Tester le POST et sdautais@campus-eni.fr et servane</w:t>
      </w:r>
      <w:r w:rsidR="005D6DFC">
        <w:t xml:space="preserve"> </w:t>
      </w:r>
      <w:r w:rsidR="005D6DFC">
        <w:t xml:space="preserve">[Rôle : </w:t>
      </w:r>
      <w:r w:rsidR="005D6DFC">
        <w:t>EMPLOYE</w:t>
      </w:r>
      <w:r w:rsidR="005D6DFC">
        <w:t>]</w:t>
      </w:r>
    </w:p>
    <w:p w14:paraId="5C0EF366" w14:textId="77777777" w:rsidR="000D3D5E" w:rsidRDefault="000D3D5E" w:rsidP="000D3D5E">
      <w:pPr>
        <w:pStyle w:val="TPnormalpuce1"/>
        <w:numPr>
          <w:ilvl w:val="1"/>
          <w:numId w:val="1"/>
        </w:numPr>
      </w:pPr>
      <w:r>
        <w:t>Et un nouvel employé :</w:t>
      </w:r>
    </w:p>
    <w:p w14:paraId="449C83F8" w14:textId="77777777" w:rsidR="000D3D5E" w:rsidRPr="00034FC0" w:rsidRDefault="000D3D5E" w:rsidP="000D3D5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</w:p>
    <w:p w14:paraId="437F9ADC" w14:textId="77777777" w:rsidR="000D3D5E" w:rsidRPr="00034FC0" w:rsidRDefault="000D3D5E" w:rsidP="000D3D5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034FC0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"civilite"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 {</w:t>
      </w:r>
    </w:p>
    <w:p w14:paraId="1164B4A1" w14:textId="66C11D28" w:rsidR="000D3D5E" w:rsidRPr="00034FC0" w:rsidRDefault="000D3D5E" w:rsidP="000D3D5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      </w:t>
      </w:r>
      <w:r w:rsidRPr="00034FC0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"clef"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 </w:t>
      </w:r>
      <w:r w:rsidRPr="00034FC0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"M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me</w:t>
      </w:r>
      <w:r w:rsidRPr="00034FC0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</w:p>
    <w:p w14:paraId="5F723BA2" w14:textId="77777777" w:rsidR="000D3D5E" w:rsidRPr="00034FC0" w:rsidRDefault="000D3D5E" w:rsidP="000D3D5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},</w:t>
      </w:r>
    </w:p>
    <w:p w14:paraId="3C66AA11" w14:textId="6B6FAFC4" w:rsidR="000D3D5E" w:rsidRPr="00034FC0" w:rsidRDefault="000D3D5E" w:rsidP="000D3D5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034FC0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"nom"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r w:rsidRPr="00034FC0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MANDART</w:t>
      </w:r>
      <w:r w:rsidRPr="00034FC0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49971D73" w14:textId="4ACE730F" w:rsidR="000D3D5E" w:rsidRPr="00034FC0" w:rsidRDefault="000D3D5E" w:rsidP="000D3D5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034FC0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"prenom"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r w:rsidRPr="00034FC0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Soazig</w:t>
      </w:r>
      <w:r w:rsidRPr="00034FC0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4551A55C" w14:textId="3979159D" w:rsidR="000D3D5E" w:rsidRPr="00034FC0" w:rsidRDefault="000D3D5E" w:rsidP="000D3D5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034FC0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"email"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r w:rsidRPr="00034FC0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smand</w:t>
      </w:r>
      <w:r w:rsidRPr="00034FC0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ar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t</w:t>
      </w:r>
      <w:r w:rsidRPr="00034FC0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@campus-eni.fr"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6841996E" w14:textId="0D8157F6" w:rsidR="000D3D5E" w:rsidRPr="00034FC0" w:rsidRDefault="000D3D5E" w:rsidP="000D3D5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034FC0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"immatriculation"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r w:rsidRPr="00034FC0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"ENI_ECOLE_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20</w:t>
      </w:r>
      <w:r w:rsidRPr="00034FC0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090"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37A7F717" w14:textId="77777777" w:rsidR="000D3D5E" w:rsidRPr="00034FC0" w:rsidRDefault="000D3D5E" w:rsidP="000D3D5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034FC0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"numPortable"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r w:rsidRPr="00034FC0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"06XXXXXXXX"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41BEF6EF" w14:textId="77777777" w:rsidR="000D3D5E" w:rsidRPr="00034FC0" w:rsidRDefault="000D3D5E" w:rsidP="000D3D5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</w:t>
      </w:r>
      <w:r w:rsidRPr="00034FC0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"adresse"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:{</w:t>
      </w:r>
    </w:p>
    <w:p w14:paraId="561416E6" w14:textId="50D9D5AB" w:rsidR="000D3D5E" w:rsidRPr="00034FC0" w:rsidRDefault="000D3D5E" w:rsidP="000D3D5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 </w:t>
      </w:r>
      <w:r w:rsidRPr="00034FC0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"rue"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r w:rsidRPr="00034FC0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"Rue du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Chat</w:t>
      </w:r>
      <w:r w:rsidRPr="00034FC0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5BBF5ADB" w14:textId="77777777" w:rsidR="000D3D5E" w:rsidRPr="00034FC0" w:rsidRDefault="000D3D5E" w:rsidP="000D3D5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 </w:t>
      </w:r>
      <w:r w:rsidRPr="00034FC0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"codePostal"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r w:rsidRPr="00034FC0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"35000"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570D7393" w14:textId="77777777" w:rsidR="000D3D5E" w:rsidRPr="00034FC0" w:rsidRDefault="000D3D5E" w:rsidP="000D3D5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 </w:t>
      </w:r>
      <w:r w:rsidRPr="00034FC0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"ville"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r w:rsidRPr="00034FC0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"Rennes"</w:t>
      </w: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</w:p>
    <w:p w14:paraId="3A17BD72" w14:textId="77777777" w:rsidR="000D3D5E" w:rsidRPr="00034FC0" w:rsidRDefault="000D3D5E" w:rsidP="000D3D5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}</w:t>
      </w:r>
    </w:p>
    <w:p w14:paraId="3BCB9F99" w14:textId="77777777" w:rsidR="000D3D5E" w:rsidRPr="004C7C36" w:rsidRDefault="000D3D5E" w:rsidP="000D3D5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34FC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14:paraId="4754F0A7" w14:textId="35EAC7C0" w:rsidR="000D3D5E" w:rsidRDefault="003952F6" w:rsidP="003952F6">
      <w:pPr>
        <w:pStyle w:val="TPnormalpuce1"/>
        <w:numPr>
          <w:ilvl w:val="1"/>
          <w:numId w:val="1"/>
        </w:numPr>
      </w:pPr>
      <w:r>
        <w:t>Vous obtenez un 40</w:t>
      </w:r>
      <w:r w:rsidR="00B01B16">
        <w:t>3</w:t>
      </w:r>
      <w:r>
        <w:t xml:space="preserve"> « </w:t>
      </w:r>
      <w:r w:rsidR="00C45964">
        <w:t>Forbidden</w:t>
      </w:r>
      <w:r>
        <w:t> »</w:t>
      </w:r>
    </w:p>
    <w:p w14:paraId="26DCAA80" w14:textId="14F9789E" w:rsidR="00C45964" w:rsidRDefault="00C45964" w:rsidP="00C45964">
      <w:r>
        <w:rPr>
          <w:noProof/>
        </w:rPr>
        <w:drawing>
          <wp:inline distT="0" distB="0" distL="0" distR="0" wp14:anchorId="47F8F5D2" wp14:editId="0DF0DA76">
            <wp:extent cx="2849245" cy="1084580"/>
            <wp:effectExtent l="19050" t="19050" r="27305" b="20320"/>
            <wp:docPr id="1453852894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1084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86FDD9" w14:textId="0763E458" w:rsidR="003952F6" w:rsidRDefault="003952F6" w:rsidP="003952F6">
      <w:pPr>
        <w:pStyle w:val="TPnormalpuce1"/>
        <w:numPr>
          <w:ilvl w:val="1"/>
          <w:numId w:val="1"/>
        </w:numPr>
      </w:pPr>
      <w:r>
        <w:t xml:space="preserve">Cet utilisateur </w:t>
      </w:r>
      <w:r w:rsidR="003D165F">
        <w:t>a</w:t>
      </w:r>
      <w:r>
        <w:t xml:space="preserve"> le rôle EMPLOYE</w:t>
      </w:r>
      <w:r w:rsidR="00972453">
        <w:t> ; donc n’a pas le droit d’utiliser POST, PUT, PATCH ou DELETE</w:t>
      </w:r>
    </w:p>
    <w:p w14:paraId="2150651A" w14:textId="77777777" w:rsidR="000456A6" w:rsidRDefault="000456A6" w:rsidP="000456A6">
      <w:pPr>
        <w:pStyle w:val="TPnormal"/>
      </w:pPr>
    </w:p>
    <w:p w14:paraId="7CEB7347" w14:textId="3666238F" w:rsidR="000456A6" w:rsidRPr="0053794C" w:rsidRDefault="000456A6" w:rsidP="000456A6">
      <w:pPr>
        <w:pStyle w:val="TPnormal"/>
      </w:pPr>
      <w:r>
        <w:t>Maintenant notre application web service REST est protégée par la sécurité de Spring.</w:t>
      </w:r>
    </w:p>
    <w:sectPr w:rsidR="000456A6" w:rsidRPr="0053794C" w:rsidSect="002029F0">
      <w:headerReference w:type="default" r:id="rId21"/>
      <w:footerReference w:type="default" r:id="rId22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E235D" w14:textId="77777777" w:rsidR="0009077C" w:rsidRDefault="0009077C" w:rsidP="006C7E58">
      <w:r>
        <w:separator/>
      </w:r>
    </w:p>
  </w:endnote>
  <w:endnote w:type="continuationSeparator" w:id="0">
    <w:p w14:paraId="4A452174" w14:textId="77777777" w:rsidR="0009077C" w:rsidRDefault="0009077C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98349C" w14:paraId="004E60E3" w14:textId="77777777" w:rsidTr="0098349C">
      <w:tc>
        <w:tcPr>
          <w:tcW w:w="2500" w:type="pct"/>
          <w:vAlign w:val="bottom"/>
          <w:hideMark/>
        </w:tcPr>
        <w:p w14:paraId="31653A27" w14:textId="77777777" w:rsidR="0098349C" w:rsidRDefault="0098349C" w:rsidP="0098349C">
          <w:pPr>
            <w:pStyle w:val="Pieddepage"/>
          </w:pPr>
          <w:r>
            <w:t xml:space="preserve">Page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hideMark/>
        </w:tcPr>
        <w:p w14:paraId="1374BB9E" w14:textId="3DE874B9" w:rsidR="0098349C" w:rsidRDefault="0098349C" w:rsidP="0098349C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5A8B69C3" wp14:editId="2A7DF9E4">
                <wp:extent cx="518160" cy="518160"/>
                <wp:effectExtent l="0" t="0" r="0" b="0"/>
                <wp:docPr id="1" name="Image 1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816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8349C" w14:paraId="24D988EF" w14:textId="77777777" w:rsidTr="0098349C">
      <w:tc>
        <w:tcPr>
          <w:tcW w:w="1" w:type="pct"/>
          <w:gridSpan w:val="2"/>
          <w:vAlign w:val="bottom"/>
          <w:hideMark/>
        </w:tcPr>
        <w:p w14:paraId="59E798B0" w14:textId="77777777" w:rsidR="0098349C" w:rsidRDefault="0098349C" w:rsidP="0098349C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>
            <w:rPr>
              <w:sz w:val="14"/>
              <w:szCs w:val="14"/>
            </w:rPr>
            <w:t>© ENI – Tous droits réservés</w:t>
          </w:r>
        </w:p>
      </w:tc>
    </w:tr>
  </w:tbl>
  <w:p w14:paraId="1345E95B" w14:textId="0A0E1D6C" w:rsidR="002A2662" w:rsidRPr="0098349C" w:rsidRDefault="002A2662" w:rsidP="0098349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9C3ED" w14:textId="77777777" w:rsidR="0009077C" w:rsidRDefault="0009077C" w:rsidP="006C7E58">
      <w:r>
        <w:separator/>
      </w:r>
    </w:p>
  </w:footnote>
  <w:footnote w:type="continuationSeparator" w:id="0">
    <w:p w14:paraId="61694328" w14:textId="77777777" w:rsidR="0009077C" w:rsidRDefault="0009077C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C1FC" w14:textId="6FA81649" w:rsidR="00590AA9" w:rsidRPr="000150A7" w:rsidRDefault="00773C80" w:rsidP="00773C80">
    <w:pPr>
      <w:pStyle w:val="En-tte"/>
      <w:jc w:val="right"/>
      <w:rPr>
        <w:sz w:val="22"/>
      </w:rPr>
    </w:pPr>
    <w:r>
      <w:rPr>
        <w:sz w:val="22"/>
        <w:szCs w:val="22"/>
      </w:rPr>
      <w:t>Java Frameworks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24EC"/>
    <w:multiLevelType w:val="hybridMultilevel"/>
    <w:tmpl w:val="4B72B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F2D6A"/>
    <w:multiLevelType w:val="hybridMultilevel"/>
    <w:tmpl w:val="201E81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93A5E"/>
    <w:multiLevelType w:val="hybridMultilevel"/>
    <w:tmpl w:val="976ED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774EA"/>
    <w:multiLevelType w:val="hybridMultilevel"/>
    <w:tmpl w:val="F7E4A4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625DE"/>
    <w:multiLevelType w:val="hybridMultilevel"/>
    <w:tmpl w:val="C374E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25882"/>
    <w:multiLevelType w:val="hybridMultilevel"/>
    <w:tmpl w:val="BBA2A808"/>
    <w:lvl w:ilvl="0" w:tplc="A2842AA8">
      <w:start w:val="8"/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18465A"/>
    <w:multiLevelType w:val="hybridMultilevel"/>
    <w:tmpl w:val="6AEA0D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C4209"/>
    <w:multiLevelType w:val="hybridMultilevel"/>
    <w:tmpl w:val="7CEE349E"/>
    <w:lvl w:ilvl="0" w:tplc="040C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F168A"/>
    <w:multiLevelType w:val="hybridMultilevel"/>
    <w:tmpl w:val="DB305C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53B10"/>
    <w:multiLevelType w:val="hybridMultilevel"/>
    <w:tmpl w:val="707CC002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E453B"/>
    <w:multiLevelType w:val="hybridMultilevel"/>
    <w:tmpl w:val="46BABF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96EEA"/>
    <w:multiLevelType w:val="hybridMultilevel"/>
    <w:tmpl w:val="6206D574"/>
    <w:lvl w:ilvl="0" w:tplc="AF70F186">
      <w:numFmt w:val="bullet"/>
      <w:lvlText w:val=""/>
      <w:lvlJc w:val="left"/>
      <w:pPr>
        <w:ind w:left="1584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3" w15:restartNumberingAfterBreak="0">
    <w:nsid w:val="5E890810"/>
    <w:multiLevelType w:val="hybridMultilevel"/>
    <w:tmpl w:val="38C66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44967399">
    <w:abstractNumId w:val="10"/>
  </w:num>
  <w:num w:numId="2" w16cid:durableId="1768385738">
    <w:abstractNumId w:val="2"/>
  </w:num>
  <w:num w:numId="3" w16cid:durableId="561912962">
    <w:abstractNumId w:val="3"/>
  </w:num>
  <w:num w:numId="4" w16cid:durableId="1013607379">
    <w:abstractNumId w:val="5"/>
  </w:num>
  <w:num w:numId="5" w16cid:durableId="330989160">
    <w:abstractNumId w:val="13"/>
  </w:num>
  <w:num w:numId="6" w16cid:durableId="1683705418">
    <w:abstractNumId w:val="14"/>
  </w:num>
  <w:num w:numId="7" w16cid:durableId="1435319051">
    <w:abstractNumId w:val="12"/>
  </w:num>
  <w:num w:numId="8" w16cid:durableId="1220748626">
    <w:abstractNumId w:val="8"/>
  </w:num>
  <w:num w:numId="9" w16cid:durableId="382796921">
    <w:abstractNumId w:val="6"/>
  </w:num>
  <w:num w:numId="10" w16cid:durableId="1715619978">
    <w:abstractNumId w:val="0"/>
  </w:num>
  <w:num w:numId="11" w16cid:durableId="829977723">
    <w:abstractNumId w:val="11"/>
  </w:num>
  <w:num w:numId="12" w16cid:durableId="291790001">
    <w:abstractNumId w:val="4"/>
  </w:num>
  <w:num w:numId="13" w16cid:durableId="1818061275">
    <w:abstractNumId w:val="7"/>
  </w:num>
  <w:num w:numId="14" w16cid:durableId="161970309">
    <w:abstractNumId w:val="9"/>
  </w:num>
  <w:num w:numId="15" w16cid:durableId="200122953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defaultTabStop w:val="720"/>
  <w:hyphenationZone w:val="425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2B57"/>
    <w:rsid w:val="00003DE5"/>
    <w:rsid w:val="00006E83"/>
    <w:rsid w:val="00007967"/>
    <w:rsid w:val="00011C95"/>
    <w:rsid w:val="0001221A"/>
    <w:rsid w:val="000122A5"/>
    <w:rsid w:val="00012C34"/>
    <w:rsid w:val="00013A54"/>
    <w:rsid w:val="00013E01"/>
    <w:rsid w:val="000140A1"/>
    <w:rsid w:val="000150A7"/>
    <w:rsid w:val="00015214"/>
    <w:rsid w:val="00015F9F"/>
    <w:rsid w:val="00017FC3"/>
    <w:rsid w:val="00022DFC"/>
    <w:rsid w:val="00023A9D"/>
    <w:rsid w:val="00024356"/>
    <w:rsid w:val="00034FC0"/>
    <w:rsid w:val="00036E08"/>
    <w:rsid w:val="000417F6"/>
    <w:rsid w:val="00042093"/>
    <w:rsid w:val="000425A5"/>
    <w:rsid w:val="00042925"/>
    <w:rsid w:val="00044DA2"/>
    <w:rsid w:val="000456A6"/>
    <w:rsid w:val="00045BF8"/>
    <w:rsid w:val="00046FC8"/>
    <w:rsid w:val="00050258"/>
    <w:rsid w:val="000504C9"/>
    <w:rsid w:val="0005146C"/>
    <w:rsid w:val="00052399"/>
    <w:rsid w:val="00052553"/>
    <w:rsid w:val="00054CBD"/>
    <w:rsid w:val="00055365"/>
    <w:rsid w:val="00062FC0"/>
    <w:rsid w:val="00063D0B"/>
    <w:rsid w:val="0006424D"/>
    <w:rsid w:val="00065E50"/>
    <w:rsid w:val="000753A7"/>
    <w:rsid w:val="000827C0"/>
    <w:rsid w:val="00083EB5"/>
    <w:rsid w:val="0009077C"/>
    <w:rsid w:val="00095A02"/>
    <w:rsid w:val="00097F0B"/>
    <w:rsid w:val="000A1582"/>
    <w:rsid w:val="000A2190"/>
    <w:rsid w:val="000A3F6C"/>
    <w:rsid w:val="000A4457"/>
    <w:rsid w:val="000A5093"/>
    <w:rsid w:val="000A618E"/>
    <w:rsid w:val="000A750E"/>
    <w:rsid w:val="000B0AAE"/>
    <w:rsid w:val="000B0FF3"/>
    <w:rsid w:val="000B5825"/>
    <w:rsid w:val="000C0F58"/>
    <w:rsid w:val="000C435E"/>
    <w:rsid w:val="000D0A8C"/>
    <w:rsid w:val="000D141B"/>
    <w:rsid w:val="000D3D5E"/>
    <w:rsid w:val="000D6B7C"/>
    <w:rsid w:val="000E2CEB"/>
    <w:rsid w:val="000E4C92"/>
    <w:rsid w:val="000E5434"/>
    <w:rsid w:val="000E5CCE"/>
    <w:rsid w:val="000F0864"/>
    <w:rsid w:val="000F096C"/>
    <w:rsid w:val="000F0E32"/>
    <w:rsid w:val="000F50AF"/>
    <w:rsid w:val="000F7679"/>
    <w:rsid w:val="0010079C"/>
    <w:rsid w:val="00101004"/>
    <w:rsid w:val="00103318"/>
    <w:rsid w:val="00113FBB"/>
    <w:rsid w:val="0012205C"/>
    <w:rsid w:val="00122C32"/>
    <w:rsid w:val="00124BEE"/>
    <w:rsid w:val="001253AD"/>
    <w:rsid w:val="001258D6"/>
    <w:rsid w:val="00125DCA"/>
    <w:rsid w:val="00127308"/>
    <w:rsid w:val="001273BF"/>
    <w:rsid w:val="00127816"/>
    <w:rsid w:val="00130158"/>
    <w:rsid w:val="0013536A"/>
    <w:rsid w:val="00136790"/>
    <w:rsid w:val="001379AC"/>
    <w:rsid w:val="001447F2"/>
    <w:rsid w:val="001465BB"/>
    <w:rsid w:val="00151AA0"/>
    <w:rsid w:val="00151BB1"/>
    <w:rsid w:val="00153344"/>
    <w:rsid w:val="001629AD"/>
    <w:rsid w:val="00165A82"/>
    <w:rsid w:val="00171036"/>
    <w:rsid w:val="00175C12"/>
    <w:rsid w:val="00180756"/>
    <w:rsid w:val="00180858"/>
    <w:rsid w:val="00184493"/>
    <w:rsid w:val="00190619"/>
    <w:rsid w:val="00190A31"/>
    <w:rsid w:val="0019207D"/>
    <w:rsid w:val="00192825"/>
    <w:rsid w:val="00193399"/>
    <w:rsid w:val="00195F19"/>
    <w:rsid w:val="001A0D7C"/>
    <w:rsid w:val="001A342E"/>
    <w:rsid w:val="001B4DA8"/>
    <w:rsid w:val="001B7883"/>
    <w:rsid w:val="001B7C69"/>
    <w:rsid w:val="001C3DC5"/>
    <w:rsid w:val="001C67D1"/>
    <w:rsid w:val="001C6FA8"/>
    <w:rsid w:val="001C739D"/>
    <w:rsid w:val="001C75DA"/>
    <w:rsid w:val="001D2789"/>
    <w:rsid w:val="001D2F7B"/>
    <w:rsid w:val="001D3BFC"/>
    <w:rsid w:val="001D613A"/>
    <w:rsid w:val="001D65D9"/>
    <w:rsid w:val="001E04B0"/>
    <w:rsid w:val="001E30B9"/>
    <w:rsid w:val="001E5BCF"/>
    <w:rsid w:val="001E5D70"/>
    <w:rsid w:val="001E7130"/>
    <w:rsid w:val="001E7332"/>
    <w:rsid w:val="001F18FA"/>
    <w:rsid w:val="001F333E"/>
    <w:rsid w:val="001F7ADF"/>
    <w:rsid w:val="002007B5"/>
    <w:rsid w:val="002020E8"/>
    <w:rsid w:val="002029F0"/>
    <w:rsid w:val="002117F1"/>
    <w:rsid w:val="002129D0"/>
    <w:rsid w:val="00213866"/>
    <w:rsid w:val="00215526"/>
    <w:rsid w:val="00225D2C"/>
    <w:rsid w:val="002263D9"/>
    <w:rsid w:val="002316BF"/>
    <w:rsid w:val="00231AB7"/>
    <w:rsid w:val="00232A23"/>
    <w:rsid w:val="00233842"/>
    <w:rsid w:val="00234EDF"/>
    <w:rsid w:val="00236B2F"/>
    <w:rsid w:val="00241941"/>
    <w:rsid w:val="00241BEE"/>
    <w:rsid w:val="002534E7"/>
    <w:rsid w:val="00254633"/>
    <w:rsid w:val="00261F4C"/>
    <w:rsid w:val="002629D5"/>
    <w:rsid w:val="00264E60"/>
    <w:rsid w:val="00270A58"/>
    <w:rsid w:val="002718FF"/>
    <w:rsid w:val="00272035"/>
    <w:rsid w:val="00275AC9"/>
    <w:rsid w:val="00277014"/>
    <w:rsid w:val="00277CDD"/>
    <w:rsid w:val="00280D8A"/>
    <w:rsid w:val="002811DA"/>
    <w:rsid w:val="002835C6"/>
    <w:rsid w:val="00283949"/>
    <w:rsid w:val="0028492A"/>
    <w:rsid w:val="00287D81"/>
    <w:rsid w:val="00290596"/>
    <w:rsid w:val="002928D1"/>
    <w:rsid w:val="00292D41"/>
    <w:rsid w:val="00293E9F"/>
    <w:rsid w:val="00295C72"/>
    <w:rsid w:val="00296F25"/>
    <w:rsid w:val="00297BE0"/>
    <w:rsid w:val="002A059A"/>
    <w:rsid w:val="002A14BB"/>
    <w:rsid w:val="002A15A7"/>
    <w:rsid w:val="002A2662"/>
    <w:rsid w:val="002A28BA"/>
    <w:rsid w:val="002A79CF"/>
    <w:rsid w:val="002B02FA"/>
    <w:rsid w:val="002B04EA"/>
    <w:rsid w:val="002B6E22"/>
    <w:rsid w:val="002B7905"/>
    <w:rsid w:val="002C3C6A"/>
    <w:rsid w:val="002C4936"/>
    <w:rsid w:val="002C5032"/>
    <w:rsid w:val="002C516A"/>
    <w:rsid w:val="002D2B64"/>
    <w:rsid w:val="002D6B78"/>
    <w:rsid w:val="002E0D19"/>
    <w:rsid w:val="002E118C"/>
    <w:rsid w:val="002E1C14"/>
    <w:rsid w:val="002E27E9"/>
    <w:rsid w:val="002E73D7"/>
    <w:rsid w:val="002F0F66"/>
    <w:rsid w:val="002F78BE"/>
    <w:rsid w:val="00301257"/>
    <w:rsid w:val="00301546"/>
    <w:rsid w:val="00302D94"/>
    <w:rsid w:val="00303417"/>
    <w:rsid w:val="00303F95"/>
    <w:rsid w:val="00305E01"/>
    <w:rsid w:val="0030656D"/>
    <w:rsid w:val="00310510"/>
    <w:rsid w:val="00312CC7"/>
    <w:rsid w:val="00313820"/>
    <w:rsid w:val="003205EC"/>
    <w:rsid w:val="00320D08"/>
    <w:rsid w:val="00323AB4"/>
    <w:rsid w:val="0032460B"/>
    <w:rsid w:val="00326D96"/>
    <w:rsid w:val="003320FE"/>
    <w:rsid w:val="003460A2"/>
    <w:rsid w:val="003548A0"/>
    <w:rsid w:val="003573E2"/>
    <w:rsid w:val="00362210"/>
    <w:rsid w:val="003627E0"/>
    <w:rsid w:val="003640EE"/>
    <w:rsid w:val="003659AB"/>
    <w:rsid w:val="003709F1"/>
    <w:rsid w:val="003756C9"/>
    <w:rsid w:val="00377559"/>
    <w:rsid w:val="00380C67"/>
    <w:rsid w:val="00382C06"/>
    <w:rsid w:val="0038703B"/>
    <w:rsid w:val="00387206"/>
    <w:rsid w:val="00392CE7"/>
    <w:rsid w:val="00393E03"/>
    <w:rsid w:val="003952F6"/>
    <w:rsid w:val="003A098F"/>
    <w:rsid w:val="003A309D"/>
    <w:rsid w:val="003A7A9E"/>
    <w:rsid w:val="003B3C6F"/>
    <w:rsid w:val="003B5932"/>
    <w:rsid w:val="003B684F"/>
    <w:rsid w:val="003C0390"/>
    <w:rsid w:val="003C3018"/>
    <w:rsid w:val="003C6A4C"/>
    <w:rsid w:val="003C6EFC"/>
    <w:rsid w:val="003C7784"/>
    <w:rsid w:val="003D165F"/>
    <w:rsid w:val="003D2F48"/>
    <w:rsid w:val="003E01ED"/>
    <w:rsid w:val="003E082D"/>
    <w:rsid w:val="003E0867"/>
    <w:rsid w:val="003E676A"/>
    <w:rsid w:val="003F610B"/>
    <w:rsid w:val="00402810"/>
    <w:rsid w:val="004042BA"/>
    <w:rsid w:val="004046D2"/>
    <w:rsid w:val="004105F4"/>
    <w:rsid w:val="004117CD"/>
    <w:rsid w:val="00412FCC"/>
    <w:rsid w:val="00420001"/>
    <w:rsid w:val="004203A9"/>
    <w:rsid w:val="00421D84"/>
    <w:rsid w:val="00423598"/>
    <w:rsid w:val="0042407D"/>
    <w:rsid w:val="00425FA5"/>
    <w:rsid w:val="00427D66"/>
    <w:rsid w:val="004318B1"/>
    <w:rsid w:val="004343CE"/>
    <w:rsid w:val="004434E7"/>
    <w:rsid w:val="00443681"/>
    <w:rsid w:val="00450C5E"/>
    <w:rsid w:val="00451362"/>
    <w:rsid w:val="0045171D"/>
    <w:rsid w:val="00451ED1"/>
    <w:rsid w:val="004536C7"/>
    <w:rsid w:val="0045450D"/>
    <w:rsid w:val="00454AC2"/>
    <w:rsid w:val="00456F22"/>
    <w:rsid w:val="004578E9"/>
    <w:rsid w:val="00457E29"/>
    <w:rsid w:val="00462562"/>
    <w:rsid w:val="00464E39"/>
    <w:rsid w:val="00465188"/>
    <w:rsid w:val="00470B90"/>
    <w:rsid w:val="0047189F"/>
    <w:rsid w:val="004751A8"/>
    <w:rsid w:val="00480346"/>
    <w:rsid w:val="0048505C"/>
    <w:rsid w:val="00487167"/>
    <w:rsid w:val="00491DB0"/>
    <w:rsid w:val="00492FCA"/>
    <w:rsid w:val="004930EE"/>
    <w:rsid w:val="004937AF"/>
    <w:rsid w:val="0049415E"/>
    <w:rsid w:val="00494DCF"/>
    <w:rsid w:val="004957E3"/>
    <w:rsid w:val="004967BB"/>
    <w:rsid w:val="004979EA"/>
    <w:rsid w:val="004A2F61"/>
    <w:rsid w:val="004A3990"/>
    <w:rsid w:val="004A476E"/>
    <w:rsid w:val="004A6B04"/>
    <w:rsid w:val="004B1547"/>
    <w:rsid w:val="004B1BDA"/>
    <w:rsid w:val="004B6769"/>
    <w:rsid w:val="004B799C"/>
    <w:rsid w:val="004C2502"/>
    <w:rsid w:val="004C50E1"/>
    <w:rsid w:val="004C7C36"/>
    <w:rsid w:val="004D0A7A"/>
    <w:rsid w:val="004D453E"/>
    <w:rsid w:val="004D7162"/>
    <w:rsid w:val="004E1414"/>
    <w:rsid w:val="004E2960"/>
    <w:rsid w:val="004E54A5"/>
    <w:rsid w:val="004E55E9"/>
    <w:rsid w:val="004E5AD6"/>
    <w:rsid w:val="004E6B81"/>
    <w:rsid w:val="004F070E"/>
    <w:rsid w:val="004F2C2E"/>
    <w:rsid w:val="00502B2A"/>
    <w:rsid w:val="00503BB9"/>
    <w:rsid w:val="00504FB3"/>
    <w:rsid w:val="005056C3"/>
    <w:rsid w:val="0051030E"/>
    <w:rsid w:val="00514A00"/>
    <w:rsid w:val="005166E6"/>
    <w:rsid w:val="00521C18"/>
    <w:rsid w:val="00524FB3"/>
    <w:rsid w:val="0053069F"/>
    <w:rsid w:val="0053301A"/>
    <w:rsid w:val="00536C5E"/>
    <w:rsid w:val="00536EF3"/>
    <w:rsid w:val="0053794C"/>
    <w:rsid w:val="00544157"/>
    <w:rsid w:val="00550CD5"/>
    <w:rsid w:val="00550DF2"/>
    <w:rsid w:val="005519E3"/>
    <w:rsid w:val="005525FA"/>
    <w:rsid w:val="00552D14"/>
    <w:rsid w:val="00553073"/>
    <w:rsid w:val="0055494C"/>
    <w:rsid w:val="00554FC1"/>
    <w:rsid w:val="0056003A"/>
    <w:rsid w:val="0057074B"/>
    <w:rsid w:val="00571A84"/>
    <w:rsid w:val="0057306B"/>
    <w:rsid w:val="00580953"/>
    <w:rsid w:val="005813A8"/>
    <w:rsid w:val="00581705"/>
    <w:rsid w:val="005826B0"/>
    <w:rsid w:val="0058772D"/>
    <w:rsid w:val="00590AA9"/>
    <w:rsid w:val="00591B1A"/>
    <w:rsid w:val="005925C9"/>
    <w:rsid w:val="00596D1F"/>
    <w:rsid w:val="0059768C"/>
    <w:rsid w:val="005A0B46"/>
    <w:rsid w:val="005A2146"/>
    <w:rsid w:val="005A36E5"/>
    <w:rsid w:val="005B491E"/>
    <w:rsid w:val="005C1C27"/>
    <w:rsid w:val="005C603F"/>
    <w:rsid w:val="005C684C"/>
    <w:rsid w:val="005C68D3"/>
    <w:rsid w:val="005D1943"/>
    <w:rsid w:val="005D67BB"/>
    <w:rsid w:val="005D6DFC"/>
    <w:rsid w:val="005E3B89"/>
    <w:rsid w:val="005E52E2"/>
    <w:rsid w:val="005F2EFB"/>
    <w:rsid w:val="005F5752"/>
    <w:rsid w:val="006001A7"/>
    <w:rsid w:val="0060158B"/>
    <w:rsid w:val="00603AF5"/>
    <w:rsid w:val="00607E6F"/>
    <w:rsid w:val="00617258"/>
    <w:rsid w:val="006224AF"/>
    <w:rsid w:val="006268B4"/>
    <w:rsid w:val="00626BEE"/>
    <w:rsid w:val="006303BE"/>
    <w:rsid w:val="006306C4"/>
    <w:rsid w:val="0063306A"/>
    <w:rsid w:val="0063405E"/>
    <w:rsid w:val="006367DA"/>
    <w:rsid w:val="00637726"/>
    <w:rsid w:val="00641425"/>
    <w:rsid w:val="00647196"/>
    <w:rsid w:val="00657B11"/>
    <w:rsid w:val="00661DF1"/>
    <w:rsid w:val="0066283B"/>
    <w:rsid w:val="006647F6"/>
    <w:rsid w:val="00665A18"/>
    <w:rsid w:val="00672C86"/>
    <w:rsid w:val="00673EF7"/>
    <w:rsid w:val="00675D38"/>
    <w:rsid w:val="0067609F"/>
    <w:rsid w:val="00676FB2"/>
    <w:rsid w:val="00677917"/>
    <w:rsid w:val="006814CF"/>
    <w:rsid w:val="00684D1F"/>
    <w:rsid w:val="006900A1"/>
    <w:rsid w:val="00690CA2"/>
    <w:rsid w:val="006939F9"/>
    <w:rsid w:val="006B01A8"/>
    <w:rsid w:val="006B344C"/>
    <w:rsid w:val="006B377C"/>
    <w:rsid w:val="006B38B2"/>
    <w:rsid w:val="006B3B13"/>
    <w:rsid w:val="006B577B"/>
    <w:rsid w:val="006B7041"/>
    <w:rsid w:val="006C1B49"/>
    <w:rsid w:val="006C3487"/>
    <w:rsid w:val="006C4275"/>
    <w:rsid w:val="006C573C"/>
    <w:rsid w:val="006C6150"/>
    <w:rsid w:val="006C7E58"/>
    <w:rsid w:val="006D78A3"/>
    <w:rsid w:val="006E0AC5"/>
    <w:rsid w:val="006F2B63"/>
    <w:rsid w:val="006F52E1"/>
    <w:rsid w:val="006F5F2A"/>
    <w:rsid w:val="007007CE"/>
    <w:rsid w:val="00700A08"/>
    <w:rsid w:val="0070133C"/>
    <w:rsid w:val="007020C5"/>
    <w:rsid w:val="00702165"/>
    <w:rsid w:val="00705496"/>
    <w:rsid w:val="00707B85"/>
    <w:rsid w:val="00713863"/>
    <w:rsid w:val="007149B8"/>
    <w:rsid w:val="0071706E"/>
    <w:rsid w:val="00717C58"/>
    <w:rsid w:val="00723176"/>
    <w:rsid w:val="00723883"/>
    <w:rsid w:val="00726990"/>
    <w:rsid w:val="007278B4"/>
    <w:rsid w:val="007327B9"/>
    <w:rsid w:val="00732F35"/>
    <w:rsid w:val="00736894"/>
    <w:rsid w:val="00740FF3"/>
    <w:rsid w:val="00742224"/>
    <w:rsid w:val="00743993"/>
    <w:rsid w:val="0074589F"/>
    <w:rsid w:val="00753FFD"/>
    <w:rsid w:val="00763F12"/>
    <w:rsid w:val="00764007"/>
    <w:rsid w:val="007668B6"/>
    <w:rsid w:val="00767347"/>
    <w:rsid w:val="00767A47"/>
    <w:rsid w:val="007711E9"/>
    <w:rsid w:val="00771EED"/>
    <w:rsid w:val="007729E2"/>
    <w:rsid w:val="00773782"/>
    <w:rsid w:val="00773C80"/>
    <w:rsid w:val="007740FE"/>
    <w:rsid w:val="007809A2"/>
    <w:rsid w:val="00781ABB"/>
    <w:rsid w:val="00783AFC"/>
    <w:rsid w:val="00790801"/>
    <w:rsid w:val="007910EE"/>
    <w:rsid w:val="00794E8C"/>
    <w:rsid w:val="007977FE"/>
    <w:rsid w:val="007A1C97"/>
    <w:rsid w:val="007A21D7"/>
    <w:rsid w:val="007A3FF7"/>
    <w:rsid w:val="007A5377"/>
    <w:rsid w:val="007B0E23"/>
    <w:rsid w:val="007B2E1B"/>
    <w:rsid w:val="007C301D"/>
    <w:rsid w:val="007C3941"/>
    <w:rsid w:val="007C3CC4"/>
    <w:rsid w:val="007D07FF"/>
    <w:rsid w:val="007D1142"/>
    <w:rsid w:val="007D1155"/>
    <w:rsid w:val="007D1E0E"/>
    <w:rsid w:val="007D3376"/>
    <w:rsid w:val="007E0FEE"/>
    <w:rsid w:val="007E5135"/>
    <w:rsid w:val="007E6D91"/>
    <w:rsid w:val="007E7D3C"/>
    <w:rsid w:val="007F02F5"/>
    <w:rsid w:val="007F1242"/>
    <w:rsid w:val="007F3BEC"/>
    <w:rsid w:val="007F4630"/>
    <w:rsid w:val="007F53A7"/>
    <w:rsid w:val="008003A2"/>
    <w:rsid w:val="0080101F"/>
    <w:rsid w:val="00804E52"/>
    <w:rsid w:val="00805BCC"/>
    <w:rsid w:val="008062A4"/>
    <w:rsid w:val="008065FD"/>
    <w:rsid w:val="008130F1"/>
    <w:rsid w:val="00814575"/>
    <w:rsid w:val="008222A1"/>
    <w:rsid w:val="008246C0"/>
    <w:rsid w:val="0082673E"/>
    <w:rsid w:val="00832EAF"/>
    <w:rsid w:val="0083499D"/>
    <w:rsid w:val="008353AA"/>
    <w:rsid w:val="0084088C"/>
    <w:rsid w:val="00840F82"/>
    <w:rsid w:val="008412DD"/>
    <w:rsid w:val="00845605"/>
    <w:rsid w:val="00845B96"/>
    <w:rsid w:val="00846575"/>
    <w:rsid w:val="00850D85"/>
    <w:rsid w:val="00851C1E"/>
    <w:rsid w:val="00860D1D"/>
    <w:rsid w:val="008616D6"/>
    <w:rsid w:val="00861D95"/>
    <w:rsid w:val="00863103"/>
    <w:rsid w:val="00864CCA"/>
    <w:rsid w:val="008672FD"/>
    <w:rsid w:val="00867E02"/>
    <w:rsid w:val="0088227D"/>
    <w:rsid w:val="00884A47"/>
    <w:rsid w:val="00886D48"/>
    <w:rsid w:val="00887100"/>
    <w:rsid w:val="0088734F"/>
    <w:rsid w:val="0089231B"/>
    <w:rsid w:val="00894569"/>
    <w:rsid w:val="00896935"/>
    <w:rsid w:val="008A1B4C"/>
    <w:rsid w:val="008A3D89"/>
    <w:rsid w:val="008A3F87"/>
    <w:rsid w:val="008A78BE"/>
    <w:rsid w:val="008B220B"/>
    <w:rsid w:val="008B5640"/>
    <w:rsid w:val="008B69CE"/>
    <w:rsid w:val="008C049A"/>
    <w:rsid w:val="008C4915"/>
    <w:rsid w:val="008C7530"/>
    <w:rsid w:val="008D1D2F"/>
    <w:rsid w:val="008D34DE"/>
    <w:rsid w:val="008D35C2"/>
    <w:rsid w:val="008D6D19"/>
    <w:rsid w:val="008D71E8"/>
    <w:rsid w:val="008D7AD4"/>
    <w:rsid w:val="008D7C9D"/>
    <w:rsid w:val="008E0995"/>
    <w:rsid w:val="008E43A5"/>
    <w:rsid w:val="008E5DAD"/>
    <w:rsid w:val="008E6D1D"/>
    <w:rsid w:val="008F518D"/>
    <w:rsid w:val="008F5577"/>
    <w:rsid w:val="008F6336"/>
    <w:rsid w:val="0090566B"/>
    <w:rsid w:val="00911C66"/>
    <w:rsid w:val="0091266E"/>
    <w:rsid w:val="0091505D"/>
    <w:rsid w:val="00917610"/>
    <w:rsid w:val="00922420"/>
    <w:rsid w:val="00922F94"/>
    <w:rsid w:val="00924F5F"/>
    <w:rsid w:val="00926F0F"/>
    <w:rsid w:val="00927329"/>
    <w:rsid w:val="0093102F"/>
    <w:rsid w:val="00937048"/>
    <w:rsid w:val="009403BE"/>
    <w:rsid w:val="00940A87"/>
    <w:rsid w:val="00941092"/>
    <w:rsid w:val="00946D77"/>
    <w:rsid w:val="009532AD"/>
    <w:rsid w:val="00953B4B"/>
    <w:rsid w:val="00954E03"/>
    <w:rsid w:val="0095694B"/>
    <w:rsid w:val="00964B34"/>
    <w:rsid w:val="0096503B"/>
    <w:rsid w:val="00972453"/>
    <w:rsid w:val="009731EA"/>
    <w:rsid w:val="009770B3"/>
    <w:rsid w:val="00981A59"/>
    <w:rsid w:val="00982EF0"/>
    <w:rsid w:val="0098349C"/>
    <w:rsid w:val="00983E1F"/>
    <w:rsid w:val="009842D7"/>
    <w:rsid w:val="009862DE"/>
    <w:rsid w:val="00986FBF"/>
    <w:rsid w:val="00987EA1"/>
    <w:rsid w:val="00990B02"/>
    <w:rsid w:val="009919C1"/>
    <w:rsid w:val="0099225D"/>
    <w:rsid w:val="0099316A"/>
    <w:rsid w:val="00995DA3"/>
    <w:rsid w:val="009A30D2"/>
    <w:rsid w:val="009A4DDA"/>
    <w:rsid w:val="009B0A30"/>
    <w:rsid w:val="009C09D3"/>
    <w:rsid w:val="009C1C6F"/>
    <w:rsid w:val="009C2AC3"/>
    <w:rsid w:val="009C2DFA"/>
    <w:rsid w:val="009C38AC"/>
    <w:rsid w:val="009C4987"/>
    <w:rsid w:val="009C7F51"/>
    <w:rsid w:val="009D1251"/>
    <w:rsid w:val="009D4B46"/>
    <w:rsid w:val="009D7412"/>
    <w:rsid w:val="009D7ACF"/>
    <w:rsid w:val="009D7BF7"/>
    <w:rsid w:val="009E1419"/>
    <w:rsid w:val="009E5D19"/>
    <w:rsid w:val="009F00C7"/>
    <w:rsid w:val="009F0910"/>
    <w:rsid w:val="009F1724"/>
    <w:rsid w:val="009F5596"/>
    <w:rsid w:val="00A00202"/>
    <w:rsid w:val="00A0044D"/>
    <w:rsid w:val="00A02FAB"/>
    <w:rsid w:val="00A0423A"/>
    <w:rsid w:val="00A048A5"/>
    <w:rsid w:val="00A055CF"/>
    <w:rsid w:val="00A0583B"/>
    <w:rsid w:val="00A105E8"/>
    <w:rsid w:val="00A137A9"/>
    <w:rsid w:val="00A14C1B"/>
    <w:rsid w:val="00A17E67"/>
    <w:rsid w:val="00A23907"/>
    <w:rsid w:val="00A23F5F"/>
    <w:rsid w:val="00A250F0"/>
    <w:rsid w:val="00A26F49"/>
    <w:rsid w:val="00A33ADB"/>
    <w:rsid w:val="00A361C9"/>
    <w:rsid w:val="00A50517"/>
    <w:rsid w:val="00A51ED5"/>
    <w:rsid w:val="00A55000"/>
    <w:rsid w:val="00A550FE"/>
    <w:rsid w:val="00A55E6F"/>
    <w:rsid w:val="00A6293D"/>
    <w:rsid w:val="00A643C7"/>
    <w:rsid w:val="00A64D5C"/>
    <w:rsid w:val="00A7105E"/>
    <w:rsid w:val="00A72013"/>
    <w:rsid w:val="00A73A7C"/>
    <w:rsid w:val="00A765B2"/>
    <w:rsid w:val="00A77087"/>
    <w:rsid w:val="00A84E59"/>
    <w:rsid w:val="00A8536F"/>
    <w:rsid w:val="00A914C2"/>
    <w:rsid w:val="00A93073"/>
    <w:rsid w:val="00A96009"/>
    <w:rsid w:val="00A96586"/>
    <w:rsid w:val="00A96851"/>
    <w:rsid w:val="00A97E9B"/>
    <w:rsid w:val="00AA45F9"/>
    <w:rsid w:val="00AA4F6E"/>
    <w:rsid w:val="00AA590F"/>
    <w:rsid w:val="00AA692C"/>
    <w:rsid w:val="00AB17C6"/>
    <w:rsid w:val="00AB4953"/>
    <w:rsid w:val="00AB49B4"/>
    <w:rsid w:val="00AC4058"/>
    <w:rsid w:val="00AD4046"/>
    <w:rsid w:val="00AE2DB1"/>
    <w:rsid w:val="00AE5B33"/>
    <w:rsid w:val="00AF0E1A"/>
    <w:rsid w:val="00AF1914"/>
    <w:rsid w:val="00AF283E"/>
    <w:rsid w:val="00AF7245"/>
    <w:rsid w:val="00B01B16"/>
    <w:rsid w:val="00B027AA"/>
    <w:rsid w:val="00B03064"/>
    <w:rsid w:val="00B04A1E"/>
    <w:rsid w:val="00B04DE9"/>
    <w:rsid w:val="00B10465"/>
    <w:rsid w:val="00B10D26"/>
    <w:rsid w:val="00B11230"/>
    <w:rsid w:val="00B13C7C"/>
    <w:rsid w:val="00B15FF6"/>
    <w:rsid w:val="00B1718A"/>
    <w:rsid w:val="00B21570"/>
    <w:rsid w:val="00B23E2A"/>
    <w:rsid w:val="00B23F1A"/>
    <w:rsid w:val="00B3158B"/>
    <w:rsid w:val="00B347EA"/>
    <w:rsid w:val="00B41118"/>
    <w:rsid w:val="00B43E3B"/>
    <w:rsid w:val="00B45050"/>
    <w:rsid w:val="00B4702D"/>
    <w:rsid w:val="00B47DC2"/>
    <w:rsid w:val="00B634E6"/>
    <w:rsid w:val="00B66741"/>
    <w:rsid w:val="00B66BB1"/>
    <w:rsid w:val="00B70292"/>
    <w:rsid w:val="00B707E8"/>
    <w:rsid w:val="00B71A2E"/>
    <w:rsid w:val="00B71E99"/>
    <w:rsid w:val="00B73331"/>
    <w:rsid w:val="00B750ED"/>
    <w:rsid w:val="00B75A86"/>
    <w:rsid w:val="00B7614C"/>
    <w:rsid w:val="00B7739E"/>
    <w:rsid w:val="00B8420F"/>
    <w:rsid w:val="00B8698D"/>
    <w:rsid w:val="00B920CE"/>
    <w:rsid w:val="00B942C7"/>
    <w:rsid w:val="00B94AE4"/>
    <w:rsid w:val="00B952A1"/>
    <w:rsid w:val="00B954BA"/>
    <w:rsid w:val="00BA48AF"/>
    <w:rsid w:val="00BA4DEE"/>
    <w:rsid w:val="00BA4E30"/>
    <w:rsid w:val="00BA50A4"/>
    <w:rsid w:val="00BA7CFA"/>
    <w:rsid w:val="00BB1033"/>
    <w:rsid w:val="00BB3069"/>
    <w:rsid w:val="00BB376D"/>
    <w:rsid w:val="00BB455B"/>
    <w:rsid w:val="00BB4CA7"/>
    <w:rsid w:val="00BB5E5B"/>
    <w:rsid w:val="00BC4D84"/>
    <w:rsid w:val="00BC527C"/>
    <w:rsid w:val="00BC5895"/>
    <w:rsid w:val="00BC71C7"/>
    <w:rsid w:val="00BD0FDD"/>
    <w:rsid w:val="00BD2089"/>
    <w:rsid w:val="00BD23FB"/>
    <w:rsid w:val="00BD3C4E"/>
    <w:rsid w:val="00BD6E54"/>
    <w:rsid w:val="00BE1EEB"/>
    <w:rsid w:val="00BE244C"/>
    <w:rsid w:val="00BE2C6A"/>
    <w:rsid w:val="00BE365D"/>
    <w:rsid w:val="00BE46E1"/>
    <w:rsid w:val="00BF0630"/>
    <w:rsid w:val="00BF077F"/>
    <w:rsid w:val="00BF2C83"/>
    <w:rsid w:val="00BF55F7"/>
    <w:rsid w:val="00C016A0"/>
    <w:rsid w:val="00C118B7"/>
    <w:rsid w:val="00C16564"/>
    <w:rsid w:val="00C17ACB"/>
    <w:rsid w:val="00C21A12"/>
    <w:rsid w:val="00C23677"/>
    <w:rsid w:val="00C24247"/>
    <w:rsid w:val="00C308E9"/>
    <w:rsid w:val="00C33369"/>
    <w:rsid w:val="00C33697"/>
    <w:rsid w:val="00C34F10"/>
    <w:rsid w:val="00C352DF"/>
    <w:rsid w:val="00C36780"/>
    <w:rsid w:val="00C376BE"/>
    <w:rsid w:val="00C37A71"/>
    <w:rsid w:val="00C40D5D"/>
    <w:rsid w:val="00C4105F"/>
    <w:rsid w:val="00C410D4"/>
    <w:rsid w:val="00C41B0B"/>
    <w:rsid w:val="00C41DCD"/>
    <w:rsid w:val="00C45964"/>
    <w:rsid w:val="00C51894"/>
    <w:rsid w:val="00C5397A"/>
    <w:rsid w:val="00C56696"/>
    <w:rsid w:val="00C576DD"/>
    <w:rsid w:val="00C62D79"/>
    <w:rsid w:val="00C63217"/>
    <w:rsid w:val="00C67E49"/>
    <w:rsid w:val="00C70893"/>
    <w:rsid w:val="00C81C4D"/>
    <w:rsid w:val="00C83DC3"/>
    <w:rsid w:val="00C852B7"/>
    <w:rsid w:val="00C85754"/>
    <w:rsid w:val="00C86F79"/>
    <w:rsid w:val="00C876B8"/>
    <w:rsid w:val="00C87756"/>
    <w:rsid w:val="00CA0362"/>
    <w:rsid w:val="00CA257F"/>
    <w:rsid w:val="00CA48AD"/>
    <w:rsid w:val="00CA51F5"/>
    <w:rsid w:val="00CA5C15"/>
    <w:rsid w:val="00CA7660"/>
    <w:rsid w:val="00CA7DC4"/>
    <w:rsid w:val="00CB0B02"/>
    <w:rsid w:val="00CB2AE7"/>
    <w:rsid w:val="00CB307B"/>
    <w:rsid w:val="00CB4585"/>
    <w:rsid w:val="00CB4BED"/>
    <w:rsid w:val="00CB62A3"/>
    <w:rsid w:val="00CB6767"/>
    <w:rsid w:val="00CB6C54"/>
    <w:rsid w:val="00CC053A"/>
    <w:rsid w:val="00CC1E1F"/>
    <w:rsid w:val="00CC4730"/>
    <w:rsid w:val="00CC6734"/>
    <w:rsid w:val="00CD122F"/>
    <w:rsid w:val="00CD12F5"/>
    <w:rsid w:val="00CD3C86"/>
    <w:rsid w:val="00CD4CB8"/>
    <w:rsid w:val="00CD5B0B"/>
    <w:rsid w:val="00CD6D6E"/>
    <w:rsid w:val="00CD7C68"/>
    <w:rsid w:val="00CE2F19"/>
    <w:rsid w:val="00CE4FB6"/>
    <w:rsid w:val="00CE7C82"/>
    <w:rsid w:val="00CF2B95"/>
    <w:rsid w:val="00CF58F9"/>
    <w:rsid w:val="00CF60AF"/>
    <w:rsid w:val="00CF62E1"/>
    <w:rsid w:val="00CF62F6"/>
    <w:rsid w:val="00CF6F49"/>
    <w:rsid w:val="00CF784A"/>
    <w:rsid w:val="00D012FE"/>
    <w:rsid w:val="00D017C8"/>
    <w:rsid w:val="00D050A4"/>
    <w:rsid w:val="00D07117"/>
    <w:rsid w:val="00D11C2F"/>
    <w:rsid w:val="00D14314"/>
    <w:rsid w:val="00D14922"/>
    <w:rsid w:val="00D160BB"/>
    <w:rsid w:val="00D1689D"/>
    <w:rsid w:val="00D2004D"/>
    <w:rsid w:val="00D239CE"/>
    <w:rsid w:val="00D31265"/>
    <w:rsid w:val="00D31AF1"/>
    <w:rsid w:val="00D32000"/>
    <w:rsid w:val="00D34783"/>
    <w:rsid w:val="00D40A72"/>
    <w:rsid w:val="00D4255E"/>
    <w:rsid w:val="00D42746"/>
    <w:rsid w:val="00D440A0"/>
    <w:rsid w:val="00D44904"/>
    <w:rsid w:val="00D47E9A"/>
    <w:rsid w:val="00D527EB"/>
    <w:rsid w:val="00D53483"/>
    <w:rsid w:val="00D53722"/>
    <w:rsid w:val="00D54832"/>
    <w:rsid w:val="00D639FC"/>
    <w:rsid w:val="00D67C50"/>
    <w:rsid w:val="00D70BEF"/>
    <w:rsid w:val="00D751BB"/>
    <w:rsid w:val="00D77BAC"/>
    <w:rsid w:val="00D77FF6"/>
    <w:rsid w:val="00D80426"/>
    <w:rsid w:val="00D807B2"/>
    <w:rsid w:val="00D810FC"/>
    <w:rsid w:val="00D8164E"/>
    <w:rsid w:val="00D84575"/>
    <w:rsid w:val="00D84B99"/>
    <w:rsid w:val="00D85BA4"/>
    <w:rsid w:val="00D8648A"/>
    <w:rsid w:val="00D909BB"/>
    <w:rsid w:val="00D93B6E"/>
    <w:rsid w:val="00D965D8"/>
    <w:rsid w:val="00D96678"/>
    <w:rsid w:val="00D968E1"/>
    <w:rsid w:val="00DA3263"/>
    <w:rsid w:val="00DA4D1C"/>
    <w:rsid w:val="00DA56E4"/>
    <w:rsid w:val="00DB200C"/>
    <w:rsid w:val="00DB4B72"/>
    <w:rsid w:val="00DB61E8"/>
    <w:rsid w:val="00DC1ABD"/>
    <w:rsid w:val="00DC3A02"/>
    <w:rsid w:val="00DC561A"/>
    <w:rsid w:val="00DC68C0"/>
    <w:rsid w:val="00DC69AF"/>
    <w:rsid w:val="00DD2505"/>
    <w:rsid w:val="00DD428B"/>
    <w:rsid w:val="00DD47B3"/>
    <w:rsid w:val="00DE116D"/>
    <w:rsid w:val="00DE5076"/>
    <w:rsid w:val="00DE50C9"/>
    <w:rsid w:val="00DE6CE7"/>
    <w:rsid w:val="00DF0C62"/>
    <w:rsid w:val="00DF24FA"/>
    <w:rsid w:val="00E01FDD"/>
    <w:rsid w:val="00E02017"/>
    <w:rsid w:val="00E11DE9"/>
    <w:rsid w:val="00E21434"/>
    <w:rsid w:val="00E246FE"/>
    <w:rsid w:val="00E273F5"/>
    <w:rsid w:val="00E3020F"/>
    <w:rsid w:val="00E34680"/>
    <w:rsid w:val="00E3594E"/>
    <w:rsid w:val="00E36F60"/>
    <w:rsid w:val="00E40A33"/>
    <w:rsid w:val="00E4477C"/>
    <w:rsid w:val="00E504C4"/>
    <w:rsid w:val="00E51462"/>
    <w:rsid w:val="00E615EA"/>
    <w:rsid w:val="00E61A7D"/>
    <w:rsid w:val="00E61C27"/>
    <w:rsid w:val="00E632C5"/>
    <w:rsid w:val="00E638DF"/>
    <w:rsid w:val="00E653DE"/>
    <w:rsid w:val="00E7188C"/>
    <w:rsid w:val="00E740F0"/>
    <w:rsid w:val="00E83322"/>
    <w:rsid w:val="00E846BB"/>
    <w:rsid w:val="00E95A42"/>
    <w:rsid w:val="00E96EB6"/>
    <w:rsid w:val="00EA0653"/>
    <w:rsid w:val="00EA3053"/>
    <w:rsid w:val="00EA4974"/>
    <w:rsid w:val="00EA5D3D"/>
    <w:rsid w:val="00EA5F81"/>
    <w:rsid w:val="00EA7FE5"/>
    <w:rsid w:val="00EB08A9"/>
    <w:rsid w:val="00EB3602"/>
    <w:rsid w:val="00EB45DD"/>
    <w:rsid w:val="00EB5004"/>
    <w:rsid w:val="00EB6704"/>
    <w:rsid w:val="00EB77A5"/>
    <w:rsid w:val="00EC150B"/>
    <w:rsid w:val="00EC2A1C"/>
    <w:rsid w:val="00EC3EBA"/>
    <w:rsid w:val="00EC4F09"/>
    <w:rsid w:val="00EC6F57"/>
    <w:rsid w:val="00ED02A7"/>
    <w:rsid w:val="00ED0CBE"/>
    <w:rsid w:val="00ED1C06"/>
    <w:rsid w:val="00ED20EC"/>
    <w:rsid w:val="00ED3A1B"/>
    <w:rsid w:val="00ED62C8"/>
    <w:rsid w:val="00EE0C81"/>
    <w:rsid w:val="00EE6AA2"/>
    <w:rsid w:val="00EE6C70"/>
    <w:rsid w:val="00EE779F"/>
    <w:rsid w:val="00EF0131"/>
    <w:rsid w:val="00EF0B47"/>
    <w:rsid w:val="00EF2656"/>
    <w:rsid w:val="00EF5387"/>
    <w:rsid w:val="00EF7533"/>
    <w:rsid w:val="00F028ED"/>
    <w:rsid w:val="00F03C92"/>
    <w:rsid w:val="00F0457F"/>
    <w:rsid w:val="00F047AC"/>
    <w:rsid w:val="00F05745"/>
    <w:rsid w:val="00F108F2"/>
    <w:rsid w:val="00F120A8"/>
    <w:rsid w:val="00F15CDA"/>
    <w:rsid w:val="00F1776E"/>
    <w:rsid w:val="00F21DED"/>
    <w:rsid w:val="00F35D82"/>
    <w:rsid w:val="00F36C1E"/>
    <w:rsid w:val="00F36C76"/>
    <w:rsid w:val="00F41C09"/>
    <w:rsid w:val="00F41ECC"/>
    <w:rsid w:val="00F44373"/>
    <w:rsid w:val="00F4474C"/>
    <w:rsid w:val="00F449F0"/>
    <w:rsid w:val="00F50AA5"/>
    <w:rsid w:val="00F528FB"/>
    <w:rsid w:val="00F52F81"/>
    <w:rsid w:val="00F550B2"/>
    <w:rsid w:val="00F55E0D"/>
    <w:rsid w:val="00F652B0"/>
    <w:rsid w:val="00F7597C"/>
    <w:rsid w:val="00F77B2A"/>
    <w:rsid w:val="00F80A19"/>
    <w:rsid w:val="00F82FB1"/>
    <w:rsid w:val="00F866C1"/>
    <w:rsid w:val="00F866EE"/>
    <w:rsid w:val="00F874BE"/>
    <w:rsid w:val="00F976CC"/>
    <w:rsid w:val="00FA1E19"/>
    <w:rsid w:val="00FA515D"/>
    <w:rsid w:val="00FA53BE"/>
    <w:rsid w:val="00FA5D66"/>
    <w:rsid w:val="00FB10EE"/>
    <w:rsid w:val="00FB202A"/>
    <w:rsid w:val="00FB27DA"/>
    <w:rsid w:val="00FB42AB"/>
    <w:rsid w:val="00FB4E05"/>
    <w:rsid w:val="00FC18CC"/>
    <w:rsid w:val="00FC3F81"/>
    <w:rsid w:val="00FC4D5C"/>
    <w:rsid w:val="00FD5D6A"/>
    <w:rsid w:val="00FE02FA"/>
    <w:rsid w:val="00FE21CC"/>
    <w:rsid w:val="00FE2DBF"/>
    <w:rsid w:val="00FE75B5"/>
    <w:rsid w:val="00FE7ECE"/>
    <w:rsid w:val="00FF0929"/>
    <w:rsid w:val="00FF18F4"/>
    <w:rsid w:val="00FF3025"/>
    <w:rsid w:val="00FF7FF5"/>
    <w:rsid w:val="380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72C86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672C86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2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Mentionnonrsolue1">
    <w:name w:val="Mention non résolue1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character" w:styleId="Mentionnonrsolue">
    <w:name w:val="Unresolved Mention"/>
    <w:basedOn w:val="Policepardfaut"/>
    <w:uiPriority w:val="99"/>
    <w:semiHidden/>
    <w:unhideWhenUsed/>
    <w:rsid w:val="004A3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22" Type="http://schemas.openxmlformats.org/officeDocument/2006/relationships/footer" Target="footer1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3ADC3F6-7CAD-4559-8D38-2C8B8095D3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EA9ACE-4405-45F4-B4F9-AE17F666E45D}"/>
</file>

<file path=customXml/itemProps4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1386</TotalTime>
  <Pages>13</Pages>
  <Words>1723</Words>
  <Characters>9480</Characters>
  <Application>Microsoft Office Word</Application>
  <DocSecurity>0</DocSecurity>
  <Lines>79</Lines>
  <Paragraphs>22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686</cp:revision>
  <cp:lastPrinted>2022-03-29T08:53:00Z</cp:lastPrinted>
  <dcterms:created xsi:type="dcterms:W3CDTF">2017-11-17T14:15:00Z</dcterms:created>
  <dcterms:modified xsi:type="dcterms:W3CDTF">2023-09-12T06:58:00Z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7b233a20-bbdf-4ca7-ab04-e267dca5622e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