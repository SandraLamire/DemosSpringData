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37545593" w:rsidR="003F610B" w:rsidRPr="003F610B" w:rsidRDefault="003D2F48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>Spring Security</w:t>
      </w:r>
      <w:r w:rsidR="00F3622D">
        <w:rPr>
          <w:kern w:val="28"/>
          <w:sz w:val="72"/>
          <w:szCs w:val="72"/>
        </w:rPr>
        <w:t xml:space="preserve"> et JWT</w:t>
      </w:r>
    </w:p>
    <w:p w14:paraId="31FD3075" w14:textId="5D812EAE" w:rsidR="000150A7" w:rsidRPr="006B38B2" w:rsidRDefault="000150A7" w:rsidP="000150A7">
      <w:pPr>
        <w:pStyle w:val="Titre1"/>
      </w:pPr>
      <w:r w:rsidRPr="006B38B2">
        <w:t xml:space="preserve">Démonstration </w:t>
      </w:r>
      <w:r w:rsidR="00F3622D">
        <w:t>2</w:t>
      </w:r>
      <w:r w:rsidRPr="006B38B2">
        <w:t xml:space="preserve"> du module </w:t>
      </w:r>
      <w:r w:rsidR="00773C80">
        <w:t>6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6AFBD6E5" w14:textId="68C1AD1E" w:rsidR="00F3622D" w:rsidRDefault="00F3622D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Ajout </w:t>
            </w:r>
            <w:r w:rsidR="00A504D0">
              <w:t>des libriairies</w:t>
            </w:r>
            <w:r>
              <w:t xml:space="preserve"> pour JWT</w:t>
            </w:r>
          </w:p>
          <w:p w14:paraId="73FE6ABC" w14:textId="2E9DD395" w:rsidR="00F3622D" w:rsidRPr="006B38B2" w:rsidRDefault="00F3622D" w:rsidP="00DD3D98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Mise en place de JWT avec Spring Security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4CF99AE8" w14:textId="77777777" w:rsidR="00AB4953" w:rsidRPr="00BE7F91" w:rsidRDefault="00AB4953" w:rsidP="00AB4953">
      <w:pPr>
        <w:pStyle w:val="TPnormalpuce1"/>
      </w:pPr>
      <w:r w:rsidRPr="00BE7F91">
        <w:t>Nous reprenons notre application représentant une partie du cœur de métier de l’ENI Ecole.</w:t>
      </w:r>
    </w:p>
    <w:p w14:paraId="1EB8A494" w14:textId="0BA85C23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Il s’agit de l’application demo-eni-ecole</w:t>
      </w:r>
    </w:p>
    <w:p w14:paraId="2C8E83A1" w14:textId="77777777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725C845D" w14:textId="77777777" w:rsidR="00AB4953" w:rsidRPr="00BE7F91" w:rsidRDefault="00AB4953" w:rsidP="00AB4953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</w:p>
    <w:p w14:paraId="624ECB8F" w14:textId="77777777" w:rsidR="00AB4953" w:rsidRPr="00BE7F91" w:rsidRDefault="00AB4953" w:rsidP="00AB4953">
      <w:pPr>
        <w:pStyle w:val="TPnormalpuce1"/>
        <w:numPr>
          <w:ilvl w:val="2"/>
          <w:numId w:val="1"/>
        </w:numPr>
      </w:pPr>
      <w:r w:rsidRPr="00BE7F91">
        <w:t>Il vous faut reprendre les démonstrations des modules 1</w:t>
      </w:r>
      <w:r>
        <w:t>,</w:t>
      </w:r>
      <w:r w:rsidRPr="00BE7F91">
        <w:t xml:space="preserve"> 2</w:t>
      </w:r>
      <w:r>
        <w:t xml:space="preserve"> et 4</w:t>
      </w:r>
      <w:r w:rsidRPr="00BE7F91">
        <w:t xml:space="preserve"> pour valider les starters de Spring Boot</w:t>
      </w:r>
    </w:p>
    <w:p w14:paraId="03E41CD2" w14:textId="77777777" w:rsidR="00AB4953" w:rsidRDefault="00AB4953" w:rsidP="00AB4953">
      <w:pPr>
        <w:pStyle w:val="TPnormalpuce1"/>
      </w:pPr>
      <w:r w:rsidRPr="00BE7F91">
        <w:t xml:space="preserve">Dans cette itération, nous voulons </w:t>
      </w:r>
      <w:r>
        <w:t>ajouter l’authentification d’un utilisateur et ses habilitations</w:t>
      </w:r>
    </w:p>
    <w:p w14:paraId="14173548" w14:textId="008753A3" w:rsidR="00D8164E" w:rsidRPr="00D8164E" w:rsidRDefault="00D8164E" w:rsidP="00D8164E">
      <w:pPr>
        <w:pStyle w:val="TPnormal"/>
      </w:pPr>
      <w:r w:rsidRPr="00D8164E">
        <w:t xml:space="preserve">Pour la sécurité, nous voulons déclarer </w:t>
      </w:r>
      <w:r w:rsidR="00101004">
        <w:t>2</w:t>
      </w:r>
      <w:r w:rsidRPr="00D8164E">
        <w:t xml:space="preserve"> rôles différents</w:t>
      </w:r>
    </w:p>
    <w:p w14:paraId="3CD8C861" w14:textId="77777777" w:rsidR="00BB1BEB" w:rsidRDefault="00BB1BEB" w:rsidP="00BB1BEB">
      <w:pPr>
        <w:pStyle w:val="TPnormalpuce1"/>
      </w:pPr>
      <w:r>
        <w:t>Rôle « EMPLOYE » - a les droits en lecture sur l’application (GET)</w:t>
      </w:r>
    </w:p>
    <w:p w14:paraId="638C065B" w14:textId="77777777" w:rsidR="00BB1BEB" w:rsidRDefault="00BB1BEB" w:rsidP="00BB1BEB">
      <w:pPr>
        <w:pStyle w:val="TPnormalpuce1"/>
      </w:pPr>
      <w:r>
        <w:t>Rôle « ADMIN » - a tous les droits du rôle « EMPLOYE » et les droits de créations, mise à jour et suppression (POST, PUT, PATCH, DELETE)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3460F21D" w14:textId="52B024C1" w:rsidR="004F76D0" w:rsidRDefault="004F76D0" w:rsidP="004F76D0">
      <w:pPr>
        <w:pStyle w:val="TPnormal"/>
      </w:pPr>
      <w:r>
        <w:t>Nous allons nous appuyer sur les 2 schémas du cours pour réaliser les étapes de la démonstration</w:t>
      </w:r>
    </w:p>
    <w:p w14:paraId="0108E578" w14:textId="721E4BA9" w:rsidR="004F76D0" w:rsidRDefault="004F76D0" w:rsidP="004F76D0">
      <w:pPr>
        <w:pStyle w:val="TPnormalpuce1"/>
      </w:pPr>
      <w:r>
        <w:t>Cycle d’authentification</w:t>
      </w:r>
    </w:p>
    <w:p w14:paraId="40437F44" w14:textId="47D970E6" w:rsidR="004F76D0" w:rsidRDefault="004F76D0" w:rsidP="004F76D0">
      <w:r>
        <w:rPr>
          <w:noProof/>
        </w:rPr>
        <w:drawing>
          <wp:inline distT="0" distB="0" distL="0" distR="0" wp14:anchorId="7BCCF195" wp14:editId="581F09FF">
            <wp:extent cx="6646545" cy="2204720"/>
            <wp:effectExtent l="19050" t="19050" r="20955" b="24130"/>
            <wp:docPr id="642859732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9732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0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3989F" w14:textId="452787E8" w:rsidR="00544BAC" w:rsidRDefault="00544BAC" w:rsidP="00544BAC">
      <w:pPr>
        <w:pStyle w:val="TPnormalpuce1"/>
      </w:pPr>
      <w:r>
        <w:lastRenderedPageBreak/>
        <w:t>Cycle d’autorisation</w:t>
      </w:r>
    </w:p>
    <w:p w14:paraId="52918742" w14:textId="7A9AF022" w:rsidR="004F76D0" w:rsidRDefault="00544BAC" w:rsidP="00B00794">
      <w:r>
        <w:rPr>
          <w:noProof/>
        </w:rPr>
        <w:drawing>
          <wp:inline distT="0" distB="0" distL="0" distR="0" wp14:anchorId="53151475" wp14:editId="49107DCA">
            <wp:extent cx="6646545" cy="2689225"/>
            <wp:effectExtent l="19050" t="19050" r="20955" b="15875"/>
            <wp:docPr id="964137364" name="Image 1" descr="Une image contenant texte, Polic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7364" name="Image 1" descr="Une image contenant texte, Police, capture d’écran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68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90FFE" w14:textId="77777777" w:rsidR="004F76D0" w:rsidRDefault="004F76D0" w:rsidP="00B00794"/>
    <w:p w14:paraId="46C5065F" w14:textId="060A96B1" w:rsidR="004159DE" w:rsidRDefault="004159DE" w:rsidP="004159DE">
      <w:pPr>
        <w:pStyle w:val="Titre1"/>
      </w:pPr>
      <w:r>
        <w:t xml:space="preserve">Etape 1 : </w:t>
      </w:r>
      <w:r w:rsidR="00791FF1">
        <w:t>Librairie</w:t>
      </w:r>
      <w:r w:rsidR="0019030F">
        <w:t>s</w:t>
      </w:r>
      <w:r w:rsidR="00791FF1">
        <w:t xml:space="preserve"> JJWT</w:t>
      </w:r>
      <w:r>
        <w:t xml:space="preserve"> :</w:t>
      </w:r>
    </w:p>
    <w:p w14:paraId="0F92488D" w14:textId="77777777" w:rsidR="004159DE" w:rsidRPr="00D56277" w:rsidRDefault="004159DE" w:rsidP="004159DE">
      <w:pPr>
        <w:pStyle w:val="TPnormal"/>
      </w:pPr>
      <w:r>
        <w:t>Il faut ajouter les lib</w:t>
      </w:r>
      <w:r w:rsidRPr="00D56277">
        <w:t xml:space="preserve"> </w:t>
      </w:r>
      <w:r>
        <w:t xml:space="preserve">librairies </w:t>
      </w:r>
      <w:r w:rsidRPr="001071F0">
        <w:t>JJWT API et JJWT Impl</w:t>
      </w:r>
      <w:r>
        <w:t xml:space="preserve"> pour permettre de manipuler le jeton JWT</w:t>
      </w:r>
    </w:p>
    <w:p w14:paraId="79F5FB1F" w14:textId="77777777" w:rsidR="004159DE" w:rsidRDefault="004159DE" w:rsidP="004159DE">
      <w:pPr>
        <w:pStyle w:val="TPnormalpuce1"/>
        <w:ind w:left="567" w:hanging="357"/>
      </w:pPr>
      <w:r>
        <w:t>Dans build.gradle ; ajouter les librairies pour JWT</w:t>
      </w:r>
    </w:p>
    <w:p w14:paraId="6CAFD36A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color w:val="3F7F5F"/>
          <w:sz w:val="18"/>
          <w:szCs w:val="18"/>
        </w:rPr>
        <w:t>// https://mvnrepository.com/artifact/io.jsonwebtoken/jjwt-api</w:t>
      </w:r>
    </w:p>
    <w:p w14:paraId="304E6CCA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9B1259">
        <w:rPr>
          <w:rFonts w:ascii="Consolas" w:hAnsi="Consolas"/>
          <w:color w:val="000000"/>
          <w:sz w:val="18"/>
          <w:szCs w:val="18"/>
        </w:rPr>
        <w:t xml:space="preserve"> </w:t>
      </w:r>
      <w:r w:rsidRPr="009B1259">
        <w:rPr>
          <w:rFonts w:ascii="Consolas" w:hAnsi="Consolas"/>
          <w:color w:val="2A00FF"/>
          <w:sz w:val="18"/>
          <w:szCs w:val="18"/>
        </w:rPr>
        <w:t>'io.jsonwebtoken:jjwt-api:0.11.5'</w:t>
      </w:r>
    </w:p>
    <w:p w14:paraId="4BB04EC9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color w:val="3F7F5F"/>
          <w:sz w:val="18"/>
          <w:szCs w:val="18"/>
        </w:rPr>
        <w:t>// https://mvnrepository.com/artifact/io.jsonwebtoken/jjwt-impl</w:t>
      </w:r>
    </w:p>
    <w:p w14:paraId="45CB40D9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b/>
          <w:bCs/>
          <w:color w:val="7F0055"/>
          <w:sz w:val="18"/>
          <w:szCs w:val="18"/>
        </w:rPr>
        <w:t>runtimeOnly</w:t>
      </w:r>
      <w:r w:rsidRPr="009B1259">
        <w:rPr>
          <w:rFonts w:ascii="Consolas" w:hAnsi="Consolas"/>
          <w:color w:val="000000"/>
          <w:sz w:val="18"/>
          <w:szCs w:val="18"/>
        </w:rPr>
        <w:t xml:space="preserve"> </w:t>
      </w:r>
      <w:r w:rsidRPr="009B1259">
        <w:rPr>
          <w:rFonts w:ascii="Consolas" w:hAnsi="Consolas"/>
          <w:color w:val="2A00FF"/>
          <w:sz w:val="18"/>
          <w:szCs w:val="18"/>
        </w:rPr>
        <w:t>'io.jsonwebtoken:jjwt-impl:0.11.5'</w:t>
      </w:r>
    </w:p>
    <w:p w14:paraId="218397C8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color w:val="3F7F5F"/>
          <w:sz w:val="18"/>
          <w:szCs w:val="18"/>
        </w:rPr>
        <w:t>// https://mvnrepository.com/artifact/io.jsonwebtoken/jjwt-jackson</w:t>
      </w:r>
    </w:p>
    <w:p w14:paraId="50628A0E" w14:textId="77777777" w:rsidR="004159DE" w:rsidRPr="009B1259" w:rsidRDefault="004159DE" w:rsidP="004159D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9B1259">
        <w:rPr>
          <w:rFonts w:ascii="Consolas" w:hAnsi="Consolas"/>
          <w:b/>
          <w:bCs/>
          <w:color w:val="7F0055"/>
          <w:sz w:val="18"/>
          <w:szCs w:val="18"/>
        </w:rPr>
        <w:t>runtimeOnly</w:t>
      </w:r>
      <w:r w:rsidRPr="009B1259">
        <w:rPr>
          <w:rFonts w:ascii="Consolas" w:hAnsi="Consolas"/>
          <w:color w:val="000000"/>
          <w:sz w:val="18"/>
          <w:szCs w:val="18"/>
        </w:rPr>
        <w:t xml:space="preserve"> </w:t>
      </w:r>
      <w:r w:rsidRPr="009B1259">
        <w:rPr>
          <w:rFonts w:ascii="Consolas" w:hAnsi="Consolas"/>
          <w:color w:val="2A00FF"/>
          <w:sz w:val="18"/>
          <w:szCs w:val="18"/>
        </w:rPr>
        <w:t>'io.jsonwebtoken:jjwt-jackson:0.11.5'</w:t>
      </w:r>
    </w:p>
    <w:p w14:paraId="6F570FFA" w14:textId="77777777" w:rsidR="004159DE" w:rsidRDefault="004159DE" w:rsidP="004159DE">
      <w:pPr>
        <w:pStyle w:val="TPnormalpuce1"/>
        <w:ind w:left="567" w:hanging="357"/>
      </w:pPr>
      <w:r>
        <w:t>Faire un Gradle Refresh Project</w:t>
      </w:r>
    </w:p>
    <w:p w14:paraId="06F9E44C" w14:textId="2242E2CB" w:rsidR="009F1997" w:rsidRDefault="009F1997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</w:p>
    <w:p w14:paraId="5C84D006" w14:textId="442C3F45" w:rsidR="00DB4474" w:rsidRPr="005C1624" w:rsidRDefault="00DB4474" w:rsidP="00B07126">
      <w:pPr>
        <w:pStyle w:val="Titre1"/>
      </w:pPr>
      <w:r w:rsidRPr="005C1624">
        <w:t xml:space="preserve">Etape </w:t>
      </w:r>
      <w:r w:rsidR="00B07126">
        <w:t>2</w:t>
      </w:r>
      <w:r w:rsidRPr="005C1624">
        <w:t> : Création de la classe User</w:t>
      </w:r>
      <w:r w:rsidR="005B45FA">
        <w:t>Info</w:t>
      </w:r>
      <w:r w:rsidRPr="005C1624">
        <w:t xml:space="preserve"> et en faire une entité JPA</w:t>
      </w:r>
    </w:p>
    <w:p w14:paraId="5F936E0F" w14:textId="79C54883" w:rsidR="006232A2" w:rsidRDefault="006232A2" w:rsidP="00FD5260">
      <w:pPr>
        <w:pStyle w:val="TPnormal"/>
      </w:pPr>
      <w:r>
        <w:t>Dans les 2 schémas, il faut manipuler les données d’un utilisateur depuis la base</w:t>
      </w:r>
      <w:r w:rsidR="00FD5260">
        <w:t xml:space="preserve">. </w:t>
      </w:r>
      <w:r>
        <w:t>Pour cela, il faut une entité et un Repository associé</w:t>
      </w:r>
    </w:p>
    <w:p w14:paraId="234A0027" w14:textId="6316E1D7" w:rsidR="000B3B8D" w:rsidRDefault="009868E7" w:rsidP="00745F25">
      <w:pPr>
        <w:pStyle w:val="TPnormalpuce1"/>
      </w:pPr>
      <w:r>
        <w:t xml:space="preserve">L’entité </w:t>
      </w:r>
      <w:r w:rsidR="000B3B8D">
        <w:t xml:space="preserve">correspond à la table </w:t>
      </w:r>
      <w:r w:rsidR="00671253">
        <w:t>« </w:t>
      </w:r>
      <w:r w:rsidR="000B3B8D">
        <w:t>users</w:t>
      </w:r>
      <w:r w:rsidR="00671253">
        <w:t> »</w:t>
      </w:r>
      <w:r w:rsidR="000B3B8D">
        <w:t xml:space="preserve"> déjà existante</w:t>
      </w:r>
    </w:p>
    <w:p w14:paraId="19DC091D" w14:textId="29565C2D" w:rsidR="00745F25" w:rsidRDefault="00745F25" w:rsidP="00745F25">
      <w:r>
        <w:rPr>
          <w:noProof/>
        </w:rPr>
        <w:drawing>
          <wp:inline distT="0" distB="0" distL="0" distR="0" wp14:anchorId="711AFE7D" wp14:editId="33A200F0">
            <wp:extent cx="1971040" cy="1045210"/>
            <wp:effectExtent l="19050" t="19050" r="10160" b="21590"/>
            <wp:docPr id="1362467597" name="Image 3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7597" name="Image 3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04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6F7A94" w14:textId="77777777" w:rsidR="00745F25" w:rsidRDefault="00745F25" w:rsidP="00745F25"/>
    <w:p w14:paraId="04D22428" w14:textId="750BC8DC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0B3B8D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0CC1BEF8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A3F958A" w14:textId="12BD79EF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2458C020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BCF622A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5DF5DD97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C42DF4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7C25BE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@Data</w:t>
      </w:r>
    </w:p>
    <w:p w14:paraId="71C0D56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@AllArgsConstructor</w:t>
      </w:r>
    </w:p>
    <w:p w14:paraId="0DC768C6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@NoArgsConstructor</w:t>
      </w:r>
    </w:p>
    <w:p w14:paraId="360B28C1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275020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@Entity</w:t>
      </w:r>
    </w:p>
    <w:p w14:paraId="3039B790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@Table</w:t>
      </w:r>
      <w:r w:rsidRPr="000B3B8D">
        <w:rPr>
          <w:rFonts w:ascii="Consolas" w:hAnsi="Consolas"/>
          <w:color w:val="000000"/>
          <w:sz w:val="18"/>
          <w:szCs w:val="18"/>
        </w:rPr>
        <w:t>(name=</w:t>
      </w:r>
      <w:r w:rsidRPr="000B3B8D">
        <w:rPr>
          <w:rFonts w:ascii="Consolas" w:hAnsi="Consolas"/>
          <w:color w:val="2A00FF"/>
          <w:sz w:val="18"/>
          <w:szCs w:val="18"/>
        </w:rPr>
        <w:t>"users"</w:t>
      </w:r>
      <w:r w:rsidRPr="000B3B8D">
        <w:rPr>
          <w:rFonts w:ascii="Consolas" w:hAnsi="Consolas"/>
          <w:color w:val="000000"/>
          <w:sz w:val="18"/>
          <w:szCs w:val="18"/>
        </w:rPr>
        <w:t>)</w:t>
      </w:r>
    </w:p>
    <w:p w14:paraId="5E80849A" w14:textId="2C60BAE9" w:rsidR="000B3B8D" w:rsidRPr="00B3515E" w:rsidRDefault="000B3B8D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B3B8D">
        <w:rPr>
          <w:rFonts w:ascii="Consolas" w:hAnsi="Consolas"/>
          <w:color w:val="000000"/>
          <w:sz w:val="18"/>
          <w:szCs w:val="18"/>
        </w:rPr>
        <w:t xml:space="preserve"> UserInfo {</w:t>
      </w:r>
      <w:r w:rsidRPr="00B3515E">
        <w:rPr>
          <w:rFonts w:ascii="Consolas" w:hAnsi="Consolas"/>
          <w:color w:val="000000"/>
          <w:sz w:val="18"/>
          <w:szCs w:val="18"/>
        </w:rPr>
        <w:tab/>
      </w:r>
    </w:p>
    <w:p w14:paraId="4BBD272A" w14:textId="4CCE9616" w:rsidR="00B3515E" w:rsidRPr="00B3515E" w:rsidRDefault="000B3B8D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="00B3515E" w:rsidRPr="00B3515E">
        <w:rPr>
          <w:rFonts w:ascii="Consolas" w:hAnsi="Consolas"/>
          <w:color w:val="646464"/>
          <w:sz w:val="18"/>
          <w:szCs w:val="18"/>
        </w:rPr>
        <w:t>@Id</w:t>
      </w:r>
    </w:p>
    <w:p w14:paraId="32945678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>(length = 250)</w:t>
      </w:r>
    </w:p>
    <w:p w14:paraId="7FC5F5C2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pseudo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68720E35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97F578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 xml:space="preserve">(length = 68, nullable = </w:t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B3515E">
        <w:rPr>
          <w:rFonts w:ascii="Consolas" w:hAnsi="Consolas"/>
          <w:color w:val="000000"/>
          <w:sz w:val="18"/>
          <w:szCs w:val="18"/>
        </w:rPr>
        <w:t>)</w:t>
      </w:r>
    </w:p>
    <w:p w14:paraId="32B10437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password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4BFB8321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AE257F7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 xml:space="preserve">(length = 15, nullable = </w:t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B3515E">
        <w:rPr>
          <w:rFonts w:ascii="Consolas" w:hAnsi="Consolas"/>
          <w:color w:val="000000"/>
          <w:sz w:val="18"/>
          <w:szCs w:val="18"/>
        </w:rPr>
        <w:t>)</w:t>
      </w:r>
    </w:p>
    <w:p w14:paraId="28556371" w14:textId="77777777" w:rsidR="00B3515E" w:rsidRPr="00B3515E" w:rsidRDefault="00B3515E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authority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4B90F2BF" w14:textId="6ED4AF2E" w:rsidR="000B3B8D" w:rsidRPr="00B3515E" w:rsidRDefault="000B3B8D" w:rsidP="00B351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>}</w:t>
      </w:r>
    </w:p>
    <w:p w14:paraId="5ABC4C90" w14:textId="77777777" w:rsidR="000B3B8D" w:rsidRDefault="000B3B8D" w:rsidP="000B3B8D"/>
    <w:p w14:paraId="3A1EFC43" w14:textId="3668329F" w:rsidR="00FD5260" w:rsidRDefault="00FD5260" w:rsidP="00FD5260">
      <w:pPr>
        <w:pStyle w:val="TPnormalpuce1"/>
      </w:pPr>
      <w:r w:rsidRPr="00DB1F7A">
        <w:t>Création de User</w:t>
      </w:r>
      <w:r>
        <w:t>Info</w:t>
      </w:r>
      <w:r w:rsidRPr="00DB1F7A">
        <w:t>Repository</w:t>
      </w:r>
    </w:p>
    <w:p w14:paraId="5DB95099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05A2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05A2B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2955E9A1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F09C7A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05A2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05A2B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14:paraId="2CAFF01A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9AF1FB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05A2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05A2B">
        <w:rPr>
          <w:rFonts w:ascii="Consolas" w:hAnsi="Consolas"/>
          <w:color w:val="000000"/>
          <w:sz w:val="18"/>
          <w:szCs w:val="18"/>
        </w:rPr>
        <w:t xml:space="preserve"> </w:t>
      </w:r>
      <w:r w:rsidRPr="00305A2B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305A2B">
        <w:rPr>
          <w:rFonts w:ascii="Consolas" w:hAnsi="Consolas"/>
          <w:color w:val="000000"/>
          <w:sz w:val="18"/>
          <w:szCs w:val="18"/>
        </w:rPr>
        <w:t xml:space="preserve"> UserInfoRepository </w:t>
      </w:r>
      <w:r w:rsidRPr="00305A2B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305A2B">
        <w:rPr>
          <w:rFonts w:ascii="Consolas" w:hAnsi="Consolas"/>
          <w:color w:val="000000"/>
          <w:sz w:val="18"/>
          <w:szCs w:val="18"/>
        </w:rPr>
        <w:t xml:space="preserve"> JpaRepository&lt;UserInfo, String&gt;{</w:t>
      </w:r>
    </w:p>
    <w:p w14:paraId="77421088" w14:textId="77777777" w:rsidR="00FD5260" w:rsidRPr="00305A2B" w:rsidRDefault="00FD5260" w:rsidP="00FD526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05A2B">
        <w:rPr>
          <w:rFonts w:ascii="Consolas" w:hAnsi="Consolas"/>
          <w:color w:val="000000"/>
          <w:sz w:val="18"/>
          <w:szCs w:val="18"/>
        </w:rPr>
        <w:t>}</w:t>
      </w:r>
    </w:p>
    <w:p w14:paraId="47E8695D" w14:textId="77777777" w:rsidR="00FD5260" w:rsidRDefault="00FD5260" w:rsidP="00D50E5D">
      <w:pPr>
        <w:pStyle w:val="Titre1"/>
      </w:pPr>
    </w:p>
    <w:p w14:paraId="7A65F510" w14:textId="0879E8E6" w:rsidR="00D50E5D" w:rsidRPr="005C1624" w:rsidRDefault="00D50E5D" w:rsidP="00D50E5D">
      <w:pPr>
        <w:pStyle w:val="Titre1"/>
      </w:pPr>
      <w:r w:rsidRPr="005C1624">
        <w:t xml:space="preserve">Etape </w:t>
      </w:r>
      <w:r>
        <w:t>3</w:t>
      </w:r>
      <w:r w:rsidRPr="005C1624">
        <w:t xml:space="preserve"> : </w:t>
      </w:r>
      <w:r>
        <w:t>L</w:t>
      </w:r>
      <w:r w:rsidRPr="005C1624">
        <w:t>a classe User</w:t>
      </w:r>
      <w:r>
        <w:t>Info</w:t>
      </w:r>
      <w:r w:rsidRPr="005C1624">
        <w:t xml:space="preserve"> </w:t>
      </w:r>
      <w:r>
        <w:t>doit implémenter l’interface UserDetails</w:t>
      </w:r>
    </w:p>
    <w:p w14:paraId="46740B1A" w14:textId="7C3AA319" w:rsidR="007E2869" w:rsidRDefault="007E2869" w:rsidP="007E2869">
      <w:pPr>
        <w:pStyle w:val="TPnormal"/>
      </w:pPr>
      <w:r>
        <w:t xml:space="preserve">Pour manipuler cette entité dans le contexte de Spring Security, il faut que l’entité </w:t>
      </w:r>
      <w:r w:rsidR="000B11F4">
        <w:t xml:space="preserve">implémente </w:t>
      </w:r>
      <w:r>
        <w:t>UserDetails</w:t>
      </w:r>
    </w:p>
    <w:p w14:paraId="610F2C1B" w14:textId="055739A6" w:rsidR="00D50E5D" w:rsidRPr="001071F0" w:rsidRDefault="00D50E5D" w:rsidP="00D50E5D">
      <w:pPr>
        <w:pStyle w:val="TPnormalpuce1"/>
      </w:pPr>
      <w:r w:rsidRPr="001071F0">
        <w:t>Cette interface appartient à Spring Security</w:t>
      </w:r>
    </w:p>
    <w:p w14:paraId="1E1BE09A" w14:textId="77777777" w:rsidR="00D50E5D" w:rsidRPr="001071F0" w:rsidRDefault="00D50E5D" w:rsidP="00D50E5D">
      <w:pPr>
        <w:pStyle w:val="TPnormalpuce1"/>
        <w:numPr>
          <w:ilvl w:val="1"/>
          <w:numId w:val="1"/>
        </w:numPr>
      </w:pPr>
      <w:r w:rsidRPr="001071F0">
        <w:t>Elle représente l’utilisateur a connecté pour Spring Security</w:t>
      </w:r>
    </w:p>
    <w:p w14:paraId="2E8430CA" w14:textId="77777777" w:rsidR="00D50E5D" w:rsidRPr="001071F0" w:rsidRDefault="00D50E5D" w:rsidP="00D50E5D">
      <w:pPr>
        <w:pStyle w:val="TPnormalpuce1"/>
      </w:pPr>
      <w:r w:rsidRPr="001071F0">
        <w:t>Pour comprendre cette classe et ce qu’elle implique</w:t>
      </w:r>
    </w:p>
    <w:p w14:paraId="1157400B" w14:textId="2F4E24A7" w:rsidR="000B3B8D" w:rsidRDefault="00D50E5D" w:rsidP="00D50E5D">
      <w:pPr>
        <w:pStyle w:val="TPnormalpuce1"/>
        <w:numPr>
          <w:ilvl w:val="1"/>
          <w:numId w:val="1"/>
        </w:numPr>
      </w:pPr>
      <w:r w:rsidRPr="001071F0">
        <w:t>Il faut aller explorer la classe : org.springframework.security.core.userdetails.User</w:t>
      </w:r>
      <w:r w:rsidR="00E65F68">
        <w:t>Details</w:t>
      </w:r>
    </w:p>
    <w:p w14:paraId="5D8C7302" w14:textId="576F3AAB" w:rsidR="00BE3021" w:rsidRDefault="00BE3021" w:rsidP="00D50E5D">
      <w:pPr>
        <w:pStyle w:val="TPnormalpuce1"/>
        <w:numPr>
          <w:ilvl w:val="1"/>
          <w:numId w:val="1"/>
        </w:numPr>
      </w:pPr>
      <w:r w:rsidRPr="00BE3021">
        <w:t>https://docs.spring.io/spring-security/site/docs/current/api/org/springframework/security/core/userdetails/UserDetails.html</w:t>
      </w:r>
    </w:p>
    <w:p w14:paraId="40749424" w14:textId="570EC785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0B3B8D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5364014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E919387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71D56540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9A45D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org.springframework.security.core.GrantedAuthority;</w:t>
      </w:r>
    </w:p>
    <w:p w14:paraId="1375C058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org.springframework.security.core.authority.SimpleGrantedAuthority;</w:t>
      </w:r>
    </w:p>
    <w:p w14:paraId="276099C8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org.springframework.security.core.userdetails.UserDetails;</w:t>
      </w:r>
    </w:p>
    <w:p w14:paraId="3FF84EC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F2AF7D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004312AD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0B3B8D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2830162B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7CF469D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@Data</w:t>
      </w:r>
    </w:p>
    <w:p w14:paraId="45D4D8D7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@AllArgsConstructor</w:t>
      </w:r>
    </w:p>
    <w:p w14:paraId="118F87DA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@NoArgsConstructor</w:t>
      </w:r>
    </w:p>
    <w:p w14:paraId="4A5B5E3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39F0F2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@Entity</w:t>
      </w:r>
    </w:p>
    <w:p w14:paraId="7FDD37A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646464"/>
          <w:sz w:val="18"/>
          <w:szCs w:val="18"/>
        </w:rPr>
        <w:t>@Table</w:t>
      </w:r>
      <w:r w:rsidRPr="000B3B8D">
        <w:rPr>
          <w:rFonts w:ascii="Consolas" w:hAnsi="Consolas"/>
          <w:color w:val="000000"/>
          <w:sz w:val="18"/>
          <w:szCs w:val="18"/>
        </w:rPr>
        <w:t>(name=</w:t>
      </w:r>
      <w:r w:rsidRPr="000B3B8D">
        <w:rPr>
          <w:rFonts w:ascii="Consolas" w:hAnsi="Consolas"/>
          <w:color w:val="2A00FF"/>
          <w:sz w:val="18"/>
          <w:szCs w:val="18"/>
        </w:rPr>
        <w:t>"users"</w:t>
      </w:r>
      <w:r w:rsidRPr="000B3B8D">
        <w:rPr>
          <w:rFonts w:ascii="Consolas" w:hAnsi="Consolas"/>
          <w:color w:val="000000"/>
          <w:sz w:val="18"/>
          <w:szCs w:val="18"/>
        </w:rPr>
        <w:t>)</w:t>
      </w:r>
    </w:p>
    <w:p w14:paraId="64ACBCEF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0B3B8D">
        <w:rPr>
          <w:rFonts w:ascii="Consolas" w:hAnsi="Consolas"/>
          <w:color w:val="000000"/>
          <w:sz w:val="18"/>
          <w:szCs w:val="18"/>
        </w:rPr>
        <w:t xml:space="preserve"> UserInfo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0B3B8D">
        <w:rPr>
          <w:rFonts w:ascii="Consolas" w:hAnsi="Consolas"/>
          <w:color w:val="000000"/>
          <w:sz w:val="18"/>
          <w:szCs w:val="18"/>
        </w:rPr>
        <w:t xml:space="preserve"> UserDetails{</w:t>
      </w:r>
    </w:p>
    <w:p w14:paraId="51D910BD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000000"/>
          <w:sz w:val="18"/>
          <w:szCs w:val="18"/>
        </w:rPr>
        <w:tab/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0B3B8D">
        <w:rPr>
          <w:rFonts w:ascii="Consolas" w:hAnsi="Consolas"/>
          <w:color w:val="000000"/>
          <w:sz w:val="18"/>
          <w:szCs w:val="18"/>
        </w:rPr>
        <w:t xml:space="preserve"> </w:t>
      </w:r>
      <w:r w:rsidRPr="000B3B8D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r w:rsidRPr="000B3B8D">
        <w:rPr>
          <w:rFonts w:ascii="Consolas" w:hAnsi="Consolas"/>
          <w:color w:val="000000"/>
          <w:sz w:val="18"/>
          <w:szCs w:val="18"/>
        </w:rPr>
        <w:t xml:space="preserve"> = 1L;</w:t>
      </w:r>
    </w:p>
    <w:p w14:paraId="77DAA700" w14:textId="77777777" w:rsidR="009B6414" w:rsidRDefault="000B3B8D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000000"/>
          <w:sz w:val="18"/>
          <w:szCs w:val="18"/>
        </w:rPr>
        <w:tab/>
      </w:r>
    </w:p>
    <w:p w14:paraId="59A0410B" w14:textId="69A19B96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646464"/>
          <w:sz w:val="18"/>
          <w:szCs w:val="18"/>
        </w:rPr>
        <w:t>@Id</w:t>
      </w:r>
    </w:p>
    <w:p w14:paraId="73EC2EF7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>(length = 250)</w:t>
      </w:r>
    </w:p>
    <w:p w14:paraId="46D2B01E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pseudo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1BBB4871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D6CCD9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 xml:space="preserve">(length = 68, nullable = </w:t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B3515E">
        <w:rPr>
          <w:rFonts w:ascii="Consolas" w:hAnsi="Consolas"/>
          <w:color w:val="000000"/>
          <w:sz w:val="18"/>
          <w:szCs w:val="18"/>
        </w:rPr>
        <w:t>)</w:t>
      </w:r>
    </w:p>
    <w:p w14:paraId="1D7D8AB5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password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743F0E8D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1E3E65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color w:val="646464"/>
          <w:sz w:val="18"/>
          <w:szCs w:val="18"/>
        </w:rPr>
        <w:t>@Column</w:t>
      </w:r>
      <w:r w:rsidRPr="00B3515E">
        <w:rPr>
          <w:rFonts w:ascii="Consolas" w:hAnsi="Consolas"/>
          <w:color w:val="000000"/>
          <w:sz w:val="18"/>
          <w:szCs w:val="18"/>
        </w:rPr>
        <w:t xml:space="preserve">(length = 15, nullable = </w:t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B3515E">
        <w:rPr>
          <w:rFonts w:ascii="Consolas" w:hAnsi="Consolas"/>
          <w:color w:val="000000"/>
          <w:sz w:val="18"/>
          <w:szCs w:val="18"/>
        </w:rPr>
        <w:t>)</w:t>
      </w:r>
    </w:p>
    <w:p w14:paraId="4D4C763E" w14:textId="77777777" w:rsidR="009B6414" w:rsidRPr="00B3515E" w:rsidRDefault="009B6414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515E">
        <w:rPr>
          <w:rFonts w:ascii="Consolas" w:hAnsi="Consolas"/>
          <w:color w:val="000000"/>
          <w:sz w:val="18"/>
          <w:szCs w:val="18"/>
        </w:rPr>
        <w:tab/>
      </w:r>
      <w:r w:rsidRPr="00B351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515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515E">
        <w:rPr>
          <w:rFonts w:ascii="Consolas" w:hAnsi="Consolas"/>
          <w:color w:val="0000C0"/>
          <w:sz w:val="18"/>
          <w:szCs w:val="18"/>
        </w:rPr>
        <w:t>authority</w:t>
      </w:r>
      <w:r w:rsidRPr="00B3515E">
        <w:rPr>
          <w:rFonts w:ascii="Consolas" w:hAnsi="Consolas"/>
          <w:color w:val="000000"/>
          <w:sz w:val="18"/>
          <w:szCs w:val="18"/>
        </w:rPr>
        <w:t>;</w:t>
      </w:r>
    </w:p>
    <w:p w14:paraId="60F47499" w14:textId="0961024B" w:rsidR="000B3B8D" w:rsidRDefault="000B3B8D" w:rsidP="009B641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000000"/>
          <w:sz w:val="18"/>
          <w:szCs w:val="18"/>
        </w:rPr>
        <w:t xml:space="preserve">    </w:t>
      </w:r>
    </w:p>
    <w:p w14:paraId="1D29F098" w14:textId="77A2FF72" w:rsidR="000B3B8D" w:rsidRPr="00A37D4C" w:rsidRDefault="000B3B8D" w:rsidP="00DC4E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 xml:space="preserve">    </w:t>
      </w:r>
      <w:r w:rsidR="00DC4EB5" w:rsidRPr="00A37D4C">
        <w:rPr>
          <w:rFonts w:ascii="Consolas" w:hAnsi="Consolas"/>
          <w:color w:val="000000"/>
          <w:sz w:val="18"/>
          <w:szCs w:val="18"/>
        </w:rPr>
        <w:tab/>
      </w:r>
      <w:r w:rsidR="00DC4EB5" w:rsidRPr="00A37D4C">
        <w:rPr>
          <w:rFonts w:ascii="Consolas" w:hAnsi="Consolas"/>
          <w:color w:val="3F7F5F"/>
          <w:sz w:val="18"/>
          <w:szCs w:val="18"/>
        </w:rPr>
        <w:t>//Correspond aux rôles de l'utilisateur</w:t>
      </w:r>
    </w:p>
    <w:p w14:paraId="6CFFB6FB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291BAB21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Collection&lt;?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37D4C">
        <w:rPr>
          <w:rFonts w:ascii="Consolas" w:hAnsi="Consolas"/>
          <w:color w:val="000000"/>
          <w:sz w:val="18"/>
          <w:szCs w:val="18"/>
        </w:rPr>
        <w:t xml:space="preserve"> GrantedAuthority&gt; getAuthorities() {</w:t>
      </w:r>
    </w:p>
    <w:p w14:paraId="2580D2DA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Arrays.</w:t>
      </w:r>
      <w:r w:rsidRPr="00A37D4C">
        <w:rPr>
          <w:rFonts w:ascii="Consolas" w:hAnsi="Consolas"/>
          <w:i/>
          <w:iCs/>
          <w:color w:val="000000"/>
          <w:sz w:val="18"/>
          <w:szCs w:val="18"/>
        </w:rPr>
        <w:t>asList</w:t>
      </w:r>
      <w:r w:rsidRPr="00A37D4C">
        <w:rPr>
          <w:rFonts w:ascii="Consolas" w:hAnsi="Consolas"/>
          <w:color w:val="000000"/>
          <w:sz w:val="18"/>
          <w:szCs w:val="18"/>
        </w:rPr>
        <w:t>(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37D4C">
        <w:rPr>
          <w:rFonts w:ascii="Consolas" w:hAnsi="Consolas"/>
          <w:color w:val="000000"/>
          <w:sz w:val="18"/>
          <w:szCs w:val="18"/>
        </w:rPr>
        <w:t xml:space="preserve"> SimpleGrantedAuthority(</w:t>
      </w:r>
      <w:r w:rsidRPr="00A37D4C">
        <w:rPr>
          <w:rFonts w:ascii="Consolas" w:hAnsi="Consolas"/>
          <w:color w:val="0000C0"/>
          <w:sz w:val="18"/>
          <w:szCs w:val="18"/>
        </w:rPr>
        <w:t>authority</w:t>
      </w:r>
      <w:r w:rsidRPr="00A37D4C">
        <w:rPr>
          <w:rFonts w:ascii="Consolas" w:hAnsi="Consolas"/>
          <w:color w:val="000000"/>
          <w:sz w:val="18"/>
          <w:szCs w:val="18"/>
        </w:rPr>
        <w:t>));</w:t>
      </w:r>
    </w:p>
    <w:p w14:paraId="5A25C212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>}</w:t>
      </w:r>
    </w:p>
    <w:p w14:paraId="64575AF2" w14:textId="77777777" w:rsidR="00774F1D" w:rsidRPr="00A37D4C" w:rsidRDefault="00774F1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E632F6" w14:textId="4D3DF6C9" w:rsidR="00DD1DB3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="00DD1DB3" w:rsidRPr="00A37D4C">
        <w:rPr>
          <w:rFonts w:ascii="Consolas" w:hAnsi="Consolas"/>
          <w:color w:val="3F7F5F"/>
          <w:sz w:val="18"/>
          <w:szCs w:val="18"/>
        </w:rPr>
        <w:t>// Correspond à l'élément unique d'authentification</w:t>
      </w:r>
    </w:p>
    <w:p w14:paraId="75931450" w14:textId="7C11BF56" w:rsidR="000B3B8D" w:rsidRPr="00A37D4C" w:rsidRDefault="000B3B8D" w:rsidP="00DD1DB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267F30DB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String getUsername() {</w:t>
      </w:r>
    </w:p>
    <w:p w14:paraId="78821BB2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color w:val="0000C0"/>
          <w:sz w:val="18"/>
          <w:szCs w:val="18"/>
        </w:rPr>
        <w:t>pseudo</w:t>
      </w:r>
      <w:r w:rsidRPr="00A37D4C">
        <w:rPr>
          <w:rFonts w:ascii="Consolas" w:hAnsi="Consolas"/>
          <w:color w:val="000000"/>
          <w:sz w:val="18"/>
          <w:szCs w:val="18"/>
        </w:rPr>
        <w:t>;</w:t>
      </w:r>
    </w:p>
    <w:p w14:paraId="326D6936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>}</w:t>
      </w:r>
    </w:p>
    <w:p w14:paraId="0D0AA9FD" w14:textId="77777777" w:rsidR="00DD1DB3" w:rsidRPr="00A37D4C" w:rsidRDefault="00DD1DB3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60A81B" w14:textId="072810D1" w:rsidR="00DD1DB3" w:rsidRPr="00A37D4C" w:rsidRDefault="00DD1DB3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3F7F5F"/>
          <w:sz w:val="18"/>
          <w:szCs w:val="18"/>
        </w:rPr>
        <w:t xml:space="preserve">// Etat du compte utilisateur </w:t>
      </w:r>
      <w:r w:rsidR="00693D26" w:rsidRPr="00A37D4C">
        <w:rPr>
          <w:rFonts w:ascii="Consolas" w:hAnsi="Consolas"/>
          <w:color w:val="3F7F5F"/>
          <w:sz w:val="18"/>
          <w:szCs w:val="18"/>
        </w:rPr>
        <w:t>–</w:t>
      </w:r>
      <w:r w:rsidRPr="00A37D4C">
        <w:rPr>
          <w:rFonts w:ascii="Consolas" w:hAnsi="Consolas"/>
          <w:color w:val="3F7F5F"/>
          <w:sz w:val="18"/>
          <w:szCs w:val="18"/>
        </w:rPr>
        <w:t xml:space="preserve"> </w:t>
      </w:r>
      <w:r w:rsidR="00EB1E29" w:rsidRPr="00A37D4C">
        <w:rPr>
          <w:rFonts w:ascii="Consolas" w:hAnsi="Consolas"/>
          <w:color w:val="3F7F5F"/>
          <w:sz w:val="18"/>
          <w:szCs w:val="18"/>
        </w:rPr>
        <w:t>compte non expiré</w:t>
      </w:r>
      <w:r w:rsidR="00693D26" w:rsidRPr="00A37D4C">
        <w:rPr>
          <w:rFonts w:ascii="Consolas" w:hAnsi="Consolas"/>
          <w:color w:val="3F7F5F"/>
          <w:sz w:val="18"/>
          <w:szCs w:val="18"/>
        </w:rPr>
        <w:t> ?</w:t>
      </w:r>
    </w:p>
    <w:p w14:paraId="2A6A05AD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40687525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37D4C">
        <w:rPr>
          <w:rFonts w:ascii="Consolas" w:hAnsi="Consolas"/>
          <w:color w:val="000000"/>
          <w:sz w:val="18"/>
          <w:szCs w:val="18"/>
        </w:rPr>
        <w:t xml:space="preserve"> isAccountNonExpired() {</w:t>
      </w:r>
    </w:p>
    <w:p w14:paraId="0262E83C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37D4C">
        <w:rPr>
          <w:rFonts w:ascii="Consolas" w:hAnsi="Consolas"/>
          <w:color w:val="000000"/>
          <w:sz w:val="18"/>
          <w:szCs w:val="18"/>
        </w:rPr>
        <w:t>;</w:t>
      </w:r>
    </w:p>
    <w:p w14:paraId="2773E678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>}</w:t>
      </w:r>
    </w:p>
    <w:p w14:paraId="51C6044C" w14:textId="77777777" w:rsidR="00E65F68" w:rsidRPr="00A37D4C" w:rsidRDefault="00E65F68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AEE032" w14:textId="7C2B57EB" w:rsidR="00E65F68" w:rsidRPr="00A37D4C" w:rsidRDefault="00E65F68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3F7F5F"/>
          <w:sz w:val="18"/>
          <w:szCs w:val="18"/>
        </w:rPr>
        <w:t>// Etat du compte utilisateur</w:t>
      </w:r>
      <w:r w:rsidR="004F625E" w:rsidRPr="00A37D4C">
        <w:rPr>
          <w:rFonts w:ascii="Consolas" w:hAnsi="Consolas"/>
          <w:color w:val="3F7F5F"/>
          <w:sz w:val="18"/>
          <w:szCs w:val="18"/>
        </w:rPr>
        <w:t xml:space="preserve"> – non verrouillé ?</w:t>
      </w:r>
    </w:p>
    <w:p w14:paraId="245D4491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291C3748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37D4C">
        <w:rPr>
          <w:rFonts w:ascii="Consolas" w:hAnsi="Consolas"/>
          <w:color w:val="000000"/>
          <w:sz w:val="18"/>
          <w:szCs w:val="18"/>
        </w:rPr>
        <w:t xml:space="preserve"> isAccountNonLocked() {</w:t>
      </w:r>
    </w:p>
    <w:p w14:paraId="3A819F5F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37D4C">
        <w:rPr>
          <w:rFonts w:ascii="Consolas" w:hAnsi="Consolas"/>
          <w:color w:val="000000"/>
          <w:sz w:val="18"/>
          <w:szCs w:val="18"/>
        </w:rPr>
        <w:t>;</w:t>
      </w:r>
    </w:p>
    <w:p w14:paraId="19CBCDAA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>}</w:t>
      </w:r>
    </w:p>
    <w:p w14:paraId="5C84589A" w14:textId="77777777" w:rsidR="00E65F68" w:rsidRPr="00A37D4C" w:rsidRDefault="00E65F68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EF4AE05" w14:textId="206FCC8E" w:rsidR="004F625E" w:rsidRPr="00A37D4C" w:rsidRDefault="004F625E" w:rsidP="004F62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3F7F5F"/>
          <w:sz w:val="18"/>
          <w:szCs w:val="18"/>
        </w:rPr>
        <w:t xml:space="preserve">// </w:t>
      </w:r>
      <w:r w:rsidR="000A57D0" w:rsidRPr="00A37D4C">
        <w:rPr>
          <w:rFonts w:ascii="Consolas" w:hAnsi="Consolas"/>
          <w:color w:val="3F7F5F"/>
          <w:sz w:val="18"/>
          <w:szCs w:val="18"/>
        </w:rPr>
        <w:t>Indique si les informations d’identification sont non expirées</w:t>
      </w:r>
      <w:r w:rsidRPr="00A37D4C">
        <w:rPr>
          <w:rFonts w:ascii="Consolas" w:hAnsi="Consolas"/>
          <w:color w:val="3F7F5F"/>
          <w:sz w:val="18"/>
          <w:szCs w:val="18"/>
        </w:rPr>
        <w:t> ?</w:t>
      </w:r>
    </w:p>
    <w:p w14:paraId="3A9DB78B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4F971F98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37D4C">
        <w:rPr>
          <w:rFonts w:ascii="Consolas" w:hAnsi="Consolas"/>
          <w:color w:val="000000"/>
          <w:sz w:val="18"/>
          <w:szCs w:val="18"/>
        </w:rPr>
        <w:t xml:space="preserve"> isCredentialsNonExpired() {</w:t>
      </w:r>
    </w:p>
    <w:p w14:paraId="73A3EAB9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37D4C">
        <w:rPr>
          <w:rFonts w:ascii="Consolas" w:hAnsi="Consolas"/>
          <w:color w:val="000000"/>
          <w:sz w:val="18"/>
          <w:szCs w:val="18"/>
        </w:rPr>
        <w:t>;</w:t>
      </w:r>
    </w:p>
    <w:p w14:paraId="7270B99C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>}</w:t>
      </w:r>
    </w:p>
    <w:p w14:paraId="50AE1A81" w14:textId="77777777" w:rsidR="00E65F68" w:rsidRPr="00A37D4C" w:rsidRDefault="00E65F68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CCEA691" w14:textId="6DFF1E33" w:rsidR="00AE6382" w:rsidRPr="00A37D4C" w:rsidRDefault="00AE6382" w:rsidP="00AE638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3F7F5F"/>
          <w:sz w:val="18"/>
          <w:szCs w:val="18"/>
        </w:rPr>
        <w:t xml:space="preserve">// Etat du compte utilisateur – </w:t>
      </w:r>
      <w:r w:rsidR="008924F7" w:rsidRPr="00A37D4C">
        <w:rPr>
          <w:rFonts w:ascii="Consolas" w:hAnsi="Consolas"/>
          <w:color w:val="3F7F5F"/>
          <w:sz w:val="18"/>
          <w:szCs w:val="18"/>
        </w:rPr>
        <w:t>actif</w:t>
      </w:r>
      <w:r w:rsidRPr="00A37D4C">
        <w:rPr>
          <w:rFonts w:ascii="Consolas" w:hAnsi="Consolas"/>
          <w:color w:val="3F7F5F"/>
          <w:sz w:val="18"/>
          <w:szCs w:val="18"/>
        </w:rPr>
        <w:t> ?</w:t>
      </w:r>
    </w:p>
    <w:p w14:paraId="698D7FFE" w14:textId="2ED8D40E" w:rsidR="000B3B8D" w:rsidRPr="00A37D4C" w:rsidRDefault="000B3B8D" w:rsidP="00AE638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646464"/>
          <w:sz w:val="18"/>
          <w:szCs w:val="18"/>
        </w:rPr>
        <w:t>@Override</w:t>
      </w:r>
    </w:p>
    <w:p w14:paraId="747429E2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A37D4C">
        <w:rPr>
          <w:rFonts w:ascii="Consolas" w:hAnsi="Consolas"/>
          <w:color w:val="000000"/>
          <w:sz w:val="18"/>
          <w:szCs w:val="18"/>
        </w:rPr>
        <w:t xml:space="preserve"> isEnabled() {</w:t>
      </w:r>
    </w:p>
    <w:p w14:paraId="2777B18C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color w:val="000000"/>
          <w:sz w:val="18"/>
          <w:szCs w:val="18"/>
        </w:rPr>
        <w:tab/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37D4C">
        <w:rPr>
          <w:rFonts w:ascii="Consolas" w:hAnsi="Consolas"/>
          <w:color w:val="000000"/>
          <w:sz w:val="18"/>
          <w:szCs w:val="18"/>
        </w:rPr>
        <w:t xml:space="preserve"> </w:t>
      </w:r>
      <w:r w:rsidRPr="00A37D4C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A37D4C">
        <w:rPr>
          <w:rFonts w:ascii="Consolas" w:hAnsi="Consolas"/>
          <w:color w:val="000000"/>
          <w:sz w:val="18"/>
          <w:szCs w:val="18"/>
        </w:rPr>
        <w:t>;</w:t>
      </w:r>
    </w:p>
    <w:p w14:paraId="35E317CF" w14:textId="77777777" w:rsidR="000B3B8D" w:rsidRPr="00A37D4C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37D4C">
        <w:rPr>
          <w:rFonts w:ascii="Consolas" w:hAnsi="Consolas"/>
          <w:color w:val="000000"/>
          <w:sz w:val="18"/>
          <w:szCs w:val="18"/>
        </w:rPr>
        <w:tab/>
        <w:t xml:space="preserve">}  </w:t>
      </w:r>
    </w:p>
    <w:p w14:paraId="641532C5" w14:textId="77777777" w:rsidR="000B3B8D" w:rsidRPr="000B3B8D" w:rsidRDefault="000B3B8D" w:rsidP="000B3B8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B3B8D">
        <w:rPr>
          <w:rFonts w:ascii="Consolas" w:hAnsi="Consolas"/>
          <w:color w:val="000000"/>
          <w:sz w:val="18"/>
          <w:szCs w:val="18"/>
        </w:rPr>
        <w:t>}</w:t>
      </w:r>
    </w:p>
    <w:p w14:paraId="1F882C7C" w14:textId="77777777" w:rsidR="00CB0BF5" w:rsidRDefault="00CB0BF5" w:rsidP="00CB0BF5"/>
    <w:p w14:paraId="6491D314" w14:textId="77777777" w:rsidR="00305A2B" w:rsidRDefault="00305A2B" w:rsidP="00305A2B"/>
    <w:p w14:paraId="692F52B7" w14:textId="77777777" w:rsidR="0044668F" w:rsidRDefault="0044668F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0C0B2211" w14:textId="3B8B46FE" w:rsidR="00E02967" w:rsidRDefault="00E02967" w:rsidP="00E02967">
      <w:pPr>
        <w:pStyle w:val="Titre1"/>
      </w:pPr>
      <w:r w:rsidRPr="006916E9">
        <w:lastRenderedPageBreak/>
        <w:t xml:space="preserve">Etape </w:t>
      </w:r>
      <w:r>
        <w:t>4</w:t>
      </w:r>
      <w:r w:rsidRPr="006916E9">
        <w:t xml:space="preserve"> : </w:t>
      </w:r>
      <w:r>
        <w:t>UserDetailsService</w:t>
      </w:r>
    </w:p>
    <w:p w14:paraId="22269EE6" w14:textId="5F4A4312" w:rsidR="00E02967" w:rsidRPr="00E02967" w:rsidRDefault="006B5D38" w:rsidP="006B5D38">
      <w:pPr>
        <w:pStyle w:val="TPnormal"/>
      </w:pPr>
      <w:r>
        <w:t>Pour manipuler UserInfo avec Spring Security ; il faut déclarer UserDetailsService</w:t>
      </w:r>
    </w:p>
    <w:p w14:paraId="3EAAA44A" w14:textId="77777777" w:rsidR="00E02967" w:rsidRPr="00392775" w:rsidRDefault="00E02967" w:rsidP="00392775">
      <w:pPr>
        <w:pStyle w:val="TPnormalpuce1"/>
      </w:pPr>
      <w:r w:rsidRPr="00392775">
        <w:t>UserDetailsService doit être déclaré dans une classe de configuration</w:t>
      </w:r>
    </w:p>
    <w:p w14:paraId="336D7058" w14:textId="6EA8382D" w:rsidR="00E02967" w:rsidRDefault="0044668F" w:rsidP="00E02967">
      <w:pPr>
        <w:pStyle w:val="TPnormalpuce1"/>
        <w:numPr>
          <w:ilvl w:val="1"/>
          <w:numId w:val="1"/>
        </w:numPr>
      </w:pPr>
      <w:r>
        <w:t>Création</w:t>
      </w:r>
      <w:r w:rsidR="00E02967">
        <w:t xml:space="preserve"> d’une classe JwtAppConfig</w:t>
      </w:r>
    </w:p>
    <w:p w14:paraId="087BA20F" w14:textId="77777777" w:rsidR="00E02967" w:rsidRDefault="00E02967" w:rsidP="00E02967">
      <w:pPr>
        <w:pStyle w:val="TPnormalpuce1"/>
        <w:numPr>
          <w:ilvl w:val="1"/>
          <w:numId w:val="1"/>
        </w:numPr>
      </w:pPr>
      <w:r>
        <w:t>Elle centralise la configuration de sécurité liée à l’entité UserInfo</w:t>
      </w:r>
    </w:p>
    <w:p w14:paraId="0A04D4DF" w14:textId="77777777" w:rsidR="00E02967" w:rsidRDefault="00E02967" w:rsidP="00E02967">
      <w:pPr>
        <w:pStyle w:val="TPnormalpuce1"/>
        <w:numPr>
          <w:ilvl w:val="1"/>
          <w:numId w:val="1"/>
        </w:numPr>
      </w:pPr>
      <w:r>
        <w:t>Manipule la base de données au travers de UserInfoRepository</w:t>
      </w:r>
    </w:p>
    <w:p w14:paraId="7667240F" w14:textId="77777777" w:rsidR="00E02967" w:rsidRPr="00FF462F" w:rsidRDefault="00E02967" w:rsidP="00E02967">
      <w:pPr>
        <w:pStyle w:val="TPnormalpuce1"/>
        <w:numPr>
          <w:ilvl w:val="1"/>
          <w:numId w:val="1"/>
        </w:numPr>
      </w:pPr>
      <w:r>
        <w:t xml:space="preserve">Et encapsule la sécurité : </w:t>
      </w:r>
      <w:r w:rsidRPr="00FF462F">
        <w:t>AuthenticationProvider et AuthenticationManager</w:t>
      </w:r>
    </w:p>
    <w:p w14:paraId="6DDF445D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27AF3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294E99CD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76F043F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0902B643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4816E5DB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org.springframework.security.authentication.*;</w:t>
      </w:r>
    </w:p>
    <w:p w14:paraId="317CE145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org.springframework.security.authentication.dao.DaoAuthenticationProvider;</w:t>
      </w:r>
    </w:p>
    <w:p w14:paraId="1EDADE53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org.springframework.security.config.annotation.authentication.configuration.AuthenticationConfiguration;</w:t>
      </w:r>
    </w:p>
    <w:p w14:paraId="4D8FC9DA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27AF3">
        <w:rPr>
          <w:rFonts w:ascii="Consolas" w:hAnsi="Consolas"/>
          <w:color w:val="000000"/>
          <w:sz w:val="18"/>
          <w:szCs w:val="18"/>
        </w:rPr>
        <w:t xml:space="preserve"> org.springframework.security.core.userdetails.*;</w:t>
      </w:r>
    </w:p>
    <w:p w14:paraId="203F96C6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87F6F5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19E45A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646464"/>
          <w:sz w:val="18"/>
          <w:szCs w:val="18"/>
        </w:rPr>
        <w:t>@Configuration</w:t>
      </w:r>
    </w:p>
    <w:p w14:paraId="7D5A383E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27AF3">
        <w:rPr>
          <w:rFonts w:ascii="Consolas" w:hAnsi="Consolas"/>
          <w:color w:val="000000"/>
          <w:sz w:val="18"/>
          <w:szCs w:val="18"/>
        </w:rPr>
        <w:t xml:space="preserve"> </w:t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27AF3">
        <w:rPr>
          <w:rFonts w:ascii="Consolas" w:hAnsi="Consolas"/>
          <w:color w:val="000000"/>
          <w:sz w:val="18"/>
          <w:szCs w:val="18"/>
        </w:rPr>
        <w:t xml:space="preserve"> JwtAppConfig {</w:t>
      </w:r>
    </w:p>
    <w:p w14:paraId="092CA3EE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0998940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3F5FBF"/>
          <w:sz w:val="18"/>
          <w:szCs w:val="18"/>
        </w:rPr>
        <w:t>/**</w:t>
      </w:r>
    </w:p>
    <w:p w14:paraId="6D332108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3F5FBF"/>
          <w:sz w:val="18"/>
          <w:szCs w:val="18"/>
        </w:rPr>
        <w:tab/>
        <w:t xml:space="preserve"> * Authentification de l'utilisateur depuis la base de données</w:t>
      </w:r>
    </w:p>
    <w:p w14:paraId="5D87265E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24D7C4BC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646464"/>
          <w:sz w:val="18"/>
          <w:szCs w:val="18"/>
        </w:rPr>
        <w:t>@Autowired</w:t>
      </w:r>
    </w:p>
    <w:p w14:paraId="04A318F2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27AF3">
        <w:rPr>
          <w:rFonts w:ascii="Consolas" w:hAnsi="Consolas"/>
          <w:color w:val="000000"/>
          <w:sz w:val="18"/>
          <w:szCs w:val="18"/>
        </w:rPr>
        <w:t xml:space="preserve"> UserInfoRepository </w:t>
      </w:r>
      <w:r w:rsidRPr="00F27AF3">
        <w:rPr>
          <w:rFonts w:ascii="Consolas" w:hAnsi="Consolas"/>
          <w:color w:val="0000C0"/>
          <w:sz w:val="18"/>
          <w:szCs w:val="18"/>
        </w:rPr>
        <w:t>userInfoRepository</w:t>
      </w:r>
      <w:r w:rsidRPr="00F27AF3">
        <w:rPr>
          <w:rFonts w:ascii="Consolas" w:hAnsi="Consolas"/>
          <w:color w:val="000000"/>
          <w:sz w:val="18"/>
          <w:szCs w:val="18"/>
        </w:rPr>
        <w:t>;</w:t>
      </w:r>
    </w:p>
    <w:p w14:paraId="0000BBAF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2CCBCB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646464"/>
          <w:sz w:val="18"/>
          <w:szCs w:val="18"/>
        </w:rPr>
        <w:t>@Bean</w:t>
      </w:r>
    </w:p>
    <w:p w14:paraId="4C92EC76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>UserDetailsService userDetailsService() {</w:t>
      </w:r>
    </w:p>
    <w:p w14:paraId="3B863798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27AF3">
        <w:rPr>
          <w:rFonts w:ascii="Consolas" w:hAnsi="Consolas"/>
          <w:color w:val="000000"/>
          <w:sz w:val="18"/>
          <w:szCs w:val="18"/>
        </w:rPr>
        <w:t xml:space="preserve"> </w:t>
      </w:r>
      <w:r w:rsidRPr="00F27AF3">
        <w:rPr>
          <w:rFonts w:ascii="Consolas" w:hAnsi="Consolas"/>
          <w:color w:val="6A3E3E"/>
          <w:sz w:val="18"/>
          <w:szCs w:val="18"/>
        </w:rPr>
        <w:t>username</w:t>
      </w:r>
      <w:r w:rsidRPr="00F27AF3">
        <w:rPr>
          <w:rFonts w:ascii="Consolas" w:hAnsi="Consolas"/>
          <w:color w:val="000000"/>
          <w:sz w:val="18"/>
          <w:szCs w:val="18"/>
        </w:rPr>
        <w:t xml:space="preserve"> -&gt; </w:t>
      </w:r>
      <w:r w:rsidRPr="00F27AF3">
        <w:rPr>
          <w:rFonts w:ascii="Consolas" w:hAnsi="Consolas"/>
          <w:color w:val="0000C0"/>
          <w:sz w:val="18"/>
          <w:szCs w:val="18"/>
        </w:rPr>
        <w:t>userInfoRepository</w:t>
      </w:r>
      <w:r w:rsidRPr="00F27AF3">
        <w:rPr>
          <w:rFonts w:ascii="Consolas" w:hAnsi="Consolas"/>
          <w:color w:val="000000"/>
          <w:sz w:val="18"/>
          <w:szCs w:val="18"/>
        </w:rPr>
        <w:t>.findById(</w:t>
      </w:r>
      <w:r w:rsidRPr="00F27AF3">
        <w:rPr>
          <w:rFonts w:ascii="Consolas" w:hAnsi="Consolas"/>
          <w:color w:val="6A3E3E"/>
          <w:sz w:val="18"/>
          <w:szCs w:val="18"/>
        </w:rPr>
        <w:t>username</w:t>
      </w:r>
      <w:r w:rsidRPr="00F27AF3">
        <w:rPr>
          <w:rFonts w:ascii="Consolas" w:hAnsi="Consolas"/>
          <w:color w:val="000000"/>
          <w:sz w:val="18"/>
          <w:szCs w:val="18"/>
        </w:rPr>
        <w:t>)</w:t>
      </w:r>
    </w:p>
    <w:p w14:paraId="270F9C0F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  <w:t xml:space="preserve">.orElseThrow(() -&gt; </w:t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27AF3">
        <w:rPr>
          <w:rFonts w:ascii="Consolas" w:hAnsi="Consolas"/>
          <w:color w:val="000000"/>
          <w:sz w:val="18"/>
          <w:szCs w:val="18"/>
        </w:rPr>
        <w:t xml:space="preserve"> UsernameNotFoundException(</w:t>
      </w:r>
      <w:r w:rsidRPr="00F27AF3">
        <w:rPr>
          <w:rFonts w:ascii="Consolas" w:hAnsi="Consolas"/>
          <w:color w:val="2A00FF"/>
          <w:sz w:val="18"/>
          <w:szCs w:val="18"/>
        </w:rPr>
        <w:t>"User not found"</w:t>
      </w:r>
      <w:r w:rsidRPr="00F27AF3">
        <w:rPr>
          <w:rFonts w:ascii="Consolas" w:hAnsi="Consolas"/>
          <w:color w:val="000000"/>
          <w:sz w:val="18"/>
          <w:szCs w:val="18"/>
        </w:rPr>
        <w:t>));</w:t>
      </w:r>
    </w:p>
    <w:p w14:paraId="1CE2BD20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>}</w:t>
      </w:r>
    </w:p>
    <w:p w14:paraId="417E27A7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C3FFE5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646464"/>
          <w:sz w:val="18"/>
          <w:szCs w:val="18"/>
        </w:rPr>
        <w:t>@Bean</w:t>
      </w:r>
    </w:p>
    <w:p w14:paraId="3D3CBFF2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>AuthenticationProvider authenticationProvider() {</w:t>
      </w:r>
    </w:p>
    <w:p w14:paraId="5E9C72E4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  <w:t xml:space="preserve">DaoAuthenticationProvider </w:t>
      </w:r>
      <w:r w:rsidRPr="00F27AF3">
        <w:rPr>
          <w:rFonts w:ascii="Consolas" w:hAnsi="Consolas"/>
          <w:color w:val="6A3E3E"/>
          <w:sz w:val="18"/>
          <w:szCs w:val="18"/>
        </w:rPr>
        <w:t>authProvider</w:t>
      </w:r>
      <w:r w:rsidRPr="00F27AF3">
        <w:rPr>
          <w:rFonts w:ascii="Consolas" w:hAnsi="Consolas"/>
          <w:color w:val="000000"/>
          <w:sz w:val="18"/>
          <w:szCs w:val="18"/>
        </w:rPr>
        <w:t xml:space="preserve"> = </w:t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27AF3">
        <w:rPr>
          <w:rFonts w:ascii="Consolas" w:hAnsi="Consolas"/>
          <w:color w:val="000000"/>
          <w:sz w:val="18"/>
          <w:szCs w:val="18"/>
        </w:rPr>
        <w:t xml:space="preserve"> DaoAuthenticationProvider();</w:t>
      </w:r>
    </w:p>
    <w:p w14:paraId="32F075B6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6A3E3E"/>
          <w:sz w:val="18"/>
          <w:szCs w:val="18"/>
        </w:rPr>
        <w:t>authProvider</w:t>
      </w:r>
      <w:r w:rsidRPr="00F27AF3">
        <w:rPr>
          <w:rFonts w:ascii="Consolas" w:hAnsi="Consolas"/>
          <w:color w:val="000000"/>
          <w:sz w:val="18"/>
          <w:szCs w:val="18"/>
        </w:rPr>
        <w:t>.setUserDetailsService(userDetailsService());</w:t>
      </w:r>
    </w:p>
    <w:p w14:paraId="4DE09BA3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27AF3">
        <w:rPr>
          <w:rFonts w:ascii="Consolas" w:hAnsi="Consolas"/>
          <w:color w:val="000000"/>
          <w:sz w:val="18"/>
          <w:szCs w:val="18"/>
        </w:rPr>
        <w:t xml:space="preserve"> </w:t>
      </w:r>
      <w:r w:rsidRPr="00F27AF3">
        <w:rPr>
          <w:rFonts w:ascii="Consolas" w:hAnsi="Consolas"/>
          <w:color w:val="6A3E3E"/>
          <w:sz w:val="18"/>
          <w:szCs w:val="18"/>
        </w:rPr>
        <w:t>authProvider</w:t>
      </w:r>
      <w:r w:rsidRPr="00F27AF3">
        <w:rPr>
          <w:rFonts w:ascii="Consolas" w:hAnsi="Consolas"/>
          <w:color w:val="000000"/>
          <w:sz w:val="18"/>
          <w:szCs w:val="18"/>
        </w:rPr>
        <w:t>;</w:t>
      </w:r>
    </w:p>
    <w:p w14:paraId="3CBF91DC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>}</w:t>
      </w:r>
    </w:p>
    <w:p w14:paraId="1C4B7001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1489FE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646464"/>
          <w:sz w:val="18"/>
          <w:szCs w:val="18"/>
        </w:rPr>
        <w:t>@Bean</w:t>
      </w:r>
    </w:p>
    <w:p w14:paraId="4FFE8E85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 xml:space="preserve">AuthenticationManager authenticationManager(AuthenticationConfiguration </w:t>
      </w:r>
      <w:r w:rsidRPr="00F27AF3">
        <w:rPr>
          <w:rFonts w:ascii="Consolas" w:hAnsi="Consolas"/>
          <w:color w:val="6A3E3E"/>
          <w:sz w:val="18"/>
          <w:szCs w:val="18"/>
        </w:rPr>
        <w:t>config</w:t>
      </w:r>
      <w:r w:rsidRPr="00F27AF3">
        <w:rPr>
          <w:rFonts w:ascii="Consolas" w:hAnsi="Consolas"/>
          <w:color w:val="000000"/>
          <w:sz w:val="18"/>
          <w:szCs w:val="18"/>
        </w:rPr>
        <w:t xml:space="preserve">) </w:t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F27AF3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73AE5576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color w:val="000000"/>
          <w:sz w:val="18"/>
          <w:szCs w:val="18"/>
        </w:rPr>
        <w:tab/>
      </w:r>
      <w:r w:rsidRPr="00F27AF3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27AF3">
        <w:rPr>
          <w:rFonts w:ascii="Consolas" w:hAnsi="Consolas"/>
          <w:color w:val="000000"/>
          <w:sz w:val="18"/>
          <w:szCs w:val="18"/>
        </w:rPr>
        <w:t xml:space="preserve"> </w:t>
      </w:r>
      <w:r w:rsidRPr="00F27AF3">
        <w:rPr>
          <w:rFonts w:ascii="Consolas" w:hAnsi="Consolas"/>
          <w:color w:val="6A3E3E"/>
          <w:sz w:val="18"/>
          <w:szCs w:val="18"/>
        </w:rPr>
        <w:t>config</w:t>
      </w:r>
      <w:r w:rsidRPr="00F27AF3">
        <w:rPr>
          <w:rFonts w:ascii="Consolas" w:hAnsi="Consolas"/>
          <w:color w:val="000000"/>
          <w:sz w:val="18"/>
          <w:szCs w:val="18"/>
        </w:rPr>
        <w:t>.getAuthenticationManager();</w:t>
      </w:r>
    </w:p>
    <w:p w14:paraId="02118536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ab/>
        <w:t>}</w:t>
      </w:r>
    </w:p>
    <w:p w14:paraId="7530071C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8DBA9B" w14:textId="77777777" w:rsidR="00E02967" w:rsidRPr="00F27AF3" w:rsidRDefault="00E02967" w:rsidP="00E029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7AF3">
        <w:rPr>
          <w:rFonts w:ascii="Consolas" w:hAnsi="Consolas"/>
          <w:color w:val="000000"/>
          <w:sz w:val="18"/>
          <w:szCs w:val="18"/>
        </w:rPr>
        <w:t>}</w:t>
      </w:r>
    </w:p>
    <w:p w14:paraId="2E3C9969" w14:textId="77777777" w:rsidR="00E02967" w:rsidRDefault="00E02967" w:rsidP="00E02967"/>
    <w:p w14:paraId="386A8EFA" w14:textId="77777777" w:rsidR="003E7479" w:rsidRDefault="003E7479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46182534" w14:textId="3009FA22" w:rsidR="00AC1B6A" w:rsidRDefault="00AC1B6A" w:rsidP="00967FCE">
      <w:pPr>
        <w:pStyle w:val="Titre1"/>
      </w:pPr>
      <w:r>
        <w:lastRenderedPageBreak/>
        <w:t xml:space="preserve">Etape </w:t>
      </w:r>
      <w:r w:rsidR="00126465">
        <w:t>5</w:t>
      </w:r>
      <w:r>
        <w:t> : Créer JwtService</w:t>
      </w:r>
    </w:p>
    <w:p w14:paraId="78559D06" w14:textId="77777777" w:rsidR="005F3EB4" w:rsidRDefault="00B4253D" w:rsidP="00B4253D">
      <w:pPr>
        <w:pStyle w:val="TPnormal"/>
        <w:rPr>
          <w:rStyle w:val="y2iqfc"/>
        </w:rPr>
      </w:pPr>
      <w:r>
        <w:rPr>
          <w:rStyle w:val="y2iqfc"/>
        </w:rPr>
        <w:t>D’après les 2 schémas, JwtService va gérer le jeton JWT</w:t>
      </w:r>
      <w:r w:rsidR="001B68DF">
        <w:rPr>
          <w:rStyle w:val="y2iqfc"/>
        </w:rPr>
        <w:t xml:space="preserve">. </w:t>
      </w:r>
    </w:p>
    <w:p w14:paraId="382B7EEF" w14:textId="11294C02" w:rsidR="00B4253D" w:rsidRDefault="001B68DF" w:rsidP="005F3EB4">
      <w:pPr>
        <w:pStyle w:val="TPnormalpuce1"/>
        <w:rPr>
          <w:rStyle w:val="y2iqfc"/>
        </w:rPr>
      </w:pPr>
      <w:r>
        <w:t>C’est pour manipuler le jeton JWT, qu’il fallait ajouter les</w:t>
      </w:r>
      <w:r w:rsidRPr="001071F0">
        <w:t xml:space="preserve"> dépendance</w:t>
      </w:r>
      <w:r>
        <w:t>s</w:t>
      </w:r>
      <w:r w:rsidRPr="001071F0">
        <w:t xml:space="preserve"> JJWT API et JJWT Impl</w:t>
      </w:r>
      <w:r>
        <w:t> </w:t>
      </w:r>
    </w:p>
    <w:p w14:paraId="15BE5662" w14:textId="666BE680" w:rsidR="00AC1B6A" w:rsidRDefault="001538D2" w:rsidP="00AC1B6A">
      <w:pPr>
        <w:pStyle w:val="TPnormalpuce1"/>
        <w:rPr>
          <w:rStyle w:val="y2iqfc"/>
        </w:rPr>
      </w:pPr>
      <w:r>
        <w:rPr>
          <w:rStyle w:val="y2iqfc"/>
        </w:rPr>
        <w:t>JwtService</w:t>
      </w:r>
      <w:r w:rsidR="00AC1B6A">
        <w:rPr>
          <w:rStyle w:val="y2iqfc"/>
        </w:rPr>
        <w:t xml:space="preserve"> permet de </w:t>
      </w:r>
    </w:p>
    <w:p w14:paraId="42049816" w14:textId="77777777" w:rsidR="00AC1B6A" w:rsidRDefault="00AC1B6A" w:rsidP="00AC1B6A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 xml:space="preserve">Générer un jeton </w:t>
      </w:r>
    </w:p>
    <w:p w14:paraId="454B5D75" w14:textId="77777777" w:rsidR="00AC1B6A" w:rsidRDefault="00AC1B6A" w:rsidP="00651322">
      <w:pPr>
        <w:pStyle w:val="TPnormalpuce1"/>
        <w:numPr>
          <w:ilvl w:val="2"/>
          <w:numId w:val="1"/>
        </w:numPr>
        <w:rPr>
          <w:rStyle w:val="y2iqfc"/>
        </w:rPr>
      </w:pPr>
      <w:r>
        <w:rPr>
          <w:rStyle w:val="y2iqfc"/>
        </w:rPr>
        <w:t xml:space="preserve">Définir l'entête, </w:t>
      </w:r>
    </w:p>
    <w:p w14:paraId="774D26B2" w14:textId="77777777" w:rsidR="00AC1B6A" w:rsidRDefault="00AC1B6A" w:rsidP="00651322">
      <w:pPr>
        <w:pStyle w:val="TPnormalpuce1"/>
        <w:numPr>
          <w:ilvl w:val="2"/>
          <w:numId w:val="1"/>
        </w:numPr>
        <w:rPr>
          <w:rStyle w:val="y2iqfc"/>
        </w:rPr>
      </w:pPr>
      <w:r>
        <w:rPr>
          <w:rStyle w:val="y2iqfc"/>
        </w:rPr>
        <w:t xml:space="preserve">Les « claims » « champs standards », </w:t>
      </w:r>
    </w:p>
    <w:p w14:paraId="65D268A8" w14:textId="77777777" w:rsidR="00AC1B6A" w:rsidRDefault="00AC1B6A" w:rsidP="00651322">
      <w:pPr>
        <w:pStyle w:val="TPnormalpuce1"/>
        <w:numPr>
          <w:ilvl w:val="2"/>
          <w:numId w:val="1"/>
        </w:numPr>
        <w:rPr>
          <w:rStyle w:val="y2iqfc"/>
        </w:rPr>
      </w:pPr>
      <w:r>
        <w:rPr>
          <w:rStyle w:val="y2iqfc"/>
        </w:rPr>
        <w:t xml:space="preserve">Le délai d'expiration </w:t>
      </w:r>
    </w:p>
    <w:p w14:paraId="5405E7BF" w14:textId="77777777" w:rsidR="00AC1B6A" w:rsidRDefault="00AC1B6A" w:rsidP="00651322">
      <w:pPr>
        <w:pStyle w:val="TPnormalpuce1"/>
        <w:numPr>
          <w:ilvl w:val="2"/>
          <w:numId w:val="1"/>
        </w:numPr>
      </w:pPr>
      <w:r>
        <w:rPr>
          <w:rStyle w:val="y2iqfc"/>
        </w:rPr>
        <w:t>Et permet de signer avec la « secret key »</w:t>
      </w:r>
    </w:p>
    <w:p w14:paraId="019867C0" w14:textId="77777777" w:rsidR="00AC1B6A" w:rsidRDefault="00AC1B6A" w:rsidP="00AC1B6A">
      <w:pPr>
        <w:pStyle w:val="TPnormalpuce1"/>
        <w:rPr>
          <w:rStyle w:val="y2iqfc"/>
        </w:rPr>
      </w:pPr>
      <w:r>
        <w:rPr>
          <w:rStyle w:val="y2iqfc"/>
        </w:rPr>
        <w:t>Elle doit</w:t>
      </w:r>
    </w:p>
    <w:p w14:paraId="4ED0F0AA" w14:textId="77777777" w:rsidR="00AC1B6A" w:rsidRDefault="00AC1B6A" w:rsidP="00AC1B6A">
      <w:pPr>
        <w:pStyle w:val="TPnormalpuce1"/>
        <w:numPr>
          <w:ilvl w:val="1"/>
          <w:numId w:val="1"/>
        </w:numPr>
        <w:rPr>
          <w:rStyle w:val="y2iqfc"/>
        </w:rPr>
      </w:pPr>
      <w:r>
        <w:rPr>
          <w:rStyle w:val="y2iqfc"/>
        </w:rPr>
        <w:t>Vérifier l'authenticité du jeton,</w:t>
      </w:r>
    </w:p>
    <w:p w14:paraId="079B4F21" w14:textId="44916B23" w:rsidR="001B68DF" w:rsidRDefault="00AC1B6A" w:rsidP="00E95D1D">
      <w:pPr>
        <w:pStyle w:val="TPnormalpuce1"/>
        <w:numPr>
          <w:ilvl w:val="1"/>
          <w:numId w:val="1"/>
        </w:numPr>
      </w:pPr>
      <w:r>
        <w:rPr>
          <w:rStyle w:val="y2iqfc"/>
        </w:rPr>
        <w:t>Obtenir les garanties de jeton</w:t>
      </w:r>
    </w:p>
    <w:p w14:paraId="0B90CE9C" w14:textId="43D22531" w:rsidR="00AC1B6A" w:rsidRDefault="001B68DF" w:rsidP="00AC1B6A">
      <w:pPr>
        <w:pStyle w:val="TPnormalpuce1"/>
      </w:pPr>
      <w:r>
        <w:t>Elle</w:t>
      </w:r>
      <w:r w:rsidR="00AC1B6A">
        <w:t xml:space="preserve"> définit une méthode extractUsername(String token) pour retourner le pseudo contenu dans le jeton</w:t>
      </w:r>
    </w:p>
    <w:p w14:paraId="286DC8E1" w14:textId="77777777" w:rsidR="00E95D1D" w:rsidRDefault="00E95D1D" w:rsidP="00E95D1D"/>
    <w:p w14:paraId="64366D4E" w14:textId="68878F57" w:rsidR="00573761" w:rsidRDefault="003D6D59" w:rsidP="003D6D59">
      <w:pPr>
        <w:pStyle w:val="TPnormalpuce1"/>
        <w:numPr>
          <w:ilvl w:val="0"/>
          <w:numId w:val="19"/>
        </w:numPr>
      </w:pPr>
      <w:r>
        <w:t>Déclarer une clef de chiffrement sur 256</w:t>
      </w:r>
      <w:r w:rsidR="00722722">
        <w:t xml:space="preserve"> en héxadécimal</w:t>
      </w:r>
    </w:p>
    <w:p w14:paraId="6EF6CAE1" w14:textId="40EEA6BD" w:rsidR="003D6D59" w:rsidRDefault="003D6D59" w:rsidP="004D7B0C">
      <w:pPr>
        <w:pStyle w:val="TPnormalpuce1"/>
        <w:numPr>
          <w:ilvl w:val="1"/>
          <w:numId w:val="1"/>
        </w:numPr>
        <w:ind w:left="1134"/>
      </w:pPr>
      <w:r>
        <w:t>U</w:t>
      </w:r>
      <w:r w:rsidRPr="001071F0">
        <w:t xml:space="preserve">tiliser </w:t>
      </w:r>
      <w:r w:rsidR="00E159C4">
        <w:t>le site</w:t>
      </w:r>
      <w:r w:rsidRPr="001071F0">
        <w:t> :</w:t>
      </w:r>
      <w:r w:rsidR="00E159C4">
        <w:t xml:space="preserve"> </w:t>
      </w:r>
      <w:r w:rsidRPr="00CD676B">
        <w:t>http://network-logix.net/</w:t>
      </w:r>
    </w:p>
    <w:p w14:paraId="6F261028" w14:textId="4CFAE377" w:rsidR="00E159C4" w:rsidRDefault="00E159C4" w:rsidP="00E159C4">
      <w:r>
        <w:rPr>
          <w:noProof/>
        </w:rPr>
        <w:drawing>
          <wp:inline distT="0" distB="0" distL="0" distR="0" wp14:anchorId="74E1FA86" wp14:editId="13C4C887">
            <wp:extent cx="5744101" cy="3543660"/>
            <wp:effectExtent l="19050" t="19050" r="9525" b="19050"/>
            <wp:docPr id="16935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50" cy="3582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CB3F0" w14:textId="3D0DB0F4" w:rsidR="00E159C4" w:rsidRDefault="00E159C4" w:rsidP="00E159C4">
      <w:pPr>
        <w:pStyle w:val="TPnormalpuce1"/>
        <w:numPr>
          <w:ilvl w:val="1"/>
          <w:numId w:val="1"/>
        </w:numPr>
      </w:pPr>
      <w:r>
        <w:t>Cliquer sur « generate 256 bit key »</w:t>
      </w:r>
    </w:p>
    <w:p w14:paraId="2B0E02E9" w14:textId="1B5E99A2" w:rsidR="00E159C4" w:rsidRDefault="00E159C4" w:rsidP="00E159C4">
      <w:pPr>
        <w:pStyle w:val="TPnormalpuce1"/>
        <w:numPr>
          <w:ilvl w:val="1"/>
          <w:numId w:val="1"/>
        </w:numPr>
      </w:pPr>
      <w:r>
        <w:t>Copier la clef en héxadécimal</w:t>
      </w:r>
    </w:p>
    <w:p w14:paraId="7EDF1233" w14:textId="2A07A945" w:rsidR="002D35C1" w:rsidRDefault="002D35C1" w:rsidP="002D35C1">
      <w:pPr>
        <w:pStyle w:val="TPnormalpuce1"/>
        <w:numPr>
          <w:ilvl w:val="1"/>
          <w:numId w:val="16"/>
        </w:numPr>
        <w:ind w:left="1134"/>
      </w:pPr>
      <w:r>
        <w:t>La déclarer en paramètre dans application.properties</w:t>
      </w:r>
    </w:p>
    <w:p w14:paraId="41269D55" w14:textId="77777777" w:rsidR="002D35C1" w:rsidRPr="00A94DAC" w:rsidRDefault="002D35C1" w:rsidP="002D35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94DAC">
        <w:rPr>
          <w:rFonts w:ascii="Consolas" w:hAnsi="Consolas"/>
          <w:color w:val="93A1A1"/>
          <w:sz w:val="20"/>
          <w:szCs w:val="20"/>
        </w:rPr>
        <w:t>#JWT</w:t>
      </w:r>
    </w:p>
    <w:p w14:paraId="4D72747F" w14:textId="6827775C" w:rsidR="002D35C1" w:rsidRPr="00A94DAC" w:rsidRDefault="002D35C1" w:rsidP="00A94DA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A94DAC">
        <w:rPr>
          <w:rFonts w:ascii="Consolas" w:hAnsi="Consolas"/>
          <w:color w:val="000000"/>
          <w:sz w:val="20"/>
          <w:szCs w:val="20"/>
        </w:rPr>
        <w:t>app.jwt.secret=</w:t>
      </w:r>
      <w:r w:rsidRPr="00A94DAC">
        <w:rPr>
          <w:rFonts w:ascii="Consolas" w:hAnsi="Consolas"/>
          <w:color w:val="2AA198"/>
          <w:sz w:val="20"/>
          <w:szCs w:val="20"/>
        </w:rPr>
        <w:t>2529355127…………</w:t>
      </w:r>
    </w:p>
    <w:p w14:paraId="3B142D93" w14:textId="4C07D8B5" w:rsidR="002D35C1" w:rsidRDefault="00C75E09" w:rsidP="00C75E09">
      <w:pPr>
        <w:pStyle w:val="TPnormalpuce1"/>
        <w:numPr>
          <w:ilvl w:val="1"/>
          <w:numId w:val="1"/>
        </w:numPr>
      </w:pPr>
      <w:r>
        <w:lastRenderedPageBreak/>
        <w:t>La récupérer dans la classe JwtService</w:t>
      </w:r>
    </w:p>
    <w:p w14:paraId="7233C949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81863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452DE503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3DBC3074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java.security.Key;</w:t>
      </w:r>
    </w:p>
    <w:p w14:paraId="779B9E57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14:paraId="28166565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java.util.function.Function;</w:t>
      </w:r>
    </w:p>
    <w:p w14:paraId="7E3C9BD8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33AA99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org.springframework.beans.factory.annotation.Value;</w:t>
      </w:r>
    </w:p>
    <w:p w14:paraId="3724969C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org.springframework.security.core.userdetails.UserDetails;</w:t>
      </w:r>
    </w:p>
    <w:p w14:paraId="11B2AF39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org.springframework.stereotype.Service;</w:t>
      </w:r>
    </w:p>
    <w:p w14:paraId="0EF8DB4D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01D849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io.jsonwebtoken.*;</w:t>
      </w:r>
    </w:p>
    <w:p w14:paraId="6DD35503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io.jsonwebtoken.io.Decoders;</w:t>
      </w:r>
    </w:p>
    <w:p w14:paraId="5F7154E4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81863">
        <w:rPr>
          <w:rFonts w:ascii="Consolas" w:hAnsi="Consolas"/>
          <w:color w:val="000000"/>
          <w:sz w:val="18"/>
          <w:szCs w:val="18"/>
        </w:rPr>
        <w:t xml:space="preserve"> io.jsonwebtoken.security.Keys;</w:t>
      </w:r>
    </w:p>
    <w:p w14:paraId="5C2F3ABD" w14:textId="77777777" w:rsidR="00281863" w:rsidRPr="00281863" w:rsidRDefault="00281863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06F72473" w14:textId="3E40EF75" w:rsidR="003756D0" w:rsidRPr="00281863" w:rsidRDefault="003756D0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color w:val="646464"/>
          <w:sz w:val="18"/>
          <w:szCs w:val="18"/>
        </w:rPr>
        <w:t>@Service</w:t>
      </w:r>
    </w:p>
    <w:p w14:paraId="523E1336" w14:textId="77777777" w:rsidR="003756D0" w:rsidRPr="00281863" w:rsidRDefault="003756D0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81863">
        <w:rPr>
          <w:rFonts w:ascii="Consolas" w:hAnsi="Consolas"/>
          <w:color w:val="000000"/>
          <w:sz w:val="18"/>
          <w:szCs w:val="18"/>
        </w:rPr>
        <w:t xml:space="preserve"> </w:t>
      </w:r>
      <w:r w:rsidRPr="0028186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81863">
        <w:rPr>
          <w:rFonts w:ascii="Consolas" w:hAnsi="Consolas"/>
          <w:color w:val="000000"/>
          <w:sz w:val="18"/>
          <w:szCs w:val="18"/>
        </w:rPr>
        <w:t xml:space="preserve"> JwtService {</w:t>
      </w:r>
    </w:p>
    <w:p w14:paraId="3273EABD" w14:textId="77777777" w:rsidR="003756D0" w:rsidRPr="00281863" w:rsidRDefault="003756D0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color w:val="000000"/>
          <w:sz w:val="18"/>
          <w:szCs w:val="18"/>
        </w:rPr>
        <w:tab/>
      </w:r>
      <w:r w:rsidRPr="00281863">
        <w:rPr>
          <w:rFonts w:ascii="Consolas" w:hAnsi="Consolas"/>
          <w:color w:val="3F7F5F"/>
          <w:sz w:val="18"/>
          <w:szCs w:val="18"/>
        </w:rPr>
        <w:t>// Déclarer une clef de sécurité, en utilisant</w:t>
      </w:r>
    </w:p>
    <w:p w14:paraId="2401329F" w14:textId="77777777" w:rsidR="003756D0" w:rsidRPr="00281863" w:rsidRDefault="003756D0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color w:val="000000"/>
          <w:sz w:val="18"/>
          <w:szCs w:val="18"/>
        </w:rPr>
        <w:tab/>
      </w:r>
      <w:r w:rsidRPr="00281863">
        <w:rPr>
          <w:rFonts w:ascii="Consolas" w:hAnsi="Consolas"/>
          <w:color w:val="646464"/>
          <w:sz w:val="18"/>
          <w:szCs w:val="18"/>
        </w:rPr>
        <w:t>@Value</w:t>
      </w:r>
      <w:r w:rsidRPr="00281863">
        <w:rPr>
          <w:rFonts w:ascii="Consolas" w:hAnsi="Consolas"/>
          <w:color w:val="000000"/>
          <w:sz w:val="18"/>
          <w:szCs w:val="18"/>
        </w:rPr>
        <w:t>(</w:t>
      </w:r>
      <w:r w:rsidRPr="00281863">
        <w:rPr>
          <w:rFonts w:ascii="Consolas" w:hAnsi="Consolas"/>
          <w:color w:val="2A00FF"/>
          <w:sz w:val="18"/>
          <w:szCs w:val="18"/>
        </w:rPr>
        <w:t>"${app.jwt.secret}"</w:t>
      </w:r>
      <w:r w:rsidRPr="00281863">
        <w:rPr>
          <w:rFonts w:ascii="Consolas" w:hAnsi="Consolas"/>
          <w:color w:val="000000"/>
          <w:sz w:val="18"/>
          <w:szCs w:val="18"/>
        </w:rPr>
        <w:t>)</w:t>
      </w:r>
    </w:p>
    <w:p w14:paraId="5CFFCF0F" w14:textId="77777777" w:rsidR="003756D0" w:rsidRPr="00281863" w:rsidRDefault="003756D0" w:rsidP="0028186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81863">
        <w:rPr>
          <w:rFonts w:ascii="Consolas" w:hAnsi="Consolas"/>
          <w:color w:val="000000"/>
          <w:sz w:val="18"/>
          <w:szCs w:val="18"/>
        </w:rPr>
        <w:tab/>
      </w:r>
      <w:r w:rsidRPr="0028186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81863">
        <w:rPr>
          <w:rFonts w:ascii="Consolas" w:hAnsi="Consolas"/>
          <w:color w:val="000000"/>
          <w:sz w:val="18"/>
          <w:szCs w:val="18"/>
        </w:rPr>
        <w:t xml:space="preserve"> String </w:t>
      </w:r>
      <w:r w:rsidRPr="00281863">
        <w:rPr>
          <w:rFonts w:ascii="Consolas" w:hAnsi="Consolas"/>
          <w:color w:val="0000C0"/>
          <w:sz w:val="18"/>
          <w:szCs w:val="18"/>
        </w:rPr>
        <w:t>SECRET_KEY</w:t>
      </w:r>
      <w:r w:rsidRPr="00281863">
        <w:rPr>
          <w:rFonts w:ascii="Consolas" w:hAnsi="Consolas"/>
          <w:color w:val="000000"/>
          <w:sz w:val="18"/>
          <w:szCs w:val="18"/>
        </w:rPr>
        <w:t>;</w:t>
      </w:r>
    </w:p>
    <w:p w14:paraId="3D55318A" w14:textId="77777777" w:rsidR="003756D0" w:rsidRDefault="003756D0" w:rsidP="003756D0"/>
    <w:p w14:paraId="799F28FA" w14:textId="77777777" w:rsidR="00AD1559" w:rsidRPr="00151C6A" w:rsidRDefault="00AD1559" w:rsidP="00AD1559">
      <w:pPr>
        <w:pStyle w:val="TPnormalpuce1"/>
        <w:numPr>
          <w:ilvl w:val="0"/>
          <w:numId w:val="19"/>
        </w:numPr>
      </w:pPr>
      <w:r>
        <w:t xml:space="preserve">Il faut aussi créer la méthode </w:t>
      </w:r>
      <w:r w:rsidRPr="00151C6A">
        <w:t>getSigningKey</w:t>
      </w:r>
    </w:p>
    <w:p w14:paraId="69F3FF05" w14:textId="77777777" w:rsidR="00AD1559" w:rsidRDefault="00AD1559" w:rsidP="00AD1559">
      <w:pPr>
        <w:pStyle w:val="TPnormalpuce1"/>
        <w:numPr>
          <w:ilvl w:val="1"/>
          <w:numId w:val="1"/>
        </w:numPr>
      </w:pPr>
      <w:r>
        <w:t>La clef de signature est utilisée pour signer numériquement le JWT</w:t>
      </w:r>
    </w:p>
    <w:p w14:paraId="508B5AED" w14:textId="77777777" w:rsidR="00AD1559" w:rsidRDefault="00AD1559" w:rsidP="00AD1559">
      <w:pPr>
        <w:pStyle w:val="TPnormalpuce1"/>
        <w:numPr>
          <w:ilvl w:val="1"/>
          <w:numId w:val="1"/>
        </w:numPr>
      </w:pPr>
      <w:r>
        <w:t>Une « secret key » est utilisée pour créer la partie « signature » du JWT</w:t>
      </w:r>
    </w:p>
    <w:p w14:paraId="0D2C1675" w14:textId="77777777" w:rsidR="00AD1559" w:rsidRDefault="00AD1559" w:rsidP="00AD1559">
      <w:pPr>
        <w:pStyle w:val="TPnormalpuce1"/>
        <w:numPr>
          <w:ilvl w:val="1"/>
          <w:numId w:val="1"/>
        </w:numPr>
      </w:pPr>
      <w:r>
        <w:t>Permet de vérifier que l’expéditeur du JWT est celui qu’il prétend</w:t>
      </w:r>
    </w:p>
    <w:p w14:paraId="6F66509B" w14:textId="77777777" w:rsidR="00AD1559" w:rsidRDefault="00AD1559" w:rsidP="00AD1559">
      <w:pPr>
        <w:pStyle w:val="TPnormalpuce1"/>
        <w:numPr>
          <w:ilvl w:val="1"/>
          <w:numId w:val="1"/>
        </w:numPr>
      </w:pPr>
      <w:r>
        <w:t>Et être sûr que votre message n’a pas été modifié en route</w:t>
      </w:r>
    </w:p>
    <w:p w14:paraId="432F3CCD" w14:textId="77777777" w:rsidR="00AD1559" w:rsidRDefault="00AD1559" w:rsidP="00AD1559">
      <w:pPr>
        <w:pStyle w:val="TPnormalpuce1"/>
        <w:numPr>
          <w:ilvl w:val="1"/>
          <w:numId w:val="1"/>
        </w:numPr>
      </w:pPr>
      <w:r>
        <w:t>La clef de signature est utilisée conjointement à l’algorithme de connexion spécifié dans l’entête</w:t>
      </w:r>
    </w:p>
    <w:p w14:paraId="41398C1E" w14:textId="77777777" w:rsidR="00151C6A" w:rsidRPr="00BE03E4" w:rsidRDefault="00151C6A" w:rsidP="00151C6A">
      <w:pPr>
        <w:pStyle w:val="TPnormalpuce1"/>
        <w:numPr>
          <w:ilvl w:val="1"/>
          <w:numId w:val="1"/>
        </w:numPr>
        <w:rPr>
          <w:color w:val="000000"/>
        </w:rPr>
      </w:pPr>
      <w:r w:rsidRPr="00BE03E4">
        <w:t>hmacShaKeyFor</w:t>
      </w:r>
      <w:r>
        <w:t xml:space="preserve"> est l’un des algorithmes de connexion précédemment cités</w:t>
      </w:r>
    </w:p>
    <w:p w14:paraId="629B83B8" w14:textId="213A22EE" w:rsid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10"/>
        <w:rPr>
          <w:rFonts w:ascii="Consolas" w:hAnsi="Consolas"/>
          <w:color w:val="3F7F5F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>…</w:t>
      </w:r>
    </w:p>
    <w:p w14:paraId="763A90F2" w14:textId="32F45632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1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3F7F5F"/>
          <w:sz w:val="18"/>
          <w:szCs w:val="18"/>
        </w:rPr>
        <w:t>//Signature transmise pour la création du jeton.</w:t>
      </w:r>
    </w:p>
    <w:p w14:paraId="3FD788F4" w14:textId="77777777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color w:val="3F7F5F"/>
          <w:sz w:val="18"/>
          <w:szCs w:val="18"/>
        </w:rPr>
        <w:t>//Et chiffrer/déchiffrer les données du jeton</w:t>
      </w:r>
    </w:p>
    <w:p w14:paraId="4AADC7FD" w14:textId="77777777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151C6A">
        <w:rPr>
          <w:rFonts w:ascii="Consolas" w:hAnsi="Consolas"/>
          <w:color w:val="000000"/>
          <w:sz w:val="18"/>
          <w:szCs w:val="18"/>
        </w:rPr>
        <w:t xml:space="preserve"> Key getSignInKey() {</w:t>
      </w:r>
    </w:p>
    <w:p w14:paraId="07DE1C77" w14:textId="77777777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b/>
          <w:bCs/>
          <w:color w:val="7F0055"/>
          <w:sz w:val="18"/>
          <w:szCs w:val="18"/>
        </w:rPr>
        <w:t>byte</w:t>
      </w:r>
      <w:r w:rsidRPr="00151C6A">
        <w:rPr>
          <w:rFonts w:ascii="Consolas" w:hAnsi="Consolas"/>
          <w:color w:val="000000"/>
          <w:sz w:val="18"/>
          <w:szCs w:val="18"/>
        </w:rPr>
        <w:t xml:space="preserve">[] </w:t>
      </w:r>
      <w:r w:rsidRPr="00151C6A">
        <w:rPr>
          <w:rFonts w:ascii="Consolas" w:hAnsi="Consolas"/>
          <w:color w:val="6A3E3E"/>
          <w:sz w:val="18"/>
          <w:szCs w:val="18"/>
        </w:rPr>
        <w:t>keyBytes</w:t>
      </w:r>
      <w:r w:rsidRPr="00151C6A">
        <w:rPr>
          <w:rFonts w:ascii="Consolas" w:hAnsi="Consolas"/>
          <w:color w:val="000000"/>
          <w:sz w:val="18"/>
          <w:szCs w:val="18"/>
        </w:rPr>
        <w:t xml:space="preserve"> = Decoders.</w:t>
      </w:r>
      <w:r w:rsidRPr="00151C6A">
        <w:rPr>
          <w:rFonts w:ascii="Consolas" w:hAnsi="Consolas"/>
          <w:b/>
          <w:bCs/>
          <w:i/>
          <w:iCs/>
          <w:color w:val="0000C0"/>
          <w:sz w:val="18"/>
          <w:szCs w:val="18"/>
        </w:rPr>
        <w:t>BASE64</w:t>
      </w:r>
      <w:r w:rsidRPr="00151C6A">
        <w:rPr>
          <w:rFonts w:ascii="Consolas" w:hAnsi="Consolas"/>
          <w:color w:val="000000"/>
          <w:sz w:val="18"/>
          <w:szCs w:val="18"/>
        </w:rPr>
        <w:t>.decode(</w:t>
      </w:r>
      <w:r w:rsidRPr="00151C6A">
        <w:rPr>
          <w:rFonts w:ascii="Consolas" w:hAnsi="Consolas"/>
          <w:color w:val="0000C0"/>
          <w:sz w:val="18"/>
          <w:szCs w:val="18"/>
        </w:rPr>
        <w:t>SECRET_KEY</w:t>
      </w:r>
      <w:r w:rsidRPr="00151C6A">
        <w:rPr>
          <w:rFonts w:ascii="Consolas" w:hAnsi="Consolas"/>
          <w:color w:val="000000"/>
          <w:sz w:val="18"/>
          <w:szCs w:val="18"/>
        </w:rPr>
        <w:t>);</w:t>
      </w:r>
    </w:p>
    <w:p w14:paraId="6EF6B5C1" w14:textId="77777777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color w:val="000000"/>
          <w:sz w:val="18"/>
          <w:szCs w:val="18"/>
        </w:rPr>
        <w:tab/>
      </w:r>
      <w:r w:rsidRPr="00151C6A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151C6A">
        <w:rPr>
          <w:rFonts w:ascii="Consolas" w:hAnsi="Consolas"/>
          <w:color w:val="000000"/>
          <w:sz w:val="18"/>
          <w:szCs w:val="18"/>
        </w:rPr>
        <w:t xml:space="preserve"> Keys.</w:t>
      </w:r>
      <w:r w:rsidRPr="00151C6A">
        <w:rPr>
          <w:rFonts w:ascii="Consolas" w:hAnsi="Consolas"/>
          <w:i/>
          <w:iCs/>
          <w:color w:val="000000"/>
          <w:sz w:val="18"/>
          <w:szCs w:val="18"/>
        </w:rPr>
        <w:t>hmacShaKeyFor</w:t>
      </w:r>
      <w:r w:rsidRPr="00151C6A">
        <w:rPr>
          <w:rFonts w:ascii="Consolas" w:hAnsi="Consolas"/>
          <w:color w:val="000000"/>
          <w:sz w:val="18"/>
          <w:szCs w:val="18"/>
        </w:rPr>
        <w:t>(</w:t>
      </w:r>
      <w:r w:rsidRPr="00151C6A">
        <w:rPr>
          <w:rFonts w:ascii="Consolas" w:hAnsi="Consolas"/>
          <w:color w:val="6A3E3E"/>
          <w:sz w:val="18"/>
          <w:szCs w:val="18"/>
        </w:rPr>
        <w:t>keyBytes</w:t>
      </w:r>
      <w:r w:rsidRPr="00151C6A">
        <w:rPr>
          <w:rFonts w:ascii="Consolas" w:hAnsi="Consolas"/>
          <w:color w:val="000000"/>
          <w:sz w:val="18"/>
          <w:szCs w:val="18"/>
        </w:rPr>
        <w:t>);</w:t>
      </w:r>
    </w:p>
    <w:p w14:paraId="09A7939E" w14:textId="77777777" w:rsidR="00151C6A" w:rsidRPr="00151C6A" w:rsidRDefault="00151C6A" w:rsidP="00151C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51C6A">
        <w:rPr>
          <w:rFonts w:ascii="Consolas" w:hAnsi="Consolas"/>
          <w:color w:val="000000"/>
          <w:sz w:val="18"/>
          <w:szCs w:val="18"/>
        </w:rPr>
        <w:tab/>
        <w:t>}</w:t>
      </w:r>
    </w:p>
    <w:p w14:paraId="036FE228" w14:textId="77777777" w:rsidR="00151C6A" w:rsidRPr="00151C6A" w:rsidRDefault="00151C6A" w:rsidP="0015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30FEDBA" w14:textId="77777777" w:rsidR="00151C6A" w:rsidRDefault="00151C6A" w:rsidP="00151C6A"/>
    <w:p w14:paraId="598927A2" w14:textId="33A17716" w:rsidR="003D6D59" w:rsidRDefault="00D4603C" w:rsidP="003D6D59">
      <w:pPr>
        <w:pStyle w:val="TPnormalpuce1"/>
        <w:numPr>
          <w:ilvl w:val="0"/>
          <w:numId w:val="19"/>
        </w:numPr>
      </w:pPr>
      <w:r>
        <w:t>Il faut des méthodes pour extraire du jeton tous les « claims » ou un particulier</w:t>
      </w:r>
    </w:p>
    <w:p w14:paraId="44356CDF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3F7F5F"/>
          <w:sz w:val="18"/>
          <w:szCs w:val="18"/>
        </w:rPr>
        <w:t>// Extraire « claims » du jeton</w:t>
      </w:r>
    </w:p>
    <w:p w14:paraId="509E81C0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201A2">
        <w:rPr>
          <w:rFonts w:ascii="Consolas" w:hAnsi="Consolas"/>
          <w:color w:val="000000"/>
          <w:sz w:val="18"/>
          <w:szCs w:val="18"/>
        </w:rPr>
        <w:t xml:space="preserve"> Claims extractAllClaims(String </w:t>
      </w:r>
      <w:r w:rsidRPr="00F201A2">
        <w:rPr>
          <w:rFonts w:ascii="Consolas" w:hAnsi="Consolas"/>
          <w:color w:val="6A3E3E"/>
          <w:sz w:val="18"/>
          <w:szCs w:val="18"/>
        </w:rPr>
        <w:t>token</w:t>
      </w:r>
      <w:r w:rsidRPr="00F201A2">
        <w:rPr>
          <w:rFonts w:ascii="Consolas" w:hAnsi="Consolas"/>
          <w:color w:val="000000"/>
          <w:sz w:val="18"/>
          <w:szCs w:val="18"/>
        </w:rPr>
        <w:t>) {</w:t>
      </w:r>
    </w:p>
    <w:p w14:paraId="6BE47B50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F201A2">
        <w:rPr>
          <w:rFonts w:ascii="Consolas" w:hAnsi="Consolas"/>
          <w:color w:val="000000"/>
          <w:sz w:val="16"/>
          <w:szCs w:val="16"/>
        </w:rPr>
        <w:t xml:space="preserve"> Jwts.</w:t>
      </w:r>
      <w:r w:rsidRPr="00F201A2">
        <w:rPr>
          <w:rFonts w:ascii="Consolas" w:hAnsi="Consolas"/>
          <w:i/>
          <w:iCs/>
          <w:color w:val="000000"/>
          <w:sz w:val="16"/>
          <w:szCs w:val="16"/>
        </w:rPr>
        <w:t>parserBuilder</w:t>
      </w:r>
      <w:r w:rsidRPr="00F201A2">
        <w:rPr>
          <w:rFonts w:ascii="Consolas" w:hAnsi="Consolas"/>
          <w:color w:val="000000"/>
          <w:sz w:val="16"/>
          <w:szCs w:val="16"/>
        </w:rPr>
        <w:t>().setSigningKey(getSignInKey()).build().parseClaimsJws(</w:t>
      </w:r>
      <w:r w:rsidRPr="00F201A2">
        <w:rPr>
          <w:rFonts w:ascii="Consolas" w:hAnsi="Consolas"/>
          <w:color w:val="6A3E3E"/>
          <w:sz w:val="16"/>
          <w:szCs w:val="16"/>
        </w:rPr>
        <w:t>token</w:t>
      </w:r>
      <w:r w:rsidRPr="00F201A2">
        <w:rPr>
          <w:rFonts w:ascii="Consolas" w:hAnsi="Consolas"/>
          <w:color w:val="000000"/>
          <w:sz w:val="16"/>
          <w:szCs w:val="16"/>
        </w:rPr>
        <w:t>).getBody();</w:t>
      </w:r>
    </w:p>
    <w:p w14:paraId="375BA0BA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  <w:t>}</w:t>
      </w:r>
    </w:p>
    <w:p w14:paraId="5131D25E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602EF8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color w:val="3F7F5F"/>
          <w:sz w:val="18"/>
          <w:szCs w:val="18"/>
        </w:rPr>
        <w:t>// Extraire 1 « claims » du jeton</w:t>
      </w:r>
    </w:p>
    <w:p w14:paraId="27F6E398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201A2">
        <w:rPr>
          <w:rFonts w:ascii="Consolas" w:hAnsi="Consolas"/>
          <w:color w:val="000000"/>
          <w:sz w:val="18"/>
          <w:szCs w:val="18"/>
        </w:rPr>
        <w:t xml:space="preserve"> &lt;T&gt; T extractClaim(String </w:t>
      </w:r>
      <w:r w:rsidRPr="00F201A2">
        <w:rPr>
          <w:rFonts w:ascii="Consolas" w:hAnsi="Consolas"/>
          <w:color w:val="6A3E3E"/>
          <w:sz w:val="18"/>
          <w:szCs w:val="18"/>
        </w:rPr>
        <w:t>token</w:t>
      </w:r>
      <w:r w:rsidRPr="00F201A2">
        <w:rPr>
          <w:rFonts w:ascii="Consolas" w:hAnsi="Consolas"/>
          <w:color w:val="000000"/>
          <w:sz w:val="18"/>
          <w:szCs w:val="18"/>
        </w:rPr>
        <w:t xml:space="preserve">, Function&lt;Claims, T&gt; </w:t>
      </w:r>
      <w:r w:rsidRPr="00F201A2">
        <w:rPr>
          <w:rFonts w:ascii="Consolas" w:hAnsi="Consolas"/>
          <w:color w:val="6A3E3E"/>
          <w:sz w:val="18"/>
          <w:szCs w:val="18"/>
        </w:rPr>
        <w:t>claimsResolver</w:t>
      </w:r>
      <w:r w:rsidRPr="00F201A2">
        <w:rPr>
          <w:rFonts w:ascii="Consolas" w:hAnsi="Consolas"/>
          <w:color w:val="000000"/>
          <w:sz w:val="18"/>
          <w:szCs w:val="18"/>
        </w:rPr>
        <w:t>) {</w:t>
      </w:r>
    </w:p>
    <w:p w14:paraId="45860FAA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F201A2">
        <w:rPr>
          <w:rFonts w:ascii="Consolas" w:hAnsi="Consolas"/>
          <w:color w:val="000000"/>
          <w:sz w:val="18"/>
          <w:szCs w:val="18"/>
        </w:rPr>
        <w:t xml:space="preserve"> Claims </w:t>
      </w:r>
      <w:r w:rsidRPr="00F201A2">
        <w:rPr>
          <w:rFonts w:ascii="Consolas" w:hAnsi="Consolas"/>
          <w:color w:val="6A3E3E"/>
          <w:sz w:val="18"/>
          <w:szCs w:val="18"/>
        </w:rPr>
        <w:t>claims</w:t>
      </w:r>
      <w:r w:rsidRPr="00F201A2">
        <w:rPr>
          <w:rFonts w:ascii="Consolas" w:hAnsi="Consolas"/>
          <w:color w:val="000000"/>
          <w:sz w:val="18"/>
          <w:szCs w:val="18"/>
        </w:rPr>
        <w:t xml:space="preserve"> = extractAllClaims(</w:t>
      </w:r>
      <w:r w:rsidRPr="00F201A2">
        <w:rPr>
          <w:rFonts w:ascii="Consolas" w:hAnsi="Consolas"/>
          <w:color w:val="6A3E3E"/>
          <w:sz w:val="18"/>
          <w:szCs w:val="18"/>
        </w:rPr>
        <w:t>token</w:t>
      </w:r>
      <w:r w:rsidRPr="00F201A2">
        <w:rPr>
          <w:rFonts w:ascii="Consolas" w:hAnsi="Consolas"/>
          <w:color w:val="000000"/>
          <w:sz w:val="18"/>
          <w:szCs w:val="18"/>
        </w:rPr>
        <w:t>);</w:t>
      </w:r>
    </w:p>
    <w:p w14:paraId="4313D79B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color w:val="000000"/>
          <w:sz w:val="18"/>
          <w:szCs w:val="18"/>
        </w:rPr>
        <w:tab/>
      </w:r>
      <w:r w:rsidRPr="00F201A2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F201A2">
        <w:rPr>
          <w:rFonts w:ascii="Consolas" w:hAnsi="Consolas"/>
          <w:color w:val="000000"/>
          <w:sz w:val="18"/>
          <w:szCs w:val="18"/>
        </w:rPr>
        <w:t xml:space="preserve"> </w:t>
      </w:r>
      <w:r w:rsidRPr="00F201A2">
        <w:rPr>
          <w:rFonts w:ascii="Consolas" w:hAnsi="Consolas"/>
          <w:color w:val="6A3E3E"/>
          <w:sz w:val="18"/>
          <w:szCs w:val="18"/>
        </w:rPr>
        <w:t>claimsResolver</w:t>
      </w:r>
      <w:r w:rsidRPr="00F201A2">
        <w:rPr>
          <w:rFonts w:ascii="Consolas" w:hAnsi="Consolas"/>
          <w:color w:val="000000"/>
          <w:sz w:val="18"/>
          <w:szCs w:val="18"/>
        </w:rPr>
        <w:t>.apply(</w:t>
      </w:r>
      <w:r w:rsidRPr="00F201A2">
        <w:rPr>
          <w:rFonts w:ascii="Consolas" w:hAnsi="Consolas"/>
          <w:color w:val="6A3E3E"/>
          <w:sz w:val="18"/>
          <w:szCs w:val="18"/>
        </w:rPr>
        <w:t>claims</w:t>
      </w:r>
      <w:r w:rsidRPr="00F201A2">
        <w:rPr>
          <w:rFonts w:ascii="Consolas" w:hAnsi="Consolas"/>
          <w:color w:val="000000"/>
          <w:sz w:val="18"/>
          <w:szCs w:val="18"/>
        </w:rPr>
        <w:t>);</w:t>
      </w:r>
    </w:p>
    <w:p w14:paraId="6B432FE5" w14:textId="77777777" w:rsidR="00F201A2" w:rsidRPr="00F201A2" w:rsidRDefault="00F201A2" w:rsidP="00F201A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201A2">
        <w:rPr>
          <w:rFonts w:ascii="Consolas" w:hAnsi="Consolas"/>
          <w:color w:val="000000"/>
          <w:sz w:val="18"/>
          <w:szCs w:val="18"/>
        </w:rPr>
        <w:tab/>
        <w:t>}</w:t>
      </w:r>
    </w:p>
    <w:p w14:paraId="24E9D4DB" w14:textId="77777777" w:rsidR="00F201A2" w:rsidRDefault="00F201A2" w:rsidP="00D4603C"/>
    <w:p w14:paraId="2BCAC3EA" w14:textId="77777777" w:rsidR="00CD4D68" w:rsidRDefault="00CD4D68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596C681D" w14:textId="4632F416" w:rsidR="00D4603C" w:rsidRDefault="006C4E15" w:rsidP="003D6D59">
      <w:pPr>
        <w:pStyle w:val="TPnormalpuce1"/>
        <w:numPr>
          <w:ilvl w:val="0"/>
          <w:numId w:val="19"/>
        </w:numPr>
      </w:pPr>
      <w:r>
        <w:lastRenderedPageBreak/>
        <w:t>Ajouter une méthode pour extraire le pseudo de l’utilisateur</w:t>
      </w:r>
    </w:p>
    <w:p w14:paraId="062EEE20" w14:textId="5D5DC132" w:rsidR="006C4E15" w:rsidRDefault="006C4E15" w:rsidP="006C4E15">
      <w:pPr>
        <w:pStyle w:val="TPnormalpuce1"/>
        <w:numPr>
          <w:ilvl w:val="1"/>
          <w:numId w:val="1"/>
        </w:numPr>
      </w:pPr>
      <w:r>
        <w:t>C’est une donnée du « subject »</w:t>
      </w:r>
    </w:p>
    <w:p w14:paraId="3354F68F" w14:textId="51CCDF00" w:rsidR="000F798E" w:rsidRPr="000F798E" w:rsidRDefault="000F798E" w:rsidP="000F79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10"/>
        <w:rPr>
          <w:rFonts w:ascii="Consolas" w:hAnsi="Consolas"/>
          <w:color w:val="000000"/>
          <w:sz w:val="18"/>
          <w:szCs w:val="18"/>
        </w:rPr>
      </w:pPr>
      <w:r w:rsidRPr="000F798E">
        <w:rPr>
          <w:rFonts w:ascii="Consolas" w:hAnsi="Consolas"/>
          <w:color w:val="3F7F5F"/>
          <w:sz w:val="18"/>
          <w:szCs w:val="18"/>
        </w:rPr>
        <w:t xml:space="preserve">// </w:t>
      </w:r>
      <w:r w:rsidR="00604000">
        <w:rPr>
          <w:rFonts w:ascii="Consolas" w:hAnsi="Consolas"/>
          <w:color w:val="3F7F5F"/>
          <w:sz w:val="18"/>
          <w:szCs w:val="18"/>
        </w:rPr>
        <w:t>Extraire le pseudo du jeton</w:t>
      </w:r>
    </w:p>
    <w:p w14:paraId="5D838FFC" w14:textId="6DF0ED1D" w:rsidR="000F798E" w:rsidRPr="000F798E" w:rsidRDefault="000F798E" w:rsidP="000F79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798E">
        <w:rPr>
          <w:rFonts w:ascii="Consolas" w:hAnsi="Consolas"/>
          <w:color w:val="000000"/>
          <w:sz w:val="18"/>
          <w:szCs w:val="18"/>
        </w:rPr>
        <w:tab/>
      </w:r>
      <w:r w:rsidRPr="000F798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0F798E">
        <w:rPr>
          <w:rFonts w:ascii="Consolas" w:hAnsi="Consolas"/>
          <w:color w:val="000000"/>
          <w:sz w:val="18"/>
          <w:szCs w:val="18"/>
        </w:rPr>
        <w:t xml:space="preserve"> String extractUser</w:t>
      </w:r>
      <w:r w:rsidR="00A17A7D">
        <w:rPr>
          <w:rFonts w:ascii="Consolas" w:hAnsi="Consolas"/>
          <w:color w:val="000000"/>
          <w:sz w:val="18"/>
          <w:szCs w:val="18"/>
        </w:rPr>
        <w:t>N</w:t>
      </w:r>
      <w:r w:rsidRPr="000F798E">
        <w:rPr>
          <w:rFonts w:ascii="Consolas" w:hAnsi="Consolas"/>
          <w:color w:val="000000"/>
          <w:sz w:val="18"/>
          <w:szCs w:val="18"/>
        </w:rPr>
        <w:t xml:space="preserve">ame(String </w:t>
      </w:r>
      <w:r w:rsidRPr="000F798E">
        <w:rPr>
          <w:rFonts w:ascii="Consolas" w:hAnsi="Consolas"/>
          <w:color w:val="6A3E3E"/>
          <w:sz w:val="18"/>
          <w:szCs w:val="18"/>
        </w:rPr>
        <w:t>token</w:t>
      </w:r>
      <w:r w:rsidRPr="000F798E">
        <w:rPr>
          <w:rFonts w:ascii="Consolas" w:hAnsi="Consolas"/>
          <w:color w:val="000000"/>
          <w:sz w:val="18"/>
          <w:szCs w:val="18"/>
        </w:rPr>
        <w:t>) {</w:t>
      </w:r>
    </w:p>
    <w:p w14:paraId="1B378DB1" w14:textId="77777777" w:rsidR="000F798E" w:rsidRPr="000F798E" w:rsidRDefault="000F798E" w:rsidP="000F79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798E">
        <w:rPr>
          <w:rFonts w:ascii="Consolas" w:hAnsi="Consolas"/>
          <w:color w:val="000000"/>
          <w:sz w:val="18"/>
          <w:szCs w:val="18"/>
        </w:rPr>
        <w:tab/>
      </w:r>
      <w:r w:rsidRPr="000F798E">
        <w:rPr>
          <w:rFonts w:ascii="Consolas" w:hAnsi="Consolas"/>
          <w:color w:val="000000"/>
          <w:sz w:val="18"/>
          <w:szCs w:val="18"/>
        </w:rPr>
        <w:tab/>
      </w:r>
      <w:r w:rsidRPr="000F798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0F798E">
        <w:rPr>
          <w:rFonts w:ascii="Consolas" w:hAnsi="Consolas"/>
          <w:color w:val="000000"/>
          <w:sz w:val="18"/>
          <w:szCs w:val="18"/>
        </w:rPr>
        <w:t xml:space="preserve"> extractClaim(</w:t>
      </w:r>
      <w:r w:rsidRPr="000F798E">
        <w:rPr>
          <w:rFonts w:ascii="Consolas" w:hAnsi="Consolas"/>
          <w:color w:val="6A3E3E"/>
          <w:sz w:val="18"/>
          <w:szCs w:val="18"/>
        </w:rPr>
        <w:t>token</w:t>
      </w:r>
      <w:r w:rsidRPr="000F798E">
        <w:rPr>
          <w:rFonts w:ascii="Consolas" w:hAnsi="Consolas"/>
          <w:color w:val="000000"/>
          <w:sz w:val="18"/>
          <w:szCs w:val="18"/>
        </w:rPr>
        <w:t>, Claims::getSubject);</w:t>
      </w:r>
    </w:p>
    <w:p w14:paraId="3D437C4B" w14:textId="77777777" w:rsidR="000F798E" w:rsidRPr="000F798E" w:rsidRDefault="000F798E" w:rsidP="000F79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F798E">
        <w:rPr>
          <w:rFonts w:ascii="Consolas" w:hAnsi="Consolas"/>
          <w:color w:val="000000"/>
          <w:sz w:val="18"/>
          <w:szCs w:val="18"/>
        </w:rPr>
        <w:tab/>
        <w:t>}</w:t>
      </w:r>
    </w:p>
    <w:p w14:paraId="63B50A31" w14:textId="77777777" w:rsidR="000F798E" w:rsidRDefault="000F798E" w:rsidP="000F798E"/>
    <w:p w14:paraId="77306BF3" w14:textId="6E817708" w:rsidR="003562B1" w:rsidRDefault="003562B1" w:rsidP="003562B1">
      <w:pPr>
        <w:pStyle w:val="TPnormalpuce1"/>
        <w:numPr>
          <w:ilvl w:val="0"/>
          <w:numId w:val="23"/>
        </w:numPr>
      </w:pPr>
      <w:r>
        <w:t xml:space="preserve">Ajouter </w:t>
      </w:r>
      <w:r w:rsidR="009D6D9E">
        <w:t>2</w:t>
      </w:r>
      <w:r>
        <w:t xml:space="preserve"> méthode</w:t>
      </w:r>
      <w:r w:rsidR="009D6D9E">
        <w:t>s</w:t>
      </w:r>
      <w:r>
        <w:t xml:space="preserve"> pour générer le jeton JWT</w:t>
      </w:r>
    </w:p>
    <w:p w14:paraId="6539906D" w14:textId="67D282AA" w:rsidR="006D70AB" w:rsidRDefault="009D6D9E" w:rsidP="009D6D9E">
      <w:pPr>
        <w:pStyle w:val="TPnormalpuce1"/>
        <w:numPr>
          <w:ilvl w:val="1"/>
          <w:numId w:val="1"/>
        </w:numPr>
      </w:pPr>
      <w:r>
        <w:t>L</w:t>
      </w:r>
      <w:r w:rsidR="00D95B30">
        <w:t>a</w:t>
      </w:r>
      <w:r>
        <w:t xml:space="preserve"> première p</w:t>
      </w:r>
      <w:r w:rsidR="006D70AB">
        <w:t>ermet de préciser une durée de vie</w:t>
      </w:r>
      <w:r>
        <w:t>, l</w:t>
      </w:r>
      <w:r w:rsidR="006D70AB">
        <w:t>a clef de signature</w:t>
      </w:r>
      <w:r>
        <w:t xml:space="preserve"> et </w:t>
      </w:r>
      <w:r w:rsidR="006D70AB">
        <w:t>le contexte utilisateur à conserver</w:t>
      </w:r>
    </w:p>
    <w:p w14:paraId="6A50BA9C" w14:textId="013B0A5C" w:rsidR="006F189C" w:rsidRDefault="006F189C" w:rsidP="009D6D9E">
      <w:pPr>
        <w:pStyle w:val="TPnormalpuce1"/>
        <w:numPr>
          <w:ilvl w:val="1"/>
          <w:numId w:val="1"/>
        </w:numPr>
      </w:pPr>
      <w:r>
        <w:t>La deuxième permet de créer le jeton avec les données vides</w:t>
      </w:r>
    </w:p>
    <w:p w14:paraId="0380B4A7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28"/>
          <w:szCs w:val="28"/>
        </w:rPr>
        <w:tab/>
      </w:r>
      <w:r w:rsidRPr="005A7BCE">
        <w:rPr>
          <w:rFonts w:ascii="Consolas" w:hAnsi="Consolas"/>
          <w:color w:val="3F7F5F"/>
          <w:sz w:val="18"/>
          <w:szCs w:val="18"/>
        </w:rPr>
        <w:t>// Générer le jeton JWT</w:t>
      </w:r>
    </w:p>
    <w:p w14:paraId="7B9F14C6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A7BCE">
        <w:rPr>
          <w:rFonts w:ascii="Consolas" w:hAnsi="Consolas"/>
          <w:color w:val="000000"/>
          <w:sz w:val="18"/>
          <w:szCs w:val="18"/>
        </w:rPr>
        <w:t xml:space="preserve"> String generateToken(Map&lt;String, Object&gt; </w:t>
      </w:r>
      <w:r w:rsidRPr="005A7BCE">
        <w:rPr>
          <w:rFonts w:ascii="Consolas" w:hAnsi="Consolas"/>
          <w:color w:val="6A3E3E"/>
          <w:sz w:val="18"/>
          <w:szCs w:val="18"/>
        </w:rPr>
        <w:t>extraClaims</w:t>
      </w:r>
      <w:r w:rsidRPr="005A7BCE">
        <w:rPr>
          <w:rFonts w:ascii="Consolas" w:hAnsi="Consolas"/>
          <w:color w:val="000000"/>
          <w:sz w:val="18"/>
          <w:szCs w:val="18"/>
        </w:rPr>
        <w:t xml:space="preserve">, UserDetails </w:t>
      </w:r>
      <w:r w:rsidRPr="005A7BCE">
        <w:rPr>
          <w:rFonts w:ascii="Consolas" w:hAnsi="Consolas"/>
          <w:color w:val="6A3E3E"/>
          <w:sz w:val="18"/>
          <w:szCs w:val="18"/>
        </w:rPr>
        <w:t>userDetails</w:t>
      </w:r>
      <w:r w:rsidRPr="005A7BCE">
        <w:rPr>
          <w:rFonts w:ascii="Consolas" w:hAnsi="Consolas"/>
          <w:color w:val="000000"/>
          <w:sz w:val="18"/>
          <w:szCs w:val="18"/>
        </w:rPr>
        <w:t>) {</w:t>
      </w:r>
    </w:p>
    <w:p w14:paraId="20ECF348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A7BCE">
        <w:rPr>
          <w:rFonts w:ascii="Consolas" w:hAnsi="Consolas"/>
          <w:color w:val="000000"/>
          <w:sz w:val="18"/>
          <w:szCs w:val="18"/>
        </w:rPr>
        <w:t xml:space="preserve"> Jwts.</w:t>
      </w:r>
      <w:r w:rsidRPr="005A7BCE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5A7BCE">
        <w:rPr>
          <w:rFonts w:ascii="Consolas" w:hAnsi="Consolas"/>
          <w:color w:val="000000"/>
          <w:sz w:val="18"/>
          <w:szCs w:val="18"/>
        </w:rPr>
        <w:t>().setClaims(</w:t>
      </w:r>
      <w:r w:rsidRPr="005A7BCE">
        <w:rPr>
          <w:rFonts w:ascii="Consolas" w:hAnsi="Consolas"/>
          <w:color w:val="6A3E3E"/>
          <w:sz w:val="18"/>
          <w:szCs w:val="18"/>
        </w:rPr>
        <w:t>extraClaims</w:t>
      </w:r>
      <w:r w:rsidRPr="005A7BCE">
        <w:rPr>
          <w:rFonts w:ascii="Consolas" w:hAnsi="Consolas"/>
          <w:color w:val="000000"/>
          <w:sz w:val="18"/>
          <w:szCs w:val="18"/>
        </w:rPr>
        <w:t>).setSubject(</w:t>
      </w:r>
      <w:r w:rsidRPr="005A7BCE">
        <w:rPr>
          <w:rFonts w:ascii="Consolas" w:hAnsi="Consolas"/>
          <w:color w:val="6A3E3E"/>
          <w:sz w:val="18"/>
          <w:szCs w:val="18"/>
        </w:rPr>
        <w:t>userDetails</w:t>
      </w:r>
      <w:r w:rsidRPr="005A7BCE">
        <w:rPr>
          <w:rFonts w:ascii="Consolas" w:hAnsi="Consolas"/>
          <w:color w:val="000000"/>
          <w:sz w:val="18"/>
          <w:szCs w:val="18"/>
        </w:rPr>
        <w:t>.getUsername())</w:t>
      </w:r>
    </w:p>
    <w:p w14:paraId="3D3DD4AB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  <w:t>.setIssuedAt(</w:t>
      </w:r>
      <w:r w:rsidRPr="005A7BC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5A7BCE">
        <w:rPr>
          <w:rFonts w:ascii="Consolas" w:hAnsi="Consolas"/>
          <w:color w:val="000000"/>
          <w:sz w:val="18"/>
          <w:szCs w:val="18"/>
        </w:rPr>
        <w:t xml:space="preserve"> Date(System.</w:t>
      </w:r>
      <w:r w:rsidRPr="005A7BCE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r w:rsidRPr="005A7BCE">
        <w:rPr>
          <w:rFonts w:ascii="Consolas" w:hAnsi="Consolas"/>
          <w:color w:val="000000"/>
          <w:sz w:val="18"/>
          <w:szCs w:val="18"/>
        </w:rPr>
        <w:t>()))</w:t>
      </w:r>
    </w:p>
    <w:p w14:paraId="081470DA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  <w:t>.setExpiration(</w:t>
      </w:r>
      <w:r w:rsidRPr="005A7BC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5A7BCE">
        <w:rPr>
          <w:rFonts w:ascii="Consolas" w:hAnsi="Consolas"/>
          <w:color w:val="000000"/>
          <w:sz w:val="18"/>
          <w:szCs w:val="18"/>
        </w:rPr>
        <w:t xml:space="preserve"> Date(System.</w:t>
      </w:r>
      <w:r w:rsidRPr="005A7BCE">
        <w:rPr>
          <w:rFonts w:ascii="Consolas" w:hAnsi="Consolas"/>
          <w:i/>
          <w:iCs/>
          <w:color w:val="000000"/>
          <w:sz w:val="18"/>
          <w:szCs w:val="18"/>
        </w:rPr>
        <w:t>currentTimeMillis</w:t>
      </w:r>
      <w:r w:rsidRPr="005A7BCE">
        <w:rPr>
          <w:rFonts w:ascii="Consolas" w:hAnsi="Consolas"/>
          <w:color w:val="000000"/>
          <w:sz w:val="18"/>
          <w:szCs w:val="18"/>
        </w:rPr>
        <w:t>() + 1000 * 60 * 24))</w:t>
      </w:r>
    </w:p>
    <w:p w14:paraId="133A0EAD" w14:textId="77777777" w:rsidR="005A7BCE" w:rsidRPr="005A7BCE" w:rsidRDefault="005A7BCE" w:rsidP="005A7B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</w:r>
      <w:r w:rsidRPr="005A7BCE">
        <w:rPr>
          <w:rFonts w:ascii="Consolas" w:hAnsi="Consolas"/>
          <w:color w:val="000000"/>
          <w:sz w:val="18"/>
          <w:szCs w:val="18"/>
        </w:rPr>
        <w:tab/>
        <w:t>.signWith(getSignInKey(), SignatureAlgorithm.</w:t>
      </w:r>
      <w:r w:rsidRPr="005A7BCE">
        <w:rPr>
          <w:rFonts w:ascii="Consolas" w:hAnsi="Consolas"/>
          <w:b/>
          <w:bCs/>
          <w:i/>
          <w:iCs/>
          <w:color w:val="0000C0"/>
          <w:sz w:val="18"/>
          <w:szCs w:val="18"/>
        </w:rPr>
        <w:t>HS256</w:t>
      </w:r>
      <w:r w:rsidRPr="005A7BCE">
        <w:rPr>
          <w:rFonts w:ascii="Consolas" w:hAnsi="Consolas"/>
          <w:color w:val="000000"/>
          <w:sz w:val="18"/>
          <w:szCs w:val="18"/>
        </w:rPr>
        <w:t>).compact();</w:t>
      </w:r>
    </w:p>
    <w:p w14:paraId="3551AE28" w14:textId="77777777" w:rsidR="005A7BCE" w:rsidRPr="001D55FD" w:rsidRDefault="005A7BCE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A7BCE">
        <w:rPr>
          <w:rFonts w:ascii="Consolas" w:hAnsi="Consolas"/>
          <w:color w:val="000000"/>
          <w:sz w:val="18"/>
          <w:szCs w:val="18"/>
        </w:rPr>
        <w:tab/>
        <w:t>}</w:t>
      </w:r>
    </w:p>
    <w:p w14:paraId="3AAA5C51" w14:textId="77777777" w:rsidR="001D55FD" w:rsidRPr="001D55FD" w:rsidRDefault="001D55FD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D64BB8" w14:textId="77777777" w:rsidR="001D55FD" w:rsidRPr="001D55FD" w:rsidRDefault="001D55FD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1D55FD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D55FD">
        <w:rPr>
          <w:rFonts w:ascii="Consolas" w:hAnsi="Consolas"/>
          <w:color w:val="000000"/>
          <w:sz w:val="18"/>
          <w:szCs w:val="18"/>
        </w:rPr>
        <w:t xml:space="preserve"> String generateToken(UserDetails </w:t>
      </w:r>
      <w:r w:rsidRPr="001D55FD">
        <w:rPr>
          <w:rFonts w:ascii="Consolas" w:hAnsi="Consolas"/>
          <w:color w:val="6A3E3E"/>
          <w:sz w:val="18"/>
          <w:szCs w:val="18"/>
        </w:rPr>
        <w:t>userDetails</w:t>
      </w:r>
      <w:r w:rsidRPr="001D55FD">
        <w:rPr>
          <w:rFonts w:ascii="Consolas" w:hAnsi="Consolas"/>
          <w:color w:val="000000"/>
          <w:sz w:val="18"/>
          <w:szCs w:val="18"/>
        </w:rPr>
        <w:t>) {</w:t>
      </w:r>
    </w:p>
    <w:p w14:paraId="4523C635" w14:textId="77777777" w:rsidR="001D55FD" w:rsidRPr="001D55FD" w:rsidRDefault="001D55FD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D55FD">
        <w:rPr>
          <w:rFonts w:ascii="Consolas" w:hAnsi="Consolas"/>
          <w:color w:val="000000"/>
          <w:sz w:val="18"/>
          <w:szCs w:val="18"/>
        </w:rPr>
        <w:tab/>
      </w:r>
      <w:r w:rsidRPr="001D55FD">
        <w:rPr>
          <w:rFonts w:ascii="Consolas" w:hAnsi="Consolas"/>
          <w:color w:val="000000"/>
          <w:sz w:val="18"/>
          <w:szCs w:val="18"/>
        </w:rPr>
        <w:tab/>
      </w:r>
      <w:r w:rsidRPr="001D55FD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1D55FD">
        <w:rPr>
          <w:rFonts w:ascii="Consolas" w:hAnsi="Consolas"/>
          <w:color w:val="000000"/>
          <w:sz w:val="18"/>
          <w:szCs w:val="18"/>
        </w:rPr>
        <w:t xml:space="preserve"> generateToken(</w:t>
      </w:r>
      <w:r w:rsidRPr="001D55F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1D55FD">
        <w:rPr>
          <w:rFonts w:ascii="Consolas" w:hAnsi="Consolas"/>
          <w:color w:val="000000"/>
          <w:sz w:val="18"/>
          <w:szCs w:val="18"/>
        </w:rPr>
        <w:t xml:space="preserve"> HashMap&lt;&gt;(), </w:t>
      </w:r>
      <w:r w:rsidRPr="001D55FD">
        <w:rPr>
          <w:rFonts w:ascii="Consolas" w:hAnsi="Consolas"/>
          <w:color w:val="6A3E3E"/>
          <w:sz w:val="18"/>
          <w:szCs w:val="18"/>
        </w:rPr>
        <w:t>userDetails</w:t>
      </w:r>
      <w:r w:rsidRPr="001D55FD">
        <w:rPr>
          <w:rFonts w:ascii="Consolas" w:hAnsi="Consolas"/>
          <w:color w:val="000000"/>
          <w:sz w:val="18"/>
          <w:szCs w:val="18"/>
        </w:rPr>
        <w:t>);</w:t>
      </w:r>
    </w:p>
    <w:p w14:paraId="0877BC8B" w14:textId="77777777" w:rsidR="001D55FD" w:rsidRPr="001D55FD" w:rsidRDefault="001D55FD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D55FD">
        <w:rPr>
          <w:rFonts w:ascii="Consolas" w:hAnsi="Consolas"/>
          <w:color w:val="000000"/>
          <w:sz w:val="18"/>
          <w:szCs w:val="18"/>
        </w:rPr>
        <w:tab/>
        <w:t>}</w:t>
      </w:r>
    </w:p>
    <w:p w14:paraId="1E9E72F6" w14:textId="77777777" w:rsidR="001D55FD" w:rsidRPr="001D55FD" w:rsidRDefault="001D55FD" w:rsidP="001D55F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7597197" w14:textId="77777777" w:rsidR="005A7BCE" w:rsidRDefault="005A7BCE" w:rsidP="000F798E"/>
    <w:p w14:paraId="62C54230" w14:textId="5E0AC7F1" w:rsidR="000B194F" w:rsidRDefault="000B194F" w:rsidP="000B194F">
      <w:pPr>
        <w:pStyle w:val="TPnormalpuce1"/>
        <w:numPr>
          <w:ilvl w:val="0"/>
          <w:numId w:val="23"/>
        </w:numPr>
      </w:pPr>
      <w:r>
        <w:t xml:space="preserve">Ajouter des méthodes pour gérer </w:t>
      </w:r>
      <w:r w:rsidR="00B30A1E">
        <w:t>la validation</w:t>
      </w:r>
      <w:r>
        <w:t xml:space="preserve"> du jeton</w:t>
      </w:r>
    </w:p>
    <w:p w14:paraId="6C3754F0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3F7F5F"/>
          <w:sz w:val="18"/>
          <w:szCs w:val="18"/>
        </w:rPr>
        <w:t>// Validation du jeton</w:t>
      </w:r>
    </w:p>
    <w:p w14:paraId="21C26091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B30A1E">
        <w:rPr>
          <w:rFonts w:ascii="Consolas" w:hAnsi="Consolas"/>
          <w:color w:val="000000"/>
          <w:sz w:val="18"/>
          <w:szCs w:val="18"/>
        </w:rPr>
        <w:t xml:space="preserve"> </w:t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B30A1E">
        <w:rPr>
          <w:rFonts w:ascii="Consolas" w:hAnsi="Consolas"/>
          <w:color w:val="000000"/>
          <w:sz w:val="18"/>
          <w:szCs w:val="18"/>
        </w:rPr>
        <w:t xml:space="preserve"> isTokenValid(String 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 xml:space="preserve">, UserDetails </w:t>
      </w:r>
      <w:r w:rsidRPr="00B30A1E">
        <w:rPr>
          <w:rFonts w:ascii="Consolas" w:hAnsi="Consolas"/>
          <w:color w:val="6A3E3E"/>
          <w:sz w:val="18"/>
          <w:szCs w:val="18"/>
        </w:rPr>
        <w:t>userDetails</w:t>
      </w:r>
      <w:r w:rsidRPr="00B30A1E">
        <w:rPr>
          <w:rFonts w:ascii="Consolas" w:hAnsi="Consolas"/>
          <w:color w:val="000000"/>
          <w:sz w:val="18"/>
          <w:szCs w:val="18"/>
        </w:rPr>
        <w:t>) {</w:t>
      </w:r>
    </w:p>
    <w:p w14:paraId="38FF6B60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B30A1E">
        <w:rPr>
          <w:rFonts w:ascii="Consolas" w:hAnsi="Consolas"/>
          <w:color w:val="000000"/>
          <w:sz w:val="18"/>
          <w:szCs w:val="18"/>
        </w:rPr>
        <w:t xml:space="preserve"> String </w:t>
      </w:r>
      <w:r w:rsidRPr="00B30A1E">
        <w:rPr>
          <w:rFonts w:ascii="Consolas" w:hAnsi="Consolas"/>
          <w:color w:val="6A3E3E"/>
          <w:sz w:val="18"/>
          <w:szCs w:val="18"/>
        </w:rPr>
        <w:t>username</w:t>
      </w:r>
      <w:r w:rsidRPr="00B30A1E">
        <w:rPr>
          <w:rFonts w:ascii="Consolas" w:hAnsi="Consolas"/>
          <w:color w:val="000000"/>
          <w:sz w:val="18"/>
          <w:szCs w:val="18"/>
        </w:rPr>
        <w:t xml:space="preserve"> = extractUserName(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);</w:t>
      </w:r>
    </w:p>
    <w:p w14:paraId="39C70D67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30A1E">
        <w:rPr>
          <w:rFonts w:ascii="Consolas" w:hAnsi="Consolas"/>
          <w:color w:val="000000"/>
          <w:sz w:val="18"/>
          <w:szCs w:val="18"/>
        </w:rPr>
        <w:t xml:space="preserve"> (</w:t>
      </w:r>
      <w:r w:rsidRPr="00B30A1E">
        <w:rPr>
          <w:rFonts w:ascii="Consolas" w:hAnsi="Consolas"/>
          <w:color w:val="6A3E3E"/>
          <w:sz w:val="18"/>
          <w:szCs w:val="18"/>
        </w:rPr>
        <w:t>username</w:t>
      </w:r>
      <w:r w:rsidRPr="00B30A1E">
        <w:rPr>
          <w:rFonts w:ascii="Consolas" w:hAnsi="Consolas"/>
          <w:color w:val="000000"/>
          <w:sz w:val="18"/>
          <w:szCs w:val="18"/>
        </w:rPr>
        <w:t>.equals(</w:t>
      </w:r>
      <w:r w:rsidRPr="00B30A1E">
        <w:rPr>
          <w:rFonts w:ascii="Consolas" w:hAnsi="Consolas"/>
          <w:color w:val="6A3E3E"/>
          <w:sz w:val="18"/>
          <w:szCs w:val="18"/>
        </w:rPr>
        <w:t>userDetails</w:t>
      </w:r>
      <w:r w:rsidRPr="00B30A1E">
        <w:rPr>
          <w:rFonts w:ascii="Consolas" w:hAnsi="Consolas"/>
          <w:color w:val="000000"/>
          <w:sz w:val="18"/>
          <w:szCs w:val="18"/>
        </w:rPr>
        <w:t>.getUsername()) &amp;&amp; !isTokenExpired(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));</w:t>
      </w:r>
    </w:p>
    <w:p w14:paraId="245A05DB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  <w:t>}</w:t>
      </w:r>
    </w:p>
    <w:p w14:paraId="2C9F6971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A9CE771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0A1E">
        <w:rPr>
          <w:rFonts w:ascii="Consolas" w:hAnsi="Consolas"/>
          <w:color w:val="000000"/>
          <w:sz w:val="18"/>
          <w:szCs w:val="18"/>
        </w:rPr>
        <w:t xml:space="preserve"> </w:t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B30A1E">
        <w:rPr>
          <w:rFonts w:ascii="Consolas" w:hAnsi="Consolas"/>
          <w:color w:val="000000"/>
          <w:sz w:val="18"/>
          <w:szCs w:val="18"/>
        </w:rPr>
        <w:t xml:space="preserve"> isTokenExpired(String 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) {</w:t>
      </w:r>
    </w:p>
    <w:p w14:paraId="7067E09F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30A1E">
        <w:rPr>
          <w:rFonts w:ascii="Consolas" w:hAnsi="Consolas"/>
          <w:color w:val="000000"/>
          <w:sz w:val="18"/>
          <w:szCs w:val="18"/>
        </w:rPr>
        <w:t xml:space="preserve"> extractExpiration(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).before(</w:t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B30A1E">
        <w:rPr>
          <w:rFonts w:ascii="Consolas" w:hAnsi="Consolas"/>
          <w:color w:val="000000"/>
          <w:sz w:val="18"/>
          <w:szCs w:val="18"/>
        </w:rPr>
        <w:t xml:space="preserve"> Date());</w:t>
      </w:r>
    </w:p>
    <w:p w14:paraId="5C21164B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  <w:t>}</w:t>
      </w:r>
    </w:p>
    <w:p w14:paraId="7C610FB0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A3C7FA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B30A1E">
        <w:rPr>
          <w:rFonts w:ascii="Consolas" w:hAnsi="Consolas"/>
          <w:color w:val="000000"/>
          <w:sz w:val="18"/>
          <w:szCs w:val="18"/>
        </w:rPr>
        <w:t xml:space="preserve"> Date extractExpiration(String 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) {</w:t>
      </w:r>
    </w:p>
    <w:p w14:paraId="503B912B" w14:textId="77777777" w:rsidR="00B30A1E" w:rsidRP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color w:val="000000"/>
          <w:sz w:val="18"/>
          <w:szCs w:val="18"/>
        </w:rPr>
        <w:tab/>
      </w:r>
      <w:r w:rsidRPr="00B30A1E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B30A1E">
        <w:rPr>
          <w:rFonts w:ascii="Consolas" w:hAnsi="Consolas"/>
          <w:color w:val="000000"/>
          <w:sz w:val="18"/>
          <w:szCs w:val="18"/>
        </w:rPr>
        <w:t xml:space="preserve"> extractClaim(</w:t>
      </w:r>
      <w:r w:rsidRPr="00B30A1E">
        <w:rPr>
          <w:rFonts w:ascii="Consolas" w:hAnsi="Consolas"/>
          <w:color w:val="6A3E3E"/>
          <w:sz w:val="18"/>
          <w:szCs w:val="18"/>
        </w:rPr>
        <w:t>token</w:t>
      </w:r>
      <w:r w:rsidRPr="00B30A1E">
        <w:rPr>
          <w:rFonts w:ascii="Consolas" w:hAnsi="Consolas"/>
          <w:color w:val="000000"/>
          <w:sz w:val="18"/>
          <w:szCs w:val="18"/>
        </w:rPr>
        <w:t>, Claims::getExpiration);</w:t>
      </w:r>
    </w:p>
    <w:p w14:paraId="183D062D" w14:textId="77777777" w:rsidR="00B30A1E" w:rsidRDefault="00B30A1E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30A1E">
        <w:rPr>
          <w:rFonts w:ascii="Consolas" w:hAnsi="Consolas"/>
          <w:color w:val="000000"/>
          <w:sz w:val="18"/>
          <w:szCs w:val="18"/>
        </w:rPr>
        <w:tab/>
        <w:t>}</w:t>
      </w:r>
    </w:p>
    <w:p w14:paraId="0C3ECE00" w14:textId="60719922" w:rsidR="00815487" w:rsidRPr="00B30A1E" w:rsidRDefault="00815487" w:rsidP="00B30A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7F00DAE1" w14:textId="77777777" w:rsidR="00866F38" w:rsidRDefault="00866F38" w:rsidP="00866F38">
      <w:pPr>
        <w:pStyle w:val="TPnormal"/>
      </w:pPr>
      <w:r>
        <w:t>Nous avons terminé de créer la classe JwtService qui permet de créer, manipuler et valider le jeton</w:t>
      </w:r>
    </w:p>
    <w:p w14:paraId="1D361873" w14:textId="77777777" w:rsidR="00B30A1E" w:rsidRDefault="00B30A1E" w:rsidP="00B30A1E"/>
    <w:p w14:paraId="6C2E9473" w14:textId="77777777" w:rsidR="00E02967" w:rsidRDefault="00E02967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2074F828" w14:textId="77777777" w:rsidR="00CA703D" w:rsidRDefault="00CA703D" w:rsidP="000F798E"/>
    <w:p w14:paraId="474726C3" w14:textId="1E8ED5A3" w:rsidR="00967FCE" w:rsidRPr="006916E9" w:rsidRDefault="00967FCE" w:rsidP="00967FCE">
      <w:pPr>
        <w:pStyle w:val="Titre1"/>
      </w:pPr>
      <w:r w:rsidRPr="006916E9">
        <w:t xml:space="preserve">Etape </w:t>
      </w:r>
      <w:r w:rsidR="00CA703D">
        <w:t>6</w:t>
      </w:r>
      <w:r w:rsidRPr="006916E9">
        <w:t> : JWT</w:t>
      </w:r>
      <w:r w:rsidR="00BF62B8">
        <w:t>A</w:t>
      </w:r>
      <w:r w:rsidRPr="006916E9">
        <w:t>uthentication</w:t>
      </w:r>
      <w:r w:rsidR="00BF62B8">
        <w:t>F</w:t>
      </w:r>
      <w:r w:rsidRPr="006916E9">
        <w:t>ilte</w:t>
      </w:r>
      <w:r w:rsidR="00BF62B8">
        <w:t>r</w:t>
      </w:r>
    </w:p>
    <w:p w14:paraId="3FD415EF" w14:textId="7864E227" w:rsidR="000B64EC" w:rsidRDefault="000B64EC" w:rsidP="00F042FF">
      <w:pPr>
        <w:pStyle w:val="TPnormal"/>
      </w:pPr>
      <w:r>
        <w:t>Si on regarde notre schéma, l’élément qui intercepte l</w:t>
      </w:r>
      <w:r w:rsidR="00B66A11">
        <w:t>es</w:t>
      </w:r>
      <w:r>
        <w:t xml:space="preserve"> requête</w:t>
      </w:r>
      <w:r w:rsidR="00B66A11">
        <w:t>s</w:t>
      </w:r>
      <w:r>
        <w:t xml:space="preserve"> est JwtAuth</w:t>
      </w:r>
      <w:r w:rsidR="00B66A11">
        <w:t>entication</w:t>
      </w:r>
      <w:r>
        <w:t>Filter</w:t>
      </w:r>
    </w:p>
    <w:p w14:paraId="008C960A" w14:textId="04A494D1" w:rsidR="00B279FE" w:rsidRDefault="00B279FE" w:rsidP="003252D8">
      <w:pPr>
        <w:pStyle w:val="TPnormalpuce1"/>
      </w:pPr>
      <w:r>
        <w:t>Elle hérite d’OncePerRequestFilter</w:t>
      </w:r>
    </w:p>
    <w:p w14:paraId="1216499E" w14:textId="79699F3D" w:rsidR="00D67756" w:rsidRDefault="00D67756" w:rsidP="009D3B13">
      <w:pPr>
        <w:pStyle w:val="TPnormalpuce1"/>
        <w:numPr>
          <w:ilvl w:val="1"/>
          <w:numId w:val="1"/>
        </w:numPr>
      </w:pPr>
      <w:r>
        <w:t>Comme son nom l’indique</w:t>
      </w:r>
      <w:r w:rsidR="00F042FF">
        <w:t> ;</w:t>
      </w:r>
      <w:r>
        <w:t xml:space="preserve"> il sera utilisé à chaque appel</w:t>
      </w:r>
    </w:p>
    <w:p w14:paraId="07E01AE3" w14:textId="698125E9" w:rsidR="009D3B13" w:rsidRDefault="009D3B13" w:rsidP="009D3B13">
      <w:pPr>
        <w:pStyle w:val="TPnormalpuce1"/>
        <w:numPr>
          <w:ilvl w:val="1"/>
          <w:numId w:val="1"/>
        </w:numPr>
      </w:pPr>
      <w:r>
        <w:t>Regarder le code de cette classe</w:t>
      </w:r>
      <w:r w:rsidR="00F042FF">
        <w:t xml:space="preserve"> depuis la JavaDoc</w:t>
      </w:r>
    </w:p>
    <w:p w14:paraId="3B743A0D" w14:textId="77777777" w:rsidR="009D3B13" w:rsidRDefault="009D3B13" w:rsidP="000D6CC4">
      <w:pPr>
        <w:pStyle w:val="TPnormalpuce1"/>
        <w:numPr>
          <w:ilvl w:val="2"/>
          <w:numId w:val="1"/>
        </w:numPr>
      </w:pPr>
      <w:r>
        <w:t>Elle hérite de la classe abstraite GenericFilterBean</w:t>
      </w:r>
    </w:p>
    <w:p w14:paraId="10789F06" w14:textId="77777777" w:rsidR="00BF5E92" w:rsidRDefault="00BF5E92" w:rsidP="00BF5E92">
      <w:pPr>
        <w:pStyle w:val="TPnormalpuce1"/>
      </w:pPr>
      <w:r>
        <w:t xml:space="preserve">Elle doit manipuler 2 services </w:t>
      </w:r>
    </w:p>
    <w:p w14:paraId="711DF969" w14:textId="19F35642" w:rsidR="00B925B8" w:rsidRDefault="00BF5E92" w:rsidP="00BF5E92">
      <w:pPr>
        <w:pStyle w:val="TPnormalpuce1"/>
        <w:numPr>
          <w:ilvl w:val="1"/>
          <w:numId w:val="1"/>
        </w:numPr>
      </w:pPr>
      <w:r>
        <w:t xml:space="preserve">JwtService </w:t>
      </w:r>
      <w:r>
        <w:sym w:font="Wingdings" w:char="F0E0"/>
      </w:r>
      <w:r>
        <w:t xml:space="preserve"> qui gèrera le jeton JWT</w:t>
      </w:r>
    </w:p>
    <w:p w14:paraId="091544E9" w14:textId="77777777" w:rsidR="00BF5E92" w:rsidRDefault="00BF5E92" w:rsidP="00BF5E92">
      <w:pPr>
        <w:pStyle w:val="TPnormalpuce1"/>
        <w:numPr>
          <w:ilvl w:val="1"/>
          <w:numId w:val="1"/>
        </w:numPr>
      </w:pPr>
      <w:r>
        <w:t>UserDetailsService est une interface de Spring Security qui permet de manipuler l’utilisateur remonté de la base de données</w:t>
      </w:r>
    </w:p>
    <w:p w14:paraId="44E5FD8A" w14:textId="77777777" w:rsidR="008314A4" w:rsidRDefault="008314A4" w:rsidP="008314A4"/>
    <w:p w14:paraId="5ED67DAE" w14:textId="11C21D95" w:rsidR="006A5FC1" w:rsidRDefault="006A5FC1" w:rsidP="00436537">
      <w:pPr>
        <w:pStyle w:val="TPnormalpuce1"/>
        <w:numPr>
          <w:ilvl w:val="0"/>
          <w:numId w:val="26"/>
        </w:numPr>
      </w:pPr>
      <w:r>
        <w:t>Création de JwtAuthFilter</w:t>
      </w:r>
    </w:p>
    <w:p w14:paraId="3676B472" w14:textId="0BD88E10" w:rsidR="00C85E47" w:rsidRDefault="009A25A4" w:rsidP="0014394C">
      <w:pPr>
        <w:pStyle w:val="TPnormalpuce1"/>
        <w:numPr>
          <w:ilvl w:val="1"/>
          <w:numId w:val="1"/>
        </w:numPr>
      </w:pPr>
      <w:r>
        <w:t>Lui</w:t>
      </w:r>
      <w:r w:rsidR="006A5FC1">
        <w:t xml:space="preserve"> </w:t>
      </w:r>
      <w:r w:rsidR="00C85E47">
        <w:t>Inject</w:t>
      </w:r>
      <w:r>
        <w:t>er</w:t>
      </w:r>
      <w:r w:rsidR="00C85E47">
        <w:t xml:space="preserve"> JwtService et UserDetailsService</w:t>
      </w:r>
    </w:p>
    <w:p w14:paraId="2DF4460A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90530">
        <w:rPr>
          <w:rFonts w:ascii="Consolas" w:hAnsi="Consolas"/>
          <w:color w:val="000000"/>
          <w:sz w:val="18"/>
          <w:szCs w:val="18"/>
        </w:rPr>
        <w:t xml:space="preserve"> fr.eni.demo.configuration.security;</w:t>
      </w:r>
    </w:p>
    <w:p w14:paraId="0F2FB0B2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39A65F2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java.io.IOException;</w:t>
      </w:r>
    </w:p>
    <w:p w14:paraId="4545C11E" w14:textId="77777777" w:rsidR="00990530" w:rsidRPr="0025655A" w:rsidRDefault="00990530" w:rsidP="002565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F6AA69" w14:textId="02F20AD3" w:rsidR="0025655A" w:rsidRPr="0025655A" w:rsidRDefault="0025655A" w:rsidP="0025655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655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5655A">
        <w:rPr>
          <w:rFonts w:ascii="Consolas" w:hAnsi="Consolas"/>
          <w:color w:val="000000"/>
          <w:sz w:val="18"/>
          <w:szCs w:val="18"/>
        </w:rPr>
        <w:t xml:space="preserve"> org.springframework.lang.NonNull;</w:t>
      </w:r>
    </w:p>
    <w:p w14:paraId="200E6B53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org.springframework.security.authentication.UsernamePasswordAuthenticationToken;</w:t>
      </w:r>
    </w:p>
    <w:p w14:paraId="6438174E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org.springframework.security.core.context.SecurityContextHolder;</w:t>
      </w:r>
    </w:p>
    <w:p w14:paraId="56E30877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org.springframework.security.core.userdetails.*;</w:t>
      </w:r>
    </w:p>
    <w:p w14:paraId="5EC8A41B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org.springframework.security.web.authentication.WebAuthenticationDetailsSource;</w:t>
      </w:r>
    </w:p>
    <w:p w14:paraId="524C88B5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org.springframework.stereotype.Component;</w:t>
      </w:r>
    </w:p>
    <w:p w14:paraId="5D256CFB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org.springframework.web.filter.OncePerRequestFilter;</w:t>
      </w:r>
    </w:p>
    <w:p w14:paraId="639F20C0" w14:textId="77777777" w:rsidR="00D571DA" w:rsidRDefault="00D571DA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61BE8276" w14:textId="1E6A006D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jakarta.servlet.*;</w:t>
      </w:r>
    </w:p>
    <w:p w14:paraId="649FE3BF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0530">
        <w:rPr>
          <w:rFonts w:ascii="Consolas" w:hAnsi="Consolas"/>
          <w:color w:val="000000"/>
          <w:sz w:val="18"/>
          <w:szCs w:val="18"/>
        </w:rPr>
        <w:t xml:space="preserve"> jakarta.servlet.http.*;</w:t>
      </w:r>
    </w:p>
    <w:p w14:paraId="64F11264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5B77C6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3F7F5F"/>
          <w:sz w:val="18"/>
          <w:szCs w:val="18"/>
        </w:rPr>
        <w:t>//Doit être active dès qu'il y a une requête</w:t>
      </w:r>
    </w:p>
    <w:p w14:paraId="430E9A8E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3F7F5F"/>
          <w:sz w:val="18"/>
          <w:szCs w:val="18"/>
        </w:rPr>
        <w:t>//Doit devenir un bean pour spring</w:t>
      </w:r>
    </w:p>
    <w:p w14:paraId="224C1932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646464"/>
          <w:sz w:val="18"/>
          <w:szCs w:val="18"/>
        </w:rPr>
        <w:t>@Component</w:t>
      </w:r>
    </w:p>
    <w:p w14:paraId="5C6F644F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90530">
        <w:rPr>
          <w:rFonts w:ascii="Consolas" w:hAnsi="Consolas"/>
          <w:color w:val="000000"/>
          <w:sz w:val="18"/>
          <w:szCs w:val="18"/>
        </w:rPr>
        <w:t xml:space="preserve"> </w:t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90530">
        <w:rPr>
          <w:rFonts w:ascii="Consolas" w:hAnsi="Consolas"/>
          <w:color w:val="000000"/>
          <w:sz w:val="18"/>
          <w:szCs w:val="18"/>
        </w:rPr>
        <w:t xml:space="preserve"> JwtAuthenticationFilter </w:t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990530">
        <w:rPr>
          <w:rFonts w:ascii="Consolas" w:hAnsi="Consolas"/>
          <w:color w:val="000000"/>
          <w:sz w:val="18"/>
          <w:szCs w:val="18"/>
        </w:rPr>
        <w:t xml:space="preserve"> OncePerRequestFilter {</w:t>
      </w:r>
    </w:p>
    <w:p w14:paraId="3868200A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color w:val="3F7F5F"/>
          <w:sz w:val="18"/>
          <w:szCs w:val="18"/>
        </w:rPr>
        <w:t>// Injection de la couche BLL pour gérer le token</w:t>
      </w:r>
    </w:p>
    <w:p w14:paraId="0DA1E458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0530">
        <w:rPr>
          <w:rFonts w:ascii="Consolas" w:hAnsi="Consolas"/>
          <w:color w:val="000000"/>
          <w:sz w:val="18"/>
          <w:szCs w:val="18"/>
        </w:rPr>
        <w:t xml:space="preserve"> JwtService </w:t>
      </w:r>
      <w:r w:rsidRPr="00990530">
        <w:rPr>
          <w:rFonts w:ascii="Consolas" w:hAnsi="Consolas"/>
          <w:color w:val="0000C0"/>
          <w:sz w:val="18"/>
          <w:szCs w:val="18"/>
        </w:rPr>
        <w:t>jwtService</w:t>
      </w:r>
      <w:r w:rsidRPr="00990530">
        <w:rPr>
          <w:rFonts w:ascii="Consolas" w:hAnsi="Consolas"/>
          <w:color w:val="000000"/>
          <w:sz w:val="18"/>
          <w:szCs w:val="18"/>
        </w:rPr>
        <w:t>;</w:t>
      </w:r>
    </w:p>
    <w:p w14:paraId="16C1CD1A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E61CB6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color w:val="3F7F5F"/>
          <w:sz w:val="18"/>
          <w:szCs w:val="18"/>
        </w:rPr>
        <w:t>// Injection de la couche BLL pour gérer les données de la DB</w:t>
      </w:r>
    </w:p>
    <w:p w14:paraId="4DE849C8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0530">
        <w:rPr>
          <w:rFonts w:ascii="Consolas" w:hAnsi="Consolas"/>
          <w:color w:val="000000"/>
          <w:sz w:val="18"/>
          <w:szCs w:val="18"/>
        </w:rPr>
        <w:t xml:space="preserve"> UserDetailsService </w:t>
      </w:r>
      <w:r w:rsidRPr="00990530">
        <w:rPr>
          <w:rFonts w:ascii="Consolas" w:hAnsi="Consolas"/>
          <w:color w:val="0000C0"/>
          <w:sz w:val="18"/>
          <w:szCs w:val="18"/>
        </w:rPr>
        <w:t>userDetailsService</w:t>
      </w:r>
      <w:r w:rsidRPr="00990530">
        <w:rPr>
          <w:rFonts w:ascii="Consolas" w:hAnsi="Consolas"/>
          <w:color w:val="000000"/>
          <w:sz w:val="18"/>
          <w:szCs w:val="18"/>
        </w:rPr>
        <w:t>;</w:t>
      </w:r>
    </w:p>
    <w:p w14:paraId="63636B6D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1D1268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90530">
        <w:rPr>
          <w:rFonts w:ascii="Consolas" w:hAnsi="Consolas"/>
          <w:color w:val="000000"/>
          <w:sz w:val="18"/>
          <w:szCs w:val="18"/>
        </w:rPr>
        <w:t xml:space="preserve"> JwtAuthenticationFilter(JwtService </w:t>
      </w:r>
      <w:r w:rsidRPr="00990530">
        <w:rPr>
          <w:rFonts w:ascii="Consolas" w:hAnsi="Consolas"/>
          <w:color w:val="6A3E3E"/>
          <w:sz w:val="18"/>
          <w:szCs w:val="18"/>
        </w:rPr>
        <w:t>jwtService</w:t>
      </w:r>
      <w:r w:rsidRPr="00990530">
        <w:rPr>
          <w:rFonts w:ascii="Consolas" w:hAnsi="Consolas"/>
          <w:color w:val="000000"/>
          <w:sz w:val="18"/>
          <w:szCs w:val="18"/>
        </w:rPr>
        <w:t xml:space="preserve">, UserDetailsService </w:t>
      </w:r>
      <w:r w:rsidRPr="00990530">
        <w:rPr>
          <w:rFonts w:ascii="Consolas" w:hAnsi="Consolas"/>
          <w:color w:val="6A3E3E"/>
          <w:sz w:val="18"/>
          <w:szCs w:val="18"/>
        </w:rPr>
        <w:t>userDetailsService</w:t>
      </w:r>
      <w:r w:rsidRPr="00990530">
        <w:rPr>
          <w:rFonts w:ascii="Consolas" w:hAnsi="Consolas"/>
          <w:color w:val="000000"/>
          <w:sz w:val="18"/>
          <w:szCs w:val="18"/>
        </w:rPr>
        <w:t>) {</w:t>
      </w:r>
    </w:p>
    <w:p w14:paraId="0E580982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90530">
        <w:rPr>
          <w:rFonts w:ascii="Consolas" w:hAnsi="Consolas"/>
          <w:color w:val="000000"/>
          <w:sz w:val="18"/>
          <w:szCs w:val="18"/>
        </w:rPr>
        <w:t>.</w:t>
      </w:r>
      <w:r w:rsidRPr="00990530">
        <w:rPr>
          <w:rFonts w:ascii="Consolas" w:hAnsi="Consolas"/>
          <w:color w:val="0000C0"/>
          <w:sz w:val="18"/>
          <w:szCs w:val="18"/>
        </w:rPr>
        <w:t>jwtService</w:t>
      </w:r>
      <w:r w:rsidRPr="00990530">
        <w:rPr>
          <w:rFonts w:ascii="Consolas" w:hAnsi="Consolas"/>
          <w:color w:val="000000"/>
          <w:sz w:val="18"/>
          <w:szCs w:val="18"/>
        </w:rPr>
        <w:t xml:space="preserve"> = </w:t>
      </w:r>
      <w:r w:rsidRPr="00990530">
        <w:rPr>
          <w:rFonts w:ascii="Consolas" w:hAnsi="Consolas"/>
          <w:color w:val="6A3E3E"/>
          <w:sz w:val="18"/>
          <w:szCs w:val="18"/>
        </w:rPr>
        <w:t>jwtService</w:t>
      </w:r>
      <w:r w:rsidRPr="00990530">
        <w:rPr>
          <w:rFonts w:ascii="Consolas" w:hAnsi="Consolas"/>
          <w:color w:val="000000"/>
          <w:sz w:val="18"/>
          <w:szCs w:val="18"/>
        </w:rPr>
        <w:t>;</w:t>
      </w:r>
    </w:p>
    <w:p w14:paraId="62717F17" w14:textId="77777777" w:rsidR="00990530" w:rsidRP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color w:val="000000"/>
          <w:sz w:val="18"/>
          <w:szCs w:val="18"/>
        </w:rPr>
        <w:tab/>
      </w:r>
      <w:r w:rsidRPr="00990530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990530">
        <w:rPr>
          <w:rFonts w:ascii="Consolas" w:hAnsi="Consolas"/>
          <w:color w:val="000000"/>
          <w:sz w:val="18"/>
          <w:szCs w:val="18"/>
        </w:rPr>
        <w:t>.</w:t>
      </w:r>
      <w:r w:rsidRPr="00990530">
        <w:rPr>
          <w:rFonts w:ascii="Consolas" w:hAnsi="Consolas"/>
          <w:color w:val="0000C0"/>
          <w:sz w:val="18"/>
          <w:szCs w:val="18"/>
        </w:rPr>
        <w:t>userDetailsService</w:t>
      </w:r>
      <w:r w:rsidRPr="00990530">
        <w:rPr>
          <w:rFonts w:ascii="Consolas" w:hAnsi="Consolas"/>
          <w:color w:val="000000"/>
          <w:sz w:val="18"/>
          <w:szCs w:val="18"/>
        </w:rPr>
        <w:t xml:space="preserve"> = </w:t>
      </w:r>
      <w:r w:rsidRPr="00990530">
        <w:rPr>
          <w:rFonts w:ascii="Consolas" w:hAnsi="Consolas"/>
          <w:color w:val="6A3E3E"/>
          <w:sz w:val="18"/>
          <w:szCs w:val="18"/>
        </w:rPr>
        <w:t>userDetailsService</w:t>
      </w:r>
      <w:r w:rsidRPr="00990530">
        <w:rPr>
          <w:rFonts w:ascii="Consolas" w:hAnsi="Consolas"/>
          <w:color w:val="000000"/>
          <w:sz w:val="18"/>
          <w:szCs w:val="18"/>
        </w:rPr>
        <w:t>;</w:t>
      </w:r>
    </w:p>
    <w:p w14:paraId="37257E68" w14:textId="77777777" w:rsidR="00990530" w:rsidRDefault="00990530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0530">
        <w:rPr>
          <w:rFonts w:ascii="Consolas" w:hAnsi="Consolas"/>
          <w:color w:val="000000"/>
          <w:sz w:val="18"/>
          <w:szCs w:val="18"/>
        </w:rPr>
        <w:tab/>
        <w:t>}</w:t>
      </w:r>
    </w:p>
    <w:p w14:paraId="4CF22B52" w14:textId="5AA0CD21" w:rsidR="00CB53CD" w:rsidRPr="00990530" w:rsidRDefault="00CB53CD" w:rsidP="0099053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47A89AB1" w14:textId="449E705D" w:rsidR="007C61C5" w:rsidRDefault="007C61C5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</w:p>
    <w:p w14:paraId="38F05A96" w14:textId="096375BD" w:rsidR="00A0313D" w:rsidRPr="00981B4E" w:rsidRDefault="00A0313D" w:rsidP="006E0B07">
      <w:pPr>
        <w:pStyle w:val="TPnormalpuce1"/>
        <w:numPr>
          <w:ilvl w:val="0"/>
          <w:numId w:val="26"/>
        </w:numPr>
      </w:pPr>
      <w:r>
        <w:t xml:space="preserve">Implémenter la méthode de l’interface : </w:t>
      </w:r>
      <w:r w:rsidRPr="00981B4E">
        <w:t>doFilterInternal</w:t>
      </w:r>
    </w:p>
    <w:p w14:paraId="77D00F65" w14:textId="2387C90A" w:rsidR="00A0313D" w:rsidRDefault="00A0313D" w:rsidP="00A0313D">
      <w:pPr>
        <w:pStyle w:val="TPnormalpuce1"/>
        <w:numPr>
          <w:ilvl w:val="1"/>
          <w:numId w:val="1"/>
        </w:numPr>
      </w:pPr>
      <w:r>
        <w:t xml:space="preserve">HttpServletRequest permet de manipuler </w:t>
      </w:r>
      <w:r w:rsidR="006E0B07">
        <w:t xml:space="preserve">la requête </w:t>
      </w:r>
      <w:r w:rsidR="001150D4">
        <w:t>h</w:t>
      </w:r>
      <w:r w:rsidR="006E0B07">
        <w:t>ttp</w:t>
      </w:r>
      <w:r>
        <w:t xml:space="preserve"> request</w:t>
      </w:r>
    </w:p>
    <w:p w14:paraId="03EB8CE8" w14:textId="2C3C9D40" w:rsidR="00A0313D" w:rsidRDefault="00A0313D" w:rsidP="00A0313D">
      <w:pPr>
        <w:pStyle w:val="TPnormalpuce1"/>
        <w:numPr>
          <w:ilvl w:val="1"/>
          <w:numId w:val="1"/>
        </w:numPr>
      </w:pPr>
      <w:r>
        <w:t xml:space="preserve">HttServletResponse permet de manipuler </w:t>
      </w:r>
      <w:r w:rsidR="006E0B07">
        <w:t xml:space="preserve">la réponse </w:t>
      </w:r>
      <w:r w:rsidR="001150D4">
        <w:t>h</w:t>
      </w:r>
      <w:r w:rsidR="006E0B07">
        <w:t>ttp</w:t>
      </w:r>
    </w:p>
    <w:p w14:paraId="7E895374" w14:textId="77777777" w:rsidR="00A0313D" w:rsidRDefault="00A0313D" w:rsidP="00A0313D">
      <w:pPr>
        <w:pStyle w:val="TPnormalpuce1"/>
        <w:numPr>
          <w:ilvl w:val="1"/>
          <w:numId w:val="1"/>
        </w:numPr>
      </w:pPr>
      <w:r>
        <w:t>Le fait d’avoir accès au protocole http, cela nous permet d’intercepter chaque requête http et de manipuler le comportement</w:t>
      </w:r>
    </w:p>
    <w:p w14:paraId="75538BAA" w14:textId="77777777" w:rsidR="00A0313D" w:rsidRDefault="00A0313D" w:rsidP="00A0313D">
      <w:pPr>
        <w:pStyle w:val="TPnormalpuce1"/>
        <w:numPr>
          <w:ilvl w:val="1"/>
          <w:numId w:val="1"/>
        </w:numPr>
      </w:pPr>
      <w:r>
        <w:lastRenderedPageBreak/>
        <w:t>Il nous est possible de capturer des données, changer les en-têtes et renvoyer des données, …</w:t>
      </w:r>
    </w:p>
    <w:p w14:paraId="2121E2C9" w14:textId="406F4CA0" w:rsidR="00A0313D" w:rsidRDefault="00A0313D" w:rsidP="00A0313D">
      <w:pPr>
        <w:pStyle w:val="TPnormalpuce1"/>
        <w:numPr>
          <w:ilvl w:val="1"/>
          <w:numId w:val="1"/>
        </w:numPr>
      </w:pPr>
      <w:r>
        <w:t>FilterChain, représente la chaîne d’événements</w:t>
      </w:r>
    </w:p>
    <w:p w14:paraId="2C05ED65" w14:textId="77777777" w:rsidR="00A0313D" w:rsidRDefault="00A0313D" w:rsidP="00A0313D">
      <w:pPr>
        <w:pStyle w:val="TPnormalpuce1"/>
        <w:numPr>
          <w:ilvl w:val="1"/>
          <w:numId w:val="1"/>
        </w:numPr>
      </w:pPr>
      <w:r>
        <w:t>Les 3 paramètres ne doivent pas être null</w:t>
      </w:r>
    </w:p>
    <w:p w14:paraId="7A711441" w14:textId="77777777" w:rsidR="00A0313D" w:rsidRPr="008E56AC" w:rsidRDefault="00A0313D" w:rsidP="00A0313D">
      <w:pPr>
        <w:pStyle w:val="TPnormalpuce1"/>
        <w:numPr>
          <w:ilvl w:val="2"/>
          <w:numId w:val="1"/>
        </w:numPr>
      </w:pPr>
      <w:r>
        <w:t>Il est possible d’ajouter l’annotation @</w:t>
      </w:r>
      <w:r w:rsidRPr="0091177A">
        <w:t>NonNull</w:t>
      </w:r>
      <w:r w:rsidRPr="008E56AC">
        <w:rPr>
          <w:color w:val="000000"/>
        </w:rPr>
        <w:t xml:space="preserve"> </w:t>
      </w:r>
    </w:p>
    <w:p w14:paraId="7E654C3A" w14:textId="77777777" w:rsidR="000D0A74" w:rsidRPr="0091177A" w:rsidRDefault="000D0A74" w:rsidP="000D0A74">
      <w:pPr>
        <w:pStyle w:val="TPnormalpuce1"/>
        <w:numPr>
          <w:ilvl w:val="1"/>
          <w:numId w:val="1"/>
        </w:numPr>
      </w:pPr>
      <w:r w:rsidRPr="0091177A">
        <w:t>D’après le schéma, la première chose à vérifier dans JwtAuthFilter est le JWT Token</w:t>
      </w:r>
    </w:p>
    <w:p w14:paraId="0F2A5152" w14:textId="77777777" w:rsidR="000D0A74" w:rsidRPr="0091177A" w:rsidRDefault="000D0A74" w:rsidP="000D0A74">
      <w:pPr>
        <w:pStyle w:val="TPnormalpuce1"/>
        <w:numPr>
          <w:ilvl w:val="2"/>
          <w:numId w:val="1"/>
        </w:numPr>
      </w:pPr>
      <w:r w:rsidRPr="0091177A">
        <w:t>Le jeton JWT est passé dans l’entête de la requête</w:t>
      </w:r>
    </w:p>
    <w:p w14:paraId="657E8131" w14:textId="77777777" w:rsidR="000D0A74" w:rsidRPr="0091177A" w:rsidRDefault="000D0A74" w:rsidP="000D0A74">
      <w:pPr>
        <w:pStyle w:val="TPnormalpuce1"/>
        <w:numPr>
          <w:ilvl w:val="1"/>
          <w:numId w:val="1"/>
        </w:numPr>
      </w:pPr>
      <w:r w:rsidRPr="0091177A">
        <w:t>Sur la classe HttpRequest il existe la méthode getHeader pour récupérer les données</w:t>
      </w:r>
    </w:p>
    <w:p w14:paraId="412F1CCD" w14:textId="77777777" w:rsidR="000D0A74" w:rsidRPr="0091177A" w:rsidRDefault="000D0A74" w:rsidP="000D0A74">
      <w:pPr>
        <w:pStyle w:val="TPnormalpuce1"/>
        <w:numPr>
          <w:ilvl w:val="2"/>
          <w:numId w:val="1"/>
        </w:numPr>
      </w:pPr>
      <w:r w:rsidRPr="0091177A">
        <w:t>La clef dans l’entête s’appelle « Authorization »</w:t>
      </w:r>
    </w:p>
    <w:p w14:paraId="4770C2CF" w14:textId="77777777" w:rsidR="000D0A74" w:rsidRPr="0091177A" w:rsidRDefault="000D0A74" w:rsidP="000D0A74">
      <w:pPr>
        <w:pStyle w:val="TPnormalpuce1"/>
        <w:numPr>
          <w:ilvl w:val="2"/>
          <w:numId w:val="1"/>
        </w:numPr>
      </w:pPr>
      <w:r w:rsidRPr="0091177A">
        <w:t>Les jetons JWT commence par "Bearer "</w:t>
      </w:r>
    </w:p>
    <w:p w14:paraId="4BEE4CF9" w14:textId="77777777" w:rsidR="000D0A74" w:rsidRDefault="000D0A74" w:rsidP="000D0A74">
      <w:pPr>
        <w:pStyle w:val="TPnormalpuce1"/>
        <w:numPr>
          <w:ilvl w:val="2"/>
          <w:numId w:val="1"/>
        </w:numPr>
      </w:pPr>
      <w:r w:rsidRPr="0091177A">
        <w:t>Structure de l’entête : « Authorization: Bearer &lt;jeton&gt; »</w:t>
      </w:r>
    </w:p>
    <w:p w14:paraId="100BDB21" w14:textId="77777777" w:rsidR="000D0A74" w:rsidRPr="00417520" w:rsidRDefault="000D0A74" w:rsidP="000D0A74">
      <w:pPr>
        <w:pStyle w:val="TPnormalpuce1"/>
        <w:numPr>
          <w:ilvl w:val="2"/>
          <w:numId w:val="1"/>
        </w:numPr>
      </w:pPr>
      <w:r w:rsidRPr="00417520">
        <w:t>Donc si dans la value de l’entête "Bearer " n’est pas présent c’est qu’il n’est pas correct</w:t>
      </w:r>
    </w:p>
    <w:p w14:paraId="31E23F54" w14:textId="77777777" w:rsidR="000D0A74" w:rsidRPr="00417520" w:rsidRDefault="000D0A74" w:rsidP="000D0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52A1D806" w14:textId="77777777" w:rsidR="00457A71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protected</w:t>
      </w:r>
      <w:r w:rsidRPr="00417520">
        <w:rPr>
          <w:rFonts w:ascii="Consolas" w:hAnsi="Consolas"/>
          <w:color w:val="000000"/>
          <w:sz w:val="18"/>
          <w:szCs w:val="18"/>
        </w:rPr>
        <w:t xml:space="preserve"> </w:t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417520">
        <w:rPr>
          <w:rFonts w:ascii="Consolas" w:hAnsi="Consolas"/>
          <w:color w:val="000000"/>
          <w:sz w:val="18"/>
          <w:szCs w:val="18"/>
        </w:rPr>
        <w:t xml:space="preserve"> doFilterInternal(</w:t>
      </w:r>
      <w:r w:rsidRPr="00417520">
        <w:rPr>
          <w:rFonts w:ascii="Consolas" w:hAnsi="Consolas"/>
          <w:color w:val="646464"/>
          <w:sz w:val="18"/>
          <w:szCs w:val="18"/>
        </w:rPr>
        <w:t>@NonNull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HttpServletRequest </w:t>
      </w:r>
      <w:r w:rsidRPr="00417520">
        <w:rPr>
          <w:rFonts w:ascii="Consolas" w:hAnsi="Consolas"/>
          <w:color w:val="6A3E3E"/>
          <w:sz w:val="18"/>
          <w:szCs w:val="18"/>
        </w:rPr>
        <w:t>request</w:t>
      </w:r>
      <w:r w:rsidRPr="00417520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1097016F" w14:textId="112BA692" w:rsidR="000D0A74" w:rsidRPr="00417520" w:rsidRDefault="000D0A74" w:rsidP="00457A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646464"/>
          <w:sz w:val="18"/>
          <w:szCs w:val="18"/>
        </w:rPr>
        <w:t>@NonNull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HttpServletResponse </w:t>
      </w:r>
      <w:r w:rsidRPr="00417520">
        <w:rPr>
          <w:rFonts w:ascii="Consolas" w:hAnsi="Consolas"/>
          <w:color w:val="6A3E3E"/>
          <w:sz w:val="18"/>
          <w:szCs w:val="18"/>
        </w:rPr>
        <w:t>response</w:t>
      </w:r>
      <w:r w:rsidRPr="00417520">
        <w:rPr>
          <w:rFonts w:ascii="Consolas" w:hAnsi="Consolas"/>
          <w:color w:val="000000"/>
          <w:sz w:val="18"/>
          <w:szCs w:val="18"/>
        </w:rPr>
        <w:t>,</w:t>
      </w:r>
    </w:p>
    <w:p w14:paraId="0C1EB07B" w14:textId="634A081D" w:rsidR="000D0A74" w:rsidRPr="00417520" w:rsidRDefault="000D0A74" w:rsidP="00457A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646464"/>
          <w:sz w:val="18"/>
          <w:szCs w:val="18"/>
        </w:rPr>
        <w:t>@NonNull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FilterChain </w:t>
      </w:r>
      <w:r w:rsidRPr="00417520">
        <w:rPr>
          <w:rFonts w:ascii="Consolas" w:hAnsi="Consolas"/>
          <w:color w:val="6A3E3E"/>
          <w:sz w:val="18"/>
          <w:szCs w:val="18"/>
        </w:rPr>
        <w:t>filterChain</w:t>
      </w:r>
      <w:r w:rsidRPr="00417520">
        <w:rPr>
          <w:rFonts w:ascii="Consolas" w:hAnsi="Consolas"/>
          <w:color w:val="000000"/>
          <w:sz w:val="18"/>
          <w:szCs w:val="18"/>
        </w:rPr>
        <w:t>)</w:t>
      </w:r>
    </w:p>
    <w:p w14:paraId="10651828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417520">
        <w:rPr>
          <w:rFonts w:ascii="Consolas" w:hAnsi="Consolas"/>
          <w:color w:val="000000"/>
          <w:sz w:val="18"/>
          <w:szCs w:val="18"/>
        </w:rPr>
        <w:t xml:space="preserve"> ServletException, IOException {</w:t>
      </w:r>
    </w:p>
    <w:p w14:paraId="115C7639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3F7F5F"/>
          <w:sz w:val="18"/>
          <w:szCs w:val="18"/>
        </w:rPr>
        <w:t>// vérifier le jeton JWT – il est passé dans l’en-tête</w:t>
      </w:r>
    </w:p>
    <w:p w14:paraId="23302B52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17520">
        <w:rPr>
          <w:rFonts w:ascii="Consolas" w:hAnsi="Consolas"/>
          <w:color w:val="000000"/>
          <w:sz w:val="18"/>
          <w:szCs w:val="18"/>
        </w:rPr>
        <w:t xml:space="preserve"> String </w:t>
      </w:r>
      <w:r w:rsidRPr="00417520">
        <w:rPr>
          <w:rFonts w:ascii="Consolas" w:hAnsi="Consolas"/>
          <w:color w:val="6A3E3E"/>
          <w:sz w:val="18"/>
          <w:szCs w:val="18"/>
        </w:rPr>
        <w:t>authHeader</w:t>
      </w:r>
      <w:r w:rsidRPr="00417520">
        <w:rPr>
          <w:rFonts w:ascii="Consolas" w:hAnsi="Consolas"/>
          <w:color w:val="000000"/>
          <w:sz w:val="18"/>
          <w:szCs w:val="18"/>
        </w:rPr>
        <w:t xml:space="preserve"> = </w:t>
      </w:r>
      <w:r w:rsidRPr="00417520">
        <w:rPr>
          <w:rFonts w:ascii="Consolas" w:hAnsi="Consolas"/>
          <w:color w:val="6A3E3E"/>
          <w:sz w:val="18"/>
          <w:szCs w:val="18"/>
        </w:rPr>
        <w:t>request</w:t>
      </w:r>
      <w:r w:rsidRPr="00417520">
        <w:rPr>
          <w:rFonts w:ascii="Consolas" w:hAnsi="Consolas"/>
          <w:color w:val="000000"/>
          <w:sz w:val="18"/>
          <w:szCs w:val="18"/>
        </w:rPr>
        <w:t>.getHeader(</w:t>
      </w:r>
      <w:r w:rsidRPr="00417520">
        <w:rPr>
          <w:rFonts w:ascii="Consolas" w:hAnsi="Consolas"/>
          <w:color w:val="2A00FF"/>
          <w:sz w:val="18"/>
          <w:szCs w:val="18"/>
        </w:rPr>
        <w:t>"Authorization"</w:t>
      </w:r>
      <w:r w:rsidRPr="00417520">
        <w:rPr>
          <w:rFonts w:ascii="Consolas" w:hAnsi="Consolas"/>
          <w:color w:val="000000"/>
          <w:sz w:val="18"/>
          <w:szCs w:val="18"/>
        </w:rPr>
        <w:t>);</w:t>
      </w:r>
    </w:p>
    <w:p w14:paraId="09FAAEA0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17520">
        <w:rPr>
          <w:rFonts w:ascii="Consolas" w:hAnsi="Consolas"/>
          <w:color w:val="000000"/>
          <w:sz w:val="18"/>
          <w:szCs w:val="18"/>
        </w:rPr>
        <w:t xml:space="preserve"> String </w:t>
      </w:r>
      <w:r w:rsidRPr="00417520">
        <w:rPr>
          <w:rFonts w:ascii="Consolas" w:hAnsi="Consolas"/>
          <w:color w:val="6A3E3E"/>
          <w:sz w:val="18"/>
          <w:szCs w:val="18"/>
        </w:rPr>
        <w:t>jwt</w:t>
      </w:r>
      <w:r w:rsidRPr="00417520">
        <w:rPr>
          <w:rFonts w:ascii="Consolas" w:hAnsi="Consolas"/>
          <w:color w:val="000000"/>
          <w:sz w:val="18"/>
          <w:szCs w:val="18"/>
        </w:rPr>
        <w:t>;</w:t>
      </w:r>
    </w:p>
    <w:p w14:paraId="7109EEB0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3F7F5F"/>
          <w:sz w:val="18"/>
          <w:szCs w:val="18"/>
        </w:rPr>
        <w:t>// vérifier qu’il y a une donnée dans l’entête qui correspond à Authorization</w:t>
      </w:r>
    </w:p>
    <w:p w14:paraId="2516C97B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3F7F5F"/>
          <w:sz w:val="18"/>
          <w:szCs w:val="18"/>
        </w:rPr>
        <w:t>// l’entête contient Bearer &lt;jeton&gt; SINON erreur</w:t>
      </w:r>
    </w:p>
    <w:p w14:paraId="763C2AC1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3F7F5F"/>
          <w:sz w:val="18"/>
          <w:szCs w:val="18"/>
        </w:rPr>
        <w:t>// Sinon laissé le comportement suivre son cours</w:t>
      </w:r>
    </w:p>
    <w:p w14:paraId="7D411B5B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417520">
        <w:rPr>
          <w:rFonts w:ascii="Consolas" w:hAnsi="Consolas"/>
          <w:color w:val="000000"/>
          <w:sz w:val="18"/>
          <w:szCs w:val="18"/>
        </w:rPr>
        <w:t xml:space="preserve"> (</w:t>
      </w:r>
      <w:r w:rsidRPr="00417520">
        <w:rPr>
          <w:rFonts w:ascii="Consolas" w:hAnsi="Consolas"/>
          <w:color w:val="0066CC"/>
          <w:sz w:val="18"/>
          <w:szCs w:val="18"/>
        </w:rPr>
        <w:t>authHeader</w:t>
      </w:r>
      <w:r w:rsidRPr="00417520">
        <w:rPr>
          <w:rFonts w:ascii="Consolas" w:hAnsi="Consolas"/>
          <w:color w:val="000000"/>
          <w:sz w:val="18"/>
          <w:szCs w:val="18"/>
        </w:rPr>
        <w:t xml:space="preserve"> == </w:t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|| !</w:t>
      </w:r>
      <w:r w:rsidRPr="00417520">
        <w:rPr>
          <w:rFonts w:ascii="Consolas" w:hAnsi="Consolas"/>
          <w:color w:val="6A3E3E"/>
          <w:sz w:val="18"/>
          <w:szCs w:val="18"/>
        </w:rPr>
        <w:t>authHeader</w:t>
      </w:r>
      <w:r w:rsidRPr="00417520">
        <w:rPr>
          <w:rFonts w:ascii="Consolas" w:hAnsi="Consolas"/>
          <w:color w:val="000000"/>
          <w:sz w:val="18"/>
          <w:szCs w:val="18"/>
        </w:rPr>
        <w:t>.startsWith(</w:t>
      </w:r>
      <w:r w:rsidRPr="00417520">
        <w:rPr>
          <w:rFonts w:ascii="Consolas" w:hAnsi="Consolas"/>
          <w:color w:val="2A00FF"/>
          <w:sz w:val="18"/>
          <w:szCs w:val="18"/>
        </w:rPr>
        <w:t>"Bearer "</w:t>
      </w:r>
      <w:r w:rsidRPr="00417520">
        <w:rPr>
          <w:rFonts w:ascii="Consolas" w:hAnsi="Consolas"/>
          <w:color w:val="000000"/>
          <w:sz w:val="18"/>
          <w:szCs w:val="18"/>
        </w:rPr>
        <w:t>)) {</w:t>
      </w:r>
    </w:p>
    <w:p w14:paraId="45C36BF8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6A3E3E"/>
          <w:sz w:val="18"/>
          <w:szCs w:val="18"/>
        </w:rPr>
        <w:t>filterChain</w:t>
      </w:r>
      <w:r w:rsidRPr="00417520">
        <w:rPr>
          <w:rFonts w:ascii="Consolas" w:hAnsi="Consolas"/>
          <w:color w:val="000000"/>
          <w:sz w:val="18"/>
          <w:szCs w:val="18"/>
        </w:rPr>
        <w:t>.doFilter(</w:t>
      </w:r>
      <w:r w:rsidRPr="00417520">
        <w:rPr>
          <w:rFonts w:ascii="Consolas" w:hAnsi="Consolas"/>
          <w:color w:val="6A3E3E"/>
          <w:sz w:val="18"/>
          <w:szCs w:val="18"/>
        </w:rPr>
        <w:t>request</w:t>
      </w:r>
      <w:r w:rsidRPr="00417520">
        <w:rPr>
          <w:rFonts w:ascii="Consolas" w:hAnsi="Consolas"/>
          <w:color w:val="000000"/>
          <w:sz w:val="18"/>
          <w:szCs w:val="18"/>
        </w:rPr>
        <w:t xml:space="preserve">, </w:t>
      </w:r>
      <w:r w:rsidRPr="00417520">
        <w:rPr>
          <w:rFonts w:ascii="Consolas" w:hAnsi="Consolas"/>
          <w:color w:val="6A3E3E"/>
          <w:sz w:val="18"/>
          <w:szCs w:val="18"/>
        </w:rPr>
        <w:t>response</w:t>
      </w:r>
      <w:r w:rsidRPr="00417520">
        <w:rPr>
          <w:rFonts w:ascii="Consolas" w:hAnsi="Consolas"/>
          <w:color w:val="000000"/>
          <w:sz w:val="18"/>
          <w:szCs w:val="18"/>
        </w:rPr>
        <w:t>);</w:t>
      </w:r>
    </w:p>
    <w:p w14:paraId="7511D0F2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417520">
        <w:rPr>
          <w:rFonts w:ascii="Consolas" w:hAnsi="Consolas"/>
          <w:color w:val="000000"/>
          <w:sz w:val="18"/>
          <w:szCs w:val="18"/>
        </w:rPr>
        <w:t>;</w:t>
      </w:r>
    </w:p>
    <w:p w14:paraId="4789DB89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  <w:t>}</w:t>
      </w:r>
    </w:p>
    <w:p w14:paraId="0EB7E7EC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3F7F5F"/>
          <w:sz w:val="18"/>
          <w:szCs w:val="18"/>
        </w:rPr>
        <w:t>// Il y a un JWT – il faut l’extraire</w:t>
      </w:r>
    </w:p>
    <w:p w14:paraId="4048F159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000000"/>
          <w:sz w:val="18"/>
          <w:szCs w:val="18"/>
        </w:rPr>
        <w:tab/>
      </w:r>
      <w:r w:rsidRPr="00417520">
        <w:rPr>
          <w:rFonts w:ascii="Consolas" w:hAnsi="Consolas"/>
          <w:color w:val="6A3E3E"/>
          <w:sz w:val="18"/>
          <w:szCs w:val="18"/>
        </w:rPr>
        <w:t>jwt</w:t>
      </w:r>
      <w:r w:rsidRPr="00417520">
        <w:rPr>
          <w:rFonts w:ascii="Consolas" w:hAnsi="Consolas"/>
          <w:color w:val="000000"/>
          <w:sz w:val="18"/>
          <w:szCs w:val="18"/>
        </w:rPr>
        <w:t xml:space="preserve"> = </w:t>
      </w:r>
      <w:r w:rsidRPr="00417520">
        <w:rPr>
          <w:rFonts w:ascii="Consolas" w:hAnsi="Consolas"/>
          <w:color w:val="6A3E3E"/>
          <w:sz w:val="18"/>
          <w:szCs w:val="18"/>
        </w:rPr>
        <w:t>authHeader</w:t>
      </w:r>
      <w:r w:rsidRPr="00417520">
        <w:rPr>
          <w:rFonts w:ascii="Consolas" w:hAnsi="Consolas"/>
          <w:color w:val="000000"/>
          <w:sz w:val="18"/>
          <w:szCs w:val="18"/>
        </w:rPr>
        <w:t>.substring(7);</w:t>
      </w:r>
      <w:r w:rsidRPr="00417520">
        <w:rPr>
          <w:rFonts w:ascii="Consolas" w:hAnsi="Consolas"/>
          <w:color w:val="3F7F5F"/>
          <w:sz w:val="18"/>
          <w:szCs w:val="18"/>
        </w:rPr>
        <w:t>// 7 correspond à Bearer</w:t>
      </w:r>
    </w:p>
    <w:p w14:paraId="75BE7720" w14:textId="77777777" w:rsidR="000D0A74" w:rsidRPr="00417520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ab/>
        <w:t>}</w:t>
      </w:r>
    </w:p>
    <w:p w14:paraId="26ECEB41" w14:textId="77777777" w:rsidR="000D0A74" w:rsidRDefault="000D0A74" w:rsidP="000D0A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000000"/>
          <w:sz w:val="18"/>
          <w:szCs w:val="18"/>
        </w:rPr>
        <w:t>}</w:t>
      </w:r>
    </w:p>
    <w:p w14:paraId="2CFCB804" w14:textId="77777777" w:rsidR="006645DB" w:rsidRPr="00417520" w:rsidRDefault="006645DB" w:rsidP="006645DB"/>
    <w:p w14:paraId="06FF1FA3" w14:textId="6049A62F" w:rsidR="00444B83" w:rsidRDefault="00444B83" w:rsidP="00444B83">
      <w:pPr>
        <w:pStyle w:val="TPnormalpuce1"/>
        <w:numPr>
          <w:ilvl w:val="0"/>
          <w:numId w:val="26"/>
        </w:numPr>
        <w:ind w:left="709"/>
      </w:pPr>
      <w:r>
        <w:t>Il nous faut terminer le processus de validation « Validate JWT » dans le filtre JwtAuthFilter</w:t>
      </w:r>
    </w:p>
    <w:p w14:paraId="046D66B1" w14:textId="77777777" w:rsidR="00444B83" w:rsidRDefault="00444B83" w:rsidP="00444B83">
      <w:pPr>
        <w:pStyle w:val="TPnormalpuce1"/>
        <w:numPr>
          <w:ilvl w:val="1"/>
          <w:numId w:val="1"/>
        </w:numPr>
      </w:pPr>
      <w:r>
        <w:t>En appelant les méthodes de validation de JwtService</w:t>
      </w:r>
    </w:p>
    <w:p w14:paraId="740949CC" w14:textId="77777777" w:rsidR="00444B83" w:rsidRDefault="00444B83" w:rsidP="00444B83">
      <w:pPr>
        <w:pStyle w:val="TPnormalpuce1"/>
        <w:numPr>
          <w:ilvl w:val="1"/>
          <w:numId w:val="1"/>
        </w:numPr>
      </w:pPr>
      <w:r>
        <w:t>Et il faut aussi appeler la validation de DB, il faut pour cela utiliser UserDetailsService</w:t>
      </w:r>
    </w:p>
    <w:p w14:paraId="45E26F14" w14:textId="5AFBA47E" w:rsidR="002F738A" w:rsidRDefault="002F738A" w:rsidP="00444B83">
      <w:pPr>
        <w:pStyle w:val="TPnormalpuce1"/>
        <w:numPr>
          <w:ilvl w:val="1"/>
          <w:numId w:val="1"/>
        </w:numPr>
      </w:pPr>
      <w:r>
        <w:t>Mise à jour du contexte de sécurité avec le jeton créé</w:t>
      </w:r>
    </w:p>
    <w:p w14:paraId="7806432E" w14:textId="2A85CF60" w:rsidR="00E74814" w:rsidRDefault="00E74814" w:rsidP="00444B83">
      <w:pPr>
        <w:pStyle w:val="TPnormalpuce1"/>
        <w:numPr>
          <w:ilvl w:val="1"/>
          <w:numId w:val="1"/>
        </w:numPr>
      </w:pPr>
      <w:r>
        <w:t>Et pour finir la méthode permettre de transmettre le contexte du filtre</w:t>
      </w:r>
    </w:p>
    <w:p w14:paraId="5470BC1E" w14:textId="77777777" w:rsidR="00295F46" w:rsidRPr="00C610C6" w:rsidRDefault="00295F46" w:rsidP="00C6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2C979D7C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646464"/>
          <w:sz w:val="18"/>
          <w:szCs w:val="18"/>
        </w:rPr>
        <w:t>@Override</w:t>
      </w:r>
    </w:p>
    <w:p w14:paraId="41B7F684" w14:textId="77777777" w:rsidR="008951B7" w:rsidRDefault="00C610C6" w:rsidP="008951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protected</w:t>
      </w:r>
      <w:r w:rsidRPr="00C610C6">
        <w:rPr>
          <w:rFonts w:ascii="Consolas" w:hAnsi="Consolas"/>
          <w:color w:val="000000"/>
          <w:sz w:val="18"/>
          <w:szCs w:val="18"/>
        </w:rPr>
        <w:t xml:space="preserve"> </w:t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C610C6">
        <w:rPr>
          <w:rFonts w:ascii="Consolas" w:hAnsi="Consolas"/>
          <w:color w:val="000000"/>
          <w:sz w:val="18"/>
          <w:szCs w:val="18"/>
        </w:rPr>
        <w:t xml:space="preserve"> doFilterInternal</w:t>
      </w:r>
      <w:r w:rsidR="008951B7" w:rsidRPr="00417520">
        <w:rPr>
          <w:rFonts w:ascii="Consolas" w:hAnsi="Consolas"/>
          <w:color w:val="000000"/>
          <w:sz w:val="18"/>
          <w:szCs w:val="18"/>
        </w:rPr>
        <w:t>(</w:t>
      </w:r>
      <w:r w:rsidR="008951B7" w:rsidRPr="00417520">
        <w:rPr>
          <w:rFonts w:ascii="Consolas" w:hAnsi="Consolas"/>
          <w:color w:val="646464"/>
          <w:sz w:val="18"/>
          <w:szCs w:val="18"/>
        </w:rPr>
        <w:t>@NonNull</w:t>
      </w:r>
      <w:r w:rsidR="008951B7" w:rsidRPr="00417520">
        <w:rPr>
          <w:rFonts w:ascii="Consolas" w:hAnsi="Consolas"/>
          <w:color w:val="000000"/>
          <w:sz w:val="18"/>
          <w:szCs w:val="18"/>
        </w:rPr>
        <w:t xml:space="preserve"> HttpServletRequest </w:t>
      </w:r>
      <w:r w:rsidR="008951B7" w:rsidRPr="00417520">
        <w:rPr>
          <w:rFonts w:ascii="Consolas" w:hAnsi="Consolas"/>
          <w:color w:val="6A3E3E"/>
          <w:sz w:val="18"/>
          <w:szCs w:val="18"/>
        </w:rPr>
        <w:t>request</w:t>
      </w:r>
      <w:r w:rsidR="008951B7" w:rsidRPr="00417520">
        <w:rPr>
          <w:rFonts w:ascii="Consolas" w:hAnsi="Consolas"/>
          <w:color w:val="000000"/>
          <w:sz w:val="18"/>
          <w:szCs w:val="18"/>
        </w:rPr>
        <w:t xml:space="preserve">, </w:t>
      </w:r>
    </w:p>
    <w:p w14:paraId="497906AF" w14:textId="77777777" w:rsidR="008951B7" w:rsidRPr="00417520" w:rsidRDefault="008951B7" w:rsidP="008951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646464"/>
          <w:sz w:val="18"/>
          <w:szCs w:val="18"/>
        </w:rPr>
        <w:t>@NonNull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HttpServletResponse </w:t>
      </w:r>
      <w:r w:rsidRPr="00417520">
        <w:rPr>
          <w:rFonts w:ascii="Consolas" w:hAnsi="Consolas"/>
          <w:color w:val="6A3E3E"/>
          <w:sz w:val="18"/>
          <w:szCs w:val="18"/>
        </w:rPr>
        <w:t>response</w:t>
      </w:r>
      <w:r w:rsidRPr="00417520">
        <w:rPr>
          <w:rFonts w:ascii="Consolas" w:hAnsi="Consolas"/>
          <w:color w:val="000000"/>
          <w:sz w:val="18"/>
          <w:szCs w:val="18"/>
        </w:rPr>
        <w:t>,</w:t>
      </w:r>
    </w:p>
    <w:p w14:paraId="551EA538" w14:textId="77777777" w:rsidR="008951B7" w:rsidRDefault="008951B7" w:rsidP="008951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828"/>
        <w:rPr>
          <w:rFonts w:ascii="Consolas" w:hAnsi="Consolas"/>
          <w:color w:val="000000"/>
          <w:sz w:val="18"/>
          <w:szCs w:val="18"/>
        </w:rPr>
      </w:pPr>
      <w:r w:rsidRPr="00417520">
        <w:rPr>
          <w:rFonts w:ascii="Consolas" w:hAnsi="Consolas"/>
          <w:color w:val="646464"/>
          <w:sz w:val="18"/>
          <w:szCs w:val="18"/>
        </w:rPr>
        <w:t>@NonNull</w:t>
      </w:r>
      <w:r w:rsidRPr="00417520">
        <w:rPr>
          <w:rFonts w:ascii="Consolas" w:hAnsi="Consolas"/>
          <w:color w:val="000000"/>
          <w:sz w:val="18"/>
          <w:szCs w:val="18"/>
        </w:rPr>
        <w:t xml:space="preserve"> FilterChain </w:t>
      </w:r>
      <w:r w:rsidRPr="00417520">
        <w:rPr>
          <w:rFonts w:ascii="Consolas" w:hAnsi="Consolas"/>
          <w:color w:val="6A3E3E"/>
          <w:sz w:val="18"/>
          <w:szCs w:val="18"/>
        </w:rPr>
        <w:t>filterChain</w:t>
      </w:r>
      <w:r w:rsidRPr="00417520">
        <w:rPr>
          <w:rFonts w:ascii="Consolas" w:hAnsi="Consolas"/>
          <w:color w:val="000000"/>
          <w:sz w:val="18"/>
          <w:szCs w:val="18"/>
        </w:rPr>
        <w:t>)</w:t>
      </w:r>
    </w:p>
    <w:p w14:paraId="3293CBA6" w14:textId="4B715034" w:rsidR="00C610C6" w:rsidRPr="00C610C6" w:rsidRDefault="00C610C6" w:rsidP="008951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C610C6">
        <w:rPr>
          <w:rFonts w:ascii="Consolas" w:hAnsi="Consolas"/>
          <w:color w:val="000000"/>
          <w:sz w:val="18"/>
          <w:szCs w:val="18"/>
        </w:rPr>
        <w:t xml:space="preserve"> ServletException, IOException {</w:t>
      </w:r>
    </w:p>
    <w:p w14:paraId="6AF87984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3F7F5F"/>
          <w:sz w:val="18"/>
          <w:szCs w:val="18"/>
        </w:rPr>
        <w:t>// vérifier le jeton JWT</w:t>
      </w:r>
    </w:p>
    <w:p w14:paraId="595AB177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C610C6">
        <w:rPr>
          <w:rFonts w:ascii="Consolas" w:hAnsi="Consolas"/>
          <w:color w:val="000000"/>
          <w:sz w:val="18"/>
          <w:szCs w:val="18"/>
        </w:rPr>
        <w:t xml:space="preserve"> String </w:t>
      </w:r>
      <w:r w:rsidRPr="00C610C6">
        <w:rPr>
          <w:rFonts w:ascii="Consolas" w:hAnsi="Consolas"/>
          <w:color w:val="6A3E3E"/>
          <w:sz w:val="18"/>
          <w:szCs w:val="18"/>
        </w:rPr>
        <w:t>authHeader</w:t>
      </w:r>
      <w:r w:rsidRPr="00C610C6">
        <w:rPr>
          <w:rFonts w:ascii="Consolas" w:hAnsi="Consolas"/>
          <w:color w:val="000000"/>
          <w:sz w:val="18"/>
          <w:szCs w:val="18"/>
        </w:rPr>
        <w:t xml:space="preserve"> = </w:t>
      </w:r>
      <w:r w:rsidRPr="00C610C6">
        <w:rPr>
          <w:rFonts w:ascii="Consolas" w:hAnsi="Consolas"/>
          <w:color w:val="6A3E3E"/>
          <w:sz w:val="18"/>
          <w:szCs w:val="18"/>
        </w:rPr>
        <w:t>request</w:t>
      </w:r>
      <w:r w:rsidRPr="00C610C6">
        <w:rPr>
          <w:rFonts w:ascii="Consolas" w:hAnsi="Consolas"/>
          <w:color w:val="000000"/>
          <w:sz w:val="18"/>
          <w:szCs w:val="18"/>
        </w:rPr>
        <w:t>.getHeader(</w:t>
      </w:r>
      <w:r w:rsidRPr="00C610C6">
        <w:rPr>
          <w:rFonts w:ascii="Consolas" w:hAnsi="Consolas"/>
          <w:color w:val="2A00FF"/>
          <w:sz w:val="18"/>
          <w:szCs w:val="18"/>
        </w:rPr>
        <w:t>"Authorization"</w:t>
      </w:r>
      <w:r w:rsidRPr="00C610C6">
        <w:rPr>
          <w:rFonts w:ascii="Consolas" w:hAnsi="Consolas"/>
          <w:color w:val="000000"/>
          <w:sz w:val="18"/>
          <w:szCs w:val="18"/>
        </w:rPr>
        <w:t>);</w:t>
      </w:r>
    </w:p>
    <w:p w14:paraId="07570D75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C610C6">
        <w:rPr>
          <w:rFonts w:ascii="Consolas" w:hAnsi="Consolas"/>
          <w:color w:val="000000"/>
          <w:sz w:val="18"/>
          <w:szCs w:val="18"/>
        </w:rPr>
        <w:t xml:space="preserve"> String </w:t>
      </w:r>
      <w:r w:rsidRPr="00C610C6">
        <w:rPr>
          <w:rFonts w:ascii="Consolas" w:hAnsi="Consolas"/>
          <w:color w:val="6A3E3E"/>
          <w:sz w:val="18"/>
          <w:szCs w:val="18"/>
        </w:rPr>
        <w:t>jwt</w:t>
      </w:r>
      <w:r w:rsidRPr="00C610C6">
        <w:rPr>
          <w:rFonts w:ascii="Consolas" w:hAnsi="Consolas"/>
          <w:color w:val="000000"/>
          <w:sz w:val="18"/>
          <w:szCs w:val="18"/>
        </w:rPr>
        <w:t>;</w:t>
      </w:r>
    </w:p>
    <w:p w14:paraId="31ABF235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77B7A4" w14:textId="77777777" w:rsid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</w:p>
    <w:p w14:paraId="7C8FF4A0" w14:textId="77777777" w:rsidR="005F1CF0" w:rsidRDefault="005F1CF0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5BFF06" w14:textId="77777777" w:rsidR="005F1CF0" w:rsidRPr="00C610C6" w:rsidRDefault="005F1CF0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CCE6FF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C610C6">
        <w:rPr>
          <w:rFonts w:ascii="Consolas" w:hAnsi="Consolas"/>
          <w:color w:val="000000"/>
          <w:sz w:val="18"/>
          <w:szCs w:val="18"/>
        </w:rPr>
        <w:t xml:space="preserve"> (</w:t>
      </w:r>
      <w:r w:rsidRPr="00C610C6">
        <w:rPr>
          <w:rFonts w:ascii="Consolas" w:hAnsi="Consolas"/>
          <w:color w:val="6A3E3E"/>
          <w:sz w:val="18"/>
          <w:szCs w:val="18"/>
        </w:rPr>
        <w:t>authHeader</w:t>
      </w:r>
      <w:r w:rsidRPr="00C610C6">
        <w:rPr>
          <w:rFonts w:ascii="Consolas" w:hAnsi="Consolas"/>
          <w:color w:val="000000"/>
          <w:sz w:val="18"/>
          <w:szCs w:val="18"/>
        </w:rPr>
        <w:t xml:space="preserve"> == </w:t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C610C6">
        <w:rPr>
          <w:rFonts w:ascii="Consolas" w:hAnsi="Consolas"/>
          <w:color w:val="000000"/>
          <w:sz w:val="18"/>
          <w:szCs w:val="18"/>
        </w:rPr>
        <w:t xml:space="preserve"> || !</w:t>
      </w:r>
      <w:r w:rsidRPr="00C610C6">
        <w:rPr>
          <w:rFonts w:ascii="Consolas" w:hAnsi="Consolas"/>
          <w:color w:val="6A3E3E"/>
          <w:sz w:val="18"/>
          <w:szCs w:val="18"/>
        </w:rPr>
        <w:t>authHeader</w:t>
      </w:r>
      <w:r w:rsidRPr="00C610C6">
        <w:rPr>
          <w:rFonts w:ascii="Consolas" w:hAnsi="Consolas"/>
          <w:color w:val="000000"/>
          <w:sz w:val="18"/>
          <w:szCs w:val="18"/>
        </w:rPr>
        <w:t>.startsWith(</w:t>
      </w:r>
      <w:r w:rsidRPr="00C610C6">
        <w:rPr>
          <w:rFonts w:ascii="Consolas" w:hAnsi="Consolas"/>
          <w:color w:val="2A00FF"/>
          <w:sz w:val="18"/>
          <w:szCs w:val="18"/>
        </w:rPr>
        <w:t>"Bearer "</w:t>
      </w:r>
      <w:r w:rsidRPr="00C610C6">
        <w:rPr>
          <w:rFonts w:ascii="Consolas" w:hAnsi="Consolas"/>
          <w:color w:val="000000"/>
          <w:sz w:val="18"/>
          <w:szCs w:val="18"/>
        </w:rPr>
        <w:t>)) {</w:t>
      </w:r>
    </w:p>
    <w:p w14:paraId="5AC68500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6A3E3E"/>
          <w:sz w:val="18"/>
          <w:szCs w:val="18"/>
        </w:rPr>
        <w:t>filterChain</w:t>
      </w:r>
      <w:r w:rsidRPr="00C610C6">
        <w:rPr>
          <w:rFonts w:ascii="Consolas" w:hAnsi="Consolas"/>
          <w:color w:val="000000"/>
          <w:sz w:val="18"/>
          <w:szCs w:val="18"/>
        </w:rPr>
        <w:t>.doFilter(</w:t>
      </w:r>
      <w:r w:rsidRPr="00C610C6">
        <w:rPr>
          <w:rFonts w:ascii="Consolas" w:hAnsi="Consolas"/>
          <w:color w:val="6A3E3E"/>
          <w:sz w:val="18"/>
          <w:szCs w:val="18"/>
        </w:rPr>
        <w:t>request</w:t>
      </w:r>
      <w:r w:rsidRPr="00C610C6">
        <w:rPr>
          <w:rFonts w:ascii="Consolas" w:hAnsi="Consolas"/>
          <w:color w:val="000000"/>
          <w:sz w:val="18"/>
          <w:szCs w:val="18"/>
        </w:rPr>
        <w:t xml:space="preserve">, </w:t>
      </w:r>
      <w:r w:rsidRPr="00C610C6">
        <w:rPr>
          <w:rFonts w:ascii="Consolas" w:hAnsi="Consolas"/>
          <w:color w:val="6A3E3E"/>
          <w:sz w:val="18"/>
          <w:szCs w:val="18"/>
        </w:rPr>
        <w:t>response</w:t>
      </w:r>
      <w:r w:rsidRPr="00C610C6">
        <w:rPr>
          <w:rFonts w:ascii="Consolas" w:hAnsi="Consolas"/>
          <w:color w:val="000000"/>
          <w:sz w:val="18"/>
          <w:szCs w:val="18"/>
        </w:rPr>
        <w:t>);</w:t>
      </w:r>
    </w:p>
    <w:p w14:paraId="0CE92BF7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C610C6">
        <w:rPr>
          <w:rFonts w:ascii="Consolas" w:hAnsi="Consolas"/>
          <w:color w:val="000000"/>
          <w:sz w:val="18"/>
          <w:szCs w:val="18"/>
        </w:rPr>
        <w:t>;</w:t>
      </w:r>
    </w:p>
    <w:p w14:paraId="684869D6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  <w:t>}</w:t>
      </w:r>
    </w:p>
    <w:p w14:paraId="3D111F0B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6A3E3E"/>
          <w:sz w:val="18"/>
          <w:szCs w:val="18"/>
        </w:rPr>
        <w:t>jwt</w:t>
      </w:r>
      <w:r w:rsidRPr="00C610C6">
        <w:rPr>
          <w:rFonts w:ascii="Consolas" w:hAnsi="Consolas"/>
          <w:color w:val="000000"/>
          <w:sz w:val="18"/>
          <w:szCs w:val="18"/>
        </w:rPr>
        <w:t xml:space="preserve"> = </w:t>
      </w:r>
      <w:r w:rsidRPr="00C610C6">
        <w:rPr>
          <w:rFonts w:ascii="Consolas" w:hAnsi="Consolas"/>
          <w:color w:val="6A3E3E"/>
          <w:sz w:val="18"/>
          <w:szCs w:val="18"/>
        </w:rPr>
        <w:t>authHeader</w:t>
      </w:r>
      <w:r w:rsidRPr="00C610C6">
        <w:rPr>
          <w:rFonts w:ascii="Consolas" w:hAnsi="Consolas"/>
          <w:color w:val="000000"/>
          <w:sz w:val="18"/>
          <w:szCs w:val="18"/>
        </w:rPr>
        <w:t>.substring(7);</w:t>
      </w:r>
      <w:r w:rsidRPr="00C610C6">
        <w:rPr>
          <w:rFonts w:ascii="Consolas" w:hAnsi="Consolas"/>
          <w:color w:val="3F7F5F"/>
          <w:sz w:val="18"/>
          <w:szCs w:val="18"/>
        </w:rPr>
        <w:t>// 7 correspond à Bearer</w:t>
      </w:r>
    </w:p>
    <w:p w14:paraId="54E0BCD7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</w:p>
    <w:p w14:paraId="4CB967C2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3F7F5F"/>
          <w:sz w:val="18"/>
          <w:szCs w:val="18"/>
        </w:rPr>
        <w:t>// Vérification de l'utilisateur</w:t>
      </w:r>
    </w:p>
    <w:p w14:paraId="7FCE6DA4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C610C6">
        <w:rPr>
          <w:rFonts w:ascii="Consolas" w:hAnsi="Consolas"/>
          <w:color w:val="000000"/>
          <w:sz w:val="18"/>
          <w:szCs w:val="18"/>
        </w:rPr>
        <w:t xml:space="preserve"> String </w:t>
      </w:r>
      <w:r w:rsidRPr="00C610C6">
        <w:rPr>
          <w:rFonts w:ascii="Consolas" w:hAnsi="Consolas"/>
          <w:color w:val="6A3E3E"/>
          <w:sz w:val="18"/>
          <w:szCs w:val="18"/>
        </w:rPr>
        <w:t>userEmail</w:t>
      </w:r>
      <w:r w:rsidRPr="00C610C6">
        <w:rPr>
          <w:rFonts w:ascii="Consolas" w:hAnsi="Consolas"/>
          <w:color w:val="000000"/>
          <w:sz w:val="18"/>
          <w:szCs w:val="18"/>
        </w:rPr>
        <w:t xml:space="preserve"> = </w:t>
      </w:r>
      <w:r w:rsidRPr="00C610C6">
        <w:rPr>
          <w:rFonts w:ascii="Consolas" w:hAnsi="Consolas"/>
          <w:color w:val="0000C0"/>
          <w:sz w:val="18"/>
          <w:szCs w:val="18"/>
        </w:rPr>
        <w:t>jwtService</w:t>
      </w:r>
      <w:r w:rsidRPr="00C610C6">
        <w:rPr>
          <w:rFonts w:ascii="Consolas" w:hAnsi="Consolas"/>
          <w:color w:val="000000"/>
          <w:sz w:val="18"/>
          <w:szCs w:val="18"/>
        </w:rPr>
        <w:t>.extractUserName(</w:t>
      </w:r>
      <w:r w:rsidRPr="00C610C6">
        <w:rPr>
          <w:rFonts w:ascii="Consolas" w:hAnsi="Consolas"/>
          <w:color w:val="6A3E3E"/>
          <w:sz w:val="18"/>
          <w:szCs w:val="18"/>
        </w:rPr>
        <w:t>jwt</w:t>
      </w:r>
      <w:r w:rsidRPr="00C610C6">
        <w:rPr>
          <w:rFonts w:ascii="Consolas" w:hAnsi="Consolas"/>
          <w:color w:val="000000"/>
          <w:sz w:val="18"/>
          <w:szCs w:val="18"/>
        </w:rPr>
        <w:t>);</w:t>
      </w:r>
      <w:r w:rsidRPr="00C610C6">
        <w:rPr>
          <w:rFonts w:ascii="Consolas" w:hAnsi="Consolas"/>
          <w:color w:val="3F7F5F"/>
          <w:sz w:val="18"/>
          <w:szCs w:val="18"/>
        </w:rPr>
        <w:t>// Extraire du jeton JWT</w:t>
      </w:r>
    </w:p>
    <w:p w14:paraId="2D51298F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B42BE4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3F7F5F"/>
          <w:sz w:val="18"/>
          <w:szCs w:val="18"/>
        </w:rPr>
        <w:t>// Validation des données par rapport à la DB</w:t>
      </w:r>
    </w:p>
    <w:p w14:paraId="2404949C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8E46ED">
        <w:rPr>
          <w:rFonts w:ascii="Consolas" w:hAnsi="Consolas"/>
          <w:color w:val="000000"/>
          <w:sz w:val="18"/>
          <w:szCs w:val="18"/>
        </w:rPr>
        <w:t xml:space="preserve"> (</w:t>
      </w:r>
      <w:r w:rsidRPr="008E46ED">
        <w:rPr>
          <w:rFonts w:ascii="Consolas" w:hAnsi="Consolas"/>
          <w:color w:val="6A3E3E"/>
          <w:sz w:val="18"/>
          <w:szCs w:val="18"/>
        </w:rPr>
        <w:t>userEmail</w:t>
      </w:r>
      <w:r w:rsidRPr="008E46ED">
        <w:rPr>
          <w:rFonts w:ascii="Consolas" w:hAnsi="Consolas"/>
          <w:color w:val="000000"/>
          <w:sz w:val="18"/>
          <w:szCs w:val="18"/>
        </w:rPr>
        <w:t xml:space="preserve"> != 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8E46ED">
        <w:rPr>
          <w:rFonts w:ascii="Consolas" w:hAnsi="Consolas"/>
          <w:color w:val="000000"/>
          <w:sz w:val="18"/>
          <w:szCs w:val="18"/>
        </w:rPr>
        <w:t xml:space="preserve"> &amp;&amp; SecurityContextHolder.</w:t>
      </w:r>
      <w:r w:rsidRPr="008E46ED">
        <w:rPr>
          <w:rFonts w:ascii="Consolas" w:hAnsi="Consolas"/>
          <w:i/>
          <w:iCs/>
          <w:color w:val="000000"/>
          <w:sz w:val="18"/>
          <w:szCs w:val="18"/>
        </w:rPr>
        <w:t>getContext</w:t>
      </w:r>
      <w:r w:rsidRPr="008E46ED">
        <w:rPr>
          <w:rFonts w:ascii="Consolas" w:hAnsi="Consolas"/>
          <w:color w:val="000000"/>
          <w:sz w:val="18"/>
          <w:szCs w:val="18"/>
        </w:rPr>
        <w:t xml:space="preserve">().getAuthentication() == 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8E46ED">
        <w:rPr>
          <w:rFonts w:ascii="Consolas" w:hAnsi="Consolas"/>
          <w:color w:val="000000"/>
          <w:sz w:val="18"/>
          <w:szCs w:val="18"/>
        </w:rPr>
        <w:t>) {</w:t>
      </w:r>
    </w:p>
    <w:p w14:paraId="5EC5E2C9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3F7F5F"/>
          <w:sz w:val="18"/>
          <w:szCs w:val="18"/>
        </w:rPr>
        <w:t>// Check in DB</w:t>
      </w:r>
    </w:p>
    <w:p w14:paraId="2CEAC927" w14:textId="76E12F56" w:rsidR="003F2039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  <w:t xml:space="preserve">UserDetails </w:t>
      </w:r>
      <w:r w:rsidRPr="008E46ED">
        <w:rPr>
          <w:rFonts w:ascii="Consolas" w:hAnsi="Consolas"/>
          <w:color w:val="6A3E3E"/>
          <w:sz w:val="18"/>
          <w:szCs w:val="18"/>
        </w:rPr>
        <w:t>userDetails</w:t>
      </w:r>
      <w:r w:rsidRPr="008E46ED">
        <w:rPr>
          <w:rFonts w:ascii="Consolas" w:hAnsi="Consolas"/>
          <w:color w:val="000000"/>
          <w:sz w:val="18"/>
          <w:szCs w:val="18"/>
        </w:rPr>
        <w:t xml:space="preserve"> = 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8E46ED">
        <w:rPr>
          <w:rFonts w:ascii="Consolas" w:hAnsi="Consolas"/>
          <w:color w:val="000000"/>
          <w:sz w:val="18"/>
          <w:szCs w:val="18"/>
        </w:rPr>
        <w:t>.</w:t>
      </w:r>
      <w:r w:rsidRPr="008E46ED">
        <w:rPr>
          <w:rFonts w:ascii="Consolas" w:hAnsi="Consolas"/>
          <w:color w:val="0000C0"/>
          <w:sz w:val="18"/>
          <w:szCs w:val="18"/>
        </w:rPr>
        <w:t>userDetailsService</w:t>
      </w:r>
      <w:r w:rsidRPr="008E46ED">
        <w:rPr>
          <w:rFonts w:ascii="Consolas" w:hAnsi="Consolas"/>
          <w:color w:val="000000"/>
          <w:sz w:val="18"/>
          <w:szCs w:val="18"/>
        </w:rPr>
        <w:t>.loadUserByUsername(</w:t>
      </w:r>
      <w:r w:rsidRPr="008E46ED">
        <w:rPr>
          <w:rFonts w:ascii="Consolas" w:hAnsi="Consolas"/>
          <w:color w:val="6A3E3E"/>
          <w:sz w:val="18"/>
          <w:szCs w:val="18"/>
        </w:rPr>
        <w:t>userEmail</w:t>
      </w:r>
      <w:r w:rsidRPr="008E46ED">
        <w:rPr>
          <w:rFonts w:ascii="Consolas" w:hAnsi="Consolas"/>
          <w:color w:val="000000"/>
          <w:sz w:val="18"/>
          <w:szCs w:val="18"/>
        </w:rPr>
        <w:t>);</w:t>
      </w:r>
    </w:p>
    <w:p w14:paraId="71FD6DA4" w14:textId="69E39D4D" w:rsidR="003F2039" w:rsidRPr="008E46ED" w:rsidRDefault="003F2039" w:rsidP="003F203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3F7F5F"/>
          <w:sz w:val="18"/>
          <w:szCs w:val="18"/>
        </w:rPr>
        <w:t xml:space="preserve">// </w:t>
      </w:r>
      <w:r>
        <w:rPr>
          <w:rFonts w:ascii="Consolas" w:hAnsi="Consolas"/>
          <w:color w:val="3F7F5F"/>
          <w:sz w:val="18"/>
          <w:szCs w:val="18"/>
        </w:rPr>
        <w:t>Validation du jeton JWT</w:t>
      </w:r>
    </w:p>
    <w:p w14:paraId="7D280D2E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8E46ED">
        <w:rPr>
          <w:rFonts w:ascii="Consolas" w:hAnsi="Consolas"/>
          <w:color w:val="000000"/>
          <w:sz w:val="18"/>
          <w:szCs w:val="18"/>
        </w:rPr>
        <w:t xml:space="preserve"> (</w:t>
      </w:r>
      <w:r w:rsidRPr="008E46ED">
        <w:rPr>
          <w:rFonts w:ascii="Consolas" w:hAnsi="Consolas"/>
          <w:color w:val="0000C0"/>
          <w:sz w:val="18"/>
          <w:szCs w:val="18"/>
        </w:rPr>
        <w:t>jwtService</w:t>
      </w:r>
      <w:r w:rsidRPr="008E46ED">
        <w:rPr>
          <w:rFonts w:ascii="Consolas" w:hAnsi="Consolas"/>
          <w:color w:val="000000"/>
          <w:sz w:val="18"/>
          <w:szCs w:val="18"/>
        </w:rPr>
        <w:t>.isTokenValid(</w:t>
      </w:r>
      <w:r w:rsidRPr="008E46ED">
        <w:rPr>
          <w:rFonts w:ascii="Consolas" w:hAnsi="Consolas"/>
          <w:color w:val="6A3E3E"/>
          <w:sz w:val="18"/>
          <w:szCs w:val="18"/>
        </w:rPr>
        <w:t>jwt</w:t>
      </w:r>
      <w:r w:rsidRPr="008E46ED">
        <w:rPr>
          <w:rFonts w:ascii="Consolas" w:hAnsi="Consolas"/>
          <w:color w:val="000000"/>
          <w:sz w:val="18"/>
          <w:szCs w:val="18"/>
        </w:rPr>
        <w:t xml:space="preserve">, </w:t>
      </w:r>
      <w:r w:rsidRPr="008E46ED">
        <w:rPr>
          <w:rFonts w:ascii="Consolas" w:hAnsi="Consolas"/>
          <w:color w:val="6A3E3E"/>
          <w:sz w:val="18"/>
          <w:szCs w:val="18"/>
        </w:rPr>
        <w:t>userDetails</w:t>
      </w:r>
      <w:r w:rsidRPr="008E46ED">
        <w:rPr>
          <w:rFonts w:ascii="Consolas" w:hAnsi="Consolas"/>
          <w:color w:val="000000"/>
          <w:sz w:val="18"/>
          <w:szCs w:val="18"/>
        </w:rPr>
        <w:t>)) {</w:t>
      </w:r>
    </w:p>
    <w:p w14:paraId="048EA124" w14:textId="2FBC083E" w:rsid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3F7F5F"/>
          <w:sz w:val="18"/>
          <w:szCs w:val="18"/>
        </w:rPr>
        <w:t xml:space="preserve">// </w:t>
      </w:r>
      <w:r w:rsidR="00F366E3">
        <w:rPr>
          <w:rFonts w:ascii="Consolas" w:hAnsi="Consolas"/>
          <w:color w:val="3F7F5F"/>
          <w:sz w:val="18"/>
          <w:szCs w:val="18"/>
        </w:rPr>
        <w:t>Gestion du contexte de sécurité de l’utilisateur</w:t>
      </w:r>
    </w:p>
    <w:p w14:paraId="4776FF75" w14:textId="3B330173" w:rsidR="009A0721" w:rsidRPr="008E46ED" w:rsidRDefault="009A0721" w:rsidP="009A07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2835"/>
        <w:rPr>
          <w:rFonts w:ascii="Consolas" w:hAnsi="Consolas"/>
          <w:color w:val="000000"/>
          <w:sz w:val="18"/>
          <w:szCs w:val="18"/>
        </w:rPr>
      </w:pPr>
      <w:r w:rsidRPr="0036029A">
        <w:rPr>
          <w:rFonts w:ascii="Consolas" w:hAnsi="Consolas"/>
          <w:color w:val="3F7F5F"/>
          <w:sz w:val="16"/>
          <w:szCs w:val="16"/>
        </w:rPr>
        <w:t>//Création d'un nouveau jeton avec les informations et les rôles de l'utilisateur</w:t>
      </w:r>
    </w:p>
    <w:p w14:paraId="203B9969" w14:textId="77777777" w:rsid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  <w:t xml:space="preserve">UsernamePasswordAuthenticationToken </w:t>
      </w:r>
      <w:r w:rsidRPr="008E46ED">
        <w:rPr>
          <w:rFonts w:ascii="Consolas" w:hAnsi="Consolas"/>
          <w:color w:val="6A3E3E"/>
          <w:sz w:val="18"/>
          <w:szCs w:val="18"/>
        </w:rPr>
        <w:t>authToken</w:t>
      </w:r>
      <w:r w:rsidRPr="008E46ED">
        <w:rPr>
          <w:rFonts w:ascii="Consolas" w:hAnsi="Consolas"/>
          <w:color w:val="000000"/>
          <w:sz w:val="18"/>
          <w:szCs w:val="18"/>
        </w:rPr>
        <w:t xml:space="preserve"> = 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8E46E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6EC88644" w14:textId="327727B8" w:rsidR="00C610C6" w:rsidRPr="008E46ED" w:rsidRDefault="00C610C6" w:rsidP="008E46E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>UsernamePasswordAuthenticationToken(</w:t>
      </w:r>
      <w:r w:rsidRPr="008E46ED">
        <w:rPr>
          <w:rFonts w:ascii="Consolas" w:hAnsi="Consolas"/>
          <w:color w:val="6A3E3E"/>
          <w:sz w:val="18"/>
          <w:szCs w:val="18"/>
        </w:rPr>
        <w:t>userEmail</w:t>
      </w:r>
      <w:r w:rsidRPr="008E46ED">
        <w:rPr>
          <w:rFonts w:ascii="Consolas" w:hAnsi="Consolas"/>
          <w:color w:val="000000"/>
          <w:sz w:val="18"/>
          <w:szCs w:val="18"/>
        </w:rPr>
        <w:t xml:space="preserve">, 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8E46ED">
        <w:rPr>
          <w:rFonts w:ascii="Consolas" w:hAnsi="Consolas"/>
          <w:color w:val="000000"/>
          <w:sz w:val="18"/>
          <w:szCs w:val="18"/>
        </w:rPr>
        <w:t>,</w:t>
      </w:r>
    </w:p>
    <w:p w14:paraId="7ECB1259" w14:textId="77777777" w:rsidR="009A0721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6A3E3E"/>
          <w:sz w:val="18"/>
          <w:szCs w:val="18"/>
        </w:rPr>
        <w:t>userDetails</w:t>
      </w:r>
      <w:r w:rsidRPr="008E46ED">
        <w:rPr>
          <w:rFonts w:ascii="Consolas" w:hAnsi="Consolas"/>
          <w:color w:val="000000"/>
          <w:sz w:val="18"/>
          <w:szCs w:val="18"/>
        </w:rPr>
        <w:t>.getAuthorities());</w:t>
      </w:r>
    </w:p>
    <w:p w14:paraId="5682B1D4" w14:textId="77777777" w:rsidR="009A0721" w:rsidRPr="009A0721" w:rsidRDefault="009A0721" w:rsidP="009A07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2835"/>
        <w:rPr>
          <w:rFonts w:ascii="Consolas" w:hAnsi="Consolas"/>
          <w:color w:val="000000"/>
          <w:sz w:val="18"/>
          <w:szCs w:val="18"/>
        </w:rPr>
      </w:pPr>
      <w:r w:rsidRPr="009A0721">
        <w:rPr>
          <w:rFonts w:ascii="Consolas" w:hAnsi="Consolas"/>
          <w:color w:val="3F7F5F"/>
          <w:sz w:val="18"/>
          <w:szCs w:val="18"/>
        </w:rPr>
        <w:t>//Transmettre les détails de la demande d’origine</w:t>
      </w:r>
    </w:p>
    <w:p w14:paraId="673C575E" w14:textId="4F8BD96A" w:rsid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6A3E3E"/>
          <w:sz w:val="18"/>
          <w:szCs w:val="18"/>
        </w:rPr>
        <w:t>authToken</w:t>
      </w:r>
      <w:r w:rsidRPr="008E46ED">
        <w:rPr>
          <w:rFonts w:ascii="Consolas" w:hAnsi="Consolas"/>
          <w:color w:val="000000"/>
          <w:sz w:val="18"/>
          <w:szCs w:val="18"/>
        </w:rPr>
        <w:t>.setDetails(</w:t>
      </w:r>
      <w:r w:rsidRPr="008E46ED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8E46ED">
        <w:rPr>
          <w:rFonts w:ascii="Consolas" w:hAnsi="Consolas"/>
          <w:color w:val="000000"/>
          <w:sz w:val="18"/>
          <w:szCs w:val="18"/>
        </w:rPr>
        <w:t xml:space="preserve"> </w:t>
      </w:r>
    </w:p>
    <w:p w14:paraId="62916DD2" w14:textId="6357EC58" w:rsidR="00C610C6" w:rsidRDefault="00C610C6" w:rsidP="009A07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332"/>
        </w:tabs>
        <w:spacing w:before="0" w:beforeAutospacing="0" w:after="0" w:afterAutospacing="0"/>
        <w:ind w:firstLine="3402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>WebAuthenticationDetailsSource().buildDetails(</w:t>
      </w:r>
      <w:r w:rsidRPr="008E46ED">
        <w:rPr>
          <w:rFonts w:ascii="Consolas" w:hAnsi="Consolas"/>
          <w:color w:val="6A3E3E"/>
          <w:sz w:val="18"/>
          <w:szCs w:val="18"/>
        </w:rPr>
        <w:t>request</w:t>
      </w:r>
      <w:r w:rsidRPr="008E46ED">
        <w:rPr>
          <w:rFonts w:ascii="Consolas" w:hAnsi="Consolas"/>
          <w:color w:val="000000"/>
          <w:sz w:val="18"/>
          <w:szCs w:val="18"/>
        </w:rPr>
        <w:t>));</w:t>
      </w:r>
      <w:r w:rsidR="009A0721">
        <w:rPr>
          <w:rFonts w:ascii="Consolas" w:hAnsi="Consolas"/>
          <w:color w:val="000000"/>
          <w:sz w:val="18"/>
          <w:szCs w:val="18"/>
        </w:rPr>
        <w:tab/>
      </w:r>
    </w:p>
    <w:p w14:paraId="5379CB7A" w14:textId="22FDA908" w:rsidR="009A0721" w:rsidRPr="009A0721" w:rsidRDefault="009A0721" w:rsidP="009A072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2835"/>
        <w:rPr>
          <w:rFonts w:ascii="Consolas" w:hAnsi="Consolas"/>
          <w:color w:val="000000"/>
          <w:sz w:val="18"/>
          <w:szCs w:val="18"/>
        </w:rPr>
      </w:pPr>
      <w:r w:rsidRPr="009A0721">
        <w:rPr>
          <w:rFonts w:ascii="Consolas" w:hAnsi="Consolas"/>
          <w:color w:val="3F7F5F"/>
          <w:sz w:val="18"/>
          <w:szCs w:val="18"/>
        </w:rPr>
        <w:t>//Mise à jour du contexte de sécurité</w:t>
      </w:r>
    </w:p>
    <w:p w14:paraId="002EEDC1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  <w:t>SecurityContextHolder.</w:t>
      </w:r>
      <w:r w:rsidRPr="008E46ED">
        <w:rPr>
          <w:rFonts w:ascii="Consolas" w:hAnsi="Consolas"/>
          <w:i/>
          <w:iCs/>
          <w:color w:val="000000"/>
          <w:sz w:val="18"/>
          <w:szCs w:val="18"/>
        </w:rPr>
        <w:t>getContext</w:t>
      </w:r>
      <w:r w:rsidRPr="008E46ED">
        <w:rPr>
          <w:rFonts w:ascii="Consolas" w:hAnsi="Consolas"/>
          <w:color w:val="000000"/>
          <w:sz w:val="18"/>
          <w:szCs w:val="18"/>
        </w:rPr>
        <w:t>().setAuthentication(</w:t>
      </w:r>
      <w:r w:rsidRPr="008E46ED">
        <w:rPr>
          <w:rFonts w:ascii="Consolas" w:hAnsi="Consolas"/>
          <w:color w:val="6A3E3E"/>
          <w:sz w:val="18"/>
          <w:szCs w:val="18"/>
        </w:rPr>
        <w:t>authToken</w:t>
      </w:r>
      <w:r w:rsidRPr="008E46ED">
        <w:rPr>
          <w:rFonts w:ascii="Consolas" w:hAnsi="Consolas"/>
          <w:color w:val="000000"/>
          <w:sz w:val="18"/>
          <w:szCs w:val="18"/>
        </w:rPr>
        <w:t>);</w:t>
      </w:r>
    </w:p>
    <w:p w14:paraId="2363BE23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  <w:t>}</w:t>
      </w:r>
    </w:p>
    <w:p w14:paraId="448200F5" w14:textId="77777777" w:rsidR="00C610C6" w:rsidRPr="008E46ED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E46ED">
        <w:rPr>
          <w:rFonts w:ascii="Consolas" w:hAnsi="Consolas"/>
          <w:color w:val="000000"/>
          <w:sz w:val="18"/>
          <w:szCs w:val="18"/>
        </w:rPr>
        <w:tab/>
      </w:r>
      <w:r w:rsidRPr="008E46ED">
        <w:rPr>
          <w:rFonts w:ascii="Consolas" w:hAnsi="Consolas"/>
          <w:color w:val="000000"/>
          <w:sz w:val="18"/>
          <w:szCs w:val="18"/>
        </w:rPr>
        <w:tab/>
        <w:t>}</w:t>
      </w:r>
    </w:p>
    <w:p w14:paraId="4A6BA0BA" w14:textId="77777777" w:rsidR="00C610C6" w:rsidRP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000000"/>
          <w:sz w:val="18"/>
          <w:szCs w:val="18"/>
        </w:rPr>
        <w:tab/>
      </w:r>
      <w:r w:rsidRPr="00C610C6">
        <w:rPr>
          <w:rFonts w:ascii="Consolas" w:hAnsi="Consolas"/>
          <w:color w:val="6A3E3E"/>
          <w:sz w:val="18"/>
          <w:szCs w:val="18"/>
        </w:rPr>
        <w:t>filterChain</w:t>
      </w:r>
      <w:r w:rsidRPr="00C610C6">
        <w:rPr>
          <w:rFonts w:ascii="Consolas" w:hAnsi="Consolas"/>
          <w:color w:val="000000"/>
          <w:sz w:val="18"/>
          <w:szCs w:val="18"/>
        </w:rPr>
        <w:t>.doFilter(</w:t>
      </w:r>
      <w:r w:rsidRPr="00C610C6">
        <w:rPr>
          <w:rFonts w:ascii="Consolas" w:hAnsi="Consolas"/>
          <w:color w:val="6A3E3E"/>
          <w:sz w:val="18"/>
          <w:szCs w:val="18"/>
        </w:rPr>
        <w:t>request</w:t>
      </w:r>
      <w:r w:rsidRPr="00C610C6">
        <w:rPr>
          <w:rFonts w:ascii="Consolas" w:hAnsi="Consolas"/>
          <w:color w:val="000000"/>
          <w:sz w:val="18"/>
          <w:szCs w:val="18"/>
        </w:rPr>
        <w:t xml:space="preserve">, </w:t>
      </w:r>
      <w:r w:rsidRPr="00C610C6">
        <w:rPr>
          <w:rFonts w:ascii="Consolas" w:hAnsi="Consolas"/>
          <w:color w:val="6A3E3E"/>
          <w:sz w:val="18"/>
          <w:szCs w:val="18"/>
        </w:rPr>
        <w:t>response</w:t>
      </w:r>
      <w:r w:rsidRPr="00C610C6">
        <w:rPr>
          <w:rFonts w:ascii="Consolas" w:hAnsi="Consolas"/>
          <w:color w:val="000000"/>
          <w:sz w:val="18"/>
          <w:szCs w:val="18"/>
        </w:rPr>
        <w:t>);</w:t>
      </w:r>
    </w:p>
    <w:p w14:paraId="1E01E4BA" w14:textId="77777777" w:rsidR="00C610C6" w:rsidRDefault="00C610C6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610C6">
        <w:rPr>
          <w:rFonts w:ascii="Consolas" w:hAnsi="Consolas"/>
          <w:color w:val="000000"/>
          <w:sz w:val="18"/>
          <w:szCs w:val="18"/>
        </w:rPr>
        <w:tab/>
        <w:t>}</w:t>
      </w:r>
    </w:p>
    <w:p w14:paraId="10608FB7" w14:textId="63760AB6" w:rsidR="00830E95" w:rsidRPr="00C610C6" w:rsidRDefault="00830E95" w:rsidP="00C610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262F254" w14:textId="77777777" w:rsidR="00C610C6" w:rsidRDefault="00C610C6" w:rsidP="00295F46"/>
    <w:p w14:paraId="17E3C372" w14:textId="77777777" w:rsidR="00D34E0B" w:rsidRDefault="00D34E0B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5FE8CF49" w14:textId="4D56D986" w:rsidR="00E255DF" w:rsidRDefault="00E255DF" w:rsidP="00E255DF">
      <w:pPr>
        <w:pStyle w:val="Titre1"/>
      </w:pPr>
      <w:r>
        <w:lastRenderedPageBreak/>
        <w:t xml:space="preserve">Etape 7 : </w:t>
      </w:r>
      <w:r w:rsidR="0045294C">
        <w:t>Contexte de Spring Security</w:t>
      </w:r>
    </w:p>
    <w:p w14:paraId="26291B4E" w14:textId="77777777" w:rsidR="005B55EF" w:rsidRDefault="0038369C" w:rsidP="0038369C">
      <w:pPr>
        <w:pStyle w:val="TPnormal"/>
      </w:pPr>
      <w:r>
        <w:t>D’après n</w:t>
      </w:r>
      <w:r w:rsidR="005B55EF">
        <w:t>os</w:t>
      </w:r>
      <w:r>
        <w:t xml:space="preserve"> schéma</w:t>
      </w:r>
      <w:r w:rsidR="005B55EF">
        <w:t xml:space="preserve">s : </w:t>
      </w:r>
    </w:p>
    <w:p w14:paraId="01D58285" w14:textId="044F1FFB" w:rsidR="0038369C" w:rsidRDefault="0038369C" w:rsidP="0038369C">
      <w:pPr>
        <w:pStyle w:val="TPnormalpuce1"/>
      </w:pPr>
      <w:r>
        <w:t>Activer le JwtAuth</w:t>
      </w:r>
      <w:r w:rsidR="00943E7F">
        <w:t>entication</w:t>
      </w:r>
      <w:r>
        <w:t xml:space="preserve">Filter </w:t>
      </w:r>
      <w:r w:rsidR="00CC4F8E">
        <w:t>comme premier filtre avec celui du</w:t>
      </w:r>
      <w:r>
        <w:t xml:space="preserve"> contexte de sécurité</w:t>
      </w:r>
    </w:p>
    <w:p w14:paraId="4210FB12" w14:textId="18970AA0" w:rsidR="0038369C" w:rsidRDefault="0038369C" w:rsidP="0038369C">
      <w:pPr>
        <w:pStyle w:val="TPnormalpuce1"/>
      </w:pPr>
      <w:r>
        <w:t>Définir la solution de reconnaissance de l’utilisateur à connecter</w:t>
      </w:r>
      <w:r w:rsidR="000034BF">
        <w:t xml:space="preserve"> (JwtAppConfig)</w:t>
      </w:r>
    </w:p>
    <w:p w14:paraId="01651C88" w14:textId="77777777" w:rsidR="00E255DF" w:rsidRDefault="00E255DF" w:rsidP="00E255DF">
      <w:pPr>
        <w:pStyle w:val="TPnormalpuce1"/>
        <w:numPr>
          <w:ilvl w:val="0"/>
          <w:numId w:val="27"/>
        </w:numPr>
      </w:pPr>
      <w:r>
        <w:t xml:space="preserve">Ajouter dans la classe </w:t>
      </w:r>
      <w:r w:rsidRPr="00325CFD">
        <w:t>EniSecurityConfig</w:t>
      </w:r>
    </w:p>
    <w:p w14:paraId="180504D8" w14:textId="7CE47567" w:rsidR="00CD1286" w:rsidRDefault="00CD1286" w:rsidP="00F06E4C">
      <w:pPr>
        <w:pStyle w:val="TPnormalpuce1"/>
        <w:numPr>
          <w:ilvl w:val="1"/>
          <w:numId w:val="1"/>
        </w:numPr>
      </w:pPr>
      <w:r w:rsidRPr="004E4AB8">
        <w:t xml:space="preserve">Injection du filtre : </w:t>
      </w:r>
      <w:r w:rsidR="004E4AB8" w:rsidRPr="004E4AB8">
        <w:t>JwtAuthenticationFilter</w:t>
      </w:r>
    </w:p>
    <w:p w14:paraId="48C4F6A5" w14:textId="74CDF157" w:rsidR="006E165D" w:rsidRDefault="006E165D" w:rsidP="00F06E4C">
      <w:pPr>
        <w:pStyle w:val="TPnormalpuce1"/>
        <w:numPr>
          <w:ilvl w:val="1"/>
          <w:numId w:val="1"/>
        </w:numPr>
      </w:pPr>
      <w:r>
        <w:t xml:space="preserve">Injection d’AuthenticationProvider </w:t>
      </w:r>
      <w:r>
        <w:sym w:font="Wingdings" w:char="F0E0"/>
      </w:r>
      <w:r>
        <w:t xml:space="preserve"> il correspond au contexte de la classe JwtAppConfig</w:t>
      </w:r>
    </w:p>
    <w:p w14:paraId="27D76171" w14:textId="77777777" w:rsidR="00E255DF" w:rsidRPr="004028A7" w:rsidRDefault="00E255DF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9139F">
        <w:rPr>
          <w:rFonts w:ascii="Consolas" w:hAnsi="Consolas"/>
          <w:color w:val="000000"/>
          <w:sz w:val="18"/>
          <w:szCs w:val="18"/>
        </w:rPr>
        <w:t xml:space="preserve"> fr.eni.demo.security;</w:t>
      </w:r>
    </w:p>
    <w:p w14:paraId="0CC1E5F9" w14:textId="77777777" w:rsidR="00E255DF" w:rsidRPr="00CE4912" w:rsidRDefault="00E255DF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3C075375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org.apache.commons.logging.*;</w:t>
      </w:r>
    </w:p>
    <w:p w14:paraId="00198959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org.springframework.beans.factory.annotation.Autowired;</w:t>
      </w:r>
    </w:p>
    <w:p w14:paraId="6EB6C6A3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org.springframework.context.annotation.*;</w:t>
      </w:r>
    </w:p>
    <w:p w14:paraId="74EF5AF7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org.springframework.http.HttpMethod;</w:t>
      </w:r>
    </w:p>
    <w:p w14:paraId="3C054D56" w14:textId="47A422D7" w:rsidR="004028A7" w:rsidRPr="00CE4912" w:rsidRDefault="004028A7" w:rsidP="009C01C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org.springframework.security.authentication.*;</w:t>
      </w:r>
    </w:p>
    <w:p w14:paraId="3274B0D6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org.springframework.security.config.annotation.web.builders.HttpSecurity;</w:t>
      </w:r>
    </w:p>
    <w:p w14:paraId="41B0DE5B" w14:textId="77777777" w:rsidR="004028A7" w:rsidRPr="00000932" w:rsidRDefault="004028A7" w:rsidP="0000093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org.springframework.security.config.annotation.web.configuration.EnableWebSecurity;</w:t>
      </w:r>
    </w:p>
    <w:p w14:paraId="3C048503" w14:textId="35901494" w:rsidR="004028A7" w:rsidRPr="00CE4912" w:rsidRDefault="00000932" w:rsidP="002F449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00093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000932">
        <w:rPr>
          <w:rFonts w:ascii="Consolas" w:hAnsi="Consolas"/>
          <w:color w:val="000000"/>
          <w:sz w:val="16"/>
          <w:szCs w:val="16"/>
        </w:rPr>
        <w:t xml:space="preserve"> org.springframework.security.config.http.SessionCreationPolicy;</w:t>
      </w:r>
    </w:p>
    <w:p w14:paraId="146FA700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org.springframework.security.web.SecurityFilterChain;</w:t>
      </w:r>
    </w:p>
    <w:p w14:paraId="1A66557D" w14:textId="77777777" w:rsidR="004028A7" w:rsidRPr="00CE4912" w:rsidRDefault="004028A7" w:rsidP="004028A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E4912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CE4912">
        <w:rPr>
          <w:rFonts w:ascii="Consolas" w:hAnsi="Consolas"/>
          <w:color w:val="000000"/>
          <w:sz w:val="16"/>
          <w:szCs w:val="16"/>
        </w:rPr>
        <w:t xml:space="preserve"> org.springframework.security.web.authentication.UsernamePasswordAuthenticationFilter;</w:t>
      </w:r>
    </w:p>
    <w:p w14:paraId="74D9FD57" w14:textId="77777777" w:rsidR="00E301C7" w:rsidRDefault="00E301C7" w:rsidP="00E223F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28317DFA" w14:textId="792115C2" w:rsidR="00E255DF" w:rsidRPr="00CE4912" w:rsidRDefault="00E223F9" w:rsidP="0024705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E301C7">
        <w:rPr>
          <w:rFonts w:ascii="Consolas" w:hAnsi="Consolas"/>
          <w:b/>
          <w:bCs/>
          <w:color w:val="7F0055"/>
          <w:sz w:val="16"/>
          <w:szCs w:val="16"/>
        </w:rPr>
        <w:t>import</w:t>
      </w:r>
      <w:r w:rsidRPr="00E301C7">
        <w:rPr>
          <w:rFonts w:ascii="Consolas" w:hAnsi="Consolas"/>
          <w:color w:val="000000"/>
          <w:sz w:val="16"/>
          <w:szCs w:val="16"/>
        </w:rPr>
        <w:t xml:space="preserve"> jakarta.servlet.Filter;</w:t>
      </w:r>
    </w:p>
    <w:p w14:paraId="0DBAABE0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D6071DD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646464"/>
          <w:sz w:val="18"/>
          <w:szCs w:val="18"/>
        </w:rPr>
        <w:t>@Configuration</w:t>
      </w:r>
    </w:p>
    <w:p w14:paraId="07FCFBB0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646464"/>
          <w:sz w:val="18"/>
          <w:szCs w:val="18"/>
        </w:rPr>
        <w:t>@EnableWebSecurity</w:t>
      </w:r>
    </w:p>
    <w:p w14:paraId="0F503E98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9139F">
        <w:rPr>
          <w:rFonts w:ascii="Consolas" w:hAnsi="Consolas"/>
          <w:color w:val="000000"/>
          <w:sz w:val="18"/>
          <w:szCs w:val="18"/>
        </w:rPr>
        <w:t xml:space="preserve"> </w:t>
      </w:r>
      <w:r w:rsidRPr="00C9139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9139F">
        <w:rPr>
          <w:rFonts w:ascii="Consolas" w:hAnsi="Consolas"/>
          <w:color w:val="000000"/>
          <w:sz w:val="18"/>
          <w:szCs w:val="18"/>
        </w:rPr>
        <w:t xml:space="preserve"> EniSecurityConfig {</w:t>
      </w:r>
    </w:p>
    <w:p w14:paraId="147E14C7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b/>
          <w:bCs/>
          <w:color w:val="7F0055"/>
          <w:sz w:val="18"/>
          <w:szCs w:val="18"/>
        </w:rPr>
        <w:t>protected</w:t>
      </w:r>
      <w:r w:rsidRPr="00C9139F">
        <w:rPr>
          <w:rFonts w:ascii="Consolas" w:hAnsi="Consolas"/>
          <w:color w:val="000000"/>
          <w:sz w:val="18"/>
          <w:szCs w:val="18"/>
        </w:rPr>
        <w:t xml:space="preserve"> </w:t>
      </w:r>
      <w:r w:rsidRPr="00C9139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C9139F">
        <w:rPr>
          <w:rFonts w:ascii="Consolas" w:hAnsi="Consolas"/>
          <w:color w:val="000000"/>
          <w:sz w:val="18"/>
          <w:szCs w:val="18"/>
        </w:rPr>
        <w:t xml:space="preserve"> Log </w:t>
      </w:r>
      <w:r w:rsidRPr="00C9139F">
        <w:rPr>
          <w:rFonts w:ascii="Consolas" w:hAnsi="Consolas"/>
          <w:color w:val="0000C0"/>
          <w:sz w:val="18"/>
          <w:szCs w:val="18"/>
        </w:rPr>
        <w:t>logger</w:t>
      </w:r>
      <w:r w:rsidRPr="00C9139F">
        <w:rPr>
          <w:rFonts w:ascii="Consolas" w:hAnsi="Consolas"/>
          <w:color w:val="000000"/>
          <w:sz w:val="18"/>
          <w:szCs w:val="18"/>
        </w:rPr>
        <w:t xml:space="preserve"> = LogFactory.</w:t>
      </w:r>
      <w:r w:rsidRPr="00C9139F">
        <w:rPr>
          <w:rFonts w:ascii="Consolas" w:hAnsi="Consolas"/>
          <w:i/>
          <w:iCs/>
          <w:color w:val="000000"/>
          <w:sz w:val="18"/>
          <w:szCs w:val="18"/>
        </w:rPr>
        <w:t>getLog</w:t>
      </w:r>
      <w:r w:rsidRPr="00C9139F">
        <w:rPr>
          <w:rFonts w:ascii="Consolas" w:hAnsi="Consolas"/>
          <w:color w:val="000000"/>
          <w:sz w:val="18"/>
          <w:szCs w:val="18"/>
        </w:rPr>
        <w:t>(getClass());</w:t>
      </w:r>
    </w:p>
    <w:p w14:paraId="43EFDBAD" w14:textId="77777777" w:rsidR="00E255DF" w:rsidRPr="00D2305E" w:rsidRDefault="00E255DF" w:rsidP="00D230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</w:p>
    <w:p w14:paraId="704F5002" w14:textId="77777777" w:rsidR="00D2305E" w:rsidRPr="00D2305E" w:rsidRDefault="00D2305E" w:rsidP="00D2305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05E">
        <w:rPr>
          <w:rFonts w:ascii="Consolas" w:hAnsi="Consolas"/>
          <w:color w:val="000000"/>
          <w:sz w:val="18"/>
          <w:szCs w:val="18"/>
        </w:rPr>
        <w:tab/>
      </w:r>
      <w:r w:rsidRPr="00D2305E">
        <w:rPr>
          <w:rFonts w:ascii="Consolas" w:hAnsi="Consolas"/>
          <w:color w:val="646464"/>
          <w:sz w:val="18"/>
          <w:szCs w:val="18"/>
        </w:rPr>
        <w:t>@Autowired</w:t>
      </w:r>
    </w:p>
    <w:p w14:paraId="2DBD4D7F" w14:textId="1F0504DE" w:rsidR="00D2305E" w:rsidRPr="003C0EDD" w:rsidRDefault="00D2305E" w:rsidP="003C0E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2305E">
        <w:rPr>
          <w:rFonts w:ascii="Consolas" w:hAnsi="Consolas"/>
          <w:color w:val="000000"/>
          <w:sz w:val="18"/>
          <w:szCs w:val="18"/>
        </w:rPr>
        <w:tab/>
      </w:r>
      <w:r w:rsidRPr="00D2305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2305E">
        <w:rPr>
          <w:rFonts w:ascii="Consolas" w:hAnsi="Consolas"/>
          <w:color w:val="000000"/>
          <w:sz w:val="18"/>
          <w:szCs w:val="18"/>
        </w:rPr>
        <w:t xml:space="preserve"> Filter </w:t>
      </w:r>
      <w:r w:rsidRPr="00D2305E">
        <w:rPr>
          <w:rFonts w:ascii="Consolas" w:hAnsi="Consolas"/>
          <w:color w:val="0000C0"/>
          <w:sz w:val="18"/>
          <w:szCs w:val="18"/>
        </w:rPr>
        <w:t>jwtAuthenticationFilter</w:t>
      </w:r>
      <w:r w:rsidRPr="00D2305E">
        <w:rPr>
          <w:rFonts w:ascii="Consolas" w:hAnsi="Consolas"/>
          <w:color w:val="000000"/>
          <w:sz w:val="18"/>
          <w:szCs w:val="18"/>
        </w:rPr>
        <w:t>;</w:t>
      </w:r>
    </w:p>
    <w:p w14:paraId="66AE31FC" w14:textId="77777777" w:rsidR="003C0EDD" w:rsidRPr="003C0EDD" w:rsidRDefault="003C0EDD" w:rsidP="003C0E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98233C" w14:textId="77777777" w:rsidR="003C0EDD" w:rsidRPr="003C0EDD" w:rsidRDefault="003C0EDD" w:rsidP="003C0E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0EDD">
        <w:rPr>
          <w:rFonts w:ascii="Consolas" w:hAnsi="Consolas"/>
          <w:color w:val="000000"/>
          <w:sz w:val="18"/>
          <w:szCs w:val="18"/>
        </w:rPr>
        <w:tab/>
      </w:r>
      <w:r w:rsidRPr="003C0EDD">
        <w:rPr>
          <w:rFonts w:ascii="Consolas" w:hAnsi="Consolas"/>
          <w:color w:val="646464"/>
          <w:sz w:val="18"/>
          <w:szCs w:val="18"/>
        </w:rPr>
        <w:t>@Autowired</w:t>
      </w:r>
    </w:p>
    <w:p w14:paraId="618C98F9" w14:textId="77777777" w:rsidR="003C0EDD" w:rsidRPr="003C0EDD" w:rsidRDefault="003C0EDD" w:rsidP="003C0E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0EDD">
        <w:rPr>
          <w:rFonts w:ascii="Consolas" w:hAnsi="Consolas"/>
          <w:color w:val="000000"/>
          <w:sz w:val="18"/>
          <w:szCs w:val="18"/>
        </w:rPr>
        <w:tab/>
      </w:r>
      <w:r w:rsidRPr="003C0EDD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C0EDD">
        <w:rPr>
          <w:rFonts w:ascii="Consolas" w:hAnsi="Consolas"/>
          <w:color w:val="000000"/>
          <w:sz w:val="18"/>
          <w:szCs w:val="18"/>
        </w:rPr>
        <w:t xml:space="preserve"> AuthenticationProvider </w:t>
      </w:r>
      <w:r w:rsidRPr="003C0EDD">
        <w:rPr>
          <w:rFonts w:ascii="Consolas" w:hAnsi="Consolas"/>
          <w:color w:val="0000C0"/>
          <w:sz w:val="18"/>
          <w:szCs w:val="18"/>
        </w:rPr>
        <w:t>authenticationProvider</w:t>
      </w:r>
      <w:r w:rsidRPr="003C0EDD">
        <w:rPr>
          <w:rFonts w:ascii="Consolas" w:hAnsi="Consolas"/>
          <w:color w:val="000000"/>
          <w:sz w:val="18"/>
          <w:szCs w:val="18"/>
        </w:rPr>
        <w:t>;</w:t>
      </w:r>
    </w:p>
    <w:p w14:paraId="17F2C16F" w14:textId="743E730A" w:rsidR="00E255DF" w:rsidRDefault="00E255DF" w:rsidP="002354D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</w:p>
    <w:p w14:paraId="56F37905" w14:textId="77777777" w:rsidR="00E255D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3FB69A0B" w14:textId="5DBC4436" w:rsidR="00855A3A" w:rsidRPr="00C9139F" w:rsidRDefault="00855A3A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7F55DFB5" w14:textId="77777777" w:rsidR="008B2D76" w:rsidRDefault="008B2D76" w:rsidP="00E255DF"/>
    <w:p w14:paraId="3F825DC2" w14:textId="77777777" w:rsidR="00E255DF" w:rsidRDefault="00E255DF" w:rsidP="00E255DF">
      <w:pPr>
        <w:pStyle w:val="TPnormalpuce1"/>
        <w:numPr>
          <w:ilvl w:val="0"/>
          <w:numId w:val="27"/>
        </w:numPr>
      </w:pPr>
      <w:r>
        <w:t xml:space="preserve">Supprimer de la classe </w:t>
      </w:r>
      <w:r w:rsidRPr="00325CFD">
        <w:t>EniSecurityConfig</w:t>
      </w:r>
      <w:r>
        <w:t xml:space="preserve"> ; la méthode </w:t>
      </w:r>
      <w:r w:rsidRPr="00BE5959">
        <w:t>userDetailsManager</w:t>
      </w:r>
    </w:p>
    <w:p w14:paraId="0753A270" w14:textId="77777777" w:rsidR="00E255DF" w:rsidRDefault="00E255DF" w:rsidP="00E255DF">
      <w:pPr>
        <w:pStyle w:val="TPnormalpuce1"/>
        <w:numPr>
          <w:ilvl w:val="1"/>
          <w:numId w:val="1"/>
        </w:numPr>
      </w:pPr>
      <w:r>
        <w:t>Elle n’est plus utilisée</w:t>
      </w:r>
    </w:p>
    <w:p w14:paraId="2E8B56B0" w14:textId="77777777" w:rsidR="00E255DF" w:rsidRDefault="00E255DF" w:rsidP="00E255DF">
      <w:pPr>
        <w:pStyle w:val="TPnormalpuce1"/>
        <w:numPr>
          <w:ilvl w:val="1"/>
          <w:numId w:val="1"/>
        </w:numPr>
      </w:pPr>
      <w:r w:rsidRPr="006C3AAE">
        <w:t>Elle est remplacée par AuthenticationManager et AuthenticationProvider</w:t>
      </w:r>
    </w:p>
    <w:p w14:paraId="43C5C23E" w14:textId="16576291" w:rsidR="0087047C" w:rsidRDefault="0087047C" w:rsidP="00E255DF">
      <w:pPr>
        <w:pStyle w:val="TPnormalpuce1"/>
        <w:numPr>
          <w:ilvl w:val="1"/>
          <w:numId w:val="1"/>
        </w:numPr>
      </w:pPr>
      <w:r>
        <w:t xml:space="preserve">Il faut ajouter un URL racine qui sera valide pour tout le monde pour l’authentification </w:t>
      </w:r>
    </w:p>
    <w:p w14:paraId="21AB903F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3F5FBF"/>
          <w:sz w:val="18"/>
          <w:szCs w:val="18"/>
        </w:rPr>
        <w:t>/**</w:t>
      </w:r>
    </w:p>
    <w:p w14:paraId="4DC98D9D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3F5FBF"/>
          <w:sz w:val="18"/>
          <w:szCs w:val="18"/>
        </w:rPr>
        <w:tab/>
        <w:t>* Restriction des URLs selon la connexion utilisateur et leurs rôles</w:t>
      </w:r>
    </w:p>
    <w:p w14:paraId="484A99E0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3F5FBF"/>
          <w:sz w:val="18"/>
          <w:szCs w:val="18"/>
        </w:rPr>
        <w:tab/>
        <w:t>*/</w:t>
      </w:r>
    </w:p>
    <w:p w14:paraId="70FDF80B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646464"/>
          <w:sz w:val="18"/>
          <w:szCs w:val="18"/>
        </w:rPr>
        <w:t>@Bean</w:t>
      </w:r>
    </w:p>
    <w:p w14:paraId="5A21BDBF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87047C">
        <w:rPr>
          <w:rFonts w:ascii="Consolas" w:hAnsi="Consolas"/>
          <w:color w:val="6A3E3E"/>
          <w:sz w:val="18"/>
          <w:szCs w:val="18"/>
        </w:rPr>
        <w:t>http</w:t>
      </w:r>
      <w:r w:rsidRPr="0087047C">
        <w:rPr>
          <w:rFonts w:ascii="Consolas" w:hAnsi="Consolas"/>
          <w:color w:val="000000"/>
          <w:sz w:val="18"/>
          <w:szCs w:val="18"/>
        </w:rPr>
        <w:t xml:space="preserve">) </w:t>
      </w:r>
      <w:r w:rsidRPr="0087047C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87047C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5B793D0C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6A3E3E"/>
          <w:sz w:val="18"/>
          <w:szCs w:val="18"/>
        </w:rPr>
        <w:t>http</w:t>
      </w:r>
      <w:r w:rsidRPr="0087047C">
        <w:rPr>
          <w:rFonts w:ascii="Consolas" w:hAnsi="Consolas"/>
          <w:color w:val="000000"/>
          <w:sz w:val="18"/>
          <w:szCs w:val="18"/>
        </w:rPr>
        <w:t>.authorizeHttpRequests(</w:t>
      </w:r>
      <w:r w:rsidRPr="0087047C">
        <w:rPr>
          <w:rFonts w:ascii="Consolas" w:hAnsi="Consolas"/>
          <w:color w:val="6A3E3E"/>
          <w:sz w:val="18"/>
          <w:szCs w:val="18"/>
        </w:rPr>
        <w:t>auth</w:t>
      </w:r>
      <w:r w:rsidRPr="0087047C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527EE71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6A3E3E"/>
          <w:sz w:val="18"/>
          <w:szCs w:val="18"/>
        </w:rPr>
        <w:t>auth</w:t>
      </w:r>
    </w:p>
    <w:p w14:paraId="77F35344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3F7F5F"/>
          <w:sz w:val="18"/>
          <w:szCs w:val="18"/>
        </w:rPr>
        <w:t>//Permettre l'accès à l'URL racine à tout le monde</w:t>
      </w:r>
    </w:p>
    <w:p w14:paraId="4CCE5F53" w14:textId="77777777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87047C">
        <w:rPr>
          <w:rFonts w:ascii="Consolas" w:hAnsi="Consolas"/>
          <w:color w:val="2A00FF"/>
          <w:sz w:val="18"/>
          <w:szCs w:val="18"/>
        </w:rPr>
        <w:t>"/eniecole"</w:t>
      </w:r>
      <w:r w:rsidRPr="0087047C">
        <w:rPr>
          <w:rFonts w:ascii="Consolas" w:hAnsi="Consolas"/>
          <w:color w:val="000000"/>
          <w:sz w:val="18"/>
          <w:szCs w:val="18"/>
        </w:rPr>
        <w:t>).permitAll()</w:t>
      </w:r>
    </w:p>
    <w:p w14:paraId="242BC44D" w14:textId="7DB26544" w:rsidR="0087047C" w:rsidRPr="0087047C" w:rsidRDefault="0087047C" w:rsidP="00870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</w:r>
      <w:r w:rsidRPr="0087047C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87047C">
        <w:rPr>
          <w:rFonts w:ascii="Consolas" w:hAnsi="Consolas"/>
          <w:color w:val="2A00FF"/>
          <w:sz w:val="18"/>
          <w:szCs w:val="18"/>
        </w:rPr>
        <w:t>"/eniecole/auth/**"</w:t>
      </w:r>
      <w:r w:rsidRPr="0087047C">
        <w:rPr>
          <w:rFonts w:ascii="Consolas" w:hAnsi="Consolas"/>
          <w:color w:val="000000"/>
          <w:sz w:val="18"/>
          <w:szCs w:val="18"/>
        </w:rPr>
        <w:t>).permitAll(</w:t>
      </w:r>
      <w:r w:rsidR="00FD2ECC">
        <w:rPr>
          <w:rFonts w:ascii="Consolas" w:hAnsi="Consolas"/>
          <w:color w:val="000000"/>
          <w:sz w:val="18"/>
          <w:szCs w:val="18"/>
        </w:rPr>
        <w:t>)</w:t>
      </w:r>
    </w:p>
    <w:p w14:paraId="39F3B3CE" w14:textId="77777777" w:rsidR="00864AF2" w:rsidRPr="006C3AAE" w:rsidRDefault="00864AF2" w:rsidP="00E255DF"/>
    <w:p w14:paraId="5F1B1B15" w14:textId="77777777" w:rsidR="00E255DF" w:rsidRDefault="00E255DF" w:rsidP="00E255DF">
      <w:pPr>
        <w:pStyle w:val="TPnormalpuce1"/>
        <w:numPr>
          <w:ilvl w:val="0"/>
          <w:numId w:val="27"/>
        </w:numPr>
      </w:pPr>
      <w:r>
        <w:t xml:space="preserve">Dans la méthode filterChain </w:t>
      </w:r>
    </w:p>
    <w:p w14:paraId="2DEAEBD7" w14:textId="77777777" w:rsidR="00E255DF" w:rsidRDefault="00E255DF" w:rsidP="00E255DF">
      <w:pPr>
        <w:pStyle w:val="TPnormalpuce1"/>
        <w:numPr>
          <w:ilvl w:val="1"/>
          <w:numId w:val="1"/>
        </w:numPr>
      </w:pPr>
      <w:r>
        <w:t>Remplacer l’authentification « httpBasic »</w:t>
      </w:r>
    </w:p>
    <w:p w14:paraId="28667092" w14:textId="77777777" w:rsidR="00E255DF" w:rsidRDefault="00E255DF" w:rsidP="00E255DF">
      <w:pPr>
        <w:pStyle w:val="TPnormalpuce1"/>
        <w:numPr>
          <w:ilvl w:val="1"/>
          <w:numId w:val="1"/>
        </w:numPr>
      </w:pPr>
      <w:r>
        <w:lastRenderedPageBreak/>
        <w:t>Par l’appel de notre bean authentificationProvider</w:t>
      </w:r>
    </w:p>
    <w:p w14:paraId="2B63EDDE" w14:textId="32669AFF" w:rsidR="0071285D" w:rsidRDefault="002C506B" w:rsidP="00E255DF">
      <w:pPr>
        <w:pStyle w:val="TPnormalpuce1"/>
        <w:numPr>
          <w:ilvl w:val="1"/>
          <w:numId w:val="1"/>
        </w:numPr>
      </w:pPr>
      <w:r>
        <w:t>A</w:t>
      </w:r>
      <w:r w:rsidR="0071285D">
        <w:t>ctivation du filtre JWT</w:t>
      </w:r>
    </w:p>
    <w:p w14:paraId="488C3CA8" w14:textId="12C39907" w:rsidR="002C506B" w:rsidRDefault="002C506B" w:rsidP="00E255DF">
      <w:pPr>
        <w:pStyle w:val="TPnormalpuce1"/>
        <w:numPr>
          <w:ilvl w:val="1"/>
          <w:numId w:val="1"/>
        </w:numPr>
      </w:pPr>
      <w:r>
        <w:t>Nous voulons que la session soit Stateless, donc nous le forçons dans le filtre</w:t>
      </w:r>
    </w:p>
    <w:p w14:paraId="7CF9663B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D3D36F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3F5FBF"/>
          <w:sz w:val="18"/>
          <w:szCs w:val="18"/>
        </w:rPr>
        <w:t>/**</w:t>
      </w:r>
    </w:p>
    <w:p w14:paraId="0762EF51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3F5FBF"/>
          <w:sz w:val="18"/>
          <w:szCs w:val="18"/>
        </w:rPr>
        <w:tab/>
        <w:t xml:space="preserve"> * Restriction des URLs selon la connexion utilisateur et leurs rôles</w:t>
      </w:r>
    </w:p>
    <w:p w14:paraId="7983AD6C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4BA0EE83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646464"/>
          <w:sz w:val="18"/>
          <w:szCs w:val="18"/>
        </w:rPr>
        <w:t>@Bean</w:t>
      </w:r>
    </w:p>
    <w:p w14:paraId="77EAEF2E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C9139F">
        <w:rPr>
          <w:rFonts w:ascii="Consolas" w:hAnsi="Consolas"/>
          <w:color w:val="6A3E3E"/>
          <w:sz w:val="18"/>
          <w:szCs w:val="18"/>
        </w:rPr>
        <w:t>http</w:t>
      </w:r>
      <w:r w:rsidRPr="00C9139F">
        <w:rPr>
          <w:rFonts w:ascii="Consolas" w:hAnsi="Consolas"/>
          <w:color w:val="000000"/>
          <w:sz w:val="18"/>
          <w:szCs w:val="18"/>
        </w:rPr>
        <w:t xml:space="preserve">) </w:t>
      </w:r>
      <w:r w:rsidRPr="00C9139F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C9139F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0AE69E84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6A3E3E"/>
          <w:sz w:val="18"/>
          <w:szCs w:val="18"/>
        </w:rPr>
        <w:t>http</w:t>
      </w:r>
      <w:r w:rsidRPr="00C9139F">
        <w:rPr>
          <w:rFonts w:ascii="Consolas" w:hAnsi="Consolas"/>
          <w:color w:val="000000"/>
          <w:sz w:val="18"/>
          <w:szCs w:val="18"/>
        </w:rPr>
        <w:t>.authorizeHttpRequests(</w:t>
      </w:r>
      <w:r w:rsidRPr="00C9139F">
        <w:rPr>
          <w:rFonts w:ascii="Consolas" w:hAnsi="Consolas"/>
          <w:color w:val="6A3E3E"/>
          <w:sz w:val="18"/>
          <w:szCs w:val="18"/>
        </w:rPr>
        <w:t>auth</w:t>
      </w:r>
      <w:r w:rsidRPr="00C9139F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C5BE985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6A3E3E"/>
          <w:sz w:val="18"/>
          <w:szCs w:val="18"/>
        </w:rPr>
        <w:t>auth</w:t>
      </w:r>
    </w:p>
    <w:p w14:paraId="7D1A7CAA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257BB6">
        <w:rPr>
          <w:rFonts w:ascii="Consolas" w:hAnsi="Consolas"/>
          <w:color w:val="3F7F5F"/>
          <w:sz w:val="16"/>
          <w:szCs w:val="16"/>
        </w:rPr>
        <w:t>// Permettre l'accès à l'URL racine à tout le monde</w:t>
      </w:r>
    </w:p>
    <w:p w14:paraId="7C2D6E6E" w14:textId="77777777" w:rsidR="00E255DF" w:rsidRPr="00EB0753" w:rsidRDefault="00E255DF" w:rsidP="00EB075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.requestMatchers(</w:t>
      </w:r>
      <w:r w:rsidRPr="00257BB6">
        <w:rPr>
          <w:rFonts w:ascii="Consolas" w:hAnsi="Consolas"/>
          <w:color w:val="2A00FF"/>
          <w:sz w:val="16"/>
          <w:szCs w:val="16"/>
        </w:rPr>
        <w:t>"/eniecole"</w:t>
      </w:r>
      <w:r w:rsidRPr="00257BB6">
        <w:rPr>
          <w:rFonts w:ascii="Consolas" w:hAnsi="Consolas"/>
          <w:color w:val="000000"/>
          <w:sz w:val="16"/>
          <w:szCs w:val="16"/>
        </w:rPr>
        <w:t>).permitAll()</w:t>
      </w:r>
    </w:p>
    <w:p w14:paraId="09DB0EE2" w14:textId="2FB70DC7" w:rsidR="00EB0753" w:rsidRPr="00EB0753" w:rsidRDefault="00EB0753" w:rsidP="00EB075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2835"/>
        <w:rPr>
          <w:rFonts w:ascii="Consolas" w:hAnsi="Consolas"/>
          <w:color w:val="000000"/>
          <w:sz w:val="16"/>
          <w:szCs w:val="16"/>
        </w:rPr>
      </w:pPr>
      <w:r w:rsidRPr="00EB0753">
        <w:rPr>
          <w:rFonts w:ascii="Consolas" w:hAnsi="Consolas"/>
          <w:color w:val="000000"/>
          <w:sz w:val="16"/>
          <w:szCs w:val="16"/>
        </w:rPr>
        <w:t>.requestMatchers(</w:t>
      </w:r>
      <w:r w:rsidRPr="00EB0753">
        <w:rPr>
          <w:rFonts w:ascii="Consolas" w:hAnsi="Consolas"/>
          <w:color w:val="2A00FF"/>
          <w:sz w:val="16"/>
          <w:szCs w:val="16"/>
        </w:rPr>
        <w:t>"/eniecole/auth/**"</w:t>
      </w:r>
      <w:r w:rsidRPr="00EB0753">
        <w:rPr>
          <w:rFonts w:ascii="Consolas" w:hAnsi="Consolas"/>
          <w:color w:val="000000"/>
          <w:sz w:val="16"/>
          <w:szCs w:val="16"/>
        </w:rPr>
        <w:t>).permitAll()</w:t>
      </w:r>
    </w:p>
    <w:p w14:paraId="1C3BA66B" w14:textId="77777777" w:rsidR="00EB0753" w:rsidRPr="00EB0753" w:rsidRDefault="00EB0753" w:rsidP="00EB075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75F268B8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3F7F5F"/>
          <w:sz w:val="16"/>
          <w:szCs w:val="16"/>
        </w:rPr>
        <w:t>// Permettre aux rôles EMPLOYE et ADMIN de manipuler les URLs en GET</w:t>
      </w:r>
    </w:p>
    <w:p w14:paraId="6FA8574C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5"/>
          <w:szCs w:val="15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5"/>
          <w:szCs w:val="15"/>
        </w:rPr>
        <w:t>.requestMatchers(HttpMethod.</w:t>
      </w:r>
      <w:r w:rsidRPr="00257BB6">
        <w:rPr>
          <w:rFonts w:ascii="Consolas" w:hAnsi="Consolas"/>
          <w:b/>
          <w:bCs/>
          <w:i/>
          <w:iCs/>
          <w:color w:val="0000C0"/>
          <w:sz w:val="15"/>
          <w:szCs w:val="15"/>
        </w:rPr>
        <w:t>GET</w:t>
      </w:r>
      <w:r w:rsidRPr="00257BB6">
        <w:rPr>
          <w:rFonts w:ascii="Consolas" w:hAnsi="Consolas"/>
          <w:color w:val="000000"/>
          <w:sz w:val="15"/>
          <w:szCs w:val="15"/>
        </w:rPr>
        <w:t xml:space="preserve">, </w:t>
      </w:r>
      <w:r w:rsidRPr="00257BB6">
        <w:rPr>
          <w:rFonts w:ascii="Consolas" w:hAnsi="Consolas"/>
          <w:color w:val="2A00FF"/>
          <w:sz w:val="15"/>
          <w:szCs w:val="15"/>
        </w:rPr>
        <w:t>"/eniecole/employes/**"</w:t>
      </w:r>
      <w:r w:rsidRPr="00257BB6">
        <w:rPr>
          <w:rFonts w:ascii="Consolas" w:hAnsi="Consolas"/>
          <w:color w:val="000000"/>
          <w:sz w:val="15"/>
          <w:szCs w:val="15"/>
        </w:rPr>
        <w:t>).hasAnyRole(</w:t>
      </w:r>
      <w:r w:rsidRPr="00257BB6">
        <w:rPr>
          <w:rFonts w:ascii="Consolas" w:hAnsi="Consolas"/>
          <w:color w:val="2A00FF"/>
          <w:sz w:val="15"/>
          <w:szCs w:val="15"/>
        </w:rPr>
        <w:t>"EMPLOYE"</w:t>
      </w:r>
      <w:r w:rsidRPr="00257BB6">
        <w:rPr>
          <w:rFonts w:ascii="Consolas" w:hAnsi="Consolas"/>
          <w:color w:val="000000"/>
          <w:sz w:val="15"/>
          <w:szCs w:val="15"/>
        </w:rPr>
        <w:t xml:space="preserve">, </w:t>
      </w:r>
      <w:r w:rsidRPr="00257BB6">
        <w:rPr>
          <w:rFonts w:ascii="Consolas" w:hAnsi="Consolas"/>
          <w:color w:val="2A00FF"/>
          <w:sz w:val="15"/>
          <w:szCs w:val="15"/>
        </w:rPr>
        <w:t>"ADMIN"</w:t>
      </w:r>
      <w:r w:rsidRPr="00257BB6">
        <w:rPr>
          <w:rFonts w:ascii="Consolas" w:hAnsi="Consolas"/>
          <w:color w:val="000000"/>
          <w:sz w:val="15"/>
          <w:szCs w:val="15"/>
        </w:rPr>
        <w:t>)</w:t>
      </w:r>
    </w:p>
    <w:p w14:paraId="2829F393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3F7F5F"/>
          <w:sz w:val="16"/>
          <w:szCs w:val="16"/>
        </w:rPr>
        <w:t>// Restreindre la manipulation des méthodes POST, PUT, PATCH et DELETE au rôle</w:t>
      </w:r>
    </w:p>
    <w:p w14:paraId="6C7216B5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3F7F5F"/>
          <w:sz w:val="16"/>
          <w:szCs w:val="16"/>
        </w:rPr>
        <w:t>// ADMIN</w:t>
      </w:r>
    </w:p>
    <w:p w14:paraId="6FDE0274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.requestMatchers(HttpMethod.</w:t>
      </w:r>
      <w:r w:rsidRPr="00257BB6">
        <w:rPr>
          <w:rFonts w:ascii="Consolas" w:hAnsi="Consolas"/>
          <w:b/>
          <w:bCs/>
          <w:i/>
          <w:iCs/>
          <w:color w:val="0000C0"/>
          <w:sz w:val="16"/>
          <w:szCs w:val="16"/>
        </w:rPr>
        <w:t>POST</w:t>
      </w:r>
      <w:r w:rsidRPr="00257BB6">
        <w:rPr>
          <w:rFonts w:ascii="Consolas" w:hAnsi="Consolas"/>
          <w:color w:val="000000"/>
          <w:sz w:val="16"/>
          <w:szCs w:val="16"/>
        </w:rPr>
        <w:t xml:space="preserve">, </w:t>
      </w:r>
      <w:r w:rsidRPr="00257BB6">
        <w:rPr>
          <w:rFonts w:ascii="Consolas" w:hAnsi="Consolas"/>
          <w:color w:val="2A00FF"/>
          <w:sz w:val="16"/>
          <w:szCs w:val="16"/>
        </w:rPr>
        <w:t>"/eniecole/employes"</w:t>
      </w:r>
      <w:r w:rsidRPr="00257BB6">
        <w:rPr>
          <w:rFonts w:ascii="Consolas" w:hAnsi="Consolas"/>
          <w:color w:val="000000"/>
          <w:sz w:val="16"/>
          <w:szCs w:val="16"/>
        </w:rPr>
        <w:t>).hasRole(</w:t>
      </w:r>
      <w:r w:rsidRPr="00257BB6">
        <w:rPr>
          <w:rFonts w:ascii="Consolas" w:hAnsi="Consolas"/>
          <w:color w:val="2A00FF"/>
          <w:sz w:val="16"/>
          <w:szCs w:val="16"/>
        </w:rPr>
        <w:t>"ADMIN"</w:t>
      </w:r>
      <w:r w:rsidRPr="00257BB6">
        <w:rPr>
          <w:rFonts w:ascii="Consolas" w:hAnsi="Consolas"/>
          <w:color w:val="000000"/>
          <w:sz w:val="16"/>
          <w:szCs w:val="16"/>
        </w:rPr>
        <w:t>)</w:t>
      </w:r>
    </w:p>
    <w:p w14:paraId="33112124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.requestMatchers(HttpMethod.</w:t>
      </w:r>
      <w:r w:rsidRPr="00257BB6">
        <w:rPr>
          <w:rFonts w:ascii="Consolas" w:hAnsi="Consolas"/>
          <w:b/>
          <w:bCs/>
          <w:i/>
          <w:iCs/>
          <w:color w:val="0000C0"/>
          <w:sz w:val="16"/>
          <w:szCs w:val="16"/>
        </w:rPr>
        <w:t>PUT</w:t>
      </w:r>
      <w:r w:rsidRPr="00257BB6">
        <w:rPr>
          <w:rFonts w:ascii="Consolas" w:hAnsi="Consolas"/>
          <w:color w:val="000000"/>
          <w:sz w:val="16"/>
          <w:szCs w:val="16"/>
        </w:rPr>
        <w:t xml:space="preserve">, </w:t>
      </w:r>
      <w:r w:rsidRPr="00257BB6">
        <w:rPr>
          <w:rFonts w:ascii="Consolas" w:hAnsi="Consolas"/>
          <w:color w:val="2A00FF"/>
          <w:sz w:val="16"/>
          <w:szCs w:val="16"/>
        </w:rPr>
        <w:t>"/eniecole/employes"</w:t>
      </w:r>
      <w:r w:rsidRPr="00257BB6">
        <w:rPr>
          <w:rFonts w:ascii="Consolas" w:hAnsi="Consolas"/>
          <w:color w:val="000000"/>
          <w:sz w:val="16"/>
          <w:szCs w:val="16"/>
        </w:rPr>
        <w:t>).hasRole(</w:t>
      </w:r>
      <w:r w:rsidRPr="00257BB6">
        <w:rPr>
          <w:rFonts w:ascii="Consolas" w:hAnsi="Consolas"/>
          <w:color w:val="2A00FF"/>
          <w:sz w:val="16"/>
          <w:szCs w:val="16"/>
        </w:rPr>
        <w:t>"ADMIN"</w:t>
      </w:r>
      <w:r w:rsidRPr="00257BB6">
        <w:rPr>
          <w:rFonts w:ascii="Consolas" w:hAnsi="Consolas"/>
          <w:color w:val="000000"/>
          <w:sz w:val="16"/>
          <w:szCs w:val="16"/>
        </w:rPr>
        <w:t>)</w:t>
      </w:r>
    </w:p>
    <w:p w14:paraId="33312571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.requestMatchers(HttpMethod.</w:t>
      </w:r>
      <w:r w:rsidRPr="00257BB6">
        <w:rPr>
          <w:rFonts w:ascii="Consolas" w:hAnsi="Consolas"/>
          <w:b/>
          <w:bCs/>
          <w:i/>
          <w:iCs/>
          <w:color w:val="0000C0"/>
          <w:sz w:val="16"/>
          <w:szCs w:val="16"/>
        </w:rPr>
        <w:t>PATCH</w:t>
      </w:r>
      <w:r w:rsidRPr="00257BB6">
        <w:rPr>
          <w:rFonts w:ascii="Consolas" w:hAnsi="Consolas"/>
          <w:color w:val="000000"/>
          <w:sz w:val="16"/>
          <w:szCs w:val="16"/>
        </w:rPr>
        <w:t xml:space="preserve">, </w:t>
      </w:r>
      <w:r w:rsidRPr="00257BB6">
        <w:rPr>
          <w:rFonts w:ascii="Consolas" w:hAnsi="Consolas"/>
          <w:color w:val="2A00FF"/>
          <w:sz w:val="16"/>
          <w:szCs w:val="16"/>
        </w:rPr>
        <w:t>"/eniecole/employes"</w:t>
      </w:r>
      <w:r w:rsidRPr="00257BB6">
        <w:rPr>
          <w:rFonts w:ascii="Consolas" w:hAnsi="Consolas"/>
          <w:color w:val="000000"/>
          <w:sz w:val="16"/>
          <w:szCs w:val="16"/>
        </w:rPr>
        <w:t>).hasRole(</w:t>
      </w:r>
      <w:r w:rsidRPr="00257BB6">
        <w:rPr>
          <w:rFonts w:ascii="Consolas" w:hAnsi="Consolas"/>
          <w:color w:val="2A00FF"/>
          <w:sz w:val="16"/>
          <w:szCs w:val="16"/>
        </w:rPr>
        <w:t>"ADMIN"</w:t>
      </w:r>
      <w:r w:rsidRPr="00257BB6">
        <w:rPr>
          <w:rFonts w:ascii="Consolas" w:hAnsi="Consolas"/>
          <w:color w:val="000000"/>
          <w:sz w:val="16"/>
          <w:szCs w:val="16"/>
        </w:rPr>
        <w:t>)</w:t>
      </w:r>
    </w:p>
    <w:p w14:paraId="7F761ED6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.requestMatchers(HttpMethod.</w:t>
      </w:r>
      <w:r w:rsidRPr="00257BB6">
        <w:rPr>
          <w:rFonts w:ascii="Consolas" w:hAnsi="Consolas"/>
          <w:b/>
          <w:bCs/>
          <w:i/>
          <w:iCs/>
          <w:color w:val="0000C0"/>
          <w:sz w:val="16"/>
          <w:szCs w:val="16"/>
        </w:rPr>
        <w:t>DELETE</w:t>
      </w:r>
      <w:r w:rsidRPr="00257BB6">
        <w:rPr>
          <w:rFonts w:ascii="Consolas" w:hAnsi="Consolas"/>
          <w:color w:val="000000"/>
          <w:sz w:val="16"/>
          <w:szCs w:val="16"/>
        </w:rPr>
        <w:t xml:space="preserve">, </w:t>
      </w:r>
      <w:r w:rsidRPr="00257BB6">
        <w:rPr>
          <w:rFonts w:ascii="Consolas" w:hAnsi="Consolas"/>
          <w:color w:val="2A00FF"/>
          <w:sz w:val="16"/>
          <w:szCs w:val="16"/>
        </w:rPr>
        <w:t>"/eniecole/employes"</w:t>
      </w:r>
      <w:r w:rsidRPr="00257BB6">
        <w:rPr>
          <w:rFonts w:ascii="Consolas" w:hAnsi="Consolas"/>
          <w:color w:val="000000"/>
          <w:sz w:val="16"/>
          <w:szCs w:val="16"/>
        </w:rPr>
        <w:t>).hasRole(</w:t>
      </w:r>
      <w:r w:rsidRPr="00257BB6">
        <w:rPr>
          <w:rFonts w:ascii="Consolas" w:hAnsi="Consolas"/>
          <w:color w:val="2A00FF"/>
          <w:sz w:val="16"/>
          <w:szCs w:val="16"/>
        </w:rPr>
        <w:t>"ADMIN"</w:t>
      </w:r>
      <w:r w:rsidRPr="00257BB6">
        <w:rPr>
          <w:rFonts w:ascii="Consolas" w:hAnsi="Consolas"/>
          <w:color w:val="000000"/>
          <w:sz w:val="16"/>
          <w:szCs w:val="16"/>
        </w:rPr>
        <w:t>)</w:t>
      </w:r>
    </w:p>
    <w:p w14:paraId="718A002F" w14:textId="77777777" w:rsidR="00E255DF" w:rsidRPr="00257BB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3F7F5F"/>
          <w:sz w:val="16"/>
          <w:szCs w:val="16"/>
        </w:rPr>
        <w:t>// Toutes autres url et méthodes HTTP ne sont pas permises</w:t>
      </w:r>
    </w:p>
    <w:p w14:paraId="5636026F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</w:r>
      <w:r w:rsidRPr="00257BB6">
        <w:rPr>
          <w:rFonts w:ascii="Consolas" w:hAnsi="Consolas"/>
          <w:color w:val="000000"/>
          <w:sz w:val="16"/>
          <w:szCs w:val="16"/>
        </w:rPr>
        <w:tab/>
        <w:t>.anyRequest().denyAll();</w:t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</w:p>
    <w:p w14:paraId="710843CC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  <w:t>});</w:t>
      </w:r>
    </w:p>
    <w:p w14:paraId="651DE364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</w:p>
    <w:p w14:paraId="46A95DF3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3F7F5F"/>
          <w:sz w:val="18"/>
          <w:szCs w:val="18"/>
        </w:rPr>
        <w:t>// Désactivé Cross Site Request Forgery</w:t>
      </w:r>
    </w:p>
    <w:p w14:paraId="6A861F52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3F7F5F"/>
          <w:sz w:val="18"/>
          <w:szCs w:val="18"/>
        </w:rPr>
        <w:t>// Non préconisé pour les API REST en stateless. Sauf pour POST, PUT, PATCH et</w:t>
      </w:r>
    </w:p>
    <w:p w14:paraId="366C8A25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3F7F5F"/>
          <w:sz w:val="18"/>
          <w:szCs w:val="18"/>
        </w:rPr>
        <w:t>// DELETE</w:t>
      </w:r>
    </w:p>
    <w:p w14:paraId="7CFC82DB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6A3E3E"/>
          <w:sz w:val="18"/>
          <w:szCs w:val="18"/>
        </w:rPr>
        <w:t>http</w:t>
      </w:r>
      <w:r w:rsidRPr="00C9139F">
        <w:rPr>
          <w:rFonts w:ascii="Consolas" w:hAnsi="Consolas"/>
          <w:color w:val="000000"/>
          <w:sz w:val="18"/>
          <w:szCs w:val="18"/>
        </w:rPr>
        <w:t>.csrf(</w:t>
      </w:r>
      <w:r w:rsidRPr="00C9139F">
        <w:rPr>
          <w:rFonts w:ascii="Consolas" w:hAnsi="Consolas"/>
          <w:color w:val="6A3E3E"/>
          <w:sz w:val="18"/>
          <w:szCs w:val="18"/>
        </w:rPr>
        <w:t>csrf</w:t>
      </w:r>
      <w:r w:rsidRPr="00C9139F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7E350E74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6A3E3E"/>
          <w:sz w:val="18"/>
          <w:szCs w:val="18"/>
        </w:rPr>
        <w:t>csrf</w:t>
      </w:r>
      <w:r w:rsidRPr="00C9139F">
        <w:rPr>
          <w:rFonts w:ascii="Consolas" w:hAnsi="Consolas"/>
          <w:color w:val="000000"/>
          <w:sz w:val="18"/>
          <w:szCs w:val="18"/>
        </w:rPr>
        <w:t>.disable();</w:t>
      </w:r>
    </w:p>
    <w:p w14:paraId="547884EE" w14:textId="77777777" w:rsidR="00E255D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  <w:t>});</w:t>
      </w:r>
    </w:p>
    <w:p w14:paraId="2E9083FD" w14:textId="77777777" w:rsidR="00E255DF" w:rsidRPr="005300C6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245F77" w14:textId="77777777" w:rsidR="00E255DF" w:rsidRPr="000E2E17" w:rsidRDefault="00E255DF" w:rsidP="000E2E1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300C6">
        <w:rPr>
          <w:rFonts w:ascii="Consolas" w:hAnsi="Consolas"/>
          <w:color w:val="000000"/>
          <w:sz w:val="18"/>
          <w:szCs w:val="18"/>
        </w:rPr>
        <w:tab/>
      </w:r>
      <w:r w:rsidRPr="005300C6">
        <w:rPr>
          <w:rFonts w:ascii="Consolas" w:hAnsi="Consolas"/>
          <w:color w:val="000000"/>
          <w:sz w:val="18"/>
          <w:szCs w:val="18"/>
        </w:rPr>
        <w:tab/>
      </w:r>
      <w:r w:rsidRPr="005300C6">
        <w:rPr>
          <w:rFonts w:ascii="Consolas" w:hAnsi="Consolas"/>
          <w:color w:val="3F7F5F"/>
          <w:sz w:val="18"/>
          <w:szCs w:val="18"/>
        </w:rPr>
        <w:t>//Connexion de l'utilisateur</w:t>
      </w:r>
    </w:p>
    <w:p w14:paraId="036F6147" w14:textId="2178A025" w:rsidR="00E255DF" w:rsidRPr="000E2E17" w:rsidRDefault="00E255DF" w:rsidP="000E2E1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0E2E17">
        <w:rPr>
          <w:rFonts w:ascii="Consolas" w:hAnsi="Consolas"/>
          <w:color w:val="000000"/>
          <w:sz w:val="18"/>
          <w:szCs w:val="18"/>
        </w:rPr>
        <w:tab/>
      </w:r>
      <w:r w:rsidRPr="000E2E17">
        <w:rPr>
          <w:rFonts w:ascii="Consolas" w:hAnsi="Consolas"/>
          <w:color w:val="000000"/>
          <w:sz w:val="18"/>
          <w:szCs w:val="18"/>
        </w:rPr>
        <w:tab/>
      </w:r>
      <w:r w:rsidRPr="000E2E17">
        <w:rPr>
          <w:rFonts w:ascii="Consolas" w:hAnsi="Consolas"/>
          <w:color w:val="6A3E3E"/>
          <w:sz w:val="18"/>
          <w:szCs w:val="18"/>
        </w:rPr>
        <w:t>http</w:t>
      </w:r>
      <w:r w:rsidRPr="000E2E17">
        <w:rPr>
          <w:rFonts w:ascii="Consolas" w:hAnsi="Consolas"/>
          <w:color w:val="000000"/>
          <w:sz w:val="18"/>
          <w:szCs w:val="18"/>
        </w:rPr>
        <w:t>.authenticationProvider(</w:t>
      </w:r>
      <w:r w:rsidR="000E2E17" w:rsidRPr="00AB457F">
        <w:rPr>
          <w:rFonts w:ascii="Consolas" w:hAnsi="Consolas"/>
          <w:color w:val="0000C0"/>
          <w:sz w:val="18"/>
          <w:szCs w:val="18"/>
        </w:rPr>
        <w:t>authenticationProvider</w:t>
      </w:r>
      <w:r w:rsidRPr="000E2E17">
        <w:rPr>
          <w:rFonts w:ascii="Consolas" w:hAnsi="Consolas"/>
          <w:color w:val="000000"/>
          <w:sz w:val="18"/>
          <w:szCs w:val="18"/>
        </w:rPr>
        <w:t>);</w:t>
      </w:r>
    </w:p>
    <w:p w14:paraId="10314E6F" w14:textId="77777777" w:rsidR="00440A4E" w:rsidRPr="00440A4E" w:rsidRDefault="00440A4E" w:rsidP="00440A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6CBE88" w14:textId="77777777" w:rsidR="00440A4E" w:rsidRPr="00440A4E" w:rsidRDefault="00440A4E" w:rsidP="00440A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0A4E">
        <w:rPr>
          <w:rFonts w:ascii="Consolas" w:hAnsi="Consolas"/>
          <w:color w:val="000000"/>
          <w:sz w:val="18"/>
          <w:szCs w:val="18"/>
        </w:rPr>
        <w:tab/>
      </w:r>
      <w:r w:rsidRPr="00440A4E">
        <w:rPr>
          <w:rFonts w:ascii="Consolas" w:hAnsi="Consolas"/>
          <w:color w:val="000000"/>
          <w:sz w:val="18"/>
          <w:szCs w:val="18"/>
        </w:rPr>
        <w:tab/>
      </w:r>
      <w:r w:rsidRPr="00440A4E">
        <w:rPr>
          <w:rFonts w:ascii="Consolas" w:hAnsi="Consolas"/>
          <w:color w:val="3F7F5F"/>
          <w:sz w:val="18"/>
          <w:szCs w:val="18"/>
        </w:rPr>
        <w:t>//Activer le filtre JWT et l'authentication de l'utilisateur</w:t>
      </w:r>
    </w:p>
    <w:p w14:paraId="58D632C8" w14:textId="77777777" w:rsidR="00440A4E" w:rsidRPr="00440A4E" w:rsidRDefault="00440A4E" w:rsidP="00440A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0A4E">
        <w:rPr>
          <w:rFonts w:ascii="Consolas" w:hAnsi="Consolas"/>
          <w:color w:val="000000"/>
          <w:sz w:val="18"/>
          <w:szCs w:val="18"/>
        </w:rPr>
        <w:tab/>
      </w:r>
      <w:r w:rsidRPr="00440A4E">
        <w:rPr>
          <w:rFonts w:ascii="Consolas" w:hAnsi="Consolas"/>
          <w:color w:val="000000"/>
          <w:sz w:val="18"/>
          <w:szCs w:val="18"/>
        </w:rPr>
        <w:tab/>
      </w:r>
      <w:r w:rsidRPr="00440A4E">
        <w:rPr>
          <w:rFonts w:ascii="Consolas" w:hAnsi="Consolas"/>
          <w:color w:val="6A3E3E"/>
          <w:sz w:val="18"/>
          <w:szCs w:val="18"/>
        </w:rPr>
        <w:t>http</w:t>
      </w:r>
      <w:r w:rsidRPr="00440A4E">
        <w:rPr>
          <w:rFonts w:ascii="Consolas" w:hAnsi="Consolas"/>
          <w:color w:val="000000"/>
          <w:sz w:val="18"/>
          <w:szCs w:val="18"/>
        </w:rPr>
        <w:t>.addFilterBefore(</w:t>
      </w:r>
      <w:r w:rsidRPr="00440A4E">
        <w:rPr>
          <w:rFonts w:ascii="Consolas" w:hAnsi="Consolas"/>
          <w:color w:val="0000C0"/>
          <w:sz w:val="18"/>
          <w:szCs w:val="18"/>
        </w:rPr>
        <w:t>jwtAuthenticationFilter</w:t>
      </w:r>
      <w:r w:rsidRPr="00440A4E">
        <w:rPr>
          <w:rFonts w:ascii="Consolas" w:hAnsi="Consolas"/>
          <w:color w:val="000000"/>
          <w:sz w:val="18"/>
          <w:szCs w:val="18"/>
        </w:rPr>
        <w:t>, UsernamePasswordAuthenticationFilter.</w:t>
      </w:r>
      <w:r w:rsidRPr="00440A4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40A4E">
        <w:rPr>
          <w:rFonts w:ascii="Consolas" w:hAnsi="Consolas"/>
          <w:color w:val="000000"/>
          <w:sz w:val="18"/>
          <w:szCs w:val="18"/>
        </w:rPr>
        <w:t>);</w:t>
      </w:r>
    </w:p>
    <w:p w14:paraId="033D0A97" w14:textId="77777777" w:rsidR="00C05E9A" w:rsidRPr="00EE081F" w:rsidRDefault="00C05E9A" w:rsidP="00EE08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91F78E" w14:textId="77777777" w:rsidR="00EE081F" w:rsidRPr="00EE081F" w:rsidRDefault="00000932" w:rsidP="00EE08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000000"/>
          <w:sz w:val="18"/>
          <w:szCs w:val="18"/>
        </w:rPr>
        <w:tab/>
      </w:r>
      <w:r w:rsidR="00EE081F" w:rsidRPr="00EE081F">
        <w:rPr>
          <w:rFonts w:ascii="Consolas" w:hAnsi="Consolas"/>
          <w:color w:val="3F7F5F"/>
          <w:sz w:val="18"/>
          <w:szCs w:val="18"/>
        </w:rPr>
        <w:t>// Session Stateless</w:t>
      </w:r>
    </w:p>
    <w:p w14:paraId="0FD2BB29" w14:textId="77777777" w:rsidR="00EE081F" w:rsidRPr="00EE081F" w:rsidRDefault="00EE081F" w:rsidP="00EE08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6A3E3E"/>
          <w:sz w:val="18"/>
          <w:szCs w:val="18"/>
        </w:rPr>
        <w:t>http</w:t>
      </w:r>
      <w:r w:rsidRPr="00EE081F">
        <w:rPr>
          <w:rFonts w:ascii="Consolas" w:hAnsi="Consolas"/>
          <w:color w:val="000000"/>
          <w:sz w:val="18"/>
          <w:szCs w:val="18"/>
        </w:rPr>
        <w:t>.sessionManagement(</w:t>
      </w:r>
      <w:r w:rsidRPr="00EE081F">
        <w:rPr>
          <w:rFonts w:ascii="Consolas" w:hAnsi="Consolas"/>
          <w:color w:val="6A3E3E"/>
          <w:sz w:val="18"/>
          <w:szCs w:val="18"/>
        </w:rPr>
        <w:t>session</w:t>
      </w:r>
      <w:r w:rsidRPr="00EE081F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2262CCB1" w14:textId="77777777" w:rsidR="00EE081F" w:rsidRPr="00EE081F" w:rsidRDefault="00EE081F" w:rsidP="00EE08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6A3E3E"/>
          <w:sz w:val="18"/>
          <w:szCs w:val="18"/>
        </w:rPr>
        <w:t>session</w:t>
      </w:r>
      <w:r w:rsidRPr="00EE081F">
        <w:rPr>
          <w:rFonts w:ascii="Consolas" w:hAnsi="Consolas"/>
          <w:color w:val="000000"/>
          <w:sz w:val="18"/>
          <w:szCs w:val="18"/>
        </w:rPr>
        <w:t>.sessionCreationPolicy(SessionCreationPolicy.</w:t>
      </w:r>
      <w:r w:rsidRPr="00EE081F">
        <w:rPr>
          <w:rFonts w:ascii="Consolas" w:hAnsi="Consolas"/>
          <w:b/>
          <w:bCs/>
          <w:i/>
          <w:iCs/>
          <w:color w:val="0000C0"/>
          <w:sz w:val="18"/>
          <w:szCs w:val="18"/>
        </w:rPr>
        <w:t>STATELESS</w:t>
      </w:r>
      <w:r w:rsidRPr="00EE081F">
        <w:rPr>
          <w:rFonts w:ascii="Consolas" w:hAnsi="Consolas"/>
          <w:color w:val="000000"/>
          <w:sz w:val="18"/>
          <w:szCs w:val="18"/>
        </w:rPr>
        <w:t>);</w:t>
      </w:r>
    </w:p>
    <w:p w14:paraId="5C9C0572" w14:textId="3530CB76" w:rsidR="00000932" w:rsidRPr="00EE081F" w:rsidRDefault="00EE081F" w:rsidP="00EE081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E081F">
        <w:rPr>
          <w:rFonts w:ascii="Consolas" w:hAnsi="Consolas"/>
          <w:color w:val="000000"/>
          <w:sz w:val="18"/>
          <w:szCs w:val="18"/>
        </w:rPr>
        <w:tab/>
      </w:r>
      <w:r w:rsidRPr="00EE081F">
        <w:rPr>
          <w:rFonts w:ascii="Consolas" w:hAnsi="Consolas"/>
          <w:color w:val="000000"/>
          <w:sz w:val="18"/>
          <w:szCs w:val="18"/>
        </w:rPr>
        <w:tab/>
        <w:t>});</w:t>
      </w:r>
    </w:p>
    <w:p w14:paraId="0BCE9F2E" w14:textId="77777777" w:rsidR="00000932" w:rsidRPr="00440A4E" w:rsidRDefault="00000932" w:rsidP="00440A4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D39DFF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color w:val="000000"/>
          <w:sz w:val="18"/>
          <w:szCs w:val="18"/>
        </w:rPr>
        <w:tab/>
      </w:r>
      <w:r w:rsidRPr="00C9139F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C9139F">
        <w:rPr>
          <w:rFonts w:ascii="Consolas" w:hAnsi="Consolas"/>
          <w:color w:val="000000"/>
          <w:sz w:val="18"/>
          <w:szCs w:val="18"/>
        </w:rPr>
        <w:t xml:space="preserve"> </w:t>
      </w:r>
      <w:r w:rsidRPr="00C9139F">
        <w:rPr>
          <w:rFonts w:ascii="Consolas" w:hAnsi="Consolas"/>
          <w:color w:val="6A3E3E"/>
          <w:sz w:val="18"/>
          <w:szCs w:val="18"/>
        </w:rPr>
        <w:t>http</w:t>
      </w:r>
      <w:r w:rsidRPr="00C9139F">
        <w:rPr>
          <w:rFonts w:ascii="Consolas" w:hAnsi="Consolas"/>
          <w:color w:val="000000"/>
          <w:sz w:val="18"/>
          <w:szCs w:val="18"/>
        </w:rPr>
        <w:t>.build();</w:t>
      </w:r>
    </w:p>
    <w:p w14:paraId="6F610F95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9139F">
        <w:rPr>
          <w:rFonts w:ascii="Consolas" w:hAnsi="Consolas"/>
          <w:color w:val="000000"/>
          <w:sz w:val="18"/>
          <w:szCs w:val="18"/>
        </w:rPr>
        <w:tab/>
        <w:t>}</w:t>
      </w:r>
    </w:p>
    <w:p w14:paraId="799FC00F" w14:textId="77777777" w:rsidR="00E255DF" w:rsidRPr="00C9139F" w:rsidRDefault="00E255DF" w:rsidP="00E255D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00980640" w14:textId="77777777" w:rsidR="00E255DF" w:rsidRDefault="00E255DF" w:rsidP="00E255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4D2D637" w14:textId="142A9F4C" w:rsidR="001657D5" w:rsidRDefault="001657D5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</w:p>
    <w:p w14:paraId="3785495F" w14:textId="77777777" w:rsidR="00F039FB" w:rsidRDefault="00F039FB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4D57FFC0" w14:textId="0A5344DB" w:rsidR="001657D5" w:rsidRDefault="001657D5" w:rsidP="001657D5">
      <w:pPr>
        <w:pStyle w:val="Titre1"/>
      </w:pPr>
      <w:r>
        <w:lastRenderedPageBreak/>
        <w:t xml:space="preserve">Etape 8 : Contrôleur </w:t>
      </w:r>
      <w:r w:rsidR="00EB08C8">
        <w:t xml:space="preserve">et service </w:t>
      </w:r>
      <w:r>
        <w:t>d’authentification</w:t>
      </w:r>
    </w:p>
    <w:p w14:paraId="067111A4" w14:textId="6C60EF2B" w:rsidR="00980EAB" w:rsidRPr="00980EAB" w:rsidRDefault="00980EAB" w:rsidP="00980EAB">
      <w:pPr>
        <w:pStyle w:val="TPnormal"/>
      </w:pPr>
      <w:r>
        <w:t>D’après notre schéma d’authentification, il nous reste à créer : Authentica</w:t>
      </w:r>
      <w:r w:rsidR="00A16783">
        <w:t>t</w:t>
      </w:r>
      <w:r>
        <w:t>ionController et AuthenticationService</w:t>
      </w:r>
    </w:p>
    <w:p w14:paraId="652376FC" w14:textId="079D3F6F" w:rsidR="00C4659C" w:rsidRPr="002B1210" w:rsidRDefault="00BB3117" w:rsidP="002B1210">
      <w:pPr>
        <w:pStyle w:val="TPnormalpuce1"/>
      </w:pPr>
      <w:r w:rsidRPr="002B1210">
        <w:t>Le</w:t>
      </w:r>
      <w:r w:rsidR="00C4659C" w:rsidRPr="002B1210">
        <w:t xml:space="preserve"> contrôleur</w:t>
      </w:r>
      <w:r w:rsidR="005E754A" w:rsidRPr="002B1210">
        <w:t xml:space="preserve"> AuthenticationController </w:t>
      </w:r>
      <w:r w:rsidR="00C4659C" w:rsidRPr="002B1210">
        <w:t>permettra de récupérer les données d’authentification</w:t>
      </w:r>
    </w:p>
    <w:p w14:paraId="1C988A39" w14:textId="664857F2" w:rsidR="00C4659C" w:rsidRDefault="00731EAC" w:rsidP="00731EAC">
      <w:pPr>
        <w:pStyle w:val="TPnormalpuce1"/>
        <w:numPr>
          <w:ilvl w:val="1"/>
          <w:numId w:val="1"/>
        </w:numPr>
      </w:pPr>
      <w:r>
        <w:t>L’</w:t>
      </w:r>
      <w:r w:rsidR="0087047C">
        <w:t>URL</w:t>
      </w:r>
      <w:r w:rsidR="00C4659C">
        <w:t xml:space="preserve"> racine </w:t>
      </w:r>
      <w:r>
        <w:t>déclaré ;</w:t>
      </w:r>
      <w:r w:rsidR="0087047C">
        <w:t xml:space="preserve"> dans</w:t>
      </w:r>
      <w:r w:rsidR="00C4659C">
        <w:t xml:space="preserve"> la classe </w:t>
      </w:r>
      <w:r w:rsidR="0087047C">
        <w:t>Eni</w:t>
      </w:r>
      <w:r w:rsidR="00C4659C">
        <w:t>SecurityConfig :  /</w:t>
      </w:r>
      <w:r w:rsidR="00902AC3">
        <w:t>eniecole</w:t>
      </w:r>
      <w:r w:rsidR="00C4659C">
        <w:t>/auth/**</w:t>
      </w:r>
    </w:p>
    <w:p w14:paraId="013FF22D" w14:textId="2D0A9759" w:rsidR="00314894" w:rsidRPr="00F16F7C" w:rsidRDefault="00C3304C" w:rsidP="00731EAC">
      <w:pPr>
        <w:pStyle w:val="TPnormalpuce1"/>
        <w:numPr>
          <w:ilvl w:val="1"/>
          <w:numId w:val="1"/>
        </w:numPr>
      </w:pPr>
      <w:r>
        <w:t>I</w:t>
      </w:r>
      <w:r w:rsidR="00314894">
        <w:t xml:space="preserve">l faut qu’il manipule la base de données, </w:t>
      </w:r>
      <w:r w:rsidR="00867B08">
        <w:t>au travers d’</w:t>
      </w:r>
      <w:r w:rsidR="00314894">
        <w:t>un service AuthenticationService</w:t>
      </w:r>
    </w:p>
    <w:p w14:paraId="22FB7D08" w14:textId="5129ACB9" w:rsidR="00C4659C" w:rsidRDefault="00867B08" w:rsidP="00BB3117">
      <w:pPr>
        <w:pStyle w:val="TPnormalpuce1"/>
      </w:pPr>
      <w:r>
        <w:t>Il déclare une</w:t>
      </w:r>
      <w:r w:rsidR="00C4659C">
        <w:t xml:space="preserve"> méthode sur Post pour gérer </w:t>
      </w:r>
      <w:r w:rsidR="00731EAC">
        <w:t>l’authentification</w:t>
      </w:r>
    </w:p>
    <w:p w14:paraId="106AB54A" w14:textId="3091DBF6" w:rsidR="00562A70" w:rsidRDefault="00562A70" w:rsidP="00134722">
      <w:pPr>
        <w:pStyle w:val="TPnormalpuce1"/>
      </w:pPr>
      <w:r>
        <w:t xml:space="preserve">Pour cette méthode il faut déclarer </w:t>
      </w:r>
    </w:p>
    <w:p w14:paraId="60CF954D" w14:textId="60937C65" w:rsidR="00562A70" w:rsidRDefault="00562A70" w:rsidP="00134722">
      <w:pPr>
        <w:pStyle w:val="TPnormalpuce1"/>
        <w:numPr>
          <w:ilvl w:val="1"/>
          <w:numId w:val="1"/>
        </w:numPr>
      </w:pPr>
      <w:r>
        <w:t>AuthenticationResponse</w:t>
      </w:r>
      <w:r w:rsidR="00FC7208">
        <w:t xml:space="preserve"> </w:t>
      </w:r>
      <w:r w:rsidR="00FC7208">
        <w:sym w:font="Wingdings" w:char="F0E0"/>
      </w:r>
      <w:r w:rsidR="00FC7208">
        <w:t xml:space="preserve"> POJO contenant uniquement le jeton JWT </w:t>
      </w:r>
      <w:r w:rsidR="004578B9">
        <w:t>à</w:t>
      </w:r>
      <w:r w:rsidR="00FC7208">
        <w:t xml:space="preserve"> retourner</w:t>
      </w:r>
    </w:p>
    <w:p w14:paraId="169F92C0" w14:textId="0721ACD3" w:rsidR="00562A70" w:rsidRDefault="00562A70" w:rsidP="00134722">
      <w:pPr>
        <w:pStyle w:val="TPnormalpuce1"/>
        <w:numPr>
          <w:ilvl w:val="1"/>
          <w:numId w:val="1"/>
        </w:numPr>
      </w:pPr>
      <w:r>
        <w:t>AuthenticationRequest</w:t>
      </w:r>
      <w:r w:rsidR="001763C0">
        <w:t xml:space="preserve"> </w:t>
      </w:r>
      <w:r w:rsidR="001763C0">
        <w:sym w:font="Wingdings" w:char="F0E0"/>
      </w:r>
      <w:r w:rsidR="001763C0">
        <w:t xml:space="preserve"> POJO représentant les données du formulaire de connexion</w:t>
      </w:r>
    </w:p>
    <w:p w14:paraId="693CE950" w14:textId="68C6EFA9" w:rsidR="00562A70" w:rsidRDefault="00562A70" w:rsidP="009612C5"/>
    <w:p w14:paraId="35BED1FF" w14:textId="66A0BD10" w:rsidR="0032726B" w:rsidRDefault="0032726B" w:rsidP="00481A88">
      <w:pPr>
        <w:pStyle w:val="TPnormal"/>
        <w:numPr>
          <w:ilvl w:val="0"/>
          <w:numId w:val="34"/>
        </w:numPr>
      </w:pPr>
      <w:r>
        <w:t>Créer AuthenticationResponse et AuthenticationRequest</w:t>
      </w:r>
    </w:p>
    <w:p w14:paraId="5CB5C25E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46B6A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43EE7394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DD4D008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46B6A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583D7F86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A520F7F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@Data</w:t>
      </w:r>
    </w:p>
    <w:p w14:paraId="4929507B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@AllArgsConstructor</w:t>
      </w:r>
    </w:p>
    <w:p w14:paraId="51015440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@NoArgsConstructor</w:t>
      </w:r>
    </w:p>
    <w:p w14:paraId="3B0A05B9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@EqualsAndHashCode</w:t>
      </w:r>
      <w:r w:rsidRPr="00946B6A">
        <w:rPr>
          <w:rFonts w:ascii="Consolas" w:hAnsi="Consolas"/>
          <w:color w:val="000000"/>
          <w:sz w:val="18"/>
          <w:szCs w:val="18"/>
        </w:rPr>
        <w:t xml:space="preserve">(of = </w:t>
      </w:r>
      <w:r w:rsidRPr="00946B6A">
        <w:rPr>
          <w:rFonts w:ascii="Consolas" w:hAnsi="Consolas"/>
          <w:color w:val="2A00FF"/>
          <w:sz w:val="18"/>
          <w:szCs w:val="18"/>
        </w:rPr>
        <w:t>"pseudo"</w:t>
      </w:r>
      <w:r w:rsidRPr="00946B6A">
        <w:rPr>
          <w:rFonts w:ascii="Consolas" w:hAnsi="Consolas"/>
          <w:color w:val="000000"/>
          <w:sz w:val="18"/>
          <w:szCs w:val="18"/>
        </w:rPr>
        <w:t>)</w:t>
      </w:r>
    </w:p>
    <w:p w14:paraId="0A8A6852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46B6A">
        <w:rPr>
          <w:rFonts w:ascii="Consolas" w:hAnsi="Consolas"/>
          <w:color w:val="000000"/>
          <w:sz w:val="18"/>
          <w:szCs w:val="18"/>
        </w:rPr>
        <w:t xml:space="preserve"> </w:t>
      </w:r>
      <w:r w:rsidRPr="00946B6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46B6A">
        <w:rPr>
          <w:rFonts w:ascii="Consolas" w:hAnsi="Consolas"/>
          <w:color w:val="000000"/>
          <w:sz w:val="18"/>
          <w:szCs w:val="18"/>
        </w:rPr>
        <w:t xml:space="preserve"> AuthenticationRequest {</w:t>
      </w:r>
    </w:p>
    <w:p w14:paraId="7AD0CAA8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000000"/>
          <w:sz w:val="18"/>
          <w:szCs w:val="18"/>
        </w:rPr>
        <w:tab/>
      </w:r>
      <w:r w:rsidRPr="00946B6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46B6A">
        <w:rPr>
          <w:rFonts w:ascii="Consolas" w:hAnsi="Consolas"/>
          <w:color w:val="000000"/>
          <w:sz w:val="18"/>
          <w:szCs w:val="18"/>
        </w:rPr>
        <w:t xml:space="preserve"> String </w:t>
      </w:r>
      <w:r w:rsidRPr="00946B6A">
        <w:rPr>
          <w:rFonts w:ascii="Consolas" w:hAnsi="Consolas"/>
          <w:color w:val="0000C0"/>
          <w:sz w:val="18"/>
          <w:szCs w:val="18"/>
        </w:rPr>
        <w:t>pseudo</w:t>
      </w:r>
      <w:r w:rsidRPr="00946B6A">
        <w:rPr>
          <w:rFonts w:ascii="Consolas" w:hAnsi="Consolas"/>
          <w:color w:val="000000"/>
          <w:sz w:val="18"/>
          <w:szCs w:val="18"/>
        </w:rPr>
        <w:t>;</w:t>
      </w:r>
    </w:p>
    <w:p w14:paraId="36FB8A10" w14:textId="655818C4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Fonts w:ascii="Consolas" w:hAnsi="Consolas"/>
          <w:color w:val="000000"/>
          <w:sz w:val="18"/>
          <w:szCs w:val="18"/>
        </w:rPr>
        <w:t xml:space="preserve">   </w:t>
      </w:r>
      <w:r w:rsidRPr="00946B6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46B6A">
        <w:rPr>
          <w:rFonts w:ascii="Consolas" w:hAnsi="Consolas"/>
          <w:color w:val="000000"/>
          <w:sz w:val="18"/>
          <w:szCs w:val="18"/>
        </w:rPr>
        <w:t xml:space="preserve"> String </w:t>
      </w:r>
      <w:r w:rsidRPr="00946B6A">
        <w:rPr>
          <w:rFonts w:ascii="Consolas" w:hAnsi="Consolas"/>
          <w:color w:val="0000C0"/>
          <w:sz w:val="18"/>
          <w:szCs w:val="18"/>
        </w:rPr>
        <w:t>password</w:t>
      </w:r>
      <w:r w:rsidRPr="00946B6A">
        <w:rPr>
          <w:rFonts w:ascii="Consolas" w:hAnsi="Consolas"/>
          <w:color w:val="000000"/>
          <w:sz w:val="18"/>
          <w:szCs w:val="18"/>
        </w:rPr>
        <w:t>;</w:t>
      </w:r>
    </w:p>
    <w:p w14:paraId="6AEC6B8A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000000"/>
          <w:sz w:val="18"/>
          <w:szCs w:val="18"/>
        </w:rPr>
        <w:t>}</w:t>
      </w:r>
    </w:p>
    <w:p w14:paraId="0AE68446" w14:textId="77777777" w:rsidR="00946B6A" w:rsidRDefault="00946B6A" w:rsidP="00946B6A"/>
    <w:p w14:paraId="25E0227F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46B6A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229828B9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5EF8BB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46B6A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5078E843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73335F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@Data</w:t>
      </w:r>
    </w:p>
    <w:p w14:paraId="6386A5F7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@AllArgsConstructor</w:t>
      </w:r>
    </w:p>
    <w:p w14:paraId="3F99E87F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@NoArgsConstructor</w:t>
      </w:r>
    </w:p>
    <w:p w14:paraId="0E791BF8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646464"/>
          <w:sz w:val="18"/>
          <w:szCs w:val="18"/>
        </w:rPr>
        <w:t>@EqualsAndHashCode</w:t>
      </w:r>
    </w:p>
    <w:p w14:paraId="5732A5AD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46B6A">
        <w:rPr>
          <w:rFonts w:ascii="Consolas" w:hAnsi="Consolas"/>
          <w:color w:val="000000"/>
          <w:sz w:val="18"/>
          <w:szCs w:val="18"/>
        </w:rPr>
        <w:t xml:space="preserve"> </w:t>
      </w:r>
      <w:r w:rsidRPr="00946B6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46B6A">
        <w:rPr>
          <w:rFonts w:ascii="Consolas" w:hAnsi="Consolas"/>
          <w:color w:val="000000"/>
          <w:sz w:val="18"/>
          <w:szCs w:val="18"/>
        </w:rPr>
        <w:t xml:space="preserve"> AuthenticationResponse {</w:t>
      </w:r>
    </w:p>
    <w:p w14:paraId="4D0ABA9C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000000"/>
          <w:sz w:val="18"/>
          <w:szCs w:val="18"/>
        </w:rPr>
        <w:tab/>
      </w:r>
      <w:r w:rsidRPr="00946B6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46B6A">
        <w:rPr>
          <w:rFonts w:ascii="Consolas" w:hAnsi="Consolas"/>
          <w:color w:val="000000"/>
          <w:sz w:val="18"/>
          <w:szCs w:val="18"/>
        </w:rPr>
        <w:t xml:space="preserve"> String </w:t>
      </w:r>
      <w:r w:rsidRPr="00946B6A">
        <w:rPr>
          <w:rFonts w:ascii="Consolas" w:hAnsi="Consolas"/>
          <w:color w:val="0000C0"/>
          <w:sz w:val="18"/>
          <w:szCs w:val="18"/>
        </w:rPr>
        <w:t>token</w:t>
      </w:r>
      <w:r w:rsidRPr="00946B6A">
        <w:rPr>
          <w:rFonts w:ascii="Consolas" w:hAnsi="Consolas"/>
          <w:color w:val="000000"/>
          <w:sz w:val="18"/>
          <w:szCs w:val="18"/>
        </w:rPr>
        <w:t>;</w:t>
      </w:r>
    </w:p>
    <w:p w14:paraId="2FA5C791" w14:textId="77777777" w:rsidR="00946B6A" w:rsidRPr="00946B6A" w:rsidRDefault="00946B6A" w:rsidP="00946B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46B6A">
        <w:rPr>
          <w:rFonts w:ascii="Consolas" w:hAnsi="Consolas"/>
          <w:color w:val="000000"/>
          <w:sz w:val="18"/>
          <w:szCs w:val="18"/>
        </w:rPr>
        <w:t>}</w:t>
      </w:r>
    </w:p>
    <w:p w14:paraId="05E5D7CD" w14:textId="77777777" w:rsidR="00946B6A" w:rsidRDefault="00946B6A" w:rsidP="002F2D30"/>
    <w:p w14:paraId="0057EB9F" w14:textId="71431663" w:rsidR="00481A88" w:rsidRDefault="00481A88" w:rsidP="00481A88">
      <w:pPr>
        <w:pStyle w:val="TPnormal"/>
        <w:numPr>
          <w:ilvl w:val="0"/>
          <w:numId w:val="34"/>
        </w:numPr>
      </w:pPr>
      <w:r>
        <w:t xml:space="preserve">Créer </w:t>
      </w:r>
      <w:r w:rsidRPr="00897228">
        <w:t>Authentication</w:t>
      </w:r>
      <w:r w:rsidR="00F73EE3">
        <w:t>Service</w:t>
      </w:r>
    </w:p>
    <w:p w14:paraId="4E36A2FB" w14:textId="77777777" w:rsidR="00D05711" w:rsidRDefault="00D05711" w:rsidP="00D05711">
      <w:pPr>
        <w:pStyle w:val="TPnormalpuce1"/>
      </w:pPr>
      <w:r>
        <w:t>Il permet de manipuler les données en base</w:t>
      </w:r>
    </w:p>
    <w:p w14:paraId="21174EED" w14:textId="03BAFBE3" w:rsidR="00D05711" w:rsidRDefault="00D05711" w:rsidP="00D05711">
      <w:pPr>
        <w:pStyle w:val="TPnormalpuce1"/>
        <w:numPr>
          <w:ilvl w:val="1"/>
          <w:numId w:val="1"/>
        </w:numPr>
      </w:pPr>
      <w:r>
        <w:t>Pour cela, il faut injecter notre UserRepository pour récupérer</w:t>
      </w:r>
    </w:p>
    <w:p w14:paraId="0623D171" w14:textId="77777777" w:rsidR="00D05711" w:rsidRDefault="00D05711" w:rsidP="00A46428">
      <w:pPr>
        <w:pStyle w:val="TPnormalpuce1"/>
        <w:numPr>
          <w:ilvl w:val="1"/>
          <w:numId w:val="1"/>
        </w:numPr>
      </w:pPr>
      <w:r>
        <w:t>D’authentifier un utilisateur</w:t>
      </w:r>
    </w:p>
    <w:p w14:paraId="27268E08" w14:textId="77777777" w:rsidR="00D05711" w:rsidRDefault="00D05711" w:rsidP="00A46428">
      <w:pPr>
        <w:pStyle w:val="TPnormalpuce1"/>
        <w:numPr>
          <w:ilvl w:val="2"/>
          <w:numId w:val="1"/>
        </w:numPr>
      </w:pPr>
      <w:r>
        <w:t xml:space="preserve">Pour cela, il faut </w:t>
      </w:r>
      <w:r w:rsidRPr="00AD7CD6">
        <w:t xml:space="preserve">injecter </w:t>
      </w:r>
      <w:hyperlink r:id="rId16" w:history="1">
        <w:r w:rsidRPr="00AD7CD6">
          <w:t>org</w:t>
        </w:r>
      </w:hyperlink>
      <w:r w:rsidRPr="00AD7CD6">
        <w:t>.</w:t>
      </w:r>
      <w:hyperlink r:id="rId17" w:history="1">
        <w:r w:rsidRPr="00AD7CD6">
          <w:t>springframework</w:t>
        </w:r>
      </w:hyperlink>
      <w:r w:rsidRPr="00AD7CD6">
        <w:t>.</w:t>
      </w:r>
      <w:hyperlink r:id="rId18" w:history="1">
        <w:r w:rsidRPr="00AD7CD6">
          <w:t>security</w:t>
        </w:r>
      </w:hyperlink>
      <w:r w:rsidRPr="00AD7CD6">
        <w:t>.</w:t>
      </w:r>
      <w:hyperlink r:id="rId19" w:history="1">
        <w:r w:rsidRPr="00AD7CD6">
          <w:t>authentication</w:t>
        </w:r>
      </w:hyperlink>
      <w:r w:rsidRPr="00AD7CD6">
        <w:t>.AuthenticationManager</w:t>
      </w:r>
    </w:p>
    <w:p w14:paraId="0D23824E" w14:textId="02D72932" w:rsidR="00D05711" w:rsidRDefault="00D05711" w:rsidP="00A46428">
      <w:pPr>
        <w:pStyle w:val="TPnormalpuce1"/>
        <w:numPr>
          <w:ilvl w:val="2"/>
          <w:numId w:val="1"/>
        </w:numPr>
      </w:pPr>
      <w:r>
        <w:t>L’utiliser pour authentifier l’utilisateur avec son pseudo et mot de passe</w:t>
      </w:r>
    </w:p>
    <w:p w14:paraId="264AA30F" w14:textId="77777777" w:rsidR="00D05711" w:rsidRDefault="00D05711" w:rsidP="00A46428">
      <w:pPr>
        <w:pStyle w:val="TPnormalpuce1"/>
      </w:pPr>
      <w:r>
        <w:t>a</w:t>
      </w:r>
      <w:r w:rsidRPr="005357E6">
        <w:t>uthenticate</w:t>
      </w:r>
      <w:r>
        <w:t xml:space="preserve"> </w:t>
      </w:r>
      <w:r>
        <w:sym w:font="Wingdings" w:char="F0E0"/>
      </w:r>
      <w:r>
        <w:t xml:space="preserve"> cette méthode retourne une exception si l’authentification échoue</w:t>
      </w:r>
    </w:p>
    <w:p w14:paraId="185E3D2F" w14:textId="77777777" w:rsidR="00D05711" w:rsidRDefault="00D05711" w:rsidP="00D05711">
      <w:pPr>
        <w:pStyle w:val="TPnormalpuce1"/>
        <w:numPr>
          <w:ilvl w:val="1"/>
          <w:numId w:val="1"/>
        </w:numPr>
      </w:pPr>
      <w:r>
        <w:t xml:space="preserve">Si OK </w:t>
      </w:r>
      <w:r>
        <w:sym w:font="Wingdings" w:char="F0E0"/>
      </w:r>
      <w:r>
        <w:t xml:space="preserve"> Récupérer l’utilisateur depuis notre UserRepository</w:t>
      </w:r>
    </w:p>
    <w:p w14:paraId="725DF988" w14:textId="77777777" w:rsidR="00D05711" w:rsidRPr="00637C01" w:rsidRDefault="00D05711" w:rsidP="00D05711">
      <w:pPr>
        <w:pStyle w:val="TPnormalpuce1"/>
        <w:numPr>
          <w:ilvl w:val="1"/>
          <w:numId w:val="1"/>
        </w:numPr>
      </w:pPr>
      <w:r>
        <w:lastRenderedPageBreak/>
        <w:t xml:space="preserve">Transmettre une exception si non trouvé avec </w:t>
      </w:r>
      <w:r w:rsidRPr="00637C01">
        <w:t>orElseThrow()</w:t>
      </w:r>
    </w:p>
    <w:p w14:paraId="1A3ABEDC" w14:textId="77777777" w:rsidR="00D05711" w:rsidRDefault="00D05711" w:rsidP="00D05711">
      <w:pPr>
        <w:pStyle w:val="TPnormalpuce1"/>
        <w:numPr>
          <w:ilvl w:val="1"/>
          <w:numId w:val="1"/>
        </w:numPr>
      </w:pPr>
      <w:r>
        <w:t xml:space="preserve">Si tout est OK </w:t>
      </w:r>
      <w:r>
        <w:sym w:font="Wingdings" w:char="F0E0"/>
      </w:r>
      <w:r>
        <w:t xml:space="preserve"> Création d’un jeton JWT associé</w:t>
      </w:r>
    </w:p>
    <w:p w14:paraId="1C95E3D9" w14:textId="77777777" w:rsidR="007268EA" w:rsidRDefault="007268EA" w:rsidP="007268EA">
      <w:pPr>
        <w:pStyle w:val="TPnormalpuce1"/>
        <w:numPr>
          <w:ilvl w:val="2"/>
          <w:numId w:val="1"/>
        </w:numPr>
      </w:pPr>
      <w:r>
        <w:t>Injecter JwtService pour accéder à la création d’un jeton JWT</w:t>
      </w:r>
    </w:p>
    <w:p w14:paraId="5AB8B97D" w14:textId="59D06428" w:rsidR="00D05711" w:rsidRPr="00E047A7" w:rsidRDefault="007268EA" w:rsidP="00580905">
      <w:pPr>
        <w:pStyle w:val="TPnormalpuce1"/>
        <w:numPr>
          <w:ilvl w:val="2"/>
          <w:numId w:val="1"/>
        </w:numPr>
      </w:pPr>
      <w:r>
        <w:t>Et injecter ce jeton dans l’AuthenticationResponse</w:t>
      </w:r>
    </w:p>
    <w:p w14:paraId="560668D5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F73EE3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4EF09649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C24DC0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73EE3">
        <w:rPr>
          <w:rFonts w:ascii="Consolas" w:hAnsi="Consolas"/>
          <w:color w:val="000000"/>
          <w:sz w:val="18"/>
          <w:szCs w:val="18"/>
        </w:rPr>
        <w:t xml:space="preserve"> org.springframework.security.authentication.*;</w:t>
      </w:r>
    </w:p>
    <w:p w14:paraId="7F2DB9C7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73EE3">
        <w:rPr>
          <w:rFonts w:ascii="Consolas" w:hAnsi="Consolas"/>
          <w:color w:val="000000"/>
          <w:sz w:val="18"/>
          <w:szCs w:val="18"/>
        </w:rPr>
        <w:t xml:space="preserve"> org.springframework.stereotype.Service;</w:t>
      </w:r>
    </w:p>
    <w:p w14:paraId="183D1163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D0D3CF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F73EE3">
        <w:rPr>
          <w:rFonts w:ascii="Consolas" w:hAnsi="Consolas"/>
          <w:color w:val="000000"/>
          <w:sz w:val="18"/>
          <w:szCs w:val="18"/>
        </w:rPr>
        <w:t xml:space="preserve"> lombok.AllArgsConstructor;</w:t>
      </w:r>
    </w:p>
    <w:p w14:paraId="5B5AAC07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865DE3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646464"/>
          <w:sz w:val="18"/>
          <w:szCs w:val="18"/>
        </w:rPr>
        <w:t>@AllArgsConstructor</w:t>
      </w:r>
    </w:p>
    <w:p w14:paraId="7DCCA308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646464"/>
          <w:sz w:val="18"/>
          <w:szCs w:val="18"/>
        </w:rPr>
        <w:t>@Service</w:t>
      </w:r>
    </w:p>
    <w:p w14:paraId="2E975461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73EE3">
        <w:rPr>
          <w:rFonts w:ascii="Consolas" w:hAnsi="Consolas"/>
          <w:color w:val="000000"/>
          <w:sz w:val="18"/>
          <w:szCs w:val="18"/>
        </w:rPr>
        <w:t xml:space="preserve"> </w:t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F73EE3">
        <w:rPr>
          <w:rFonts w:ascii="Consolas" w:hAnsi="Consolas"/>
          <w:color w:val="000000"/>
          <w:sz w:val="18"/>
          <w:szCs w:val="18"/>
        </w:rPr>
        <w:t xml:space="preserve"> AuthenticationService {</w:t>
      </w:r>
    </w:p>
    <w:p w14:paraId="7F30746F" w14:textId="30AB75A8" w:rsidR="00F73EE3" w:rsidRPr="00F73EE3" w:rsidRDefault="00F73EE3" w:rsidP="00FF5E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73EE3">
        <w:rPr>
          <w:rFonts w:ascii="Consolas" w:hAnsi="Consolas"/>
          <w:color w:val="000000"/>
          <w:sz w:val="18"/>
          <w:szCs w:val="18"/>
        </w:rPr>
        <w:t xml:space="preserve"> UserInfoRepository </w:t>
      </w:r>
      <w:r w:rsidRPr="00F73EE3">
        <w:rPr>
          <w:rFonts w:ascii="Consolas" w:hAnsi="Consolas"/>
          <w:color w:val="0000C0"/>
          <w:sz w:val="18"/>
          <w:szCs w:val="18"/>
        </w:rPr>
        <w:t>userInfoRepository</w:t>
      </w:r>
      <w:r w:rsidRPr="00F73EE3">
        <w:rPr>
          <w:rFonts w:ascii="Consolas" w:hAnsi="Consolas"/>
          <w:color w:val="000000"/>
          <w:sz w:val="18"/>
          <w:szCs w:val="18"/>
        </w:rPr>
        <w:t>;</w:t>
      </w:r>
    </w:p>
    <w:p w14:paraId="3CCD7E81" w14:textId="77777777" w:rsidR="00FF5EAE" w:rsidRPr="00F73EE3" w:rsidRDefault="00F73EE3" w:rsidP="00FF5E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73EE3">
        <w:rPr>
          <w:rFonts w:ascii="Consolas" w:hAnsi="Consolas"/>
          <w:color w:val="000000"/>
          <w:sz w:val="18"/>
          <w:szCs w:val="18"/>
        </w:rPr>
        <w:t xml:space="preserve"> AuthenticationManager </w:t>
      </w:r>
      <w:r w:rsidRPr="00F73EE3">
        <w:rPr>
          <w:rFonts w:ascii="Consolas" w:hAnsi="Consolas"/>
          <w:color w:val="0000C0"/>
          <w:sz w:val="18"/>
          <w:szCs w:val="18"/>
        </w:rPr>
        <w:t>authenticationManager</w:t>
      </w:r>
      <w:r w:rsidRPr="00F73EE3">
        <w:rPr>
          <w:rFonts w:ascii="Consolas" w:hAnsi="Consolas"/>
          <w:color w:val="000000"/>
          <w:sz w:val="18"/>
          <w:szCs w:val="18"/>
        </w:rPr>
        <w:t>;</w:t>
      </w:r>
    </w:p>
    <w:p w14:paraId="327AF7DA" w14:textId="77777777" w:rsidR="00FF5EAE" w:rsidRPr="00F73EE3" w:rsidRDefault="00FF5EAE" w:rsidP="00FF5E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73EE3">
        <w:rPr>
          <w:rFonts w:ascii="Consolas" w:hAnsi="Consolas"/>
          <w:color w:val="000000"/>
          <w:sz w:val="18"/>
          <w:szCs w:val="18"/>
        </w:rPr>
        <w:t xml:space="preserve"> JwtService </w:t>
      </w:r>
      <w:r w:rsidRPr="00F73EE3">
        <w:rPr>
          <w:rFonts w:ascii="Consolas" w:hAnsi="Consolas"/>
          <w:color w:val="0000C0"/>
          <w:sz w:val="18"/>
          <w:szCs w:val="18"/>
        </w:rPr>
        <w:t>jwtService</w:t>
      </w:r>
      <w:r w:rsidRPr="00F73EE3">
        <w:rPr>
          <w:rFonts w:ascii="Consolas" w:hAnsi="Consolas"/>
          <w:color w:val="000000"/>
          <w:sz w:val="18"/>
          <w:szCs w:val="18"/>
        </w:rPr>
        <w:t>;</w:t>
      </w:r>
    </w:p>
    <w:p w14:paraId="083B8AD4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</w:p>
    <w:p w14:paraId="6F49AD4C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F73EE3">
        <w:rPr>
          <w:rFonts w:ascii="Consolas" w:hAnsi="Consolas"/>
          <w:color w:val="000000"/>
          <w:sz w:val="18"/>
          <w:szCs w:val="18"/>
        </w:rPr>
        <w:t xml:space="preserve"> </w:t>
      </w:r>
      <w:r w:rsidRPr="00C94524">
        <w:rPr>
          <w:rFonts w:ascii="Consolas" w:hAnsi="Consolas"/>
          <w:color w:val="000000"/>
          <w:sz w:val="18"/>
          <w:szCs w:val="18"/>
        </w:rPr>
        <w:t>AuthenticationResponse</w:t>
      </w:r>
      <w:r w:rsidRPr="00F73EE3">
        <w:rPr>
          <w:rFonts w:ascii="Consolas" w:hAnsi="Consolas"/>
          <w:color w:val="000000"/>
          <w:sz w:val="18"/>
          <w:szCs w:val="18"/>
        </w:rPr>
        <w:t xml:space="preserve"> authenticate(AuthenticationRequest </w:t>
      </w:r>
      <w:r w:rsidRPr="00F73EE3">
        <w:rPr>
          <w:rFonts w:ascii="Consolas" w:hAnsi="Consolas"/>
          <w:color w:val="6A3E3E"/>
          <w:sz w:val="18"/>
          <w:szCs w:val="18"/>
        </w:rPr>
        <w:t>request</w:t>
      </w:r>
      <w:r w:rsidRPr="00F73EE3">
        <w:rPr>
          <w:rFonts w:ascii="Consolas" w:hAnsi="Consolas"/>
          <w:color w:val="000000"/>
          <w:sz w:val="18"/>
          <w:szCs w:val="18"/>
        </w:rPr>
        <w:t>) {</w:t>
      </w:r>
    </w:p>
    <w:p w14:paraId="788A307C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C0"/>
          <w:sz w:val="18"/>
          <w:szCs w:val="18"/>
        </w:rPr>
        <w:t>authenticationManager</w:t>
      </w:r>
      <w:r w:rsidRPr="00F73EE3">
        <w:rPr>
          <w:rFonts w:ascii="Consolas" w:hAnsi="Consolas"/>
          <w:color w:val="000000"/>
          <w:sz w:val="18"/>
          <w:szCs w:val="18"/>
        </w:rPr>
        <w:t>.</w:t>
      </w:r>
      <w:r w:rsidRPr="00C94524">
        <w:rPr>
          <w:rFonts w:ascii="Consolas" w:hAnsi="Consolas"/>
          <w:color w:val="000000"/>
          <w:sz w:val="18"/>
          <w:szCs w:val="18"/>
        </w:rPr>
        <w:t>authenticate</w:t>
      </w:r>
      <w:r w:rsidRPr="00F73EE3">
        <w:rPr>
          <w:rFonts w:ascii="Consolas" w:hAnsi="Consolas"/>
          <w:color w:val="000000"/>
          <w:sz w:val="18"/>
          <w:szCs w:val="18"/>
        </w:rPr>
        <w:t>(</w:t>
      </w:r>
    </w:p>
    <w:p w14:paraId="6872EE9E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0C7860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0C7860">
        <w:rPr>
          <w:rFonts w:ascii="Consolas" w:hAnsi="Consolas"/>
          <w:color w:val="000000"/>
          <w:sz w:val="16"/>
          <w:szCs w:val="16"/>
        </w:rPr>
        <w:t xml:space="preserve"> UsernamePasswordAuthenticationToken(</w:t>
      </w:r>
      <w:r w:rsidRPr="000C7860">
        <w:rPr>
          <w:rFonts w:ascii="Consolas" w:hAnsi="Consolas"/>
          <w:color w:val="6A3E3E"/>
          <w:sz w:val="16"/>
          <w:szCs w:val="16"/>
        </w:rPr>
        <w:t>request</w:t>
      </w:r>
      <w:r w:rsidRPr="000C7860">
        <w:rPr>
          <w:rFonts w:ascii="Consolas" w:hAnsi="Consolas"/>
          <w:color w:val="000000"/>
          <w:sz w:val="16"/>
          <w:szCs w:val="16"/>
        </w:rPr>
        <w:t xml:space="preserve">.getPseudo(), </w:t>
      </w:r>
      <w:r w:rsidRPr="000C7860">
        <w:rPr>
          <w:rFonts w:ascii="Consolas" w:hAnsi="Consolas"/>
          <w:color w:val="6A3E3E"/>
          <w:sz w:val="16"/>
          <w:szCs w:val="16"/>
        </w:rPr>
        <w:t>request</w:t>
      </w:r>
      <w:r w:rsidRPr="000C7860">
        <w:rPr>
          <w:rFonts w:ascii="Consolas" w:hAnsi="Consolas"/>
          <w:color w:val="000000"/>
          <w:sz w:val="16"/>
          <w:szCs w:val="16"/>
        </w:rPr>
        <w:t>.getPassword()));</w:t>
      </w:r>
      <w:r w:rsidRPr="000C7860">
        <w:rPr>
          <w:rFonts w:ascii="Consolas" w:hAnsi="Consolas"/>
          <w:color w:val="000000"/>
          <w:sz w:val="16"/>
          <w:szCs w:val="16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</w:p>
    <w:p w14:paraId="1C39210E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  <w:t xml:space="preserve">UserInfo </w:t>
      </w:r>
      <w:r w:rsidRPr="00F73EE3">
        <w:rPr>
          <w:rFonts w:ascii="Consolas" w:hAnsi="Consolas"/>
          <w:color w:val="6A3E3E"/>
          <w:sz w:val="18"/>
          <w:szCs w:val="18"/>
        </w:rPr>
        <w:t>user</w:t>
      </w:r>
      <w:r w:rsidRPr="00F73EE3">
        <w:rPr>
          <w:rFonts w:ascii="Consolas" w:hAnsi="Consolas"/>
          <w:color w:val="000000"/>
          <w:sz w:val="18"/>
          <w:szCs w:val="18"/>
        </w:rPr>
        <w:t xml:space="preserve"> = </w:t>
      </w:r>
      <w:r w:rsidRPr="00F73EE3">
        <w:rPr>
          <w:rFonts w:ascii="Consolas" w:hAnsi="Consolas"/>
          <w:color w:val="0000C0"/>
          <w:sz w:val="18"/>
          <w:szCs w:val="18"/>
        </w:rPr>
        <w:t>userInfoRepository</w:t>
      </w:r>
      <w:r w:rsidRPr="00F73EE3">
        <w:rPr>
          <w:rFonts w:ascii="Consolas" w:hAnsi="Consolas"/>
          <w:color w:val="000000"/>
          <w:sz w:val="18"/>
          <w:szCs w:val="18"/>
        </w:rPr>
        <w:t>.findById(</w:t>
      </w:r>
      <w:r w:rsidRPr="00F73EE3">
        <w:rPr>
          <w:rFonts w:ascii="Consolas" w:hAnsi="Consolas"/>
          <w:color w:val="6A3E3E"/>
          <w:sz w:val="18"/>
          <w:szCs w:val="18"/>
        </w:rPr>
        <w:t>request</w:t>
      </w:r>
      <w:r w:rsidRPr="00F73EE3">
        <w:rPr>
          <w:rFonts w:ascii="Consolas" w:hAnsi="Consolas"/>
          <w:color w:val="000000"/>
          <w:sz w:val="18"/>
          <w:szCs w:val="18"/>
        </w:rPr>
        <w:t>.getPseudo()).orElseThrow();</w:t>
      </w:r>
    </w:p>
    <w:p w14:paraId="56B5E103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</w:p>
    <w:p w14:paraId="1A862282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  <w:t xml:space="preserve">String </w:t>
      </w:r>
      <w:r w:rsidRPr="00F73EE3">
        <w:rPr>
          <w:rFonts w:ascii="Consolas" w:hAnsi="Consolas"/>
          <w:color w:val="6A3E3E"/>
          <w:sz w:val="18"/>
          <w:szCs w:val="18"/>
        </w:rPr>
        <w:t>jwtToken</w:t>
      </w:r>
      <w:r w:rsidRPr="00F73EE3">
        <w:rPr>
          <w:rFonts w:ascii="Consolas" w:hAnsi="Consolas"/>
          <w:color w:val="000000"/>
          <w:sz w:val="18"/>
          <w:szCs w:val="18"/>
        </w:rPr>
        <w:t xml:space="preserve"> = </w:t>
      </w:r>
      <w:r w:rsidRPr="00F73EE3">
        <w:rPr>
          <w:rFonts w:ascii="Consolas" w:hAnsi="Consolas"/>
          <w:color w:val="0000C0"/>
          <w:sz w:val="18"/>
          <w:szCs w:val="18"/>
        </w:rPr>
        <w:t>jwtService</w:t>
      </w:r>
      <w:r w:rsidRPr="00F73EE3">
        <w:rPr>
          <w:rFonts w:ascii="Consolas" w:hAnsi="Consolas"/>
          <w:color w:val="000000"/>
          <w:sz w:val="18"/>
          <w:szCs w:val="18"/>
        </w:rPr>
        <w:t>.generateToken(</w:t>
      </w:r>
      <w:r w:rsidRPr="00F73EE3">
        <w:rPr>
          <w:rFonts w:ascii="Consolas" w:hAnsi="Consolas"/>
          <w:color w:val="6A3E3E"/>
          <w:sz w:val="18"/>
          <w:szCs w:val="18"/>
        </w:rPr>
        <w:t>user</w:t>
      </w:r>
      <w:r w:rsidRPr="00F73EE3">
        <w:rPr>
          <w:rFonts w:ascii="Consolas" w:hAnsi="Consolas"/>
          <w:color w:val="000000"/>
          <w:sz w:val="18"/>
          <w:szCs w:val="18"/>
        </w:rPr>
        <w:t>);</w:t>
      </w:r>
    </w:p>
    <w:p w14:paraId="26E696B7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  <w:t xml:space="preserve">AuthenticationResponse </w:t>
      </w:r>
      <w:r w:rsidRPr="00F73EE3">
        <w:rPr>
          <w:rFonts w:ascii="Consolas" w:hAnsi="Consolas"/>
          <w:color w:val="6A3E3E"/>
          <w:sz w:val="18"/>
          <w:szCs w:val="18"/>
        </w:rPr>
        <w:t>authResponse</w:t>
      </w:r>
      <w:r w:rsidRPr="00F73EE3">
        <w:rPr>
          <w:rFonts w:ascii="Consolas" w:hAnsi="Consolas"/>
          <w:color w:val="000000"/>
          <w:sz w:val="18"/>
          <w:szCs w:val="18"/>
        </w:rPr>
        <w:t xml:space="preserve"> = </w:t>
      </w:r>
      <w:r w:rsidRPr="00F73EE3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F73EE3">
        <w:rPr>
          <w:rFonts w:ascii="Consolas" w:hAnsi="Consolas"/>
          <w:color w:val="000000"/>
          <w:sz w:val="18"/>
          <w:szCs w:val="18"/>
        </w:rPr>
        <w:t xml:space="preserve"> AuthenticationResponse();</w:t>
      </w:r>
    </w:p>
    <w:p w14:paraId="7730BAE0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6A3E3E"/>
          <w:sz w:val="18"/>
          <w:szCs w:val="18"/>
        </w:rPr>
        <w:t>authResponse</w:t>
      </w:r>
      <w:r w:rsidRPr="00F73EE3">
        <w:rPr>
          <w:rFonts w:ascii="Consolas" w:hAnsi="Consolas"/>
          <w:color w:val="000000"/>
          <w:sz w:val="18"/>
          <w:szCs w:val="18"/>
        </w:rPr>
        <w:t>.setToken(</w:t>
      </w:r>
      <w:r w:rsidRPr="00F73EE3">
        <w:rPr>
          <w:rFonts w:ascii="Consolas" w:hAnsi="Consolas"/>
          <w:color w:val="6A3E3E"/>
          <w:sz w:val="18"/>
          <w:szCs w:val="18"/>
        </w:rPr>
        <w:t>jwtToken</w:t>
      </w:r>
      <w:r w:rsidRPr="00F73EE3">
        <w:rPr>
          <w:rFonts w:ascii="Consolas" w:hAnsi="Consolas"/>
          <w:color w:val="000000"/>
          <w:sz w:val="18"/>
          <w:szCs w:val="18"/>
        </w:rPr>
        <w:t>);</w:t>
      </w:r>
    </w:p>
    <w:p w14:paraId="237E1FC2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</w:r>
      <w:r w:rsidRPr="00F73EE3">
        <w:rPr>
          <w:rFonts w:ascii="Consolas" w:hAnsi="Consolas"/>
          <w:color w:val="000000"/>
          <w:sz w:val="18"/>
          <w:szCs w:val="18"/>
        </w:rPr>
        <w:tab/>
      </w:r>
      <w:r w:rsidRPr="00C94524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C94524">
        <w:rPr>
          <w:rFonts w:ascii="Consolas" w:hAnsi="Consolas"/>
          <w:color w:val="000000"/>
          <w:sz w:val="18"/>
          <w:szCs w:val="18"/>
        </w:rPr>
        <w:t xml:space="preserve"> </w:t>
      </w:r>
      <w:r w:rsidRPr="00C94524">
        <w:rPr>
          <w:rFonts w:ascii="Consolas" w:hAnsi="Consolas"/>
          <w:color w:val="6A3E3E"/>
          <w:sz w:val="18"/>
          <w:szCs w:val="18"/>
        </w:rPr>
        <w:t>authResponse</w:t>
      </w:r>
      <w:r w:rsidRPr="00C94524">
        <w:rPr>
          <w:rFonts w:ascii="Consolas" w:hAnsi="Consolas"/>
          <w:color w:val="000000"/>
          <w:sz w:val="18"/>
          <w:szCs w:val="18"/>
        </w:rPr>
        <w:t>;</w:t>
      </w:r>
    </w:p>
    <w:p w14:paraId="38951D09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ab/>
        <w:t>}</w:t>
      </w:r>
    </w:p>
    <w:p w14:paraId="2E379327" w14:textId="77777777" w:rsidR="00F73EE3" w:rsidRPr="00F73EE3" w:rsidRDefault="00F73EE3" w:rsidP="00F73E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73EE3">
        <w:rPr>
          <w:rFonts w:ascii="Consolas" w:hAnsi="Consolas"/>
          <w:color w:val="000000"/>
          <w:sz w:val="18"/>
          <w:szCs w:val="18"/>
        </w:rPr>
        <w:t>}</w:t>
      </w:r>
    </w:p>
    <w:p w14:paraId="3B1C03A7" w14:textId="77777777" w:rsidR="00F73EE3" w:rsidRDefault="00F73EE3" w:rsidP="00481A88"/>
    <w:p w14:paraId="6991C34D" w14:textId="250494FF" w:rsidR="00A34EC0" w:rsidRPr="005402E8" w:rsidRDefault="00A34EC0" w:rsidP="003579E2">
      <w:pPr>
        <w:pStyle w:val="TPnormal"/>
        <w:numPr>
          <w:ilvl w:val="0"/>
          <w:numId w:val="34"/>
        </w:numPr>
      </w:pPr>
      <w:r>
        <w:t xml:space="preserve">Créer </w:t>
      </w:r>
      <w:r w:rsidRPr="00897228">
        <w:t>Authentication</w:t>
      </w:r>
      <w:r>
        <w:t>Controller</w:t>
      </w:r>
    </w:p>
    <w:p w14:paraId="33643970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144E2">
        <w:rPr>
          <w:rFonts w:ascii="Consolas" w:hAnsi="Consolas"/>
          <w:color w:val="000000"/>
          <w:sz w:val="18"/>
          <w:szCs w:val="18"/>
        </w:rPr>
        <w:t xml:space="preserve"> fr.eni.demo.security.jwt;</w:t>
      </w:r>
    </w:p>
    <w:p w14:paraId="26FC4745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46E3C8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4E2">
        <w:rPr>
          <w:rFonts w:ascii="Consolas" w:hAnsi="Consolas"/>
          <w:color w:val="000000"/>
          <w:sz w:val="18"/>
          <w:szCs w:val="18"/>
        </w:rPr>
        <w:t xml:space="preserve"> org.springframework.http.ResponseEntity;</w:t>
      </w:r>
    </w:p>
    <w:p w14:paraId="359D2E99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144E2">
        <w:rPr>
          <w:rFonts w:ascii="Consolas" w:hAnsi="Consolas"/>
          <w:color w:val="000000"/>
          <w:sz w:val="18"/>
          <w:szCs w:val="18"/>
        </w:rPr>
        <w:t xml:space="preserve"> org.springframework.web.bind.annotation.*;</w:t>
      </w:r>
    </w:p>
    <w:p w14:paraId="6A116D3C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9885D7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646464"/>
          <w:sz w:val="18"/>
          <w:szCs w:val="18"/>
        </w:rPr>
        <w:t>@RestController</w:t>
      </w:r>
    </w:p>
    <w:p w14:paraId="2B536A4A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646464"/>
          <w:sz w:val="18"/>
          <w:szCs w:val="18"/>
        </w:rPr>
        <w:t>@RequestMapping</w:t>
      </w:r>
      <w:r w:rsidRPr="00C144E2">
        <w:rPr>
          <w:rFonts w:ascii="Consolas" w:hAnsi="Consolas"/>
          <w:color w:val="000000"/>
          <w:sz w:val="18"/>
          <w:szCs w:val="18"/>
        </w:rPr>
        <w:t>(</w:t>
      </w:r>
      <w:r w:rsidRPr="00C144E2">
        <w:rPr>
          <w:rFonts w:ascii="Consolas" w:hAnsi="Consolas"/>
          <w:color w:val="2A00FF"/>
          <w:sz w:val="18"/>
          <w:szCs w:val="18"/>
        </w:rPr>
        <w:t>"/eniecole/auth"</w:t>
      </w:r>
      <w:r w:rsidRPr="00C144E2">
        <w:rPr>
          <w:rFonts w:ascii="Consolas" w:hAnsi="Consolas"/>
          <w:color w:val="000000"/>
          <w:sz w:val="18"/>
          <w:szCs w:val="18"/>
        </w:rPr>
        <w:t>)</w:t>
      </w:r>
    </w:p>
    <w:p w14:paraId="3A2162EA" w14:textId="72E7568D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144E2">
        <w:rPr>
          <w:rFonts w:ascii="Consolas" w:hAnsi="Consolas"/>
          <w:color w:val="000000"/>
          <w:sz w:val="18"/>
          <w:szCs w:val="18"/>
        </w:rPr>
        <w:t xml:space="preserve"> </w:t>
      </w:r>
      <w:r w:rsidRPr="00C144E2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144E2">
        <w:rPr>
          <w:rFonts w:ascii="Consolas" w:hAnsi="Consolas"/>
          <w:color w:val="000000"/>
          <w:sz w:val="18"/>
          <w:szCs w:val="18"/>
        </w:rPr>
        <w:t xml:space="preserve"> AuthenticationController {</w:t>
      </w:r>
    </w:p>
    <w:p w14:paraId="2DDC702B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C7EE32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000000"/>
          <w:sz w:val="18"/>
          <w:szCs w:val="18"/>
        </w:rPr>
        <w:tab/>
      </w:r>
      <w:r w:rsidRPr="00C144E2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144E2">
        <w:rPr>
          <w:rFonts w:ascii="Consolas" w:hAnsi="Consolas"/>
          <w:color w:val="000000"/>
          <w:sz w:val="18"/>
          <w:szCs w:val="18"/>
        </w:rPr>
        <w:t xml:space="preserve"> </w:t>
      </w:r>
      <w:r w:rsidRPr="00C144E2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C144E2">
        <w:rPr>
          <w:rFonts w:ascii="Consolas" w:hAnsi="Consolas"/>
          <w:color w:val="000000"/>
          <w:sz w:val="18"/>
          <w:szCs w:val="18"/>
        </w:rPr>
        <w:t xml:space="preserve"> AuthenticationService </w:t>
      </w:r>
      <w:r w:rsidRPr="00C144E2">
        <w:rPr>
          <w:rFonts w:ascii="Consolas" w:hAnsi="Consolas"/>
          <w:color w:val="0000C0"/>
          <w:sz w:val="18"/>
          <w:szCs w:val="18"/>
        </w:rPr>
        <w:t>authenticationService</w:t>
      </w:r>
      <w:r w:rsidRPr="00C144E2">
        <w:rPr>
          <w:rFonts w:ascii="Consolas" w:hAnsi="Consolas"/>
          <w:color w:val="000000"/>
          <w:sz w:val="18"/>
          <w:szCs w:val="18"/>
        </w:rPr>
        <w:t>;</w:t>
      </w:r>
    </w:p>
    <w:p w14:paraId="1D09E66F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D9E3F4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000000"/>
          <w:sz w:val="18"/>
          <w:szCs w:val="18"/>
        </w:rPr>
        <w:tab/>
      </w:r>
      <w:r w:rsidRPr="00C144E2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144E2">
        <w:rPr>
          <w:rFonts w:ascii="Consolas" w:hAnsi="Consolas"/>
          <w:color w:val="000000"/>
          <w:sz w:val="18"/>
          <w:szCs w:val="18"/>
        </w:rPr>
        <w:t xml:space="preserve"> AuthentificationController(AuthenticationService </w:t>
      </w:r>
      <w:r w:rsidRPr="00C144E2">
        <w:rPr>
          <w:rFonts w:ascii="Consolas" w:hAnsi="Consolas"/>
          <w:color w:val="6A3E3E"/>
          <w:sz w:val="18"/>
          <w:szCs w:val="18"/>
        </w:rPr>
        <w:t>authenticationService</w:t>
      </w:r>
      <w:r w:rsidRPr="00C144E2">
        <w:rPr>
          <w:rFonts w:ascii="Consolas" w:hAnsi="Consolas"/>
          <w:color w:val="000000"/>
          <w:sz w:val="18"/>
          <w:szCs w:val="18"/>
        </w:rPr>
        <w:t>) {</w:t>
      </w:r>
    </w:p>
    <w:p w14:paraId="050AC0E4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000000"/>
          <w:sz w:val="18"/>
          <w:szCs w:val="18"/>
        </w:rPr>
        <w:tab/>
      </w:r>
      <w:r w:rsidRPr="00C144E2">
        <w:rPr>
          <w:rFonts w:ascii="Consolas" w:hAnsi="Consolas"/>
          <w:color w:val="000000"/>
          <w:sz w:val="18"/>
          <w:szCs w:val="18"/>
        </w:rPr>
        <w:tab/>
      </w:r>
      <w:r w:rsidRPr="00C144E2">
        <w:rPr>
          <w:rFonts w:ascii="Consolas" w:hAnsi="Consolas"/>
          <w:b/>
          <w:bCs/>
          <w:color w:val="7F0055"/>
          <w:sz w:val="18"/>
          <w:szCs w:val="18"/>
        </w:rPr>
        <w:t>this</w:t>
      </w:r>
      <w:r w:rsidRPr="00C144E2">
        <w:rPr>
          <w:rFonts w:ascii="Consolas" w:hAnsi="Consolas"/>
          <w:color w:val="000000"/>
          <w:sz w:val="18"/>
          <w:szCs w:val="18"/>
        </w:rPr>
        <w:t>.</w:t>
      </w:r>
      <w:r w:rsidRPr="00C144E2">
        <w:rPr>
          <w:rFonts w:ascii="Consolas" w:hAnsi="Consolas"/>
          <w:color w:val="0000C0"/>
          <w:sz w:val="18"/>
          <w:szCs w:val="18"/>
        </w:rPr>
        <w:t>authenticationService</w:t>
      </w:r>
      <w:r w:rsidRPr="00C144E2">
        <w:rPr>
          <w:rFonts w:ascii="Consolas" w:hAnsi="Consolas"/>
          <w:color w:val="000000"/>
          <w:sz w:val="18"/>
          <w:szCs w:val="18"/>
        </w:rPr>
        <w:t xml:space="preserve"> = </w:t>
      </w:r>
      <w:r w:rsidRPr="00C144E2">
        <w:rPr>
          <w:rFonts w:ascii="Consolas" w:hAnsi="Consolas"/>
          <w:color w:val="6A3E3E"/>
          <w:sz w:val="18"/>
          <w:szCs w:val="18"/>
        </w:rPr>
        <w:t>authenticationService</w:t>
      </w:r>
      <w:r w:rsidRPr="00C144E2">
        <w:rPr>
          <w:rFonts w:ascii="Consolas" w:hAnsi="Consolas"/>
          <w:color w:val="000000"/>
          <w:sz w:val="18"/>
          <w:szCs w:val="18"/>
        </w:rPr>
        <w:t>;</w:t>
      </w:r>
    </w:p>
    <w:p w14:paraId="0896959E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000000"/>
          <w:sz w:val="18"/>
          <w:szCs w:val="18"/>
        </w:rPr>
        <w:tab/>
        <w:t>}</w:t>
      </w:r>
    </w:p>
    <w:p w14:paraId="13F67703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4072CC" w14:textId="77777777" w:rsidR="00C144E2" w:rsidRPr="00B57B1A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C144E2">
        <w:rPr>
          <w:rFonts w:ascii="Consolas" w:hAnsi="Consolas"/>
          <w:color w:val="000000"/>
          <w:sz w:val="18"/>
          <w:szCs w:val="18"/>
        </w:rPr>
        <w:tab/>
      </w:r>
      <w:r w:rsidRPr="00B57B1A">
        <w:rPr>
          <w:rFonts w:ascii="Consolas" w:hAnsi="Consolas"/>
          <w:color w:val="646464"/>
          <w:sz w:val="16"/>
          <w:szCs w:val="16"/>
        </w:rPr>
        <w:t>@PostMapping</w:t>
      </w:r>
    </w:p>
    <w:p w14:paraId="5080EB9A" w14:textId="77777777" w:rsidR="00C144E2" w:rsidRPr="00B57B1A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7B1A">
        <w:rPr>
          <w:rFonts w:ascii="Consolas" w:hAnsi="Consolas"/>
          <w:color w:val="000000"/>
          <w:sz w:val="16"/>
          <w:szCs w:val="16"/>
        </w:rPr>
        <w:tab/>
      </w:r>
      <w:r w:rsidRPr="00B57B1A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B57B1A">
        <w:rPr>
          <w:rFonts w:ascii="Consolas" w:hAnsi="Consolas"/>
          <w:color w:val="000000"/>
          <w:sz w:val="16"/>
          <w:szCs w:val="16"/>
        </w:rPr>
        <w:t xml:space="preserve"> ResponseEntity&lt;AuthenticationResponse&gt; register(</w:t>
      </w:r>
      <w:r w:rsidRPr="00B57B1A">
        <w:rPr>
          <w:rFonts w:ascii="Consolas" w:hAnsi="Consolas"/>
          <w:color w:val="646464"/>
          <w:sz w:val="16"/>
          <w:szCs w:val="16"/>
        </w:rPr>
        <w:t>@RequestBody</w:t>
      </w:r>
      <w:r w:rsidRPr="00B57B1A">
        <w:rPr>
          <w:rFonts w:ascii="Consolas" w:hAnsi="Consolas"/>
          <w:color w:val="000000"/>
          <w:sz w:val="16"/>
          <w:szCs w:val="16"/>
        </w:rPr>
        <w:t xml:space="preserve"> AuthenticationRequest </w:t>
      </w:r>
      <w:r w:rsidRPr="00B57B1A">
        <w:rPr>
          <w:rFonts w:ascii="Consolas" w:hAnsi="Consolas"/>
          <w:color w:val="6A3E3E"/>
          <w:sz w:val="16"/>
          <w:szCs w:val="16"/>
        </w:rPr>
        <w:t>request</w:t>
      </w:r>
      <w:r w:rsidRPr="00B57B1A">
        <w:rPr>
          <w:rFonts w:ascii="Consolas" w:hAnsi="Consolas"/>
          <w:color w:val="000000"/>
          <w:sz w:val="16"/>
          <w:szCs w:val="16"/>
        </w:rPr>
        <w:t>) {</w:t>
      </w:r>
    </w:p>
    <w:p w14:paraId="7CDB5792" w14:textId="77777777" w:rsidR="00C144E2" w:rsidRPr="00B57B1A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7B1A">
        <w:rPr>
          <w:rFonts w:ascii="Consolas" w:hAnsi="Consolas"/>
          <w:color w:val="000000"/>
          <w:sz w:val="16"/>
          <w:szCs w:val="16"/>
        </w:rPr>
        <w:tab/>
      </w:r>
      <w:r w:rsidRPr="00B57B1A">
        <w:rPr>
          <w:rFonts w:ascii="Consolas" w:hAnsi="Consolas"/>
          <w:color w:val="000000"/>
          <w:sz w:val="16"/>
          <w:szCs w:val="16"/>
        </w:rPr>
        <w:tab/>
      </w:r>
      <w:r w:rsidRPr="00B57B1A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B57B1A">
        <w:rPr>
          <w:rFonts w:ascii="Consolas" w:hAnsi="Consolas"/>
          <w:color w:val="000000"/>
          <w:sz w:val="16"/>
          <w:szCs w:val="16"/>
        </w:rPr>
        <w:t xml:space="preserve"> ResponseEntity.</w:t>
      </w:r>
      <w:r w:rsidRPr="00B57B1A">
        <w:rPr>
          <w:rFonts w:ascii="Consolas" w:hAnsi="Consolas"/>
          <w:i/>
          <w:iCs/>
          <w:color w:val="000000"/>
          <w:sz w:val="16"/>
          <w:szCs w:val="16"/>
        </w:rPr>
        <w:t>ok</w:t>
      </w:r>
      <w:r w:rsidRPr="00B57B1A">
        <w:rPr>
          <w:rFonts w:ascii="Consolas" w:hAnsi="Consolas"/>
          <w:color w:val="000000"/>
          <w:sz w:val="16"/>
          <w:szCs w:val="16"/>
        </w:rPr>
        <w:t>(</w:t>
      </w:r>
      <w:r w:rsidRPr="00B57B1A">
        <w:rPr>
          <w:rFonts w:ascii="Consolas" w:hAnsi="Consolas"/>
          <w:color w:val="0000C0"/>
          <w:sz w:val="16"/>
          <w:szCs w:val="16"/>
        </w:rPr>
        <w:t>authenticationService</w:t>
      </w:r>
      <w:r w:rsidRPr="00B57B1A">
        <w:rPr>
          <w:rFonts w:ascii="Consolas" w:hAnsi="Consolas"/>
          <w:color w:val="000000"/>
          <w:sz w:val="16"/>
          <w:szCs w:val="16"/>
        </w:rPr>
        <w:t>.authenticate(</w:t>
      </w:r>
      <w:r w:rsidRPr="00B57B1A">
        <w:rPr>
          <w:rFonts w:ascii="Consolas" w:hAnsi="Consolas"/>
          <w:color w:val="6A3E3E"/>
          <w:sz w:val="16"/>
          <w:szCs w:val="16"/>
        </w:rPr>
        <w:t>request</w:t>
      </w:r>
      <w:r w:rsidRPr="00B57B1A">
        <w:rPr>
          <w:rFonts w:ascii="Consolas" w:hAnsi="Consolas"/>
          <w:color w:val="000000"/>
          <w:sz w:val="16"/>
          <w:szCs w:val="16"/>
        </w:rPr>
        <w:t>));</w:t>
      </w:r>
    </w:p>
    <w:p w14:paraId="05BB7A13" w14:textId="77777777" w:rsidR="00C144E2" w:rsidRPr="00B57B1A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B57B1A">
        <w:rPr>
          <w:rFonts w:ascii="Consolas" w:hAnsi="Consolas"/>
          <w:color w:val="000000"/>
          <w:sz w:val="16"/>
          <w:szCs w:val="16"/>
        </w:rPr>
        <w:tab/>
        <w:t>}</w:t>
      </w:r>
    </w:p>
    <w:p w14:paraId="2B10A078" w14:textId="77777777" w:rsidR="00C144E2" w:rsidRPr="00C144E2" w:rsidRDefault="00C144E2" w:rsidP="00C144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144E2">
        <w:rPr>
          <w:rFonts w:ascii="Consolas" w:hAnsi="Consolas"/>
          <w:color w:val="000000"/>
          <w:sz w:val="18"/>
          <w:szCs w:val="18"/>
        </w:rPr>
        <w:t>}</w:t>
      </w:r>
    </w:p>
    <w:p w14:paraId="37E8D6B7" w14:textId="77777777" w:rsidR="00C144E2" w:rsidRDefault="00C144E2" w:rsidP="00C144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556128" w14:textId="01851972" w:rsidR="00ED71A0" w:rsidRDefault="001541F1" w:rsidP="001541F1">
      <w:pPr>
        <w:pStyle w:val="TPnormal"/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t xml:space="preserve">Nous avons </w:t>
      </w:r>
      <w:r w:rsidR="00281651">
        <w:t>à</w:t>
      </w:r>
      <w:r>
        <w:t xml:space="preserve"> présent l’ensemble des classes, beans de nos schémas</w:t>
      </w:r>
      <w:r w:rsidR="00ED71A0">
        <w:br w:type="page"/>
      </w:r>
    </w:p>
    <w:p w14:paraId="3441A9A8" w14:textId="10B4D132" w:rsidR="00C4659C" w:rsidRDefault="00F13DDB" w:rsidP="00D41C94">
      <w:pPr>
        <w:pStyle w:val="Titre1"/>
      </w:pPr>
      <w:r>
        <w:lastRenderedPageBreak/>
        <w:t>Exécution</w:t>
      </w:r>
      <w:r w:rsidR="002106AC">
        <w:t> :</w:t>
      </w:r>
    </w:p>
    <w:p w14:paraId="46BA9E78" w14:textId="77A56A45" w:rsidR="002106AC" w:rsidRDefault="002106AC" w:rsidP="002106AC">
      <w:pPr>
        <w:pStyle w:val="TPnormal"/>
      </w:pPr>
      <w:r>
        <w:t>Pour manipuler notre sécurité avec jeton JWT</w:t>
      </w:r>
    </w:p>
    <w:p w14:paraId="1A001F0B" w14:textId="71CB999A" w:rsidR="002106AC" w:rsidRDefault="002106AC" w:rsidP="002106AC">
      <w:pPr>
        <w:pStyle w:val="TPnormal"/>
        <w:numPr>
          <w:ilvl w:val="0"/>
          <w:numId w:val="36"/>
        </w:numPr>
      </w:pPr>
      <w:r>
        <w:t>Créer un jeton JWT en connectant un utilisateur</w:t>
      </w:r>
    </w:p>
    <w:p w14:paraId="2157CF97" w14:textId="4C75663D" w:rsidR="002106AC" w:rsidRPr="002106AC" w:rsidRDefault="002106AC" w:rsidP="002106AC">
      <w:pPr>
        <w:pStyle w:val="TPnormal"/>
        <w:numPr>
          <w:ilvl w:val="0"/>
          <w:numId w:val="36"/>
        </w:numPr>
      </w:pPr>
      <w:r>
        <w:t>Copier le jeton JWT pour manipuler les URLs de l’application</w:t>
      </w:r>
    </w:p>
    <w:p w14:paraId="1652C7BD" w14:textId="77777777" w:rsidR="0069550A" w:rsidRDefault="0069550A" w:rsidP="0069550A"/>
    <w:p w14:paraId="2F19829E" w14:textId="77777777" w:rsidR="0069550A" w:rsidRDefault="0069550A" w:rsidP="00C4659C"/>
    <w:p w14:paraId="2FF90EC2" w14:textId="205A2427" w:rsidR="0069550A" w:rsidRDefault="0069550A" w:rsidP="0069550A">
      <w:pPr>
        <w:pStyle w:val="Titre2"/>
      </w:pPr>
      <w:r>
        <w:t>Exécution avec sdautais@campus-eni.fr et servane</w:t>
      </w:r>
    </w:p>
    <w:p w14:paraId="2E5069C3" w14:textId="7A332677" w:rsidR="0069550A" w:rsidRPr="00E40037" w:rsidRDefault="00E40037" w:rsidP="00E40037">
      <w:pPr>
        <w:pStyle w:val="TPnormalpuce1"/>
      </w:pPr>
      <w:r>
        <w:t xml:space="preserve">L’URL d’authentification est </w:t>
      </w:r>
      <w:r w:rsidRPr="00E40037">
        <w:t>http://localhost:8080/eniecole/auth</w:t>
      </w:r>
    </w:p>
    <w:p w14:paraId="45002238" w14:textId="5F948F75" w:rsidR="0069550A" w:rsidRDefault="00B306A8" w:rsidP="00B306A8">
      <w:pPr>
        <w:pStyle w:val="TPnormalpuce1"/>
      </w:pPr>
      <w:r>
        <w:t>Dans Postman, créer une nouvelle requête</w:t>
      </w:r>
    </w:p>
    <w:p w14:paraId="41FAE312" w14:textId="0AE1B286" w:rsidR="00607D9A" w:rsidRDefault="00607D9A" w:rsidP="00607D9A">
      <w:pPr>
        <w:pStyle w:val="TPnormalpuce1"/>
        <w:numPr>
          <w:ilvl w:val="1"/>
          <w:numId w:val="1"/>
        </w:numPr>
      </w:pPr>
      <w:r>
        <w:t xml:space="preserve">POST avec un formulaire </w:t>
      </w:r>
    </w:p>
    <w:p w14:paraId="3CB87A4F" w14:textId="2650AE41" w:rsidR="0069550A" w:rsidRDefault="004B1073" w:rsidP="00C4659C">
      <w:r>
        <w:rPr>
          <w:noProof/>
        </w:rPr>
        <w:drawing>
          <wp:inline distT="0" distB="0" distL="0" distR="0" wp14:anchorId="329C9CC7" wp14:editId="3FF401B5">
            <wp:extent cx="6646545" cy="3446145"/>
            <wp:effectExtent l="19050" t="19050" r="20955" b="20955"/>
            <wp:docPr id="369123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46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B6BB5F" w14:textId="68AF2455" w:rsidR="00C4659C" w:rsidRDefault="005B1776" w:rsidP="005B1776">
      <w:pPr>
        <w:pStyle w:val="TPnormalpuce1"/>
      </w:pPr>
      <w:r>
        <w:t>Nous avons un jeton JWT de généré</w:t>
      </w:r>
    </w:p>
    <w:p w14:paraId="63FBC434" w14:textId="77777777" w:rsidR="004D3390" w:rsidRDefault="004D3390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br w:type="page"/>
      </w:r>
    </w:p>
    <w:p w14:paraId="1EEE170E" w14:textId="63523658" w:rsidR="005B1776" w:rsidRDefault="005B1776" w:rsidP="005B1776">
      <w:pPr>
        <w:pStyle w:val="Titre2"/>
      </w:pPr>
      <w:r>
        <w:lastRenderedPageBreak/>
        <w:t>Exécution du Get /eniecole/employes avec le jeton JWT de servane</w:t>
      </w:r>
    </w:p>
    <w:p w14:paraId="26E21FD4" w14:textId="4C073B78" w:rsidR="005B1776" w:rsidRDefault="005B1776" w:rsidP="005B1776">
      <w:pPr>
        <w:pStyle w:val="TPnormalpuce1"/>
      </w:pPr>
      <w:r>
        <w:t>Création d’une nouvelle requête sous Postman</w:t>
      </w:r>
    </w:p>
    <w:p w14:paraId="14EEF63A" w14:textId="0A671FCA" w:rsidR="005B1776" w:rsidRDefault="005B1776" w:rsidP="005B1776">
      <w:pPr>
        <w:pStyle w:val="TPnormalpuce1"/>
        <w:numPr>
          <w:ilvl w:val="1"/>
          <w:numId w:val="1"/>
        </w:numPr>
      </w:pPr>
      <w:r>
        <w:t>Ajouter une Authorization de type «Bearer Token » </w:t>
      </w:r>
    </w:p>
    <w:p w14:paraId="3970336B" w14:textId="7B6388C1" w:rsidR="00E1047E" w:rsidRDefault="00E1047E" w:rsidP="00E1047E">
      <w:r>
        <w:rPr>
          <w:noProof/>
        </w:rPr>
        <w:drawing>
          <wp:inline distT="0" distB="0" distL="0" distR="0" wp14:anchorId="1D6D2035" wp14:editId="0ED288C0">
            <wp:extent cx="6279337" cy="4362152"/>
            <wp:effectExtent l="19050" t="19050" r="26670" b="19685"/>
            <wp:docPr id="4869218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061" cy="4366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BFFC1" w14:textId="4F7755F4" w:rsidR="005B1776" w:rsidRDefault="005B1776" w:rsidP="005B1776">
      <w:pPr>
        <w:pStyle w:val="TPnormalpuce1"/>
        <w:numPr>
          <w:ilvl w:val="1"/>
          <w:numId w:val="1"/>
        </w:numPr>
      </w:pPr>
      <w:r>
        <w:t>Nous pouvons accéder aux données de l’application avec ce jeton</w:t>
      </w:r>
    </w:p>
    <w:p w14:paraId="7AF35DB2" w14:textId="77777777" w:rsidR="001C6943" w:rsidRPr="005B1776" w:rsidRDefault="001C6943" w:rsidP="001C6943"/>
    <w:p w14:paraId="18838520" w14:textId="03C85980" w:rsidR="001C6943" w:rsidRDefault="001C6943" w:rsidP="001C6943">
      <w:pPr>
        <w:pStyle w:val="Titre2"/>
      </w:pPr>
      <w:r>
        <w:t>Exécution avec le jeton de servane d’une sauvegarde d’Employe</w:t>
      </w:r>
    </w:p>
    <w:p w14:paraId="78DD8C47" w14:textId="65DCC2E7" w:rsidR="00DC6DC4" w:rsidRPr="00DC6DC4" w:rsidRDefault="00DC6DC4" w:rsidP="00DC6DC4">
      <w:r>
        <w:rPr>
          <w:noProof/>
        </w:rPr>
        <w:drawing>
          <wp:inline distT="0" distB="0" distL="0" distR="0" wp14:anchorId="1B7E7664" wp14:editId="4B97F0EF">
            <wp:extent cx="6264706" cy="2538110"/>
            <wp:effectExtent l="19050" t="19050" r="22225" b="14605"/>
            <wp:docPr id="11447932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77" cy="2543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5AAE0" w14:textId="77777777" w:rsidR="004D3390" w:rsidRDefault="001C6943" w:rsidP="004D3390">
      <w:pPr>
        <w:pStyle w:val="TPnormal"/>
      </w:pPr>
      <w:r>
        <w:t>Servane a le rôle EMPLOYE ; elle n’a toujours pas le droit d’accéder à ces URLs</w:t>
      </w:r>
    </w:p>
    <w:p w14:paraId="5A1B2C6C" w14:textId="60ACC2A0" w:rsidR="006D53C9" w:rsidRDefault="00C4659C" w:rsidP="004D3390">
      <w:pPr>
        <w:pStyle w:val="Titre2"/>
      </w:pPr>
      <w:r>
        <w:br w:type="page"/>
      </w:r>
      <w:r w:rsidR="006D53C9">
        <w:lastRenderedPageBreak/>
        <w:t xml:space="preserve">Création d’un jeton pour cnicolas@campus-eni.fr et cédric et tester </w:t>
      </w:r>
      <w:r w:rsidR="004D3390">
        <w:t xml:space="preserve">la </w:t>
      </w:r>
      <w:r w:rsidR="006D53C9">
        <w:t xml:space="preserve">sauvegarde </w:t>
      </w:r>
      <w:r w:rsidR="004D3390">
        <w:t>d’</w:t>
      </w:r>
      <w:r w:rsidR="006D53C9">
        <w:t>un Employe</w:t>
      </w:r>
    </w:p>
    <w:p w14:paraId="43AB4714" w14:textId="7DA534FA" w:rsidR="00C4659C" w:rsidRDefault="006D53C9" w:rsidP="001C6943">
      <w:pPr>
        <w:pStyle w:val="TPnormalpuce1"/>
      </w:pPr>
      <w:r>
        <w:t>Il a un rôle ADMIN</w:t>
      </w:r>
    </w:p>
    <w:p w14:paraId="6357D03C" w14:textId="6389D98B" w:rsidR="006D53C9" w:rsidRDefault="006D53C9" w:rsidP="001C6943">
      <w:pPr>
        <w:pStyle w:val="TPnormalpuce1"/>
      </w:pPr>
      <w:r>
        <w:t>Donc en créant un jeton avec cet utilisateur</w:t>
      </w:r>
    </w:p>
    <w:p w14:paraId="49DF48CF" w14:textId="00F390ED" w:rsidR="006D53C9" w:rsidRDefault="006D53C9" w:rsidP="006D53C9">
      <w:pPr>
        <w:pStyle w:val="TPnormalpuce1"/>
        <w:numPr>
          <w:ilvl w:val="1"/>
          <w:numId w:val="1"/>
        </w:numPr>
      </w:pPr>
      <w:r>
        <w:t>La sauvegarde est opérationnelle</w:t>
      </w:r>
    </w:p>
    <w:p w14:paraId="2497D270" w14:textId="0A76DCAE" w:rsidR="005D05E2" w:rsidRDefault="005D05E2" w:rsidP="005D05E2">
      <w:r>
        <w:rPr>
          <w:noProof/>
        </w:rPr>
        <w:drawing>
          <wp:inline distT="0" distB="0" distL="0" distR="0" wp14:anchorId="0FA761EA" wp14:editId="558D7D8E">
            <wp:extent cx="6646545" cy="4741545"/>
            <wp:effectExtent l="19050" t="19050" r="20955" b="20955"/>
            <wp:docPr id="16016770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741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31AD1" w14:textId="77777777" w:rsidR="006E37C3" w:rsidRDefault="006E37C3" w:rsidP="005D05E2"/>
    <w:p w14:paraId="1691C723" w14:textId="62A08471" w:rsidR="0048084A" w:rsidRDefault="0048084A" w:rsidP="0048084A">
      <w:pPr>
        <w:pStyle w:val="TPnormal"/>
      </w:pPr>
      <w:r>
        <w:t>Notre application gère les appels d’API par jeton JWT.</w:t>
      </w:r>
    </w:p>
    <w:p w14:paraId="66FFB20F" w14:textId="1F231807" w:rsidR="006E37C3" w:rsidRDefault="006E37C3" w:rsidP="006E37C3">
      <w:pPr>
        <w:pStyle w:val="TPnormal"/>
      </w:pPr>
      <w:r>
        <w:t>Vous pouvez évidemment tester les cas d’erreurs.</w:t>
      </w:r>
    </w:p>
    <w:sectPr w:rsidR="006E37C3" w:rsidSect="002029F0">
      <w:headerReference w:type="default" r:id="rId24"/>
      <w:footerReference w:type="default" r:id="rId2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46EF" w14:textId="77777777" w:rsidR="00384522" w:rsidRDefault="00384522" w:rsidP="006C7E58">
      <w:r>
        <w:separator/>
      </w:r>
    </w:p>
  </w:endnote>
  <w:endnote w:type="continuationSeparator" w:id="0">
    <w:p w14:paraId="11D5B4A2" w14:textId="77777777" w:rsidR="00384522" w:rsidRDefault="0038452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511104379" name="Image 1511104379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AD5BA" w14:textId="77777777" w:rsidR="00384522" w:rsidRDefault="00384522" w:rsidP="006C7E58">
      <w:r>
        <w:separator/>
      </w:r>
    </w:p>
  </w:footnote>
  <w:footnote w:type="continuationSeparator" w:id="0">
    <w:p w14:paraId="7673ED3F" w14:textId="77777777" w:rsidR="00384522" w:rsidRDefault="0038452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527"/>
    <w:multiLevelType w:val="hybridMultilevel"/>
    <w:tmpl w:val="5D5E5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5364"/>
    <w:multiLevelType w:val="hybridMultilevel"/>
    <w:tmpl w:val="8286C82A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1F3D"/>
    <w:multiLevelType w:val="hybridMultilevel"/>
    <w:tmpl w:val="B9126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01ED3"/>
    <w:multiLevelType w:val="hybridMultilevel"/>
    <w:tmpl w:val="B7FE1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1E47"/>
    <w:multiLevelType w:val="hybridMultilevel"/>
    <w:tmpl w:val="6302A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6032"/>
    <w:multiLevelType w:val="hybridMultilevel"/>
    <w:tmpl w:val="49443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E6E"/>
    <w:multiLevelType w:val="hybridMultilevel"/>
    <w:tmpl w:val="D1D69B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A46F2"/>
    <w:multiLevelType w:val="hybridMultilevel"/>
    <w:tmpl w:val="9A3EC7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046B8"/>
    <w:multiLevelType w:val="hybridMultilevel"/>
    <w:tmpl w:val="C3A42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E3CE0"/>
    <w:multiLevelType w:val="hybridMultilevel"/>
    <w:tmpl w:val="2E7E0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81DEB"/>
    <w:multiLevelType w:val="hybridMultilevel"/>
    <w:tmpl w:val="D1D69B4C"/>
    <w:lvl w:ilvl="0" w:tplc="11A2CF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86454"/>
    <w:multiLevelType w:val="hybridMultilevel"/>
    <w:tmpl w:val="622C9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E4573"/>
    <w:multiLevelType w:val="hybridMultilevel"/>
    <w:tmpl w:val="F69A00DE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941D1"/>
    <w:multiLevelType w:val="hybridMultilevel"/>
    <w:tmpl w:val="FA402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B710F"/>
    <w:multiLevelType w:val="hybridMultilevel"/>
    <w:tmpl w:val="B21EBDF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89C259E"/>
    <w:multiLevelType w:val="hybridMultilevel"/>
    <w:tmpl w:val="E75E9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F7D04"/>
    <w:multiLevelType w:val="hybridMultilevel"/>
    <w:tmpl w:val="18E68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B4BC7"/>
    <w:multiLevelType w:val="hybridMultilevel"/>
    <w:tmpl w:val="34C61424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266D5"/>
    <w:multiLevelType w:val="hybridMultilevel"/>
    <w:tmpl w:val="E522D39C"/>
    <w:lvl w:ilvl="0" w:tplc="11A2C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2046E"/>
    <w:multiLevelType w:val="hybridMultilevel"/>
    <w:tmpl w:val="26422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60028"/>
    <w:multiLevelType w:val="hybridMultilevel"/>
    <w:tmpl w:val="33F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26"/>
  </w:num>
  <w:num w:numId="2" w16cid:durableId="1768385738">
    <w:abstractNumId w:val="6"/>
  </w:num>
  <w:num w:numId="3" w16cid:durableId="561912962">
    <w:abstractNumId w:val="7"/>
  </w:num>
  <w:num w:numId="4" w16cid:durableId="1013607379">
    <w:abstractNumId w:val="14"/>
  </w:num>
  <w:num w:numId="5" w16cid:durableId="330989160">
    <w:abstractNumId w:val="29"/>
  </w:num>
  <w:num w:numId="6" w16cid:durableId="1683705418">
    <w:abstractNumId w:val="35"/>
  </w:num>
  <w:num w:numId="7" w16cid:durableId="1435319051">
    <w:abstractNumId w:val="28"/>
  </w:num>
  <w:num w:numId="8" w16cid:durableId="1220748626">
    <w:abstractNumId w:val="21"/>
  </w:num>
  <w:num w:numId="9" w16cid:durableId="382796921">
    <w:abstractNumId w:val="15"/>
  </w:num>
  <w:num w:numId="10" w16cid:durableId="1715619978">
    <w:abstractNumId w:val="0"/>
  </w:num>
  <w:num w:numId="11" w16cid:durableId="829977723">
    <w:abstractNumId w:val="27"/>
  </w:num>
  <w:num w:numId="12" w16cid:durableId="291790001">
    <w:abstractNumId w:val="12"/>
  </w:num>
  <w:num w:numId="13" w16cid:durableId="1818061275">
    <w:abstractNumId w:val="16"/>
  </w:num>
  <w:num w:numId="14" w16cid:durableId="161970309">
    <w:abstractNumId w:val="25"/>
  </w:num>
  <w:num w:numId="15" w16cid:durableId="2001229539">
    <w:abstractNumId w:val="2"/>
  </w:num>
  <w:num w:numId="16" w16cid:durableId="139730483">
    <w:abstractNumId w:val="17"/>
  </w:num>
  <w:num w:numId="17" w16cid:durableId="819423667">
    <w:abstractNumId w:val="33"/>
  </w:num>
  <w:num w:numId="18" w16cid:durableId="1261840768">
    <w:abstractNumId w:val="30"/>
  </w:num>
  <w:num w:numId="19" w16cid:durableId="868222217">
    <w:abstractNumId w:val="19"/>
  </w:num>
  <w:num w:numId="20" w16cid:durableId="1178692739">
    <w:abstractNumId w:val="13"/>
  </w:num>
  <w:num w:numId="21" w16cid:durableId="68429567">
    <w:abstractNumId w:val="11"/>
  </w:num>
  <w:num w:numId="22" w16cid:durableId="963582783">
    <w:abstractNumId w:val="23"/>
  </w:num>
  <w:num w:numId="23" w16cid:durableId="143163157">
    <w:abstractNumId w:val="18"/>
  </w:num>
  <w:num w:numId="24" w16cid:durableId="883523232">
    <w:abstractNumId w:val="10"/>
  </w:num>
  <w:num w:numId="25" w16cid:durableId="676813401">
    <w:abstractNumId w:val="5"/>
  </w:num>
  <w:num w:numId="26" w16cid:durableId="479201679">
    <w:abstractNumId w:val="32"/>
  </w:num>
  <w:num w:numId="27" w16cid:durableId="352460665">
    <w:abstractNumId w:val="31"/>
  </w:num>
  <w:num w:numId="28" w16cid:durableId="1916042470">
    <w:abstractNumId w:val="9"/>
  </w:num>
  <w:num w:numId="29" w16cid:durableId="1225020751">
    <w:abstractNumId w:val="34"/>
  </w:num>
  <w:num w:numId="30" w16cid:durableId="33042358">
    <w:abstractNumId w:val="1"/>
  </w:num>
  <w:num w:numId="31" w16cid:durableId="129440648">
    <w:abstractNumId w:val="24"/>
  </w:num>
  <w:num w:numId="32" w16cid:durableId="1439837206">
    <w:abstractNumId w:val="8"/>
  </w:num>
  <w:num w:numId="33" w16cid:durableId="2089036283">
    <w:abstractNumId w:val="22"/>
  </w:num>
  <w:num w:numId="34" w16cid:durableId="473722128">
    <w:abstractNumId w:val="3"/>
  </w:num>
  <w:num w:numId="35" w16cid:durableId="797991998">
    <w:abstractNumId w:val="4"/>
  </w:num>
  <w:num w:numId="36" w16cid:durableId="132088749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932"/>
    <w:rsid w:val="00001F46"/>
    <w:rsid w:val="00002B57"/>
    <w:rsid w:val="000034BF"/>
    <w:rsid w:val="00003DE5"/>
    <w:rsid w:val="00006E83"/>
    <w:rsid w:val="00007967"/>
    <w:rsid w:val="00011C95"/>
    <w:rsid w:val="0001221A"/>
    <w:rsid w:val="000122A5"/>
    <w:rsid w:val="00012C34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E08"/>
    <w:rsid w:val="000417F6"/>
    <w:rsid w:val="00042093"/>
    <w:rsid w:val="000425A5"/>
    <w:rsid w:val="00042925"/>
    <w:rsid w:val="00042ADE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2EDF"/>
    <w:rsid w:val="00054CBD"/>
    <w:rsid w:val="00055365"/>
    <w:rsid w:val="00062AF6"/>
    <w:rsid w:val="00062FC0"/>
    <w:rsid w:val="00063D0B"/>
    <w:rsid w:val="0006424D"/>
    <w:rsid w:val="00065E50"/>
    <w:rsid w:val="000753A7"/>
    <w:rsid w:val="000827C0"/>
    <w:rsid w:val="00083EB5"/>
    <w:rsid w:val="00085E80"/>
    <w:rsid w:val="00095A02"/>
    <w:rsid w:val="00097F0B"/>
    <w:rsid w:val="000A1582"/>
    <w:rsid w:val="000A2190"/>
    <w:rsid w:val="000A3F6C"/>
    <w:rsid w:val="000A4457"/>
    <w:rsid w:val="000A5093"/>
    <w:rsid w:val="000A57D0"/>
    <w:rsid w:val="000A618E"/>
    <w:rsid w:val="000A750E"/>
    <w:rsid w:val="000A7A04"/>
    <w:rsid w:val="000B0AAE"/>
    <w:rsid w:val="000B0FF3"/>
    <w:rsid w:val="000B11F4"/>
    <w:rsid w:val="000B194F"/>
    <w:rsid w:val="000B3B8D"/>
    <w:rsid w:val="000B5825"/>
    <w:rsid w:val="000B64EC"/>
    <w:rsid w:val="000C0F58"/>
    <w:rsid w:val="000C435E"/>
    <w:rsid w:val="000C7860"/>
    <w:rsid w:val="000D0A74"/>
    <w:rsid w:val="000D0A8C"/>
    <w:rsid w:val="000D141B"/>
    <w:rsid w:val="000D3D5E"/>
    <w:rsid w:val="000D6B7C"/>
    <w:rsid w:val="000D6CC4"/>
    <w:rsid w:val="000E2CEB"/>
    <w:rsid w:val="000E2E17"/>
    <w:rsid w:val="000E4C92"/>
    <w:rsid w:val="000E5434"/>
    <w:rsid w:val="000E5CCE"/>
    <w:rsid w:val="000F0864"/>
    <w:rsid w:val="000F096C"/>
    <w:rsid w:val="000F0E32"/>
    <w:rsid w:val="000F50AF"/>
    <w:rsid w:val="000F7679"/>
    <w:rsid w:val="000F798E"/>
    <w:rsid w:val="0010079C"/>
    <w:rsid w:val="00101004"/>
    <w:rsid w:val="00103318"/>
    <w:rsid w:val="00113FBB"/>
    <w:rsid w:val="001150D4"/>
    <w:rsid w:val="001168DC"/>
    <w:rsid w:val="001217B5"/>
    <w:rsid w:val="00121C7E"/>
    <w:rsid w:val="0012205C"/>
    <w:rsid w:val="00122C32"/>
    <w:rsid w:val="00124BEE"/>
    <w:rsid w:val="001253AD"/>
    <w:rsid w:val="001258D6"/>
    <w:rsid w:val="00125DCA"/>
    <w:rsid w:val="00126465"/>
    <w:rsid w:val="00127308"/>
    <w:rsid w:val="001273BF"/>
    <w:rsid w:val="00127816"/>
    <w:rsid w:val="00130158"/>
    <w:rsid w:val="00134722"/>
    <w:rsid w:val="0013536A"/>
    <w:rsid w:val="00136790"/>
    <w:rsid w:val="001379AC"/>
    <w:rsid w:val="0014235B"/>
    <w:rsid w:val="0014290E"/>
    <w:rsid w:val="0014394C"/>
    <w:rsid w:val="001447F2"/>
    <w:rsid w:val="001465BB"/>
    <w:rsid w:val="00147A9E"/>
    <w:rsid w:val="00151AA0"/>
    <w:rsid w:val="00151BB1"/>
    <w:rsid w:val="00151C6A"/>
    <w:rsid w:val="00153344"/>
    <w:rsid w:val="001538D2"/>
    <w:rsid w:val="001541F1"/>
    <w:rsid w:val="001629AD"/>
    <w:rsid w:val="001657D5"/>
    <w:rsid w:val="00165A82"/>
    <w:rsid w:val="001673D8"/>
    <w:rsid w:val="00167E0A"/>
    <w:rsid w:val="00171036"/>
    <w:rsid w:val="00173874"/>
    <w:rsid w:val="00175C12"/>
    <w:rsid w:val="001763C0"/>
    <w:rsid w:val="00180756"/>
    <w:rsid w:val="00180858"/>
    <w:rsid w:val="00184493"/>
    <w:rsid w:val="0019030F"/>
    <w:rsid w:val="00190619"/>
    <w:rsid w:val="00190802"/>
    <w:rsid w:val="00190A31"/>
    <w:rsid w:val="0019207D"/>
    <w:rsid w:val="00192825"/>
    <w:rsid w:val="00193399"/>
    <w:rsid w:val="00194489"/>
    <w:rsid w:val="001A0D7C"/>
    <w:rsid w:val="001A2BF1"/>
    <w:rsid w:val="001A342E"/>
    <w:rsid w:val="001B4DA8"/>
    <w:rsid w:val="001B68DF"/>
    <w:rsid w:val="001B7883"/>
    <w:rsid w:val="001B7C69"/>
    <w:rsid w:val="001C3DC5"/>
    <w:rsid w:val="001C67D1"/>
    <w:rsid w:val="001C6943"/>
    <w:rsid w:val="001C6FA8"/>
    <w:rsid w:val="001C739D"/>
    <w:rsid w:val="001C75DA"/>
    <w:rsid w:val="001D0798"/>
    <w:rsid w:val="001D2789"/>
    <w:rsid w:val="001D2F7B"/>
    <w:rsid w:val="001D3BFC"/>
    <w:rsid w:val="001D55FD"/>
    <w:rsid w:val="001D613A"/>
    <w:rsid w:val="001D65D9"/>
    <w:rsid w:val="001E04B0"/>
    <w:rsid w:val="001E1CC8"/>
    <w:rsid w:val="001E30B9"/>
    <w:rsid w:val="001E5BCF"/>
    <w:rsid w:val="001E5D70"/>
    <w:rsid w:val="001E7130"/>
    <w:rsid w:val="001E7332"/>
    <w:rsid w:val="001F18FA"/>
    <w:rsid w:val="001F333E"/>
    <w:rsid w:val="001F7ADF"/>
    <w:rsid w:val="002007B5"/>
    <w:rsid w:val="002020E8"/>
    <w:rsid w:val="002029F0"/>
    <w:rsid w:val="00206E4D"/>
    <w:rsid w:val="002106AC"/>
    <w:rsid w:val="002117F1"/>
    <w:rsid w:val="002129D0"/>
    <w:rsid w:val="00212AFA"/>
    <w:rsid w:val="00213866"/>
    <w:rsid w:val="0021495F"/>
    <w:rsid w:val="00215526"/>
    <w:rsid w:val="00220BAF"/>
    <w:rsid w:val="00225D2C"/>
    <w:rsid w:val="002263D9"/>
    <w:rsid w:val="002316BF"/>
    <w:rsid w:val="00231AB7"/>
    <w:rsid w:val="00232A23"/>
    <w:rsid w:val="00233842"/>
    <w:rsid w:val="00234EDF"/>
    <w:rsid w:val="002354DD"/>
    <w:rsid w:val="00236B2F"/>
    <w:rsid w:val="00240387"/>
    <w:rsid w:val="00241941"/>
    <w:rsid w:val="00241BEE"/>
    <w:rsid w:val="00247053"/>
    <w:rsid w:val="002534E7"/>
    <w:rsid w:val="00254633"/>
    <w:rsid w:val="0025655A"/>
    <w:rsid w:val="00257BB6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1651"/>
    <w:rsid w:val="00281863"/>
    <w:rsid w:val="002835C6"/>
    <w:rsid w:val="00283949"/>
    <w:rsid w:val="00284897"/>
    <w:rsid w:val="0028492A"/>
    <w:rsid w:val="00284D30"/>
    <w:rsid w:val="00287D81"/>
    <w:rsid w:val="00290596"/>
    <w:rsid w:val="002928D1"/>
    <w:rsid w:val="00292D41"/>
    <w:rsid w:val="00293E9F"/>
    <w:rsid w:val="00295C72"/>
    <w:rsid w:val="00295F46"/>
    <w:rsid w:val="00296F25"/>
    <w:rsid w:val="00297585"/>
    <w:rsid w:val="00297BE0"/>
    <w:rsid w:val="002A059A"/>
    <w:rsid w:val="002A14BB"/>
    <w:rsid w:val="002A15A7"/>
    <w:rsid w:val="002A2662"/>
    <w:rsid w:val="002A28BA"/>
    <w:rsid w:val="002A79CF"/>
    <w:rsid w:val="002B02FA"/>
    <w:rsid w:val="002B04EA"/>
    <w:rsid w:val="002B1210"/>
    <w:rsid w:val="002B6E22"/>
    <w:rsid w:val="002B7905"/>
    <w:rsid w:val="002C210C"/>
    <w:rsid w:val="002C3C6A"/>
    <w:rsid w:val="002C4936"/>
    <w:rsid w:val="002C5032"/>
    <w:rsid w:val="002C506B"/>
    <w:rsid w:val="002C516A"/>
    <w:rsid w:val="002D2B64"/>
    <w:rsid w:val="002D35C1"/>
    <w:rsid w:val="002D6B78"/>
    <w:rsid w:val="002E0D19"/>
    <w:rsid w:val="002E118C"/>
    <w:rsid w:val="002E1C14"/>
    <w:rsid w:val="002E27E9"/>
    <w:rsid w:val="002E5B7A"/>
    <w:rsid w:val="002E73D7"/>
    <w:rsid w:val="002F0F66"/>
    <w:rsid w:val="002F1B68"/>
    <w:rsid w:val="002F2D30"/>
    <w:rsid w:val="002F4491"/>
    <w:rsid w:val="002F738A"/>
    <w:rsid w:val="002F78BE"/>
    <w:rsid w:val="00301257"/>
    <w:rsid w:val="00301546"/>
    <w:rsid w:val="00302D94"/>
    <w:rsid w:val="00303417"/>
    <w:rsid w:val="00303F95"/>
    <w:rsid w:val="00305A2B"/>
    <w:rsid w:val="00305E01"/>
    <w:rsid w:val="0030656D"/>
    <w:rsid w:val="00310510"/>
    <w:rsid w:val="00312CC7"/>
    <w:rsid w:val="00313820"/>
    <w:rsid w:val="00314894"/>
    <w:rsid w:val="003205EC"/>
    <w:rsid w:val="00320D08"/>
    <w:rsid w:val="00323AB4"/>
    <w:rsid w:val="0032460B"/>
    <w:rsid w:val="003252D8"/>
    <w:rsid w:val="00325CFD"/>
    <w:rsid w:val="00326D96"/>
    <w:rsid w:val="0032726B"/>
    <w:rsid w:val="003320FE"/>
    <w:rsid w:val="00336C94"/>
    <w:rsid w:val="003432E0"/>
    <w:rsid w:val="003460A2"/>
    <w:rsid w:val="003548A0"/>
    <w:rsid w:val="003562B1"/>
    <w:rsid w:val="003573E2"/>
    <w:rsid w:val="003579E2"/>
    <w:rsid w:val="00362210"/>
    <w:rsid w:val="003627E0"/>
    <w:rsid w:val="003640EE"/>
    <w:rsid w:val="003659AB"/>
    <w:rsid w:val="003709F1"/>
    <w:rsid w:val="003756C9"/>
    <w:rsid w:val="003756D0"/>
    <w:rsid w:val="00377559"/>
    <w:rsid w:val="00380C67"/>
    <w:rsid w:val="00382C06"/>
    <w:rsid w:val="0038369C"/>
    <w:rsid w:val="00384522"/>
    <w:rsid w:val="0038703B"/>
    <w:rsid w:val="00387206"/>
    <w:rsid w:val="00392775"/>
    <w:rsid w:val="00392CE7"/>
    <w:rsid w:val="00393E03"/>
    <w:rsid w:val="003952F6"/>
    <w:rsid w:val="003A098F"/>
    <w:rsid w:val="003A309D"/>
    <w:rsid w:val="003A7A9E"/>
    <w:rsid w:val="003B206A"/>
    <w:rsid w:val="003B3C6F"/>
    <w:rsid w:val="003B5932"/>
    <w:rsid w:val="003B684F"/>
    <w:rsid w:val="003C0390"/>
    <w:rsid w:val="003C0EDD"/>
    <w:rsid w:val="003C3018"/>
    <w:rsid w:val="003C6A4C"/>
    <w:rsid w:val="003C6EFC"/>
    <w:rsid w:val="003C7784"/>
    <w:rsid w:val="003D2F48"/>
    <w:rsid w:val="003D6D59"/>
    <w:rsid w:val="003E01ED"/>
    <w:rsid w:val="003E082D"/>
    <w:rsid w:val="003E0867"/>
    <w:rsid w:val="003E676A"/>
    <w:rsid w:val="003E7479"/>
    <w:rsid w:val="003E7FA8"/>
    <w:rsid w:val="003F2039"/>
    <w:rsid w:val="003F610B"/>
    <w:rsid w:val="003F68B6"/>
    <w:rsid w:val="003F7388"/>
    <w:rsid w:val="00402645"/>
    <w:rsid w:val="00402810"/>
    <w:rsid w:val="004028A7"/>
    <w:rsid w:val="004042BA"/>
    <w:rsid w:val="004046D2"/>
    <w:rsid w:val="004105F4"/>
    <w:rsid w:val="004117CD"/>
    <w:rsid w:val="00412FCC"/>
    <w:rsid w:val="004159DE"/>
    <w:rsid w:val="00417520"/>
    <w:rsid w:val="00420001"/>
    <w:rsid w:val="004203A9"/>
    <w:rsid w:val="00421D84"/>
    <w:rsid w:val="00423598"/>
    <w:rsid w:val="0042407D"/>
    <w:rsid w:val="00425FA5"/>
    <w:rsid w:val="00427D66"/>
    <w:rsid w:val="004318B1"/>
    <w:rsid w:val="004343CE"/>
    <w:rsid w:val="00440A4E"/>
    <w:rsid w:val="004434E7"/>
    <w:rsid w:val="00443681"/>
    <w:rsid w:val="00444B83"/>
    <w:rsid w:val="0044668F"/>
    <w:rsid w:val="00450C5E"/>
    <w:rsid w:val="00451362"/>
    <w:rsid w:val="0045171D"/>
    <w:rsid w:val="00451ED1"/>
    <w:rsid w:val="0045294C"/>
    <w:rsid w:val="004536C7"/>
    <w:rsid w:val="0045450D"/>
    <w:rsid w:val="00456F22"/>
    <w:rsid w:val="004578B9"/>
    <w:rsid w:val="004578E9"/>
    <w:rsid w:val="00457A71"/>
    <w:rsid w:val="00457E29"/>
    <w:rsid w:val="00462562"/>
    <w:rsid w:val="00464E39"/>
    <w:rsid w:val="00465188"/>
    <w:rsid w:val="00470B90"/>
    <w:rsid w:val="0047189F"/>
    <w:rsid w:val="004751A8"/>
    <w:rsid w:val="00480346"/>
    <w:rsid w:val="0048084A"/>
    <w:rsid w:val="00481A88"/>
    <w:rsid w:val="0048505C"/>
    <w:rsid w:val="00486BCF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79EA"/>
    <w:rsid w:val="004A2F61"/>
    <w:rsid w:val="004A3990"/>
    <w:rsid w:val="004A476E"/>
    <w:rsid w:val="004A6B04"/>
    <w:rsid w:val="004B1073"/>
    <w:rsid w:val="004B1547"/>
    <w:rsid w:val="004B1BDA"/>
    <w:rsid w:val="004B6769"/>
    <w:rsid w:val="004B799C"/>
    <w:rsid w:val="004C2502"/>
    <w:rsid w:val="004C3BBD"/>
    <w:rsid w:val="004C50E1"/>
    <w:rsid w:val="004C7C36"/>
    <w:rsid w:val="004D0A7A"/>
    <w:rsid w:val="004D3390"/>
    <w:rsid w:val="004D453E"/>
    <w:rsid w:val="004D7162"/>
    <w:rsid w:val="004E2960"/>
    <w:rsid w:val="004E4AB8"/>
    <w:rsid w:val="004E54A5"/>
    <w:rsid w:val="004E55E9"/>
    <w:rsid w:val="004E5AD6"/>
    <w:rsid w:val="004E6B81"/>
    <w:rsid w:val="004F00B7"/>
    <w:rsid w:val="004F070E"/>
    <w:rsid w:val="004F22A2"/>
    <w:rsid w:val="004F2C2E"/>
    <w:rsid w:val="004F625E"/>
    <w:rsid w:val="004F76D0"/>
    <w:rsid w:val="005016B6"/>
    <w:rsid w:val="00502B2A"/>
    <w:rsid w:val="00503B9A"/>
    <w:rsid w:val="00503BB9"/>
    <w:rsid w:val="00504FB3"/>
    <w:rsid w:val="005056C3"/>
    <w:rsid w:val="0051030E"/>
    <w:rsid w:val="00514A00"/>
    <w:rsid w:val="005166E6"/>
    <w:rsid w:val="00521C18"/>
    <w:rsid w:val="00521C5E"/>
    <w:rsid w:val="00524FB3"/>
    <w:rsid w:val="00525038"/>
    <w:rsid w:val="00526BEA"/>
    <w:rsid w:val="005300C6"/>
    <w:rsid w:val="0053069F"/>
    <w:rsid w:val="0053301A"/>
    <w:rsid w:val="00536C5E"/>
    <w:rsid w:val="00536EF3"/>
    <w:rsid w:val="0053794C"/>
    <w:rsid w:val="00544157"/>
    <w:rsid w:val="00544BAC"/>
    <w:rsid w:val="00550CD5"/>
    <w:rsid w:val="00550DF2"/>
    <w:rsid w:val="005519E3"/>
    <w:rsid w:val="0055234A"/>
    <w:rsid w:val="005525FA"/>
    <w:rsid w:val="00552D14"/>
    <w:rsid w:val="00553073"/>
    <w:rsid w:val="0055494C"/>
    <w:rsid w:val="00554FC1"/>
    <w:rsid w:val="0056003A"/>
    <w:rsid w:val="00562A70"/>
    <w:rsid w:val="00563FE2"/>
    <w:rsid w:val="0057074B"/>
    <w:rsid w:val="00571A84"/>
    <w:rsid w:val="0057306B"/>
    <w:rsid w:val="00573761"/>
    <w:rsid w:val="00580905"/>
    <w:rsid w:val="00580953"/>
    <w:rsid w:val="005813A8"/>
    <w:rsid w:val="00581705"/>
    <w:rsid w:val="005826B0"/>
    <w:rsid w:val="0058772D"/>
    <w:rsid w:val="00590AA9"/>
    <w:rsid w:val="00591B1A"/>
    <w:rsid w:val="005925C9"/>
    <w:rsid w:val="00596D1F"/>
    <w:rsid w:val="0059768C"/>
    <w:rsid w:val="005A0B46"/>
    <w:rsid w:val="005A2146"/>
    <w:rsid w:val="005A36E5"/>
    <w:rsid w:val="005A7BCE"/>
    <w:rsid w:val="005B1776"/>
    <w:rsid w:val="005B45FA"/>
    <w:rsid w:val="005B491E"/>
    <w:rsid w:val="005B55EF"/>
    <w:rsid w:val="005C1C27"/>
    <w:rsid w:val="005C603F"/>
    <w:rsid w:val="005C684C"/>
    <w:rsid w:val="005C68D3"/>
    <w:rsid w:val="005D05E2"/>
    <w:rsid w:val="005D1943"/>
    <w:rsid w:val="005D67BB"/>
    <w:rsid w:val="005E3B89"/>
    <w:rsid w:val="005E52E2"/>
    <w:rsid w:val="005E754A"/>
    <w:rsid w:val="005F1CF0"/>
    <w:rsid w:val="005F2EFB"/>
    <w:rsid w:val="005F3EB4"/>
    <w:rsid w:val="005F5752"/>
    <w:rsid w:val="005F718A"/>
    <w:rsid w:val="006001A7"/>
    <w:rsid w:val="0060158B"/>
    <w:rsid w:val="00603AF5"/>
    <w:rsid w:val="00604000"/>
    <w:rsid w:val="00607D9A"/>
    <w:rsid w:val="00607E6F"/>
    <w:rsid w:val="00613E22"/>
    <w:rsid w:val="00617258"/>
    <w:rsid w:val="006224AF"/>
    <w:rsid w:val="006232A2"/>
    <w:rsid w:val="006268B4"/>
    <w:rsid w:val="00626BEE"/>
    <w:rsid w:val="006303BE"/>
    <w:rsid w:val="006306C4"/>
    <w:rsid w:val="0063306A"/>
    <w:rsid w:val="0063405E"/>
    <w:rsid w:val="006367DA"/>
    <w:rsid w:val="00637726"/>
    <w:rsid w:val="00641425"/>
    <w:rsid w:val="00647196"/>
    <w:rsid w:val="00651322"/>
    <w:rsid w:val="00657B11"/>
    <w:rsid w:val="00661DF1"/>
    <w:rsid w:val="0066283B"/>
    <w:rsid w:val="006645DB"/>
    <w:rsid w:val="006647F6"/>
    <w:rsid w:val="00665A18"/>
    <w:rsid w:val="00671253"/>
    <w:rsid w:val="00672C86"/>
    <w:rsid w:val="00673D9E"/>
    <w:rsid w:val="00673EF7"/>
    <w:rsid w:val="00675D38"/>
    <w:rsid w:val="0067609F"/>
    <w:rsid w:val="00676FB2"/>
    <w:rsid w:val="00677917"/>
    <w:rsid w:val="006814CF"/>
    <w:rsid w:val="00684D1F"/>
    <w:rsid w:val="006900A1"/>
    <w:rsid w:val="00690CA2"/>
    <w:rsid w:val="006939F9"/>
    <w:rsid w:val="00693D26"/>
    <w:rsid w:val="0069550A"/>
    <w:rsid w:val="006A5FC1"/>
    <w:rsid w:val="006B01A8"/>
    <w:rsid w:val="006B344C"/>
    <w:rsid w:val="006B377C"/>
    <w:rsid w:val="006B38B2"/>
    <w:rsid w:val="006B3B13"/>
    <w:rsid w:val="006B577B"/>
    <w:rsid w:val="006B5D38"/>
    <w:rsid w:val="006B7041"/>
    <w:rsid w:val="006C1B49"/>
    <w:rsid w:val="006C3487"/>
    <w:rsid w:val="006C3AAE"/>
    <w:rsid w:val="006C4275"/>
    <w:rsid w:val="006C4E15"/>
    <w:rsid w:val="006C573C"/>
    <w:rsid w:val="006C5BB5"/>
    <w:rsid w:val="006C6150"/>
    <w:rsid w:val="006C6A1B"/>
    <w:rsid w:val="006C7E58"/>
    <w:rsid w:val="006D53C9"/>
    <w:rsid w:val="006D6C36"/>
    <w:rsid w:val="006D70AB"/>
    <w:rsid w:val="006D78A3"/>
    <w:rsid w:val="006E0AC5"/>
    <w:rsid w:val="006E0B07"/>
    <w:rsid w:val="006E165D"/>
    <w:rsid w:val="006E33CB"/>
    <w:rsid w:val="006E37C3"/>
    <w:rsid w:val="006F189C"/>
    <w:rsid w:val="006F2B63"/>
    <w:rsid w:val="006F52E1"/>
    <w:rsid w:val="006F5F2A"/>
    <w:rsid w:val="00700435"/>
    <w:rsid w:val="007007CE"/>
    <w:rsid w:val="00700A08"/>
    <w:rsid w:val="0070133C"/>
    <w:rsid w:val="007020C5"/>
    <w:rsid w:val="00702165"/>
    <w:rsid w:val="00705496"/>
    <w:rsid w:val="00707B85"/>
    <w:rsid w:val="0071285D"/>
    <w:rsid w:val="0071289C"/>
    <w:rsid w:val="00713863"/>
    <w:rsid w:val="007149B8"/>
    <w:rsid w:val="00715547"/>
    <w:rsid w:val="007167FA"/>
    <w:rsid w:val="0071706E"/>
    <w:rsid w:val="00717C58"/>
    <w:rsid w:val="00722722"/>
    <w:rsid w:val="00723176"/>
    <w:rsid w:val="00723883"/>
    <w:rsid w:val="007268EA"/>
    <w:rsid w:val="00726990"/>
    <w:rsid w:val="007278B4"/>
    <w:rsid w:val="00731EAC"/>
    <w:rsid w:val="007327B9"/>
    <w:rsid w:val="00732F35"/>
    <w:rsid w:val="00736894"/>
    <w:rsid w:val="00740FF3"/>
    <w:rsid w:val="00742224"/>
    <w:rsid w:val="00743993"/>
    <w:rsid w:val="0074589F"/>
    <w:rsid w:val="00745F25"/>
    <w:rsid w:val="00753FFD"/>
    <w:rsid w:val="00760A5A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74F1D"/>
    <w:rsid w:val="007809A2"/>
    <w:rsid w:val="00781ABB"/>
    <w:rsid w:val="00790801"/>
    <w:rsid w:val="007910EE"/>
    <w:rsid w:val="00791FF1"/>
    <w:rsid w:val="00794E8C"/>
    <w:rsid w:val="007A1600"/>
    <w:rsid w:val="007A1C97"/>
    <w:rsid w:val="007A21D7"/>
    <w:rsid w:val="007A2D99"/>
    <w:rsid w:val="007A3FF7"/>
    <w:rsid w:val="007A4D66"/>
    <w:rsid w:val="007A5377"/>
    <w:rsid w:val="007A746B"/>
    <w:rsid w:val="007B0E23"/>
    <w:rsid w:val="007B2E1B"/>
    <w:rsid w:val="007B5A47"/>
    <w:rsid w:val="007C301D"/>
    <w:rsid w:val="007C3941"/>
    <w:rsid w:val="007C3CC4"/>
    <w:rsid w:val="007C3CF3"/>
    <w:rsid w:val="007C61C5"/>
    <w:rsid w:val="007D07FF"/>
    <w:rsid w:val="007D1142"/>
    <w:rsid w:val="007D1155"/>
    <w:rsid w:val="007D1E0E"/>
    <w:rsid w:val="007D3376"/>
    <w:rsid w:val="007D338D"/>
    <w:rsid w:val="007D4CE8"/>
    <w:rsid w:val="007E0FEE"/>
    <w:rsid w:val="007E2869"/>
    <w:rsid w:val="007E5135"/>
    <w:rsid w:val="007E6D91"/>
    <w:rsid w:val="007E7D3C"/>
    <w:rsid w:val="007F02F5"/>
    <w:rsid w:val="007F1242"/>
    <w:rsid w:val="007F3BEC"/>
    <w:rsid w:val="007F4630"/>
    <w:rsid w:val="007F53A7"/>
    <w:rsid w:val="008003A2"/>
    <w:rsid w:val="0080101F"/>
    <w:rsid w:val="008034B6"/>
    <w:rsid w:val="00804E52"/>
    <w:rsid w:val="00805BCC"/>
    <w:rsid w:val="008062A4"/>
    <w:rsid w:val="008065FD"/>
    <w:rsid w:val="008130F1"/>
    <w:rsid w:val="00813502"/>
    <w:rsid w:val="00814575"/>
    <w:rsid w:val="00815487"/>
    <w:rsid w:val="008222A1"/>
    <w:rsid w:val="008246C0"/>
    <w:rsid w:val="0082673E"/>
    <w:rsid w:val="00830E95"/>
    <w:rsid w:val="008314A4"/>
    <w:rsid w:val="00832EAF"/>
    <w:rsid w:val="0083499D"/>
    <w:rsid w:val="0084088C"/>
    <w:rsid w:val="00840F82"/>
    <w:rsid w:val="008412DD"/>
    <w:rsid w:val="00845605"/>
    <w:rsid w:val="00845B96"/>
    <w:rsid w:val="00850D85"/>
    <w:rsid w:val="00851C1E"/>
    <w:rsid w:val="00855A3A"/>
    <w:rsid w:val="00860D1D"/>
    <w:rsid w:val="008616D6"/>
    <w:rsid w:val="00861D95"/>
    <w:rsid w:val="00863103"/>
    <w:rsid w:val="00863CF1"/>
    <w:rsid w:val="00864AF2"/>
    <w:rsid w:val="00864CCA"/>
    <w:rsid w:val="00866F38"/>
    <w:rsid w:val="008672FD"/>
    <w:rsid w:val="00867B08"/>
    <w:rsid w:val="00867E02"/>
    <w:rsid w:val="0087047C"/>
    <w:rsid w:val="0088227D"/>
    <w:rsid w:val="00884A47"/>
    <w:rsid w:val="00886D48"/>
    <w:rsid w:val="00887100"/>
    <w:rsid w:val="0088734F"/>
    <w:rsid w:val="0089231B"/>
    <w:rsid w:val="008924F7"/>
    <w:rsid w:val="00894569"/>
    <w:rsid w:val="008951B7"/>
    <w:rsid w:val="00896935"/>
    <w:rsid w:val="008A1B4C"/>
    <w:rsid w:val="008A3D89"/>
    <w:rsid w:val="008A3F87"/>
    <w:rsid w:val="008A78BE"/>
    <w:rsid w:val="008B220B"/>
    <w:rsid w:val="008B2D76"/>
    <w:rsid w:val="008B5640"/>
    <w:rsid w:val="008B69CE"/>
    <w:rsid w:val="008C049A"/>
    <w:rsid w:val="008C4915"/>
    <w:rsid w:val="008C7530"/>
    <w:rsid w:val="008D1D2F"/>
    <w:rsid w:val="008D2E66"/>
    <w:rsid w:val="008D34DE"/>
    <w:rsid w:val="008D35C2"/>
    <w:rsid w:val="008D3658"/>
    <w:rsid w:val="008D71E8"/>
    <w:rsid w:val="008D7AD4"/>
    <w:rsid w:val="008D7C9D"/>
    <w:rsid w:val="008E0995"/>
    <w:rsid w:val="008E0C3D"/>
    <w:rsid w:val="008E43A5"/>
    <w:rsid w:val="008E46ED"/>
    <w:rsid w:val="008E5DAD"/>
    <w:rsid w:val="008E6D1D"/>
    <w:rsid w:val="008F518D"/>
    <w:rsid w:val="008F5577"/>
    <w:rsid w:val="008F6336"/>
    <w:rsid w:val="00901D96"/>
    <w:rsid w:val="00902AC3"/>
    <w:rsid w:val="009037C0"/>
    <w:rsid w:val="0090566B"/>
    <w:rsid w:val="0091177A"/>
    <w:rsid w:val="00911C66"/>
    <w:rsid w:val="0091266E"/>
    <w:rsid w:val="0091505D"/>
    <w:rsid w:val="00917610"/>
    <w:rsid w:val="00921A7E"/>
    <w:rsid w:val="00921F1C"/>
    <w:rsid w:val="00922420"/>
    <w:rsid w:val="00922F94"/>
    <w:rsid w:val="00924F5F"/>
    <w:rsid w:val="00926F0F"/>
    <w:rsid w:val="00927329"/>
    <w:rsid w:val="0093102F"/>
    <w:rsid w:val="00937048"/>
    <w:rsid w:val="009403BE"/>
    <w:rsid w:val="00940A87"/>
    <w:rsid w:val="00941092"/>
    <w:rsid w:val="00943E7F"/>
    <w:rsid w:val="00946B6A"/>
    <w:rsid w:val="00946D77"/>
    <w:rsid w:val="00953001"/>
    <w:rsid w:val="009532AD"/>
    <w:rsid w:val="00953B4B"/>
    <w:rsid w:val="00954E03"/>
    <w:rsid w:val="0095694B"/>
    <w:rsid w:val="009612C5"/>
    <w:rsid w:val="00964B34"/>
    <w:rsid w:val="0096503B"/>
    <w:rsid w:val="00967FCE"/>
    <w:rsid w:val="00970A4C"/>
    <w:rsid w:val="009731EA"/>
    <w:rsid w:val="0097606E"/>
    <w:rsid w:val="0097635F"/>
    <w:rsid w:val="009770B3"/>
    <w:rsid w:val="00980154"/>
    <w:rsid w:val="00980EAB"/>
    <w:rsid w:val="00981A59"/>
    <w:rsid w:val="00981B4E"/>
    <w:rsid w:val="00982EF0"/>
    <w:rsid w:val="0098349C"/>
    <w:rsid w:val="00983E1F"/>
    <w:rsid w:val="009842D7"/>
    <w:rsid w:val="009862DE"/>
    <w:rsid w:val="009868E7"/>
    <w:rsid w:val="00986FBF"/>
    <w:rsid w:val="00987EA1"/>
    <w:rsid w:val="00990530"/>
    <w:rsid w:val="00990B02"/>
    <w:rsid w:val="009919C1"/>
    <w:rsid w:val="00991DCE"/>
    <w:rsid w:val="0099225D"/>
    <w:rsid w:val="0099316A"/>
    <w:rsid w:val="009A0721"/>
    <w:rsid w:val="009A25A4"/>
    <w:rsid w:val="009A30D2"/>
    <w:rsid w:val="009A4DDA"/>
    <w:rsid w:val="009B0A30"/>
    <w:rsid w:val="009B1259"/>
    <w:rsid w:val="009B6414"/>
    <w:rsid w:val="009C01CA"/>
    <w:rsid w:val="009C09D3"/>
    <w:rsid w:val="009C1C6F"/>
    <w:rsid w:val="009C2AC3"/>
    <w:rsid w:val="009C2DFA"/>
    <w:rsid w:val="009C38AC"/>
    <w:rsid w:val="009C4987"/>
    <w:rsid w:val="009C7F51"/>
    <w:rsid w:val="009D1251"/>
    <w:rsid w:val="009D3B13"/>
    <w:rsid w:val="009D4B46"/>
    <w:rsid w:val="009D6D9E"/>
    <w:rsid w:val="009D7412"/>
    <w:rsid w:val="009D7ACF"/>
    <w:rsid w:val="009D7BF7"/>
    <w:rsid w:val="009E1419"/>
    <w:rsid w:val="009E5D19"/>
    <w:rsid w:val="009E7B5B"/>
    <w:rsid w:val="009F00C7"/>
    <w:rsid w:val="009F0910"/>
    <w:rsid w:val="009F1724"/>
    <w:rsid w:val="009F1997"/>
    <w:rsid w:val="009F2449"/>
    <w:rsid w:val="009F5596"/>
    <w:rsid w:val="00A00202"/>
    <w:rsid w:val="00A0044D"/>
    <w:rsid w:val="00A02FAB"/>
    <w:rsid w:val="00A0313D"/>
    <w:rsid w:val="00A0423A"/>
    <w:rsid w:val="00A048A5"/>
    <w:rsid w:val="00A055CF"/>
    <w:rsid w:val="00A0583B"/>
    <w:rsid w:val="00A105E8"/>
    <w:rsid w:val="00A137A9"/>
    <w:rsid w:val="00A14C1B"/>
    <w:rsid w:val="00A16783"/>
    <w:rsid w:val="00A17A7D"/>
    <w:rsid w:val="00A17E67"/>
    <w:rsid w:val="00A23907"/>
    <w:rsid w:val="00A23F5F"/>
    <w:rsid w:val="00A250F0"/>
    <w:rsid w:val="00A26F49"/>
    <w:rsid w:val="00A33ADB"/>
    <w:rsid w:val="00A34EC0"/>
    <w:rsid w:val="00A361C9"/>
    <w:rsid w:val="00A37D4C"/>
    <w:rsid w:val="00A46428"/>
    <w:rsid w:val="00A504D0"/>
    <w:rsid w:val="00A50517"/>
    <w:rsid w:val="00A51ED5"/>
    <w:rsid w:val="00A55000"/>
    <w:rsid w:val="00A550FE"/>
    <w:rsid w:val="00A55E6F"/>
    <w:rsid w:val="00A6248C"/>
    <w:rsid w:val="00A6293D"/>
    <w:rsid w:val="00A643C7"/>
    <w:rsid w:val="00A64D5C"/>
    <w:rsid w:val="00A7105E"/>
    <w:rsid w:val="00A72013"/>
    <w:rsid w:val="00A73A7C"/>
    <w:rsid w:val="00A765B2"/>
    <w:rsid w:val="00A77087"/>
    <w:rsid w:val="00A829A4"/>
    <w:rsid w:val="00A84E59"/>
    <w:rsid w:val="00A8536F"/>
    <w:rsid w:val="00A914C2"/>
    <w:rsid w:val="00A93073"/>
    <w:rsid w:val="00A94DAC"/>
    <w:rsid w:val="00A96009"/>
    <w:rsid w:val="00A96586"/>
    <w:rsid w:val="00A96851"/>
    <w:rsid w:val="00A97E9B"/>
    <w:rsid w:val="00AA45F9"/>
    <w:rsid w:val="00AA4F6E"/>
    <w:rsid w:val="00AA56C3"/>
    <w:rsid w:val="00AA590F"/>
    <w:rsid w:val="00AA692C"/>
    <w:rsid w:val="00AB17C6"/>
    <w:rsid w:val="00AB457F"/>
    <w:rsid w:val="00AB4953"/>
    <w:rsid w:val="00AB49B4"/>
    <w:rsid w:val="00AC1B6A"/>
    <w:rsid w:val="00AC4058"/>
    <w:rsid w:val="00AD1559"/>
    <w:rsid w:val="00AD4046"/>
    <w:rsid w:val="00AE2DB1"/>
    <w:rsid w:val="00AE5B33"/>
    <w:rsid w:val="00AE6382"/>
    <w:rsid w:val="00AF09BC"/>
    <w:rsid w:val="00AF0E1A"/>
    <w:rsid w:val="00AF1914"/>
    <w:rsid w:val="00AF283E"/>
    <w:rsid w:val="00AF7245"/>
    <w:rsid w:val="00B00794"/>
    <w:rsid w:val="00B027AA"/>
    <w:rsid w:val="00B03064"/>
    <w:rsid w:val="00B04A1E"/>
    <w:rsid w:val="00B04DE9"/>
    <w:rsid w:val="00B07126"/>
    <w:rsid w:val="00B10465"/>
    <w:rsid w:val="00B10D26"/>
    <w:rsid w:val="00B10FC0"/>
    <w:rsid w:val="00B11230"/>
    <w:rsid w:val="00B122A2"/>
    <w:rsid w:val="00B13C7C"/>
    <w:rsid w:val="00B15FF6"/>
    <w:rsid w:val="00B1718A"/>
    <w:rsid w:val="00B21570"/>
    <w:rsid w:val="00B23E2A"/>
    <w:rsid w:val="00B23F1A"/>
    <w:rsid w:val="00B279FE"/>
    <w:rsid w:val="00B306A8"/>
    <w:rsid w:val="00B30A1E"/>
    <w:rsid w:val="00B3158B"/>
    <w:rsid w:val="00B347EA"/>
    <w:rsid w:val="00B3515E"/>
    <w:rsid w:val="00B404BF"/>
    <w:rsid w:val="00B40B5A"/>
    <w:rsid w:val="00B41118"/>
    <w:rsid w:val="00B41D24"/>
    <w:rsid w:val="00B4253D"/>
    <w:rsid w:val="00B43E3B"/>
    <w:rsid w:val="00B45050"/>
    <w:rsid w:val="00B4702D"/>
    <w:rsid w:val="00B47DC2"/>
    <w:rsid w:val="00B57B1A"/>
    <w:rsid w:val="00B634E6"/>
    <w:rsid w:val="00B66741"/>
    <w:rsid w:val="00B66A1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225C"/>
    <w:rsid w:val="00B8420F"/>
    <w:rsid w:val="00B8698D"/>
    <w:rsid w:val="00B920CE"/>
    <w:rsid w:val="00B925B8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0C82"/>
    <w:rsid w:val="00BB1033"/>
    <w:rsid w:val="00BB1BEB"/>
    <w:rsid w:val="00BB3069"/>
    <w:rsid w:val="00BB3117"/>
    <w:rsid w:val="00BB376D"/>
    <w:rsid w:val="00BB455B"/>
    <w:rsid w:val="00BB4CA7"/>
    <w:rsid w:val="00BB5E5B"/>
    <w:rsid w:val="00BC4D84"/>
    <w:rsid w:val="00BC527C"/>
    <w:rsid w:val="00BC5895"/>
    <w:rsid w:val="00BC71C7"/>
    <w:rsid w:val="00BD0FDD"/>
    <w:rsid w:val="00BD2089"/>
    <w:rsid w:val="00BD23FB"/>
    <w:rsid w:val="00BD3C4E"/>
    <w:rsid w:val="00BD6E54"/>
    <w:rsid w:val="00BE1EEB"/>
    <w:rsid w:val="00BE244C"/>
    <w:rsid w:val="00BE2C6A"/>
    <w:rsid w:val="00BE3021"/>
    <w:rsid w:val="00BE365D"/>
    <w:rsid w:val="00BE46E1"/>
    <w:rsid w:val="00BE5959"/>
    <w:rsid w:val="00BF0630"/>
    <w:rsid w:val="00BF077F"/>
    <w:rsid w:val="00BF2C83"/>
    <w:rsid w:val="00BF55F7"/>
    <w:rsid w:val="00BF5E92"/>
    <w:rsid w:val="00BF62B8"/>
    <w:rsid w:val="00C016A0"/>
    <w:rsid w:val="00C05E9A"/>
    <w:rsid w:val="00C118B7"/>
    <w:rsid w:val="00C144E2"/>
    <w:rsid w:val="00C16564"/>
    <w:rsid w:val="00C17ACB"/>
    <w:rsid w:val="00C21A12"/>
    <w:rsid w:val="00C23677"/>
    <w:rsid w:val="00C24247"/>
    <w:rsid w:val="00C25C1C"/>
    <w:rsid w:val="00C308E9"/>
    <w:rsid w:val="00C3304C"/>
    <w:rsid w:val="00C33369"/>
    <w:rsid w:val="00C33697"/>
    <w:rsid w:val="00C33C6A"/>
    <w:rsid w:val="00C34F10"/>
    <w:rsid w:val="00C352DF"/>
    <w:rsid w:val="00C36780"/>
    <w:rsid w:val="00C376BE"/>
    <w:rsid w:val="00C37A71"/>
    <w:rsid w:val="00C40D5D"/>
    <w:rsid w:val="00C4105F"/>
    <w:rsid w:val="00C410D4"/>
    <w:rsid w:val="00C41B0B"/>
    <w:rsid w:val="00C41DCD"/>
    <w:rsid w:val="00C45964"/>
    <w:rsid w:val="00C4659C"/>
    <w:rsid w:val="00C46640"/>
    <w:rsid w:val="00C51894"/>
    <w:rsid w:val="00C5397A"/>
    <w:rsid w:val="00C56696"/>
    <w:rsid w:val="00C576DD"/>
    <w:rsid w:val="00C610C6"/>
    <w:rsid w:val="00C62649"/>
    <w:rsid w:val="00C62D79"/>
    <w:rsid w:val="00C63217"/>
    <w:rsid w:val="00C64225"/>
    <w:rsid w:val="00C67E49"/>
    <w:rsid w:val="00C70893"/>
    <w:rsid w:val="00C72149"/>
    <w:rsid w:val="00C75E09"/>
    <w:rsid w:val="00C81C4D"/>
    <w:rsid w:val="00C83DC3"/>
    <w:rsid w:val="00C852B7"/>
    <w:rsid w:val="00C85754"/>
    <w:rsid w:val="00C85E47"/>
    <w:rsid w:val="00C86F79"/>
    <w:rsid w:val="00C876B8"/>
    <w:rsid w:val="00C87756"/>
    <w:rsid w:val="00C902CE"/>
    <w:rsid w:val="00C907C4"/>
    <w:rsid w:val="00C9139F"/>
    <w:rsid w:val="00C94524"/>
    <w:rsid w:val="00CA0362"/>
    <w:rsid w:val="00CA257F"/>
    <w:rsid w:val="00CA48AD"/>
    <w:rsid w:val="00CA51F5"/>
    <w:rsid w:val="00CA5C15"/>
    <w:rsid w:val="00CA703D"/>
    <w:rsid w:val="00CA7660"/>
    <w:rsid w:val="00CA7DC4"/>
    <w:rsid w:val="00CB0718"/>
    <w:rsid w:val="00CB0B02"/>
    <w:rsid w:val="00CB0BF5"/>
    <w:rsid w:val="00CB2AE7"/>
    <w:rsid w:val="00CB307B"/>
    <w:rsid w:val="00CB4585"/>
    <w:rsid w:val="00CB4BED"/>
    <w:rsid w:val="00CB53CD"/>
    <w:rsid w:val="00CB62A3"/>
    <w:rsid w:val="00CB6767"/>
    <w:rsid w:val="00CB6C54"/>
    <w:rsid w:val="00CC053A"/>
    <w:rsid w:val="00CC1E1F"/>
    <w:rsid w:val="00CC4730"/>
    <w:rsid w:val="00CC4F8E"/>
    <w:rsid w:val="00CC56D9"/>
    <w:rsid w:val="00CC6734"/>
    <w:rsid w:val="00CD122F"/>
    <w:rsid w:val="00CD1286"/>
    <w:rsid w:val="00CD12F5"/>
    <w:rsid w:val="00CD3C86"/>
    <w:rsid w:val="00CD4CB8"/>
    <w:rsid w:val="00CD4D68"/>
    <w:rsid w:val="00CD5B0B"/>
    <w:rsid w:val="00CD6D6E"/>
    <w:rsid w:val="00CD7C68"/>
    <w:rsid w:val="00CE2F19"/>
    <w:rsid w:val="00CE4912"/>
    <w:rsid w:val="00CE4FB6"/>
    <w:rsid w:val="00CE7C82"/>
    <w:rsid w:val="00CF223C"/>
    <w:rsid w:val="00CF2B95"/>
    <w:rsid w:val="00CF58F9"/>
    <w:rsid w:val="00CF60AF"/>
    <w:rsid w:val="00CF62E1"/>
    <w:rsid w:val="00CF62F6"/>
    <w:rsid w:val="00CF6F49"/>
    <w:rsid w:val="00CF784A"/>
    <w:rsid w:val="00CF7C55"/>
    <w:rsid w:val="00D012FE"/>
    <w:rsid w:val="00D017C8"/>
    <w:rsid w:val="00D050A4"/>
    <w:rsid w:val="00D05711"/>
    <w:rsid w:val="00D07117"/>
    <w:rsid w:val="00D11C2F"/>
    <w:rsid w:val="00D14314"/>
    <w:rsid w:val="00D14922"/>
    <w:rsid w:val="00D160BB"/>
    <w:rsid w:val="00D1689D"/>
    <w:rsid w:val="00D2004D"/>
    <w:rsid w:val="00D2305E"/>
    <w:rsid w:val="00D239CE"/>
    <w:rsid w:val="00D31265"/>
    <w:rsid w:val="00D31AF1"/>
    <w:rsid w:val="00D32000"/>
    <w:rsid w:val="00D34783"/>
    <w:rsid w:val="00D34E0B"/>
    <w:rsid w:val="00D40A72"/>
    <w:rsid w:val="00D40D96"/>
    <w:rsid w:val="00D41C94"/>
    <w:rsid w:val="00D4255E"/>
    <w:rsid w:val="00D42746"/>
    <w:rsid w:val="00D440A0"/>
    <w:rsid w:val="00D44904"/>
    <w:rsid w:val="00D4603C"/>
    <w:rsid w:val="00D47E9A"/>
    <w:rsid w:val="00D50E5D"/>
    <w:rsid w:val="00D517AB"/>
    <w:rsid w:val="00D527EB"/>
    <w:rsid w:val="00D53483"/>
    <w:rsid w:val="00D536E4"/>
    <w:rsid w:val="00D53722"/>
    <w:rsid w:val="00D54832"/>
    <w:rsid w:val="00D56277"/>
    <w:rsid w:val="00D571DA"/>
    <w:rsid w:val="00D639FC"/>
    <w:rsid w:val="00D67756"/>
    <w:rsid w:val="00D70BEF"/>
    <w:rsid w:val="00D751BB"/>
    <w:rsid w:val="00D77FF6"/>
    <w:rsid w:val="00D80426"/>
    <w:rsid w:val="00D807B2"/>
    <w:rsid w:val="00D810FC"/>
    <w:rsid w:val="00D8164E"/>
    <w:rsid w:val="00D84575"/>
    <w:rsid w:val="00D84B99"/>
    <w:rsid w:val="00D85BA4"/>
    <w:rsid w:val="00D8648A"/>
    <w:rsid w:val="00D909BB"/>
    <w:rsid w:val="00D93B6E"/>
    <w:rsid w:val="00D953D9"/>
    <w:rsid w:val="00D95B30"/>
    <w:rsid w:val="00D965D8"/>
    <w:rsid w:val="00D96678"/>
    <w:rsid w:val="00D968E1"/>
    <w:rsid w:val="00DA3263"/>
    <w:rsid w:val="00DA4D1C"/>
    <w:rsid w:val="00DA56E4"/>
    <w:rsid w:val="00DA7288"/>
    <w:rsid w:val="00DB200C"/>
    <w:rsid w:val="00DB4474"/>
    <w:rsid w:val="00DB4B72"/>
    <w:rsid w:val="00DB61E8"/>
    <w:rsid w:val="00DC13B1"/>
    <w:rsid w:val="00DC1ABD"/>
    <w:rsid w:val="00DC3A02"/>
    <w:rsid w:val="00DC4EB5"/>
    <w:rsid w:val="00DC561A"/>
    <w:rsid w:val="00DC68C0"/>
    <w:rsid w:val="00DC69AF"/>
    <w:rsid w:val="00DC6DC4"/>
    <w:rsid w:val="00DD0202"/>
    <w:rsid w:val="00DD1DB3"/>
    <w:rsid w:val="00DD2505"/>
    <w:rsid w:val="00DD3D98"/>
    <w:rsid w:val="00DD428B"/>
    <w:rsid w:val="00DD47B3"/>
    <w:rsid w:val="00DE116D"/>
    <w:rsid w:val="00DE50C9"/>
    <w:rsid w:val="00DE6CE7"/>
    <w:rsid w:val="00DF0C62"/>
    <w:rsid w:val="00DF24FA"/>
    <w:rsid w:val="00DF29D9"/>
    <w:rsid w:val="00E01FDD"/>
    <w:rsid w:val="00E02017"/>
    <w:rsid w:val="00E02967"/>
    <w:rsid w:val="00E07801"/>
    <w:rsid w:val="00E1047E"/>
    <w:rsid w:val="00E11DE9"/>
    <w:rsid w:val="00E159C4"/>
    <w:rsid w:val="00E21434"/>
    <w:rsid w:val="00E223F9"/>
    <w:rsid w:val="00E246FE"/>
    <w:rsid w:val="00E255DF"/>
    <w:rsid w:val="00E273F5"/>
    <w:rsid w:val="00E301C7"/>
    <w:rsid w:val="00E3020F"/>
    <w:rsid w:val="00E34680"/>
    <w:rsid w:val="00E3594E"/>
    <w:rsid w:val="00E36F60"/>
    <w:rsid w:val="00E40037"/>
    <w:rsid w:val="00E40A33"/>
    <w:rsid w:val="00E4477C"/>
    <w:rsid w:val="00E44BC3"/>
    <w:rsid w:val="00E504C4"/>
    <w:rsid w:val="00E51462"/>
    <w:rsid w:val="00E615EA"/>
    <w:rsid w:val="00E61A7D"/>
    <w:rsid w:val="00E61C27"/>
    <w:rsid w:val="00E632C5"/>
    <w:rsid w:val="00E638DF"/>
    <w:rsid w:val="00E653DE"/>
    <w:rsid w:val="00E65F68"/>
    <w:rsid w:val="00E7188C"/>
    <w:rsid w:val="00E740F0"/>
    <w:rsid w:val="00E74814"/>
    <w:rsid w:val="00E81DF4"/>
    <w:rsid w:val="00E83322"/>
    <w:rsid w:val="00E846BB"/>
    <w:rsid w:val="00E95A42"/>
    <w:rsid w:val="00E95D1D"/>
    <w:rsid w:val="00E96EB6"/>
    <w:rsid w:val="00EA0653"/>
    <w:rsid w:val="00EA3053"/>
    <w:rsid w:val="00EA4974"/>
    <w:rsid w:val="00EA5D3D"/>
    <w:rsid w:val="00EA5F81"/>
    <w:rsid w:val="00EA7FE5"/>
    <w:rsid w:val="00EB0753"/>
    <w:rsid w:val="00EB08A9"/>
    <w:rsid w:val="00EB08C8"/>
    <w:rsid w:val="00EB1E29"/>
    <w:rsid w:val="00EB3602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C06"/>
    <w:rsid w:val="00ED1D3B"/>
    <w:rsid w:val="00ED20EC"/>
    <w:rsid w:val="00ED3A1B"/>
    <w:rsid w:val="00ED62C8"/>
    <w:rsid w:val="00ED71A0"/>
    <w:rsid w:val="00EE081F"/>
    <w:rsid w:val="00EE0C81"/>
    <w:rsid w:val="00EE6AA2"/>
    <w:rsid w:val="00EE6C70"/>
    <w:rsid w:val="00EE779F"/>
    <w:rsid w:val="00EF0131"/>
    <w:rsid w:val="00EF0B47"/>
    <w:rsid w:val="00EF2656"/>
    <w:rsid w:val="00EF5387"/>
    <w:rsid w:val="00EF64C1"/>
    <w:rsid w:val="00EF7533"/>
    <w:rsid w:val="00F028ED"/>
    <w:rsid w:val="00F039FB"/>
    <w:rsid w:val="00F03C92"/>
    <w:rsid w:val="00F042FF"/>
    <w:rsid w:val="00F0457F"/>
    <w:rsid w:val="00F047AC"/>
    <w:rsid w:val="00F05745"/>
    <w:rsid w:val="00F108F2"/>
    <w:rsid w:val="00F120A8"/>
    <w:rsid w:val="00F13DDB"/>
    <w:rsid w:val="00F15CDA"/>
    <w:rsid w:val="00F1766E"/>
    <w:rsid w:val="00F1776E"/>
    <w:rsid w:val="00F201A2"/>
    <w:rsid w:val="00F21DED"/>
    <w:rsid w:val="00F27AF3"/>
    <w:rsid w:val="00F340D4"/>
    <w:rsid w:val="00F35D82"/>
    <w:rsid w:val="00F3622D"/>
    <w:rsid w:val="00F366E3"/>
    <w:rsid w:val="00F36C1E"/>
    <w:rsid w:val="00F36C76"/>
    <w:rsid w:val="00F41C09"/>
    <w:rsid w:val="00F41ECC"/>
    <w:rsid w:val="00F44373"/>
    <w:rsid w:val="00F4474C"/>
    <w:rsid w:val="00F449F0"/>
    <w:rsid w:val="00F45260"/>
    <w:rsid w:val="00F50AA5"/>
    <w:rsid w:val="00F528FB"/>
    <w:rsid w:val="00F550B2"/>
    <w:rsid w:val="00F55E0D"/>
    <w:rsid w:val="00F564CA"/>
    <w:rsid w:val="00F652B0"/>
    <w:rsid w:val="00F65BAA"/>
    <w:rsid w:val="00F73091"/>
    <w:rsid w:val="00F73EE3"/>
    <w:rsid w:val="00F7597C"/>
    <w:rsid w:val="00F77B2A"/>
    <w:rsid w:val="00F80A19"/>
    <w:rsid w:val="00F82FB1"/>
    <w:rsid w:val="00F83627"/>
    <w:rsid w:val="00F866C1"/>
    <w:rsid w:val="00F866EE"/>
    <w:rsid w:val="00F874BE"/>
    <w:rsid w:val="00F976CC"/>
    <w:rsid w:val="00FA1E19"/>
    <w:rsid w:val="00FA515D"/>
    <w:rsid w:val="00FA53BE"/>
    <w:rsid w:val="00FA5D66"/>
    <w:rsid w:val="00FB10EE"/>
    <w:rsid w:val="00FB202A"/>
    <w:rsid w:val="00FB27DA"/>
    <w:rsid w:val="00FB42AB"/>
    <w:rsid w:val="00FB4E05"/>
    <w:rsid w:val="00FC18CC"/>
    <w:rsid w:val="00FC3F81"/>
    <w:rsid w:val="00FC4D5C"/>
    <w:rsid w:val="00FC7208"/>
    <w:rsid w:val="00FC7C57"/>
    <w:rsid w:val="00FD1699"/>
    <w:rsid w:val="00FD2920"/>
    <w:rsid w:val="00FD2ECC"/>
    <w:rsid w:val="00FD5260"/>
    <w:rsid w:val="00FD5D6A"/>
    <w:rsid w:val="00FE02FA"/>
    <w:rsid w:val="00FE21CC"/>
    <w:rsid w:val="00FE2DBF"/>
    <w:rsid w:val="00FE75B5"/>
    <w:rsid w:val="00FE7ECE"/>
    <w:rsid w:val="00FF18F4"/>
    <w:rsid w:val="00FF3025"/>
    <w:rsid w:val="00FF462F"/>
    <w:rsid w:val="00FF5EAE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AC1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.security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hyperlink" Target="eclipse-javadoc:%E2%98%82=demo-jwt2/C:%5C/Users%5C/abaille%5C/.gradle%5C/caches%5C/modules-2%5C/files-2.1%5C/org.springframework.security%5C/spring-security-core%5C/6.0.3%5C/d3b35481b651c777fd7366b8a496a1d67098fed3%5C/spring-security-core-6.0.3.jar=/gradle_used_by_scope=/main,test=/%3Corg.springframework.security.authentication" TargetMode="External"/><Relationship Id="rId27" Type="http://schemas.openxmlformats.org/officeDocument/2006/relationships/theme" Target="theme/theme1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216249-66BE-4059-8E3F-88372EAFAB84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1939</TotalTime>
  <Pages>18</Pages>
  <Words>3878</Words>
  <Characters>21329</Characters>
  <Application>Microsoft Office Word</Application>
  <DocSecurity>0</DocSecurity>
  <Lines>177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1026</cp:revision>
  <cp:lastPrinted>2022-03-29T08:53:00Z</cp:lastPrinted>
  <dcterms:created xsi:type="dcterms:W3CDTF">2017-11-17T14:15:00Z</dcterms:created>
  <dcterms:modified xsi:type="dcterms:W3CDTF">2023-10-26T08:16:00Z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