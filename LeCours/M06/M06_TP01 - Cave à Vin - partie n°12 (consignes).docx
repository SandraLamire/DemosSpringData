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0CCC" w14:textId="4211042B" w:rsidR="00F80FC1" w:rsidRPr="00AE62FF" w:rsidRDefault="00F80FC1" w:rsidP="00F80FC1">
      <w:pPr>
        <w:pStyle w:val="Titre"/>
        <w:rPr>
          <w:lang w:val="fr-FR"/>
        </w:rPr>
      </w:pPr>
      <w:r w:rsidRPr="00AE62FF">
        <w:rPr>
          <w:lang w:val="fr-FR"/>
        </w:rPr>
        <w:t xml:space="preserve">Cave à vins (Partie </w:t>
      </w:r>
      <w:r w:rsidR="00D863AD" w:rsidRPr="00AE62FF">
        <w:rPr>
          <w:lang w:val="fr-FR"/>
        </w:rPr>
        <w:t>1</w:t>
      </w:r>
      <w:r w:rsidR="00A93549" w:rsidRPr="00AE62FF">
        <w:rPr>
          <w:lang w:val="fr-FR"/>
        </w:rPr>
        <w:t>2</w:t>
      </w:r>
      <w:r w:rsidRPr="00AE62FF">
        <w:rPr>
          <w:lang w:val="fr-FR"/>
        </w:rPr>
        <w:t>)</w:t>
      </w:r>
    </w:p>
    <w:p w14:paraId="61C8FD42" w14:textId="33E8A666" w:rsidR="003D3178" w:rsidRPr="00AE62FF" w:rsidRDefault="003D3178" w:rsidP="003D3178">
      <w:pPr>
        <w:pStyle w:val="Titre1"/>
        <w:rPr>
          <w:rFonts w:ascii="Century Gothic" w:hAnsi="Century Gothic"/>
          <w:szCs w:val="16"/>
          <w:lang w:val="fr-FR"/>
        </w:rPr>
      </w:pPr>
      <w:r w:rsidRPr="00AE62FF">
        <w:rPr>
          <w:lang w:val="fr-FR"/>
        </w:rPr>
        <w:t>TP0</w:t>
      </w:r>
      <w:r w:rsidR="00A93549" w:rsidRPr="00AE62FF">
        <w:rPr>
          <w:lang w:val="fr-FR"/>
        </w:rPr>
        <w:t>1</w:t>
      </w:r>
      <w:r w:rsidRPr="00AE62FF">
        <w:rPr>
          <w:lang w:val="fr-FR"/>
        </w:rPr>
        <w:t xml:space="preserve"> du module 0</w:t>
      </w:r>
      <w:r w:rsidR="00A93549" w:rsidRPr="00AE62FF">
        <w:rPr>
          <w:lang w:val="fr-FR"/>
        </w:rPr>
        <w:t>6</w:t>
      </w:r>
      <w:r w:rsidRPr="00AE62FF">
        <w:rPr>
          <w:lang w:val="fr-FR"/>
        </w:rPr>
        <w:t xml:space="preserve"> – </w:t>
      </w:r>
      <w:r w:rsidR="00A93549" w:rsidRPr="00AE62FF">
        <w:rPr>
          <w:lang w:val="fr-FR"/>
        </w:rPr>
        <w:t>Sécurité</w:t>
      </w:r>
    </w:p>
    <w:p w14:paraId="404DB5B5" w14:textId="77777777" w:rsidR="00924F5F" w:rsidRPr="00AE62FF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AE62FF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AE62FF" w:rsidRDefault="006D684B" w:rsidP="006D684B">
            <w:pPr>
              <w:pStyle w:val="TPnormal"/>
            </w:pPr>
            <w:r w:rsidRPr="00AE62FF">
              <w:t>Ce TP sera un TP fil rouge du cours</w:t>
            </w:r>
          </w:p>
          <w:p w14:paraId="573A06EE" w14:textId="22C68B6D" w:rsidR="002B15BA" w:rsidRPr="00AE62FF" w:rsidRDefault="00E45D85" w:rsidP="002B15BA">
            <w:pPr>
              <w:pStyle w:val="TPnormalpuce1"/>
              <w:numPr>
                <w:ilvl w:val="0"/>
                <w:numId w:val="27"/>
              </w:numPr>
            </w:pPr>
            <w:r w:rsidRPr="00AE62FF">
              <w:t xml:space="preserve">Ajout </w:t>
            </w:r>
            <w:r w:rsidR="001E03FD" w:rsidRPr="00AE62FF">
              <w:t>de Spring Security</w:t>
            </w:r>
          </w:p>
          <w:p w14:paraId="2CF53CAB" w14:textId="77777777" w:rsidR="00A824C1" w:rsidRPr="00AE62FF" w:rsidRDefault="001E03FD" w:rsidP="00E45D85">
            <w:pPr>
              <w:pStyle w:val="TPnormalpuce1"/>
              <w:numPr>
                <w:ilvl w:val="0"/>
                <w:numId w:val="27"/>
              </w:numPr>
            </w:pPr>
            <w:r w:rsidRPr="00AE62FF">
              <w:t>Classe de configuration</w:t>
            </w:r>
          </w:p>
          <w:p w14:paraId="0040BCB2" w14:textId="217A0D1A" w:rsidR="001E03FD" w:rsidRPr="00AE62FF" w:rsidRDefault="001E03FD" w:rsidP="00E45D85">
            <w:pPr>
              <w:pStyle w:val="TPnormalpuce1"/>
              <w:numPr>
                <w:ilvl w:val="0"/>
                <w:numId w:val="27"/>
              </w:numPr>
            </w:pPr>
            <w:r w:rsidRPr="00AE62FF">
              <w:t>Manipulation au travers de Postman</w:t>
            </w:r>
          </w:p>
        </w:tc>
      </w:tr>
    </w:tbl>
    <w:p w14:paraId="1184DB29" w14:textId="77777777" w:rsidR="00924F5F" w:rsidRPr="00AE62FF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AE62FF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AE62FF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AE62FF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AE62FF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8A21D94" w:rsidR="00924F5F" w:rsidRPr="00AE62FF" w:rsidRDefault="00CA7EB2" w:rsidP="00177E9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 heure</w:t>
            </w:r>
          </w:p>
        </w:tc>
      </w:tr>
    </w:tbl>
    <w:p w14:paraId="4E70822D" w14:textId="1AD20AAC" w:rsidR="00924F5F" w:rsidRPr="00AE62FF" w:rsidRDefault="0054232C" w:rsidP="00494DCF">
      <w:pPr>
        <w:pStyle w:val="TPTitre"/>
      </w:pPr>
      <w:r w:rsidRPr="00AE62FF">
        <w:t>Contexte</w:t>
      </w:r>
    </w:p>
    <w:p w14:paraId="0416E3C8" w14:textId="77777777" w:rsidR="00F80FC1" w:rsidRPr="00AE62FF" w:rsidRDefault="00F80FC1" w:rsidP="00F80FC1">
      <w:pPr>
        <w:pStyle w:val="TPnormal"/>
      </w:pPr>
      <w:r w:rsidRPr="00AE62FF">
        <w:t>En vous appuyant sur l’ensemble des concepts abordés dans le cours, mettez en place une application Spring Boot permettant la gestion d’une cave à vins.</w:t>
      </w:r>
    </w:p>
    <w:p w14:paraId="7D2D2EBE" w14:textId="77777777" w:rsidR="00F80FC1" w:rsidRPr="00AE62FF" w:rsidRDefault="00F80FC1" w:rsidP="00F80FC1">
      <w:pPr>
        <w:pStyle w:val="TPnormal"/>
      </w:pPr>
      <w:r w:rsidRPr="00AE62FF">
        <w:t>L’application de cave à vin sera une application d’API Web sécurisée à la fin des itérations :</w:t>
      </w:r>
    </w:p>
    <w:p w14:paraId="49673B5A" w14:textId="77777777" w:rsidR="00F80FC1" w:rsidRPr="00AE62FF" w:rsidRDefault="00F80FC1" w:rsidP="00F80FC1">
      <w:pPr>
        <w:pStyle w:val="TPnormalpuce1"/>
      </w:pPr>
      <w:r w:rsidRPr="00AE62FF">
        <w:t>Elle permet de gérer le stock des bouteilles de vins par le propriétaire qui est un administrateur de l’application</w:t>
      </w:r>
    </w:p>
    <w:p w14:paraId="185CB6DA" w14:textId="77777777" w:rsidR="00F80FC1" w:rsidRPr="00AE62FF" w:rsidRDefault="00F80FC1" w:rsidP="00F80FC1">
      <w:pPr>
        <w:pStyle w:val="TPnormalpuce1"/>
      </w:pPr>
      <w:r w:rsidRPr="00AE62FF">
        <w:t>Elle permet de gérer l’achat en ligne des bouteilles par un client</w:t>
      </w:r>
    </w:p>
    <w:p w14:paraId="37DF83CA" w14:textId="77777777" w:rsidR="00F80FC1" w:rsidRPr="00AE62FF" w:rsidRDefault="00F80FC1" w:rsidP="00F80FC1">
      <w:pPr>
        <w:pStyle w:val="TPnormalpuce1"/>
        <w:numPr>
          <w:ilvl w:val="1"/>
          <w:numId w:val="15"/>
        </w:numPr>
      </w:pPr>
      <w:r w:rsidRPr="00AE62FF">
        <w:t>Les bouteilles de vin peuvent avoir 3 couleurs : Rouge, Blanc ou Rosé</w:t>
      </w:r>
    </w:p>
    <w:p w14:paraId="14CFB7E0" w14:textId="77777777" w:rsidR="00F80FC1" w:rsidRPr="00AE62FF" w:rsidRDefault="00F80FC1" w:rsidP="00F80FC1">
      <w:pPr>
        <w:pStyle w:val="TPnormalpuce1"/>
        <w:numPr>
          <w:ilvl w:val="1"/>
          <w:numId w:val="15"/>
        </w:numPr>
      </w:pPr>
      <w:r w:rsidRPr="00AE62FF">
        <w:t>Les bouteilles de vin sont associées aux régions françaises</w:t>
      </w:r>
    </w:p>
    <w:p w14:paraId="7FCDB788" w14:textId="77777777" w:rsidR="00F80FC1" w:rsidRPr="00AE62FF" w:rsidRDefault="00F80FC1" w:rsidP="00F80FC1">
      <w:pPr>
        <w:pStyle w:val="TPnormalpuce1"/>
      </w:pPr>
      <w:r w:rsidRPr="00AE62FF">
        <w:t>Un client et un propriétaire doivent s’authentifier</w:t>
      </w:r>
    </w:p>
    <w:p w14:paraId="1206CE3A" w14:textId="77777777" w:rsidR="00F80FC1" w:rsidRPr="00AE62FF" w:rsidRDefault="00F80FC1" w:rsidP="00F80FC1">
      <w:pPr>
        <w:pStyle w:val="TPnormalpuce1"/>
      </w:pPr>
      <w:r w:rsidRPr="00AE62FF">
        <w:t>Un visiteur est un client qui n’a pas de compte</w:t>
      </w:r>
    </w:p>
    <w:p w14:paraId="2A223740" w14:textId="77777777" w:rsidR="00F80FC1" w:rsidRPr="00AE62FF" w:rsidRDefault="00F80FC1" w:rsidP="00F80FC1">
      <w:pPr>
        <w:pStyle w:val="TPnormalpuce1"/>
      </w:pPr>
      <w:r w:rsidRPr="00AE62FF">
        <w:t>Il pourra uniquement consulter le stock</w:t>
      </w:r>
    </w:p>
    <w:p w14:paraId="7DAE6438" w14:textId="77777777" w:rsidR="00F80FC1" w:rsidRPr="00AE62FF" w:rsidRDefault="00F80FC1" w:rsidP="00F80FC1">
      <w:pPr>
        <w:pStyle w:val="TPnormal"/>
      </w:pPr>
      <w:r w:rsidRPr="00AE62FF">
        <w:t>Dans les itérations nous réaliserons uniquement le back de l’application.</w:t>
      </w:r>
    </w:p>
    <w:p w14:paraId="2647AD9C" w14:textId="77777777" w:rsidR="00F80FC1" w:rsidRPr="00AE62FF" w:rsidRDefault="00F80FC1" w:rsidP="00F80FC1">
      <w:pPr>
        <w:pStyle w:val="TPnormal"/>
      </w:pPr>
      <w:r w:rsidRPr="00AE62FF">
        <w:t>Cette application se fera avec Spring Boot.</w:t>
      </w:r>
    </w:p>
    <w:p w14:paraId="41EE7BBB" w14:textId="4136F040" w:rsidR="00784A17" w:rsidRPr="00AE62FF" w:rsidRDefault="00784A17" w:rsidP="00784A17">
      <w:pPr>
        <w:pStyle w:val="TPnormal"/>
      </w:pPr>
      <w:r w:rsidRPr="00AE62FF">
        <w:t>Dans les itérations de ce module, nous allons sécuriser notre API Web.</w:t>
      </w:r>
    </w:p>
    <w:p w14:paraId="750D94C4" w14:textId="2956365A" w:rsidR="00784A17" w:rsidRPr="00AE62FF" w:rsidRDefault="00784A17" w:rsidP="00784A17">
      <w:pPr>
        <w:pStyle w:val="TPnormalpuce1"/>
      </w:pPr>
      <w:r w:rsidRPr="00AE62FF">
        <w:t>Si vous n’aviez pas fini le TP du module 0</w:t>
      </w:r>
      <w:r w:rsidR="00894AF6" w:rsidRPr="00AE62FF">
        <w:t>4</w:t>
      </w:r>
      <w:r w:rsidRPr="00AE62FF">
        <w:t>. Vous trouverez les classes solutions dans un zip des ressources.</w:t>
      </w:r>
    </w:p>
    <w:p w14:paraId="00B309BA" w14:textId="73943FE1" w:rsidR="00DC1FAD" w:rsidRPr="00AE62FF" w:rsidRDefault="00DC1FAD" w:rsidP="00784A17">
      <w:pPr>
        <w:pStyle w:val="TPnormalpuce1"/>
      </w:pPr>
      <w:r w:rsidRPr="00AE62FF">
        <w:t xml:space="preserve">Pensez à vérifier la configuration de Spring Boot dans build.gradle. Il faut </w:t>
      </w:r>
      <w:r w:rsidR="00EF5C32" w:rsidRPr="00AE62FF">
        <w:t>ajouter</w:t>
      </w:r>
      <w:r w:rsidRPr="00AE62FF">
        <w:t xml:space="preserve"> toutes les </w:t>
      </w:r>
      <w:r w:rsidR="00EF5C32" w:rsidRPr="00AE62FF">
        <w:t>librairies et starters</w:t>
      </w:r>
      <w:r w:rsidRPr="00AE62FF">
        <w:t xml:space="preserve"> du module 04</w:t>
      </w:r>
    </w:p>
    <w:p w14:paraId="233E04E2" w14:textId="77777777" w:rsidR="00932B75" w:rsidRPr="00AE62FF" w:rsidRDefault="00932B75">
      <w:pPr>
        <w:rPr>
          <w:color w:val="A6A6A6" w:themeColor="background1" w:themeShade="A6"/>
          <w:sz w:val="40"/>
          <w:szCs w:val="40"/>
          <w:lang w:val="fr-FR"/>
        </w:rPr>
      </w:pPr>
      <w:r w:rsidRPr="00AE62FF">
        <w:rPr>
          <w:lang w:val="fr-FR"/>
        </w:rPr>
        <w:br w:type="page"/>
      </w:r>
    </w:p>
    <w:p w14:paraId="3F6AC4C6" w14:textId="01DD5622" w:rsidR="00F25EAB" w:rsidRPr="00AE62FF" w:rsidRDefault="00724752" w:rsidP="0054232C">
      <w:pPr>
        <w:pStyle w:val="TPTitre"/>
      </w:pPr>
      <w:r w:rsidRPr="00AE62FF">
        <w:lastRenderedPageBreak/>
        <w:t>Enoncé</w:t>
      </w:r>
    </w:p>
    <w:p w14:paraId="1FB324E4" w14:textId="77777777" w:rsidR="000E6457" w:rsidRPr="00AE62FF" w:rsidRDefault="000E6457" w:rsidP="000E6457">
      <w:pPr>
        <w:pStyle w:val="Titre1"/>
        <w:rPr>
          <w:lang w:val="fr-FR"/>
        </w:rPr>
      </w:pPr>
      <w:r w:rsidRPr="00AE62FF">
        <w:rPr>
          <w:lang w:val="fr-FR"/>
        </w:rPr>
        <w:t>Réalisation :</w:t>
      </w:r>
    </w:p>
    <w:p w14:paraId="369B0A0F" w14:textId="77777777" w:rsidR="000E6457" w:rsidRPr="00AE62FF" w:rsidRDefault="000E6457" w:rsidP="000E6457">
      <w:pPr>
        <w:pStyle w:val="Citationintense"/>
        <w:rPr>
          <w:lang w:val="fr-FR"/>
        </w:rPr>
      </w:pPr>
      <w:r w:rsidRPr="00AE62FF">
        <w:rPr>
          <w:lang w:val="fr-FR"/>
        </w:rPr>
        <w:t xml:space="preserve">Les niveaux 1 sont obligatoires, </w:t>
      </w:r>
    </w:p>
    <w:p w14:paraId="74DDA302" w14:textId="77777777" w:rsidR="000E6457" w:rsidRPr="00AE62FF" w:rsidRDefault="000E6457" w:rsidP="000E6457">
      <w:pPr>
        <w:pStyle w:val="Citationintense"/>
        <w:rPr>
          <w:lang w:val="fr-FR"/>
        </w:rPr>
      </w:pPr>
      <w:r w:rsidRPr="00AE62FF">
        <w:rPr>
          <w:lang w:val="fr-FR"/>
        </w:rPr>
        <w:t>Les niveaux 2 sont plus poussés et optionnels</w:t>
      </w:r>
    </w:p>
    <w:p w14:paraId="5F461C28" w14:textId="77777777" w:rsidR="000E6457" w:rsidRPr="00AE62FF" w:rsidRDefault="000E6457" w:rsidP="0050557C">
      <w:pPr>
        <w:rPr>
          <w:lang w:val="fr-FR"/>
        </w:rPr>
      </w:pPr>
    </w:p>
    <w:p w14:paraId="5CF8C5B9" w14:textId="3F155D52" w:rsidR="00BD4F4C" w:rsidRPr="00AE62FF" w:rsidRDefault="000E6457" w:rsidP="000E6457">
      <w:pPr>
        <w:pStyle w:val="Titre1"/>
        <w:numPr>
          <w:ilvl w:val="0"/>
          <w:numId w:val="41"/>
        </w:numPr>
        <w:rPr>
          <w:lang w:val="fr-FR"/>
        </w:rPr>
      </w:pPr>
      <w:r w:rsidRPr="00AE62FF">
        <w:rPr>
          <w:lang w:val="fr-FR"/>
        </w:rPr>
        <w:t>Niveau 1 :</w:t>
      </w:r>
      <w:r w:rsidR="00C85DDF" w:rsidRPr="00AE62FF">
        <w:rPr>
          <w:lang w:val="fr-FR"/>
        </w:rPr>
        <w:t xml:space="preserve"> </w:t>
      </w:r>
      <w:r w:rsidR="00BD4F4C" w:rsidRPr="00AE62FF">
        <w:rPr>
          <w:lang w:val="fr-FR"/>
        </w:rPr>
        <w:t>Dépendances Spring Boot :</w:t>
      </w:r>
    </w:p>
    <w:p w14:paraId="700D6F72" w14:textId="4855277C" w:rsidR="00BD4F4C" w:rsidRPr="00AE62FF" w:rsidRDefault="00BD4F4C" w:rsidP="006A0205">
      <w:pPr>
        <w:pStyle w:val="TPnormalpuce1"/>
        <w:rPr>
          <w:rFonts w:ascii="Consolas" w:hAnsi="Consolas"/>
          <w:color w:val="000000"/>
          <w:sz w:val="18"/>
          <w:szCs w:val="18"/>
        </w:rPr>
      </w:pPr>
      <w:r w:rsidRPr="00AE62FF">
        <w:t>Dans build.gradle ; ajouter le starter de sécurité</w:t>
      </w:r>
    </w:p>
    <w:p w14:paraId="27780E55" w14:textId="77777777" w:rsidR="00A503F9" w:rsidRPr="00AE62FF" w:rsidRDefault="00A503F9" w:rsidP="000A1E32">
      <w:pPr>
        <w:rPr>
          <w:lang w:val="fr-FR"/>
        </w:rPr>
      </w:pPr>
    </w:p>
    <w:p w14:paraId="6E73037A" w14:textId="3A260BAA" w:rsidR="00A503F9" w:rsidRPr="00AE62FF" w:rsidRDefault="00036A4E" w:rsidP="00036A4E">
      <w:pPr>
        <w:pStyle w:val="Titre1"/>
        <w:numPr>
          <w:ilvl w:val="0"/>
          <w:numId w:val="41"/>
        </w:numPr>
        <w:rPr>
          <w:lang w:val="fr-FR"/>
        </w:rPr>
      </w:pPr>
      <w:r w:rsidRPr="00AE62FF">
        <w:rPr>
          <w:lang w:val="fr-FR"/>
        </w:rPr>
        <w:t xml:space="preserve">Niveau 1 : </w:t>
      </w:r>
      <w:r w:rsidR="00082C46" w:rsidRPr="00AE62FF">
        <w:rPr>
          <w:lang w:val="fr-FR"/>
        </w:rPr>
        <w:t>Gestion des utilisateurs et leurs rôles</w:t>
      </w:r>
      <w:r w:rsidR="00A503F9" w:rsidRPr="00AE62FF">
        <w:rPr>
          <w:lang w:val="fr-FR"/>
        </w:rPr>
        <w:t xml:space="preserve"> :</w:t>
      </w:r>
    </w:p>
    <w:p w14:paraId="3D6D6B43" w14:textId="033859CB" w:rsidR="002C5BD2" w:rsidRPr="00AE62FF" w:rsidRDefault="00E91A94" w:rsidP="00E91A94">
      <w:pPr>
        <w:pStyle w:val="TPnormal"/>
      </w:pPr>
      <w:r w:rsidRPr="00AE62FF">
        <w:t xml:space="preserve">Nous avons déjà une hiérarchie d’entités Utilisateur, Proprio et Client. </w:t>
      </w:r>
      <w:r w:rsidR="001E6848" w:rsidRPr="00AE62FF">
        <w:t xml:space="preserve">L’entité Utilisateur représente les données d’un utilisateur à connecter : </w:t>
      </w:r>
    </w:p>
    <w:p w14:paraId="65BA497E" w14:textId="3849015D" w:rsidR="001E6848" w:rsidRPr="00AE62FF" w:rsidRDefault="001E6848" w:rsidP="001E6848">
      <w:pPr>
        <w:pStyle w:val="TPnormalpuce1"/>
      </w:pPr>
      <w:r w:rsidRPr="00AE62FF">
        <w:t>Un pseudo</w:t>
      </w:r>
    </w:p>
    <w:p w14:paraId="42042DF9" w14:textId="630967FC" w:rsidR="001E6848" w:rsidRPr="00AE62FF" w:rsidRDefault="001E6848" w:rsidP="001E6848">
      <w:pPr>
        <w:pStyle w:val="TPnormalpuce1"/>
      </w:pPr>
      <w:r w:rsidRPr="00AE62FF">
        <w:t>Un mot de passe</w:t>
      </w:r>
    </w:p>
    <w:p w14:paraId="0D5902B5" w14:textId="692A6859" w:rsidR="001E6848" w:rsidRPr="00AE62FF" w:rsidRDefault="001E6848" w:rsidP="001E6848">
      <w:pPr>
        <w:pStyle w:val="TPnormal"/>
      </w:pPr>
      <w:r w:rsidRPr="00AE62FF">
        <w:t>Il manque cependant la notion de rôle. Actuellement cette notion est portée par les classes d’héritages : Proprio et Client</w:t>
      </w:r>
    </w:p>
    <w:p w14:paraId="3839D641" w14:textId="77777777" w:rsidR="00762C06" w:rsidRDefault="009D539D" w:rsidP="00762C06">
      <w:pPr>
        <w:pStyle w:val="TPnormalpuce1"/>
      </w:pPr>
      <w:r w:rsidRPr="00AE62FF">
        <w:t xml:space="preserve">Pour </w:t>
      </w:r>
      <w:r w:rsidRPr="00762C06">
        <w:t>manipuler</w:t>
      </w:r>
      <w:r w:rsidRPr="00AE62FF">
        <w:t xml:space="preserve"> facilement la sécurité et la notion de rôles.</w:t>
      </w:r>
    </w:p>
    <w:p w14:paraId="4C81ADA3" w14:textId="0FE8A40F" w:rsidR="009D539D" w:rsidRPr="00762C06" w:rsidRDefault="009D539D" w:rsidP="00762C06">
      <w:pPr>
        <w:pStyle w:val="TPnormalpuce1"/>
      </w:pPr>
      <w:r w:rsidRPr="00762C06">
        <w:t>Nous</w:t>
      </w:r>
      <w:r w:rsidRPr="00AE62FF">
        <w:t xml:space="preserve"> allons ajouter </w:t>
      </w:r>
      <w:r w:rsidR="004C5DF7">
        <w:t>une</w:t>
      </w:r>
      <w:r w:rsidR="00501F97">
        <w:t xml:space="preserve"> colonne à la</w:t>
      </w:r>
      <w:r w:rsidR="004C5DF7">
        <w:t xml:space="preserve"> table</w:t>
      </w:r>
      <w:r w:rsidR="00501F97">
        <w:t xml:space="preserve"> « cav_user » pour gérer les</w:t>
      </w:r>
      <w:r w:rsidR="004C5DF7">
        <w:t xml:space="preserve"> rôles</w:t>
      </w:r>
      <w:r w:rsidR="00401C86">
        <w:t xml:space="preserve"> « authority »</w:t>
      </w:r>
    </w:p>
    <w:p w14:paraId="67BF60B3" w14:textId="3C0DC3A1" w:rsidR="00627BF7" w:rsidRDefault="009F796B" w:rsidP="0027176F">
      <w:pPr>
        <w:rPr>
          <w:lang w:val="fr-FR"/>
        </w:rPr>
      </w:pPr>
      <w:r>
        <w:rPr>
          <w:noProof/>
        </w:rPr>
        <w:drawing>
          <wp:inline distT="0" distB="0" distL="0" distR="0" wp14:anchorId="5261E173" wp14:editId="412FD7C6">
            <wp:extent cx="2124075" cy="1295400"/>
            <wp:effectExtent l="19050" t="19050" r="28575" b="19050"/>
            <wp:docPr id="1139406545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06545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CC26C4" w14:textId="77777777" w:rsidR="00924007" w:rsidRDefault="00924007" w:rsidP="0027176F">
      <w:pPr>
        <w:rPr>
          <w:lang w:val="fr-FR"/>
        </w:rPr>
      </w:pPr>
    </w:p>
    <w:p w14:paraId="713889CB" w14:textId="77777777" w:rsidR="00924007" w:rsidRDefault="00924007" w:rsidP="00924007">
      <w:pPr>
        <w:pStyle w:val="Titre2"/>
        <w:rPr>
          <w:lang w:val="fr-FR"/>
        </w:rPr>
      </w:pPr>
      <w:r w:rsidRPr="00AE62FF">
        <w:rPr>
          <w:lang w:val="fr-FR"/>
        </w:rPr>
        <w:t xml:space="preserve">Mise à jour </w:t>
      </w:r>
      <w:r>
        <w:rPr>
          <w:lang w:val="fr-FR"/>
        </w:rPr>
        <w:t>de l’entité Utilisateur</w:t>
      </w:r>
    </w:p>
    <w:p w14:paraId="6C5603A5" w14:textId="179D01A0" w:rsidR="00924007" w:rsidRPr="009F796B" w:rsidRDefault="0085417F" w:rsidP="00924007">
      <w:pPr>
        <w:pStyle w:val="TPnormalpuce1"/>
      </w:pPr>
      <w:r w:rsidRPr="00AE62FF">
        <w:t>M</w:t>
      </w:r>
      <w:r w:rsidR="000A1E32">
        <w:t>ettre</w:t>
      </w:r>
      <w:r w:rsidRPr="00AE62FF">
        <w:t xml:space="preserve"> à jour </w:t>
      </w:r>
      <w:r w:rsidR="00835EF8">
        <w:t>l’entité Utilisateur</w:t>
      </w:r>
      <w:r w:rsidR="0055163B">
        <w:t xml:space="preserve"> pour correspondre à cette table</w:t>
      </w:r>
    </w:p>
    <w:p w14:paraId="5E3D49CD" w14:textId="77777777" w:rsidR="004323B9" w:rsidRDefault="004323B9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5002BF50" w14:textId="6FE5CED9" w:rsidR="009D539D" w:rsidRPr="00AE62FF" w:rsidRDefault="00835EF8" w:rsidP="0027176F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Mise à jour </w:t>
      </w:r>
      <w:r w:rsidR="0085417F" w:rsidRPr="00AE62FF">
        <w:rPr>
          <w:lang w:val="fr-FR"/>
        </w:rPr>
        <w:t>de la base de données</w:t>
      </w:r>
    </w:p>
    <w:p w14:paraId="640A6A82" w14:textId="1F3493C4" w:rsidR="0085417F" w:rsidRPr="00AE62FF" w:rsidRDefault="002C0354" w:rsidP="002C0354">
      <w:pPr>
        <w:pStyle w:val="TPnormal"/>
      </w:pPr>
      <w:r w:rsidRPr="00AE62FF">
        <w:t>Il faut supprimer nos données et nos tables. Pour avoir une infrastructure correcte et des données existantes</w:t>
      </w:r>
    </w:p>
    <w:p w14:paraId="4EE8DF73" w14:textId="5ACD5091" w:rsidR="002C0354" w:rsidRPr="00AE62FF" w:rsidRDefault="002C0354" w:rsidP="00023A4A">
      <w:pPr>
        <w:pStyle w:val="TPnormal"/>
      </w:pPr>
      <w:r w:rsidRPr="00AE62FF">
        <w:t>2 scripts vous sont fournis :</w:t>
      </w:r>
      <w:r w:rsidR="00023A4A" w:rsidRPr="00AE62FF">
        <w:t xml:space="preserve"> </w:t>
      </w:r>
      <w:r w:rsidRPr="00AE62FF">
        <w:t>drop_table.sql</w:t>
      </w:r>
      <w:r w:rsidR="00023A4A" w:rsidRPr="00AE62FF">
        <w:t xml:space="preserve"> et </w:t>
      </w:r>
      <w:r w:rsidR="00125AE3" w:rsidRPr="00AE62FF">
        <w:t>insert_</w:t>
      </w:r>
      <w:r w:rsidRPr="00AE62FF">
        <w:t>cave_a_vin.sql</w:t>
      </w:r>
    </w:p>
    <w:p w14:paraId="136617B6" w14:textId="5273EED5" w:rsidR="002C0354" w:rsidRPr="00AE62FF" w:rsidRDefault="00023A4A" w:rsidP="003A4B80">
      <w:pPr>
        <w:pStyle w:val="TPnormalpuce1"/>
      </w:pPr>
      <w:r w:rsidRPr="00AE62FF">
        <w:t>Exécuter le script drop_table.sql</w:t>
      </w:r>
    </w:p>
    <w:p w14:paraId="4C8457F3" w14:textId="6F1CBF56" w:rsidR="003A4B80" w:rsidRPr="00AE62FF" w:rsidRDefault="00023A4A" w:rsidP="003A4B80">
      <w:pPr>
        <w:pStyle w:val="TPnormalpuce1"/>
      </w:pPr>
      <w:r w:rsidRPr="00AE62FF">
        <w:t>Lancer votre application pour qu’elle crée l’ensemble des tables</w:t>
      </w:r>
    </w:p>
    <w:p w14:paraId="42D7D4A5" w14:textId="58C5D425" w:rsidR="00023A4A" w:rsidRDefault="00023A4A" w:rsidP="003A4B80">
      <w:pPr>
        <w:pStyle w:val="TPnormalpuce1"/>
      </w:pPr>
      <w:r w:rsidRPr="00AE62FF">
        <w:t>Exécuter le script insert_cave_a_vin.sql</w:t>
      </w:r>
    </w:p>
    <w:p w14:paraId="09F10BE5" w14:textId="621CCDE6" w:rsidR="0027176F" w:rsidRPr="00AE62FF" w:rsidRDefault="00C9540D" w:rsidP="0027176F">
      <w:pPr>
        <w:pStyle w:val="TPnormalpuce1"/>
        <w:numPr>
          <w:ilvl w:val="1"/>
          <w:numId w:val="15"/>
        </w:numPr>
      </w:pPr>
      <w:r>
        <w:t xml:space="preserve">Il </w:t>
      </w:r>
      <w:r w:rsidR="0027176F">
        <w:t>insère des données dans chaque table</w:t>
      </w:r>
    </w:p>
    <w:p w14:paraId="794E956C" w14:textId="668D562B" w:rsidR="00FB18B7" w:rsidRPr="00AE62FF" w:rsidRDefault="00FB18B7" w:rsidP="00FB18B7">
      <w:pPr>
        <w:pStyle w:val="TPnormal"/>
      </w:pPr>
      <w:r w:rsidRPr="00AE62FF">
        <w:t>Vous avez maintenant un ensemble de données en base.</w:t>
      </w:r>
    </w:p>
    <w:p w14:paraId="27039E8B" w14:textId="7F5571EA" w:rsidR="0075745E" w:rsidRPr="00AE62FF" w:rsidRDefault="0075745E" w:rsidP="00FB18B7">
      <w:pPr>
        <w:pStyle w:val="TPnormal"/>
      </w:pPr>
      <w:r w:rsidRPr="00AE62FF">
        <w:t>Remarque dans le script :</w:t>
      </w:r>
    </w:p>
    <w:p w14:paraId="30226482" w14:textId="77777777" w:rsidR="0075745E" w:rsidRPr="00AE62FF" w:rsidRDefault="0075745E" w:rsidP="0075745E">
      <w:pPr>
        <w:pStyle w:val="TPnormalpuce1"/>
      </w:pPr>
      <w:r w:rsidRPr="00AE62FF">
        <w:t>Le mot de passe est sur 68 caractères pour préciser l’algorithme de chiffrement au début de la chaîne {bcrypt}</w:t>
      </w:r>
    </w:p>
    <w:p w14:paraId="22335DFC" w14:textId="6727C311" w:rsidR="0075745E" w:rsidRPr="00AE62FF" w:rsidRDefault="0075745E" w:rsidP="0075745E">
      <w:pPr>
        <w:pStyle w:val="TPnormalpuce1"/>
      </w:pPr>
      <w:r w:rsidRPr="00AE62FF">
        <w:t>Les rôles sont préfixés par ROLE_ pour suivre la configuration de Spring Security</w:t>
      </w:r>
    </w:p>
    <w:p w14:paraId="4E8A6D0C" w14:textId="10B21C4F" w:rsidR="007F2165" w:rsidRPr="00AE62FF" w:rsidRDefault="007F2165" w:rsidP="008112C0">
      <w:pPr>
        <w:rPr>
          <w:lang w:val="fr-FR"/>
        </w:rPr>
      </w:pPr>
    </w:p>
    <w:p w14:paraId="14297CB9" w14:textId="4AFDB2AD" w:rsidR="007F2165" w:rsidRPr="00AE62FF" w:rsidRDefault="00627BF7" w:rsidP="00627BF7">
      <w:pPr>
        <w:pStyle w:val="Titre1"/>
        <w:numPr>
          <w:ilvl w:val="0"/>
          <w:numId w:val="41"/>
        </w:numPr>
        <w:rPr>
          <w:lang w:val="fr-FR"/>
        </w:rPr>
      </w:pPr>
      <w:r w:rsidRPr="00AE62FF">
        <w:rPr>
          <w:lang w:val="fr-FR"/>
        </w:rPr>
        <w:t xml:space="preserve">Niveau 1 : </w:t>
      </w:r>
      <w:r w:rsidR="007F2165" w:rsidRPr="00AE62FF">
        <w:rPr>
          <w:lang w:val="fr-FR"/>
        </w:rPr>
        <w:t>Configuration de sécurité</w:t>
      </w:r>
    </w:p>
    <w:p w14:paraId="20D752E4" w14:textId="77777777" w:rsidR="0075745E" w:rsidRPr="00AE62FF" w:rsidRDefault="0075745E" w:rsidP="0075745E">
      <w:pPr>
        <w:pStyle w:val="TPnormalpuce1"/>
        <w:ind w:left="720" w:hanging="360"/>
      </w:pPr>
      <w:r w:rsidRPr="00AE62FF">
        <w:t>Création de la classe de configuration</w:t>
      </w:r>
    </w:p>
    <w:p w14:paraId="7F93B87C" w14:textId="77777777" w:rsidR="0075745E" w:rsidRPr="00AE62FF" w:rsidRDefault="0075745E" w:rsidP="0075745E">
      <w:pPr>
        <w:pStyle w:val="TPnormalpuce1"/>
        <w:numPr>
          <w:ilvl w:val="1"/>
          <w:numId w:val="15"/>
        </w:numPr>
        <w:ind w:left="1070"/>
      </w:pPr>
      <w:r w:rsidRPr="00AE62FF">
        <w:t>Création d’une méthode userDetailsManager</w:t>
      </w:r>
    </w:p>
    <w:p w14:paraId="61196E12" w14:textId="77777777" w:rsidR="0075745E" w:rsidRPr="00AE62FF" w:rsidRDefault="0075745E" w:rsidP="0075745E">
      <w:pPr>
        <w:pStyle w:val="TPnormalpuce1"/>
        <w:numPr>
          <w:ilvl w:val="2"/>
          <w:numId w:val="15"/>
        </w:numPr>
      </w:pPr>
      <w:r w:rsidRPr="00AE62FF">
        <w:t>Elle prend en paramètre la DataSource</w:t>
      </w:r>
    </w:p>
    <w:p w14:paraId="27A0A0A7" w14:textId="77777777" w:rsidR="0075745E" w:rsidRPr="00AE62FF" w:rsidRDefault="0075745E" w:rsidP="0075745E">
      <w:pPr>
        <w:pStyle w:val="TPnormalpuce1"/>
        <w:numPr>
          <w:ilvl w:val="2"/>
          <w:numId w:val="15"/>
        </w:numPr>
      </w:pPr>
      <w:r w:rsidRPr="00AE62FF">
        <w:t>Elle retourne UserDetailsManager</w:t>
      </w:r>
    </w:p>
    <w:p w14:paraId="583FE0A9" w14:textId="77777777" w:rsidR="0075745E" w:rsidRPr="00AE62FF" w:rsidRDefault="0075745E" w:rsidP="0075745E">
      <w:pPr>
        <w:pStyle w:val="TPnormalpuce1"/>
        <w:numPr>
          <w:ilvl w:val="2"/>
          <w:numId w:val="15"/>
        </w:numPr>
      </w:pPr>
      <w:r w:rsidRPr="00AE62FF">
        <w:t>Elle permet de créer les 2 requêtes, pour récupérer</w:t>
      </w:r>
    </w:p>
    <w:p w14:paraId="259AA3DD" w14:textId="77777777" w:rsidR="0075745E" w:rsidRPr="00AE62FF" w:rsidRDefault="0075745E" w:rsidP="0075745E">
      <w:pPr>
        <w:pStyle w:val="TPnormalpuce1"/>
        <w:numPr>
          <w:ilvl w:val="3"/>
          <w:numId w:val="15"/>
        </w:numPr>
      </w:pPr>
      <w:r w:rsidRPr="00AE62FF">
        <w:t>L’identifiant, le mot de passe et l’activation d’un utilisateur</w:t>
      </w:r>
    </w:p>
    <w:p w14:paraId="388D216A" w14:textId="77777777" w:rsidR="0075745E" w:rsidRPr="00AE62FF" w:rsidRDefault="0075745E" w:rsidP="0075745E">
      <w:pPr>
        <w:pStyle w:val="TPnormalpuce1"/>
        <w:numPr>
          <w:ilvl w:val="3"/>
          <w:numId w:val="15"/>
        </w:numPr>
      </w:pPr>
      <w:r w:rsidRPr="00AE62FF">
        <w:t>La liste des rôles de l’utilisateur</w:t>
      </w:r>
    </w:p>
    <w:p w14:paraId="02425BF0" w14:textId="77777777" w:rsidR="00D46B22" w:rsidRPr="00AE62FF" w:rsidRDefault="00D46B22" w:rsidP="00D46B22">
      <w:pPr>
        <w:rPr>
          <w:lang w:val="fr-FR"/>
        </w:rPr>
      </w:pPr>
    </w:p>
    <w:p w14:paraId="1D6DF85A" w14:textId="77777777" w:rsidR="002B4130" w:rsidRPr="00AE62FF" w:rsidRDefault="002B4130" w:rsidP="00D46B22">
      <w:pPr>
        <w:pStyle w:val="Titre2"/>
        <w:rPr>
          <w:lang w:val="fr-FR"/>
        </w:rPr>
      </w:pPr>
      <w:r w:rsidRPr="00AE62FF">
        <w:rPr>
          <w:lang w:val="fr-FR"/>
        </w:rPr>
        <w:t>Exécution dans Postman</w:t>
      </w:r>
    </w:p>
    <w:p w14:paraId="62D157FD" w14:textId="24FE687D" w:rsidR="007F2165" w:rsidRPr="00AE62FF" w:rsidRDefault="001843D6" w:rsidP="001843D6">
      <w:pPr>
        <w:pStyle w:val="TPnormal"/>
      </w:pPr>
      <w:r w:rsidRPr="00AE62FF">
        <w:t>Pour le moment, il faudra se connecter par défaut pour accéder à toutes URLs de l’application web services</w:t>
      </w:r>
    </w:p>
    <w:p w14:paraId="5BBFB613" w14:textId="77777777" w:rsidR="00155DE9" w:rsidRPr="00AE62FF" w:rsidRDefault="00155DE9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 w:rsidRPr="00AE62FF">
        <w:rPr>
          <w:lang w:val="fr-FR"/>
        </w:rPr>
        <w:br w:type="page"/>
      </w:r>
    </w:p>
    <w:p w14:paraId="4DE252FA" w14:textId="513C91BD" w:rsidR="00155DE9" w:rsidRPr="00AE62FF" w:rsidRDefault="00155DE9" w:rsidP="00155DE9">
      <w:pPr>
        <w:pStyle w:val="Titre1"/>
        <w:numPr>
          <w:ilvl w:val="0"/>
          <w:numId w:val="41"/>
        </w:numPr>
        <w:rPr>
          <w:lang w:val="fr-FR"/>
        </w:rPr>
      </w:pPr>
      <w:r w:rsidRPr="00AE62FF">
        <w:rPr>
          <w:lang w:val="fr-FR"/>
        </w:rPr>
        <w:lastRenderedPageBreak/>
        <w:t>Niveau 2 : Accès limités des URLS selon les rôles</w:t>
      </w:r>
    </w:p>
    <w:p w14:paraId="6E391D1A" w14:textId="4C20479D" w:rsidR="005F48D6" w:rsidRPr="00AE62FF" w:rsidRDefault="005F48D6" w:rsidP="005F48D6">
      <w:pPr>
        <w:pStyle w:val="TPnormal"/>
      </w:pPr>
      <w:r w:rsidRPr="00AE62FF">
        <w:t>Pour la sécurité, nous voulons limiter l’accès aux ressources selon les rôles</w:t>
      </w:r>
    </w:p>
    <w:p w14:paraId="50B2023F" w14:textId="76F66C04" w:rsidR="00DB71A0" w:rsidRPr="00AE62FF" w:rsidRDefault="00DB71A0" w:rsidP="00DB71A0">
      <w:pPr>
        <w:pStyle w:val="Titre2"/>
        <w:rPr>
          <w:lang w:val="fr-FR"/>
        </w:rPr>
      </w:pPr>
      <w:r w:rsidRPr="00AE62FF">
        <w:rPr>
          <w:lang w:val="fr-FR"/>
        </w:rPr>
        <w:t>Contexte :</w:t>
      </w:r>
    </w:p>
    <w:p w14:paraId="5B6E1216" w14:textId="42352534" w:rsidR="00DB71A0" w:rsidRPr="00AE62FF" w:rsidRDefault="00DB71A0" w:rsidP="00DB71A0">
      <w:pPr>
        <w:pStyle w:val="TPnormalpuce1"/>
      </w:pPr>
      <w:r w:rsidRPr="00AE62FF">
        <w:t>Dans les ressources, vous avez 3 classes de fournies</w:t>
      </w:r>
    </w:p>
    <w:p w14:paraId="54F199C5" w14:textId="5A381B9A" w:rsidR="00DB71A0" w:rsidRPr="00AE62FF" w:rsidRDefault="00DB71A0" w:rsidP="00DB71A0">
      <w:pPr>
        <w:pStyle w:val="TPnormalpuce1"/>
        <w:numPr>
          <w:ilvl w:val="1"/>
          <w:numId w:val="15"/>
        </w:numPr>
      </w:pPr>
      <w:r w:rsidRPr="00AE62FF">
        <w:t xml:space="preserve">PanierService et PanierServiceImpl </w:t>
      </w:r>
      <w:r w:rsidRPr="00AE62FF">
        <w:sym w:font="Wingdings" w:char="F0E0"/>
      </w:r>
      <w:r w:rsidRPr="00AE62FF">
        <w:t xml:space="preserve"> BLL pour gérer les Panier</w:t>
      </w:r>
    </w:p>
    <w:p w14:paraId="3328BF47" w14:textId="1F8A1C2F" w:rsidR="00DB71A0" w:rsidRPr="00AE62FF" w:rsidRDefault="00DB71A0" w:rsidP="00DB71A0">
      <w:pPr>
        <w:pStyle w:val="TPnormalpuce1"/>
        <w:numPr>
          <w:ilvl w:val="1"/>
          <w:numId w:val="15"/>
        </w:numPr>
      </w:pPr>
      <w:r w:rsidRPr="00AE62FF">
        <w:t xml:space="preserve">PanierController </w:t>
      </w:r>
      <w:r w:rsidRPr="00AE62FF">
        <w:sym w:font="Wingdings" w:char="F0E0"/>
      </w:r>
      <w:r w:rsidRPr="00AE62FF">
        <w:t xml:space="preserve"> contrôleur REST pour Panier</w:t>
      </w:r>
    </w:p>
    <w:p w14:paraId="4B17C971" w14:textId="343CD2DB" w:rsidR="00196A81" w:rsidRPr="00AE62FF" w:rsidRDefault="00196A81" w:rsidP="00196A81">
      <w:pPr>
        <w:pStyle w:val="TPnormalpuce1"/>
      </w:pPr>
      <w:r w:rsidRPr="00AE62FF">
        <w:t>Copier les dans votre projet pour avoir plus de contraintes sur les URLs à gérer</w:t>
      </w:r>
    </w:p>
    <w:p w14:paraId="790D9A51" w14:textId="77777777" w:rsidR="007A3BC4" w:rsidRPr="00AE62FF" w:rsidRDefault="007A3BC4" w:rsidP="007A3BC4">
      <w:pPr>
        <w:rPr>
          <w:lang w:val="fr-FR"/>
        </w:rPr>
      </w:pPr>
    </w:p>
    <w:p w14:paraId="57FA7D17" w14:textId="30FA2487" w:rsidR="00196A81" w:rsidRPr="00AE62FF" w:rsidRDefault="00196A81" w:rsidP="00196A81">
      <w:pPr>
        <w:pStyle w:val="Titre2"/>
        <w:rPr>
          <w:lang w:val="fr-FR"/>
        </w:rPr>
      </w:pPr>
      <w:r w:rsidRPr="00AE62FF">
        <w:rPr>
          <w:lang w:val="fr-FR"/>
        </w:rPr>
        <w:t xml:space="preserve">Limiter l’accès selon les rôles : </w:t>
      </w:r>
    </w:p>
    <w:p w14:paraId="515E28B4" w14:textId="77777777" w:rsidR="00913A19" w:rsidRPr="00AE62FF" w:rsidRDefault="00913A19" w:rsidP="00913A19">
      <w:pPr>
        <w:pStyle w:val="TPnormalpuce1"/>
      </w:pPr>
      <w:r w:rsidRPr="00AE62FF">
        <w:t>Un client et un propriétaire doivent s’authentifier</w:t>
      </w:r>
    </w:p>
    <w:p w14:paraId="56599B81" w14:textId="7C2B33D5" w:rsidR="00135C87" w:rsidRDefault="00135C87" w:rsidP="00135C87">
      <w:pPr>
        <w:pStyle w:val="TPnormalpuce1"/>
        <w:numPr>
          <w:ilvl w:val="1"/>
          <w:numId w:val="15"/>
        </w:numPr>
      </w:pPr>
      <w:r w:rsidRPr="00AE62FF">
        <w:t xml:space="preserve">Un client </w:t>
      </w:r>
      <w:r w:rsidR="00EB5074" w:rsidRPr="00AE62FF">
        <w:t xml:space="preserve">et un propriétaire </w:t>
      </w:r>
      <w:r w:rsidRPr="00AE62FF">
        <w:t>peu</w:t>
      </w:r>
      <w:r w:rsidR="00EB5074" w:rsidRPr="00AE62FF">
        <w:t>ven</w:t>
      </w:r>
      <w:r w:rsidRPr="00AE62FF">
        <w:t>t</w:t>
      </w:r>
    </w:p>
    <w:p w14:paraId="444DE66C" w14:textId="21650CD3" w:rsidR="001B3C90" w:rsidRPr="00AE62FF" w:rsidRDefault="001B3C90" w:rsidP="001B3C90">
      <w:pPr>
        <w:pStyle w:val="TPnormalpuce1"/>
        <w:numPr>
          <w:ilvl w:val="2"/>
          <w:numId w:val="15"/>
        </w:numPr>
      </w:pPr>
      <w:r>
        <w:t>C</w:t>
      </w:r>
      <w:r w:rsidRPr="00AE62FF">
        <w:t xml:space="preserve">onsulter le stock des bouteilles </w:t>
      </w:r>
      <w:r w:rsidRPr="00AE62FF">
        <w:sym w:font="Wingdings" w:char="F0E0"/>
      </w:r>
      <w:r w:rsidRPr="00AE62FF">
        <w:t xml:space="preserve"> rechercher toutes les bouteilles</w:t>
      </w:r>
    </w:p>
    <w:p w14:paraId="4C9B1623" w14:textId="63457F22" w:rsidR="00EB5074" w:rsidRPr="00AE62FF" w:rsidRDefault="00EB5074" w:rsidP="00135C87">
      <w:pPr>
        <w:pStyle w:val="TPnormalpuce1"/>
        <w:numPr>
          <w:ilvl w:val="2"/>
          <w:numId w:val="15"/>
        </w:numPr>
      </w:pPr>
      <w:r w:rsidRPr="00AE62FF">
        <w:t>Rechercher un panier par son identifiant</w:t>
      </w:r>
    </w:p>
    <w:p w14:paraId="6FA77214" w14:textId="1F3526E8" w:rsidR="00135C87" w:rsidRPr="00AE62FF" w:rsidRDefault="00551312" w:rsidP="00135C87">
      <w:pPr>
        <w:pStyle w:val="TPnormalpuce1"/>
        <w:numPr>
          <w:ilvl w:val="2"/>
          <w:numId w:val="15"/>
        </w:numPr>
      </w:pPr>
      <w:r w:rsidRPr="00AE62FF">
        <w:t>Rechercher les paniers non payés d’un client</w:t>
      </w:r>
    </w:p>
    <w:p w14:paraId="668E881F" w14:textId="120C7688" w:rsidR="00135C87" w:rsidRDefault="00551312" w:rsidP="00135C87">
      <w:pPr>
        <w:pStyle w:val="TPnormalpuce1"/>
        <w:numPr>
          <w:ilvl w:val="2"/>
          <w:numId w:val="15"/>
        </w:numPr>
      </w:pPr>
      <w:r w:rsidRPr="00AE62FF">
        <w:t xml:space="preserve">Rechercher les commandes d’un client (panier </w:t>
      </w:r>
      <w:r w:rsidR="00B40B09" w:rsidRPr="00AE62FF">
        <w:t xml:space="preserve">commandé et </w:t>
      </w:r>
      <w:r w:rsidRPr="00AE62FF">
        <w:t>payé)</w:t>
      </w:r>
    </w:p>
    <w:p w14:paraId="74123D40" w14:textId="25A1B001" w:rsidR="007D1480" w:rsidRPr="00AE62FF" w:rsidRDefault="007D1480" w:rsidP="007D1480">
      <w:pPr>
        <w:pStyle w:val="TPnormalpuce1"/>
        <w:numPr>
          <w:ilvl w:val="1"/>
          <w:numId w:val="15"/>
        </w:numPr>
      </w:pPr>
      <w:r>
        <w:t>Un Client peut</w:t>
      </w:r>
    </w:p>
    <w:p w14:paraId="2B8E4E2A" w14:textId="27433F64" w:rsidR="00135C87" w:rsidRPr="00AE62FF" w:rsidRDefault="00A82960" w:rsidP="00135C87">
      <w:pPr>
        <w:pStyle w:val="TPnormalpuce1"/>
        <w:numPr>
          <w:ilvl w:val="2"/>
          <w:numId w:val="15"/>
        </w:numPr>
      </w:pPr>
      <w:r w:rsidRPr="00AE62FF">
        <w:t>Ajouter et mettre</w:t>
      </w:r>
      <w:r w:rsidR="00E836FC">
        <w:t xml:space="preserve"> à</w:t>
      </w:r>
      <w:r w:rsidRPr="00AE62FF">
        <w:t xml:space="preserve"> jour un panier</w:t>
      </w:r>
    </w:p>
    <w:p w14:paraId="4548D01D" w14:textId="1D52D360" w:rsidR="00A82960" w:rsidRPr="00AE62FF" w:rsidRDefault="00A82960" w:rsidP="00135C87">
      <w:pPr>
        <w:pStyle w:val="TPnormalpuce1"/>
        <w:numPr>
          <w:ilvl w:val="2"/>
          <w:numId w:val="15"/>
        </w:numPr>
      </w:pPr>
      <w:r w:rsidRPr="00AE62FF">
        <w:t>Passer une commande (valider un panier et le payer)</w:t>
      </w:r>
    </w:p>
    <w:p w14:paraId="3CD6A66B" w14:textId="77777777" w:rsidR="00135C87" w:rsidRPr="00AE62FF" w:rsidRDefault="00135C87" w:rsidP="00135C87">
      <w:pPr>
        <w:pStyle w:val="TPnormalpuce1"/>
        <w:numPr>
          <w:ilvl w:val="1"/>
          <w:numId w:val="15"/>
        </w:numPr>
      </w:pPr>
      <w:r w:rsidRPr="00AE62FF">
        <w:t xml:space="preserve">Le propriétaire peut </w:t>
      </w:r>
    </w:p>
    <w:p w14:paraId="573B24EF" w14:textId="457C41CF" w:rsidR="00135C87" w:rsidRPr="00AE62FF" w:rsidRDefault="00135C87" w:rsidP="00135C87">
      <w:pPr>
        <w:pStyle w:val="TPnormalpuce1"/>
        <w:numPr>
          <w:ilvl w:val="2"/>
          <w:numId w:val="15"/>
        </w:numPr>
      </w:pPr>
      <w:r w:rsidRPr="00AE62FF">
        <w:t>Ajouter des bouteilles, des régions ou des couleurs</w:t>
      </w:r>
    </w:p>
    <w:p w14:paraId="455F8BEB" w14:textId="4F02C99D" w:rsidR="00135C87" w:rsidRPr="00AE62FF" w:rsidRDefault="00135C87" w:rsidP="00135C87">
      <w:pPr>
        <w:pStyle w:val="TPnormalpuce1"/>
        <w:numPr>
          <w:ilvl w:val="2"/>
          <w:numId w:val="15"/>
        </w:numPr>
      </w:pPr>
      <w:r w:rsidRPr="00AE62FF">
        <w:t>Modifier la quantité des bouteilles</w:t>
      </w:r>
    </w:p>
    <w:p w14:paraId="585C39EC" w14:textId="7FD0F00F" w:rsidR="008A7635" w:rsidRPr="00AE62FF" w:rsidRDefault="008A7635" w:rsidP="00135C87">
      <w:pPr>
        <w:pStyle w:val="TPnormalpuce1"/>
        <w:numPr>
          <w:ilvl w:val="2"/>
          <w:numId w:val="15"/>
        </w:numPr>
      </w:pPr>
      <w:r w:rsidRPr="00AE62FF">
        <w:t xml:space="preserve">Il peut consulter les régions et couleurs </w:t>
      </w:r>
    </w:p>
    <w:p w14:paraId="244C50AB" w14:textId="77777777" w:rsidR="00913A19" w:rsidRPr="00AE62FF" w:rsidRDefault="00913A19" w:rsidP="00913A19">
      <w:pPr>
        <w:pStyle w:val="TPnormalpuce1"/>
      </w:pPr>
      <w:r w:rsidRPr="00AE62FF">
        <w:t>Un visiteur est un client qui n’a pas de compte</w:t>
      </w:r>
    </w:p>
    <w:p w14:paraId="1EBF6A58" w14:textId="03FCC8ED" w:rsidR="00913A19" w:rsidRDefault="00913A19" w:rsidP="00135C87">
      <w:pPr>
        <w:pStyle w:val="TPnormalpuce1"/>
        <w:numPr>
          <w:ilvl w:val="1"/>
          <w:numId w:val="15"/>
        </w:numPr>
      </w:pPr>
      <w:r w:rsidRPr="00AE62FF">
        <w:t>Il pourra uniquement consulter le stock</w:t>
      </w:r>
      <w:r w:rsidR="007E4384" w:rsidRPr="00AE62FF">
        <w:t xml:space="preserve"> des bouteil</w:t>
      </w:r>
      <w:r w:rsidR="006B575D" w:rsidRPr="00AE62FF">
        <w:t>les</w:t>
      </w:r>
      <w:r w:rsidR="009C150D" w:rsidRPr="00AE62FF">
        <w:t xml:space="preserve"> </w:t>
      </w:r>
      <w:r w:rsidR="009C150D" w:rsidRPr="00AE62FF">
        <w:sym w:font="Wingdings" w:char="F0E0"/>
      </w:r>
      <w:r w:rsidR="009C150D" w:rsidRPr="00AE62FF">
        <w:t xml:space="preserve"> rechercher toutes les bouteilles</w:t>
      </w:r>
    </w:p>
    <w:p w14:paraId="54B59FC7" w14:textId="08FF23AA" w:rsidR="00875057" w:rsidRPr="00AE62FF" w:rsidRDefault="00875057" w:rsidP="00875057">
      <w:pPr>
        <w:pStyle w:val="TPnormalpuce1"/>
      </w:pPr>
      <w:r>
        <w:t>Interdire tout autre URL</w:t>
      </w:r>
    </w:p>
    <w:p w14:paraId="5B216351" w14:textId="77777777" w:rsidR="005112B6" w:rsidRPr="00AE62FF" w:rsidRDefault="005112B6" w:rsidP="006A05E0"/>
    <w:p w14:paraId="401FBB7F" w14:textId="38B79FAD" w:rsidR="005F48D6" w:rsidRPr="00AE62FF" w:rsidRDefault="005F48D6" w:rsidP="005112B6">
      <w:pPr>
        <w:pStyle w:val="TPnormal"/>
      </w:pPr>
      <w:r w:rsidRPr="00AE62FF">
        <w:t>Modifi</w:t>
      </w:r>
      <w:r w:rsidR="005112B6" w:rsidRPr="00AE62FF">
        <w:t xml:space="preserve">er </w:t>
      </w:r>
      <w:r w:rsidRPr="00AE62FF">
        <w:t xml:space="preserve">la classe de configuration </w:t>
      </w:r>
      <w:r w:rsidR="005112B6" w:rsidRPr="00AE62FF">
        <w:t>de sécurité pour prendre en considération ces contraintes de rôles.</w:t>
      </w:r>
    </w:p>
    <w:p w14:paraId="16B1D16C" w14:textId="3D206F72" w:rsidR="001843D6" w:rsidRPr="00AE62FF" w:rsidRDefault="001843D6" w:rsidP="001843D6">
      <w:pPr>
        <w:pStyle w:val="TPnormal"/>
      </w:pPr>
    </w:p>
    <w:sectPr w:rsidR="001843D6" w:rsidRPr="00AE62FF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894A" w14:textId="77777777" w:rsidR="00DA21B6" w:rsidRDefault="00DA21B6" w:rsidP="006C7E58">
      <w:r>
        <w:separator/>
      </w:r>
    </w:p>
  </w:endnote>
  <w:endnote w:type="continuationSeparator" w:id="0">
    <w:p w14:paraId="7CA0E768" w14:textId="77777777" w:rsidR="00DA21B6" w:rsidRDefault="00DA21B6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E1520" w14:textId="77777777" w:rsidR="00DA21B6" w:rsidRDefault="00DA21B6" w:rsidP="006C7E58">
      <w:r>
        <w:separator/>
      </w:r>
    </w:p>
  </w:footnote>
  <w:footnote w:type="continuationSeparator" w:id="0">
    <w:p w14:paraId="31AB80EF" w14:textId="77777777" w:rsidR="00DA21B6" w:rsidRDefault="00DA21B6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D3FED"/>
    <w:multiLevelType w:val="hybridMultilevel"/>
    <w:tmpl w:val="4FAE57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4F00F60"/>
    <w:multiLevelType w:val="hybridMultilevel"/>
    <w:tmpl w:val="4FAE5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7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830E6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6265">
    <w:abstractNumId w:val="39"/>
  </w:num>
  <w:num w:numId="2" w16cid:durableId="423841332">
    <w:abstractNumId w:val="40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3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6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7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2"/>
  </w:num>
  <w:num w:numId="16" w16cid:durableId="308020630">
    <w:abstractNumId w:val="4"/>
  </w:num>
  <w:num w:numId="17" w16cid:durableId="1191608101">
    <w:abstractNumId w:val="28"/>
  </w:num>
  <w:num w:numId="18" w16cid:durableId="371392971">
    <w:abstractNumId w:val="7"/>
  </w:num>
  <w:num w:numId="19" w16cid:durableId="2059548340">
    <w:abstractNumId w:val="34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8"/>
  </w:num>
  <w:num w:numId="24" w16cid:durableId="589965995">
    <w:abstractNumId w:val="25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6"/>
  </w:num>
  <w:num w:numId="28" w16cid:durableId="1844006698">
    <w:abstractNumId w:val="30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2"/>
  </w:num>
  <w:num w:numId="35" w16cid:durableId="1608927981">
    <w:abstractNumId w:val="23"/>
  </w:num>
  <w:num w:numId="36" w16cid:durableId="1354260865">
    <w:abstractNumId w:val="29"/>
  </w:num>
  <w:num w:numId="37" w16cid:durableId="1523587388">
    <w:abstractNumId w:val="31"/>
  </w:num>
  <w:num w:numId="38" w16cid:durableId="1207060175">
    <w:abstractNumId w:val="37"/>
  </w:num>
  <w:num w:numId="39" w16cid:durableId="917204819">
    <w:abstractNumId w:val="41"/>
  </w:num>
  <w:num w:numId="40" w16cid:durableId="1346010905">
    <w:abstractNumId w:val="12"/>
  </w:num>
  <w:num w:numId="41" w16cid:durableId="1923023145">
    <w:abstractNumId w:val="24"/>
  </w:num>
  <w:num w:numId="42" w16cid:durableId="10184996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E2B"/>
    <w:rsid w:val="00017F84"/>
    <w:rsid w:val="00020298"/>
    <w:rsid w:val="00023A4A"/>
    <w:rsid w:val="00036A4E"/>
    <w:rsid w:val="000417F6"/>
    <w:rsid w:val="000418A8"/>
    <w:rsid w:val="00047ECB"/>
    <w:rsid w:val="000504C9"/>
    <w:rsid w:val="000608FF"/>
    <w:rsid w:val="00074D82"/>
    <w:rsid w:val="000753A7"/>
    <w:rsid w:val="000768DC"/>
    <w:rsid w:val="0007765C"/>
    <w:rsid w:val="00082C46"/>
    <w:rsid w:val="0008300D"/>
    <w:rsid w:val="000903CC"/>
    <w:rsid w:val="00097F0B"/>
    <w:rsid w:val="000A1582"/>
    <w:rsid w:val="000A1E32"/>
    <w:rsid w:val="000B076B"/>
    <w:rsid w:val="000B2FD4"/>
    <w:rsid w:val="000B5C65"/>
    <w:rsid w:val="000C00D9"/>
    <w:rsid w:val="000D0A8C"/>
    <w:rsid w:val="000D53BE"/>
    <w:rsid w:val="000E5CCE"/>
    <w:rsid w:val="000E6457"/>
    <w:rsid w:val="000F0864"/>
    <w:rsid w:val="000F3492"/>
    <w:rsid w:val="000F3C13"/>
    <w:rsid w:val="000F3E0F"/>
    <w:rsid w:val="000F4AB3"/>
    <w:rsid w:val="000F50AF"/>
    <w:rsid w:val="001142C3"/>
    <w:rsid w:val="00116AA7"/>
    <w:rsid w:val="0012509D"/>
    <w:rsid w:val="00125AE3"/>
    <w:rsid w:val="00125DCA"/>
    <w:rsid w:val="0012612A"/>
    <w:rsid w:val="001269F6"/>
    <w:rsid w:val="00135C87"/>
    <w:rsid w:val="00136790"/>
    <w:rsid w:val="001378BD"/>
    <w:rsid w:val="00145C0F"/>
    <w:rsid w:val="00151AA0"/>
    <w:rsid w:val="00155DE9"/>
    <w:rsid w:val="00161959"/>
    <w:rsid w:val="00162C0C"/>
    <w:rsid w:val="00177981"/>
    <w:rsid w:val="00177E97"/>
    <w:rsid w:val="00180858"/>
    <w:rsid w:val="001843D6"/>
    <w:rsid w:val="00195C87"/>
    <w:rsid w:val="001966A3"/>
    <w:rsid w:val="00196A81"/>
    <w:rsid w:val="001A0D7C"/>
    <w:rsid w:val="001A2373"/>
    <w:rsid w:val="001A6BB8"/>
    <w:rsid w:val="001B3C90"/>
    <w:rsid w:val="001B4C15"/>
    <w:rsid w:val="001B4DA8"/>
    <w:rsid w:val="001C04C3"/>
    <w:rsid w:val="001C739D"/>
    <w:rsid w:val="001D3BFC"/>
    <w:rsid w:val="001E03FD"/>
    <w:rsid w:val="001E1984"/>
    <w:rsid w:val="001E6848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50A3D"/>
    <w:rsid w:val="00261F4C"/>
    <w:rsid w:val="002646B8"/>
    <w:rsid w:val="0027176F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B15BA"/>
    <w:rsid w:val="002B4130"/>
    <w:rsid w:val="002B6234"/>
    <w:rsid w:val="002C0354"/>
    <w:rsid w:val="002C4936"/>
    <w:rsid w:val="002C5032"/>
    <w:rsid w:val="002C5BD2"/>
    <w:rsid w:val="002D24C1"/>
    <w:rsid w:val="002D2B64"/>
    <w:rsid w:val="002F78BE"/>
    <w:rsid w:val="00301257"/>
    <w:rsid w:val="00302E28"/>
    <w:rsid w:val="00334E64"/>
    <w:rsid w:val="003470F3"/>
    <w:rsid w:val="003548A0"/>
    <w:rsid w:val="003709F1"/>
    <w:rsid w:val="00371583"/>
    <w:rsid w:val="00373B8C"/>
    <w:rsid w:val="00380567"/>
    <w:rsid w:val="0038223B"/>
    <w:rsid w:val="00382899"/>
    <w:rsid w:val="00382C06"/>
    <w:rsid w:val="00384614"/>
    <w:rsid w:val="00387206"/>
    <w:rsid w:val="00391E5E"/>
    <w:rsid w:val="00394B90"/>
    <w:rsid w:val="003A0539"/>
    <w:rsid w:val="003A19A4"/>
    <w:rsid w:val="003A4B80"/>
    <w:rsid w:val="003C1179"/>
    <w:rsid w:val="003C6A4C"/>
    <w:rsid w:val="003C6EFC"/>
    <w:rsid w:val="003D3178"/>
    <w:rsid w:val="003D7207"/>
    <w:rsid w:val="003E41B3"/>
    <w:rsid w:val="003E676A"/>
    <w:rsid w:val="003F4A26"/>
    <w:rsid w:val="00401B0B"/>
    <w:rsid w:val="00401C86"/>
    <w:rsid w:val="004056FA"/>
    <w:rsid w:val="004218BE"/>
    <w:rsid w:val="004232D8"/>
    <w:rsid w:val="004315D4"/>
    <w:rsid w:val="004323B9"/>
    <w:rsid w:val="00437E90"/>
    <w:rsid w:val="00450C5E"/>
    <w:rsid w:val="00450C7A"/>
    <w:rsid w:val="00453C65"/>
    <w:rsid w:val="004616D6"/>
    <w:rsid w:val="004810C7"/>
    <w:rsid w:val="0048302D"/>
    <w:rsid w:val="00486516"/>
    <w:rsid w:val="00492FCA"/>
    <w:rsid w:val="00494DCF"/>
    <w:rsid w:val="004957BE"/>
    <w:rsid w:val="004B1C69"/>
    <w:rsid w:val="004B4A58"/>
    <w:rsid w:val="004B6AC7"/>
    <w:rsid w:val="004C2502"/>
    <w:rsid w:val="004C5DF7"/>
    <w:rsid w:val="004D279C"/>
    <w:rsid w:val="004E55F8"/>
    <w:rsid w:val="004F2C2E"/>
    <w:rsid w:val="004F3EEE"/>
    <w:rsid w:val="004F3FD0"/>
    <w:rsid w:val="005013F9"/>
    <w:rsid w:val="00501F97"/>
    <w:rsid w:val="0050557C"/>
    <w:rsid w:val="005056C3"/>
    <w:rsid w:val="0050647F"/>
    <w:rsid w:val="005112B6"/>
    <w:rsid w:val="00526EA0"/>
    <w:rsid w:val="00531633"/>
    <w:rsid w:val="00535506"/>
    <w:rsid w:val="00536BBA"/>
    <w:rsid w:val="0054232C"/>
    <w:rsid w:val="00544157"/>
    <w:rsid w:val="00551312"/>
    <w:rsid w:val="0055163B"/>
    <w:rsid w:val="00554F89"/>
    <w:rsid w:val="00556E19"/>
    <w:rsid w:val="00557B62"/>
    <w:rsid w:val="0057306B"/>
    <w:rsid w:val="00585E6A"/>
    <w:rsid w:val="005A14DC"/>
    <w:rsid w:val="005A36E5"/>
    <w:rsid w:val="005C1BB9"/>
    <w:rsid w:val="005C68D3"/>
    <w:rsid w:val="005D0F49"/>
    <w:rsid w:val="005D1943"/>
    <w:rsid w:val="005E2B8E"/>
    <w:rsid w:val="005E3B89"/>
    <w:rsid w:val="005F0AF4"/>
    <w:rsid w:val="005F2EFB"/>
    <w:rsid w:val="005F48D6"/>
    <w:rsid w:val="006007CF"/>
    <w:rsid w:val="00603E48"/>
    <w:rsid w:val="00605886"/>
    <w:rsid w:val="00611371"/>
    <w:rsid w:val="00627BF7"/>
    <w:rsid w:val="00630A25"/>
    <w:rsid w:val="0063306A"/>
    <w:rsid w:val="00633F6A"/>
    <w:rsid w:val="006367DA"/>
    <w:rsid w:val="006413CB"/>
    <w:rsid w:val="00652AD8"/>
    <w:rsid w:val="006549AC"/>
    <w:rsid w:val="00656197"/>
    <w:rsid w:val="006717C5"/>
    <w:rsid w:val="006723CE"/>
    <w:rsid w:val="0069097F"/>
    <w:rsid w:val="006939F9"/>
    <w:rsid w:val="00696610"/>
    <w:rsid w:val="006A0205"/>
    <w:rsid w:val="006A05E0"/>
    <w:rsid w:val="006A0DFD"/>
    <w:rsid w:val="006A2855"/>
    <w:rsid w:val="006B3B13"/>
    <w:rsid w:val="006B5014"/>
    <w:rsid w:val="006B575D"/>
    <w:rsid w:val="006C573C"/>
    <w:rsid w:val="006C6300"/>
    <w:rsid w:val="006C7E58"/>
    <w:rsid w:val="006D307D"/>
    <w:rsid w:val="006D5CEC"/>
    <w:rsid w:val="006D684B"/>
    <w:rsid w:val="006E3CCD"/>
    <w:rsid w:val="007007CE"/>
    <w:rsid w:val="00713863"/>
    <w:rsid w:val="00720940"/>
    <w:rsid w:val="00724752"/>
    <w:rsid w:val="0072739B"/>
    <w:rsid w:val="007327B9"/>
    <w:rsid w:val="007379FA"/>
    <w:rsid w:val="00743993"/>
    <w:rsid w:val="0075745E"/>
    <w:rsid w:val="00762C06"/>
    <w:rsid w:val="007631AC"/>
    <w:rsid w:val="00763E7E"/>
    <w:rsid w:val="00764007"/>
    <w:rsid w:val="00770031"/>
    <w:rsid w:val="00782744"/>
    <w:rsid w:val="00784A17"/>
    <w:rsid w:val="007910EE"/>
    <w:rsid w:val="007A1C97"/>
    <w:rsid w:val="007A21D7"/>
    <w:rsid w:val="007A3BC4"/>
    <w:rsid w:val="007B1A9D"/>
    <w:rsid w:val="007B2626"/>
    <w:rsid w:val="007B70A7"/>
    <w:rsid w:val="007B7788"/>
    <w:rsid w:val="007C301D"/>
    <w:rsid w:val="007C733B"/>
    <w:rsid w:val="007D1155"/>
    <w:rsid w:val="007D1480"/>
    <w:rsid w:val="007D2F04"/>
    <w:rsid w:val="007E0E92"/>
    <w:rsid w:val="007E4384"/>
    <w:rsid w:val="007E7D3C"/>
    <w:rsid w:val="007F2165"/>
    <w:rsid w:val="0080510B"/>
    <w:rsid w:val="008065FD"/>
    <w:rsid w:val="008112C0"/>
    <w:rsid w:val="00812C36"/>
    <w:rsid w:val="008130F1"/>
    <w:rsid w:val="0081662B"/>
    <w:rsid w:val="00816A97"/>
    <w:rsid w:val="0083499D"/>
    <w:rsid w:val="00835EF8"/>
    <w:rsid w:val="00845605"/>
    <w:rsid w:val="0085417F"/>
    <w:rsid w:val="00863103"/>
    <w:rsid w:val="00863E76"/>
    <w:rsid w:val="008672FD"/>
    <w:rsid w:val="00867E02"/>
    <w:rsid w:val="00875057"/>
    <w:rsid w:val="00883EC7"/>
    <w:rsid w:val="00894AF6"/>
    <w:rsid w:val="00894B62"/>
    <w:rsid w:val="008A0271"/>
    <w:rsid w:val="008A7635"/>
    <w:rsid w:val="008B220B"/>
    <w:rsid w:val="008B27F5"/>
    <w:rsid w:val="008C4915"/>
    <w:rsid w:val="008C649E"/>
    <w:rsid w:val="008D35C2"/>
    <w:rsid w:val="008D5307"/>
    <w:rsid w:val="008E0D17"/>
    <w:rsid w:val="008E1CFF"/>
    <w:rsid w:val="008E5DAD"/>
    <w:rsid w:val="008E6D1D"/>
    <w:rsid w:val="00907241"/>
    <w:rsid w:val="00913A19"/>
    <w:rsid w:val="00922F94"/>
    <w:rsid w:val="00924007"/>
    <w:rsid w:val="00924840"/>
    <w:rsid w:val="00924F5F"/>
    <w:rsid w:val="00932B60"/>
    <w:rsid w:val="00932B75"/>
    <w:rsid w:val="00937048"/>
    <w:rsid w:val="00940AB5"/>
    <w:rsid w:val="00941D67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A431C"/>
    <w:rsid w:val="009B4E11"/>
    <w:rsid w:val="009C09D3"/>
    <w:rsid w:val="009C150D"/>
    <w:rsid w:val="009C2AC3"/>
    <w:rsid w:val="009D1251"/>
    <w:rsid w:val="009D4BEF"/>
    <w:rsid w:val="009D539D"/>
    <w:rsid w:val="009D6DBD"/>
    <w:rsid w:val="009E1709"/>
    <w:rsid w:val="009E22E0"/>
    <w:rsid w:val="009F18FB"/>
    <w:rsid w:val="009F3A52"/>
    <w:rsid w:val="009F796B"/>
    <w:rsid w:val="00A0053F"/>
    <w:rsid w:val="00A055CF"/>
    <w:rsid w:val="00A1421A"/>
    <w:rsid w:val="00A1488A"/>
    <w:rsid w:val="00A334B9"/>
    <w:rsid w:val="00A361C9"/>
    <w:rsid w:val="00A364B1"/>
    <w:rsid w:val="00A3684B"/>
    <w:rsid w:val="00A503F9"/>
    <w:rsid w:val="00A62B26"/>
    <w:rsid w:val="00A62F6A"/>
    <w:rsid w:val="00A770C3"/>
    <w:rsid w:val="00A824C1"/>
    <w:rsid w:val="00A82960"/>
    <w:rsid w:val="00A8528B"/>
    <w:rsid w:val="00A915C0"/>
    <w:rsid w:val="00A93073"/>
    <w:rsid w:val="00A93549"/>
    <w:rsid w:val="00A94283"/>
    <w:rsid w:val="00AA75FD"/>
    <w:rsid w:val="00AB5A48"/>
    <w:rsid w:val="00AC2A92"/>
    <w:rsid w:val="00AD1159"/>
    <w:rsid w:val="00AD2E5F"/>
    <w:rsid w:val="00AE20E9"/>
    <w:rsid w:val="00AE62FF"/>
    <w:rsid w:val="00B027AA"/>
    <w:rsid w:val="00B04A1E"/>
    <w:rsid w:val="00B11456"/>
    <w:rsid w:val="00B1718A"/>
    <w:rsid w:val="00B23596"/>
    <w:rsid w:val="00B2794F"/>
    <w:rsid w:val="00B40B09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A4F97"/>
    <w:rsid w:val="00BB5E5B"/>
    <w:rsid w:val="00BD4F4C"/>
    <w:rsid w:val="00BF077F"/>
    <w:rsid w:val="00C131FC"/>
    <w:rsid w:val="00C15A63"/>
    <w:rsid w:val="00C16564"/>
    <w:rsid w:val="00C2205A"/>
    <w:rsid w:val="00C32F39"/>
    <w:rsid w:val="00C33697"/>
    <w:rsid w:val="00C41B0B"/>
    <w:rsid w:val="00C44EFB"/>
    <w:rsid w:val="00C52B55"/>
    <w:rsid w:val="00C5438A"/>
    <w:rsid w:val="00C609AE"/>
    <w:rsid w:val="00C62D79"/>
    <w:rsid w:val="00C67B94"/>
    <w:rsid w:val="00C70663"/>
    <w:rsid w:val="00C85DDF"/>
    <w:rsid w:val="00C87756"/>
    <w:rsid w:val="00C9540D"/>
    <w:rsid w:val="00C95D36"/>
    <w:rsid w:val="00C965C0"/>
    <w:rsid w:val="00CA034B"/>
    <w:rsid w:val="00CA1A36"/>
    <w:rsid w:val="00CA5C15"/>
    <w:rsid w:val="00CA7EB2"/>
    <w:rsid w:val="00CB1FA9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3E80"/>
    <w:rsid w:val="00D05F58"/>
    <w:rsid w:val="00D07F2F"/>
    <w:rsid w:val="00D14314"/>
    <w:rsid w:val="00D2004D"/>
    <w:rsid w:val="00D31AF1"/>
    <w:rsid w:val="00D43856"/>
    <w:rsid w:val="00D43C33"/>
    <w:rsid w:val="00D45DC4"/>
    <w:rsid w:val="00D46B22"/>
    <w:rsid w:val="00D52F1A"/>
    <w:rsid w:val="00D74693"/>
    <w:rsid w:val="00D85BA4"/>
    <w:rsid w:val="00D863AD"/>
    <w:rsid w:val="00D909BB"/>
    <w:rsid w:val="00D91285"/>
    <w:rsid w:val="00D96678"/>
    <w:rsid w:val="00DA21B6"/>
    <w:rsid w:val="00DB3C95"/>
    <w:rsid w:val="00DB4B72"/>
    <w:rsid w:val="00DB71A0"/>
    <w:rsid w:val="00DC1FAD"/>
    <w:rsid w:val="00DC45D3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0FBE"/>
    <w:rsid w:val="00E01FDD"/>
    <w:rsid w:val="00E16AA6"/>
    <w:rsid w:val="00E246FE"/>
    <w:rsid w:val="00E34680"/>
    <w:rsid w:val="00E36F60"/>
    <w:rsid w:val="00E40D07"/>
    <w:rsid w:val="00E41AA8"/>
    <w:rsid w:val="00E42E06"/>
    <w:rsid w:val="00E4477C"/>
    <w:rsid w:val="00E45D85"/>
    <w:rsid w:val="00E60E68"/>
    <w:rsid w:val="00E615EA"/>
    <w:rsid w:val="00E638DF"/>
    <w:rsid w:val="00E7188C"/>
    <w:rsid w:val="00E836FC"/>
    <w:rsid w:val="00E91A94"/>
    <w:rsid w:val="00E92732"/>
    <w:rsid w:val="00EA0653"/>
    <w:rsid w:val="00EA5D3D"/>
    <w:rsid w:val="00EB0CEB"/>
    <w:rsid w:val="00EB5074"/>
    <w:rsid w:val="00EC0061"/>
    <w:rsid w:val="00EC1920"/>
    <w:rsid w:val="00EC2690"/>
    <w:rsid w:val="00EC306F"/>
    <w:rsid w:val="00EC3EBA"/>
    <w:rsid w:val="00EC4F09"/>
    <w:rsid w:val="00EC5C22"/>
    <w:rsid w:val="00ED20EC"/>
    <w:rsid w:val="00ED43A9"/>
    <w:rsid w:val="00ED6A17"/>
    <w:rsid w:val="00EE0636"/>
    <w:rsid w:val="00EE0C81"/>
    <w:rsid w:val="00EF0131"/>
    <w:rsid w:val="00EF0B47"/>
    <w:rsid w:val="00EF5C32"/>
    <w:rsid w:val="00EF62CC"/>
    <w:rsid w:val="00F028ED"/>
    <w:rsid w:val="00F0457F"/>
    <w:rsid w:val="00F0585B"/>
    <w:rsid w:val="00F06C97"/>
    <w:rsid w:val="00F11486"/>
    <w:rsid w:val="00F120A8"/>
    <w:rsid w:val="00F25EAB"/>
    <w:rsid w:val="00F26605"/>
    <w:rsid w:val="00F329E6"/>
    <w:rsid w:val="00F36C1E"/>
    <w:rsid w:val="00F41ECC"/>
    <w:rsid w:val="00F5357C"/>
    <w:rsid w:val="00F610B3"/>
    <w:rsid w:val="00F74DCB"/>
    <w:rsid w:val="00F756D9"/>
    <w:rsid w:val="00F7597C"/>
    <w:rsid w:val="00F80FC1"/>
    <w:rsid w:val="00F812BE"/>
    <w:rsid w:val="00F85302"/>
    <w:rsid w:val="00F866C1"/>
    <w:rsid w:val="00F86E42"/>
    <w:rsid w:val="00FB18B7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29019802-8993-4B2C-B719-FEBA2718FD3F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728</TotalTime>
  <Pages>4</Pages>
  <Words>698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273</cp:revision>
  <cp:lastPrinted>2016-10-05T13:21:00Z</cp:lastPrinted>
  <dcterms:created xsi:type="dcterms:W3CDTF">2018-06-14T11:51:00Z</dcterms:created>
  <dcterms:modified xsi:type="dcterms:W3CDTF">2023-09-18T10:09:00Z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