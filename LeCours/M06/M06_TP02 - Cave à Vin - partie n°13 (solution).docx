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0CCC" w14:textId="3FD6F337" w:rsidR="00F80FC1" w:rsidRPr="00A45A49" w:rsidRDefault="00F80FC1" w:rsidP="00F80FC1">
      <w:pPr>
        <w:pStyle w:val="Titre"/>
        <w:rPr>
          <w:lang w:val="fr-FR"/>
        </w:rPr>
      </w:pPr>
      <w:r w:rsidRPr="00A45A49">
        <w:rPr>
          <w:lang w:val="fr-FR"/>
        </w:rPr>
        <w:t xml:space="preserve">Cave à vins (Partie </w:t>
      </w:r>
      <w:r w:rsidR="00D863AD" w:rsidRPr="00A45A49">
        <w:rPr>
          <w:lang w:val="fr-FR"/>
        </w:rPr>
        <w:t>1</w:t>
      </w:r>
      <w:r w:rsidR="004D32BE" w:rsidRPr="00A45A49">
        <w:rPr>
          <w:lang w:val="fr-FR"/>
        </w:rPr>
        <w:t>3</w:t>
      </w:r>
      <w:r w:rsidRPr="00A45A49">
        <w:rPr>
          <w:lang w:val="fr-FR"/>
        </w:rPr>
        <w:t>)</w:t>
      </w:r>
    </w:p>
    <w:p w14:paraId="61C8FD42" w14:textId="666C7666" w:rsidR="003D3178" w:rsidRPr="00A45A49" w:rsidRDefault="003D3178" w:rsidP="003D3178">
      <w:pPr>
        <w:pStyle w:val="Titre1"/>
        <w:rPr>
          <w:rFonts w:ascii="Century Gothic" w:hAnsi="Century Gothic"/>
          <w:szCs w:val="16"/>
          <w:lang w:val="fr-FR"/>
        </w:rPr>
      </w:pPr>
      <w:r w:rsidRPr="00A45A49">
        <w:rPr>
          <w:lang w:val="fr-FR"/>
        </w:rPr>
        <w:t>TP0</w:t>
      </w:r>
      <w:r w:rsidR="009416BD" w:rsidRPr="00A45A49">
        <w:rPr>
          <w:lang w:val="fr-FR"/>
        </w:rPr>
        <w:t>2</w:t>
      </w:r>
      <w:r w:rsidRPr="00A45A49">
        <w:rPr>
          <w:lang w:val="fr-FR"/>
        </w:rPr>
        <w:t xml:space="preserve"> du module 0</w:t>
      </w:r>
      <w:r w:rsidR="00A93549" w:rsidRPr="00A45A49">
        <w:rPr>
          <w:lang w:val="fr-FR"/>
        </w:rPr>
        <w:t>6</w:t>
      </w:r>
      <w:r w:rsidRPr="00A45A49">
        <w:rPr>
          <w:lang w:val="fr-FR"/>
        </w:rPr>
        <w:t xml:space="preserve"> – </w:t>
      </w:r>
      <w:r w:rsidR="00A93549" w:rsidRPr="00A45A49">
        <w:rPr>
          <w:lang w:val="fr-FR"/>
        </w:rPr>
        <w:t>Sécurité</w:t>
      </w:r>
    </w:p>
    <w:p w14:paraId="404DB5B5" w14:textId="77777777" w:rsidR="00924F5F" w:rsidRPr="00A45A49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A45A4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A45A49" w:rsidRDefault="006D684B" w:rsidP="006D684B">
            <w:pPr>
              <w:pStyle w:val="TPnormal"/>
            </w:pPr>
            <w:r w:rsidRPr="00A45A49">
              <w:t>Ce TP sera un TP fil rouge du cours</w:t>
            </w:r>
          </w:p>
          <w:p w14:paraId="06A042FA" w14:textId="77777777" w:rsidR="001E03FD" w:rsidRPr="00A45A49" w:rsidRDefault="009416BD" w:rsidP="00E45D85">
            <w:pPr>
              <w:pStyle w:val="TPnormalpuce1"/>
              <w:numPr>
                <w:ilvl w:val="0"/>
                <w:numId w:val="27"/>
              </w:numPr>
            </w:pPr>
            <w:r w:rsidRPr="00A45A49">
              <w:t>Transfert d’un jeton JWT entre le client et le serveur</w:t>
            </w:r>
          </w:p>
          <w:p w14:paraId="59541C67" w14:textId="77777777" w:rsidR="009416BD" w:rsidRPr="00A45A49" w:rsidRDefault="009416BD" w:rsidP="00E45D85">
            <w:pPr>
              <w:pStyle w:val="TPnormalpuce1"/>
              <w:numPr>
                <w:ilvl w:val="0"/>
                <w:numId w:val="27"/>
              </w:numPr>
            </w:pPr>
            <w:r w:rsidRPr="00A45A49">
              <w:t>Mise en place des librairies JJWT</w:t>
            </w:r>
          </w:p>
          <w:p w14:paraId="0040BCB2" w14:textId="755B7FAD" w:rsidR="009416BD" w:rsidRPr="00A45A49" w:rsidRDefault="009416BD" w:rsidP="00E45D85">
            <w:pPr>
              <w:pStyle w:val="TPnormalpuce1"/>
              <w:numPr>
                <w:ilvl w:val="0"/>
                <w:numId w:val="27"/>
              </w:numPr>
            </w:pPr>
            <w:r w:rsidRPr="00A45A49">
              <w:t>Création de la configuration associée</w:t>
            </w:r>
          </w:p>
        </w:tc>
      </w:tr>
    </w:tbl>
    <w:p w14:paraId="1184DB29" w14:textId="77777777" w:rsidR="00924F5F" w:rsidRPr="00A45A49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A45A4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A45A4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A45A49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A45A4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291ECD65" w:rsidR="00924F5F" w:rsidRPr="00A45A49" w:rsidRDefault="006356F5" w:rsidP="00177E97">
            <w:pPr>
              <w:spacing w:before="120" w:after="120"/>
              <w:jc w:val="center"/>
              <w:rPr>
                <w:lang w:val="fr-FR"/>
              </w:rPr>
            </w:pPr>
            <w:r w:rsidRPr="00A45A49">
              <w:rPr>
                <w:lang w:val="fr-FR"/>
              </w:rPr>
              <w:t>1</w:t>
            </w:r>
            <w:r w:rsidR="001378BD" w:rsidRPr="00A45A49">
              <w:rPr>
                <w:lang w:val="fr-FR"/>
              </w:rPr>
              <w:t xml:space="preserve"> </w:t>
            </w:r>
            <w:r w:rsidRPr="00A45A49">
              <w:rPr>
                <w:lang w:val="fr-FR"/>
              </w:rPr>
              <w:t>heure</w:t>
            </w:r>
            <w:r w:rsidR="00BA611B">
              <w:rPr>
                <w:lang w:val="fr-FR"/>
              </w:rPr>
              <w:t xml:space="preserve"> 30</w:t>
            </w:r>
          </w:p>
        </w:tc>
      </w:tr>
    </w:tbl>
    <w:p w14:paraId="4E70822D" w14:textId="1AD20AAC" w:rsidR="00924F5F" w:rsidRPr="00A45A49" w:rsidRDefault="0054232C" w:rsidP="00494DCF">
      <w:pPr>
        <w:pStyle w:val="TPTitre"/>
      </w:pPr>
      <w:r w:rsidRPr="00A45A49">
        <w:t>Contexte</w:t>
      </w:r>
    </w:p>
    <w:p w14:paraId="0416E3C8" w14:textId="77777777" w:rsidR="00F80FC1" w:rsidRPr="00A45A49" w:rsidRDefault="00F80FC1" w:rsidP="00F80FC1">
      <w:pPr>
        <w:pStyle w:val="TPnormal"/>
      </w:pPr>
      <w:r w:rsidRPr="00A45A49">
        <w:t>En vous appuyant sur l’ensemble des concepts abordés dans le cours, mettez en place une application Spring Boot permettant la gestion d’une cave à vins.</w:t>
      </w:r>
    </w:p>
    <w:p w14:paraId="7D2D2EBE" w14:textId="77777777" w:rsidR="00F80FC1" w:rsidRPr="00A45A49" w:rsidRDefault="00F80FC1" w:rsidP="00F80FC1">
      <w:pPr>
        <w:pStyle w:val="TPnormal"/>
      </w:pPr>
      <w:r w:rsidRPr="00A45A49">
        <w:t>L’application de cave à vin sera une application d’API Web sécurisée à la fin des itérations :</w:t>
      </w:r>
    </w:p>
    <w:p w14:paraId="49673B5A" w14:textId="77777777" w:rsidR="00F80FC1" w:rsidRPr="00A45A49" w:rsidRDefault="00F80FC1" w:rsidP="00F80FC1">
      <w:pPr>
        <w:pStyle w:val="TPnormalpuce1"/>
      </w:pPr>
      <w:r w:rsidRPr="00A45A49">
        <w:t>Elle permet de gérer le stock des bouteilles de vins par le propriétaire qui est un administrateur de l’application</w:t>
      </w:r>
    </w:p>
    <w:p w14:paraId="185CB6DA" w14:textId="77777777" w:rsidR="00F80FC1" w:rsidRPr="00A45A49" w:rsidRDefault="00F80FC1" w:rsidP="00F80FC1">
      <w:pPr>
        <w:pStyle w:val="TPnormalpuce1"/>
      </w:pPr>
      <w:r w:rsidRPr="00A45A49">
        <w:t>Elle permet de gérer l’achat en ligne des bouteilles par un client</w:t>
      </w:r>
    </w:p>
    <w:p w14:paraId="37DF83CA" w14:textId="77777777" w:rsidR="00F80FC1" w:rsidRPr="00A45A49" w:rsidRDefault="00F80FC1" w:rsidP="00F80FC1">
      <w:pPr>
        <w:pStyle w:val="TPnormalpuce1"/>
        <w:numPr>
          <w:ilvl w:val="1"/>
          <w:numId w:val="15"/>
        </w:numPr>
      </w:pPr>
      <w:r w:rsidRPr="00A45A49">
        <w:t>Les bouteilles de vin peuvent avoir 3 couleurs : Rouge, Blanc ou Rosé</w:t>
      </w:r>
    </w:p>
    <w:p w14:paraId="14CFB7E0" w14:textId="77777777" w:rsidR="00F80FC1" w:rsidRPr="00A45A49" w:rsidRDefault="00F80FC1" w:rsidP="00F80FC1">
      <w:pPr>
        <w:pStyle w:val="TPnormalpuce1"/>
        <w:numPr>
          <w:ilvl w:val="1"/>
          <w:numId w:val="15"/>
        </w:numPr>
      </w:pPr>
      <w:r w:rsidRPr="00A45A49">
        <w:t>Les bouteilles de vin sont associées aux régions françaises</w:t>
      </w:r>
    </w:p>
    <w:p w14:paraId="7FCDB788" w14:textId="77777777" w:rsidR="00F80FC1" w:rsidRPr="00A45A49" w:rsidRDefault="00F80FC1" w:rsidP="00F80FC1">
      <w:pPr>
        <w:pStyle w:val="TPnormalpuce1"/>
      </w:pPr>
      <w:r w:rsidRPr="00A45A49">
        <w:t>Un client et un propriétaire doivent s’authentifier</w:t>
      </w:r>
    </w:p>
    <w:p w14:paraId="1206CE3A" w14:textId="77777777" w:rsidR="00F80FC1" w:rsidRPr="00A45A49" w:rsidRDefault="00F80FC1" w:rsidP="00F80FC1">
      <w:pPr>
        <w:pStyle w:val="TPnormalpuce1"/>
      </w:pPr>
      <w:r w:rsidRPr="00A45A49">
        <w:t>Un visiteur est un client qui n’a pas de compte</w:t>
      </w:r>
    </w:p>
    <w:p w14:paraId="2A223740" w14:textId="77777777" w:rsidR="00F80FC1" w:rsidRPr="00A45A49" w:rsidRDefault="00F80FC1" w:rsidP="00F80FC1">
      <w:pPr>
        <w:pStyle w:val="TPnormalpuce1"/>
      </w:pPr>
      <w:r w:rsidRPr="00A45A49">
        <w:t>Il pourra uniquement consulter le stock</w:t>
      </w:r>
    </w:p>
    <w:p w14:paraId="7DAE6438" w14:textId="77777777" w:rsidR="00F80FC1" w:rsidRPr="00A45A49" w:rsidRDefault="00F80FC1" w:rsidP="00F80FC1">
      <w:pPr>
        <w:pStyle w:val="TPnormal"/>
      </w:pPr>
      <w:r w:rsidRPr="00A45A49">
        <w:t>Dans les itérations nous réaliserons uniquement le back de l’application.</w:t>
      </w:r>
    </w:p>
    <w:p w14:paraId="2647AD9C" w14:textId="77777777" w:rsidR="00F80FC1" w:rsidRPr="00A45A49" w:rsidRDefault="00F80FC1" w:rsidP="00F80FC1">
      <w:pPr>
        <w:pStyle w:val="TPnormal"/>
      </w:pPr>
      <w:r w:rsidRPr="00A45A49">
        <w:t>Cette application se fera avec Spring Boot.</w:t>
      </w:r>
    </w:p>
    <w:p w14:paraId="41EE7BBB" w14:textId="4136F040" w:rsidR="00784A17" w:rsidRPr="00A45A49" w:rsidRDefault="00784A17" w:rsidP="00784A17">
      <w:pPr>
        <w:pStyle w:val="TPnormal"/>
      </w:pPr>
      <w:r w:rsidRPr="00A45A49">
        <w:t>Dans les itérations de ce module, nous allons sécuriser notre API Web.</w:t>
      </w:r>
    </w:p>
    <w:p w14:paraId="233E04E2" w14:textId="77777777" w:rsidR="00932B75" w:rsidRPr="00A45A49" w:rsidRDefault="00932B75">
      <w:pPr>
        <w:rPr>
          <w:color w:val="A6A6A6" w:themeColor="background1" w:themeShade="A6"/>
          <w:sz w:val="40"/>
          <w:szCs w:val="40"/>
          <w:lang w:val="fr-FR"/>
        </w:rPr>
      </w:pPr>
      <w:r w:rsidRPr="00A45A49">
        <w:rPr>
          <w:lang w:val="fr-FR"/>
        </w:rPr>
        <w:br w:type="page"/>
      </w:r>
    </w:p>
    <w:p w14:paraId="3F6AC4C6" w14:textId="7C08D027" w:rsidR="00F25EAB" w:rsidRPr="00A45A49" w:rsidRDefault="00EB6D33" w:rsidP="0054232C">
      <w:pPr>
        <w:pStyle w:val="TPTitre"/>
      </w:pPr>
      <w:r w:rsidRPr="00A45A49">
        <w:lastRenderedPageBreak/>
        <w:t>Solution</w:t>
      </w:r>
    </w:p>
    <w:p w14:paraId="5F461C28" w14:textId="0570BDA5" w:rsidR="000E6457" w:rsidRPr="00A45A49" w:rsidRDefault="004622F1" w:rsidP="004622F1">
      <w:pPr>
        <w:pStyle w:val="TPnormal"/>
      </w:pPr>
      <w:r w:rsidRPr="00A45A49">
        <w:t xml:space="preserve">Pour réaliser ce TP, il faut vous aider de la démonstration et des schémas du cours </w:t>
      </w:r>
    </w:p>
    <w:p w14:paraId="0402C748" w14:textId="77777777" w:rsidR="004622F1" w:rsidRPr="00A45A49" w:rsidRDefault="004622F1" w:rsidP="004622F1">
      <w:pPr>
        <w:pStyle w:val="TPnormalpuce1"/>
        <w:ind w:left="720" w:hanging="360"/>
      </w:pPr>
      <w:r w:rsidRPr="00A45A49">
        <w:t>Cycle d’authentification</w:t>
      </w:r>
    </w:p>
    <w:p w14:paraId="79A3C8EE" w14:textId="77777777" w:rsidR="004622F1" w:rsidRPr="00A45A49" w:rsidRDefault="004622F1" w:rsidP="004622F1">
      <w:pPr>
        <w:rPr>
          <w:lang w:val="fr-FR"/>
        </w:rPr>
      </w:pPr>
      <w:r w:rsidRPr="00A45A49">
        <w:rPr>
          <w:noProof/>
          <w:lang w:val="fr-FR"/>
        </w:rPr>
        <w:drawing>
          <wp:inline distT="0" distB="0" distL="0" distR="0" wp14:anchorId="2DDBB751" wp14:editId="32161C37">
            <wp:extent cx="6000750" cy="1990504"/>
            <wp:effectExtent l="19050" t="19050" r="19050" b="10160"/>
            <wp:docPr id="642859732" name="Image 2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9732" name="Image 2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74" cy="19999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604002" w14:textId="77777777" w:rsidR="004622F1" w:rsidRPr="00A45A49" w:rsidRDefault="004622F1" w:rsidP="004622F1">
      <w:pPr>
        <w:pStyle w:val="TPnormalpuce1"/>
        <w:ind w:left="720" w:hanging="360"/>
      </w:pPr>
      <w:r w:rsidRPr="00A45A49">
        <w:t>Cycle d’autorisation</w:t>
      </w:r>
    </w:p>
    <w:p w14:paraId="568455C8" w14:textId="77777777" w:rsidR="004622F1" w:rsidRPr="00A45A49" w:rsidRDefault="004622F1" w:rsidP="004622F1">
      <w:pPr>
        <w:rPr>
          <w:lang w:val="fr-FR"/>
        </w:rPr>
      </w:pPr>
      <w:r w:rsidRPr="00A45A49">
        <w:rPr>
          <w:noProof/>
          <w:lang w:val="fr-FR"/>
        </w:rPr>
        <w:drawing>
          <wp:inline distT="0" distB="0" distL="0" distR="0" wp14:anchorId="69A15703" wp14:editId="16F7EE33">
            <wp:extent cx="6026618" cy="2438400"/>
            <wp:effectExtent l="19050" t="19050" r="12700" b="19050"/>
            <wp:docPr id="964137364" name="Image 1" descr="Une image contenant texte, Polic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7364" name="Image 1" descr="Une image contenant texte, Police, capture d’écran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87" cy="2445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4945AD" w14:textId="77777777" w:rsidR="004622F1" w:rsidRPr="00A45A49" w:rsidRDefault="004622F1" w:rsidP="004622F1">
      <w:pPr>
        <w:pStyle w:val="TPnormal"/>
      </w:pPr>
    </w:p>
    <w:p w14:paraId="5CF8C5B9" w14:textId="75BDC75B" w:rsidR="00BD4F4C" w:rsidRPr="00A45A49" w:rsidRDefault="004622F1" w:rsidP="000E6457">
      <w:pPr>
        <w:pStyle w:val="Titre1"/>
        <w:numPr>
          <w:ilvl w:val="0"/>
          <w:numId w:val="41"/>
        </w:numPr>
        <w:rPr>
          <w:lang w:val="fr-FR"/>
        </w:rPr>
      </w:pPr>
      <w:r w:rsidRPr="00A45A49">
        <w:rPr>
          <w:lang w:val="fr-FR"/>
        </w:rPr>
        <w:t>Librairies JJWT</w:t>
      </w:r>
      <w:r w:rsidR="00BD4F4C" w:rsidRPr="00A45A49">
        <w:rPr>
          <w:lang w:val="fr-FR"/>
        </w:rPr>
        <w:t xml:space="preserve"> :</w:t>
      </w:r>
    </w:p>
    <w:p w14:paraId="72D068B8" w14:textId="77777777" w:rsidR="0072718D" w:rsidRPr="00A45A49" w:rsidRDefault="0072718D" w:rsidP="0072718D">
      <w:pPr>
        <w:pStyle w:val="TPnormal"/>
      </w:pPr>
      <w:r w:rsidRPr="00A45A49">
        <w:t>Il faut ajouter les lib librairies JJWT API et JJWT Impl pour permettre de manipuler le jeton JWT</w:t>
      </w:r>
    </w:p>
    <w:p w14:paraId="27780E55" w14:textId="4E2E9B1D" w:rsidR="00A503F9" w:rsidRPr="00A45A49" w:rsidRDefault="0072718D" w:rsidP="007865D3">
      <w:pPr>
        <w:pStyle w:val="TPnormalpuce1"/>
      </w:pPr>
      <w:r w:rsidRPr="00A45A49">
        <w:t>Dans build.gradle ; ajouter les librairies pour JWT</w:t>
      </w:r>
    </w:p>
    <w:p w14:paraId="6F8D7D5F" w14:textId="77777777" w:rsidR="007865D3" w:rsidRPr="00A45A49" w:rsidRDefault="007865D3" w:rsidP="004420D6">
      <w:pPr>
        <w:rPr>
          <w:lang w:val="fr-FR"/>
        </w:rPr>
      </w:pPr>
    </w:p>
    <w:p w14:paraId="3BD0CBF1" w14:textId="77777777" w:rsidR="004420D6" w:rsidRPr="00A45A49" w:rsidRDefault="004420D6" w:rsidP="004420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 https://mvnrepository.com/artifact/io.jsonwebtoken/jjwt-api</w:t>
      </w:r>
    </w:p>
    <w:p w14:paraId="542CA30F" w14:textId="77777777" w:rsidR="004420D6" w:rsidRPr="00A45A49" w:rsidRDefault="004420D6" w:rsidP="004420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color w:val="2A00FF"/>
          <w:sz w:val="18"/>
          <w:szCs w:val="18"/>
        </w:rPr>
        <w:t>'io.jsonwebtoken:jjwt-api:0.11.5'</w:t>
      </w:r>
    </w:p>
    <w:p w14:paraId="4F784D5E" w14:textId="77777777" w:rsidR="004420D6" w:rsidRPr="00A45A49" w:rsidRDefault="004420D6" w:rsidP="004420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 https://mvnrepository.com/artifact/io.jsonwebtoken/jjwt-impl</w:t>
      </w:r>
    </w:p>
    <w:p w14:paraId="553CDD99" w14:textId="77777777" w:rsidR="004420D6" w:rsidRPr="00A45A49" w:rsidRDefault="004420D6" w:rsidP="004420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runtimeOnly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color w:val="2A00FF"/>
          <w:sz w:val="18"/>
          <w:szCs w:val="18"/>
        </w:rPr>
        <w:t>'io.jsonwebtoken:jjwt-impl:0.11.5'</w:t>
      </w:r>
    </w:p>
    <w:p w14:paraId="1B0E173E" w14:textId="77777777" w:rsidR="004420D6" w:rsidRPr="00A45A49" w:rsidRDefault="004420D6" w:rsidP="004420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 https://mvnrepository.com/artifact/io.jsonwebtoken/jjwt-jackson</w:t>
      </w:r>
    </w:p>
    <w:p w14:paraId="069E6524" w14:textId="77777777" w:rsidR="004420D6" w:rsidRPr="00A45A49" w:rsidRDefault="004420D6" w:rsidP="004420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runtimeOnly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color w:val="2A00FF"/>
          <w:sz w:val="18"/>
          <w:szCs w:val="18"/>
        </w:rPr>
        <w:t>'io.jsonwebtoken:jjwt-jackson:0.11.5'</w:t>
      </w:r>
    </w:p>
    <w:p w14:paraId="64F59A09" w14:textId="77777777" w:rsidR="004420D6" w:rsidRPr="00A45A49" w:rsidRDefault="004420D6" w:rsidP="004420D6">
      <w:pPr>
        <w:rPr>
          <w:lang w:val="fr-FR"/>
        </w:rPr>
      </w:pPr>
    </w:p>
    <w:p w14:paraId="7315F81D" w14:textId="77777777" w:rsidR="00FF5905" w:rsidRPr="00A45A49" w:rsidRDefault="00FF5905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 w:rsidRPr="00A45A49">
        <w:rPr>
          <w:lang w:val="fr-FR"/>
        </w:rPr>
        <w:br w:type="page"/>
      </w:r>
    </w:p>
    <w:p w14:paraId="6E73037A" w14:textId="590A16B5" w:rsidR="00A503F9" w:rsidRPr="00A45A49" w:rsidRDefault="00E447BB" w:rsidP="00036A4E">
      <w:pPr>
        <w:pStyle w:val="Titre1"/>
        <w:numPr>
          <w:ilvl w:val="0"/>
          <w:numId w:val="41"/>
        </w:numPr>
        <w:rPr>
          <w:lang w:val="fr-FR"/>
        </w:rPr>
      </w:pPr>
      <w:r w:rsidRPr="00A45A49">
        <w:rPr>
          <w:lang w:val="fr-FR"/>
        </w:rPr>
        <w:lastRenderedPageBreak/>
        <w:t xml:space="preserve">L’entité Utilisateur </w:t>
      </w:r>
      <w:r w:rsidR="00A503F9" w:rsidRPr="00A45A49">
        <w:rPr>
          <w:lang w:val="fr-FR"/>
        </w:rPr>
        <w:t>:</w:t>
      </w:r>
    </w:p>
    <w:p w14:paraId="63D7B211" w14:textId="77777777" w:rsidR="00464E9C" w:rsidRPr="00A45A49" w:rsidRDefault="00464E9C" w:rsidP="00464E9C">
      <w:pPr>
        <w:pStyle w:val="TPnormal"/>
      </w:pPr>
      <w:r w:rsidRPr="00A45A49">
        <w:t>Dans les 2 schémas, il faut manipuler les données d’un utilisateur depuis la base. Pour cela, il faut une entité et un Repository associé</w:t>
      </w:r>
    </w:p>
    <w:p w14:paraId="4C81ADA3" w14:textId="73D540A4" w:rsidR="009D539D" w:rsidRPr="00A45A49" w:rsidRDefault="00464E9C" w:rsidP="00770986">
      <w:pPr>
        <w:pStyle w:val="TPnormalpuce1"/>
        <w:ind w:left="720" w:hanging="360"/>
      </w:pPr>
      <w:r w:rsidRPr="00A45A49">
        <w:t>L’entité correspond à la table « </w:t>
      </w:r>
      <w:r w:rsidR="000A0A42" w:rsidRPr="00A45A49">
        <w:t>cav_user</w:t>
      </w:r>
      <w:r w:rsidRPr="00A45A49">
        <w:t> » déjà existante</w:t>
      </w:r>
    </w:p>
    <w:p w14:paraId="67BF60B3" w14:textId="23ED26E6" w:rsidR="00627BF7" w:rsidRPr="00A45A49" w:rsidRDefault="00EC22FA" w:rsidP="0027176F">
      <w:pPr>
        <w:rPr>
          <w:lang w:val="fr-FR"/>
        </w:rPr>
      </w:pPr>
      <w:r w:rsidRPr="00A45A49">
        <w:rPr>
          <w:noProof/>
          <w:lang w:val="fr-FR"/>
        </w:rPr>
        <w:drawing>
          <wp:inline distT="0" distB="0" distL="0" distR="0" wp14:anchorId="5BFA1521" wp14:editId="24096915">
            <wp:extent cx="2124075" cy="1295400"/>
            <wp:effectExtent l="19050" t="19050" r="28575" b="19050"/>
            <wp:docPr id="1139406545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06545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D771FA" w14:textId="77777777" w:rsidR="00CE765F" w:rsidRPr="00A45A49" w:rsidRDefault="00CE765F" w:rsidP="00CE765F">
      <w:pPr>
        <w:rPr>
          <w:lang w:val="fr-FR"/>
        </w:rPr>
      </w:pPr>
    </w:p>
    <w:p w14:paraId="6F036E4B" w14:textId="77777777" w:rsidR="005C5ED7" w:rsidRPr="00A45A49" w:rsidRDefault="005C5ED7" w:rsidP="005C5ED7">
      <w:pPr>
        <w:pStyle w:val="Titre2"/>
        <w:rPr>
          <w:lang w:val="fr-FR"/>
        </w:rPr>
      </w:pPr>
      <w:r w:rsidRPr="00A45A49">
        <w:rPr>
          <w:lang w:val="fr-FR"/>
        </w:rPr>
        <w:t>L’entité Utilisateur doit implémenter l’interface UserDetails</w:t>
      </w:r>
    </w:p>
    <w:p w14:paraId="71AB2FC6" w14:textId="77777777" w:rsidR="005C5ED7" w:rsidRPr="00A45A49" w:rsidRDefault="005C5ED7" w:rsidP="005C5ED7">
      <w:pPr>
        <w:rPr>
          <w:lang w:val="fr-FR"/>
        </w:rPr>
      </w:pPr>
    </w:p>
    <w:p w14:paraId="4F54BAEF" w14:textId="77777777" w:rsidR="005C5ED7" w:rsidRPr="00A45A49" w:rsidRDefault="005C5ED7" w:rsidP="005C5ED7">
      <w:pPr>
        <w:pStyle w:val="TPnormal"/>
      </w:pPr>
      <w:r w:rsidRPr="00A45A49">
        <w:t>Pour manipuler cette entité dans le contexte de Spring Security, il faut que l’entité implémente UserDetails</w:t>
      </w:r>
    </w:p>
    <w:p w14:paraId="00945458" w14:textId="77777777" w:rsidR="005C5ED7" w:rsidRPr="00A45A49" w:rsidRDefault="005C5ED7" w:rsidP="005C5ED7">
      <w:pPr>
        <w:pStyle w:val="TPnormalpuce1"/>
        <w:ind w:left="720" w:hanging="360"/>
      </w:pPr>
      <w:r w:rsidRPr="00A45A49">
        <w:t>Cette interface appartient à Spring Security</w:t>
      </w:r>
    </w:p>
    <w:p w14:paraId="55746E90" w14:textId="77777777" w:rsidR="005C5ED7" w:rsidRPr="00A45A49" w:rsidRDefault="005C5ED7" w:rsidP="005C5ED7">
      <w:pPr>
        <w:pStyle w:val="TPnormalpuce1"/>
        <w:numPr>
          <w:ilvl w:val="1"/>
          <w:numId w:val="15"/>
        </w:numPr>
        <w:ind w:left="1070"/>
      </w:pPr>
      <w:r w:rsidRPr="00A45A49">
        <w:t>Elle représente l’utilisateur a connecté pour Spring Security</w:t>
      </w:r>
    </w:p>
    <w:p w14:paraId="6EC265CC" w14:textId="77777777" w:rsidR="005C5ED7" w:rsidRPr="00A45A49" w:rsidRDefault="005C5ED7" w:rsidP="005C5ED7">
      <w:pPr>
        <w:pStyle w:val="TPnormalpuce1"/>
        <w:ind w:left="720" w:hanging="360"/>
      </w:pPr>
      <w:r w:rsidRPr="00A45A49">
        <w:t>Pour comprendre cette classe et ce qu’elle implique</w:t>
      </w:r>
    </w:p>
    <w:p w14:paraId="32C84676" w14:textId="77777777" w:rsidR="005C5ED7" w:rsidRPr="00A45A49" w:rsidRDefault="005C5ED7" w:rsidP="005C5ED7">
      <w:pPr>
        <w:pStyle w:val="TPnormalpuce1"/>
        <w:numPr>
          <w:ilvl w:val="1"/>
          <w:numId w:val="15"/>
        </w:numPr>
        <w:ind w:left="1070"/>
      </w:pPr>
      <w:r w:rsidRPr="00A45A49">
        <w:t>Il faut aller explorer la classe : org.springframework.security.core.userdetails.UserDetails</w:t>
      </w:r>
    </w:p>
    <w:p w14:paraId="4843E061" w14:textId="77777777" w:rsidR="005C5ED7" w:rsidRPr="00A45A49" w:rsidRDefault="005C5ED7" w:rsidP="005C5ED7">
      <w:pPr>
        <w:pStyle w:val="TPnormalpuce1"/>
        <w:numPr>
          <w:ilvl w:val="1"/>
          <w:numId w:val="15"/>
        </w:numPr>
        <w:ind w:left="1070"/>
      </w:pPr>
      <w:r w:rsidRPr="00A45A49">
        <w:t>https://docs.spring.io/spring-security/site/docs/current/api/org/springframework/security/core/userdetails/UserDetails.html</w:t>
      </w:r>
    </w:p>
    <w:p w14:paraId="1A61C1E2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45A49">
        <w:rPr>
          <w:rFonts w:ascii="Consolas" w:hAnsi="Consolas"/>
          <w:color w:val="000000"/>
          <w:sz w:val="18"/>
          <w:szCs w:val="18"/>
        </w:rPr>
        <w:t xml:space="preserve"> fr.eni.cave.bo;</w:t>
      </w:r>
    </w:p>
    <w:p w14:paraId="3357C788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98E6A5F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java.util.*;</w:t>
      </w:r>
    </w:p>
    <w:p w14:paraId="7793A0AA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879802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org.springframework.security.core.GrantedAuthority;</w:t>
      </w:r>
    </w:p>
    <w:p w14:paraId="6DDF8779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org.springframework.security.core.authority.SimpleGrantedAuthority;</w:t>
      </w:r>
    </w:p>
    <w:p w14:paraId="335D2BD0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org.springframework.security.core.userdetails.UserDetails;</w:t>
      </w:r>
    </w:p>
    <w:p w14:paraId="186691F9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1FAB4E8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79FAEBA3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2A2ED7BC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lombok.experimental.SuperBuilder;</w:t>
      </w:r>
    </w:p>
    <w:p w14:paraId="6217032A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7E1411E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@NoArgsConstructor</w:t>
      </w:r>
    </w:p>
    <w:p w14:paraId="078BF418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@AllArgsConstructor</w:t>
      </w:r>
    </w:p>
    <w:p w14:paraId="1F1FE82E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@Getter</w:t>
      </w:r>
    </w:p>
    <w:p w14:paraId="261AEDAD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@Setter</w:t>
      </w:r>
    </w:p>
    <w:p w14:paraId="721CCBD4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@EqualsAndHashCode</w:t>
      </w:r>
      <w:r w:rsidRPr="00A45A49">
        <w:rPr>
          <w:rFonts w:ascii="Consolas" w:hAnsi="Consolas"/>
          <w:color w:val="000000"/>
          <w:sz w:val="18"/>
          <w:szCs w:val="18"/>
        </w:rPr>
        <w:t xml:space="preserve">(of = { </w:t>
      </w:r>
      <w:r w:rsidRPr="00A45A49">
        <w:rPr>
          <w:rFonts w:ascii="Consolas" w:hAnsi="Consolas"/>
          <w:color w:val="2A00FF"/>
          <w:sz w:val="18"/>
          <w:szCs w:val="18"/>
        </w:rPr>
        <w:t>"pseudo"</w:t>
      </w:r>
      <w:r w:rsidRPr="00A45A49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55C476E1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@ToString</w:t>
      </w:r>
      <w:r w:rsidRPr="00A45A49">
        <w:rPr>
          <w:rFonts w:ascii="Consolas" w:hAnsi="Consolas"/>
          <w:color w:val="000000"/>
          <w:sz w:val="18"/>
          <w:szCs w:val="18"/>
        </w:rPr>
        <w:t xml:space="preserve">(of = { </w:t>
      </w:r>
      <w:r w:rsidRPr="00A45A49">
        <w:rPr>
          <w:rFonts w:ascii="Consolas" w:hAnsi="Consolas"/>
          <w:color w:val="2A00FF"/>
          <w:sz w:val="18"/>
          <w:szCs w:val="18"/>
        </w:rPr>
        <w:t>"pseudo"</w:t>
      </w:r>
      <w:r w:rsidRPr="00A45A49">
        <w:rPr>
          <w:rFonts w:ascii="Consolas" w:hAnsi="Consolas"/>
          <w:color w:val="000000"/>
          <w:sz w:val="18"/>
          <w:szCs w:val="18"/>
        </w:rPr>
        <w:t xml:space="preserve">, </w:t>
      </w:r>
      <w:r w:rsidRPr="00A45A49">
        <w:rPr>
          <w:rFonts w:ascii="Consolas" w:hAnsi="Consolas"/>
          <w:color w:val="2A00FF"/>
          <w:sz w:val="18"/>
          <w:szCs w:val="18"/>
        </w:rPr>
        <w:t>"nom"</w:t>
      </w:r>
      <w:r w:rsidRPr="00A45A49">
        <w:rPr>
          <w:rFonts w:ascii="Consolas" w:hAnsi="Consolas"/>
          <w:color w:val="000000"/>
          <w:sz w:val="18"/>
          <w:szCs w:val="18"/>
        </w:rPr>
        <w:t xml:space="preserve">, </w:t>
      </w:r>
      <w:r w:rsidRPr="00A45A49">
        <w:rPr>
          <w:rFonts w:ascii="Consolas" w:hAnsi="Consolas"/>
          <w:color w:val="2A00FF"/>
          <w:sz w:val="18"/>
          <w:szCs w:val="18"/>
        </w:rPr>
        <w:t>"prenom"</w:t>
      </w:r>
      <w:r w:rsidRPr="00A45A49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6D11811C" w14:textId="77777777" w:rsidR="00B11D39" w:rsidRPr="00A45A49" w:rsidRDefault="00B11D39" w:rsidP="00B374D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@SuperBuilder</w:t>
      </w:r>
    </w:p>
    <w:p w14:paraId="5392F42D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AE367E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@Entity</w:t>
      </w:r>
    </w:p>
    <w:p w14:paraId="016D58F1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@Table</w:t>
      </w:r>
      <w:r w:rsidRPr="00A45A49">
        <w:rPr>
          <w:rFonts w:ascii="Consolas" w:hAnsi="Consolas"/>
          <w:color w:val="000000"/>
          <w:sz w:val="18"/>
          <w:szCs w:val="18"/>
        </w:rPr>
        <w:t xml:space="preserve">(name = </w:t>
      </w:r>
      <w:r w:rsidRPr="00A45A49">
        <w:rPr>
          <w:rFonts w:ascii="Consolas" w:hAnsi="Consolas"/>
          <w:color w:val="2A00FF"/>
          <w:sz w:val="18"/>
          <w:szCs w:val="18"/>
        </w:rPr>
        <w:t>"CAV_USER"</w:t>
      </w:r>
      <w:r w:rsidRPr="00A45A49">
        <w:rPr>
          <w:rFonts w:ascii="Consolas" w:hAnsi="Consolas"/>
          <w:color w:val="000000"/>
          <w:sz w:val="18"/>
          <w:szCs w:val="18"/>
        </w:rPr>
        <w:t>)</w:t>
      </w:r>
    </w:p>
    <w:p w14:paraId="5AF9CEDF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@Inheritance</w:t>
      </w:r>
      <w:r w:rsidRPr="00A45A49">
        <w:rPr>
          <w:rFonts w:ascii="Consolas" w:hAnsi="Consolas"/>
          <w:color w:val="000000"/>
          <w:sz w:val="18"/>
          <w:szCs w:val="18"/>
        </w:rPr>
        <w:t>(strategy = InheritanceType.</w:t>
      </w:r>
      <w:r w:rsidRPr="00A45A49">
        <w:rPr>
          <w:rFonts w:ascii="Consolas" w:hAnsi="Consolas"/>
          <w:b/>
          <w:bCs/>
          <w:i/>
          <w:iCs/>
          <w:color w:val="0000C0"/>
          <w:sz w:val="18"/>
          <w:szCs w:val="18"/>
        </w:rPr>
        <w:t>JOINED</w:t>
      </w:r>
      <w:r w:rsidRPr="00A45A49">
        <w:rPr>
          <w:rFonts w:ascii="Consolas" w:hAnsi="Consolas"/>
          <w:color w:val="000000"/>
          <w:sz w:val="18"/>
          <w:szCs w:val="18"/>
        </w:rPr>
        <w:t>)</w:t>
      </w:r>
    </w:p>
    <w:p w14:paraId="3C821921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45A49">
        <w:rPr>
          <w:rFonts w:ascii="Consolas" w:hAnsi="Consolas"/>
          <w:color w:val="000000"/>
          <w:sz w:val="18"/>
          <w:szCs w:val="18"/>
        </w:rPr>
        <w:t xml:space="preserve"> Utilisateur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Pr="00A45A49">
        <w:rPr>
          <w:rFonts w:ascii="Consolas" w:hAnsi="Consolas"/>
          <w:color w:val="000000"/>
          <w:sz w:val="18"/>
          <w:szCs w:val="18"/>
        </w:rPr>
        <w:t xml:space="preserve"> UserDetails{</w:t>
      </w:r>
    </w:p>
    <w:p w14:paraId="660ADD4E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long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i/>
          <w:iCs/>
          <w:color w:val="0000C0"/>
          <w:sz w:val="18"/>
          <w:szCs w:val="18"/>
        </w:rPr>
        <w:t>serialVersionUID</w:t>
      </w:r>
      <w:r w:rsidRPr="00A45A49">
        <w:rPr>
          <w:rFonts w:ascii="Consolas" w:hAnsi="Consolas"/>
          <w:color w:val="000000"/>
          <w:sz w:val="18"/>
          <w:szCs w:val="18"/>
        </w:rPr>
        <w:t xml:space="preserve"> = 1L;</w:t>
      </w:r>
    </w:p>
    <w:p w14:paraId="49D8DCC4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F9A2678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@Id</w:t>
      </w:r>
    </w:p>
    <w:p w14:paraId="77C28635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@Column</w:t>
      </w:r>
      <w:r w:rsidRPr="00A45A49">
        <w:rPr>
          <w:rFonts w:ascii="Consolas" w:hAnsi="Consolas"/>
          <w:color w:val="000000"/>
          <w:sz w:val="18"/>
          <w:szCs w:val="18"/>
        </w:rPr>
        <w:t xml:space="preserve">(name = </w:t>
      </w:r>
      <w:r w:rsidRPr="00A45A49">
        <w:rPr>
          <w:rFonts w:ascii="Consolas" w:hAnsi="Consolas"/>
          <w:color w:val="2A00FF"/>
          <w:sz w:val="18"/>
          <w:szCs w:val="18"/>
        </w:rPr>
        <w:t>"LOGIN"</w:t>
      </w:r>
      <w:r w:rsidRPr="00A45A49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A45A49">
        <w:rPr>
          <w:rFonts w:ascii="Consolas" w:hAnsi="Consolas"/>
          <w:color w:val="000000"/>
          <w:sz w:val="18"/>
          <w:szCs w:val="18"/>
        </w:rPr>
        <w:t>, length = 255)</w:t>
      </w:r>
    </w:p>
    <w:p w14:paraId="7CA39D6E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0000C0"/>
          <w:sz w:val="18"/>
          <w:szCs w:val="18"/>
        </w:rPr>
        <w:t>pseudo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2BDB80AB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1EE3F5C4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@Column</w:t>
      </w:r>
      <w:r w:rsidRPr="00A45A49">
        <w:rPr>
          <w:rFonts w:ascii="Consolas" w:hAnsi="Consolas"/>
          <w:color w:val="000000"/>
          <w:sz w:val="18"/>
          <w:szCs w:val="18"/>
        </w:rPr>
        <w:t xml:space="preserve">(name = </w:t>
      </w:r>
      <w:r w:rsidRPr="00A45A49">
        <w:rPr>
          <w:rFonts w:ascii="Consolas" w:hAnsi="Consolas"/>
          <w:color w:val="2A00FF"/>
          <w:sz w:val="18"/>
          <w:szCs w:val="18"/>
        </w:rPr>
        <w:t>"PASSWORD"</w:t>
      </w:r>
      <w:r w:rsidRPr="00A45A49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A45A49">
        <w:rPr>
          <w:rFonts w:ascii="Consolas" w:hAnsi="Consolas"/>
          <w:color w:val="000000"/>
          <w:sz w:val="18"/>
          <w:szCs w:val="18"/>
        </w:rPr>
        <w:t>, length = 68)</w:t>
      </w:r>
    </w:p>
    <w:p w14:paraId="2A582B48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0000C0"/>
          <w:sz w:val="18"/>
          <w:szCs w:val="18"/>
        </w:rPr>
        <w:t>password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13814326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60F9C20C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@Column</w:t>
      </w:r>
      <w:r w:rsidRPr="00A45A49">
        <w:rPr>
          <w:rFonts w:ascii="Consolas" w:hAnsi="Consolas"/>
          <w:color w:val="000000"/>
          <w:sz w:val="18"/>
          <w:szCs w:val="18"/>
        </w:rPr>
        <w:t xml:space="preserve">(name = </w:t>
      </w:r>
      <w:r w:rsidRPr="00A45A49">
        <w:rPr>
          <w:rFonts w:ascii="Consolas" w:hAnsi="Consolas"/>
          <w:color w:val="2A00FF"/>
          <w:sz w:val="18"/>
          <w:szCs w:val="18"/>
        </w:rPr>
        <w:t>"LAST_NAME"</w:t>
      </w:r>
      <w:r w:rsidRPr="00A45A49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A45A49">
        <w:rPr>
          <w:rFonts w:ascii="Consolas" w:hAnsi="Consolas"/>
          <w:color w:val="000000"/>
          <w:sz w:val="18"/>
          <w:szCs w:val="18"/>
        </w:rPr>
        <w:t>, length = 90)</w:t>
      </w:r>
    </w:p>
    <w:p w14:paraId="68963DDE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0000C0"/>
          <w:sz w:val="18"/>
          <w:szCs w:val="18"/>
        </w:rPr>
        <w:t>nom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66D062FC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6372489E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@Column</w:t>
      </w:r>
      <w:r w:rsidRPr="00A45A49">
        <w:rPr>
          <w:rFonts w:ascii="Consolas" w:hAnsi="Consolas"/>
          <w:color w:val="000000"/>
          <w:sz w:val="18"/>
          <w:szCs w:val="18"/>
        </w:rPr>
        <w:t xml:space="preserve">(name = </w:t>
      </w:r>
      <w:r w:rsidRPr="00A45A49">
        <w:rPr>
          <w:rFonts w:ascii="Consolas" w:hAnsi="Consolas"/>
          <w:color w:val="2A00FF"/>
          <w:sz w:val="18"/>
          <w:szCs w:val="18"/>
        </w:rPr>
        <w:t>"FIRST_NAME"</w:t>
      </w:r>
      <w:r w:rsidRPr="00A45A49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A45A49">
        <w:rPr>
          <w:rFonts w:ascii="Consolas" w:hAnsi="Consolas"/>
          <w:color w:val="000000"/>
          <w:sz w:val="18"/>
          <w:szCs w:val="18"/>
        </w:rPr>
        <w:t>, length = 150)</w:t>
      </w:r>
    </w:p>
    <w:p w14:paraId="3258C4E5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0000C0"/>
          <w:sz w:val="18"/>
          <w:szCs w:val="18"/>
        </w:rPr>
        <w:t>prenom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12864376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43D6B72C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@Column</w:t>
      </w:r>
      <w:r w:rsidRPr="00A45A49">
        <w:rPr>
          <w:rFonts w:ascii="Consolas" w:hAnsi="Consolas"/>
          <w:color w:val="000000"/>
          <w:sz w:val="18"/>
          <w:szCs w:val="18"/>
        </w:rPr>
        <w:t>(length = 15)</w:t>
      </w:r>
    </w:p>
    <w:p w14:paraId="1F3DDA65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0000C0"/>
          <w:sz w:val="18"/>
          <w:szCs w:val="18"/>
        </w:rPr>
        <w:t>authority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22F00C24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E0E8470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3DFBA1D7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5FBF"/>
          <w:sz w:val="18"/>
          <w:szCs w:val="18"/>
        </w:rPr>
        <w:t>/**</w:t>
      </w:r>
    </w:p>
    <w:p w14:paraId="797C9755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3F5FBF"/>
          <w:sz w:val="18"/>
          <w:szCs w:val="18"/>
        </w:rPr>
        <w:tab/>
        <w:t xml:space="preserve"> * Méthodes associées à UserDetails</w:t>
      </w:r>
    </w:p>
    <w:p w14:paraId="3BC69D1A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3F5FBF"/>
          <w:sz w:val="18"/>
          <w:szCs w:val="18"/>
        </w:rPr>
        <w:tab/>
        <w:t xml:space="preserve"> */</w:t>
      </w:r>
    </w:p>
    <w:p w14:paraId="4D85C6C9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@Override</w:t>
      </w:r>
    </w:p>
    <w:p w14:paraId="2027ECC8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Collection&lt;?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A45A49">
        <w:rPr>
          <w:rFonts w:ascii="Consolas" w:hAnsi="Consolas"/>
          <w:color w:val="000000"/>
          <w:sz w:val="18"/>
          <w:szCs w:val="18"/>
        </w:rPr>
        <w:t xml:space="preserve"> GrantedAuthority&gt; getAuthorities() {</w:t>
      </w:r>
    </w:p>
    <w:p w14:paraId="36B36D61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Arrays.</w:t>
      </w:r>
      <w:r w:rsidRPr="00A45A49">
        <w:rPr>
          <w:rFonts w:ascii="Consolas" w:hAnsi="Consolas"/>
          <w:i/>
          <w:iCs/>
          <w:color w:val="000000"/>
          <w:sz w:val="18"/>
          <w:szCs w:val="18"/>
        </w:rPr>
        <w:t>asList</w:t>
      </w:r>
      <w:r w:rsidRPr="00A45A49">
        <w:rPr>
          <w:rFonts w:ascii="Consolas" w:hAnsi="Consolas"/>
          <w:color w:val="000000"/>
          <w:sz w:val="18"/>
          <w:szCs w:val="18"/>
        </w:rPr>
        <w:t>(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45A49">
        <w:rPr>
          <w:rFonts w:ascii="Consolas" w:hAnsi="Consolas"/>
          <w:color w:val="000000"/>
          <w:sz w:val="18"/>
          <w:szCs w:val="18"/>
        </w:rPr>
        <w:t xml:space="preserve"> SimpleGrantedAuthority(</w:t>
      </w:r>
      <w:r w:rsidRPr="00A45A49">
        <w:rPr>
          <w:rFonts w:ascii="Consolas" w:hAnsi="Consolas"/>
          <w:color w:val="0000C0"/>
          <w:sz w:val="18"/>
          <w:szCs w:val="18"/>
        </w:rPr>
        <w:t>authority</w:t>
      </w:r>
      <w:r w:rsidRPr="00A45A49">
        <w:rPr>
          <w:rFonts w:ascii="Consolas" w:hAnsi="Consolas"/>
          <w:color w:val="000000"/>
          <w:sz w:val="18"/>
          <w:szCs w:val="18"/>
        </w:rPr>
        <w:t>));</w:t>
      </w:r>
    </w:p>
    <w:p w14:paraId="1C77E8F9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3F315DEA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63ECC275" w14:textId="41F6488E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="00554CA9" w:rsidRPr="00A45A49">
        <w:rPr>
          <w:rFonts w:ascii="Consolas" w:hAnsi="Consolas"/>
          <w:color w:val="646464"/>
          <w:sz w:val="18"/>
          <w:szCs w:val="18"/>
        </w:rPr>
        <w:t>@Override</w:t>
      </w:r>
    </w:p>
    <w:p w14:paraId="0CECE44A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getUsername() {</w:t>
      </w:r>
    </w:p>
    <w:p w14:paraId="76FE9FEE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color w:val="0000C0"/>
          <w:sz w:val="18"/>
          <w:szCs w:val="18"/>
        </w:rPr>
        <w:t>pseudo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214A5E61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3D137EE3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FF7A787" w14:textId="5EE0F5E5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="00554CA9" w:rsidRPr="00A45A49">
        <w:rPr>
          <w:rFonts w:ascii="Consolas" w:hAnsi="Consolas"/>
          <w:color w:val="646464"/>
          <w:sz w:val="18"/>
          <w:szCs w:val="18"/>
        </w:rPr>
        <w:t>@Override</w:t>
      </w:r>
    </w:p>
    <w:p w14:paraId="4AE2B072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45A49">
        <w:rPr>
          <w:rFonts w:ascii="Consolas" w:hAnsi="Consolas"/>
          <w:color w:val="000000"/>
          <w:sz w:val="18"/>
          <w:szCs w:val="18"/>
        </w:rPr>
        <w:t xml:space="preserve"> isAccountNonExpired() {</w:t>
      </w:r>
    </w:p>
    <w:p w14:paraId="7597ED69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607BD9D7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0A610153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67C7610" w14:textId="5C6705CE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="00554CA9" w:rsidRPr="00A45A49">
        <w:rPr>
          <w:rFonts w:ascii="Consolas" w:hAnsi="Consolas"/>
          <w:color w:val="646464"/>
          <w:sz w:val="18"/>
          <w:szCs w:val="18"/>
        </w:rPr>
        <w:t>@Override</w:t>
      </w:r>
    </w:p>
    <w:p w14:paraId="2FCA2465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45A49">
        <w:rPr>
          <w:rFonts w:ascii="Consolas" w:hAnsi="Consolas"/>
          <w:color w:val="000000"/>
          <w:sz w:val="18"/>
          <w:szCs w:val="18"/>
        </w:rPr>
        <w:t xml:space="preserve"> isAccountNonLocked() {</w:t>
      </w:r>
    </w:p>
    <w:p w14:paraId="78E315B3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3AC45A28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19C37A30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334C1D" w14:textId="52421199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="00554CA9" w:rsidRPr="00A45A49">
        <w:rPr>
          <w:rFonts w:ascii="Consolas" w:hAnsi="Consolas"/>
          <w:color w:val="646464"/>
          <w:sz w:val="18"/>
          <w:szCs w:val="18"/>
        </w:rPr>
        <w:t>@Override</w:t>
      </w:r>
    </w:p>
    <w:p w14:paraId="79FBFC14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45A49">
        <w:rPr>
          <w:rFonts w:ascii="Consolas" w:hAnsi="Consolas"/>
          <w:color w:val="000000"/>
          <w:sz w:val="18"/>
          <w:szCs w:val="18"/>
        </w:rPr>
        <w:t xml:space="preserve"> isCredentialsNonExpired() {</w:t>
      </w:r>
    </w:p>
    <w:p w14:paraId="53027BBB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2151A780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5493A8EC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C45441" w14:textId="5515023F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="00554CA9" w:rsidRPr="00A45A49">
        <w:rPr>
          <w:rFonts w:ascii="Consolas" w:hAnsi="Consolas"/>
          <w:color w:val="646464"/>
          <w:sz w:val="18"/>
          <w:szCs w:val="18"/>
        </w:rPr>
        <w:t>@Override</w:t>
      </w:r>
    </w:p>
    <w:p w14:paraId="69E11861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45A49">
        <w:rPr>
          <w:rFonts w:ascii="Consolas" w:hAnsi="Consolas"/>
          <w:color w:val="000000"/>
          <w:sz w:val="18"/>
          <w:szCs w:val="18"/>
        </w:rPr>
        <w:t xml:space="preserve"> isEnabled() {</w:t>
      </w:r>
    </w:p>
    <w:p w14:paraId="7B71281D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3F1CC96F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4E688C8D" w14:textId="77777777" w:rsidR="00B11D39" w:rsidRPr="00A45A49" w:rsidRDefault="00B11D39" w:rsidP="00B11D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>}</w:t>
      </w:r>
    </w:p>
    <w:p w14:paraId="1BE4E646" w14:textId="75875DFA" w:rsidR="00B11D39" w:rsidRPr="00A45A49" w:rsidRDefault="009900FC" w:rsidP="009900FC">
      <w:pPr>
        <w:pStyle w:val="TPnormalpuce1"/>
      </w:pPr>
      <w:r w:rsidRPr="00A45A49">
        <w:t>Notre classe mère hérite de UserDetails</w:t>
      </w:r>
    </w:p>
    <w:p w14:paraId="1137F7CC" w14:textId="3C9339D7" w:rsidR="009900FC" w:rsidRPr="00A45A49" w:rsidRDefault="009900FC" w:rsidP="009900FC">
      <w:pPr>
        <w:pStyle w:val="TPnormalpuce1"/>
        <w:numPr>
          <w:ilvl w:val="1"/>
          <w:numId w:val="15"/>
        </w:numPr>
      </w:pPr>
      <w:r w:rsidRPr="00A45A49">
        <w:t>Qui demande un numéro de sérialisation</w:t>
      </w:r>
    </w:p>
    <w:p w14:paraId="74C2AC90" w14:textId="698D5E20" w:rsidR="009900FC" w:rsidRPr="00A45A49" w:rsidRDefault="009900FC" w:rsidP="009900FC">
      <w:pPr>
        <w:pStyle w:val="TPnormalpuce1"/>
        <w:numPr>
          <w:ilvl w:val="1"/>
          <w:numId w:val="15"/>
        </w:numPr>
      </w:pPr>
      <w:r w:rsidRPr="00A45A49">
        <w:t>Il faut aussi en ajouter un sur chaque classe fille</w:t>
      </w:r>
    </w:p>
    <w:p w14:paraId="22145DFB" w14:textId="214A46BB" w:rsidR="001346CC" w:rsidRPr="00A45A49" w:rsidRDefault="001346CC">
      <w:pPr>
        <w:rPr>
          <w:lang w:val="fr-FR"/>
        </w:rPr>
      </w:pPr>
      <w:r w:rsidRPr="00A45A49">
        <w:rPr>
          <w:lang w:val="fr-FR"/>
        </w:rPr>
        <w:br w:type="page"/>
      </w:r>
    </w:p>
    <w:p w14:paraId="3A2E385B" w14:textId="6B5DF653" w:rsidR="001346CC" w:rsidRPr="00A45A49" w:rsidRDefault="001346CC" w:rsidP="00DA711E">
      <w:pPr>
        <w:pStyle w:val="Titre1"/>
        <w:numPr>
          <w:ilvl w:val="0"/>
          <w:numId w:val="41"/>
        </w:numPr>
        <w:rPr>
          <w:lang w:val="fr-FR"/>
        </w:rPr>
      </w:pPr>
      <w:r w:rsidRPr="00A45A49">
        <w:rPr>
          <w:lang w:val="fr-FR"/>
        </w:rPr>
        <w:lastRenderedPageBreak/>
        <w:t>UserDetailsService :</w:t>
      </w:r>
    </w:p>
    <w:p w14:paraId="1A34D5E0" w14:textId="77777777" w:rsidR="001346CC" w:rsidRPr="00A45A49" w:rsidRDefault="001346CC" w:rsidP="001346CC">
      <w:pPr>
        <w:pStyle w:val="TPnormal"/>
      </w:pPr>
      <w:r w:rsidRPr="00A45A49">
        <w:t>Pour manipuler UserInfo avec Spring Security ; il faut déclarer UserDetailsService</w:t>
      </w:r>
    </w:p>
    <w:p w14:paraId="77FDAB8B" w14:textId="77777777" w:rsidR="001346CC" w:rsidRPr="00A45A49" w:rsidRDefault="001346CC" w:rsidP="001346CC">
      <w:pPr>
        <w:pStyle w:val="TPnormalpuce1"/>
      </w:pPr>
      <w:r w:rsidRPr="00A45A49">
        <w:t>UserDetailsService doit être déclaré dans une classe de configuration</w:t>
      </w:r>
    </w:p>
    <w:p w14:paraId="0ED2B9AF" w14:textId="77777777" w:rsidR="0020669C" w:rsidRPr="00A45A49" w:rsidRDefault="001346CC" w:rsidP="0020669C">
      <w:pPr>
        <w:pStyle w:val="TPnormalpuce1"/>
      </w:pPr>
      <w:r w:rsidRPr="00A45A49">
        <w:t>Création d’une classe JwtAppConfig</w:t>
      </w:r>
    </w:p>
    <w:p w14:paraId="752FF194" w14:textId="74B99695" w:rsidR="00B03F30" w:rsidRPr="00A45A49" w:rsidRDefault="00B03F30" w:rsidP="0020669C">
      <w:pPr>
        <w:pStyle w:val="TPnormalpuce1"/>
        <w:numPr>
          <w:ilvl w:val="1"/>
          <w:numId w:val="15"/>
        </w:numPr>
      </w:pPr>
      <w:r w:rsidRPr="00A45A49">
        <w:t xml:space="preserve">Elle centralise la configuration de sécurité liée à l’entité </w:t>
      </w:r>
      <w:r w:rsidR="00F668D5" w:rsidRPr="00A45A49">
        <w:t>Utilisateur</w:t>
      </w:r>
    </w:p>
    <w:p w14:paraId="7B38DB55" w14:textId="77777777" w:rsidR="0027539D" w:rsidRPr="00A45A49" w:rsidRDefault="00B03F30" w:rsidP="0027539D">
      <w:pPr>
        <w:pStyle w:val="TPnormalpuce1"/>
        <w:numPr>
          <w:ilvl w:val="1"/>
          <w:numId w:val="15"/>
        </w:numPr>
      </w:pPr>
      <w:r w:rsidRPr="00A45A49">
        <w:t xml:space="preserve">Manipule la base de données au travers de </w:t>
      </w:r>
      <w:r w:rsidR="0020669C" w:rsidRPr="00A45A49">
        <w:t>UtilisateurRepository</w:t>
      </w:r>
    </w:p>
    <w:p w14:paraId="6327DF75" w14:textId="242003A7" w:rsidR="00B03F30" w:rsidRPr="00A45A49" w:rsidRDefault="00B03F30" w:rsidP="0027539D">
      <w:pPr>
        <w:pStyle w:val="TPnormalpuce1"/>
        <w:numPr>
          <w:ilvl w:val="1"/>
          <w:numId w:val="15"/>
        </w:numPr>
      </w:pPr>
      <w:r w:rsidRPr="00A45A49">
        <w:t>Et encapsule la sécurité : AuthenticationProvider et AuthenticationManager</w:t>
      </w:r>
    </w:p>
    <w:p w14:paraId="1F403FDD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45A49">
        <w:rPr>
          <w:rFonts w:ascii="Consolas" w:hAnsi="Consolas"/>
          <w:color w:val="000000"/>
          <w:sz w:val="18"/>
          <w:szCs w:val="18"/>
        </w:rPr>
        <w:t xml:space="preserve"> fr.eni.cave.security.jwt;</w:t>
      </w:r>
    </w:p>
    <w:p w14:paraId="7EDEBB47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C38343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048F6D8C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org.springframework.context.annotation.*;</w:t>
      </w:r>
    </w:p>
    <w:p w14:paraId="0D6A3CEC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org.springframework.security.authentication.*;</w:t>
      </w:r>
    </w:p>
    <w:p w14:paraId="3FAFF1E4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org.springframework.security.authentication.dao.DaoAuthenticationProvider;</w:t>
      </w:r>
    </w:p>
    <w:p w14:paraId="5BDF8E98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org.springframework.security.config.annotation.authentication.configuration.AuthenticationConfiguration;</w:t>
      </w:r>
    </w:p>
    <w:p w14:paraId="2A6E4419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org.springframework.security.core.userdetails.*;</w:t>
      </w:r>
    </w:p>
    <w:p w14:paraId="6337359E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10D3A0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fr.eni.cave.dal.UtilisateurRepository;</w:t>
      </w:r>
    </w:p>
    <w:p w14:paraId="18938A2D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F28AD26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6876B9E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@Configuration</w:t>
      </w:r>
    </w:p>
    <w:p w14:paraId="14383397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45A49">
        <w:rPr>
          <w:rFonts w:ascii="Consolas" w:hAnsi="Consolas"/>
          <w:color w:val="000000"/>
          <w:sz w:val="18"/>
          <w:szCs w:val="18"/>
        </w:rPr>
        <w:t xml:space="preserve"> JwtAppConfig {</w:t>
      </w:r>
    </w:p>
    <w:p w14:paraId="4B1FDB42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02B3DAF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5FBF"/>
          <w:sz w:val="18"/>
          <w:szCs w:val="18"/>
        </w:rPr>
        <w:t>/**</w:t>
      </w:r>
    </w:p>
    <w:p w14:paraId="35EA19B9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3F5FBF"/>
          <w:sz w:val="18"/>
          <w:szCs w:val="18"/>
        </w:rPr>
        <w:tab/>
        <w:t xml:space="preserve"> * Authentification de l'utilisateur depuis la base de données</w:t>
      </w:r>
    </w:p>
    <w:p w14:paraId="70E99C0E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3F5FBF"/>
          <w:sz w:val="18"/>
          <w:szCs w:val="18"/>
        </w:rPr>
        <w:tab/>
        <w:t xml:space="preserve"> */</w:t>
      </w:r>
    </w:p>
    <w:p w14:paraId="4D14BAB9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@Autowired</w:t>
      </w:r>
    </w:p>
    <w:p w14:paraId="2F4C2BF1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UtilisateurRepository </w:t>
      </w:r>
      <w:r w:rsidRPr="00A45A49">
        <w:rPr>
          <w:rFonts w:ascii="Consolas" w:hAnsi="Consolas"/>
          <w:color w:val="0000C0"/>
          <w:sz w:val="18"/>
          <w:szCs w:val="18"/>
        </w:rPr>
        <w:t>uRepository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183E8323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1398D3D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@Bean</w:t>
      </w:r>
    </w:p>
    <w:p w14:paraId="07EC277E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UserDetailsService userDetailsService() {</w:t>
      </w:r>
    </w:p>
    <w:p w14:paraId="09B3C772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color w:val="6A3E3E"/>
          <w:sz w:val="18"/>
          <w:szCs w:val="18"/>
        </w:rPr>
        <w:t>username</w:t>
      </w:r>
      <w:r w:rsidRPr="00A45A49">
        <w:rPr>
          <w:rFonts w:ascii="Consolas" w:hAnsi="Consolas"/>
          <w:color w:val="000000"/>
          <w:sz w:val="18"/>
          <w:szCs w:val="18"/>
        </w:rPr>
        <w:t xml:space="preserve"> -&gt; </w:t>
      </w:r>
      <w:r w:rsidRPr="00A45A49">
        <w:rPr>
          <w:rFonts w:ascii="Consolas" w:hAnsi="Consolas"/>
          <w:color w:val="0000C0"/>
          <w:sz w:val="18"/>
          <w:szCs w:val="18"/>
        </w:rPr>
        <w:t>uRepository</w:t>
      </w:r>
      <w:r w:rsidRPr="00A45A49">
        <w:rPr>
          <w:rFonts w:ascii="Consolas" w:hAnsi="Consolas"/>
          <w:color w:val="000000"/>
          <w:sz w:val="18"/>
          <w:szCs w:val="18"/>
        </w:rPr>
        <w:t>.findById(</w:t>
      </w:r>
      <w:r w:rsidRPr="00A45A49">
        <w:rPr>
          <w:rFonts w:ascii="Consolas" w:hAnsi="Consolas"/>
          <w:color w:val="6A3E3E"/>
          <w:sz w:val="18"/>
          <w:szCs w:val="18"/>
        </w:rPr>
        <w:t>username</w:t>
      </w:r>
      <w:r w:rsidRPr="00A45A49">
        <w:rPr>
          <w:rFonts w:ascii="Consolas" w:hAnsi="Consolas"/>
          <w:color w:val="000000"/>
          <w:sz w:val="18"/>
          <w:szCs w:val="18"/>
        </w:rPr>
        <w:t>)</w:t>
      </w:r>
    </w:p>
    <w:p w14:paraId="50F71C81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 xml:space="preserve">.orElseThrow(() -&gt;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45A49">
        <w:rPr>
          <w:rFonts w:ascii="Consolas" w:hAnsi="Consolas"/>
          <w:color w:val="000000"/>
          <w:sz w:val="18"/>
          <w:szCs w:val="18"/>
        </w:rPr>
        <w:t xml:space="preserve"> UsernameNotFoundException(</w:t>
      </w:r>
      <w:r w:rsidRPr="00A45A49">
        <w:rPr>
          <w:rFonts w:ascii="Consolas" w:hAnsi="Consolas"/>
          <w:color w:val="2A00FF"/>
          <w:sz w:val="18"/>
          <w:szCs w:val="18"/>
        </w:rPr>
        <w:t>"User not found"</w:t>
      </w:r>
      <w:r w:rsidRPr="00A45A49">
        <w:rPr>
          <w:rFonts w:ascii="Consolas" w:hAnsi="Consolas"/>
          <w:color w:val="000000"/>
          <w:sz w:val="18"/>
          <w:szCs w:val="18"/>
        </w:rPr>
        <w:t>));</w:t>
      </w:r>
    </w:p>
    <w:p w14:paraId="330D74A1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26401051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BEC660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@Bean</w:t>
      </w:r>
    </w:p>
    <w:p w14:paraId="6BCD0745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AuthenticationProvider authenticationProvider() {</w:t>
      </w:r>
    </w:p>
    <w:p w14:paraId="339CDD54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 xml:space="preserve">DaoAuthenticationProvider </w:t>
      </w:r>
      <w:r w:rsidRPr="00A45A49">
        <w:rPr>
          <w:rFonts w:ascii="Consolas" w:hAnsi="Consolas"/>
          <w:color w:val="6A3E3E"/>
          <w:sz w:val="18"/>
          <w:szCs w:val="18"/>
        </w:rPr>
        <w:t>authProvider</w:t>
      </w:r>
      <w:r w:rsidRPr="00A45A49">
        <w:rPr>
          <w:rFonts w:ascii="Consolas" w:hAnsi="Consolas"/>
          <w:color w:val="000000"/>
          <w:sz w:val="18"/>
          <w:szCs w:val="18"/>
        </w:rPr>
        <w:t xml:space="preserve"> =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45A49">
        <w:rPr>
          <w:rFonts w:ascii="Consolas" w:hAnsi="Consolas"/>
          <w:color w:val="000000"/>
          <w:sz w:val="18"/>
          <w:szCs w:val="18"/>
        </w:rPr>
        <w:t xml:space="preserve"> DaoAuthenticationProvider();</w:t>
      </w:r>
    </w:p>
    <w:p w14:paraId="23E3A247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A3E3E"/>
          <w:sz w:val="18"/>
          <w:szCs w:val="18"/>
        </w:rPr>
        <w:t>authProvider</w:t>
      </w:r>
      <w:r w:rsidRPr="00A45A49">
        <w:rPr>
          <w:rFonts w:ascii="Consolas" w:hAnsi="Consolas"/>
          <w:color w:val="000000"/>
          <w:sz w:val="18"/>
          <w:szCs w:val="18"/>
        </w:rPr>
        <w:t>.setUserDetailsService(userDetailsService());</w:t>
      </w:r>
    </w:p>
    <w:p w14:paraId="6ED5518F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color w:val="6A3E3E"/>
          <w:sz w:val="18"/>
          <w:szCs w:val="18"/>
        </w:rPr>
        <w:t>authProvider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08A6DE01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049F7401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4320135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@Bean</w:t>
      </w:r>
    </w:p>
    <w:p w14:paraId="3D654CF5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 xml:space="preserve">AuthenticationManager authenticationManager(AuthenticationConfiguration </w:t>
      </w:r>
      <w:r w:rsidRPr="00A45A49">
        <w:rPr>
          <w:rFonts w:ascii="Consolas" w:hAnsi="Consolas"/>
          <w:color w:val="6A3E3E"/>
          <w:sz w:val="16"/>
          <w:szCs w:val="16"/>
        </w:rPr>
        <w:t>config</w:t>
      </w:r>
      <w:r w:rsidRPr="00A45A49">
        <w:rPr>
          <w:rFonts w:ascii="Consolas" w:hAnsi="Consolas"/>
          <w:color w:val="000000"/>
          <w:sz w:val="16"/>
          <w:szCs w:val="16"/>
        </w:rPr>
        <w:t xml:space="preserve">)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throws</w:t>
      </w:r>
      <w:r w:rsidRPr="00A45A49">
        <w:rPr>
          <w:rFonts w:ascii="Consolas" w:hAnsi="Consolas"/>
          <w:color w:val="000000"/>
          <w:sz w:val="16"/>
          <w:szCs w:val="16"/>
        </w:rPr>
        <w:t xml:space="preserve"> Exception {</w:t>
      </w:r>
    </w:p>
    <w:p w14:paraId="724632D6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color w:val="6A3E3E"/>
          <w:sz w:val="18"/>
          <w:szCs w:val="18"/>
        </w:rPr>
        <w:t>config</w:t>
      </w:r>
      <w:r w:rsidRPr="00A45A49">
        <w:rPr>
          <w:rFonts w:ascii="Consolas" w:hAnsi="Consolas"/>
          <w:color w:val="000000"/>
          <w:sz w:val="18"/>
          <w:szCs w:val="18"/>
        </w:rPr>
        <w:t>.getAuthenticationManager();</w:t>
      </w:r>
    </w:p>
    <w:p w14:paraId="0A1921CC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013251E0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7BABC9" w14:textId="77777777" w:rsidR="007019C4" w:rsidRPr="00A45A49" w:rsidRDefault="007019C4" w:rsidP="007019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>}</w:t>
      </w:r>
    </w:p>
    <w:p w14:paraId="5D79F458" w14:textId="77777777" w:rsidR="007019C4" w:rsidRPr="00A45A49" w:rsidRDefault="007019C4" w:rsidP="00701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270B077" w14:textId="77777777" w:rsidR="00BF2289" w:rsidRPr="00A45A49" w:rsidRDefault="00BF2289" w:rsidP="00BF2289">
      <w:pPr>
        <w:rPr>
          <w:lang w:val="fr-FR"/>
        </w:rPr>
      </w:pPr>
    </w:p>
    <w:p w14:paraId="39883A38" w14:textId="77777777" w:rsidR="00B11D39" w:rsidRPr="00A45A49" w:rsidRDefault="00B11D39" w:rsidP="005C5ED7">
      <w:pPr>
        <w:rPr>
          <w:lang w:val="fr-FR"/>
        </w:rPr>
      </w:pPr>
    </w:p>
    <w:p w14:paraId="383D7D98" w14:textId="77777777" w:rsidR="0051045E" w:rsidRPr="00A45A49" w:rsidRDefault="0051045E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 w:rsidRPr="00A45A49">
        <w:rPr>
          <w:lang w:val="fr-FR"/>
        </w:rPr>
        <w:br w:type="page"/>
      </w:r>
    </w:p>
    <w:p w14:paraId="01C52F13" w14:textId="35DB46F2" w:rsidR="00DA711E" w:rsidRPr="00A45A49" w:rsidRDefault="00DA711E" w:rsidP="00DA711E">
      <w:pPr>
        <w:pStyle w:val="Titre1"/>
        <w:numPr>
          <w:ilvl w:val="0"/>
          <w:numId w:val="41"/>
        </w:numPr>
        <w:rPr>
          <w:lang w:val="fr-FR"/>
        </w:rPr>
      </w:pPr>
      <w:r w:rsidRPr="00A45A49">
        <w:rPr>
          <w:lang w:val="fr-FR"/>
        </w:rPr>
        <w:lastRenderedPageBreak/>
        <w:t>Créer JwtService</w:t>
      </w:r>
    </w:p>
    <w:p w14:paraId="04AB9724" w14:textId="77777777" w:rsidR="00DA711E" w:rsidRPr="00A45A49" w:rsidRDefault="00DA711E" w:rsidP="00DA711E">
      <w:pPr>
        <w:pStyle w:val="TPnormal"/>
        <w:rPr>
          <w:rStyle w:val="y2iqfc"/>
        </w:rPr>
      </w:pPr>
      <w:r w:rsidRPr="00A45A49">
        <w:rPr>
          <w:rStyle w:val="y2iqfc"/>
        </w:rPr>
        <w:t xml:space="preserve">D’après les 2 schémas, JwtService va gérer le jeton JWT. </w:t>
      </w:r>
    </w:p>
    <w:p w14:paraId="45D1EC23" w14:textId="77777777" w:rsidR="00DA711E" w:rsidRPr="00A45A49" w:rsidRDefault="00DA711E" w:rsidP="00DA711E">
      <w:pPr>
        <w:pStyle w:val="TPnormalpuce1"/>
        <w:rPr>
          <w:rStyle w:val="y2iqfc"/>
        </w:rPr>
      </w:pPr>
      <w:r w:rsidRPr="00A45A49">
        <w:t>C’est pour manipuler le jeton JWT, qu’il fallait ajouter les dépendances JJWT API et JJWT Impl </w:t>
      </w:r>
    </w:p>
    <w:p w14:paraId="56AE8F88" w14:textId="77777777" w:rsidR="00DA711E" w:rsidRPr="00A45A49" w:rsidRDefault="00DA711E" w:rsidP="005C5ED7">
      <w:pPr>
        <w:rPr>
          <w:lang w:val="fr-FR"/>
        </w:rPr>
      </w:pPr>
    </w:p>
    <w:p w14:paraId="14CE7FA2" w14:textId="77777777" w:rsidR="00984125" w:rsidRPr="00A45A49" w:rsidRDefault="00984125" w:rsidP="00984125">
      <w:pPr>
        <w:pStyle w:val="TPnormalpuce1"/>
        <w:ind w:left="720" w:hanging="360"/>
        <w:rPr>
          <w:rStyle w:val="y2iqfc"/>
        </w:rPr>
      </w:pPr>
      <w:r w:rsidRPr="00A45A49">
        <w:rPr>
          <w:rStyle w:val="y2iqfc"/>
        </w:rPr>
        <w:t xml:space="preserve">JwtService permet de </w:t>
      </w:r>
    </w:p>
    <w:p w14:paraId="510323B2" w14:textId="77777777" w:rsidR="00984125" w:rsidRPr="00A45A49" w:rsidRDefault="00984125" w:rsidP="00984125">
      <w:pPr>
        <w:pStyle w:val="TPnormalpuce1"/>
        <w:numPr>
          <w:ilvl w:val="1"/>
          <w:numId w:val="15"/>
        </w:numPr>
        <w:ind w:left="1070"/>
        <w:rPr>
          <w:rStyle w:val="y2iqfc"/>
        </w:rPr>
      </w:pPr>
      <w:r w:rsidRPr="00A45A49">
        <w:rPr>
          <w:rStyle w:val="y2iqfc"/>
        </w:rPr>
        <w:t xml:space="preserve">Générer un jeton </w:t>
      </w:r>
    </w:p>
    <w:p w14:paraId="007D4633" w14:textId="77777777" w:rsidR="00984125" w:rsidRPr="00A45A49" w:rsidRDefault="00984125" w:rsidP="00984125">
      <w:pPr>
        <w:pStyle w:val="TPnormalpuce1"/>
        <w:numPr>
          <w:ilvl w:val="2"/>
          <w:numId w:val="15"/>
        </w:numPr>
        <w:rPr>
          <w:rStyle w:val="y2iqfc"/>
        </w:rPr>
      </w:pPr>
      <w:r w:rsidRPr="00A45A49">
        <w:rPr>
          <w:rStyle w:val="y2iqfc"/>
        </w:rPr>
        <w:t xml:space="preserve">Définir l'entête, </w:t>
      </w:r>
    </w:p>
    <w:p w14:paraId="60FAC088" w14:textId="77777777" w:rsidR="00984125" w:rsidRPr="00A45A49" w:rsidRDefault="00984125" w:rsidP="00984125">
      <w:pPr>
        <w:pStyle w:val="TPnormalpuce1"/>
        <w:numPr>
          <w:ilvl w:val="2"/>
          <w:numId w:val="15"/>
        </w:numPr>
        <w:rPr>
          <w:rStyle w:val="y2iqfc"/>
        </w:rPr>
      </w:pPr>
      <w:r w:rsidRPr="00A45A49">
        <w:rPr>
          <w:rStyle w:val="y2iqfc"/>
        </w:rPr>
        <w:t xml:space="preserve">Les « claims » « champs standards », </w:t>
      </w:r>
    </w:p>
    <w:p w14:paraId="0EB90F7B" w14:textId="77777777" w:rsidR="00984125" w:rsidRPr="00A45A49" w:rsidRDefault="00984125" w:rsidP="00984125">
      <w:pPr>
        <w:pStyle w:val="TPnormalpuce1"/>
        <w:numPr>
          <w:ilvl w:val="2"/>
          <w:numId w:val="15"/>
        </w:numPr>
        <w:rPr>
          <w:rStyle w:val="y2iqfc"/>
        </w:rPr>
      </w:pPr>
      <w:r w:rsidRPr="00A45A49">
        <w:rPr>
          <w:rStyle w:val="y2iqfc"/>
        </w:rPr>
        <w:t xml:space="preserve">Le délai d'expiration </w:t>
      </w:r>
    </w:p>
    <w:p w14:paraId="6C939A1A" w14:textId="77777777" w:rsidR="00984125" w:rsidRPr="00A45A49" w:rsidRDefault="00984125" w:rsidP="00984125">
      <w:pPr>
        <w:pStyle w:val="TPnormalpuce1"/>
        <w:numPr>
          <w:ilvl w:val="2"/>
          <w:numId w:val="15"/>
        </w:numPr>
      </w:pPr>
      <w:r w:rsidRPr="00A45A49">
        <w:rPr>
          <w:rStyle w:val="y2iqfc"/>
        </w:rPr>
        <w:t>Et permet de signer avec la « secret key »</w:t>
      </w:r>
    </w:p>
    <w:p w14:paraId="45DED154" w14:textId="77777777" w:rsidR="00C7023C" w:rsidRPr="00A45A49" w:rsidRDefault="00984125" w:rsidP="002D0F38">
      <w:pPr>
        <w:pStyle w:val="TPnormalpuce1"/>
        <w:numPr>
          <w:ilvl w:val="1"/>
          <w:numId w:val="15"/>
        </w:numPr>
      </w:pPr>
      <w:r w:rsidRPr="00A45A49">
        <w:rPr>
          <w:rStyle w:val="y2iqfc"/>
        </w:rPr>
        <w:t>Elle doit</w:t>
      </w:r>
      <w:r w:rsidR="00C7023C" w:rsidRPr="00A45A49">
        <w:rPr>
          <w:rStyle w:val="y2iqfc"/>
        </w:rPr>
        <w:t xml:space="preserve"> v</w:t>
      </w:r>
      <w:r w:rsidRPr="00A45A49">
        <w:rPr>
          <w:rStyle w:val="y2iqfc"/>
        </w:rPr>
        <w:t>érifier l'authenticité du jeton</w:t>
      </w:r>
      <w:r w:rsidR="00C7023C" w:rsidRPr="00A45A49">
        <w:rPr>
          <w:rStyle w:val="y2iqfc"/>
        </w:rPr>
        <w:t xml:space="preserve"> et o</w:t>
      </w:r>
      <w:r w:rsidRPr="00A45A49">
        <w:rPr>
          <w:rStyle w:val="y2iqfc"/>
        </w:rPr>
        <w:t>btenir les garanties de jeton</w:t>
      </w:r>
    </w:p>
    <w:p w14:paraId="487281A4" w14:textId="77777777" w:rsidR="00C7023C" w:rsidRPr="00A45A49" w:rsidRDefault="00984125" w:rsidP="002D0F38">
      <w:pPr>
        <w:pStyle w:val="TPnormalpuce1"/>
        <w:numPr>
          <w:ilvl w:val="1"/>
          <w:numId w:val="15"/>
        </w:numPr>
      </w:pPr>
      <w:r w:rsidRPr="00A45A49">
        <w:t>Elle définit une méthode extractUsername(String token) pour retourner le pseudo contenu dans le jeton</w:t>
      </w:r>
    </w:p>
    <w:p w14:paraId="40379680" w14:textId="77777777" w:rsidR="00C7023C" w:rsidRPr="00A45A49" w:rsidRDefault="00984125" w:rsidP="002D0F38">
      <w:pPr>
        <w:pStyle w:val="TPnormalpuce1"/>
        <w:numPr>
          <w:ilvl w:val="1"/>
          <w:numId w:val="15"/>
        </w:numPr>
      </w:pPr>
      <w:r w:rsidRPr="00A45A49">
        <w:t>Déclarer une clef de chiffrement sur 256 en héxadécimal</w:t>
      </w:r>
    </w:p>
    <w:p w14:paraId="401CFD3B" w14:textId="5A2B0A50" w:rsidR="00984125" w:rsidRPr="00A45A49" w:rsidRDefault="00984125" w:rsidP="00C7023C">
      <w:pPr>
        <w:pStyle w:val="TPnormalpuce1"/>
        <w:numPr>
          <w:ilvl w:val="2"/>
          <w:numId w:val="15"/>
        </w:numPr>
      </w:pPr>
      <w:r w:rsidRPr="00A45A49">
        <w:t>La déclarer en paramètre dans application.properties</w:t>
      </w:r>
    </w:p>
    <w:p w14:paraId="332B8F56" w14:textId="77777777" w:rsidR="00984125" w:rsidRPr="00A45A49" w:rsidRDefault="00984125" w:rsidP="009841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93A1A1"/>
          <w:sz w:val="18"/>
          <w:szCs w:val="18"/>
        </w:rPr>
        <w:t>#JWT</w:t>
      </w:r>
    </w:p>
    <w:p w14:paraId="4807F7CC" w14:textId="7BB1A974" w:rsidR="00984125" w:rsidRPr="00A45A49" w:rsidRDefault="00984125" w:rsidP="006067B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>app.jwt.secret=</w:t>
      </w:r>
      <w:r w:rsidRPr="00A45A49">
        <w:rPr>
          <w:rFonts w:ascii="Consolas" w:hAnsi="Consolas"/>
          <w:color w:val="2AA198"/>
          <w:sz w:val="18"/>
          <w:szCs w:val="18"/>
        </w:rPr>
        <w:t>2529355127…………</w:t>
      </w:r>
    </w:p>
    <w:p w14:paraId="2B1A22D0" w14:textId="284A5EEA" w:rsidR="00F304EF" w:rsidRPr="00A45A49" w:rsidRDefault="00F304EF" w:rsidP="00F304EF">
      <w:pPr>
        <w:pStyle w:val="TPnormalpuce1"/>
      </w:pPr>
      <w:r w:rsidRPr="00A45A49">
        <w:t>Créer la classe JwtService</w:t>
      </w:r>
    </w:p>
    <w:p w14:paraId="260497FA" w14:textId="31DD898D" w:rsidR="00984125" w:rsidRPr="00A45A49" w:rsidRDefault="00F304EF" w:rsidP="002D0F38">
      <w:pPr>
        <w:pStyle w:val="TPnormalpuce1"/>
        <w:numPr>
          <w:ilvl w:val="1"/>
          <w:numId w:val="15"/>
        </w:numPr>
      </w:pPr>
      <w:r w:rsidRPr="00A45A49">
        <w:t>R</w:t>
      </w:r>
      <w:r w:rsidR="00984125" w:rsidRPr="00A45A49">
        <w:t>écupérer</w:t>
      </w:r>
      <w:r w:rsidRPr="00A45A49">
        <w:t xml:space="preserve"> le paramètre</w:t>
      </w:r>
      <w:r w:rsidR="00984125" w:rsidRPr="00A45A49">
        <w:t xml:space="preserve"> dans la classe JwtService</w:t>
      </w:r>
    </w:p>
    <w:p w14:paraId="080E24C7" w14:textId="77777777" w:rsidR="00EF17DA" w:rsidRPr="00A45A49" w:rsidRDefault="00984125" w:rsidP="00EF17DA">
      <w:pPr>
        <w:pStyle w:val="TPnormalpuce1"/>
        <w:numPr>
          <w:ilvl w:val="1"/>
          <w:numId w:val="15"/>
        </w:numPr>
      </w:pPr>
      <w:r w:rsidRPr="00A45A49">
        <w:t>Il faut aussi créer la méthode getSigningKey</w:t>
      </w:r>
    </w:p>
    <w:p w14:paraId="7BD4F4BC" w14:textId="0814264E" w:rsidR="00984125" w:rsidRPr="00A45A49" w:rsidRDefault="00984125" w:rsidP="00EF17DA">
      <w:pPr>
        <w:pStyle w:val="TPnormalpuce1"/>
        <w:numPr>
          <w:ilvl w:val="1"/>
          <w:numId w:val="15"/>
        </w:numPr>
      </w:pPr>
      <w:r w:rsidRPr="00A45A49">
        <w:t>La clef de signature est utilisée pour signer numériquement le JWT</w:t>
      </w:r>
    </w:p>
    <w:p w14:paraId="33BDD5E5" w14:textId="77777777" w:rsidR="00984125" w:rsidRPr="00A45A49" w:rsidRDefault="00984125" w:rsidP="00EF17DA">
      <w:pPr>
        <w:pStyle w:val="TPnormalpuce1"/>
        <w:numPr>
          <w:ilvl w:val="1"/>
          <w:numId w:val="15"/>
        </w:numPr>
      </w:pPr>
      <w:r w:rsidRPr="00A45A49">
        <w:t>Une « secret key » est utilisée pour créer la partie « signature » du JWT</w:t>
      </w:r>
    </w:p>
    <w:p w14:paraId="14C386F0" w14:textId="77777777" w:rsidR="00984125" w:rsidRPr="00A45A49" w:rsidRDefault="00984125" w:rsidP="00EF17DA">
      <w:pPr>
        <w:pStyle w:val="TPnormalpuce1"/>
        <w:numPr>
          <w:ilvl w:val="1"/>
          <w:numId w:val="15"/>
        </w:numPr>
      </w:pPr>
      <w:r w:rsidRPr="00A45A49">
        <w:t>Permet de vérifier que l’expéditeur du JWT est celui qu’il prétend</w:t>
      </w:r>
    </w:p>
    <w:p w14:paraId="2C1C6960" w14:textId="77777777" w:rsidR="00984125" w:rsidRPr="00A45A49" w:rsidRDefault="00984125" w:rsidP="00EF17DA">
      <w:pPr>
        <w:pStyle w:val="TPnormalpuce1"/>
        <w:numPr>
          <w:ilvl w:val="1"/>
          <w:numId w:val="15"/>
        </w:numPr>
      </w:pPr>
      <w:r w:rsidRPr="00A45A49">
        <w:t>Et être sûr que votre message n’a pas été modifié en route</w:t>
      </w:r>
    </w:p>
    <w:p w14:paraId="59034697" w14:textId="77777777" w:rsidR="00984125" w:rsidRPr="00A45A49" w:rsidRDefault="00984125" w:rsidP="00EF17DA">
      <w:pPr>
        <w:pStyle w:val="TPnormalpuce1"/>
        <w:numPr>
          <w:ilvl w:val="1"/>
          <w:numId w:val="15"/>
        </w:numPr>
      </w:pPr>
      <w:r w:rsidRPr="00A45A49">
        <w:t>La clef de signature est utilisée conjointement à l’algorithme de connexion spécifié dans l’entête</w:t>
      </w:r>
    </w:p>
    <w:p w14:paraId="6DB7E9F7" w14:textId="77777777" w:rsidR="00984125" w:rsidRPr="00A45A49" w:rsidRDefault="00984125" w:rsidP="00EF17DA">
      <w:pPr>
        <w:pStyle w:val="TPnormalpuce1"/>
        <w:numPr>
          <w:ilvl w:val="1"/>
          <w:numId w:val="15"/>
        </w:numPr>
      </w:pPr>
      <w:r w:rsidRPr="00A45A49">
        <w:t>hmacShaKeyFor est l’un des algorithmes de connexion précédemment cités</w:t>
      </w:r>
    </w:p>
    <w:p w14:paraId="096880C0" w14:textId="77777777" w:rsidR="00984125" w:rsidRPr="00A45A49" w:rsidRDefault="00984125" w:rsidP="00C86646">
      <w:pPr>
        <w:pStyle w:val="TPnormalpuce1"/>
      </w:pPr>
      <w:r w:rsidRPr="00A45A49">
        <w:t>Il faut des méthodes pour extraire du jeton tous les « claims » ou un particulier</w:t>
      </w:r>
    </w:p>
    <w:p w14:paraId="6809CA07" w14:textId="77777777" w:rsidR="00984125" w:rsidRPr="00A45A49" w:rsidRDefault="00984125" w:rsidP="00C86646">
      <w:pPr>
        <w:pStyle w:val="TPnormalpuce1"/>
      </w:pPr>
      <w:r w:rsidRPr="00A45A49">
        <w:t>Ajouter une méthode pour extraire le pseudo de l’utilisateur</w:t>
      </w:r>
    </w:p>
    <w:p w14:paraId="5A986587" w14:textId="77777777" w:rsidR="00984125" w:rsidRPr="00A45A49" w:rsidRDefault="00984125" w:rsidP="00463B92">
      <w:pPr>
        <w:pStyle w:val="TPnormalpuce1"/>
        <w:numPr>
          <w:ilvl w:val="1"/>
          <w:numId w:val="15"/>
        </w:numPr>
      </w:pPr>
      <w:r w:rsidRPr="00A45A49">
        <w:t>C’est une donnée du « subject »</w:t>
      </w:r>
    </w:p>
    <w:p w14:paraId="78F3B5E6" w14:textId="77777777" w:rsidR="00984125" w:rsidRPr="00A45A49" w:rsidRDefault="00984125" w:rsidP="00C86646">
      <w:pPr>
        <w:pStyle w:val="TPnormalpuce1"/>
      </w:pPr>
      <w:r w:rsidRPr="00A45A49">
        <w:t>Ajouter 2 méthodes pour générer le jeton JWT</w:t>
      </w:r>
    </w:p>
    <w:p w14:paraId="38961E88" w14:textId="77777777" w:rsidR="00984125" w:rsidRPr="00A45A49" w:rsidRDefault="00984125" w:rsidP="00463B92">
      <w:pPr>
        <w:pStyle w:val="TPnormalpuce1"/>
        <w:numPr>
          <w:ilvl w:val="1"/>
          <w:numId w:val="15"/>
        </w:numPr>
      </w:pPr>
      <w:r w:rsidRPr="00A45A49">
        <w:t>La première permet de préciser une durée de vie, la clef de signature et le contexte utilisateur à conserver</w:t>
      </w:r>
    </w:p>
    <w:p w14:paraId="1FEA703C" w14:textId="123BD307" w:rsidR="00984125" w:rsidRPr="00A45A49" w:rsidRDefault="00984125" w:rsidP="00463B92">
      <w:pPr>
        <w:pStyle w:val="TPnormalpuce1"/>
        <w:numPr>
          <w:ilvl w:val="1"/>
          <w:numId w:val="15"/>
        </w:numPr>
      </w:pPr>
      <w:r w:rsidRPr="00A45A49">
        <w:t>La deuxième permet de créer le jeton avec les données vides</w:t>
      </w:r>
      <w:r w:rsidRPr="00A45A49">
        <w:rPr>
          <w:rFonts w:ascii="Consolas" w:hAnsi="Consolas"/>
          <w:color w:val="000000"/>
          <w:sz w:val="28"/>
          <w:szCs w:val="28"/>
        </w:rPr>
        <w:tab/>
      </w:r>
    </w:p>
    <w:p w14:paraId="7FE07A85" w14:textId="77777777" w:rsidR="00984125" w:rsidRPr="00A45A49" w:rsidRDefault="00984125" w:rsidP="00AE27AD">
      <w:pPr>
        <w:pStyle w:val="TPnormalpuce1"/>
      </w:pPr>
      <w:r w:rsidRPr="00A45A49">
        <w:t>Ajouter des méthodes pour gérer la validation du jeton</w:t>
      </w:r>
    </w:p>
    <w:p w14:paraId="7ECF54BF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45A49">
        <w:rPr>
          <w:rFonts w:ascii="Consolas" w:hAnsi="Consolas"/>
          <w:color w:val="000000"/>
          <w:sz w:val="18"/>
          <w:szCs w:val="18"/>
        </w:rPr>
        <w:t xml:space="preserve"> fr.eni.cave.security.jwt;</w:t>
      </w:r>
    </w:p>
    <w:p w14:paraId="72F31979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3251AFC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java.security.Key;</w:t>
      </w:r>
    </w:p>
    <w:p w14:paraId="71892244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java.util.*;</w:t>
      </w:r>
    </w:p>
    <w:p w14:paraId="34F47A1F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java.util.function.Function;</w:t>
      </w:r>
    </w:p>
    <w:p w14:paraId="21FDD500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1E11D65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org.springframework.beans.factory.annotation.Value;</w:t>
      </w:r>
    </w:p>
    <w:p w14:paraId="54316E9A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org.springframework.security.core.userdetails.UserDetails;</w:t>
      </w:r>
    </w:p>
    <w:p w14:paraId="076CEBA8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org.springframework.stereotype.Service;</w:t>
      </w:r>
    </w:p>
    <w:p w14:paraId="78993A1C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573936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io.jsonwebtoken.*;</w:t>
      </w:r>
    </w:p>
    <w:p w14:paraId="123A9BF8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io.jsonwebtoken.io.Decoders;</w:t>
      </w:r>
    </w:p>
    <w:p w14:paraId="6D7E3A47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io.jsonwebtoken.security.Keys;</w:t>
      </w:r>
    </w:p>
    <w:p w14:paraId="64110792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C5C5F6D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@Service</w:t>
      </w:r>
    </w:p>
    <w:p w14:paraId="7EC5CE4E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45A49">
        <w:rPr>
          <w:rFonts w:ascii="Consolas" w:hAnsi="Consolas"/>
          <w:color w:val="000000"/>
          <w:sz w:val="18"/>
          <w:szCs w:val="18"/>
        </w:rPr>
        <w:t xml:space="preserve"> JwtService {</w:t>
      </w:r>
    </w:p>
    <w:p w14:paraId="05889454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 Déclarer une clef de sécurité, en utilisant</w:t>
      </w:r>
    </w:p>
    <w:p w14:paraId="63AF1615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46464"/>
          <w:sz w:val="18"/>
          <w:szCs w:val="18"/>
        </w:rPr>
        <w:t>@Value</w:t>
      </w:r>
      <w:r w:rsidRPr="00A45A49">
        <w:rPr>
          <w:rFonts w:ascii="Consolas" w:hAnsi="Consolas"/>
          <w:color w:val="000000"/>
          <w:sz w:val="18"/>
          <w:szCs w:val="18"/>
        </w:rPr>
        <w:t>(</w:t>
      </w:r>
      <w:r w:rsidRPr="00A45A49">
        <w:rPr>
          <w:rFonts w:ascii="Consolas" w:hAnsi="Consolas"/>
          <w:color w:val="2A00FF"/>
          <w:sz w:val="18"/>
          <w:szCs w:val="18"/>
        </w:rPr>
        <w:t>"${app.jwt.secret}"</w:t>
      </w:r>
      <w:r w:rsidRPr="00A45A49">
        <w:rPr>
          <w:rFonts w:ascii="Consolas" w:hAnsi="Consolas"/>
          <w:color w:val="000000"/>
          <w:sz w:val="18"/>
          <w:szCs w:val="18"/>
        </w:rPr>
        <w:t>)</w:t>
      </w:r>
    </w:p>
    <w:p w14:paraId="4EEF0CFA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0000C0"/>
          <w:sz w:val="18"/>
          <w:szCs w:val="18"/>
        </w:rPr>
        <w:t>SECRET_KEY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43D1BB7F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12C775" w14:textId="2BEFC72C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//Signature transmise pour la création du jeton.</w:t>
      </w:r>
    </w:p>
    <w:p w14:paraId="4B7AC8EB" w14:textId="28B89DA8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//Et chiffrer</w:t>
      </w:r>
      <w:r w:rsidR="00674154" w:rsidRPr="00A45A49">
        <w:rPr>
          <w:rFonts w:ascii="Consolas" w:hAnsi="Consolas"/>
          <w:color w:val="3F7F5F"/>
          <w:sz w:val="18"/>
          <w:szCs w:val="18"/>
        </w:rPr>
        <w:t>-</w:t>
      </w:r>
      <w:r w:rsidRPr="00A45A49">
        <w:rPr>
          <w:rFonts w:ascii="Consolas" w:hAnsi="Consolas"/>
          <w:color w:val="3F7F5F"/>
          <w:sz w:val="18"/>
          <w:szCs w:val="18"/>
        </w:rPr>
        <w:t>déchiffrer les données du jeton</w:t>
      </w:r>
    </w:p>
    <w:p w14:paraId="407AAB0D" w14:textId="4D84F220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Key getSignInKey() {</w:t>
      </w:r>
    </w:p>
    <w:p w14:paraId="3D00D6BB" w14:textId="00498308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byte</w:t>
      </w:r>
      <w:r w:rsidRPr="00A45A49">
        <w:rPr>
          <w:rFonts w:ascii="Consolas" w:hAnsi="Consolas"/>
          <w:color w:val="000000"/>
          <w:sz w:val="18"/>
          <w:szCs w:val="18"/>
        </w:rPr>
        <w:t xml:space="preserve">[] </w:t>
      </w:r>
      <w:r w:rsidRPr="00A45A49">
        <w:rPr>
          <w:rFonts w:ascii="Consolas" w:hAnsi="Consolas"/>
          <w:color w:val="6A3E3E"/>
          <w:sz w:val="18"/>
          <w:szCs w:val="18"/>
        </w:rPr>
        <w:t>keyBytes</w:t>
      </w:r>
      <w:r w:rsidRPr="00A45A49">
        <w:rPr>
          <w:rFonts w:ascii="Consolas" w:hAnsi="Consolas"/>
          <w:color w:val="000000"/>
          <w:sz w:val="18"/>
          <w:szCs w:val="18"/>
        </w:rPr>
        <w:t xml:space="preserve"> = Decoders.</w:t>
      </w:r>
      <w:r w:rsidRPr="00A45A49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BASE64</w:t>
      </w:r>
      <w:r w:rsidRPr="00A45A49">
        <w:rPr>
          <w:rFonts w:ascii="Consolas" w:hAnsi="Consolas"/>
          <w:color w:val="000000"/>
          <w:sz w:val="18"/>
          <w:szCs w:val="18"/>
        </w:rPr>
        <w:t>.decode(</w:t>
      </w:r>
      <w:r w:rsidRPr="00A45A49">
        <w:rPr>
          <w:rFonts w:ascii="Consolas" w:hAnsi="Consolas"/>
          <w:color w:val="0000C0"/>
          <w:sz w:val="18"/>
          <w:szCs w:val="18"/>
        </w:rPr>
        <w:t>SECRET_KEY</w:t>
      </w:r>
      <w:r w:rsidRPr="00A45A49">
        <w:rPr>
          <w:rFonts w:ascii="Consolas" w:hAnsi="Consolas"/>
          <w:color w:val="000000"/>
          <w:sz w:val="18"/>
          <w:szCs w:val="18"/>
        </w:rPr>
        <w:t>);</w:t>
      </w:r>
    </w:p>
    <w:p w14:paraId="643AA8EF" w14:textId="1F346F5F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Keys.</w:t>
      </w:r>
      <w:r w:rsidRPr="00A45A49">
        <w:rPr>
          <w:rFonts w:ascii="Consolas" w:hAnsi="Consolas"/>
          <w:i/>
          <w:iCs/>
          <w:color w:val="000000"/>
          <w:sz w:val="18"/>
          <w:szCs w:val="18"/>
        </w:rPr>
        <w:t>hmacShaKeyFor</w:t>
      </w:r>
      <w:r w:rsidRPr="00A45A49">
        <w:rPr>
          <w:rFonts w:ascii="Consolas" w:hAnsi="Consolas"/>
          <w:color w:val="000000"/>
          <w:sz w:val="18"/>
          <w:szCs w:val="18"/>
        </w:rPr>
        <w:t>(</w:t>
      </w:r>
      <w:r w:rsidRPr="00A45A49">
        <w:rPr>
          <w:rFonts w:ascii="Consolas" w:hAnsi="Consolas"/>
          <w:color w:val="6A3E3E"/>
          <w:sz w:val="18"/>
          <w:szCs w:val="18"/>
        </w:rPr>
        <w:t>keyBytes</w:t>
      </w:r>
      <w:r w:rsidRPr="00A45A49">
        <w:rPr>
          <w:rFonts w:ascii="Consolas" w:hAnsi="Consolas"/>
          <w:color w:val="000000"/>
          <w:sz w:val="18"/>
          <w:szCs w:val="18"/>
        </w:rPr>
        <w:t>);</w:t>
      </w:r>
    </w:p>
    <w:p w14:paraId="396FD355" w14:textId="39A16276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120B3D0C" w14:textId="77777777" w:rsidR="00AE27AD" w:rsidRPr="00A45A49" w:rsidRDefault="00AE27AD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431AEAE" w14:textId="233332CA" w:rsidR="00AE27AD" w:rsidRPr="00A45A49" w:rsidRDefault="00AE27AD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 Extraire « claims » du jeton</w:t>
      </w:r>
    </w:p>
    <w:p w14:paraId="321B9E0D" w14:textId="7E30281A" w:rsidR="005B77C3" w:rsidRPr="00A45A49" w:rsidRDefault="00AE27AD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="005B77C3"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="005B77C3" w:rsidRPr="00A45A49">
        <w:rPr>
          <w:rFonts w:ascii="Consolas" w:hAnsi="Consolas"/>
          <w:color w:val="000000"/>
          <w:sz w:val="18"/>
          <w:szCs w:val="18"/>
        </w:rPr>
        <w:t xml:space="preserve"> Claims extractAllClaims(String </w:t>
      </w:r>
      <w:r w:rsidR="005B77C3" w:rsidRPr="00A45A49">
        <w:rPr>
          <w:rFonts w:ascii="Consolas" w:hAnsi="Consolas"/>
          <w:color w:val="6A3E3E"/>
          <w:sz w:val="18"/>
          <w:szCs w:val="18"/>
        </w:rPr>
        <w:t>token</w:t>
      </w:r>
      <w:r w:rsidR="005B77C3" w:rsidRPr="00A45A49">
        <w:rPr>
          <w:rFonts w:ascii="Consolas" w:hAnsi="Consolas"/>
          <w:color w:val="000000"/>
          <w:sz w:val="18"/>
          <w:szCs w:val="18"/>
        </w:rPr>
        <w:t>) {</w:t>
      </w:r>
    </w:p>
    <w:p w14:paraId="688B2B12" w14:textId="187F5A8B" w:rsidR="005B77C3" w:rsidRPr="00A45A49" w:rsidRDefault="005B77C3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Jwts</w:t>
      </w:r>
    </w:p>
    <w:p w14:paraId="3E0033EC" w14:textId="68C14BF4" w:rsidR="005B77C3" w:rsidRPr="00A45A49" w:rsidRDefault="005B77C3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</w:t>
      </w:r>
      <w:r w:rsidRPr="00A45A49">
        <w:rPr>
          <w:rFonts w:ascii="Consolas" w:hAnsi="Consolas"/>
          <w:i/>
          <w:iCs/>
          <w:color w:val="000000"/>
          <w:sz w:val="18"/>
          <w:szCs w:val="18"/>
        </w:rPr>
        <w:t>parserBuilder</w:t>
      </w:r>
      <w:r w:rsidRPr="00A45A49">
        <w:rPr>
          <w:rFonts w:ascii="Consolas" w:hAnsi="Consolas"/>
          <w:color w:val="000000"/>
          <w:sz w:val="18"/>
          <w:szCs w:val="18"/>
        </w:rPr>
        <w:t>()</w:t>
      </w:r>
    </w:p>
    <w:p w14:paraId="28D4AB2B" w14:textId="5A8BB817" w:rsidR="005B77C3" w:rsidRPr="00A45A49" w:rsidRDefault="005B77C3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.setSigningKey(getSignInKey())</w:t>
      </w:r>
    </w:p>
    <w:p w14:paraId="01B76093" w14:textId="3D222C23" w:rsidR="005B77C3" w:rsidRPr="00A45A49" w:rsidRDefault="005B77C3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.build()</w:t>
      </w:r>
    </w:p>
    <w:p w14:paraId="7300939B" w14:textId="63041620" w:rsidR="005B77C3" w:rsidRPr="00A45A49" w:rsidRDefault="005B77C3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.parseClaimsJws(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)</w:t>
      </w:r>
    </w:p>
    <w:p w14:paraId="782BA7F4" w14:textId="2ED1BA8B" w:rsidR="005B77C3" w:rsidRPr="00A45A49" w:rsidRDefault="005B77C3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.getBody();</w:t>
      </w:r>
    </w:p>
    <w:p w14:paraId="3DD73C25" w14:textId="3EEE3612" w:rsidR="005B77C3" w:rsidRPr="00A45A49" w:rsidRDefault="00FC2D55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="005B77C3" w:rsidRPr="00A45A49">
        <w:rPr>
          <w:rFonts w:ascii="Consolas" w:hAnsi="Consolas"/>
          <w:color w:val="000000"/>
          <w:sz w:val="18"/>
          <w:szCs w:val="18"/>
        </w:rPr>
        <w:t>}</w:t>
      </w:r>
    </w:p>
    <w:p w14:paraId="728EDE30" w14:textId="052B1EB4" w:rsidR="00AE27AD" w:rsidRPr="00A45A49" w:rsidRDefault="00AE27AD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EECDE6" w14:textId="7E22C17F" w:rsidR="00AE27AD" w:rsidRPr="00A45A49" w:rsidRDefault="00AE27AD" w:rsidP="005B77C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 Extraire 1 « claims » du jeton</w:t>
      </w:r>
    </w:p>
    <w:p w14:paraId="7D5DD122" w14:textId="16662D5C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&lt;T&gt; T extractClaim(String 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 xml:space="preserve">, Function&lt;Claims, T&gt; </w:t>
      </w:r>
      <w:r w:rsidRPr="00A45A49">
        <w:rPr>
          <w:rFonts w:ascii="Consolas" w:hAnsi="Consolas"/>
          <w:color w:val="6A3E3E"/>
          <w:sz w:val="18"/>
          <w:szCs w:val="18"/>
        </w:rPr>
        <w:t>claimsResolver</w:t>
      </w:r>
      <w:r w:rsidRPr="00A45A49">
        <w:rPr>
          <w:rFonts w:ascii="Consolas" w:hAnsi="Consolas"/>
          <w:color w:val="000000"/>
          <w:sz w:val="18"/>
          <w:szCs w:val="18"/>
        </w:rPr>
        <w:t>) {</w:t>
      </w:r>
    </w:p>
    <w:p w14:paraId="132D0ACD" w14:textId="68E6DE96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45A49">
        <w:rPr>
          <w:rFonts w:ascii="Consolas" w:hAnsi="Consolas"/>
          <w:color w:val="000000"/>
          <w:sz w:val="18"/>
          <w:szCs w:val="18"/>
        </w:rPr>
        <w:t xml:space="preserve"> Claims </w:t>
      </w:r>
      <w:r w:rsidRPr="00A45A49">
        <w:rPr>
          <w:rFonts w:ascii="Consolas" w:hAnsi="Consolas"/>
          <w:color w:val="6A3E3E"/>
          <w:sz w:val="18"/>
          <w:szCs w:val="18"/>
        </w:rPr>
        <w:t>claims</w:t>
      </w:r>
      <w:r w:rsidRPr="00A45A49">
        <w:rPr>
          <w:rFonts w:ascii="Consolas" w:hAnsi="Consolas"/>
          <w:color w:val="000000"/>
          <w:sz w:val="18"/>
          <w:szCs w:val="18"/>
        </w:rPr>
        <w:t xml:space="preserve"> = extractAllClaims(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);</w:t>
      </w:r>
    </w:p>
    <w:p w14:paraId="42042148" w14:textId="7BF61B39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color w:val="6A3E3E"/>
          <w:sz w:val="18"/>
          <w:szCs w:val="18"/>
        </w:rPr>
        <w:t>claimsResolver</w:t>
      </w:r>
      <w:r w:rsidRPr="00A45A49">
        <w:rPr>
          <w:rFonts w:ascii="Consolas" w:hAnsi="Consolas"/>
          <w:color w:val="000000"/>
          <w:sz w:val="18"/>
          <w:szCs w:val="18"/>
        </w:rPr>
        <w:t>.apply(</w:t>
      </w:r>
      <w:r w:rsidRPr="00A45A49">
        <w:rPr>
          <w:rFonts w:ascii="Consolas" w:hAnsi="Consolas"/>
          <w:color w:val="6A3E3E"/>
          <w:sz w:val="18"/>
          <w:szCs w:val="18"/>
        </w:rPr>
        <w:t>claims</w:t>
      </w:r>
      <w:r w:rsidRPr="00A45A49">
        <w:rPr>
          <w:rFonts w:ascii="Consolas" w:hAnsi="Consolas"/>
          <w:color w:val="000000"/>
          <w:sz w:val="18"/>
          <w:szCs w:val="18"/>
        </w:rPr>
        <w:t>);</w:t>
      </w:r>
    </w:p>
    <w:p w14:paraId="337D9396" w14:textId="2B7F47C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73939F74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01592DAA" w14:textId="4CF170B0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 Extraire le pseudo du jeton</w:t>
      </w:r>
    </w:p>
    <w:p w14:paraId="5539846F" w14:textId="657CF025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extractUserName(String 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) {</w:t>
      </w:r>
    </w:p>
    <w:p w14:paraId="1A9A8094" w14:textId="05159DFA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extractClaim(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, Claims::getSubject);</w:t>
      </w:r>
    </w:p>
    <w:p w14:paraId="34435C13" w14:textId="295A2DD4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1730021F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27CE2219" w14:textId="039CE5BA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 Générer le jeton JWT</w:t>
      </w:r>
    </w:p>
    <w:p w14:paraId="29FEF3D2" w14:textId="3525BD87" w:rsidR="00AE27AD" w:rsidRPr="00A45A49" w:rsidRDefault="00AE27AD" w:rsidP="006F7A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20"/>
          <w:szCs w:val="20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generateToken(Map&lt;String, Object&gt; </w:t>
      </w:r>
      <w:r w:rsidRPr="00A45A49">
        <w:rPr>
          <w:rFonts w:ascii="Consolas" w:hAnsi="Consolas"/>
          <w:color w:val="6A3E3E"/>
          <w:sz w:val="18"/>
          <w:szCs w:val="18"/>
        </w:rPr>
        <w:t>extraClaims</w:t>
      </w:r>
      <w:r w:rsidRPr="00A45A49">
        <w:rPr>
          <w:rFonts w:ascii="Consolas" w:hAnsi="Consolas"/>
          <w:color w:val="000000"/>
          <w:sz w:val="18"/>
          <w:szCs w:val="18"/>
        </w:rPr>
        <w:t xml:space="preserve">, UserDetails </w:t>
      </w:r>
      <w:r w:rsidRPr="00A45A49">
        <w:rPr>
          <w:rFonts w:ascii="Consolas" w:hAnsi="Consolas"/>
          <w:color w:val="6A3E3E"/>
          <w:sz w:val="18"/>
          <w:szCs w:val="18"/>
        </w:rPr>
        <w:t>userDetails</w:t>
      </w:r>
      <w:r w:rsidRPr="00A45A49">
        <w:rPr>
          <w:rFonts w:ascii="Consolas" w:hAnsi="Consolas"/>
          <w:color w:val="000000"/>
          <w:sz w:val="18"/>
          <w:szCs w:val="18"/>
        </w:rPr>
        <w:t>) {</w:t>
      </w:r>
    </w:p>
    <w:p w14:paraId="732B8CFE" w14:textId="03E4BD49" w:rsidR="006F7A10" w:rsidRPr="00A45A49" w:rsidRDefault="00AE27AD" w:rsidP="006F7A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="006F7A10"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="006F7A10" w:rsidRPr="00A45A49">
        <w:rPr>
          <w:rFonts w:ascii="Consolas" w:hAnsi="Consolas"/>
          <w:color w:val="000000"/>
          <w:sz w:val="18"/>
          <w:szCs w:val="18"/>
        </w:rPr>
        <w:t xml:space="preserve"> Jwts</w:t>
      </w:r>
    </w:p>
    <w:p w14:paraId="68CCF16B" w14:textId="793E59CE" w:rsidR="006F7A10" w:rsidRPr="00A45A49" w:rsidRDefault="006F7A10" w:rsidP="006F7A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</w:t>
      </w:r>
      <w:r w:rsidRPr="00A45A49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A45A49">
        <w:rPr>
          <w:rFonts w:ascii="Consolas" w:hAnsi="Consolas"/>
          <w:color w:val="000000"/>
          <w:sz w:val="18"/>
          <w:szCs w:val="18"/>
        </w:rPr>
        <w:t>()</w:t>
      </w:r>
    </w:p>
    <w:p w14:paraId="19568D89" w14:textId="68082E31" w:rsidR="006F7A10" w:rsidRPr="00A45A49" w:rsidRDefault="006F7A10" w:rsidP="006F7A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.setClaims(</w:t>
      </w:r>
      <w:r w:rsidRPr="00A45A49">
        <w:rPr>
          <w:rFonts w:ascii="Consolas" w:hAnsi="Consolas"/>
          <w:color w:val="6A3E3E"/>
          <w:sz w:val="18"/>
          <w:szCs w:val="18"/>
        </w:rPr>
        <w:t>extraClaims</w:t>
      </w:r>
      <w:r w:rsidRPr="00A45A49">
        <w:rPr>
          <w:rFonts w:ascii="Consolas" w:hAnsi="Consolas"/>
          <w:color w:val="000000"/>
          <w:sz w:val="18"/>
          <w:szCs w:val="18"/>
        </w:rPr>
        <w:t>)</w:t>
      </w:r>
    </w:p>
    <w:p w14:paraId="28807752" w14:textId="1CE0FF78" w:rsidR="006F7A10" w:rsidRPr="00A45A49" w:rsidRDefault="006F7A10" w:rsidP="006F7A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.setSubject(</w:t>
      </w:r>
      <w:r w:rsidRPr="00A45A49">
        <w:rPr>
          <w:rFonts w:ascii="Consolas" w:hAnsi="Consolas"/>
          <w:color w:val="6A3E3E"/>
          <w:sz w:val="18"/>
          <w:szCs w:val="18"/>
        </w:rPr>
        <w:t>userDetails</w:t>
      </w:r>
      <w:r w:rsidRPr="00A45A49">
        <w:rPr>
          <w:rFonts w:ascii="Consolas" w:hAnsi="Consolas"/>
          <w:color w:val="000000"/>
          <w:sz w:val="18"/>
          <w:szCs w:val="18"/>
        </w:rPr>
        <w:t>.getUsername())</w:t>
      </w:r>
    </w:p>
    <w:p w14:paraId="636E4141" w14:textId="7EB5671F" w:rsidR="006F7A10" w:rsidRPr="00A45A49" w:rsidRDefault="006F7A10" w:rsidP="006F7A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.setIssuedAt(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45A49">
        <w:rPr>
          <w:rFonts w:ascii="Consolas" w:hAnsi="Consolas"/>
          <w:color w:val="000000"/>
          <w:sz w:val="18"/>
          <w:szCs w:val="18"/>
        </w:rPr>
        <w:t xml:space="preserve"> Date(System.</w:t>
      </w:r>
      <w:r w:rsidRPr="00A45A49">
        <w:rPr>
          <w:rFonts w:ascii="Consolas" w:hAnsi="Consolas"/>
          <w:i/>
          <w:iCs/>
          <w:color w:val="000000"/>
          <w:sz w:val="18"/>
          <w:szCs w:val="18"/>
        </w:rPr>
        <w:t>currentTimeMillis</w:t>
      </w:r>
      <w:r w:rsidRPr="00A45A49">
        <w:rPr>
          <w:rFonts w:ascii="Consolas" w:hAnsi="Consolas"/>
          <w:color w:val="000000"/>
          <w:sz w:val="18"/>
          <w:szCs w:val="18"/>
        </w:rPr>
        <w:t>()))</w:t>
      </w:r>
    </w:p>
    <w:p w14:paraId="17CA4ADC" w14:textId="104209E0" w:rsidR="006F7A10" w:rsidRPr="00A45A49" w:rsidRDefault="006F7A10" w:rsidP="006F7A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.setExpiration(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45A49">
        <w:rPr>
          <w:rFonts w:ascii="Consolas" w:hAnsi="Consolas"/>
          <w:color w:val="000000"/>
          <w:sz w:val="18"/>
          <w:szCs w:val="18"/>
        </w:rPr>
        <w:t xml:space="preserve"> Date(System.</w:t>
      </w:r>
      <w:r w:rsidRPr="00A45A49">
        <w:rPr>
          <w:rFonts w:ascii="Consolas" w:hAnsi="Consolas"/>
          <w:i/>
          <w:iCs/>
          <w:color w:val="000000"/>
          <w:sz w:val="18"/>
          <w:szCs w:val="18"/>
        </w:rPr>
        <w:t>currentTimeMillis</w:t>
      </w:r>
      <w:r w:rsidRPr="00A45A49">
        <w:rPr>
          <w:rFonts w:ascii="Consolas" w:hAnsi="Consolas"/>
          <w:color w:val="000000"/>
          <w:sz w:val="18"/>
          <w:szCs w:val="18"/>
        </w:rPr>
        <w:t>() + 1000 * 60 * 24))</w:t>
      </w:r>
    </w:p>
    <w:p w14:paraId="46A69125" w14:textId="5081825B" w:rsidR="006F7A10" w:rsidRPr="00A45A49" w:rsidRDefault="006F7A10" w:rsidP="006F7A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.signWith(getSignInKey(), SignatureAlgorithm.</w:t>
      </w:r>
      <w:r w:rsidRPr="00A45A49">
        <w:rPr>
          <w:rFonts w:ascii="Consolas" w:hAnsi="Consolas"/>
          <w:b/>
          <w:bCs/>
          <w:i/>
          <w:iCs/>
          <w:color w:val="0000C0"/>
          <w:sz w:val="18"/>
          <w:szCs w:val="18"/>
        </w:rPr>
        <w:t>HS256</w:t>
      </w:r>
      <w:r w:rsidRPr="00A45A49">
        <w:rPr>
          <w:rFonts w:ascii="Consolas" w:hAnsi="Consolas"/>
          <w:color w:val="000000"/>
          <w:sz w:val="18"/>
          <w:szCs w:val="18"/>
        </w:rPr>
        <w:t>)</w:t>
      </w:r>
    </w:p>
    <w:p w14:paraId="403FADCC" w14:textId="1372CECE" w:rsidR="00AE27AD" w:rsidRPr="00A45A49" w:rsidRDefault="006F7A10" w:rsidP="00C8347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>.compact();</w:t>
      </w:r>
    </w:p>
    <w:p w14:paraId="65FB4C5D" w14:textId="36745DF9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74AD8325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8D09D8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generateToken(UserDetails </w:t>
      </w:r>
      <w:r w:rsidRPr="00A45A49">
        <w:rPr>
          <w:rFonts w:ascii="Consolas" w:hAnsi="Consolas"/>
          <w:color w:val="6A3E3E"/>
          <w:sz w:val="18"/>
          <w:szCs w:val="18"/>
        </w:rPr>
        <w:t>userDetails</w:t>
      </w:r>
      <w:r w:rsidRPr="00A45A49">
        <w:rPr>
          <w:rFonts w:ascii="Consolas" w:hAnsi="Consolas"/>
          <w:color w:val="000000"/>
          <w:sz w:val="18"/>
          <w:szCs w:val="18"/>
        </w:rPr>
        <w:t>) {</w:t>
      </w:r>
    </w:p>
    <w:p w14:paraId="20BF706C" w14:textId="79F86EC6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generateToken(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45A49">
        <w:rPr>
          <w:rFonts w:ascii="Consolas" w:hAnsi="Consolas"/>
          <w:color w:val="000000"/>
          <w:sz w:val="18"/>
          <w:szCs w:val="18"/>
        </w:rPr>
        <w:t xml:space="preserve"> HashMap&lt;&gt;(), </w:t>
      </w:r>
      <w:r w:rsidRPr="00A45A49">
        <w:rPr>
          <w:rFonts w:ascii="Consolas" w:hAnsi="Consolas"/>
          <w:color w:val="6A3E3E"/>
          <w:sz w:val="18"/>
          <w:szCs w:val="18"/>
        </w:rPr>
        <w:t>userDetails</w:t>
      </w:r>
      <w:r w:rsidRPr="00A45A49">
        <w:rPr>
          <w:rFonts w:ascii="Consolas" w:hAnsi="Consolas"/>
          <w:color w:val="000000"/>
          <w:sz w:val="18"/>
          <w:szCs w:val="18"/>
        </w:rPr>
        <w:t>);</w:t>
      </w:r>
    </w:p>
    <w:p w14:paraId="6B48A79D" w14:textId="2945E895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5D531DB5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58A78357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3F7F5F"/>
          <w:sz w:val="18"/>
          <w:szCs w:val="18"/>
        </w:rPr>
        <w:t>// Validation du jeton</w:t>
      </w:r>
    </w:p>
    <w:p w14:paraId="2D669199" w14:textId="753EACC0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45A49">
        <w:rPr>
          <w:rFonts w:ascii="Consolas" w:hAnsi="Consolas"/>
          <w:color w:val="000000"/>
          <w:sz w:val="18"/>
          <w:szCs w:val="18"/>
        </w:rPr>
        <w:t xml:space="preserve"> isTokenValid(String 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 xml:space="preserve">, UserDetails </w:t>
      </w:r>
      <w:r w:rsidRPr="00A45A49">
        <w:rPr>
          <w:rFonts w:ascii="Consolas" w:hAnsi="Consolas"/>
          <w:color w:val="6A3E3E"/>
          <w:sz w:val="18"/>
          <w:szCs w:val="18"/>
        </w:rPr>
        <w:t>userDetails</w:t>
      </w:r>
      <w:r w:rsidRPr="00A45A49">
        <w:rPr>
          <w:rFonts w:ascii="Consolas" w:hAnsi="Consolas"/>
          <w:color w:val="000000"/>
          <w:sz w:val="18"/>
          <w:szCs w:val="18"/>
        </w:rPr>
        <w:t>) {</w:t>
      </w:r>
    </w:p>
    <w:p w14:paraId="52EC7120" w14:textId="00764A33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6A3E3E"/>
          <w:sz w:val="18"/>
          <w:szCs w:val="18"/>
        </w:rPr>
        <w:t>username</w:t>
      </w:r>
      <w:r w:rsidRPr="00A45A49">
        <w:rPr>
          <w:rFonts w:ascii="Consolas" w:hAnsi="Consolas"/>
          <w:color w:val="000000"/>
          <w:sz w:val="18"/>
          <w:szCs w:val="18"/>
        </w:rPr>
        <w:t xml:space="preserve"> = extractUserName(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);</w:t>
      </w:r>
    </w:p>
    <w:p w14:paraId="53BCAA98" w14:textId="55093129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(</w:t>
      </w:r>
      <w:r w:rsidRPr="00A45A49">
        <w:rPr>
          <w:rFonts w:ascii="Consolas" w:hAnsi="Consolas"/>
          <w:color w:val="6A3E3E"/>
          <w:sz w:val="18"/>
          <w:szCs w:val="18"/>
        </w:rPr>
        <w:t>username</w:t>
      </w:r>
      <w:r w:rsidRPr="00A45A49">
        <w:rPr>
          <w:rFonts w:ascii="Consolas" w:hAnsi="Consolas"/>
          <w:color w:val="000000"/>
          <w:sz w:val="18"/>
          <w:szCs w:val="18"/>
        </w:rPr>
        <w:t>.equals(</w:t>
      </w:r>
      <w:r w:rsidRPr="00A45A49">
        <w:rPr>
          <w:rFonts w:ascii="Consolas" w:hAnsi="Consolas"/>
          <w:color w:val="6A3E3E"/>
          <w:sz w:val="18"/>
          <w:szCs w:val="18"/>
        </w:rPr>
        <w:t>userDetails</w:t>
      </w:r>
      <w:r w:rsidRPr="00A45A49">
        <w:rPr>
          <w:rFonts w:ascii="Consolas" w:hAnsi="Consolas"/>
          <w:color w:val="000000"/>
          <w:sz w:val="18"/>
          <w:szCs w:val="18"/>
        </w:rPr>
        <w:t>.getUsername()) &amp;&amp; !isTokenExpired(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));</w:t>
      </w:r>
    </w:p>
    <w:p w14:paraId="07E97E7C" w14:textId="5CAFD94C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23A618CA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11CAA3" w14:textId="61301106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45A49">
        <w:rPr>
          <w:rFonts w:ascii="Consolas" w:hAnsi="Consolas"/>
          <w:color w:val="000000"/>
          <w:sz w:val="18"/>
          <w:szCs w:val="18"/>
        </w:rPr>
        <w:t xml:space="preserve"> isTokenExpired(String 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) {</w:t>
      </w:r>
    </w:p>
    <w:p w14:paraId="63978D1B" w14:textId="0C09F9E9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extractExpiration(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).before(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45A49">
        <w:rPr>
          <w:rFonts w:ascii="Consolas" w:hAnsi="Consolas"/>
          <w:color w:val="000000"/>
          <w:sz w:val="18"/>
          <w:szCs w:val="18"/>
        </w:rPr>
        <w:t xml:space="preserve"> Date());</w:t>
      </w:r>
    </w:p>
    <w:p w14:paraId="480D1FFF" w14:textId="75C5143E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3A9155A6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48F9D3D" w14:textId="24A67BFF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Date extractExpiration(String 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) {</w:t>
      </w:r>
    </w:p>
    <w:p w14:paraId="4490287E" w14:textId="21EFA7A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extractClaim(</w:t>
      </w:r>
      <w:r w:rsidRPr="00A45A49">
        <w:rPr>
          <w:rFonts w:ascii="Consolas" w:hAnsi="Consolas"/>
          <w:color w:val="6A3E3E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, Claims::getExpiration);</w:t>
      </w:r>
    </w:p>
    <w:p w14:paraId="696E4303" w14:textId="01FF661F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460DB0BE" w14:textId="77777777" w:rsidR="00AE27AD" w:rsidRPr="00A45A49" w:rsidRDefault="00AE27AD" w:rsidP="00AE27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>}</w:t>
      </w:r>
    </w:p>
    <w:p w14:paraId="155A2BDB" w14:textId="77777777" w:rsidR="00984125" w:rsidRPr="00A45A49" w:rsidRDefault="00984125" w:rsidP="00984125">
      <w:pPr>
        <w:pStyle w:val="TPnormal"/>
      </w:pPr>
      <w:r w:rsidRPr="00A45A49">
        <w:t>Nous avons terminé de créer la classe JwtService qui permet de créer, manipuler et valider le jeton</w:t>
      </w:r>
    </w:p>
    <w:p w14:paraId="296CCD16" w14:textId="56629B84" w:rsidR="00984125" w:rsidRPr="00A45A49" w:rsidRDefault="00984125" w:rsidP="002538BC">
      <w:pPr>
        <w:rPr>
          <w:lang w:val="fr-FR"/>
        </w:rPr>
      </w:pPr>
    </w:p>
    <w:p w14:paraId="42AAFDD4" w14:textId="77777777" w:rsidR="002538BC" w:rsidRPr="00A45A49" w:rsidRDefault="002538BC" w:rsidP="002538BC">
      <w:pPr>
        <w:pStyle w:val="Titre1"/>
        <w:numPr>
          <w:ilvl w:val="0"/>
          <w:numId w:val="41"/>
        </w:numPr>
        <w:rPr>
          <w:lang w:val="fr-FR"/>
        </w:rPr>
      </w:pPr>
      <w:r w:rsidRPr="00A45A49">
        <w:rPr>
          <w:lang w:val="fr-FR"/>
        </w:rPr>
        <w:t>Créer JWTAuthenticationFilter</w:t>
      </w:r>
    </w:p>
    <w:p w14:paraId="34D87FFD" w14:textId="77777777" w:rsidR="002538BC" w:rsidRPr="00A45A49" w:rsidRDefault="002538BC" w:rsidP="002538BC">
      <w:pPr>
        <w:pStyle w:val="TPnormal"/>
      </w:pPr>
      <w:r w:rsidRPr="00A45A49">
        <w:t>Si on regarde notre schéma, l’élément qui intercepte les requêtes est JwtAuthenticationFilter</w:t>
      </w:r>
    </w:p>
    <w:p w14:paraId="70B2DBCF" w14:textId="77777777" w:rsidR="002538BC" w:rsidRPr="00A45A49" w:rsidRDefault="002538BC" w:rsidP="002538BC">
      <w:pPr>
        <w:pStyle w:val="TPnormalpuce1"/>
      </w:pPr>
      <w:r w:rsidRPr="00A45A49">
        <w:t>Elle hérite d’OncePerRequestFilter</w:t>
      </w:r>
    </w:p>
    <w:p w14:paraId="18A7784E" w14:textId="77777777" w:rsidR="002538BC" w:rsidRPr="00A45A49" w:rsidRDefault="002538BC" w:rsidP="002538BC">
      <w:pPr>
        <w:pStyle w:val="TPnormalpuce1"/>
        <w:numPr>
          <w:ilvl w:val="1"/>
          <w:numId w:val="15"/>
        </w:numPr>
      </w:pPr>
      <w:r w:rsidRPr="00A45A49">
        <w:t>Comme son nom l’indique ; il sera utilisé à chaque appel</w:t>
      </w:r>
    </w:p>
    <w:p w14:paraId="6BBF1596" w14:textId="77777777" w:rsidR="002538BC" w:rsidRPr="00A45A49" w:rsidRDefault="002538BC" w:rsidP="002538BC">
      <w:pPr>
        <w:pStyle w:val="TPnormalpuce1"/>
      </w:pPr>
      <w:r w:rsidRPr="00A45A49">
        <w:t xml:space="preserve">Elle doit manipuler 2 services </w:t>
      </w:r>
    </w:p>
    <w:p w14:paraId="1CABFFC0" w14:textId="77777777" w:rsidR="002538BC" w:rsidRPr="00A45A49" w:rsidRDefault="002538BC" w:rsidP="002538BC">
      <w:pPr>
        <w:pStyle w:val="TPnormalpuce1"/>
        <w:numPr>
          <w:ilvl w:val="1"/>
          <w:numId w:val="15"/>
        </w:numPr>
      </w:pPr>
      <w:r w:rsidRPr="00A45A49">
        <w:t xml:space="preserve">JwtService </w:t>
      </w:r>
      <w:r w:rsidRPr="00A45A49">
        <w:sym w:font="Wingdings" w:char="F0E0"/>
      </w:r>
      <w:r w:rsidRPr="00A45A49">
        <w:t xml:space="preserve"> qui gèrera le jeton JWT</w:t>
      </w:r>
    </w:p>
    <w:p w14:paraId="0D7F1DBA" w14:textId="77777777" w:rsidR="002538BC" w:rsidRPr="00A45A49" w:rsidRDefault="002538BC" w:rsidP="002538BC">
      <w:pPr>
        <w:pStyle w:val="TPnormalpuce1"/>
        <w:numPr>
          <w:ilvl w:val="1"/>
          <w:numId w:val="15"/>
        </w:numPr>
      </w:pPr>
      <w:r w:rsidRPr="00A45A49">
        <w:t>UserDetailsService est une interface de Spring Security qui permet de manipuler l’utilisateur remonté de la base de données</w:t>
      </w:r>
    </w:p>
    <w:p w14:paraId="135BE6B2" w14:textId="77777777" w:rsidR="002538BC" w:rsidRPr="00A45A49" w:rsidRDefault="002538BC" w:rsidP="002538BC">
      <w:pPr>
        <w:rPr>
          <w:lang w:val="fr-FR"/>
        </w:rPr>
      </w:pPr>
    </w:p>
    <w:p w14:paraId="6A8C8D00" w14:textId="77777777" w:rsidR="00A13E92" w:rsidRPr="00A45A49" w:rsidRDefault="00A13E92" w:rsidP="00A13E92">
      <w:pPr>
        <w:pStyle w:val="TPnormalpuce1"/>
      </w:pPr>
      <w:r w:rsidRPr="00A45A49">
        <w:t>Création de JwtAuthFilter</w:t>
      </w:r>
    </w:p>
    <w:p w14:paraId="2D0A1730" w14:textId="77777777" w:rsidR="00A13E92" w:rsidRPr="00A45A49" w:rsidRDefault="00A13E92" w:rsidP="00A13E92">
      <w:pPr>
        <w:pStyle w:val="TPnormalpuce1"/>
        <w:numPr>
          <w:ilvl w:val="1"/>
          <w:numId w:val="15"/>
        </w:numPr>
      </w:pPr>
      <w:r w:rsidRPr="00A45A49">
        <w:t>Lui Injecter JwtService et UserDetailsService</w:t>
      </w:r>
    </w:p>
    <w:p w14:paraId="75308419" w14:textId="77777777" w:rsidR="00A13E92" w:rsidRPr="00A45A49" w:rsidRDefault="00A13E92" w:rsidP="00A13E92">
      <w:pPr>
        <w:pStyle w:val="TPnormalpuce1"/>
      </w:pPr>
      <w:r w:rsidRPr="00A45A49">
        <w:t>Implémenter la méthode de l’interface : doFilterInternal</w:t>
      </w:r>
    </w:p>
    <w:p w14:paraId="6148A8B8" w14:textId="77777777" w:rsidR="00A13E92" w:rsidRPr="00A45A49" w:rsidRDefault="00A13E92" w:rsidP="00A13E92">
      <w:pPr>
        <w:pStyle w:val="TPnormalpuce1"/>
        <w:numPr>
          <w:ilvl w:val="1"/>
          <w:numId w:val="15"/>
        </w:numPr>
      </w:pPr>
      <w:r w:rsidRPr="00A45A49">
        <w:t>HttpServletRequest permet de manipuler la requête http request</w:t>
      </w:r>
    </w:p>
    <w:p w14:paraId="3B7D7B94" w14:textId="77777777" w:rsidR="00A13E92" w:rsidRPr="00A45A49" w:rsidRDefault="00A13E92" w:rsidP="00A13E92">
      <w:pPr>
        <w:pStyle w:val="TPnormalpuce1"/>
        <w:numPr>
          <w:ilvl w:val="1"/>
          <w:numId w:val="15"/>
        </w:numPr>
      </w:pPr>
      <w:r w:rsidRPr="00A45A49">
        <w:t>HttServletResponse permet de manipuler la réponse http</w:t>
      </w:r>
    </w:p>
    <w:p w14:paraId="57FAA359" w14:textId="77777777" w:rsidR="00A13E92" w:rsidRPr="00A45A49" w:rsidRDefault="00A13E92" w:rsidP="00A13E92">
      <w:pPr>
        <w:pStyle w:val="TPnormalpuce1"/>
        <w:numPr>
          <w:ilvl w:val="1"/>
          <w:numId w:val="15"/>
        </w:numPr>
      </w:pPr>
      <w:r w:rsidRPr="00A45A49">
        <w:t>Le fait d’avoir accès au protocole http, cela nous permet d’intercepter chaque requête http et de manipuler le comportement</w:t>
      </w:r>
    </w:p>
    <w:p w14:paraId="02DD7802" w14:textId="77777777" w:rsidR="00350909" w:rsidRPr="00A45A49" w:rsidRDefault="00350909" w:rsidP="00350909">
      <w:pPr>
        <w:pStyle w:val="TPnormalpuce1"/>
        <w:numPr>
          <w:ilvl w:val="1"/>
          <w:numId w:val="15"/>
        </w:numPr>
      </w:pPr>
      <w:r w:rsidRPr="00A45A49">
        <w:t>Il nous est possible de capturer des données, changer les en-têtes et renvoyer des données, …</w:t>
      </w:r>
    </w:p>
    <w:p w14:paraId="0551A971" w14:textId="77777777" w:rsidR="00350909" w:rsidRPr="00A45A49" w:rsidRDefault="00350909" w:rsidP="00350909">
      <w:pPr>
        <w:pStyle w:val="TPnormalpuce1"/>
        <w:numPr>
          <w:ilvl w:val="1"/>
          <w:numId w:val="15"/>
        </w:numPr>
      </w:pPr>
      <w:r w:rsidRPr="00A45A49">
        <w:t>FilterChain, représente la chaîne d’événements</w:t>
      </w:r>
    </w:p>
    <w:p w14:paraId="28DDF6D2" w14:textId="77777777" w:rsidR="00350909" w:rsidRPr="00A45A49" w:rsidRDefault="00350909" w:rsidP="00350909">
      <w:pPr>
        <w:pStyle w:val="TPnormalpuce1"/>
        <w:numPr>
          <w:ilvl w:val="1"/>
          <w:numId w:val="15"/>
        </w:numPr>
      </w:pPr>
      <w:r w:rsidRPr="00A45A49">
        <w:t>Les 3 paramètres ne doivent pas être null</w:t>
      </w:r>
    </w:p>
    <w:p w14:paraId="6652AB8C" w14:textId="77777777" w:rsidR="00350909" w:rsidRPr="00A45A49" w:rsidRDefault="00350909" w:rsidP="00350909">
      <w:pPr>
        <w:pStyle w:val="TPnormalpuce1"/>
        <w:numPr>
          <w:ilvl w:val="2"/>
          <w:numId w:val="15"/>
        </w:numPr>
      </w:pPr>
      <w:r w:rsidRPr="00A45A49">
        <w:t>Il est possible d’ajouter l’annotation @NonNull</w:t>
      </w:r>
      <w:r w:rsidRPr="00A45A49">
        <w:rPr>
          <w:color w:val="000000"/>
        </w:rPr>
        <w:t xml:space="preserve"> </w:t>
      </w:r>
    </w:p>
    <w:p w14:paraId="0C8BFF94" w14:textId="77777777" w:rsidR="00350909" w:rsidRPr="00A45A49" w:rsidRDefault="00350909" w:rsidP="00350909">
      <w:pPr>
        <w:pStyle w:val="TPnormalpuce1"/>
        <w:numPr>
          <w:ilvl w:val="1"/>
          <w:numId w:val="15"/>
        </w:numPr>
      </w:pPr>
      <w:r w:rsidRPr="00A45A49">
        <w:t>D’après le schéma, la première chose à vérifier dans JwtAuthFilter est le JWT Token</w:t>
      </w:r>
    </w:p>
    <w:p w14:paraId="71D88729" w14:textId="77777777" w:rsidR="00350909" w:rsidRPr="00A45A49" w:rsidRDefault="00350909" w:rsidP="00350909">
      <w:pPr>
        <w:pStyle w:val="TPnormalpuce1"/>
        <w:numPr>
          <w:ilvl w:val="2"/>
          <w:numId w:val="15"/>
        </w:numPr>
      </w:pPr>
      <w:r w:rsidRPr="00A45A49">
        <w:t>Le jeton JWT est passé dans l’entête de la requête</w:t>
      </w:r>
    </w:p>
    <w:p w14:paraId="1AC62B27" w14:textId="77777777" w:rsidR="00350909" w:rsidRPr="00A45A49" w:rsidRDefault="00350909" w:rsidP="00350909">
      <w:pPr>
        <w:pStyle w:val="TPnormalpuce1"/>
        <w:numPr>
          <w:ilvl w:val="1"/>
          <w:numId w:val="15"/>
        </w:numPr>
      </w:pPr>
      <w:r w:rsidRPr="00A45A49">
        <w:t>Sur la classe HttpRequest il existe la méthode getHeader pour récupérer les données</w:t>
      </w:r>
    </w:p>
    <w:p w14:paraId="3F72495D" w14:textId="77777777" w:rsidR="00350909" w:rsidRPr="00A45A49" w:rsidRDefault="00350909" w:rsidP="00350909">
      <w:pPr>
        <w:pStyle w:val="TPnormalpuce1"/>
        <w:numPr>
          <w:ilvl w:val="2"/>
          <w:numId w:val="15"/>
        </w:numPr>
      </w:pPr>
      <w:r w:rsidRPr="00A45A49">
        <w:t>La clef dans l’entête s’appelle « Authorization »</w:t>
      </w:r>
    </w:p>
    <w:p w14:paraId="1E755898" w14:textId="77777777" w:rsidR="00350909" w:rsidRPr="00A45A49" w:rsidRDefault="00350909" w:rsidP="00350909">
      <w:pPr>
        <w:pStyle w:val="TPnormalpuce1"/>
        <w:numPr>
          <w:ilvl w:val="2"/>
          <w:numId w:val="15"/>
        </w:numPr>
      </w:pPr>
      <w:r w:rsidRPr="00A45A49">
        <w:t>Les jetons JWT commence par "Bearer "</w:t>
      </w:r>
    </w:p>
    <w:p w14:paraId="16D47099" w14:textId="77777777" w:rsidR="00350909" w:rsidRPr="00A45A49" w:rsidRDefault="00350909" w:rsidP="00350909">
      <w:pPr>
        <w:pStyle w:val="TPnormalpuce1"/>
        <w:numPr>
          <w:ilvl w:val="2"/>
          <w:numId w:val="15"/>
        </w:numPr>
      </w:pPr>
      <w:r w:rsidRPr="00A45A49">
        <w:t>Structure de l’entête : « Authorization: Bearer &lt;jeton&gt; »</w:t>
      </w:r>
    </w:p>
    <w:p w14:paraId="6EF06BF4" w14:textId="77777777" w:rsidR="00350909" w:rsidRPr="00A45A49" w:rsidRDefault="00350909" w:rsidP="00350909">
      <w:pPr>
        <w:pStyle w:val="TPnormalpuce1"/>
        <w:numPr>
          <w:ilvl w:val="2"/>
          <w:numId w:val="15"/>
        </w:numPr>
      </w:pPr>
      <w:r w:rsidRPr="00A45A49">
        <w:t>Donc si dans la value de l’entête "Bearer " n’est pas présent c’est qu’il n’est pas correct</w:t>
      </w:r>
    </w:p>
    <w:p w14:paraId="64E5DBCB" w14:textId="254BAFBD" w:rsidR="00E15568" w:rsidRPr="00A45A49" w:rsidRDefault="00E15568" w:rsidP="00E15568">
      <w:pPr>
        <w:pStyle w:val="TPnormalpuce1"/>
      </w:pPr>
      <w:r w:rsidRPr="00A45A49">
        <w:t>Il faut terminer le processus de validation « Validate JWT » dans le filtre JwtAuthFilter</w:t>
      </w:r>
    </w:p>
    <w:p w14:paraId="612DE9B7" w14:textId="77777777" w:rsidR="00E15568" w:rsidRPr="00A45A49" w:rsidRDefault="00E15568" w:rsidP="00E15568">
      <w:pPr>
        <w:pStyle w:val="TPnormalpuce1"/>
        <w:numPr>
          <w:ilvl w:val="1"/>
          <w:numId w:val="15"/>
        </w:numPr>
      </w:pPr>
      <w:r w:rsidRPr="00A45A49">
        <w:t>En appelant les méthodes de validation de JwtService</w:t>
      </w:r>
    </w:p>
    <w:p w14:paraId="396BEBB2" w14:textId="77777777" w:rsidR="00E15568" w:rsidRPr="00A45A49" w:rsidRDefault="00E15568" w:rsidP="00E15568">
      <w:pPr>
        <w:pStyle w:val="TPnormalpuce1"/>
        <w:numPr>
          <w:ilvl w:val="1"/>
          <w:numId w:val="15"/>
        </w:numPr>
      </w:pPr>
      <w:r w:rsidRPr="00A45A49">
        <w:t>Et il faut aussi appeler la validation de DB, il faut pour cela utiliser UserDetailsService</w:t>
      </w:r>
    </w:p>
    <w:p w14:paraId="7C3DD9D0" w14:textId="77777777" w:rsidR="00E15568" w:rsidRPr="00A45A49" w:rsidRDefault="00E15568" w:rsidP="00E15568">
      <w:pPr>
        <w:pStyle w:val="TPnormalpuce1"/>
        <w:numPr>
          <w:ilvl w:val="1"/>
          <w:numId w:val="15"/>
        </w:numPr>
      </w:pPr>
      <w:r w:rsidRPr="00A45A49">
        <w:t>Mise à jour du contexte de sécurité avec le jeton créé</w:t>
      </w:r>
    </w:p>
    <w:p w14:paraId="6BD9EBB5" w14:textId="77777777" w:rsidR="00E15568" w:rsidRPr="00A45A49" w:rsidRDefault="00E15568" w:rsidP="00E15568">
      <w:pPr>
        <w:pStyle w:val="TPnormalpuce1"/>
        <w:numPr>
          <w:ilvl w:val="1"/>
          <w:numId w:val="15"/>
        </w:numPr>
      </w:pPr>
      <w:r w:rsidRPr="00A45A49">
        <w:t>Et pour finir la méthode permettre de transmettre le contexte du filtre</w:t>
      </w:r>
    </w:p>
    <w:p w14:paraId="546DAAC0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package</w:t>
      </w:r>
      <w:r w:rsidRPr="00A45A49">
        <w:rPr>
          <w:rFonts w:ascii="Consolas" w:hAnsi="Consolas"/>
          <w:color w:val="000000"/>
          <w:sz w:val="16"/>
          <w:szCs w:val="16"/>
        </w:rPr>
        <w:t xml:space="preserve"> fr.eni.cave.security.jwt;</w:t>
      </w:r>
    </w:p>
    <w:p w14:paraId="0E3C74ED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05E4E29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java.io.IOException;</w:t>
      </w:r>
    </w:p>
    <w:p w14:paraId="7CE95F38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FF6EFDE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org.springframework.lang.NonNull;</w:t>
      </w:r>
    </w:p>
    <w:p w14:paraId="5F5CC953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org.springframework.security.authentication.UsernamePasswordAuthenticationToken;</w:t>
      </w:r>
    </w:p>
    <w:p w14:paraId="05A45F68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org.springframework.security.core.context.SecurityContextHolder;</w:t>
      </w:r>
    </w:p>
    <w:p w14:paraId="0DECBBA0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org.springframework.security.core.userdetails.*;</w:t>
      </w:r>
    </w:p>
    <w:p w14:paraId="4DE6AE5C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org.springframework.security.web.authentication.WebAuthenticationDetailsSource;</w:t>
      </w:r>
    </w:p>
    <w:p w14:paraId="25BBD2F8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org.springframework.stereotype.Component;</w:t>
      </w:r>
    </w:p>
    <w:p w14:paraId="31993BE0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org.springframework.web.filter.OncePerRequestFilter;</w:t>
      </w:r>
    </w:p>
    <w:p w14:paraId="5E9ADAA9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5C380E0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jakarta.servlet.*;</w:t>
      </w:r>
    </w:p>
    <w:p w14:paraId="6833F866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jakarta.servlet.http.*;</w:t>
      </w:r>
    </w:p>
    <w:p w14:paraId="2CCD57F8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CB482AF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3F7F5F"/>
          <w:sz w:val="16"/>
          <w:szCs w:val="16"/>
        </w:rPr>
        <w:t>//Doit être active dès qu'il y a une requête</w:t>
      </w:r>
    </w:p>
    <w:p w14:paraId="14065941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3F7F5F"/>
          <w:sz w:val="16"/>
          <w:szCs w:val="16"/>
        </w:rPr>
        <w:t>//Doit devenir un bean pour spring</w:t>
      </w:r>
    </w:p>
    <w:p w14:paraId="529AD8BF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646464"/>
          <w:sz w:val="16"/>
          <w:szCs w:val="16"/>
        </w:rPr>
        <w:t>@Component</w:t>
      </w:r>
    </w:p>
    <w:p w14:paraId="1979F1D4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A45A49">
        <w:rPr>
          <w:rFonts w:ascii="Consolas" w:hAnsi="Consolas"/>
          <w:color w:val="000000"/>
          <w:sz w:val="16"/>
          <w:szCs w:val="16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A45A49">
        <w:rPr>
          <w:rFonts w:ascii="Consolas" w:hAnsi="Consolas"/>
          <w:color w:val="000000"/>
          <w:sz w:val="16"/>
          <w:szCs w:val="16"/>
        </w:rPr>
        <w:t xml:space="preserve"> JwtAuthenticationFilter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extends</w:t>
      </w:r>
      <w:r w:rsidRPr="00A45A49">
        <w:rPr>
          <w:rFonts w:ascii="Consolas" w:hAnsi="Consolas"/>
          <w:color w:val="000000"/>
          <w:sz w:val="16"/>
          <w:szCs w:val="16"/>
        </w:rPr>
        <w:t xml:space="preserve"> OncePerRequestFilter {</w:t>
      </w:r>
    </w:p>
    <w:p w14:paraId="763F0EB4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Injection de la couche BLL pour gérer le token</w:t>
      </w:r>
    </w:p>
    <w:p w14:paraId="6C241489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A45A49">
        <w:rPr>
          <w:rFonts w:ascii="Consolas" w:hAnsi="Consolas"/>
          <w:color w:val="000000"/>
          <w:sz w:val="16"/>
          <w:szCs w:val="16"/>
        </w:rPr>
        <w:t xml:space="preserve"> JwtService </w:t>
      </w:r>
      <w:r w:rsidRPr="00A45A49">
        <w:rPr>
          <w:rFonts w:ascii="Consolas" w:hAnsi="Consolas"/>
          <w:color w:val="0000C0"/>
          <w:sz w:val="16"/>
          <w:szCs w:val="16"/>
        </w:rPr>
        <w:t>jwtService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3F34C36E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63A2FF2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Injection de la couche BLL pour gérer les données de la DB</w:t>
      </w:r>
    </w:p>
    <w:p w14:paraId="614E40B6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A45A49">
        <w:rPr>
          <w:rFonts w:ascii="Consolas" w:hAnsi="Consolas"/>
          <w:color w:val="000000"/>
          <w:sz w:val="16"/>
          <w:szCs w:val="16"/>
        </w:rPr>
        <w:t xml:space="preserve"> UserDetailsService </w:t>
      </w:r>
      <w:r w:rsidRPr="00A45A49">
        <w:rPr>
          <w:rFonts w:ascii="Consolas" w:hAnsi="Consolas"/>
          <w:color w:val="0000C0"/>
          <w:sz w:val="16"/>
          <w:szCs w:val="16"/>
        </w:rPr>
        <w:t>userDetailsService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1215723E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BCC6C1E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A45A49">
        <w:rPr>
          <w:rFonts w:ascii="Consolas" w:hAnsi="Consolas"/>
          <w:color w:val="000000"/>
          <w:sz w:val="16"/>
          <w:szCs w:val="16"/>
        </w:rPr>
        <w:t xml:space="preserve"> JwtAuthenticationFilter(JwtService </w:t>
      </w:r>
      <w:r w:rsidRPr="00A45A49">
        <w:rPr>
          <w:rFonts w:ascii="Consolas" w:hAnsi="Consolas"/>
          <w:color w:val="6A3E3E"/>
          <w:sz w:val="16"/>
          <w:szCs w:val="16"/>
        </w:rPr>
        <w:t>jwtService</w:t>
      </w:r>
      <w:r w:rsidRPr="00A45A49">
        <w:rPr>
          <w:rFonts w:ascii="Consolas" w:hAnsi="Consolas"/>
          <w:color w:val="000000"/>
          <w:sz w:val="16"/>
          <w:szCs w:val="16"/>
        </w:rPr>
        <w:t xml:space="preserve">, UserDetailsService </w:t>
      </w:r>
      <w:r w:rsidRPr="00A45A49">
        <w:rPr>
          <w:rFonts w:ascii="Consolas" w:hAnsi="Consolas"/>
          <w:color w:val="6A3E3E"/>
          <w:sz w:val="16"/>
          <w:szCs w:val="16"/>
        </w:rPr>
        <w:t>userDetailsService</w:t>
      </w:r>
      <w:r w:rsidRPr="00A45A49">
        <w:rPr>
          <w:rFonts w:ascii="Consolas" w:hAnsi="Consolas"/>
          <w:color w:val="000000"/>
          <w:sz w:val="16"/>
          <w:szCs w:val="16"/>
        </w:rPr>
        <w:t>) {</w:t>
      </w:r>
    </w:p>
    <w:p w14:paraId="4C5CB28F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A45A49">
        <w:rPr>
          <w:rFonts w:ascii="Consolas" w:hAnsi="Consolas"/>
          <w:color w:val="000000"/>
          <w:sz w:val="16"/>
          <w:szCs w:val="16"/>
        </w:rPr>
        <w:t>.</w:t>
      </w:r>
      <w:r w:rsidRPr="00A45A49">
        <w:rPr>
          <w:rFonts w:ascii="Consolas" w:hAnsi="Consolas"/>
          <w:color w:val="0000C0"/>
          <w:sz w:val="16"/>
          <w:szCs w:val="16"/>
        </w:rPr>
        <w:t>jwtService</w:t>
      </w:r>
      <w:r w:rsidRPr="00A45A49">
        <w:rPr>
          <w:rFonts w:ascii="Consolas" w:hAnsi="Consolas"/>
          <w:color w:val="000000"/>
          <w:sz w:val="16"/>
          <w:szCs w:val="16"/>
        </w:rPr>
        <w:t xml:space="preserve"> = </w:t>
      </w:r>
      <w:r w:rsidRPr="00A45A49">
        <w:rPr>
          <w:rFonts w:ascii="Consolas" w:hAnsi="Consolas"/>
          <w:color w:val="6A3E3E"/>
          <w:sz w:val="16"/>
          <w:szCs w:val="16"/>
        </w:rPr>
        <w:t>jwtService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1B3AF4DD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A45A49">
        <w:rPr>
          <w:rFonts w:ascii="Consolas" w:hAnsi="Consolas"/>
          <w:color w:val="000000"/>
          <w:sz w:val="16"/>
          <w:szCs w:val="16"/>
        </w:rPr>
        <w:t>.</w:t>
      </w:r>
      <w:r w:rsidRPr="00A45A49">
        <w:rPr>
          <w:rFonts w:ascii="Consolas" w:hAnsi="Consolas"/>
          <w:color w:val="0000C0"/>
          <w:sz w:val="16"/>
          <w:szCs w:val="16"/>
        </w:rPr>
        <w:t>userDetailsService</w:t>
      </w:r>
      <w:r w:rsidRPr="00A45A49">
        <w:rPr>
          <w:rFonts w:ascii="Consolas" w:hAnsi="Consolas"/>
          <w:color w:val="000000"/>
          <w:sz w:val="16"/>
          <w:szCs w:val="16"/>
        </w:rPr>
        <w:t xml:space="preserve"> = </w:t>
      </w:r>
      <w:r w:rsidRPr="00A45A49">
        <w:rPr>
          <w:rFonts w:ascii="Consolas" w:hAnsi="Consolas"/>
          <w:color w:val="6A3E3E"/>
          <w:sz w:val="16"/>
          <w:szCs w:val="16"/>
        </w:rPr>
        <w:t>userDetailsService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3FD07EC1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  <w:t>}</w:t>
      </w:r>
    </w:p>
    <w:p w14:paraId="3C9B7BFE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8BBB293" w14:textId="77777777" w:rsidR="006827CD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protected</w:t>
      </w:r>
      <w:r w:rsidRPr="00A45A49">
        <w:rPr>
          <w:rFonts w:ascii="Consolas" w:hAnsi="Consolas"/>
          <w:color w:val="000000"/>
          <w:sz w:val="16"/>
          <w:szCs w:val="16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A45A49">
        <w:rPr>
          <w:rFonts w:ascii="Consolas" w:hAnsi="Consolas"/>
          <w:color w:val="000000"/>
          <w:sz w:val="16"/>
          <w:szCs w:val="16"/>
        </w:rPr>
        <w:t xml:space="preserve"> doFilterInternal(</w:t>
      </w:r>
      <w:r w:rsidRPr="00A45A49">
        <w:rPr>
          <w:rFonts w:ascii="Consolas" w:hAnsi="Consolas"/>
          <w:color w:val="646464"/>
          <w:sz w:val="16"/>
          <w:szCs w:val="16"/>
        </w:rPr>
        <w:t>@NonNull</w:t>
      </w:r>
      <w:r w:rsidRPr="00A45A49">
        <w:rPr>
          <w:rFonts w:ascii="Consolas" w:hAnsi="Consolas"/>
          <w:color w:val="000000"/>
          <w:sz w:val="16"/>
          <w:szCs w:val="16"/>
        </w:rPr>
        <w:t xml:space="preserve"> HttpServletRequest </w:t>
      </w:r>
      <w:r w:rsidRPr="00A45A49">
        <w:rPr>
          <w:rFonts w:ascii="Consolas" w:hAnsi="Consolas"/>
          <w:color w:val="6A3E3E"/>
          <w:sz w:val="16"/>
          <w:szCs w:val="16"/>
        </w:rPr>
        <w:t>request</w:t>
      </w:r>
      <w:r w:rsidRPr="00A45A49">
        <w:rPr>
          <w:rFonts w:ascii="Consolas" w:hAnsi="Consolas"/>
          <w:color w:val="000000"/>
          <w:sz w:val="16"/>
          <w:szCs w:val="16"/>
        </w:rPr>
        <w:t xml:space="preserve">, </w:t>
      </w:r>
    </w:p>
    <w:p w14:paraId="5709C444" w14:textId="77777777" w:rsidR="006827CD" w:rsidRPr="00A45A49" w:rsidRDefault="00B04EDC" w:rsidP="006827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3828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646464"/>
          <w:sz w:val="16"/>
          <w:szCs w:val="16"/>
        </w:rPr>
        <w:t>@NonNull</w:t>
      </w:r>
      <w:r w:rsidRPr="00A45A49">
        <w:rPr>
          <w:rFonts w:ascii="Consolas" w:hAnsi="Consolas"/>
          <w:color w:val="000000"/>
          <w:sz w:val="16"/>
          <w:szCs w:val="16"/>
        </w:rPr>
        <w:t xml:space="preserve"> HttpServletResponse </w:t>
      </w:r>
      <w:r w:rsidRPr="00A45A49">
        <w:rPr>
          <w:rFonts w:ascii="Consolas" w:hAnsi="Consolas"/>
          <w:color w:val="6A3E3E"/>
          <w:sz w:val="16"/>
          <w:szCs w:val="16"/>
        </w:rPr>
        <w:t>response</w:t>
      </w:r>
      <w:r w:rsidRPr="00A45A49">
        <w:rPr>
          <w:rFonts w:ascii="Consolas" w:hAnsi="Consolas"/>
          <w:color w:val="000000"/>
          <w:sz w:val="16"/>
          <w:szCs w:val="16"/>
        </w:rPr>
        <w:t>,</w:t>
      </w:r>
    </w:p>
    <w:p w14:paraId="30BE78BE" w14:textId="321E7F63" w:rsidR="00B04EDC" w:rsidRPr="00A45A49" w:rsidRDefault="00B04EDC" w:rsidP="006827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3828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646464"/>
          <w:sz w:val="16"/>
          <w:szCs w:val="16"/>
        </w:rPr>
        <w:t>@NonNull</w:t>
      </w:r>
      <w:r w:rsidRPr="00A45A49">
        <w:rPr>
          <w:rFonts w:ascii="Consolas" w:hAnsi="Consolas"/>
          <w:color w:val="000000"/>
          <w:sz w:val="16"/>
          <w:szCs w:val="16"/>
        </w:rPr>
        <w:t xml:space="preserve"> FilterChain </w:t>
      </w:r>
      <w:r w:rsidRPr="00A45A49">
        <w:rPr>
          <w:rFonts w:ascii="Consolas" w:hAnsi="Consolas"/>
          <w:color w:val="6A3E3E"/>
          <w:sz w:val="16"/>
          <w:szCs w:val="16"/>
        </w:rPr>
        <w:t>filterChain</w:t>
      </w:r>
      <w:r w:rsidRPr="00A45A49">
        <w:rPr>
          <w:rFonts w:ascii="Consolas" w:hAnsi="Consolas"/>
          <w:color w:val="000000"/>
          <w:sz w:val="16"/>
          <w:szCs w:val="16"/>
        </w:rPr>
        <w:t>)</w:t>
      </w:r>
    </w:p>
    <w:p w14:paraId="162ADC2E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throws</w:t>
      </w:r>
      <w:r w:rsidRPr="00A45A49">
        <w:rPr>
          <w:rFonts w:ascii="Consolas" w:hAnsi="Consolas"/>
          <w:color w:val="000000"/>
          <w:sz w:val="16"/>
          <w:szCs w:val="16"/>
        </w:rPr>
        <w:t xml:space="preserve"> ServletException, IOException {</w:t>
      </w:r>
    </w:p>
    <w:p w14:paraId="054D8B4F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vérifier le jeton JWT – il est passé dans l’en-tête</w:t>
      </w:r>
    </w:p>
    <w:p w14:paraId="0AE60AD4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A45A49">
        <w:rPr>
          <w:rFonts w:ascii="Consolas" w:hAnsi="Consolas"/>
          <w:color w:val="000000"/>
          <w:sz w:val="16"/>
          <w:szCs w:val="16"/>
        </w:rPr>
        <w:t xml:space="preserve"> String </w:t>
      </w:r>
      <w:r w:rsidRPr="00A45A49">
        <w:rPr>
          <w:rFonts w:ascii="Consolas" w:hAnsi="Consolas"/>
          <w:color w:val="6A3E3E"/>
          <w:sz w:val="16"/>
          <w:szCs w:val="16"/>
        </w:rPr>
        <w:t>authHeader</w:t>
      </w:r>
      <w:r w:rsidRPr="00A45A49">
        <w:rPr>
          <w:rFonts w:ascii="Consolas" w:hAnsi="Consolas"/>
          <w:color w:val="000000"/>
          <w:sz w:val="16"/>
          <w:szCs w:val="16"/>
        </w:rPr>
        <w:t xml:space="preserve"> = </w:t>
      </w:r>
      <w:r w:rsidRPr="00A45A49">
        <w:rPr>
          <w:rFonts w:ascii="Consolas" w:hAnsi="Consolas"/>
          <w:color w:val="6A3E3E"/>
          <w:sz w:val="16"/>
          <w:szCs w:val="16"/>
        </w:rPr>
        <w:t>request</w:t>
      </w:r>
      <w:r w:rsidRPr="00A45A49">
        <w:rPr>
          <w:rFonts w:ascii="Consolas" w:hAnsi="Consolas"/>
          <w:color w:val="000000"/>
          <w:sz w:val="16"/>
          <w:szCs w:val="16"/>
        </w:rPr>
        <w:t>.getHeader(</w:t>
      </w:r>
      <w:r w:rsidRPr="00A45A49">
        <w:rPr>
          <w:rFonts w:ascii="Consolas" w:hAnsi="Consolas"/>
          <w:color w:val="2A00FF"/>
          <w:sz w:val="16"/>
          <w:szCs w:val="16"/>
        </w:rPr>
        <w:t>"Authorization"</w:t>
      </w:r>
      <w:r w:rsidRPr="00A45A49">
        <w:rPr>
          <w:rFonts w:ascii="Consolas" w:hAnsi="Consolas"/>
          <w:color w:val="000000"/>
          <w:sz w:val="16"/>
          <w:szCs w:val="16"/>
        </w:rPr>
        <w:t>);</w:t>
      </w:r>
    </w:p>
    <w:p w14:paraId="363A122D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A45A49">
        <w:rPr>
          <w:rFonts w:ascii="Consolas" w:hAnsi="Consolas"/>
          <w:color w:val="000000"/>
          <w:sz w:val="16"/>
          <w:szCs w:val="16"/>
        </w:rPr>
        <w:t xml:space="preserve"> String </w:t>
      </w:r>
      <w:r w:rsidRPr="00A45A49">
        <w:rPr>
          <w:rFonts w:ascii="Consolas" w:hAnsi="Consolas"/>
          <w:color w:val="6A3E3E"/>
          <w:sz w:val="16"/>
          <w:szCs w:val="16"/>
        </w:rPr>
        <w:t>jwt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6CD813CC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vérifier qu’il y a une donnée dans l’entête qui correspond à Authorization</w:t>
      </w:r>
    </w:p>
    <w:p w14:paraId="387C75F1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l’entête contient Bearer &lt;jeton&gt; SINON erreur</w:t>
      </w:r>
    </w:p>
    <w:p w14:paraId="19C569B5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Sinon laissé le comportement suivre son cours</w:t>
      </w:r>
    </w:p>
    <w:p w14:paraId="4574FF59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if</w:t>
      </w:r>
      <w:r w:rsidRPr="00A45A49">
        <w:rPr>
          <w:rFonts w:ascii="Consolas" w:hAnsi="Consolas"/>
          <w:color w:val="000000"/>
          <w:sz w:val="16"/>
          <w:szCs w:val="16"/>
        </w:rPr>
        <w:t xml:space="preserve"> (</w:t>
      </w:r>
      <w:r w:rsidRPr="00A45A49">
        <w:rPr>
          <w:rFonts w:ascii="Consolas" w:hAnsi="Consolas"/>
          <w:color w:val="6A3E3E"/>
          <w:sz w:val="16"/>
          <w:szCs w:val="16"/>
        </w:rPr>
        <w:t>authHeader</w:t>
      </w:r>
      <w:r w:rsidRPr="00A45A49">
        <w:rPr>
          <w:rFonts w:ascii="Consolas" w:hAnsi="Consolas"/>
          <w:color w:val="000000"/>
          <w:sz w:val="16"/>
          <w:szCs w:val="16"/>
        </w:rPr>
        <w:t xml:space="preserve"> ==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null</w:t>
      </w:r>
      <w:r w:rsidRPr="00A45A49">
        <w:rPr>
          <w:rFonts w:ascii="Consolas" w:hAnsi="Consolas"/>
          <w:color w:val="000000"/>
          <w:sz w:val="16"/>
          <w:szCs w:val="16"/>
        </w:rPr>
        <w:t xml:space="preserve"> || !</w:t>
      </w:r>
      <w:r w:rsidRPr="00A45A49">
        <w:rPr>
          <w:rFonts w:ascii="Consolas" w:hAnsi="Consolas"/>
          <w:color w:val="6A3E3E"/>
          <w:sz w:val="16"/>
          <w:szCs w:val="16"/>
        </w:rPr>
        <w:t>authHeader</w:t>
      </w:r>
      <w:r w:rsidRPr="00A45A49">
        <w:rPr>
          <w:rFonts w:ascii="Consolas" w:hAnsi="Consolas"/>
          <w:color w:val="000000"/>
          <w:sz w:val="16"/>
          <w:szCs w:val="16"/>
        </w:rPr>
        <w:t>.startsWith(</w:t>
      </w:r>
      <w:r w:rsidRPr="00A45A49">
        <w:rPr>
          <w:rFonts w:ascii="Consolas" w:hAnsi="Consolas"/>
          <w:color w:val="2A00FF"/>
          <w:sz w:val="16"/>
          <w:szCs w:val="16"/>
        </w:rPr>
        <w:t>"Bearer "</w:t>
      </w:r>
      <w:r w:rsidRPr="00A45A49">
        <w:rPr>
          <w:rFonts w:ascii="Consolas" w:hAnsi="Consolas"/>
          <w:color w:val="000000"/>
          <w:sz w:val="16"/>
          <w:szCs w:val="16"/>
        </w:rPr>
        <w:t>)) {</w:t>
      </w:r>
    </w:p>
    <w:p w14:paraId="3474D4D2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filterChain</w:t>
      </w:r>
      <w:r w:rsidRPr="00A45A49">
        <w:rPr>
          <w:rFonts w:ascii="Consolas" w:hAnsi="Consolas"/>
          <w:color w:val="000000"/>
          <w:sz w:val="16"/>
          <w:szCs w:val="16"/>
        </w:rPr>
        <w:t>.doFilter(</w:t>
      </w:r>
      <w:r w:rsidRPr="00A45A49">
        <w:rPr>
          <w:rFonts w:ascii="Consolas" w:hAnsi="Consolas"/>
          <w:color w:val="6A3E3E"/>
          <w:sz w:val="16"/>
          <w:szCs w:val="16"/>
        </w:rPr>
        <w:t>request</w:t>
      </w:r>
      <w:r w:rsidRPr="00A45A49">
        <w:rPr>
          <w:rFonts w:ascii="Consolas" w:hAnsi="Consolas"/>
          <w:color w:val="000000"/>
          <w:sz w:val="16"/>
          <w:szCs w:val="16"/>
        </w:rPr>
        <w:t xml:space="preserve">, </w:t>
      </w:r>
      <w:r w:rsidRPr="00A45A49">
        <w:rPr>
          <w:rFonts w:ascii="Consolas" w:hAnsi="Consolas"/>
          <w:color w:val="6A3E3E"/>
          <w:sz w:val="16"/>
          <w:szCs w:val="16"/>
        </w:rPr>
        <w:t>response</w:t>
      </w:r>
      <w:r w:rsidRPr="00A45A49">
        <w:rPr>
          <w:rFonts w:ascii="Consolas" w:hAnsi="Consolas"/>
          <w:color w:val="000000"/>
          <w:sz w:val="16"/>
          <w:szCs w:val="16"/>
        </w:rPr>
        <w:t>);</w:t>
      </w:r>
    </w:p>
    <w:p w14:paraId="01154DD1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2956F004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  <w:t>}</w:t>
      </w:r>
    </w:p>
    <w:p w14:paraId="07429FED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Il y a un JWT – il faut l’extraire</w:t>
      </w:r>
    </w:p>
    <w:p w14:paraId="21FDF73E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jwt</w:t>
      </w:r>
      <w:r w:rsidRPr="00A45A49">
        <w:rPr>
          <w:rFonts w:ascii="Consolas" w:hAnsi="Consolas"/>
          <w:color w:val="000000"/>
          <w:sz w:val="16"/>
          <w:szCs w:val="16"/>
        </w:rPr>
        <w:t xml:space="preserve"> = </w:t>
      </w:r>
      <w:r w:rsidRPr="00A45A49">
        <w:rPr>
          <w:rFonts w:ascii="Consolas" w:hAnsi="Consolas"/>
          <w:color w:val="6A3E3E"/>
          <w:sz w:val="16"/>
          <w:szCs w:val="16"/>
        </w:rPr>
        <w:t>authHeader</w:t>
      </w:r>
      <w:r w:rsidRPr="00A45A49">
        <w:rPr>
          <w:rFonts w:ascii="Consolas" w:hAnsi="Consolas"/>
          <w:color w:val="000000"/>
          <w:sz w:val="16"/>
          <w:szCs w:val="16"/>
        </w:rPr>
        <w:t>.substring(7);</w:t>
      </w:r>
      <w:r w:rsidRPr="00A45A49">
        <w:rPr>
          <w:rFonts w:ascii="Consolas" w:hAnsi="Consolas"/>
          <w:color w:val="3F7F5F"/>
          <w:sz w:val="16"/>
          <w:szCs w:val="16"/>
        </w:rPr>
        <w:t>// 7 correspond à Bearer</w:t>
      </w:r>
    </w:p>
    <w:p w14:paraId="2702C0D5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FAC6929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Vérification de l'utilisateur</w:t>
      </w:r>
    </w:p>
    <w:p w14:paraId="044B0774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A45A49">
        <w:rPr>
          <w:rFonts w:ascii="Consolas" w:hAnsi="Consolas"/>
          <w:color w:val="000000"/>
          <w:sz w:val="16"/>
          <w:szCs w:val="16"/>
        </w:rPr>
        <w:t xml:space="preserve"> String </w:t>
      </w:r>
      <w:r w:rsidRPr="00A45A49">
        <w:rPr>
          <w:rFonts w:ascii="Consolas" w:hAnsi="Consolas"/>
          <w:color w:val="6A3E3E"/>
          <w:sz w:val="16"/>
          <w:szCs w:val="16"/>
        </w:rPr>
        <w:t>userEmail</w:t>
      </w:r>
      <w:r w:rsidRPr="00A45A49">
        <w:rPr>
          <w:rFonts w:ascii="Consolas" w:hAnsi="Consolas"/>
          <w:color w:val="000000"/>
          <w:sz w:val="16"/>
          <w:szCs w:val="16"/>
        </w:rPr>
        <w:t xml:space="preserve"> = </w:t>
      </w:r>
      <w:r w:rsidRPr="00A45A49">
        <w:rPr>
          <w:rFonts w:ascii="Consolas" w:hAnsi="Consolas"/>
          <w:color w:val="0000C0"/>
          <w:sz w:val="16"/>
          <w:szCs w:val="16"/>
        </w:rPr>
        <w:t>jwtService</w:t>
      </w:r>
      <w:r w:rsidRPr="00A45A49">
        <w:rPr>
          <w:rFonts w:ascii="Consolas" w:hAnsi="Consolas"/>
          <w:color w:val="000000"/>
          <w:sz w:val="16"/>
          <w:szCs w:val="16"/>
        </w:rPr>
        <w:t>.extractUserName(</w:t>
      </w:r>
      <w:r w:rsidRPr="00A45A49">
        <w:rPr>
          <w:rFonts w:ascii="Consolas" w:hAnsi="Consolas"/>
          <w:color w:val="6A3E3E"/>
          <w:sz w:val="16"/>
          <w:szCs w:val="16"/>
        </w:rPr>
        <w:t>jwt</w:t>
      </w:r>
      <w:r w:rsidRPr="00A45A49">
        <w:rPr>
          <w:rFonts w:ascii="Consolas" w:hAnsi="Consolas"/>
          <w:color w:val="000000"/>
          <w:sz w:val="16"/>
          <w:szCs w:val="16"/>
        </w:rPr>
        <w:t>);</w:t>
      </w:r>
      <w:r w:rsidRPr="00A45A49">
        <w:rPr>
          <w:rFonts w:ascii="Consolas" w:hAnsi="Consolas"/>
          <w:color w:val="3F7F5F"/>
          <w:sz w:val="16"/>
          <w:szCs w:val="16"/>
        </w:rPr>
        <w:t>// Extraire du jeton JWT</w:t>
      </w:r>
    </w:p>
    <w:p w14:paraId="4D6995CA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6A441C1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Validation des données par rapport à la DB</w:t>
      </w:r>
    </w:p>
    <w:p w14:paraId="467B89B1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if</w:t>
      </w:r>
      <w:r w:rsidRPr="00A45A49">
        <w:rPr>
          <w:rFonts w:ascii="Consolas" w:hAnsi="Consolas"/>
          <w:color w:val="000000"/>
          <w:sz w:val="16"/>
          <w:szCs w:val="16"/>
        </w:rPr>
        <w:t xml:space="preserve"> (</w:t>
      </w:r>
      <w:r w:rsidRPr="00A45A49">
        <w:rPr>
          <w:rFonts w:ascii="Consolas" w:hAnsi="Consolas"/>
          <w:color w:val="6A3E3E"/>
          <w:sz w:val="16"/>
          <w:szCs w:val="16"/>
        </w:rPr>
        <w:t>userEmail</w:t>
      </w:r>
      <w:r w:rsidRPr="00A45A49">
        <w:rPr>
          <w:rFonts w:ascii="Consolas" w:hAnsi="Consolas"/>
          <w:color w:val="000000"/>
          <w:sz w:val="16"/>
          <w:szCs w:val="16"/>
        </w:rPr>
        <w:t xml:space="preserve"> !=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null</w:t>
      </w:r>
      <w:r w:rsidRPr="00A45A49">
        <w:rPr>
          <w:rFonts w:ascii="Consolas" w:hAnsi="Consolas"/>
          <w:color w:val="000000"/>
          <w:sz w:val="16"/>
          <w:szCs w:val="16"/>
        </w:rPr>
        <w:t xml:space="preserve"> &amp;&amp; SecurityContextHolder.</w:t>
      </w:r>
      <w:r w:rsidRPr="00A45A49">
        <w:rPr>
          <w:rFonts w:ascii="Consolas" w:hAnsi="Consolas"/>
          <w:i/>
          <w:iCs/>
          <w:color w:val="000000"/>
          <w:sz w:val="16"/>
          <w:szCs w:val="16"/>
        </w:rPr>
        <w:t>getContext</w:t>
      </w:r>
      <w:r w:rsidRPr="00A45A49">
        <w:rPr>
          <w:rFonts w:ascii="Consolas" w:hAnsi="Consolas"/>
          <w:color w:val="000000"/>
          <w:sz w:val="16"/>
          <w:szCs w:val="16"/>
        </w:rPr>
        <w:t xml:space="preserve">().getAuthentication() ==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null</w:t>
      </w:r>
      <w:r w:rsidRPr="00A45A49">
        <w:rPr>
          <w:rFonts w:ascii="Consolas" w:hAnsi="Consolas"/>
          <w:color w:val="000000"/>
          <w:sz w:val="16"/>
          <w:szCs w:val="16"/>
        </w:rPr>
        <w:t>) {</w:t>
      </w:r>
    </w:p>
    <w:p w14:paraId="0C5E1974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Check in DB</w:t>
      </w:r>
    </w:p>
    <w:p w14:paraId="11033BEE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  <w:t xml:space="preserve">UserDetails </w:t>
      </w:r>
      <w:r w:rsidRPr="00A45A49">
        <w:rPr>
          <w:rFonts w:ascii="Consolas" w:hAnsi="Consolas"/>
          <w:color w:val="6A3E3E"/>
          <w:sz w:val="16"/>
          <w:szCs w:val="16"/>
        </w:rPr>
        <w:t>userDetails</w:t>
      </w:r>
      <w:r w:rsidRPr="00A45A49">
        <w:rPr>
          <w:rFonts w:ascii="Consolas" w:hAnsi="Consolas"/>
          <w:color w:val="000000"/>
          <w:sz w:val="16"/>
          <w:szCs w:val="16"/>
        </w:rPr>
        <w:t xml:space="preserve"> =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A45A49">
        <w:rPr>
          <w:rFonts w:ascii="Consolas" w:hAnsi="Consolas"/>
          <w:color w:val="000000"/>
          <w:sz w:val="16"/>
          <w:szCs w:val="16"/>
        </w:rPr>
        <w:t>.</w:t>
      </w:r>
      <w:r w:rsidRPr="00A45A49">
        <w:rPr>
          <w:rFonts w:ascii="Consolas" w:hAnsi="Consolas"/>
          <w:color w:val="0000C0"/>
          <w:sz w:val="16"/>
          <w:szCs w:val="16"/>
        </w:rPr>
        <w:t>userDetailsService</w:t>
      </w:r>
      <w:r w:rsidRPr="00A45A49">
        <w:rPr>
          <w:rFonts w:ascii="Consolas" w:hAnsi="Consolas"/>
          <w:color w:val="000000"/>
          <w:sz w:val="16"/>
          <w:szCs w:val="16"/>
        </w:rPr>
        <w:t>.loadUserByUsername(</w:t>
      </w:r>
      <w:r w:rsidRPr="00A45A49">
        <w:rPr>
          <w:rFonts w:ascii="Consolas" w:hAnsi="Consolas"/>
          <w:color w:val="6A3E3E"/>
          <w:sz w:val="16"/>
          <w:szCs w:val="16"/>
        </w:rPr>
        <w:t>userEmail</w:t>
      </w:r>
      <w:r w:rsidRPr="00A45A49">
        <w:rPr>
          <w:rFonts w:ascii="Consolas" w:hAnsi="Consolas"/>
          <w:color w:val="000000"/>
          <w:sz w:val="16"/>
          <w:szCs w:val="16"/>
        </w:rPr>
        <w:t>);</w:t>
      </w:r>
    </w:p>
    <w:p w14:paraId="441EC332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Validation du jeton JWT</w:t>
      </w:r>
    </w:p>
    <w:p w14:paraId="6B3335AB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if</w:t>
      </w:r>
      <w:r w:rsidRPr="00A45A49">
        <w:rPr>
          <w:rFonts w:ascii="Consolas" w:hAnsi="Consolas"/>
          <w:color w:val="000000"/>
          <w:sz w:val="16"/>
          <w:szCs w:val="16"/>
        </w:rPr>
        <w:t xml:space="preserve"> (</w:t>
      </w:r>
      <w:r w:rsidRPr="00A45A49">
        <w:rPr>
          <w:rFonts w:ascii="Consolas" w:hAnsi="Consolas"/>
          <w:color w:val="0000C0"/>
          <w:sz w:val="16"/>
          <w:szCs w:val="16"/>
        </w:rPr>
        <w:t>jwtService</w:t>
      </w:r>
      <w:r w:rsidRPr="00A45A49">
        <w:rPr>
          <w:rFonts w:ascii="Consolas" w:hAnsi="Consolas"/>
          <w:color w:val="000000"/>
          <w:sz w:val="16"/>
          <w:szCs w:val="16"/>
        </w:rPr>
        <w:t>.isTokenValid(</w:t>
      </w:r>
      <w:r w:rsidRPr="00A45A49">
        <w:rPr>
          <w:rFonts w:ascii="Consolas" w:hAnsi="Consolas"/>
          <w:color w:val="6A3E3E"/>
          <w:sz w:val="16"/>
          <w:szCs w:val="16"/>
        </w:rPr>
        <w:t>jwt</w:t>
      </w:r>
      <w:r w:rsidRPr="00A45A49">
        <w:rPr>
          <w:rFonts w:ascii="Consolas" w:hAnsi="Consolas"/>
          <w:color w:val="000000"/>
          <w:sz w:val="16"/>
          <w:szCs w:val="16"/>
        </w:rPr>
        <w:t xml:space="preserve">, </w:t>
      </w:r>
      <w:r w:rsidRPr="00A45A49">
        <w:rPr>
          <w:rFonts w:ascii="Consolas" w:hAnsi="Consolas"/>
          <w:color w:val="6A3E3E"/>
          <w:sz w:val="16"/>
          <w:szCs w:val="16"/>
        </w:rPr>
        <w:t>userDetails</w:t>
      </w:r>
      <w:r w:rsidRPr="00A45A49">
        <w:rPr>
          <w:rFonts w:ascii="Consolas" w:hAnsi="Consolas"/>
          <w:color w:val="000000"/>
          <w:sz w:val="16"/>
          <w:szCs w:val="16"/>
        </w:rPr>
        <w:t>)) {</w:t>
      </w:r>
    </w:p>
    <w:p w14:paraId="269EDF87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Gestion du contexte de sécurité de l’utilisateur</w:t>
      </w:r>
    </w:p>
    <w:p w14:paraId="37F20201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Création d'un nouveau jeton avec les informations et les rôles de</w:t>
      </w:r>
    </w:p>
    <w:p w14:paraId="5A43B089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l'utilisateur</w:t>
      </w:r>
    </w:p>
    <w:p w14:paraId="157297BD" w14:textId="77777777" w:rsidR="002E159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  <w:t xml:space="preserve">UsernamePasswordAuthenticationToken </w:t>
      </w:r>
      <w:r w:rsidRPr="00A45A49">
        <w:rPr>
          <w:rFonts w:ascii="Consolas" w:hAnsi="Consolas"/>
          <w:color w:val="6A3E3E"/>
          <w:sz w:val="16"/>
          <w:szCs w:val="16"/>
        </w:rPr>
        <w:t>authToken</w:t>
      </w:r>
      <w:r w:rsidRPr="00A45A49">
        <w:rPr>
          <w:rFonts w:ascii="Consolas" w:hAnsi="Consolas"/>
          <w:color w:val="000000"/>
          <w:sz w:val="16"/>
          <w:szCs w:val="16"/>
        </w:rPr>
        <w:t xml:space="preserve"> =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A45A49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1D85F3E" w14:textId="3DA8F2AC" w:rsidR="00B04EDC" w:rsidRPr="00A45A49" w:rsidRDefault="00B04EDC" w:rsidP="002E159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4253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>UsernamePasswordAuthenticationToken(</w:t>
      </w:r>
      <w:r w:rsidRPr="00A45A49">
        <w:rPr>
          <w:rFonts w:ascii="Consolas" w:hAnsi="Consolas"/>
          <w:color w:val="6A3E3E"/>
          <w:sz w:val="16"/>
          <w:szCs w:val="16"/>
        </w:rPr>
        <w:t>userEmail</w:t>
      </w:r>
      <w:r w:rsidRPr="00A45A49">
        <w:rPr>
          <w:rFonts w:ascii="Consolas" w:hAnsi="Consolas"/>
          <w:color w:val="000000"/>
          <w:sz w:val="16"/>
          <w:szCs w:val="16"/>
        </w:rPr>
        <w:t xml:space="preserve">,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null</w:t>
      </w:r>
      <w:r w:rsidRPr="00A45A49">
        <w:rPr>
          <w:rFonts w:ascii="Consolas" w:hAnsi="Consolas"/>
          <w:color w:val="000000"/>
          <w:sz w:val="16"/>
          <w:szCs w:val="16"/>
        </w:rPr>
        <w:t>,</w:t>
      </w:r>
    </w:p>
    <w:p w14:paraId="14CAC7CF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userDetails</w:t>
      </w:r>
      <w:r w:rsidRPr="00A45A49">
        <w:rPr>
          <w:rFonts w:ascii="Consolas" w:hAnsi="Consolas"/>
          <w:color w:val="000000"/>
          <w:sz w:val="16"/>
          <w:szCs w:val="16"/>
        </w:rPr>
        <w:t>.getAuthorities());</w:t>
      </w:r>
    </w:p>
    <w:p w14:paraId="42601476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Transmettre les détails de la demande d’origine</w:t>
      </w:r>
    </w:p>
    <w:p w14:paraId="11EB7332" w14:textId="77777777" w:rsidR="002E159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authToken</w:t>
      </w:r>
      <w:r w:rsidRPr="00A45A49">
        <w:rPr>
          <w:rFonts w:ascii="Consolas" w:hAnsi="Consolas"/>
          <w:color w:val="000000"/>
          <w:sz w:val="16"/>
          <w:szCs w:val="16"/>
        </w:rPr>
        <w:t>.setDetails(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A45A49">
        <w:rPr>
          <w:rFonts w:ascii="Consolas" w:hAnsi="Consolas"/>
          <w:color w:val="000000"/>
          <w:sz w:val="16"/>
          <w:szCs w:val="16"/>
        </w:rPr>
        <w:t xml:space="preserve"> WebAuthenticationDetailsSource()</w:t>
      </w:r>
    </w:p>
    <w:p w14:paraId="7AFDB88C" w14:textId="72FA9322" w:rsidR="00B04EDC" w:rsidRPr="00A45A49" w:rsidRDefault="00B04EDC" w:rsidP="002E159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103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>.buildDetails(</w:t>
      </w:r>
      <w:r w:rsidRPr="00A45A49">
        <w:rPr>
          <w:rFonts w:ascii="Consolas" w:hAnsi="Consolas"/>
          <w:color w:val="6A3E3E"/>
          <w:sz w:val="16"/>
          <w:szCs w:val="16"/>
        </w:rPr>
        <w:t>request</w:t>
      </w:r>
      <w:r w:rsidRPr="00A45A49">
        <w:rPr>
          <w:rFonts w:ascii="Consolas" w:hAnsi="Consolas"/>
          <w:color w:val="000000"/>
          <w:sz w:val="16"/>
          <w:szCs w:val="16"/>
        </w:rPr>
        <w:t>));</w:t>
      </w:r>
    </w:p>
    <w:p w14:paraId="729DD036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Mise à jour du contexte de sécurité</w:t>
      </w:r>
    </w:p>
    <w:p w14:paraId="2B49A37A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  <w:t>SecurityContextHolder.</w:t>
      </w:r>
      <w:r w:rsidRPr="00A45A49">
        <w:rPr>
          <w:rFonts w:ascii="Consolas" w:hAnsi="Consolas"/>
          <w:i/>
          <w:iCs/>
          <w:color w:val="000000"/>
          <w:sz w:val="16"/>
          <w:szCs w:val="16"/>
        </w:rPr>
        <w:t>getContext</w:t>
      </w:r>
      <w:r w:rsidRPr="00A45A49">
        <w:rPr>
          <w:rFonts w:ascii="Consolas" w:hAnsi="Consolas"/>
          <w:color w:val="000000"/>
          <w:sz w:val="16"/>
          <w:szCs w:val="16"/>
        </w:rPr>
        <w:t>().setAuthentication(</w:t>
      </w:r>
      <w:r w:rsidRPr="00A45A49">
        <w:rPr>
          <w:rFonts w:ascii="Consolas" w:hAnsi="Consolas"/>
          <w:color w:val="6A3E3E"/>
          <w:sz w:val="16"/>
          <w:szCs w:val="16"/>
        </w:rPr>
        <w:t>authToken</w:t>
      </w:r>
      <w:r w:rsidRPr="00A45A49">
        <w:rPr>
          <w:rFonts w:ascii="Consolas" w:hAnsi="Consolas"/>
          <w:color w:val="000000"/>
          <w:sz w:val="16"/>
          <w:szCs w:val="16"/>
        </w:rPr>
        <w:t>);</w:t>
      </w:r>
    </w:p>
    <w:p w14:paraId="43113C89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  <w:t>}</w:t>
      </w:r>
    </w:p>
    <w:p w14:paraId="074C3CF9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  <w:t>}</w:t>
      </w:r>
    </w:p>
    <w:p w14:paraId="12CBD0D6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filterChain</w:t>
      </w:r>
      <w:r w:rsidRPr="00A45A49">
        <w:rPr>
          <w:rFonts w:ascii="Consolas" w:hAnsi="Consolas"/>
          <w:color w:val="000000"/>
          <w:sz w:val="16"/>
          <w:szCs w:val="16"/>
        </w:rPr>
        <w:t>.doFilter(</w:t>
      </w:r>
      <w:r w:rsidRPr="00A45A49">
        <w:rPr>
          <w:rFonts w:ascii="Consolas" w:hAnsi="Consolas"/>
          <w:color w:val="6A3E3E"/>
          <w:sz w:val="16"/>
          <w:szCs w:val="16"/>
        </w:rPr>
        <w:t>request</w:t>
      </w:r>
      <w:r w:rsidRPr="00A45A49">
        <w:rPr>
          <w:rFonts w:ascii="Consolas" w:hAnsi="Consolas"/>
          <w:color w:val="000000"/>
          <w:sz w:val="16"/>
          <w:szCs w:val="16"/>
        </w:rPr>
        <w:t xml:space="preserve">, </w:t>
      </w:r>
      <w:r w:rsidRPr="00A45A49">
        <w:rPr>
          <w:rFonts w:ascii="Consolas" w:hAnsi="Consolas"/>
          <w:color w:val="6A3E3E"/>
          <w:sz w:val="16"/>
          <w:szCs w:val="16"/>
        </w:rPr>
        <w:t>response</w:t>
      </w:r>
      <w:r w:rsidRPr="00A45A49">
        <w:rPr>
          <w:rFonts w:ascii="Consolas" w:hAnsi="Consolas"/>
          <w:color w:val="000000"/>
          <w:sz w:val="16"/>
          <w:szCs w:val="16"/>
        </w:rPr>
        <w:t>);</w:t>
      </w:r>
    </w:p>
    <w:p w14:paraId="301753F2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  <w:t>}</w:t>
      </w:r>
    </w:p>
    <w:p w14:paraId="09FC3938" w14:textId="77777777" w:rsidR="00B04EDC" w:rsidRPr="00A45A49" w:rsidRDefault="00B04EDC" w:rsidP="00B04ED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>}</w:t>
      </w:r>
    </w:p>
    <w:p w14:paraId="79C21E39" w14:textId="77777777" w:rsidR="00822DC8" w:rsidRPr="00A45A49" w:rsidRDefault="00822DC8" w:rsidP="00822DC8">
      <w:pPr>
        <w:rPr>
          <w:lang w:val="fr-FR"/>
        </w:rPr>
      </w:pPr>
    </w:p>
    <w:p w14:paraId="00B35AAF" w14:textId="77777777" w:rsidR="00822DC8" w:rsidRPr="00A45A49" w:rsidRDefault="00822DC8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 w:rsidRPr="00A45A49">
        <w:rPr>
          <w:lang w:val="fr-FR"/>
        </w:rPr>
        <w:br w:type="page"/>
      </w:r>
    </w:p>
    <w:p w14:paraId="270E6705" w14:textId="201FD822" w:rsidR="00822DC8" w:rsidRPr="00A45A49" w:rsidRDefault="00822DC8" w:rsidP="00822DC8">
      <w:pPr>
        <w:pStyle w:val="Titre1"/>
        <w:numPr>
          <w:ilvl w:val="0"/>
          <w:numId w:val="41"/>
        </w:numPr>
        <w:rPr>
          <w:lang w:val="fr-FR"/>
        </w:rPr>
      </w:pPr>
      <w:r w:rsidRPr="00A45A49">
        <w:rPr>
          <w:lang w:val="fr-FR"/>
        </w:rPr>
        <w:t>Contexte de Spring Security</w:t>
      </w:r>
    </w:p>
    <w:p w14:paraId="6E92FD76" w14:textId="77777777" w:rsidR="00822DC8" w:rsidRPr="00A45A49" w:rsidRDefault="00822DC8" w:rsidP="00822DC8">
      <w:pPr>
        <w:pStyle w:val="TPnormal"/>
      </w:pPr>
      <w:r w:rsidRPr="00A45A49">
        <w:t xml:space="preserve">D’après nos schémas : </w:t>
      </w:r>
    </w:p>
    <w:p w14:paraId="18127F1F" w14:textId="77777777" w:rsidR="00822DC8" w:rsidRPr="00A45A49" w:rsidRDefault="00822DC8" w:rsidP="00822DC8">
      <w:pPr>
        <w:pStyle w:val="TPnormalpuce1"/>
      </w:pPr>
      <w:r w:rsidRPr="00A45A49">
        <w:t>Activer le JwtAuthenticationFilter comme premier filtre avec celui du contexte de sécurité</w:t>
      </w:r>
    </w:p>
    <w:p w14:paraId="18A3876E" w14:textId="77777777" w:rsidR="00822DC8" w:rsidRPr="00A45A49" w:rsidRDefault="00822DC8" w:rsidP="00822DC8">
      <w:pPr>
        <w:pStyle w:val="TPnormalpuce1"/>
      </w:pPr>
      <w:r w:rsidRPr="00A45A49">
        <w:t>Définir la solution de reconnaissance de l’utilisateur à connecter (JwtAppConfig)</w:t>
      </w:r>
    </w:p>
    <w:p w14:paraId="205D9A02" w14:textId="77777777" w:rsidR="00B04EDC" w:rsidRPr="00A45A49" w:rsidRDefault="00B04EDC" w:rsidP="005C5ED7">
      <w:pPr>
        <w:rPr>
          <w:lang w:val="fr-FR"/>
        </w:rPr>
      </w:pPr>
    </w:p>
    <w:p w14:paraId="27F4B53B" w14:textId="2A51BEC3" w:rsidR="00D93C1C" w:rsidRPr="00A45A49" w:rsidRDefault="00D93C1C" w:rsidP="00D93C1C">
      <w:pPr>
        <w:pStyle w:val="TPnormalpuce1"/>
      </w:pPr>
      <w:r w:rsidRPr="00A45A49">
        <w:t xml:space="preserve">Ajouter dans la classe </w:t>
      </w:r>
      <w:r w:rsidR="00D52B01" w:rsidRPr="00A45A49">
        <w:t>App</w:t>
      </w:r>
      <w:r w:rsidRPr="00A45A49">
        <w:t>Config</w:t>
      </w:r>
      <w:r w:rsidR="00D52B01" w:rsidRPr="00A45A49">
        <w:t>Security</w:t>
      </w:r>
    </w:p>
    <w:p w14:paraId="71D96190" w14:textId="77777777" w:rsidR="00D93C1C" w:rsidRPr="00A45A49" w:rsidRDefault="00D93C1C" w:rsidP="00D93C1C">
      <w:pPr>
        <w:pStyle w:val="TPnormalpuce1"/>
        <w:numPr>
          <w:ilvl w:val="1"/>
          <w:numId w:val="15"/>
        </w:numPr>
      </w:pPr>
      <w:r w:rsidRPr="00A45A49">
        <w:t>Injection du filtre : JwtAuthenticationFilter</w:t>
      </w:r>
    </w:p>
    <w:p w14:paraId="3B80B5F1" w14:textId="77777777" w:rsidR="00D93C1C" w:rsidRPr="00A45A49" w:rsidRDefault="00D93C1C" w:rsidP="00D93C1C">
      <w:pPr>
        <w:pStyle w:val="TPnormalpuce1"/>
        <w:numPr>
          <w:ilvl w:val="1"/>
          <w:numId w:val="15"/>
        </w:numPr>
      </w:pPr>
      <w:r w:rsidRPr="00A45A49">
        <w:t xml:space="preserve">Injection d’AuthenticationProvider </w:t>
      </w:r>
      <w:r w:rsidRPr="00A45A49">
        <w:sym w:font="Wingdings" w:char="F0E0"/>
      </w:r>
      <w:r w:rsidRPr="00A45A49">
        <w:t xml:space="preserve"> il correspond au contexte de la classe JwtAppConfig</w:t>
      </w:r>
    </w:p>
    <w:p w14:paraId="59FF4399" w14:textId="57FE9EE6" w:rsidR="00D52B01" w:rsidRPr="00A45A49" w:rsidRDefault="00D52B01" w:rsidP="00362127">
      <w:pPr>
        <w:pStyle w:val="TPnormalpuce1"/>
      </w:pPr>
      <w:r w:rsidRPr="00A45A49">
        <w:t xml:space="preserve">Supprimer de la classe </w:t>
      </w:r>
      <w:r w:rsidR="00EF6B24" w:rsidRPr="00A45A49">
        <w:t>AppConfig</w:t>
      </w:r>
      <w:r w:rsidRPr="00A45A49">
        <w:t>Security ; la méthode userDetailsManager</w:t>
      </w:r>
    </w:p>
    <w:p w14:paraId="30D1302E" w14:textId="77777777" w:rsidR="00D52B01" w:rsidRPr="00A45A49" w:rsidRDefault="00D52B01" w:rsidP="00362127">
      <w:pPr>
        <w:pStyle w:val="TPnormalpuce1"/>
        <w:numPr>
          <w:ilvl w:val="1"/>
          <w:numId w:val="15"/>
        </w:numPr>
      </w:pPr>
      <w:r w:rsidRPr="00A45A49">
        <w:t>Elle n’est plus utilisée</w:t>
      </w:r>
    </w:p>
    <w:p w14:paraId="64322841" w14:textId="77777777" w:rsidR="00D52B01" w:rsidRPr="00A45A49" w:rsidRDefault="00D52B01" w:rsidP="00362127">
      <w:pPr>
        <w:pStyle w:val="TPnormalpuce1"/>
        <w:numPr>
          <w:ilvl w:val="1"/>
          <w:numId w:val="15"/>
        </w:numPr>
      </w:pPr>
      <w:r w:rsidRPr="00A45A49">
        <w:t>Elle est remplacée par AuthenticationManager et AuthenticationProvider</w:t>
      </w:r>
    </w:p>
    <w:p w14:paraId="12FD73A3" w14:textId="7F044DB4" w:rsidR="00954791" w:rsidRPr="00A45A49" w:rsidRDefault="00954791" w:rsidP="00954791">
      <w:pPr>
        <w:pStyle w:val="TPnormalpuce1"/>
      </w:pPr>
      <w:r w:rsidRPr="00A45A49">
        <w:t xml:space="preserve">Il faut ajouter un URL racine qui sera valide pour tout le monde pour l’authentification </w:t>
      </w:r>
    </w:p>
    <w:p w14:paraId="28009F44" w14:textId="77777777" w:rsidR="00CC5DE3" w:rsidRPr="00A45A49" w:rsidRDefault="00CC5DE3" w:rsidP="00CC5DE3">
      <w:pPr>
        <w:pStyle w:val="TPnormalpuce1"/>
      </w:pPr>
      <w:r w:rsidRPr="00A45A49">
        <w:t xml:space="preserve">Dans la méthode filterChain </w:t>
      </w:r>
    </w:p>
    <w:p w14:paraId="3AEAB81D" w14:textId="77777777" w:rsidR="00CC5DE3" w:rsidRPr="00A45A49" w:rsidRDefault="00CC5DE3" w:rsidP="00CC5DE3">
      <w:pPr>
        <w:pStyle w:val="TPnormalpuce1"/>
        <w:numPr>
          <w:ilvl w:val="1"/>
          <w:numId w:val="15"/>
        </w:numPr>
      </w:pPr>
      <w:r w:rsidRPr="00A45A49">
        <w:t>Remplacer l’authentification « httpBasic »</w:t>
      </w:r>
    </w:p>
    <w:p w14:paraId="59A60427" w14:textId="77777777" w:rsidR="00CC5DE3" w:rsidRPr="00A45A49" w:rsidRDefault="00CC5DE3" w:rsidP="00CC5DE3">
      <w:pPr>
        <w:pStyle w:val="TPnormalpuce1"/>
        <w:numPr>
          <w:ilvl w:val="1"/>
          <w:numId w:val="15"/>
        </w:numPr>
      </w:pPr>
      <w:r w:rsidRPr="00A45A49">
        <w:t>Par l’appel de notre bean authentificationProvider</w:t>
      </w:r>
    </w:p>
    <w:p w14:paraId="50FA4148" w14:textId="77777777" w:rsidR="00CC5DE3" w:rsidRPr="00A45A49" w:rsidRDefault="00CC5DE3" w:rsidP="00CC5DE3">
      <w:pPr>
        <w:pStyle w:val="TPnormalpuce1"/>
        <w:numPr>
          <w:ilvl w:val="1"/>
          <w:numId w:val="15"/>
        </w:numPr>
      </w:pPr>
      <w:r w:rsidRPr="00A45A49">
        <w:t>Activation du filtre JWT</w:t>
      </w:r>
    </w:p>
    <w:p w14:paraId="2BA73D53" w14:textId="77777777" w:rsidR="00CC5DE3" w:rsidRPr="00A45A49" w:rsidRDefault="00CC5DE3" w:rsidP="00CC5DE3">
      <w:pPr>
        <w:pStyle w:val="TPnormalpuce1"/>
        <w:numPr>
          <w:ilvl w:val="1"/>
          <w:numId w:val="15"/>
        </w:numPr>
      </w:pPr>
      <w:r w:rsidRPr="00A45A49">
        <w:t>Nous voulons que la session soit Stateless, donc nous le forçons dans le filtre</w:t>
      </w:r>
    </w:p>
    <w:p w14:paraId="6596F9A9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package</w:t>
      </w:r>
      <w:r w:rsidRPr="00A45A49">
        <w:rPr>
          <w:rFonts w:ascii="Consolas" w:hAnsi="Consolas"/>
          <w:color w:val="000000"/>
          <w:sz w:val="16"/>
          <w:szCs w:val="16"/>
        </w:rPr>
        <w:t xml:space="preserve"> fr.eni.cave.security;</w:t>
      </w:r>
    </w:p>
    <w:p w14:paraId="6BF4BC75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6EEBC35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org.apache.commons.logging.*;</w:t>
      </w:r>
    </w:p>
    <w:p w14:paraId="2FB6FFB7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org.springframework.beans.factory.annotation.Autowired;</w:t>
      </w:r>
    </w:p>
    <w:p w14:paraId="1A7CEDBE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org.springframework.context.annotation.*;</w:t>
      </w:r>
    </w:p>
    <w:p w14:paraId="45B958D5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org.springframework.http.HttpMethod;</w:t>
      </w:r>
    </w:p>
    <w:p w14:paraId="7291AFCE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org.springframework.security.authentication.*;</w:t>
      </w:r>
    </w:p>
    <w:p w14:paraId="5A12562A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org.springframework.security.config.annotation.web.builders.HttpSecurity;</w:t>
      </w:r>
    </w:p>
    <w:p w14:paraId="0C806B7E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org.springframework.security.config.annotation.web.configuration.EnableWebSecurity;</w:t>
      </w:r>
    </w:p>
    <w:p w14:paraId="35A87945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org.springframework.security.config.http.SessionCreationPolicy;</w:t>
      </w:r>
    </w:p>
    <w:p w14:paraId="1B412442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org.springframework.security.web.SecurityFilterChain;</w:t>
      </w:r>
    </w:p>
    <w:p w14:paraId="2D18C9CD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org.springframework.security.web.authentication.UsernamePasswordAuthenticationFilter;</w:t>
      </w:r>
    </w:p>
    <w:p w14:paraId="2B027E70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9B954AC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jakarta.servlet.Filter;</w:t>
      </w:r>
    </w:p>
    <w:p w14:paraId="75F216FC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368ACD8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646464"/>
          <w:sz w:val="16"/>
          <w:szCs w:val="16"/>
        </w:rPr>
        <w:t>@Configuration</w:t>
      </w:r>
    </w:p>
    <w:p w14:paraId="41BBB881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646464"/>
          <w:sz w:val="16"/>
          <w:szCs w:val="16"/>
        </w:rPr>
        <w:t>@EnableWebSecurity</w:t>
      </w:r>
    </w:p>
    <w:p w14:paraId="59A20521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A45A49">
        <w:rPr>
          <w:rFonts w:ascii="Consolas" w:hAnsi="Consolas"/>
          <w:color w:val="000000"/>
          <w:sz w:val="16"/>
          <w:szCs w:val="16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A45A49">
        <w:rPr>
          <w:rFonts w:ascii="Consolas" w:hAnsi="Consolas"/>
          <w:color w:val="000000"/>
          <w:sz w:val="16"/>
          <w:szCs w:val="16"/>
        </w:rPr>
        <w:t xml:space="preserve"> AppConfigSecurity {</w:t>
      </w:r>
    </w:p>
    <w:p w14:paraId="37AB9BC7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protected</w:t>
      </w:r>
      <w:r w:rsidRPr="00A45A49">
        <w:rPr>
          <w:rFonts w:ascii="Consolas" w:hAnsi="Consolas"/>
          <w:color w:val="000000"/>
          <w:sz w:val="16"/>
          <w:szCs w:val="16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A45A49">
        <w:rPr>
          <w:rFonts w:ascii="Consolas" w:hAnsi="Consolas"/>
          <w:color w:val="000000"/>
          <w:sz w:val="16"/>
          <w:szCs w:val="16"/>
        </w:rPr>
        <w:t xml:space="preserve"> Log </w:t>
      </w:r>
      <w:r w:rsidRPr="00A45A49">
        <w:rPr>
          <w:rFonts w:ascii="Consolas" w:hAnsi="Consolas"/>
          <w:color w:val="0000C0"/>
          <w:sz w:val="16"/>
          <w:szCs w:val="16"/>
        </w:rPr>
        <w:t>logger</w:t>
      </w:r>
      <w:r w:rsidRPr="00A45A49">
        <w:rPr>
          <w:rFonts w:ascii="Consolas" w:hAnsi="Consolas"/>
          <w:color w:val="000000"/>
          <w:sz w:val="16"/>
          <w:szCs w:val="16"/>
        </w:rPr>
        <w:t xml:space="preserve"> = LogFactory.</w:t>
      </w:r>
      <w:r w:rsidRPr="00A45A49">
        <w:rPr>
          <w:rFonts w:ascii="Consolas" w:hAnsi="Consolas"/>
          <w:i/>
          <w:iCs/>
          <w:color w:val="000000"/>
          <w:sz w:val="16"/>
          <w:szCs w:val="16"/>
        </w:rPr>
        <w:t>getLog</w:t>
      </w:r>
      <w:r w:rsidRPr="00A45A49">
        <w:rPr>
          <w:rFonts w:ascii="Consolas" w:hAnsi="Consolas"/>
          <w:color w:val="000000"/>
          <w:sz w:val="16"/>
          <w:szCs w:val="16"/>
        </w:rPr>
        <w:t>(getClass());</w:t>
      </w:r>
    </w:p>
    <w:p w14:paraId="4D84047F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</w:p>
    <w:p w14:paraId="5CAD68DB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46464"/>
          <w:sz w:val="16"/>
          <w:szCs w:val="16"/>
        </w:rPr>
        <w:t>@Autowired</w:t>
      </w:r>
    </w:p>
    <w:p w14:paraId="039C88E8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A45A49">
        <w:rPr>
          <w:rFonts w:ascii="Consolas" w:hAnsi="Consolas"/>
          <w:color w:val="000000"/>
          <w:sz w:val="16"/>
          <w:szCs w:val="16"/>
        </w:rPr>
        <w:t xml:space="preserve"> Filter </w:t>
      </w:r>
      <w:r w:rsidRPr="00A45A49">
        <w:rPr>
          <w:rFonts w:ascii="Consolas" w:hAnsi="Consolas"/>
          <w:color w:val="0000C0"/>
          <w:sz w:val="16"/>
          <w:szCs w:val="16"/>
        </w:rPr>
        <w:t>jwtAuthenticationFilter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273CDC9D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4E82C94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46464"/>
          <w:sz w:val="16"/>
          <w:szCs w:val="16"/>
        </w:rPr>
        <w:t>@Autowired</w:t>
      </w:r>
    </w:p>
    <w:p w14:paraId="3A0316C9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A45A49">
        <w:rPr>
          <w:rFonts w:ascii="Consolas" w:hAnsi="Consolas"/>
          <w:color w:val="000000"/>
          <w:sz w:val="16"/>
          <w:szCs w:val="16"/>
        </w:rPr>
        <w:t xml:space="preserve"> AuthenticationProvider </w:t>
      </w:r>
      <w:r w:rsidRPr="00A45A49">
        <w:rPr>
          <w:rFonts w:ascii="Consolas" w:hAnsi="Consolas"/>
          <w:color w:val="0000C0"/>
          <w:sz w:val="16"/>
          <w:szCs w:val="16"/>
        </w:rPr>
        <w:t>authenticationProvider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238E01E0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9EAB496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5FBF"/>
          <w:sz w:val="16"/>
          <w:szCs w:val="16"/>
        </w:rPr>
        <w:t>/**</w:t>
      </w:r>
    </w:p>
    <w:p w14:paraId="5C1E9989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3F5FBF"/>
          <w:sz w:val="16"/>
          <w:szCs w:val="16"/>
        </w:rPr>
        <w:tab/>
        <w:t xml:space="preserve"> * Restriction des URLs selon la connexion utilisateur et leurs rôles</w:t>
      </w:r>
    </w:p>
    <w:p w14:paraId="1CF4FBB5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3F5FBF"/>
          <w:sz w:val="16"/>
          <w:szCs w:val="16"/>
        </w:rPr>
        <w:tab/>
        <w:t xml:space="preserve"> */</w:t>
      </w:r>
    </w:p>
    <w:p w14:paraId="7D69078C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46464"/>
          <w:sz w:val="16"/>
          <w:szCs w:val="16"/>
        </w:rPr>
        <w:t>@Bean</w:t>
      </w:r>
    </w:p>
    <w:p w14:paraId="415379EC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  <w:t xml:space="preserve">SecurityFilterChain filterChain(HttpSecurity </w:t>
      </w:r>
      <w:r w:rsidRPr="00A45A49">
        <w:rPr>
          <w:rFonts w:ascii="Consolas" w:hAnsi="Consolas"/>
          <w:color w:val="6A3E3E"/>
          <w:sz w:val="16"/>
          <w:szCs w:val="16"/>
        </w:rPr>
        <w:t>http</w:t>
      </w:r>
      <w:r w:rsidRPr="00A45A49">
        <w:rPr>
          <w:rFonts w:ascii="Consolas" w:hAnsi="Consolas"/>
          <w:color w:val="000000"/>
          <w:sz w:val="16"/>
          <w:szCs w:val="16"/>
        </w:rPr>
        <w:t xml:space="preserve">)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throws</w:t>
      </w:r>
      <w:r w:rsidRPr="00A45A49">
        <w:rPr>
          <w:rFonts w:ascii="Consolas" w:hAnsi="Consolas"/>
          <w:color w:val="000000"/>
          <w:sz w:val="16"/>
          <w:szCs w:val="16"/>
        </w:rPr>
        <w:t xml:space="preserve"> Exception {</w:t>
      </w:r>
    </w:p>
    <w:p w14:paraId="3A793A83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http</w:t>
      </w:r>
      <w:r w:rsidRPr="00A45A49">
        <w:rPr>
          <w:rFonts w:ascii="Consolas" w:hAnsi="Consolas"/>
          <w:color w:val="000000"/>
          <w:sz w:val="16"/>
          <w:szCs w:val="16"/>
        </w:rPr>
        <w:t>.authorizeHttpRequests(</w:t>
      </w:r>
      <w:r w:rsidRPr="00A45A49">
        <w:rPr>
          <w:rFonts w:ascii="Consolas" w:hAnsi="Consolas"/>
          <w:color w:val="6A3E3E"/>
          <w:sz w:val="16"/>
          <w:szCs w:val="16"/>
        </w:rPr>
        <w:t>auth</w:t>
      </w:r>
      <w:r w:rsidRPr="00A45A49">
        <w:rPr>
          <w:rFonts w:ascii="Consolas" w:hAnsi="Consolas"/>
          <w:color w:val="000000"/>
          <w:sz w:val="16"/>
          <w:szCs w:val="16"/>
        </w:rPr>
        <w:t xml:space="preserve"> -&gt; {</w:t>
      </w:r>
    </w:p>
    <w:p w14:paraId="57C67D05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3"/>
          <w:szCs w:val="13"/>
        </w:rPr>
        <w:t>auth</w:t>
      </w:r>
    </w:p>
    <w:p w14:paraId="74B702F4" w14:textId="676A39C5" w:rsidR="009C08E5" w:rsidRPr="00A45A49" w:rsidRDefault="009C08E5" w:rsidP="005F042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3F7F5F"/>
          <w:sz w:val="13"/>
          <w:szCs w:val="13"/>
        </w:rPr>
        <w:t>// Consulter le stock des bouteilles - est accessible à tout le monde</w:t>
      </w:r>
    </w:p>
    <w:p w14:paraId="2BF93830" w14:textId="306ED782" w:rsidR="009C08E5" w:rsidRPr="00A45A49" w:rsidRDefault="009C08E5" w:rsidP="005F042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</w:t>
      </w:r>
      <w:r w:rsidRPr="00A45A49">
        <w:rPr>
          <w:rFonts w:ascii="Consolas" w:hAnsi="Consolas"/>
          <w:color w:val="2A00FF"/>
          <w:sz w:val="13"/>
          <w:szCs w:val="13"/>
        </w:rPr>
        <w:t>"/caveavin/bouteilles"</w:t>
      </w:r>
      <w:r w:rsidRPr="00A45A49">
        <w:rPr>
          <w:rFonts w:ascii="Consolas" w:hAnsi="Consolas"/>
          <w:color w:val="000000"/>
          <w:sz w:val="13"/>
          <w:szCs w:val="13"/>
        </w:rPr>
        <w:t>).permitAll()</w:t>
      </w:r>
      <w:r w:rsidR="005F042D" w:rsidRPr="00A45A49">
        <w:rPr>
          <w:rFonts w:ascii="Consolas" w:hAnsi="Consolas"/>
          <w:color w:val="000000"/>
          <w:sz w:val="13"/>
          <w:szCs w:val="13"/>
        </w:rPr>
        <w:tab/>
      </w:r>
      <w:r w:rsidR="005F042D" w:rsidRPr="00A45A49">
        <w:rPr>
          <w:rFonts w:ascii="Consolas" w:hAnsi="Consolas"/>
          <w:color w:val="000000"/>
          <w:sz w:val="13"/>
          <w:szCs w:val="13"/>
        </w:rPr>
        <w:tab/>
      </w:r>
      <w:r w:rsidR="005F042D" w:rsidRPr="00A45A49">
        <w:rPr>
          <w:rFonts w:ascii="Consolas" w:hAnsi="Consolas"/>
          <w:color w:val="000000"/>
          <w:sz w:val="13"/>
          <w:szCs w:val="13"/>
        </w:rPr>
        <w:tab/>
      </w:r>
      <w:r w:rsidR="005F042D" w:rsidRPr="00A45A49">
        <w:rPr>
          <w:rFonts w:ascii="Consolas" w:hAnsi="Consolas"/>
          <w:color w:val="000000"/>
          <w:sz w:val="13"/>
          <w:szCs w:val="13"/>
        </w:rPr>
        <w:tab/>
      </w:r>
      <w:r w:rsidR="005F042D" w:rsidRPr="00A45A49">
        <w:rPr>
          <w:rFonts w:ascii="Consolas" w:hAnsi="Consolas"/>
          <w:color w:val="000000"/>
          <w:sz w:val="13"/>
          <w:szCs w:val="13"/>
        </w:rPr>
        <w:tab/>
      </w:r>
      <w:r w:rsidR="005F042D" w:rsidRPr="00A45A49">
        <w:rPr>
          <w:rFonts w:ascii="Consolas" w:hAnsi="Consolas"/>
          <w:color w:val="000000"/>
          <w:sz w:val="13"/>
          <w:szCs w:val="13"/>
        </w:rPr>
        <w:tab/>
      </w:r>
      <w:r w:rsidR="005F042D" w:rsidRPr="00A45A49">
        <w:rPr>
          <w:rFonts w:ascii="Consolas" w:hAnsi="Consolas"/>
          <w:color w:val="000000"/>
          <w:sz w:val="13"/>
          <w:szCs w:val="13"/>
        </w:rPr>
        <w:tab/>
      </w:r>
      <w:r w:rsidR="005F042D" w:rsidRPr="00A45A49">
        <w:rPr>
          <w:rFonts w:ascii="Consolas" w:hAnsi="Consolas"/>
          <w:color w:val="000000"/>
          <w:sz w:val="13"/>
          <w:szCs w:val="13"/>
        </w:rPr>
        <w:tab/>
      </w:r>
      <w:r w:rsidR="005F042D" w:rsidRPr="00A45A49">
        <w:rPr>
          <w:rFonts w:ascii="Consolas" w:hAnsi="Consolas"/>
          <w:color w:val="000000"/>
          <w:sz w:val="16"/>
          <w:szCs w:val="16"/>
        </w:rPr>
        <w:t>.requestMatchers(</w:t>
      </w:r>
      <w:r w:rsidR="005F042D" w:rsidRPr="00A45A49">
        <w:rPr>
          <w:rFonts w:ascii="Consolas" w:hAnsi="Consolas"/>
          <w:color w:val="2A00FF"/>
          <w:sz w:val="16"/>
          <w:szCs w:val="16"/>
        </w:rPr>
        <w:t>"/caveavin/auth/**"</w:t>
      </w:r>
      <w:r w:rsidR="005F042D" w:rsidRPr="00A45A49">
        <w:rPr>
          <w:rFonts w:ascii="Consolas" w:hAnsi="Consolas"/>
          <w:color w:val="000000"/>
          <w:sz w:val="16"/>
          <w:szCs w:val="16"/>
        </w:rPr>
        <w:t>).permitAll()</w:t>
      </w:r>
    </w:p>
    <w:p w14:paraId="12ED527F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</w:p>
    <w:p w14:paraId="3582896F" w14:textId="05EAD448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3F7F5F"/>
          <w:sz w:val="13"/>
          <w:szCs w:val="13"/>
        </w:rPr>
        <w:t>// Permettre aux rôles CLIENT et OWNER de manipuler :</w:t>
      </w:r>
    </w:p>
    <w:p w14:paraId="6BDF431C" w14:textId="2081859E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.requestMatchers(HttpMethod.</w:t>
      </w:r>
      <w:r w:rsidRPr="00A45A49">
        <w:rPr>
          <w:rFonts w:ascii="Consolas" w:hAnsi="Consolas"/>
          <w:b/>
          <w:bCs/>
          <w:i/>
          <w:iCs/>
          <w:color w:val="0000C0"/>
          <w:sz w:val="13"/>
          <w:szCs w:val="13"/>
        </w:rPr>
        <w:t>GET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"/caveavin/paniers/**"</w:t>
      </w:r>
      <w:r w:rsidRPr="00A45A49">
        <w:rPr>
          <w:rFonts w:ascii="Consolas" w:hAnsi="Consolas"/>
          <w:color w:val="000000"/>
          <w:sz w:val="13"/>
          <w:szCs w:val="13"/>
        </w:rPr>
        <w:t>).hasAnyRole(</w:t>
      </w:r>
      <w:r w:rsidRPr="00A45A49">
        <w:rPr>
          <w:rFonts w:ascii="Consolas" w:hAnsi="Consolas"/>
          <w:color w:val="2A00FF"/>
          <w:sz w:val="13"/>
          <w:szCs w:val="13"/>
        </w:rPr>
        <w:t>"CLIENT"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"OWNER"</w:t>
      </w:r>
      <w:r w:rsidRPr="00A45A49">
        <w:rPr>
          <w:rFonts w:ascii="Consolas" w:hAnsi="Consolas"/>
          <w:color w:val="000000"/>
          <w:sz w:val="13"/>
          <w:szCs w:val="13"/>
        </w:rPr>
        <w:t>)</w:t>
      </w:r>
    </w:p>
    <w:p w14:paraId="6F1E7691" w14:textId="41FCDCB4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.requestMatchers(HttpMethod.</w:t>
      </w:r>
      <w:r w:rsidRPr="00A45A49">
        <w:rPr>
          <w:rFonts w:ascii="Consolas" w:hAnsi="Consolas"/>
          <w:b/>
          <w:bCs/>
          <w:i/>
          <w:iCs/>
          <w:color w:val="0000C0"/>
          <w:sz w:val="13"/>
          <w:szCs w:val="13"/>
        </w:rPr>
        <w:t>GET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"/caveavin/paniers/client/actifs/**"</w:t>
      </w:r>
      <w:r w:rsidRPr="00A45A49">
        <w:rPr>
          <w:rFonts w:ascii="Consolas" w:hAnsi="Consolas"/>
          <w:color w:val="000000"/>
          <w:sz w:val="13"/>
          <w:szCs w:val="13"/>
        </w:rPr>
        <w:t>).hasAnyRole(</w:t>
      </w:r>
      <w:r w:rsidRPr="00A45A49">
        <w:rPr>
          <w:rFonts w:ascii="Consolas" w:hAnsi="Consolas"/>
          <w:color w:val="2A00FF"/>
          <w:sz w:val="13"/>
          <w:szCs w:val="13"/>
        </w:rPr>
        <w:t>"CLIENT"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"OWNER"</w:t>
      </w:r>
      <w:r w:rsidRPr="00A45A49">
        <w:rPr>
          <w:rFonts w:ascii="Consolas" w:hAnsi="Consolas"/>
          <w:color w:val="000000"/>
          <w:sz w:val="13"/>
          <w:szCs w:val="13"/>
        </w:rPr>
        <w:t>)</w:t>
      </w:r>
    </w:p>
    <w:p w14:paraId="7EB77A01" w14:textId="05CB157A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.requestMatchers(HttpMethod.</w:t>
      </w:r>
      <w:r w:rsidRPr="00A45A49">
        <w:rPr>
          <w:rFonts w:ascii="Consolas" w:hAnsi="Consolas"/>
          <w:b/>
          <w:bCs/>
          <w:i/>
          <w:iCs/>
          <w:color w:val="0000C0"/>
          <w:sz w:val="13"/>
          <w:szCs w:val="13"/>
        </w:rPr>
        <w:t>GET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"/caveavin/paniers/client/commandes/**"</w:t>
      </w:r>
      <w:r w:rsidRPr="00A45A49">
        <w:rPr>
          <w:rFonts w:ascii="Consolas" w:hAnsi="Consolas"/>
          <w:color w:val="000000"/>
          <w:sz w:val="13"/>
          <w:szCs w:val="13"/>
        </w:rPr>
        <w:t>).hasAnyRole(</w:t>
      </w:r>
      <w:r w:rsidRPr="00A45A49">
        <w:rPr>
          <w:rFonts w:ascii="Consolas" w:hAnsi="Consolas"/>
          <w:color w:val="2A00FF"/>
          <w:sz w:val="13"/>
          <w:szCs w:val="13"/>
        </w:rPr>
        <w:t>"CLIENT"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"OWNER"</w:t>
      </w:r>
      <w:r w:rsidRPr="00A45A49">
        <w:rPr>
          <w:rFonts w:ascii="Consolas" w:hAnsi="Consolas"/>
          <w:color w:val="000000"/>
          <w:sz w:val="13"/>
          <w:szCs w:val="13"/>
        </w:rPr>
        <w:t>)</w:t>
      </w:r>
    </w:p>
    <w:p w14:paraId="5FD076C4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</w:p>
    <w:p w14:paraId="5B692786" w14:textId="35B9E33D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3F7F5F"/>
          <w:sz w:val="13"/>
          <w:szCs w:val="13"/>
        </w:rPr>
        <w:t>// Restreindre au rôle CLIENT</w:t>
      </w:r>
    </w:p>
    <w:p w14:paraId="6C1E3637" w14:textId="7BCD0F40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.requestMatchers(HttpMethod.</w:t>
      </w:r>
      <w:r w:rsidRPr="00A45A49">
        <w:rPr>
          <w:rFonts w:ascii="Consolas" w:hAnsi="Consolas"/>
          <w:b/>
          <w:bCs/>
          <w:i/>
          <w:iCs/>
          <w:color w:val="0000C0"/>
          <w:sz w:val="13"/>
          <w:szCs w:val="13"/>
        </w:rPr>
        <w:t>POST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"/caveavin/paniers"</w:t>
      </w:r>
      <w:r w:rsidRPr="00A45A49">
        <w:rPr>
          <w:rFonts w:ascii="Consolas" w:hAnsi="Consolas"/>
          <w:color w:val="000000"/>
          <w:sz w:val="13"/>
          <w:szCs w:val="13"/>
        </w:rPr>
        <w:t>).hasRole(</w:t>
      </w:r>
      <w:r w:rsidRPr="00A45A49">
        <w:rPr>
          <w:rFonts w:ascii="Consolas" w:hAnsi="Consolas"/>
          <w:color w:val="2A00FF"/>
          <w:sz w:val="13"/>
          <w:szCs w:val="13"/>
        </w:rPr>
        <w:t>"CLIENT"</w:t>
      </w:r>
      <w:r w:rsidRPr="00A45A49">
        <w:rPr>
          <w:rFonts w:ascii="Consolas" w:hAnsi="Consolas"/>
          <w:color w:val="000000"/>
          <w:sz w:val="13"/>
          <w:szCs w:val="13"/>
        </w:rPr>
        <w:t>)</w:t>
      </w:r>
    </w:p>
    <w:p w14:paraId="5E12C374" w14:textId="144147CB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.requestMatchers(HttpMethod.</w:t>
      </w:r>
      <w:r w:rsidRPr="00A45A49">
        <w:rPr>
          <w:rFonts w:ascii="Consolas" w:hAnsi="Consolas"/>
          <w:b/>
          <w:bCs/>
          <w:i/>
          <w:iCs/>
          <w:color w:val="0000C0"/>
          <w:sz w:val="13"/>
          <w:szCs w:val="13"/>
        </w:rPr>
        <w:t>PUT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"/caveavin/paniers"</w:t>
      </w:r>
      <w:r w:rsidRPr="00A45A49">
        <w:rPr>
          <w:rFonts w:ascii="Consolas" w:hAnsi="Consolas"/>
          <w:color w:val="000000"/>
          <w:sz w:val="13"/>
          <w:szCs w:val="13"/>
        </w:rPr>
        <w:t>).hasRole(</w:t>
      </w:r>
      <w:r w:rsidRPr="00A45A49">
        <w:rPr>
          <w:rFonts w:ascii="Consolas" w:hAnsi="Consolas"/>
          <w:color w:val="2A00FF"/>
          <w:sz w:val="13"/>
          <w:szCs w:val="13"/>
        </w:rPr>
        <w:t>"CLIENT"</w:t>
      </w:r>
      <w:r w:rsidRPr="00A45A49">
        <w:rPr>
          <w:rFonts w:ascii="Consolas" w:hAnsi="Consolas"/>
          <w:color w:val="000000"/>
          <w:sz w:val="13"/>
          <w:szCs w:val="13"/>
        </w:rPr>
        <w:t>)</w:t>
      </w:r>
    </w:p>
    <w:p w14:paraId="10E13380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</w:p>
    <w:p w14:paraId="2A8180BB" w14:textId="718F83AE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3F7F5F"/>
          <w:sz w:val="13"/>
          <w:szCs w:val="13"/>
        </w:rPr>
        <w:t>// Restreindre au rôle OWNER</w:t>
      </w:r>
    </w:p>
    <w:p w14:paraId="4534477F" w14:textId="1C077E6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.requestMatchers(HttpMethod.</w:t>
      </w:r>
      <w:r w:rsidRPr="00A45A49">
        <w:rPr>
          <w:rFonts w:ascii="Consolas" w:hAnsi="Consolas"/>
          <w:b/>
          <w:bCs/>
          <w:i/>
          <w:iCs/>
          <w:color w:val="0000C0"/>
          <w:sz w:val="13"/>
          <w:szCs w:val="13"/>
        </w:rPr>
        <w:t>GET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"/caveavin/bouteilles/**"</w:t>
      </w:r>
      <w:r w:rsidRPr="00A45A49">
        <w:rPr>
          <w:rFonts w:ascii="Consolas" w:hAnsi="Consolas"/>
          <w:color w:val="000000"/>
          <w:sz w:val="13"/>
          <w:szCs w:val="13"/>
        </w:rPr>
        <w:t>).hasRole(</w:t>
      </w:r>
      <w:r w:rsidRPr="00A45A49">
        <w:rPr>
          <w:rFonts w:ascii="Consolas" w:hAnsi="Consolas"/>
          <w:color w:val="2A00FF"/>
          <w:sz w:val="13"/>
          <w:szCs w:val="13"/>
        </w:rPr>
        <w:t>"OWNER"</w:t>
      </w:r>
      <w:r w:rsidRPr="00A45A49">
        <w:rPr>
          <w:rFonts w:ascii="Consolas" w:hAnsi="Consolas"/>
          <w:color w:val="000000"/>
          <w:sz w:val="13"/>
          <w:szCs w:val="13"/>
        </w:rPr>
        <w:t>)</w:t>
      </w:r>
    </w:p>
    <w:p w14:paraId="01A7AA82" w14:textId="2FA2F09D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.requestMatchers(HttpMethod.</w:t>
      </w:r>
      <w:r w:rsidRPr="00A45A49">
        <w:rPr>
          <w:rFonts w:ascii="Consolas" w:hAnsi="Consolas"/>
          <w:b/>
          <w:bCs/>
          <w:i/>
          <w:iCs/>
          <w:color w:val="0000C0"/>
          <w:sz w:val="13"/>
          <w:szCs w:val="13"/>
        </w:rPr>
        <w:t>POST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"/caveavin/bouteilles"</w:t>
      </w:r>
      <w:r w:rsidRPr="00A45A49">
        <w:rPr>
          <w:rFonts w:ascii="Consolas" w:hAnsi="Consolas"/>
          <w:color w:val="000000"/>
          <w:sz w:val="13"/>
          <w:szCs w:val="13"/>
        </w:rPr>
        <w:t>).hasRole(</w:t>
      </w:r>
      <w:r w:rsidRPr="00A45A49">
        <w:rPr>
          <w:rFonts w:ascii="Consolas" w:hAnsi="Consolas"/>
          <w:color w:val="2A00FF"/>
          <w:sz w:val="13"/>
          <w:szCs w:val="13"/>
        </w:rPr>
        <w:t>"OWNER"</w:t>
      </w:r>
      <w:r w:rsidRPr="00A45A49">
        <w:rPr>
          <w:rFonts w:ascii="Consolas" w:hAnsi="Consolas"/>
          <w:color w:val="000000"/>
          <w:sz w:val="13"/>
          <w:szCs w:val="13"/>
        </w:rPr>
        <w:t>)</w:t>
      </w:r>
    </w:p>
    <w:p w14:paraId="1844E8C3" w14:textId="1B0F493D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.requestMatchers(HttpMethod.</w:t>
      </w:r>
      <w:r w:rsidRPr="00A45A49">
        <w:rPr>
          <w:rFonts w:ascii="Consolas" w:hAnsi="Consolas"/>
          <w:b/>
          <w:bCs/>
          <w:i/>
          <w:iCs/>
          <w:color w:val="0000C0"/>
          <w:sz w:val="13"/>
          <w:szCs w:val="13"/>
        </w:rPr>
        <w:t>PUT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"/caveavin/bouteilles"</w:t>
      </w:r>
      <w:r w:rsidRPr="00A45A49">
        <w:rPr>
          <w:rFonts w:ascii="Consolas" w:hAnsi="Consolas"/>
          <w:color w:val="000000"/>
          <w:sz w:val="13"/>
          <w:szCs w:val="13"/>
        </w:rPr>
        <w:t>).hasRole(</w:t>
      </w:r>
      <w:r w:rsidRPr="00A45A49">
        <w:rPr>
          <w:rFonts w:ascii="Consolas" w:hAnsi="Consolas"/>
          <w:color w:val="2A00FF"/>
          <w:sz w:val="13"/>
          <w:szCs w:val="13"/>
        </w:rPr>
        <w:t>"OWNER"</w:t>
      </w:r>
      <w:r w:rsidRPr="00A45A49">
        <w:rPr>
          <w:rFonts w:ascii="Consolas" w:hAnsi="Consolas"/>
          <w:color w:val="000000"/>
          <w:sz w:val="13"/>
          <w:szCs w:val="13"/>
        </w:rPr>
        <w:t>)</w:t>
      </w:r>
    </w:p>
    <w:p w14:paraId="26A248C6" w14:textId="2EE0CB04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.requestMatchers(HttpMethod.</w:t>
      </w:r>
      <w:r w:rsidRPr="00A45A49">
        <w:rPr>
          <w:rFonts w:ascii="Consolas" w:hAnsi="Consolas"/>
          <w:b/>
          <w:bCs/>
          <w:i/>
          <w:iCs/>
          <w:color w:val="0000C0"/>
          <w:sz w:val="13"/>
          <w:szCs w:val="13"/>
        </w:rPr>
        <w:t>DELETE</w:t>
      </w:r>
      <w:r w:rsidRPr="00A45A49">
        <w:rPr>
          <w:rFonts w:ascii="Consolas" w:hAnsi="Consolas"/>
          <w:color w:val="000000"/>
          <w:sz w:val="13"/>
          <w:szCs w:val="13"/>
        </w:rPr>
        <w:t xml:space="preserve">, </w:t>
      </w:r>
      <w:r w:rsidRPr="00A45A49">
        <w:rPr>
          <w:rFonts w:ascii="Consolas" w:hAnsi="Consolas"/>
          <w:color w:val="2A00FF"/>
          <w:sz w:val="13"/>
          <w:szCs w:val="13"/>
        </w:rPr>
        <w:t>"/caveavin/bouteilles"</w:t>
      </w:r>
      <w:r w:rsidRPr="00A45A49">
        <w:rPr>
          <w:rFonts w:ascii="Consolas" w:hAnsi="Consolas"/>
          <w:color w:val="000000"/>
          <w:sz w:val="13"/>
          <w:szCs w:val="13"/>
        </w:rPr>
        <w:t>).hasRole(</w:t>
      </w:r>
      <w:r w:rsidRPr="00A45A49">
        <w:rPr>
          <w:rFonts w:ascii="Consolas" w:hAnsi="Consolas"/>
          <w:color w:val="2A00FF"/>
          <w:sz w:val="13"/>
          <w:szCs w:val="13"/>
        </w:rPr>
        <w:t>"OWNER"</w:t>
      </w:r>
      <w:r w:rsidRPr="00A45A49">
        <w:rPr>
          <w:rFonts w:ascii="Consolas" w:hAnsi="Consolas"/>
          <w:color w:val="000000"/>
          <w:sz w:val="13"/>
          <w:szCs w:val="13"/>
        </w:rPr>
        <w:t>)</w:t>
      </w:r>
    </w:p>
    <w:p w14:paraId="3ACEA14B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</w:p>
    <w:p w14:paraId="240E95C6" w14:textId="27F81295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3F7F5F"/>
          <w:sz w:val="13"/>
          <w:szCs w:val="13"/>
        </w:rPr>
        <w:t>// Toutes autres url et méthodes HTTP ne sont pas permises</w:t>
      </w:r>
    </w:p>
    <w:p w14:paraId="5E948EB7" w14:textId="23223481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</w:r>
      <w:r w:rsidRPr="00A45A49">
        <w:rPr>
          <w:rFonts w:ascii="Consolas" w:hAnsi="Consolas"/>
          <w:color w:val="000000"/>
          <w:sz w:val="13"/>
          <w:szCs w:val="13"/>
        </w:rPr>
        <w:tab/>
        <w:t>.anyRequest().denyAll();</w:t>
      </w:r>
    </w:p>
    <w:p w14:paraId="0433EEC1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  <w:t>});</w:t>
      </w:r>
    </w:p>
    <w:p w14:paraId="575B27A5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F0CD45C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Désactivé Cross Site Request Forgery</w:t>
      </w:r>
    </w:p>
    <w:p w14:paraId="0A3BAB16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 xml:space="preserve">// Non préconisé pour les API REST en stateless. </w:t>
      </w:r>
    </w:p>
    <w:p w14:paraId="2E1F206B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Sauf pour POST, PUT, PATCH et DELETE</w:t>
      </w:r>
    </w:p>
    <w:p w14:paraId="7B2B6FE6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http</w:t>
      </w:r>
      <w:r w:rsidRPr="00A45A49">
        <w:rPr>
          <w:rFonts w:ascii="Consolas" w:hAnsi="Consolas"/>
          <w:color w:val="000000"/>
          <w:sz w:val="16"/>
          <w:szCs w:val="16"/>
        </w:rPr>
        <w:t>.csrf(</w:t>
      </w:r>
      <w:r w:rsidRPr="00A45A49">
        <w:rPr>
          <w:rFonts w:ascii="Consolas" w:hAnsi="Consolas"/>
          <w:color w:val="6A3E3E"/>
          <w:sz w:val="16"/>
          <w:szCs w:val="16"/>
        </w:rPr>
        <w:t>csrf</w:t>
      </w:r>
      <w:r w:rsidRPr="00A45A49">
        <w:rPr>
          <w:rFonts w:ascii="Consolas" w:hAnsi="Consolas"/>
          <w:color w:val="000000"/>
          <w:sz w:val="16"/>
          <w:szCs w:val="16"/>
        </w:rPr>
        <w:t xml:space="preserve"> -&gt; {</w:t>
      </w:r>
    </w:p>
    <w:p w14:paraId="4C70D240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csrf</w:t>
      </w:r>
      <w:r w:rsidRPr="00A45A49">
        <w:rPr>
          <w:rFonts w:ascii="Consolas" w:hAnsi="Consolas"/>
          <w:color w:val="000000"/>
          <w:sz w:val="16"/>
          <w:szCs w:val="16"/>
        </w:rPr>
        <w:t>.disable();</w:t>
      </w:r>
    </w:p>
    <w:p w14:paraId="1F3EB94B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  <w:t>});</w:t>
      </w:r>
    </w:p>
    <w:p w14:paraId="44573622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</w:p>
    <w:p w14:paraId="60C47F8E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//Connexion de l'utilisateur</w:t>
      </w:r>
    </w:p>
    <w:p w14:paraId="6D5E562E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http</w:t>
      </w:r>
      <w:r w:rsidRPr="00A45A49">
        <w:rPr>
          <w:rFonts w:ascii="Consolas" w:hAnsi="Consolas"/>
          <w:color w:val="000000"/>
          <w:sz w:val="16"/>
          <w:szCs w:val="16"/>
        </w:rPr>
        <w:t>.authenticationProvider(</w:t>
      </w:r>
      <w:r w:rsidRPr="00A45A49">
        <w:rPr>
          <w:rFonts w:ascii="Consolas" w:hAnsi="Consolas"/>
          <w:color w:val="0000C0"/>
          <w:sz w:val="16"/>
          <w:szCs w:val="16"/>
        </w:rPr>
        <w:t>authenticationProvider</w:t>
      </w:r>
      <w:r w:rsidRPr="00A45A49">
        <w:rPr>
          <w:rFonts w:ascii="Consolas" w:hAnsi="Consolas"/>
          <w:color w:val="000000"/>
          <w:sz w:val="16"/>
          <w:szCs w:val="16"/>
        </w:rPr>
        <w:t>);</w:t>
      </w:r>
    </w:p>
    <w:p w14:paraId="571D1C9E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2DFC79F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//Activer le filtre JWT et l'authentication de l'utilisateur</w:t>
      </w:r>
    </w:p>
    <w:p w14:paraId="2DF9D9A8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http</w:t>
      </w:r>
      <w:r w:rsidRPr="00A45A49">
        <w:rPr>
          <w:rFonts w:ascii="Consolas" w:hAnsi="Consolas"/>
          <w:color w:val="000000"/>
          <w:sz w:val="16"/>
          <w:szCs w:val="16"/>
        </w:rPr>
        <w:t>.addFilterBefore(</w:t>
      </w:r>
      <w:r w:rsidRPr="00A45A49">
        <w:rPr>
          <w:rFonts w:ascii="Consolas" w:hAnsi="Consolas"/>
          <w:color w:val="0000C0"/>
          <w:sz w:val="16"/>
          <w:szCs w:val="16"/>
        </w:rPr>
        <w:t>jwtAuthenticationFilter</w:t>
      </w:r>
      <w:r w:rsidRPr="00A45A49">
        <w:rPr>
          <w:rFonts w:ascii="Consolas" w:hAnsi="Consolas"/>
          <w:color w:val="000000"/>
          <w:sz w:val="16"/>
          <w:szCs w:val="16"/>
        </w:rPr>
        <w:t>, UsernamePasswordAuthenticationFilter.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A45A49">
        <w:rPr>
          <w:rFonts w:ascii="Consolas" w:hAnsi="Consolas"/>
          <w:color w:val="000000"/>
          <w:sz w:val="16"/>
          <w:szCs w:val="16"/>
        </w:rPr>
        <w:t>);</w:t>
      </w:r>
    </w:p>
    <w:p w14:paraId="651FD307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0EF9AF2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3F7F5F"/>
          <w:sz w:val="16"/>
          <w:szCs w:val="16"/>
        </w:rPr>
        <w:t>// Session Stateless</w:t>
      </w:r>
    </w:p>
    <w:p w14:paraId="531802DD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http</w:t>
      </w:r>
      <w:r w:rsidRPr="00A45A49">
        <w:rPr>
          <w:rFonts w:ascii="Consolas" w:hAnsi="Consolas"/>
          <w:color w:val="000000"/>
          <w:sz w:val="16"/>
          <w:szCs w:val="16"/>
        </w:rPr>
        <w:t>.sessionManagement(</w:t>
      </w:r>
      <w:r w:rsidRPr="00A45A49">
        <w:rPr>
          <w:rFonts w:ascii="Consolas" w:hAnsi="Consolas"/>
          <w:color w:val="6A3E3E"/>
          <w:sz w:val="16"/>
          <w:szCs w:val="16"/>
        </w:rPr>
        <w:t>session</w:t>
      </w:r>
      <w:r w:rsidRPr="00A45A49">
        <w:rPr>
          <w:rFonts w:ascii="Consolas" w:hAnsi="Consolas"/>
          <w:color w:val="000000"/>
          <w:sz w:val="16"/>
          <w:szCs w:val="16"/>
        </w:rPr>
        <w:t xml:space="preserve"> -&gt; {</w:t>
      </w:r>
    </w:p>
    <w:p w14:paraId="5B32C707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A3E3E"/>
          <w:sz w:val="16"/>
          <w:szCs w:val="16"/>
        </w:rPr>
        <w:t>session</w:t>
      </w:r>
      <w:r w:rsidRPr="00A45A49">
        <w:rPr>
          <w:rFonts w:ascii="Consolas" w:hAnsi="Consolas"/>
          <w:color w:val="000000"/>
          <w:sz w:val="16"/>
          <w:szCs w:val="16"/>
        </w:rPr>
        <w:t>.sessionCreationPolicy(SessionCreationPolicy.</w:t>
      </w:r>
      <w:r w:rsidRPr="00A45A49">
        <w:rPr>
          <w:rFonts w:ascii="Consolas" w:hAnsi="Consolas"/>
          <w:b/>
          <w:bCs/>
          <w:i/>
          <w:iCs/>
          <w:color w:val="0000C0"/>
          <w:sz w:val="16"/>
          <w:szCs w:val="16"/>
        </w:rPr>
        <w:t>STATELESS</w:t>
      </w:r>
      <w:r w:rsidRPr="00A45A49">
        <w:rPr>
          <w:rFonts w:ascii="Consolas" w:hAnsi="Consolas"/>
          <w:color w:val="000000"/>
          <w:sz w:val="16"/>
          <w:szCs w:val="16"/>
        </w:rPr>
        <w:t>);</w:t>
      </w:r>
    </w:p>
    <w:p w14:paraId="460A4337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  <w:t>});</w:t>
      </w:r>
    </w:p>
    <w:p w14:paraId="12C16F7F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</w:p>
    <w:p w14:paraId="21DF1ECD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A45A49">
        <w:rPr>
          <w:rFonts w:ascii="Consolas" w:hAnsi="Consolas"/>
          <w:color w:val="000000"/>
          <w:sz w:val="16"/>
          <w:szCs w:val="16"/>
        </w:rPr>
        <w:t xml:space="preserve"> </w:t>
      </w:r>
      <w:r w:rsidRPr="00A45A49">
        <w:rPr>
          <w:rFonts w:ascii="Consolas" w:hAnsi="Consolas"/>
          <w:color w:val="6A3E3E"/>
          <w:sz w:val="16"/>
          <w:szCs w:val="16"/>
        </w:rPr>
        <w:t>http</w:t>
      </w:r>
      <w:r w:rsidRPr="00A45A49">
        <w:rPr>
          <w:rFonts w:ascii="Consolas" w:hAnsi="Consolas"/>
          <w:color w:val="000000"/>
          <w:sz w:val="16"/>
          <w:szCs w:val="16"/>
        </w:rPr>
        <w:t>.build();</w:t>
      </w:r>
    </w:p>
    <w:p w14:paraId="07AD52C7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  <w:t>}</w:t>
      </w:r>
    </w:p>
    <w:p w14:paraId="1F4D4787" w14:textId="77777777" w:rsidR="009C08E5" w:rsidRPr="00A45A49" w:rsidRDefault="009C08E5" w:rsidP="009C08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>}</w:t>
      </w:r>
    </w:p>
    <w:p w14:paraId="72BDD876" w14:textId="77777777" w:rsidR="009C08E5" w:rsidRPr="00A45A49" w:rsidRDefault="009C08E5" w:rsidP="009C0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C15D3CD" w14:textId="3465D87D" w:rsidR="00597AA0" w:rsidRPr="00A45A49" w:rsidRDefault="00597AA0" w:rsidP="00597AA0">
      <w:pPr>
        <w:pStyle w:val="Titre1"/>
        <w:numPr>
          <w:ilvl w:val="0"/>
          <w:numId w:val="41"/>
        </w:numPr>
        <w:rPr>
          <w:lang w:val="fr-FR"/>
        </w:rPr>
      </w:pPr>
      <w:r w:rsidRPr="00A45A49">
        <w:rPr>
          <w:lang w:val="fr-FR"/>
        </w:rPr>
        <w:t>Contrôleur et service d’authentification</w:t>
      </w:r>
    </w:p>
    <w:p w14:paraId="3C6B17AB" w14:textId="14861A68" w:rsidR="00597AA0" w:rsidRPr="00A45A49" w:rsidRDefault="00597AA0" w:rsidP="00597AA0">
      <w:pPr>
        <w:pStyle w:val="TPnormal"/>
      </w:pPr>
      <w:r w:rsidRPr="00A45A49">
        <w:t>D’après notre schéma d’authentification, il nous reste à créer : Authentica</w:t>
      </w:r>
      <w:r w:rsidR="009D1BDD" w:rsidRPr="00A45A49">
        <w:t>t</w:t>
      </w:r>
      <w:r w:rsidRPr="00A45A49">
        <w:t>ionController et AuthenticationService</w:t>
      </w:r>
    </w:p>
    <w:p w14:paraId="7377DDCD" w14:textId="77777777" w:rsidR="00597AA0" w:rsidRPr="00A45A49" w:rsidRDefault="00597AA0" w:rsidP="003538C4">
      <w:pPr>
        <w:pStyle w:val="TPnormalpuce1"/>
      </w:pPr>
      <w:r w:rsidRPr="00A45A49">
        <w:t>Le contrôleur AuthenticationController permettra de récupérer les données d’authentification</w:t>
      </w:r>
    </w:p>
    <w:p w14:paraId="5884E3C7" w14:textId="72F4FC3C" w:rsidR="00597AA0" w:rsidRPr="00A45A49" w:rsidRDefault="00597AA0" w:rsidP="00814462">
      <w:pPr>
        <w:pStyle w:val="TPnormalpuce1"/>
        <w:numPr>
          <w:ilvl w:val="1"/>
          <w:numId w:val="15"/>
        </w:numPr>
      </w:pPr>
      <w:r w:rsidRPr="00A45A49">
        <w:t xml:space="preserve">L’URL racine déclaré ; dans la classe </w:t>
      </w:r>
      <w:r w:rsidR="00133D4B" w:rsidRPr="00A45A49">
        <w:t>AppConfig</w:t>
      </w:r>
      <w:r w:rsidRPr="00A45A49">
        <w:t>Security :  /</w:t>
      </w:r>
      <w:r w:rsidR="00BF1996" w:rsidRPr="00A45A49">
        <w:t>caveavin</w:t>
      </w:r>
      <w:r w:rsidRPr="00A45A49">
        <w:t>/auth/**</w:t>
      </w:r>
    </w:p>
    <w:p w14:paraId="7D232F1E" w14:textId="3F5A3593" w:rsidR="00597AA0" w:rsidRPr="00A45A49" w:rsidRDefault="00597AA0" w:rsidP="00814462">
      <w:pPr>
        <w:pStyle w:val="TPnormalpuce1"/>
        <w:numPr>
          <w:ilvl w:val="1"/>
          <w:numId w:val="15"/>
        </w:numPr>
      </w:pPr>
      <w:r w:rsidRPr="00A45A49">
        <w:t>Il faut qu’il manipule la base de données, au travers d</w:t>
      </w:r>
      <w:r w:rsidR="00BC5326" w:rsidRPr="00A45A49">
        <w:t>u</w:t>
      </w:r>
      <w:r w:rsidRPr="00A45A49">
        <w:t xml:space="preserve"> service AuthenticationService</w:t>
      </w:r>
    </w:p>
    <w:p w14:paraId="49D38C55" w14:textId="77777777" w:rsidR="00597AA0" w:rsidRPr="00A45A49" w:rsidRDefault="00597AA0" w:rsidP="003538C4">
      <w:pPr>
        <w:pStyle w:val="TPnormalpuce1"/>
      </w:pPr>
      <w:r w:rsidRPr="00A45A49">
        <w:t>Il déclare une méthode sur Post pour gérer l’authentification</w:t>
      </w:r>
    </w:p>
    <w:p w14:paraId="53BB6B39" w14:textId="77777777" w:rsidR="00597AA0" w:rsidRPr="00A45A49" w:rsidRDefault="00597AA0" w:rsidP="006C5A15">
      <w:pPr>
        <w:pStyle w:val="TPnormalpuce1"/>
      </w:pPr>
      <w:r w:rsidRPr="00A45A49">
        <w:t xml:space="preserve">Pour cette méthode il faut déclarer </w:t>
      </w:r>
    </w:p>
    <w:p w14:paraId="580D5B72" w14:textId="77777777" w:rsidR="00597AA0" w:rsidRPr="00A45A49" w:rsidRDefault="00597AA0" w:rsidP="006D791A">
      <w:pPr>
        <w:pStyle w:val="TPnormalpuce1"/>
        <w:numPr>
          <w:ilvl w:val="1"/>
          <w:numId w:val="15"/>
        </w:numPr>
      </w:pPr>
      <w:r w:rsidRPr="00A45A49">
        <w:t xml:space="preserve">AuthenticationResponse </w:t>
      </w:r>
      <w:r w:rsidRPr="00A45A49">
        <w:sym w:font="Wingdings" w:char="F0E0"/>
      </w:r>
      <w:r w:rsidRPr="00A45A49">
        <w:t xml:space="preserve"> POJO contenant uniquement le jeton JWT à retourner</w:t>
      </w:r>
    </w:p>
    <w:p w14:paraId="137A1A48" w14:textId="77777777" w:rsidR="00597AA0" w:rsidRPr="00A45A49" w:rsidRDefault="00597AA0" w:rsidP="006D791A">
      <w:pPr>
        <w:pStyle w:val="TPnormalpuce1"/>
        <w:numPr>
          <w:ilvl w:val="1"/>
          <w:numId w:val="15"/>
        </w:numPr>
      </w:pPr>
      <w:r w:rsidRPr="00A45A49">
        <w:t xml:space="preserve">AuthenticationRequest </w:t>
      </w:r>
      <w:r w:rsidRPr="00A45A49">
        <w:sym w:font="Wingdings" w:char="F0E0"/>
      </w:r>
      <w:r w:rsidRPr="00A45A49">
        <w:t xml:space="preserve"> POJO représentant les données du formulaire de connexion</w:t>
      </w:r>
    </w:p>
    <w:p w14:paraId="4E4EE4EB" w14:textId="77777777" w:rsidR="00597AA0" w:rsidRPr="00A45A49" w:rsidRDefault="00597AA0" w:rsidP="00597AA0">
      <w:pPr>
        <w:rPr>
          <w:lang w:val="fr-FR"/>
        </w:rPr>
      </w:pPr>
    </w:p>
    <w:p w14:paraId="43B0DE04" w14:textId="77777777" w:rsidR="00597AA0" w:rsidRPr="00A45A49" w:rsidRDefault="00597AA0" w:rsidP="0024003D">
      <w:pPr>
        <w:pStyle w:val="TPnormalpuce1"/>
      </w:pPr>
      <w:r w:rsidRPr="00A45A49">
        <w:t>Créer AuthenticationResponse et AuthenticationRequest</w:t>
      </w:r>
    </w:p>
    <w:p w14:paraId="6930C7A0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45A49">
        <w:rPr>
          <w:rFonts w:ascii="Consolas" w:hAnsi="Consolas"/>
          <w:color w:val="000000"/>
          <w:sz w:val="18"/>
          <w:szCs w:val="18"/>
        </w:rPr>
        <w:t xml:space="preserve"> fr.eni.cave.security.jwt;</w:t>
      </w:r>
    </w:p>
    <w:p w14:paraId="0F67391E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606EE45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52EF93A6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C002530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@Data</w:t>
      </w:r>
    </w:p>
    <w:p w14:paraId="3C9F9321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@AllArgsConstructor</w:t>
      </w:r>
    </w:p>
    <w:p w14:paraId="50DC3A05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@NoArgsConstructor</w:t>
      </w:r>
    </w:p>
    <w:p w14:paraId="2BAAB446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@EqualsAndHashCode</w:t>
      </w:r>
      <w:r w:rsidRPr="00A45A49">
        <w:rPr>
          <w:rFonts w:ascii="Consolas" w:hAnsi="Consolas"/>
          <w:color w:val="000000"/>
          <w:sz w:val="18"/>
          <w:szCs w:val="18"/>
        </w:rPr>
        <w:t xml:space="preserve">(of = </w:t>
      </w:r>
      <w:r w:rsidRPr="00A45A49">
        <w:rPr>
          <w:rFonts w:ascii="Consolas" w:hAnsi="Consolas"/>
          <w:color w:val="2A00FF"/>
          <w:sz w:val="18"/>
          <w:szCs w:val="18"/>
        </w:rPr>
        <w:t>"pseudo"</w:t>
      </w:r>
      <w:r w:rsidRPr="00A45A49">
        <w:rPr>
          <w:rFonts w:ascii="Consolas" w:hAnsi="Consolas"/>
          <w:color w:val="000000"/>
          <w:sz w:val="18"/>
          <w:szCs w:val="18"/>
        </w:rPr>
        <w:t>)</w:t>
      </w:r>
    </w:p>
    <w:p w14:paraId="4ED2AED4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45A49">
        <w:rPr>
          <w:rFonts w:ascii="Consolas" w:hAnsi="Consolas"/>
          <w:color w:val="000000"/>
          <w:sz w:val="18"/>
          <w:szCs w:val="18"/>
        </w:rPr>
        <w:t xml:space="preserve"> AuthenticationRequest {</w:t>
      </w:r>
    </w:p>
    <w:p w14:paraId="0389ED36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0000C0"/>
          <w:sz w:val="18"/>
          <w:szCs w:val="18"/>
        </w:rPr>
        <w:t>pseudo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5D5DDD33" w14:textId="076BD075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 xml:space="preserve">    </w:t>
      </w:r>
      <w:r w:rsidR="007F0A2C" w:rsidRPr="00A45A49">
        <w:rPr>
          <w:rFonts w:ascii="Consolas" w:hAnsi="Consolas"/>
          <w:color w:val="000000"/>
          <w:sz w:val="18"/>
          <w:szCs w:val="18"/>
        </w:rPr>
        <w:t xml:space="preserve">  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0000C0"/>
          <w:sz w:val="18"/>
          <w:szCs w:val="18"/>
        </w:rPr>
        <w:t>password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74FBCA49" w14:textId="77777777" w:rsidR="009D2220" w:rsidRPr="00A45A49" w:rsidRDefault="009D2220" w:rsidP="009D22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>}</w:t>
      </w:r>
    </w:p>
    <w:p w14:paraId="4DDD5E7A" w14:textId="77777777" w:rsidR="009D2220" w:rsidRPr="00A45A49" w:rsidRDefault="009D2220" w:rsidP="009D2220">
      <w:pPr>
        <w:rPr>
          <w:lang w:val="fr-FR"/>
        </w:rPr>
      </w:pPr>
    </w:p>
    <w:p w14:paraId="3C49B06B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45A49">
        <w:rPr>
          <w:rFonts w:ascii="Consolas" w:hAnsi="Consolas"/>
          <w:color w:val="000000"/>
          <w:sz w:val="18"/>
          <w:szCs w:val="18"/>
        </w:rPr>
        <w:t xml:space="preserve"> fr.eni.cave.security.jwt;</w:t>
      </w:r>
    </w:p>
    <w:p w14:paraId="7201C419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8CCDB02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75FAB32A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DB8517D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@Data</w:t>
      </w:r>
    </w:p>
    <w:p w14:paraId="131AEC60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@AllArgsConstructor</w:t>
      </w:r>
    </w:p>
    <w:p w14:paraId="0AEAC8B0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@NoArgsConstructor</w:t>
      </w:r>
    </w:p>
    <w:p w14:paraId="6C21C90C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@EqualsAndHashCode</w:t>
      </w:r>
    </w:p>
    <w:p w14:paraId="672ACBA4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45A49">
        <w:rPr>
          <w:rFonts w:ascii="Consolas" w:hAnsi="Consolas"/>
          <w:color w:val="000000"/>
          <w:sz w:val="18"/>
          <w:szCs w:val="18"/>
        </w:rPr>
        <w:t xml:space="preserve"> AuthenticationResponse {</w:t>
      </w:r>
    </w:p>
    <w:p w14:paraId="6FD33D33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String </w:t>
      </w:r>
      <w:r w:rsidRPr="00A45A49">
        <w:rPr>
          <w:rFonts w:ascii="Consolas" w:hAnsi="Consolas"/>
          <w:color w:val="0000C0"/>
          <w:sz w:val="18"/>
          <w:szCs w:val="18"/>
        </w:rPr>
        <w:t>token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15DFB994" w14:textId="77777777" w:rsidR="00F91560" w:rsidRPr="00A45A49" w:rsidRDefault="00F91560" w:rsidP="00F915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>}</w:t>
      </w:r>
    </w:p>
    <w:p w14:paraId="42DF138B" w14:textId="77777777" w:rsidR="00F91560" w:rsidRPr="00A45A49" w:rsidRDefault="00F91560" w:rsidP="006E4190">
      <w:pPr>
        <w:rPr>
          <w:lang w:val="fr-FR"/>
        </w:rPr>
      </w:pPr>
    </w:p>
    <w:p w14:paraId="5D796887" w14:textId="77777777" w:rsidR="009D0D41" w:rsidRPr="00A45A49" w:rsidRDefault="009D0D41" w:rsidP="009D0D41">
      <w:pPr>
        <w:pStyle w:val="TPnormalpuce1"/>
      </w:pPr>
      <w:r w:rsidRPr="00A45A49">
        <w:t>Créer AuthenticationService</w:t>
      </w:r>
    </w:p>
    <w:p w14:paraId="15ABE281" w14:textId="77777777" w:rsidR="009D0D41" w:rsidRPr="00A45A49" w:rsidRDefault="009D0D41" w:rsidP="009D0D41">
      <w:pPr>
        <w:pStyle w:val="TPnormalpuce1"/>
        <w:numPr>
          <w:ilvl w:val="1"/>
          <w:numId w:val="15"/>
        </w:numPr>
      </w:pPr>
      <w:r w:rsidRPr="00A45A49">
        <w:t>Il permet de manipuler les données en base</w:t>
      </w:r>
    </w:p>
    <w:p w14:paraId="7E1D3212" w14:textId="79485A3B" w:rsidR="009D0D41" w:rsidRPr="00A45A49" w:rsidRDefault="009D0D41" w:rsidP="009D0D41">
      <w:pPr>
        <w:pStyle w:val="TPnormalpuce1"/>
        <w:numPr>
          <w:ilvl w:val="2"/>
          <w:numId w:val="15"/>
        </w:numPr>
      </w:pPr>
      <w:r w:rsidRPr="00A45A49">
        <w:t>Pour cela, il faut injecter notre U</w:t>
      </w:r>
      <w:r w:rsidR="003B0279" w:rsidRPr="00A45A49">
        <w:t>tilisateur</w:t>
      </w:r>
      <w:r w:rsidRPr="00A45A49">
        <w:t>Repository pour récupérer</w:t>
      </w:r>
    </w:p>
    <w:p w14:paraId="4116DA1E" w14:textId="77777777" w:rsidR="009D0D41" w:rsidRPr="00A45A49" w:rsidRDefault="009D0D41" w:rsidP="009D0D41">
      <w:pPr>
        <w:pStyle w:val="TPnormalpuce1"/>
        <w:numPr>
          <w:ilvl w:val="1"/>
          <w:numId w:val="15"/>
        </w:numPr>
      </w:pPr>
      <w:r w:rsidRPr="00A45A49">
        <w:t>D’authentifier un utilisateur</w:t>
      </w:r>
    </w:p>
    <w:p w14:paraId="24BA9B39" w14:textId="77777777" w:rsidR="009D0D41" w:rsidRPr="00A45A49" w:rsidRDefault="009D0D41" w:rsidP="009D0D41">
      <w:pPr>
        <w:pStyle w:val="TPnormalpuce1"/>
        <w:numPr>
          <w:ilvl w:val="2"/>
          <w:numId w:val="15"/>
        </w:numPr>
      </w:pPr>
      <w:r w:rsidRPr="00A45A49">
        <w:t xml:space="preserve">Pour cela, il faut injecter </w:t>
      </w:r>
      <w:hyperlink r:id="rId13" w:history="1">
        <w:r w:rsidRPr="00A45A49">
          <w:t>org</w:t>
        </w:r>
      </w:hyperlink>
      <w:r w:rsidRPr="00A45A49">
        <w:t>.</w:t>
      </w:r>
      <w:hyperlink r:id="rId14" w:history="1">
        <w:r w:rsidRPr="00A45A49">
          <w:t>springframework</w:t>
        </w:r>
      </w:hyperlink>
      <w:r w:rsidRPr="00A45A49">
        <w:t>.</w:t>
      </w:r>
      <w:hyperlink r:id="rId15" w:history="1">
        <w:r w:rsidRPr="00A45A49">
          <w:t>security</w:t>
        </w:r>
      </w:hyperlink>
      <w:r w:rsidRPr="00A45A49">
        <w:t>.</w:t>
      </w:r>
      <w:hyperlink r:id="rId16" w:history="1">
        <w:r w:rsidRPr="00A45A49">
          <w:t>authentication</w:t>
        </w:r>
      </w:hyperlink>
      <w:r w:rsidRPr="00A45A49">
        <w:t>.AuthenticationManager</w:t>
      </w:r>
    </w:p>
    <w:p w14:paraId="25E1A9E2" w14:textId="77777777" w:rsidR="009D0D41" w:rsidRPr="00A45A49" w:rsidRDefault="009D0D41" w:rsidP="009D0D41">
      <w:pPr>
        <w:pStyle w:val="TPnormalpuce1"/>
        <w:numPr>
          <w:ilvl w:val="2"/>
          <w:numId w:val="15"/>
        </w:numPr>
      </w:pPr>
      <w:r w:rsidRPr="00A45A49">
        <w:t>L’utiliser pour authentifier l’utilisateur avec son pseudo et mot de passe</w:t>
      </w:r>
    </w:p>
    <w:p w14:paraId="5D3F0436" w14:textId="77777777" w:rsidR="009D0D41" w:rsidRPr="00A45A49" w:rsidRDefault="009D0D41" w:rsidP="009D0D41">
      <w:pPr>
        <w:pStyle w:val="TPnormalpuce1"/>
      </w:pPr>
      <w:r w:rsidRPr="00A45A49">
        <w:t xml:space="preserve">authenticate </w:t>
      </w:r>
      <w:r w:rsidRPr="00A45A49">
        <w:sym w:font="Wingdings" w:char="F0E0"/>
      </w:r>
      <w:r w:rsidRPr="00A45A49">
        <w:t xml:space="preserve"> cette méthode retourne une exception si l’authentification échoue</w:t>
      </w:r>
    </w:p>
    <w:p w14:paraId="559185E6" w14:textId="77777777" w:rsidR="009D0D41" w:rsidRPr="00A45A49" w:rsidRDefault="009D0D41" w:rsidP="009D0D41">
      <w:pPr>
        <w:pStyle w:val="TPnormalpuce1"/>
        <w:numPr>
          <w:ilvl w:val="1"/>
          <w:numId w:val="15"/>
        </w:numPr>
      </w:pPr>
      <w:r w:rsidRPr="00A45A49">
        <w:t xml:space="preserve">Si OK </w:t>
      </w:r>
      <w:r w:rsidRPr="00A45A49">
        <w:sym w:font="Wingdings" w:char="F0E0"/>
      </w:r>
      <w:r w:rsidRPr="00A45A49">
        <w:t xml:space="preserve"> Récupérer l’utilisateur depuis notre UserRepository</w:t>
      </w:r>
    </w:p>
    <w:p w14:paraId="4ACAB32D" w14:textId="77777777" w:rsidR="009D0D41" w:rsidRPr="00A45A49" w:rsidRDefault="009D0D41" w:rsidP="009D0D41">
      <w:pPr>
        <w:pStyle w:val="TPnormalpuce1"/>
        <w:numPr>
          <w:ilvl w:val="1"/>
          <w:numId w:val="15"/>
        </w:numPr>
      </w:pPr>
      <w:r w:rsidRPr="00A45A49">
        <w:t>Transmettre une exception si non trouvé avec orElseThrow()</w:t>
      </w:r>
    </w:p>
    <w:p w14:paraId="5D48B165" w14:textId="77777777" w:rsidR="009D0D41" w:rsidRPr="00A45A49" w:rsidRDefault="009D0D41" w:rsidP="009D0D41">
      <w:pPr>
        <w:pStyle w:val="TPnormalpuce1"/>
        <w:numPr>
          <w:ilvl w:val="1"/>
          <w:numId w:val="15"/>
        </w:numPr>
      </w:pPr>
      <w:r w:rsidRPr="00A45A49">
        <w:t xml:space="preserve">Si tout est OK </w:t>
      </w:r>
      <w:r w:rsidRPr="00A45A49">
        <w:sym w:font="Wingdings" w:char="F0E0"/>
      </w:r>
      <w:r w:rsidRPr="00A45A49">
        <w:t xml:space="preserve"> Création d’un jeton JWT associé</w:t>
      </w:r>
    </w:p>
    <w:p w14:paraId="09EBDCB1" w14:textId="400DED8C" w:rsidR="00B01D5B" w:rsidRPr="00A45A49" w:rsidRDefault="00B01D5B" w:rsidP="00B01D5B">
      <w:pPr>
        <w:pStyle w:val="TPnormalpuce1"/>
        <w:numPr>
          <w:ilvl w:val="2"/>
          <w:numId w:val="15"/>
        </w:numPr>
      </w:pPr>
      <w:r w:rsidRPr="00A45A49">
        <w:t>Injecter JwtService</w:t>
      </w:r>
      <w:r w:rsidR="00C81E20" w:rsidRPr="00A45A49">
        <w:t xml:space="preserve"> pour accéder à la création d’un jeton JWT</w:t>
      </w:r>
    </w:p>
    <w:p w14:paraId="48CA46AF" w14:textId="1D2B6B36" w:rsidR="009D0D41" w:rsidRPr="00A45A49" w:rsidRDefault="009D0D41" w:rsidP="004357C5">
      <w:pPr>
        <w:pStyle w:val="TPnormalpuce1"/>
        <w:numPr>
          <w:ilvl w:val="2"/>
          <w:numId w:val="15"/>
        </w:numPr>
      </w:pPr>
      <w:r w:rsidRPr="00A45A49">
        <w:t xml:space="preserve">Et </w:t>
      </w:r>
      <w:r w:rsidR="00C81E20" w:rsidRPr="00A45A49">
        <w:t>i</w:t>
      </w:r>
      <w:r w:rsidRPr="00A45A49">
        <w:t xml:space="preserve">njecter </w:t>
      </w:r>
      <w:r w:rsidR="00C81E20" w:rsidRPr="00A45A49">
        <w:t xml:space="preserve">ce jeton </w:t>
      </w:r>
      <w:r w:rsidRPr="00A45A49">
        <w:t xml:space="preserve">dans l’AuthenticationResponse </w:t>
      </w:r>
    </w:p>
    <w:p w14:paraId="2B74F895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45A49">
        <w:rPr>
          <w:rFonts w:ascii="Consolas" w:hAnsi="Consolas"/>
          <w:color w:val="000000"/>
          <w:sz w:val="18"/>
          <w:szCs w:val="18"/>
        </w:rPr>
        <w:t xml:space="preserve"> fr.eni.cave.security.jwt;</w:t>
      </w:r>
    </w:p>
    <w:p w14:paraId="417129A5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D577DA7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org.springframework.security.authentication.*;</w:t>
      </w:r>
    </w:p>
    <w:p w14:paraId="107C39ED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org.springframework.stereotype.Service;</w:t>
      </w:r>
    </w:p>
    <w:p w14:paraId="08C6ECCD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7734AF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fr.eni.cave.bo.Utilisateur;</w:t>
      </w:r>
    </w:p>
    <w:p w14:paraId="422D10F7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fr.eni.cave.dal.UtilisateurRepository;</w:t>
      </w:r>
    </w:p>
    <w:p w14:paraId="55F0A314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5A49">
        <w:rPr>
          <w:rFonts w:ascii="Consolas" w:hAnsi="Consolas"/>
          <w:color w:val="000000"/>
          <w:sz w:val="18"/>
          <w:szCs w:val="18"/>
        </w:rPr>
        <w:t xml:space="preserve"> lombok.AllArgsConstructor;</w:t>
      </w:r>
    </w:p>
    <w:p w14:paraId="0BAD1DD2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5DB5D1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@AllArgsConstructor</w:t>
      </w:r>
    </w:p>
    <w:p w14:paraId="2514D311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46464"/>
          <w:sz w:val="18"/>
          <w:szCs w:val="18"/>
        </w:rPr>
        <w:t>@Service</w:t>
      </w:r>
    </w:p>
    <w:p w14:paraId="2AF1F93C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45A49">
        <w:rPr>
          <w:rFonts w:ascii="Consolas" w:hAnsi="Consolas"/>
          <w:color w:val="000000"/>
          <w:sz w:val="18"/>
          <w:szCs w:val="18"/>
        </w:rPr>
        <w:t xml:space="preserve"> AuthenticationService {</w:t>
      </w:r>
    </w:p>
    <w:p w14:paraId="52DB85E1" w14:textId="5ED23576" w:rsidR="00B23800" w:rsidRPr="00A45A49" w:rsidRDefault="00B23800" w:rsidP="00784F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UtilisateurRepository </w:t>
      </w:r>
      <w:r w:rsidRPr="00A45A49">
        <w:rPr>
          <w:rFonts w:ascii="Consolas" w:hAnsi="Consolas"/>
          <w:color w:val="0000C0"/>
          <w:sz w:val="18"/>
          <w:szCs w:val="18"/>
        </w:rPr>
        <w:t>uRepository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4159E3C8" w14:textId="77777777" w:rsidR="00784F51" w:rsidRPr="00A45A49" w:rsidRDefault="00B23800" w:rsidP="00784F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AuthenticationManager </w:t>
      </w:r>
      <w:r w:rsidRPr="00A45A49">
        <w:rPr>
          <w:rFonts w:ascii="Consolas" w:hAnsi="Consolas"/>
          <w:color w:val="0000C0"/>
          <w:sz w:val="18"/>
          <w:szCs w:val="18"/>
        </w:rPr>
        <w:t>authenticationManager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3084496C" w14:textId="77777777" w:rsidR="00784F51" w:rsidRPr="00A45A49" w:rsidRDefault="00784F51" w:rsidP="00784F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45A49">
        <w:rPr>
          <w:rFonts w:ascii="Consolas" w:hAnsi="Consolas"/>
          <w:color w:val="000000"/>
          <w:sz w:val="18"/>
          <w:szCs w:val="18"/>
        </w:rPr>
        <w:t xml:space="preserve"> JwtService </w:t>
      </w:r>
      <w:r w:rsidRPr="00A45A49">
        <w:rPr>
          <w:rFonts w:ascii="Consolas" w:hAnsi="Consolas"/>
          <w:color w:val="0000C0"/>
          <w:sz w:val="18"/>
          <w:szCs w:val="18"/>
        </w:rPr>
        <w:t>jwtService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3FCF718D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1443F269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45A49">
        <w:rPr>
          <w:rFonts w:ascii="Consolas" w:hAnsi="Consolas"/>
          <w:color w:val="000000"/>
          <w:sz w:val="18"/>
          <w:szCs w:val="18"/>
        </w:rPr>
        <w:t xml:space="preserve"> AuthenticationResponse authenticate(AuthenticationRequest </w:t>
      </w:r>
      <w:r w:rsidRPr="00A45A49">
        <w:rPr>
          <w:rFonts w:ascii="Consolas" w:hAnsi="Consolas"/>
          <w:color w:val="6A3E3E"/>
          <w:sz w:val="18"/>
          <w:szCs w:val="18"/>
        </w:rPr>
        <w:t>request</w:t>
      </w:r>
      <w:r w:rsidRPr="00A45A49">
        <w:rPr>
          <w:rFonts w:ascii="Consolas" w:hAnsi="Consolas"/>
          <w:color w:val="000000"/>
          <w:sz w:val="18"/>
          <w:szCs w:val="18"/>
        </w:rPr>
        <w:t>) {</w:t>
      </w:r>
    </w:p>
    <w:p w14:paraId="0DB764DD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C0"/>
          <w:sz w:val="18"/>
          <w:szCs w:val="18"/>
        </w:rPr>
        <w:t>authenticationManager</w:t>
      </w:r>
      <w:r w:rsidRPr="00A45A49">
        <w:rPr>
          <w:rFonts w:ascii="Consolas" w:hAnsi="Consolas"/>
          <w:color w:val="000000"/>
          <w:sz w:val="18"/>
          <w:szCs w:val="18"/>
        </w:rPr>
        <w:t>.authenticate(</w:t>
      </w:r>
    </w:p>
    <w:p w14:paraId="63537E21" w14:textId="77777777" w:rsidR="00106BA4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45A49">
        <w:rPr>
          <w:rFonts w:ascii="Consolas" w:hAnsi="Consolas"/>
          <w:color w:val="000000"/>
          <w:sz w:val="18"/>
          <w:szCs w:val="18"/>
        </w:rPr>
        <w:t xml:space="preserve"> UsernamePasswordAuthenticationToken(</w:t>
      </w:r>
    </w:p>
    <w:p w14:paraId="2F22AF35" w14:textId="77777777" w:rsidR="00A37AC5" w:rsidRPr="00A45A49" w:rsidRDefault="00B23800" w:rsidP="00106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828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6A3E3E"/>
          <w:sz w:val="18"/>
          <w:szCs w:val="18"/>
        </w:rPr>
        <w:t>request</w:t>
      </w:r>
      <w:r w:rsidRPr="00A45A49">
        <w:rPr>
          <w:rFonts w:ascii="Consolas" w:hAnsi="Consolas"/>
          <w:color w:val="000000"/>
          <w:sz w:val="18"/>
          <w:szCs w:val="18"/>
        </w:rPr>
        <w:t xml:space="preserve">.getPseudo(), </w:t>
      </w:r>
      <w:r w:rsidRPr="00A45A49">
        <w:rPr>
          <w:rFonts w:ascii="Consolas" w:hAnsi="Consolas"/>
          <w:color w:val="6A3E3E"/>
          <w:sz w:val="18"/>
          <w:szCs w:val="18"/>
        </w:rPr>
        <w:t>request</w:t>
      </w:r>
      <w:r w:rsidRPr="00A45A49">
        <w:rPr>
          <w:rFonts w:ascii="Consolas" w:hAnsi="Consolas"/>
          <w:color w:val="000000"/>
          <w:sz w:val="18"/>
          <w:szCs w:val="18"/>
        </w:rPr>
        <w:t>.getPassword()));</w:t>
      </w:r>
    </w:p>
    <w:p w14:paraId="4FA52709" w14:textId="21CF775B" w:rsidR="00B23800" w:rsidRPr="00A45A49" w:rsidRDefault="00B23800" w:rsidP="00106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828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0DD75951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 xml:space="preserve">Utilisateur </w:t>
      </w:r>
      <w:r w:rsidRPr="00A45A49">
        <w:rPr>
          <w:rFonts w:ascii="Consolas" w:hAnsi="Consolas"/>
          <w:color w:val="6A3E3E"/>
          <w:sz w:val="18"/>
          <w:szCs w:val="18"/>
        </w:rPr>
        <w:t>user</w:t>
      </w:r>
      <w:r w:rsidRPr="00A45A49">
        <w:rPr>
          <w:rFonts w:ascii="Consolas" w:hAnsi="Consolas"/>
          <w:color w:val="000000"/>
          <w:sz w:val="18"/>
          <w:szCs w:val="18"/>
        </w:rPr>
        <w:t xml:space="preserve"> = </w:t>
      </w:r>
      <w:r w:rsidRPr="00A45A49">
        <w:rPr>
          <w:rFonts w:ascii="Consolas" w:hAnsi="Consolas"/>
          <w:color w:val="0000C0"/>
          <w:sz w:val="18"/>
          <w:szCs w:val="18"/>
        </w:rPr>
        <w:t>uRepository</w:t>
      </w:r>
      <w:r w:rsidRPr="00A45A49">
        <w:rPr>
          <w:rFonts w:ascii="Consolas" w:hAnsi="Consolas"/>
          <w:color w:val="000000"/>
          <w:sz w:val="18"/>
          <w:szCs w:val="18"/>
        </w:rPr>
        <w:t>.findById(</w:t>
      </w:r>
      <w:r w:rsidRPr="00A45A49">
        <w:rPr>
          <w:rFonts w:ascii="Consolas" w:hAnsi="Consolas"/>
          <w:color w:val="6A3E3E"/>
          <w:sz w:val="18"/>
          <w:szCs w:val="18"/>
        </w:rPr>
        <w:t>request</w:t>
      </w:r>
      <w:r w:rsidRPr="00A45A49">
        <w:rPr>
          <w:rFonts w:ascii="Consolas" w:hAnsi="Consolas"/>
          <w:color w:val="000000"/>
          <w:sz w:val="18"/>
          <w:szCs w:val="18"/>
        </w:rPr>
        <w:t>.getPseudo()).orElseThrow();</w:t>
      </w:r>
    </w:p>
    <w:p w14:paraId="198A3220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</w:p>
    <w:p w14:paraId="65B1A3DB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A45A49">
        <w:rPr>
          <w:rFonts w:ascii="Consolas" w:hAnsi="Consolas"/>
          <w:color w:val="6A3E3E"/>
          <w:sz w:val="18"/>
          <w:szCs w:val="18"/>
        </w:rPr>
        <w:t>jwtToken</w:t>
      </w:r>
      <w:r w:rsidRPr="00A45A49">
        <w:rPr>
          <w:rFonts w:ascii="Consolas" w:hAnsi="Consolas"/>
          <w:color w:val="000000"/>
          <w:sz w:val="18"/>
          <w:szCs w:val="18"/>
        </w:rPr>
        <w:t xml:space="preserve"> = </w:t>
      </w:r>
      <w:r w:rsidRPr="00A45A49">
        <w:rPr>
          <w:rFonts w:ascii="Consolas" w:hAnsi="Consolas"/>
          <w:color w:val="0000C0"/>
          <w:sz w:val="18"/>
          <w:szCs w:val="18"/>
        </w:rPr>
        <w:t>jwtService</w:t>
      </w:r>
      <w:r w:rsidRPr="00A45A49">
        <w:rPr>
          <w:rFonts w:ascii="Consolas" w:hAnsi="Consolas"/>
          <w:color w:val="000000"/>
          <w:sz w:val="18"/>
          <w:szCs w:val="18"/>
        </w:rPr>
        <w:t>.generateToken(</w:t>
      </w:r>
      <w:r w:rsidRPr="00A45A49">
        <w:rPr>
          <w:rFonts w:ascii="Consolas" w:hAnsi="Consolas"/>
          <w:color w:val="6A3E3E"/>
          <w:sz w:val="18"/>
          <w:szCs w:val="18"/>
        </w:rPr>
        <w:t>user</w:t>
      </w:r>
      <w:r w:rsidRPr="00A45A49">
        <w:rPr>
          <w:rFonts w:ascii="Consolas" w:hAnsi="Consolas"/>
          <w:color w:val="000000"/>
          <w:sz w:val="18"/>
          <w:szCs w:val="18"/>
        </w:rPr>
        <w:t>);</w:t>
      </w:r>
    </w:p>
    <w:p w14:paraId="6AE7E52B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  <w:t xml:space="preserve">AuthenticationResponse </w:t>
      </w:r>
      <w:r w:rsidRPr="00A45A49">
        <w:rPr>
          <w:rFonts w:ascii="Consolas" w:hAnsi="Consolas"/>
          <w:color w:val="6A3E3E"/>
          <w:sz w:val="18"/>
          <w:szCs w:val="18"/>
        </w:rPr>
        <w:t>authResponse</w:t>
      </w:r>
      <w:r w:rsidRPr="00A45A49">
        <w:rPr>
          <w:rFonts w:ascii="Consolas" w:hAnsi="Consolas"/>
          <w:color w:val="000000"/>
          <w:sz w:val="18"/>
          <w:szCs w:val="18"/>
        </w:rPr>
        <w:t xml:space="preserve"> = </w:t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45A49">
        <w:rPr>
          <w:rFonts w:ascii="Consolas" w:hAnsi="Consolas"/>
          <w:color w:val="000000"/>
          <w:sz w:val="18"/>
          <w:szCs w:val="18"/>
        </w:rPr>
        <w:t xml:space="preserve"> AuthenticationResponse();</w:t>
      </w:r>
    </w:p>
    <w:p w14:paraId="5D4F8FF1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6A3E3E"/>
          <w:sz w:val="18"/>
          <w:szCs w:val="18"/>
        </w:rPr>
        <w:t>authResponse</w:t>
      </w:r>
      <w:r w:rsidRPr="00A45A49">
        <w:rPr>
          <w:rFonts w:ascii="Consolas" w:hAnsi="Consolas"/>
          <w:color w:val="000000"/>
          <w:sz w:val="18"/>
          <w:szCs w:val="18"/>
        </w:rPr>
        <w:t>.setToken(</w:t>
      </w:r>
      <w:r w:rsidRPr="00A45A49">
        <w:rPr>
          <w:rFonts w:ascii="Consolas" w:hAnsi="Consolas"/>
          <w:color w:val="6A3E3E"/>
          <w:sz w:val="18"/>
          <w:szCs w:val="18"/>
        </w:rPr>
        <w:t>jwtToken</w:t>
      </w:r>
      <w:r w:rsidRPr="00A45A49">
        <w:rPr>
          <w:rFonts w:ascii="Consolas" w:hAnsi="Consolas"/>
          <w:color w:val="000000"/>
          <w:sz w:val="18"/>
          <w:szCs w:val="18"/>
        </w:rPr>
        <w:t>);</w:t>
      </w:r>
    </w:p>
    <w:p w14:paraId="5051EAFD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color w:val="000000"/>
          <w:sz w:val="18"/>
          <w:szCs w:val="18"/>
        </w:rPr>
        <w:tab/>
      </w:r>
      <w:r w:rsidRPr="00A45A4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45A49">
        <w:rPr>
          <w:rFonts w:ascii="Consolas" w:hAnsi="Consolas"/>
          <w:color w:val="000000"/>
          <w:sz w:val="18"/>
          <w:szCs w:val="18"/>
        </w:rPr>
        <w:t xml:space="preserve"> </w:t>
      </w:r>
      <w:r w:rsidRPr="00A45A49">
        <w:rPr>
          <w:rFonts w:ascii="Consolas" w:hAnsi="Consolas"/>
          <w:color w:val="6A3E3E"/>
          <w:sz w:val="18"/>
          <w:szCs w:val="18"/>
        </w:rPr>
        <w:t>authResponse</w:t>
      </w:r>
      <w:r w:rsidRPr="00A45A49">
        <w:rPr>
          <w:rFonts w:ascii="Consolas" w:hAnsi="Consolas"/>
          <w:color w:val="000000"/>
          <w:sz w:val="18"/>
          <w:szCs w:val="18"/>
        </w:rPr>
        <w:t>;</w:t>
      </w:r>
    </w:p>
    <w:p w14:paraId="71B0CEF6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ab/>
        <w:t>}</w:t>
      </w:r>
    </w:p>
    <w:p w14:paraId="2700B884" w14:textId="77777777" w:rsidR="00B23800" w:rsidRPr="00A45A49" w:rsidRDefault="00B23800" w:rsidP="00B238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5A49">
        <w:rPr>
          <w:rFonts w:ascii="Consolas" w:hAnsi="Consolas"/>
          <w:color w:val="000000"/>
          <w:sz w:val="18"/>
          <w:szCs w:val="18"/>
        </w:rPr>
        <w:t>}</w:t>
      </w:r>
    </w:p>
    <w:p w14:paraId="7F44BEAA" w14:textId="77777777" w:rsidR="00B23800" w:rsidRPr="00A45A49" w:rsidRDefault="00B23800" w:rsidP="009D2220">
      <w:pPr>
        <w:rPr>
          <w:lang w:val="fr-FR"/>
        </w:rPr>
      </w:pPr>
    </w:p>
    <w:p w14:paraId="43925E75" w14:textId="77777777" w:rsidR="00075020" w:rsidRPr="00A45A49" w:rsidRDefault="00075020" w:rsidP="00075020">
      <w:pPr>
        <w:pStyle w:val="TPnormalpuce1"/>
      </w:pPr>
      <w:r w:rsidRPr="00A45A49">
        <w:t>Créer AuthenticationController</w:t>
      </w:r>
    </w:p>
    <w:p w14:paraId="6B4D1EF9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package</w:t>
      </w:r>
      <w:r w:rsidRPr="00A45A49">
        <w:rPr>
          <w:rFonts w:ascii="Consolas" w:hAnsi="Consolas"/>
          <w:color w:val="000000"/>
          <w:sz w:val="16"/>
          <w:szCs w:val="16"/>
        </w:rPr>
        <w:t xml:space="preserve"> fr.eni.cave.security.jwt;</w:t>
      </w:r>
    </w:p>
    <w:p w14:paraId="08AA2308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20EA507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org.springframework.http.ResponseEntity;</w:t>
      </w:r>
    </w:p>
    <w:p w14:paraId="06DDBD16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A45A49">
        <w:rPr>
          <w:rFonts w:ascii="Consolas" w:hAnsi="Consolas"/>
          <w:color w:val="000000"/>
          <w:sz w:val="16"/>
          <w:szCs w:val="16"/>
        </w:rPr>
        <w:t xml:space="preserve"> org.springframework.web.bind.annotation.*;</w:t>
      </w:r>
    </w:p>
    <w:p w14:paraId="03ABA9AC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B98EA30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646464"/>
          <w:sz w:val="16"/>
          <w:szCs w:val="16"/>
        </w:rPr>
        <w:t>@RestController</w:t>
      </w:r>
    </w:p>
    <w:p w14:paraId="645D25A8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646464"/>
          <w:sz w:val="16"/>
          <w:szCs w:val="16"/>
        </w:rPr>
        <w:t>@RequestMapping</w:t>
      </w:r>
      <w:r w:rsidRPr="00A45A49">
        <w:rPr>
          <w:rFonts w:ascii="Consolas" w:hAnsi="Consolas"/>
          <w:color w:val="000000"/>
          <w:sz w:val="16"/>
          <w:szCs w:val="16"/>
        </w:rPr>
        <w:t>(</w:t>
      </w:r>
      <w:r w:rsidRPr="00A45A49">
        <w:rPr>
          <w:rFonts w:ascii="Consolas" w:hAnsi="Consolas"/>
          <w:color w:val="2A00FF"/>
          <w:sz w:val="16"/>
          <w:szCs w:val="16"/>
        </w:rPr>
        <w:t>"/caveavin/auth"</w:t>
      </w:r>
      <w:r w:rsidRPr="00A45A49">
        <w:rPr>
          <w:rFonts w:ascii="Consolas" w:hAnsi="Consolas"/>
          <w:color w:val="000000"/>
          <w:sz w:val="16"/>
          <w:szCs w:val="16"/>
        </w:rPr>
        <w:t>)</w:t>
      </w:r>
    </w:p>
    <w:p w14:paraId="647A7878" w14:textId="43F6F5F9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A45A49">
        <w:rPr>
          <w:rFonts w:ascii="Consolas" w:hAnsi="Consolas"/>
          <w:color w:val="000000"/>
          <w:sz w:val="16"/>
          <w:szCs w:val="16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A45A49">
        <w:rPr>
          <w:rFonts w:ascii="Consolas" w:hAnsi="Consolas"/>
          <w:color w:val="000000"/>
          <w:sz w:val="16"/>
          <w:szCs w:val="16"/>
        </w:rPr>
        <w:t xml:space="preserve"> Authenti</w:t>
      </w:r>
      <w:r w:rsidR="0048742C" w:rsidRPr="00A45A49">
        <w:rPr>
          <w:rFonts w:ascii="Consolas" w:hAnsi="Consolas"/>
          <w:color w:val="000000"/>
          <w:sz w:val="16"/>
          <w:szCs w:val="16"/>
        </w:rPr>
        <w:t>c</w:t>
      </w:r>
      <w:r w:rsidRPr="00A45A49">
        <w:rPr>
          <w:rFonts w:ascii="Consolas" w:hAnsi="Consolas"/>
          <w:color w:val="000000"/>
          <w:sz w:val="16"/>
          <w:szCs w:val="16"/>
        </w:rPr>
        <w:t>ationController {</w:t>
      </w:r>
    </w:p>
    <w:p w14:paraId="496C76A6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1109D16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A45A49">
        <w:rPr>
          <w:rFonts w:ascii="Consolas" w:hAnsi="Consolas"/>
          <w:color w:val="000000"/>
          <w:sz w:val="16"/>
          <w:szCs w:val="16"/>
        </w:rPr>
        <w:t xml:space="preserve"> </w:t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A45A49">
        <w:rPr>
          <w:rFonts w:ascii="Consolas" w:hAnsi="Consolas"/>
          <w:color w:val="000000"/>
          <w:sz w:val="16"/>
          <w:szCs w:val="16"/>
        </w:rPr>
        <w:t xml:space="preserve"> AuthenticationService </w:t>
      </w:r>
      <w:r w:rsidRPr="00A45A49">
        <w:rPr>
          <w:rFonts w:ascii="Consolas" w:hAnsi="Consolas"/>
          <w:color w:val="0000C0"/>
          <w:sz w:val="16"/>
          <w:szCs w:val="16"/>
        </w:rPr>
        <w:t>authenticationService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55674C94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6F19FB5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A45A49">
        <w:rPr>
          <w:rFonts w:ascii="Consolas" w:hAnsi="Consolas"/>
          <w:color w:val="000000"/>
          <w:sz w:val="16"/>
          <w:szCs w:val="16"/>
        </w:rPr>
        <w:t xml:space="preserve"> AuthentificationController(AuthenticationService </w:t>
      </w:r>
      <w:r w:rsidRPr="00A45A49">
        <w:rPr>
          <w:rFonts w:ascii="Consolas" w:hAnsi="Consolas"/>
          <w:color w:val="6A3E3E"/>
          <w:sz w:val="16"/>
          <w:szCs w:val="16"/>
        </w:rPr>
        <w:t>authenticationService</w:t>
      </w:r>
      <w:r w:rsidRPr="00A45A49">
        <w:rPr>
          <w:rFonts w:ascii="Consolas" w:hAnsi="Consolas"/>
          <w:color w:val="000000"/>
          <w:sz w:val="16"/>
          <w:szCs w:val="16"/>
        </w:rPr>
        <w:t>) {</w:t>
      </w:r>
    </w:p>
    <w:p w14:paraId="2E88C9B5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A45A49">
        <w:rPr>
          <w:rFonts w:ascii="Consolas" w:hAnsi="Consolas"/>
          <w:color w:val="000000"/>
          <w:sz w:val="16"/>
          <w:szCs w:val="16"/>
        </w:rPr>
        <w:t>.</w:t>
      </w:r>
      <w:r w:rsidRPr="00A45A49">
        <w:rPr>
          <w:rFonts w:ascii="Consolas" w:hAnsi="Consolas"/>
          <w:color w:val="0000C0"/>
          <w:sz w:val="16"/>
          <w:szCs w:val="16"/>
        </w:rPr>
        <w:t>authenticationService</w:t>
      </w:r>
      <w:r w:rsidRPr="00A45A49">
        <w:rPr>
          <w:rFonts w:ascii="Consolas" w:hAnsi="Consolas"/>
          <w:color w:val="000000"/>
          <w:sz w:val="16"/>
          <w:szCs w:val="16"/>
        </w:rPr>
        <w:t xml:space="preserve"> = </w:t>
      </w:r>
      <w:r w:rsidRPr="00A45A49">
        <w:rPr>
          <w:rFonts w:ascii="Consolas" w:hAnsi="Consolas"/>
          <w:color w:val="6A3E3E"/>
          <w:sz w:val="16"/>
          <w:szCs w:val="16"/>
        </w:rPr>
        <w:t>authenticationService</w:t>
      </w:r>
      <w:r w:rsidRPr="00A45A49">
        <w:rPr>
          <w:rFonts w:ascii="Consolas" w:hAnsi="Consolas"/>
          <w:color w:val="000000"/>
          <w:sz w:val="16"/>
          <w:szCs w:val="16"/>
        </w:rPr>
        <w:t>;</w:t>
      </w:r>
    </w:p>
    <w:p w14:paraId="50AEEE68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  <w:t>}</w:t>
      </w:r>
    </w:p>
    <w:p w14:paraId="61FCFAD3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12F51D6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646464"/>
          <w:sz w:val="16"/>
          <w:szCs w:val="16"/>
        </w:rPr>
        <w:t>@PostMapping</w:t>
      </w:r>
    </w:p>
    <w:p w14:paraId="4F6348C5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A45A49">
        <w:rPr>
          <w:rFonts w:ascii="Consolas" w:hAnsi="Consolas"/>
          <w:color w:val="000000"/>
          <w:sz w:val="16"/>
          <w:szCs w:val="16"/>
        </w:rPr>
        <w:t xml:space="preserve"> ResponseEntity&lt;AuthenticationResponse&gt; register(</w:t>
      </w:r>
      <w:r w:rsidRPr="00A45A49">
        <w:rPr>
          <w:rFonts w:ascii="Consolas" w:hAnsi="Consolas"/>
          <w:color w:val="646464"/>
          <w:sz w:val="16"/>
          <w:szCs w:val="16"/>
        </w:rPr>
        <w:t>@RequestBody</w:t>
      </w:r>
      <w:r w:rsidRPr="00A45A49">
        <w:rPr>
          <w:rFonts w:ascii="Consolas" w:hAnsi="Consolas"/>
          <w:color w:val="000000"/>
          <w:sz w:val="16"/>
          <w:szCs w:val="16"/>
        </w:rPr>
        <w:t xml:space="preserve"> AuthenticationRequest </w:t>
      </w:r>
      <w:r w:rsidRPr="00A45A49">
        <w:rPr>
          <w:rFonts w:ascii="Consolas" w:hAnsi="Consolas"/>
          <w:color w:val="6A3E3E"/>
          <w:sz w:val="16"/>
          <w:szCs w:val="16"/>
        </w:rPr>
        <w:t>request</w:t>
      </w:r>
      <w:r w:rsidRPr="00A45A49">
        <w:rPr>
          <w:rFonts w:ascii="Consolas" w:hAnsi="Consolas"/>
          <w:color w:val="000000"/>
          <w:sz w:val="16"/>
          <w:szCs w:val="16"/>
        </w:rPr>
        <w:t>) {</w:t>
      </w:r>
    </w:p>
    <w:p w14:paraId="2EEB9917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color w:val="000000"/>
          <w:sz w:val="16"/>
          <w:szCs w:val="16"/>
        </w:rPr>
        <w:tab/>
      </w:r>
      <w:r w:rsidRPr="00A45A49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A45A49">
        <w:rPr>
          <w:rFonts w:ascii="Consolas" w:hAnsi="Consolas"/>
          <w:color w:val="000000"/>
          <w:sz w:val="16"/>
          <w:szCs w:val="16"/>
        </w:rPr>
        <w:t xml:space="preserve"> ResponseEntity.</w:t>
      </w:r>
      <w:r w:rsidRPr="00A45A49">
        <w:rPr>
          <w:rFonts w:ascii="Consolas" w:hAnsi="Consolas"/>
          <w:i/>
          <w:iCs/>
          <w:color w:val="000000"/>
          <w:sz w:val="16"/>
          <w:szCs w:val="16"/>
        </w:rPr>
        <w:t>ok</w:t>
      </w:r>
      <w:r w:rsidRPr="00A45A49">
        <w:rPr>
          <w:rFonts w:ascii="Consolas" w:hAnsi="Consolas"/>
          <w:color w:val="000000"/>
          <w:sz w:val="16"/>
          <w:szCs w:val="16"/>
        </w:rPr>
        <w:t>(</w:t>
      </w:r>
      <w:r w:rsidRPr="00A45A49">
        <w:rPr>
          <w:rFonts w:ascii="Consolas" w:hAnsi="Consolas"/>
          <w:color w:val="0000C0"/>
          <w:sz w:val="16"/>
          <w:szCs w:val="16"/>
        </w:rPr>
        <w:t>authenticationService</w:t>
      </w:r>
      <w:r w:rsidRPr="00A45A49">
        <w:rPr>
          <w:rFonts w:ascii="Consolas" w:hAnsi="Consolas"/>
          <w:color w:val="000000"/>
          <w:sz w:val="16"/>
          <w:szCs w:val="16"/>
        </w:rPr>
        <w:t>.authenticate(</w:t>
      </w:r>
      <w:r w:rsidRPr="00A45A49">
        <w:rPr>
          <w:rFonts w:ascii="Consolas" w:hAnsi="Consolas"/>
          <w:color w:val="6A3E3E"/>
          <w:sz w:val="16"/>
          <w:szCs w:val="16"/>
        </w:rPr>
        <w:t>request</w:t>
      </w:r>
      <w:r w:rsidRPr="00A45A49">
        <w:rPr>
          <w:rFonts w:ascii="Consolas" w:hAnsi="Consolas"/>
          <w:color w:val="000000"/>
          <w:sz w:val="16"/>
          <w:szCs w:val="16"/>
        </w:rPr>
        <w:t>));</w:t>
      </w:r>
    </w:p>
    <w:p w14:paraId="1F5CD3EF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ab/>
        <w:t>}</w:t>
      </w:r>
    </w:p>
    <w:p w14:paraId="473B43BA" w14:textId="77777777" w:rsidR="00536B57" w:rsidRPr="00A45A49" w:rsidRDefault="00536B57" w:rsidP="00536B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45A49">
        <w:rPr>
          <w:rFonts w:ascii="Consolas" w:hAnsi="Consolas"/>
          <w:color w:val="000000"/>
          <w:sz w:val="16"/>
          <w:szCs w:val="16"/>
        </w:rPr>
        <w:t>}</w:t>
      </w:r>
    </w:p>
    <w:p w14:paraId="44DAE47C" w14:textId="77777777" w:rsidR="00536B57" w:rsidRPr="00A45A49" w:rsidRDefault="00536B57" w:rsidP="005413F5">
      <w:pPr>
        <w:rPr>
          <w:lang w:val="fr-FR"/>
        </w:rPr>
      </w:pPr>
    </w:p>
    <w:p w14:paraId="25C51263" w14:textId="145F2B92" w:rsidR="00E01275" w:rsidRPr="00A45A49" w:rsidRDefault="00E01275" w:rsidP="00075020">
      <w:pPr>
        <w:pStyle w:val="TPnormalpuce1"/>
      </w:pPr>
      <w:r w:rsidRPr="00A45A49">
        <w:t>Nous avons à présent l’ensemble des classes, beans de nos schémas</w:t>
      </w:r>
    </w:p>
    <w:p w14:paraId="71653AD0" w14:textId="77777777" w:rsidR="00B336C4" w:rsidRPr="00A45A49" w:rsidRDefault="00B336C4" w:rsidP="00B336C4">
      <w:pPr>
        <w:rPr>
          <w:lang w:val="fr-FR"/>
        </w:rPr>
      </w:pPr>
    </w:p>
    <w:p w14:paraId="220BC0AD" w14:textId="77777777" w:rsidR="00E01275" w:rsidRPr="00A45A49" w:rsidRDefault="00E01275" w:rsidP="00E01275">
      <w:pPr>
        <w:rPr>
          <w:lang w:val="fr-FR"/>
        </w:rPr>
      </w:pPr>
    </w:p>
    <w:p w14:paraId="34B00203" w14:textId="77777777" w:rsidR="00B965B8" w:rsidRDefault="00B965B8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5C86B796" w14:textId="53C7D7D6" w:rsidR="00E01275" w:rsidRPr="00A45A49" w:rsidRDefault="00E01275" w:rsidP="00AE42FF">
      <w:pPr>
        <w:pStyle w:val="Titre1"/>
        <w:numPr>
          <w:ilvl w:val="0"/>
          <w:numId w:val="41"/>
        </w:numPr>
        <w:rPr>
          <w:lang w:val="fr-FR"/>
        </w:rPr>
      </w:pPr>
      <w:r w:rsidRPr="00A45A49">
        <w:rPr>
          <w:lang w:val="fr-FR"/>
        </w:rPr>
        <w:t>Exécution :</w:t>
      </w:r>
    </w:p>
    <w:p w14:paraId="373DD819" w14:textId="77777777" w:rsidR="00E01275" w:rsidRPr="00A45A49" w:rsidRDefault="00E01275" w:rsidP="00E01275">
      <w:pPr>
        <w:pStyle w:val="TPnormal"/>
      </w:pPr>
      <w:r w:rsidRPr="00A45A49">
        <w:t>Pour manipuler notre sécurité avec jeton JWT</w:t>
      </w:r>
    </w:p>
    <w:p w14:paraId="5A98126B" w14:textId="504EE71A" w:rsidR="00E01275" w:rsidRDefault="00E01275" w:rsidP="00E01275">
      <w:pPr>
        <w:pStyle w:val="TPnormal"/>
        <w:numPr>
          <w:ilvl w:val="0"/>
          <w:numId w:val="49"/>
        </w:numPr>
      </w:pPr>
      <w:r w:rsidRPr="00A45A49">
        <w:t>Créer un jeton JWT en connectant un</w:t>
      </w:r>
      <w:r w:rsidR="00301032" w:rsidRPr="00A45A49">
        <w:t xml:space="preserve"> Utilisateur avec le rôle</w:t>
      </w:r>
      <w:r w:rsidRPr="00A45A49">
        <w:t xml:space="preserve"> </w:t>
      </w:r>
      <w:r w:rsidR="00301032" w:rsidRPr="00A45A49">
        <w:t>CLIENT</w:t>
      </w:r>
    </w:p>
    <w:p w14:paraId="781D00C5" w14:textId="748329A9" w:rsidR="00B965B8" w:rsidRPr="00A45A49" w:rsidRDefault="00B965B8" w:rsidP="00B965B8">
      <w:r>
        <w:object w:dxaOrig="14208" w:dyaOrig="5916" w14:anchorId="52DCC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5pt;height:200.75pt" o:ole="" o:bordertopcolor="#c00000" o:borderleftcolor="#c00000" o:borderbottomcolor="#c00000" o:borderrightcolor="#c00000">
            <v:imagedata r:id="rId1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5" DrawAspect="Content" ObjectID="_1756544239" r:id="rId18"/>
        </w:object>
      </w:r>
    </w:p>
    <w:p w14:paraId="2A096420" w14:textId="342BE337" w:rsidR="00301032" w:rsidRDefault="00301032" w:rsidP="00E01275">
      <w:pPr>
        <w:pStyle w:val="TPnormal"/>
        <w:numPr>
          <w:ilvl w:val="0"/>
          <w:numId w:val="49"/>
        </w:numPr>
      </w:pPr>
      <w:r w:rsidRPr="00A45A49">
        <w:t>Créer un jeton JWT en connectant un Utilisateur avec le rôle OWNER</w:t>
      </w:r>
    </w:p>
    <w:p w14:paraId="0E0709C0" w14:textId="0C876505" w:rsidR="00B965B8" w:rsidRPr="00A45A49" w:rsidRDefault="00B965B8" w:rsidP="00B965B8">
      <w:r>
        <w:object w:dxaOrig="14196" w:dyaOrig="5616" w14:anchorId="3F2C3932">
          <v:shape id="_x0000_i1026" type="#_x0000_t75" style="width:481.4pt;height:190.6pt" o:ole="" o:bordertopcolor="#c00000" o:borderleftcolor="#c00000" o:borderbottomcolor="#c00000" o:borderrightcolor="#c00000">
            <v:imagedata r:id="rId1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6" DrawAspect="Content" ObjectID="_1756544240" r:id="rId20"/>
        </w:object>
      </w:r>
    </w:p>
    <w:p w14:paraId="5F6C78A4" w14:textId="77777777" w:rsidR="008E68B7" w:rsidRDefault="008E68B7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17077CD3" w14:textId="77930D27" w:rsidR="00E01275" w:rsidRPr="00A45A49" w:rsidRDefault="00E01275" w:rsidP="00E01275">
      <w:pPr>
        <w:pStyle w:val="TPnormal"/>
        <w:numPr>
          <w:ilvl w:val="0"/>
          <w:numId w:val="49"/>
        </w:numPr>
      </w:pPr>
      <w:r w:rsidRPr="00A45A49">
        <w:t>Copier le</w:t>
      </w:r>
      <w:r w:rsidR="004724CF" w:rsidRPr="00A45A49">
        <w:t>s</w:t>
      </w:r>
      <w:r w:rsidRPr="00A45A49">
        <w:t xml:space="preserve"> jeton</w:t>
      </w:r>
      <w:r w:rsidR="004724CF" w:rsidRPr="00A45A49">
        <w:t>s</w:t>
      </w:r>
      <w:r w:rsidRPr="00A45A49">
        <w:t xml:space="preserve"> JWT pour manipuler les URLs de l’application</w:t>
      </w:r>
    </w:p>
    <w:p w14:paraId="3AF4CDC4" w14:textId="0A94BABE" w:rsidR="00E01275" w:rsidRDefault="00B965B8" w:rsidP="00B965B8">
      <w:pPr>
        <w:pStyle w:val="TPnormalpuce1"/>
      </w:pPr>
      <w:r>
        <w:t>Vous devez pouvoir utiliser les 2 jetons pour accéder aux ressources permises par les 2 rôles</w:t>
      </w:r>
    </w:p>
    <w:p w14:paraId="7611590D" w14:textId="5B84C34B" w:rsidR="00B965B8" w:rsidRPr="00A45A49" w:rsidRDefault="00B965B8" w:rsidP="00B965B8">
      <w:r>
        <w:object w:dxaOrig="13932" w:dyaOrig="9816" w14:anchorId="5646F33D">
          <v:shape id="_x0000_i1027" type="#_x0000_t75" style="width:481.4pt;height:339.25pt" o:ole="" o:bordertopcolor="#c00000" o:borderleftcolor="#c00000" o:borderbottomcolor="#c00000" o:borderrightcolor="#c00000">
            <v:imagedata r:id="rId2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7" DrawAspect="Content" ObjectID="_1756544241" r:id="rId22"/>
        </w:object>
      </w:r>
    </w:p>
    <w:p w14:paraId="730C8D37" w14:textId="01B6D38D" w:rsidR="00075020" w:rsidRDefault="00475F7B" w:rsidP="00475F7B">
      <w:pPr>
        <w:pStyle w:val="TPnormalpuce1"/>
      </w:pPr>
      <w:r>
        <w:t>Vous devez avoir un statut 403 si le jeton est associé à un rôle CLIENT alors qu’il veut accéder à des URLs pour OWNER</w:t>
      </w:r>
    </w:p>
    <w:p w14:paraId="5FFCF809" w14:textId="40635E1E" w:rsidR="0058479B" w:rsidRDefault="0058479B" w:rsidP="0058479B">
      <w:r>
        <w:rPr>
          <w:noProof/>
        </w:rPr>
        <w:drawing>
          <wp:inline distT="0" distB="0" distL="0" distR="0" wp14:anchorId="48C86366" wp14:editId="0F55B152">
            <wp:extent cx="6113780" cy="1558925"/>
            <wp:effectExtent l="19050" t="19050" r="20320" b="22225"/>
            <wp:docPr id="10079695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55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8AC8E" w14:textId="77777777" w:rsidR="00B50F25" w:rsidRPr="00A45A49" w:rsidRDefault="00B50F25" w:rsidP="0058479B"/>
    <w:sectPr w:rsidR="00B50F25" w:rsidRPr="00A45A49" w:rsidSect="006B3B13">
      <w:headerReference w:type="default" r:id="rId24"/>
      <w:footerReference w:type="default" r:id="rId25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D107" w14:textId="77777777" w:rsidR="00C24CA4" w:rsidRDefault="00C24CA4" w:rsidP="006C7E58">
      <w:r>
        <w:separator/>
      </w:r>
    </w:p>
  </w:endnote>
  <w:endnote w:type="continuationSeparator" w:id="0">
    <w:p w14:paraId="4B0F5C0F" w14:textId="77777777" w:rsidR="00C24CA4" w:rsidRDefault="00C24CA4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8872" w14:textId="77777777" w:rsidR="00C24CA4" w:rsidRDefault="00C24CA4" w:rsidP="006C7E58">
      <w:r>
        <w:separator/>
      </w:r>
    </w:p>
  </w:footnote>
  <w:footnote w:type="continuationSeparator" w:id="0">
    <w:p w14:paraId="7C93637C" w14:textId="77777777" w:rsidR="00C24CA4" w:rsidRDefault="00C24CA4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B5364"/>
    <w:multiLevelType w:val="hybridMultilevel"/>
    <w:tmpl w:val="8286C82A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D3FED"/>
    <w:multiLevelType w:val="hybridMultilevel"/>
    <w:tmpl w:val="4FAE57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AE3CE0"/>
    <w:multiLevelType w:val="hybridMultilevel"/>
    <w:tmpl w:val="2E7E0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81DEB"/>
    <w:multiLevelType w:val="hybridMultilevel"/>
    <w:tmpl w:val="D1D69B4C"/>
    <w:lvl w:ilvl="0" w:tplc="11A2CFA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86454"/>
    <w:multiLevelType w:val="hybridMultilevel"/>
    <w:tmpl w:val="622C91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4E4573"/>
    <w:multiLevelType w:val="hybridMultilevel"/>
    <w:tmpl w:val="F69A00DE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640B4BC7"/>
    <w:multiLevelType w:val="hybridMultilevel"/>
    <w:tmpl w:val="34C61424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F00F60"/>
    <w:multiLevelType w:val="hybridMultilevel"/>
    <w:tmpl w:val="4FAE5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266D5"/>
    <w:multiLevelType w:val="hybridMultilevel"/>
    <w:tmpl w:val="E522D39C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4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4830E6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6265">
    <w:abstractNumId w:val="46"/>
  </w:num>
  <w:num w:numId="2" w16cid:durableId="423841332">
    <w:abstractNumId w:val="47"/>
  </w:num>
  <w:num w:numId="3" w16cid:durableId="2094937610">
    <w:abstractNumId w:val="6"/>
  </w:num>
  <w:num w:numId="4" w16cid:durableId="978612727">
    <w:abstractNumId w:val="19"/>
  </w:num>
  <w:num w:numId="5" w16cid:durableId="1821341591">
    <w:abstractNumId w:val="8"/>
  </w:num>
  <w:num w:numId="6" w16cid:durableId="1314068622">
    <w:abstractNumId w:val="38"/>
  </w:num>
  <w:num w:numId="7" w16cid:durableId="1213930022">
    <w:abstractNumId w:val="22"/>
  </w:num>
  <w:num w:numId="8" w16cid:durableId="1574244534">
    <w:abstractNumId w:val="0"/>
  </w:num>
  <w:num w:numId="9" w16cid:durableId="1020282331">
    <w:abstractNumId w:val="27"/>
  </w:num>
  <w:num w:numId="10" w16cid:durableId="1932279289">
    <w:abstractNumId w:val="16"/>
  </w:num>
  <w:num w:numId="11" w16cid:durableId="626013579">
    <w:abstractNumId w:val="2"/>
  </w:num>
  <w:num w:numId="12" w16cid:durableId="969287852">
    <w:abstractNumId w:val="28"/>
  </w:num>
  <w:num w:numId="13" w16cid:durableId="1197550043">
    <w:abstractNumId w:val="15"/>
  </w:num>
  <w:num w:numId="14" w16cid:durableId="586889201">
    <w:abstractNumId w:val="14"/>
  </w:num>
  <w:num w:numId="15" w16cid:durableId="402338492">
    <w:abstractNumId w:val="37"/>
  </w:num>
  <w:num w:numId="16" w16cid:durableId="308020630">
    <w:abstractNumId w:val="4"/>
  </w:num>
  <w:num w:numId="17" w16cid:durableId="1191608101">
    <w:abstractNumId w:val="30"/>
  </w:num>
  <w:num w:numId="18" w16cid:durableId="371392971">
    <w:abstractNumId w:val="7"/>
  </w:num>
  <w:num w:numId="19" w16cid:durableId="2059548340">
    <w:abstractNumId w:val="3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20"/>
  </w:num>
  <w:num w:numId="23" w16cid:durableId="872111647">
    <w:abstractNumId w:val="45"/>
  </w:num>
  <w:num w:numId="24" w16cid:durableId="589965995">
    <w:abstractNumId w:val="26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43"/>
  </w:num>
  <w:num w:numId="28" w16cid:durableId="1844006698">
    <w:abstractNumId w:val="35"/>
  </w:num>
  <w:num w:numId="29" w16cid:durableId="876697249">
    <w:abstractNumId w:val="10"/>
  </w:num>
  <w:num w:numId="30" w16cid:durableId="1212351522">
    <w:abstractNumId w:val="17"/>
  </w:num>
  <w:num w:numId="31" w16cid:durableId="1603956696">
    <w:abstractNumId w:val="21"/>
  </w:num>
  <w:num w:numId="32" w16cid:durableId="797844146">
    <w:abstractNumId w:val="1"/>
  </w:num>
  <w:num w:numId="33" w16cid:durableId="466512688">
    <w:abstractNumId w:val="18"/>
  </w:num>
  <w:num w:numId="34" w16cid:durableId="1521430728">
    <w:abstractNumId w:val="23"/>
  </w:num>
  <w:num w:numId="35" w16cid:durableId="1608927981">
    <w:abstractNumId w:val="24"/>
  </w:num>
  <w:num w:numId="36" w16cid:durableId="1354260865">
    <w:abstractNumId w:val="34"/>
  </w:num>
  <w:num w:numId="37" w16cid:durableId="1523587388">
    <w:abstractNumId w:val="36"/>
  </w:num>
  <w:num w:numId="38" w16cid:durableId="1207060175">
    <w:abstractNumId w:val="44"/>
  </w:num>
  <w:num w:numId="39" w16cid:durableId="917204819">
    <w:abstractNumId w:val="48"/>
  </w:num>
  <w:num w:numId="40" w16cid:durableId="1346010905">
    <w:abstractNumId w:val="12"/>
  </w:num>
  <w:num w:numId="41" w16cid:durableId="1923023145">
    <w:abstractNumId w:val="25"/>
  </w:num>
  <w:num w:numId="42" w16cid:durableId="101849963">
    <w:abstractNumId w:val="41"/>
  </w:num>
  <w:num w:numId="43" w16cid:durableId="1579289932">
    <w:abstractNumId w:val="29"/>
  </w:num>
  <w:num w:numId="44" w16cid:durableId="1028144798">
    <w:abstractNumId w:val="32"/>
  </w:num>
  <w:num w:numId="45" w16cid:durableId="2025663017">
    <w:abstractNumId w:val="31"/>
  </w:num>
  <w:num w:numId="46" w16cid:durableId="1668702886">
    <w:abstractNumId w:val="42"/>
  </w:num>
  <w:num w:numId="47" w16cid:durableId="1409956275">
    <w:abstractNumId w:val="40"/>
  </w:num>
  <w:num w:numId="48" w16cid:durableId="250550289">
    <w:abstractNumId w:val="13"/>
  </w:num>
  <w:num w:numId="49" w16cid:durableId="5717232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E2B"/>
    <w:rsid w:val="00017F84"/>
    <w:rsid w:val="00020298"/>
    <w:rsid w:val="00023A4A"/>
    <w:rsid w:val="00036A4E"/>
    <w:rsid w:val="000417F6"/>
    <w:rsid w:val="000418A8"/>
    <w:rsid w:val="00047ECB"/>
    <w:rsid w:val="000504C9"/>
    <w:rsid w:val="000608FF"/>
    <w:rsid w:val="00074D82"/>
    <w:rsid w:val="00075020"/>
    <w:rsid w:val="000753A7"/>
    <w:rsid w:val="000768DC"/>
    <w:rsid w:val="0007765C"/>
    <w:rsid w:val="00082C46"/>
    <w:rsid w:val="0008300D"/>
    <w:rsid w:val="000903CC"/>
    <w:rsid w:val="00097F0B"/>
    <w:rsid w:val="000A0A42"/>
    <w:rsid w:val="000A1582"/>
    <w:rsid w:val="000B076B"/>
    <w:rsid w:val="000B2FD4"/>
    <w:rsid w:val="000B5C65"/>
    <w:rsid w:val="000C00D9"/>
    <w:rsid w:val="000C3B9D"/>
    <w:rsid w:val="000D0A8C"/>
    <w:rsid w:val="000D53BE"/>
    <w:rsid w:val="000E5CCE"/>
    <w:rsid w:val="000E6457"/>
    <w:rsid w:val="000F0864"/>
    <w:rsid w:val="000F3492"/>
    <w:rsid w:val="000F3C13"/>
    <w:rsid w:val="000F3E0F"/>
    <w:rsid w:val="000F4AB3"/>
    <w:rsid w:val="000F50AF"/>
    <w:rsid w:val="00104194"/>
    <w:rsid w:val="00106BA4"/>
    <w:rsid w:val="001142C3"/>
    <w:rsid w:val="00116AA7"/>
    <w:rsid w:val="001211D9"/>
    <w:rsid w:val="0012509D"/>
    <w:rsid w:val="00125AE3"/>
    <w:rsid w:val="00125DCA"/>
    <w:rsid w:val="0012612A"/>
    <w:rsid w:val="001269F6"/>
    <w:rsid w:val="00133D4B"/>
    <w:rsid w:val="001346CC"/>
    <w:rsid w:val="00135C87"/>
    <w:rsid w:val="00136790"/>
    <w:rsid w:val="001378BD"/>
    <w:rsid w:val="00145C0F"/>
    <w:rsid w:val="00151AA0"/>
    <w:rsid w:val="00155DE9"/>
    <w:rsid w:val="00155E9A"/>
    <w:rsid w:val="00161959"/>
    <w:rsid w:val="00162C0C"/>
    <w:rsid w:val="00176E55"/>
    <w:rsid w:val="00177981"/>
    <w:rsid w:val="00177E97"/>
    <w:rsid w:val="00180858"/>
    <w:rsid w:val="001843D6"/>
    <w:rsid w:val="00195C87"/>
    <w:rsid w:val="001966A3"/>
    <w:rsid w:val="00196A81"/>
    <w:rsid w:val="001A0D7C"/>
    <w:rsid w:val="001A2373"/>
    <w:rsid w:val="001A4238"/>
    <w:rsid w:val="001A6BB8"/>
    <w:rsid w:val="001B3C90"/>
    <w:rsid w:val="001B3CBE"/>
    <w:rsid w:val="001B4DA8"/>
    <w:rsid w:val="001C04C3"/>
    <w:rsid w:val="001C739D"/>
    <w:rsid w:val="001D3BFC"/>
    <w:rsid w:val="001E03FD"/>
    <w:rsid w:val="001E1984"/>
    <w:rsid w:val="001E6848"/>
    <w:rsid w:val="001F18FA"/>
    <w:rsid w:val="00200879"/>
    <w:rsid w:val="002020E8"/>
    <w:rsid w:val="00202F62"/>
    <w:rsid w:val="0020669C"/>
    <w:rsid w:val="00206A6A"/>
    <w:rsid w:val="00213541"/>
    <w:rsid w:val="00225D2C"/>
    <w:rsid w:val="002263D9"/>
    <w:rsid w:val="0024003D"/>
    <w:rsid w:val="00241941"/>
    <w:rsid w:val="00241BEE"/>
    <w:rsid w:val="002459AC"/>
    <w:rsid w:val="00250A3D"/>
    <w:rsid w:val="002538BC"/>
    <w:rsid w:val="00261F4C"/>
    <w:rsid w:val="002646B8"/>
    <w:rsid w:val="0027176F"/>
    <w:rsid w:val="0027539D"/>
    <w:rsid w:val="00277014"/>
    <w:rsid w:val="00277CDD"/>
    <w:rsid w:val="00280C87"/>
    <w:rsid w:val="002822D8"/>
    <w:rsid w:val="002835C6"/>
    <w:rsid w:val="00287D81"/>
    <w:rsid w:val="002A2662"/>
    <w:rsid w:val="002A28BA"/>
    <w:rsid w:val="002A6B24"/>
    <w:rsid w:val="002B04EA"/>
    <w:rsid w:val="002B0A46"/>
    <w:rsid w:val="002B15BA"/>
    <w:rsid w:val="002B4130"/>
    <w:rsid w:val="002B6234"/>
    <w:rsid w:val="002C0354"/>
    <w:rsid w:val="002C4936"/>
    <w:rsid w:val="002C5032"/>
    <w:rsid w:val="002C5BD2"/>
    <w:rsid w:val="002D0F38"/>
    <w:rsid w:val="002D24C1"/>
    <w:rsid w:val="002D2B64"/>
    <w:rsid w:val="002E159C"/>
    <w:rsid w:val="002F25F2"/>
    <w:rsid w:val="002F78BE"/>
    <w:rsid w:val="00301032"/>
    <w:rsid w:val="00301257"/>
    <w:rsid w:val="00302E28"/>
    <w:rsid w:val="003063F2"/>
    <w:rsid w:val="003313D9"/>
    <w:rsid w:val="00334E64"/>
    <w:rsid w:val="003470F3"/>
    <w:rsid w:val="00350909"/>
    <w:rsid w:val="003538C4"/>
    <w:rsid w:val="003548A0"/>
    <w:rsid w:val="00362127"/>
    <w:rsid w:val="003709F1"/>
    <w:rsid w:val="00371583"/>
    <w:rsid w:val="00373B8C"/>
    <w:rsid w:val="00380567"/>
    <w:rsid w:val="0038223B"/>
    <w:rsid w:val="00382899"/>
    <w:rsid w:val="00382C06"/>
    <w:rsid w:val="00384614"/>
    <w:rsid w:val="00387206"/>
    <w:rsid w:val="00391E5E"/>
    <w:rsid w:val="00394B90"/>
    <w:rsid w:val="003954F8"/>
    <w:rsid w:val="003A0539"/>
    <w:rsid w:val="003A19A4"/>
    <w:rsid w:val="003A4B80"/>
    <w:rsid w:val="003B0279"/>
    <w:rsid w:val="003C1179"/>
    <w:rsid w:val="003C6A4C"/>
    <w:rsid w:val="003C6EFC"/>
    <w:rsid w:val="003D3178"/>
    <w:rsid w:val="003D7207"/>
    <w:rsid w:val="003E41B3"/>
    <w:rsid w:val="003E676A"/>
    <w:rsid w:val="003F4A26"/>
    <w:rsid w:val="00401B0B"/>
    <w:rsid w:val="004056FA"/>
    <w:rsid w:val="004218BE"/>
    <w:rsid w:val="00422B1E"/>
    <w:rsid w:val="004232D8"/>
    <w:rsid w:val="004315D4"/>
    <w:rsid w:val="004357C5"/>
    <w:rsid w:val="00437E90"/>
    <w:rsid w:val="004420D6"/>
    <w:rsid w:val="00450C5E"/>
    <w:rsid w:val="00450C7A"/>
    <w:rsid w:val="004535D4"/>
    <w:rsid w:val="004616D6"/>
    <w:rsid w:val="004622F1"/>
    <w:rsid w:val="00463B92"/>
    <w:rsid w:val="00464E9C"/>
    <w:rsid w:val="004724CF"/>
    <w:rsid w:val="00475F7B"/>
    <w:rsid w:val="004810C7"/>
    <w:rsid w:val="0048302D"/>
    <w:rsid w:val="00486516"/>
    <w:rsid w:val="0048742C"/>
    <w:rsid w:val="00492FCA"/>
    <w:rsid w:val="00494DCF"/>
    <w:rsid w:val="004957BE"/>
    <w:rsid w:val="004B1C69"/>
    <w:rsid w:val="004B4A58"/>
    <w:rsid w:val="004B6AC7"/>
    <w:rsid w:val="004C2502"/>
    <w:rsid w:val="004C5DF7"/>
    <w:rsid w:val="004D13AF"/>
    <w:rsid w:val="004D279C"/>
    <w:rsid w:val="004D32BE"/>
    <w:rsid w:val="004E55F8"/>
    <w:rsid w:val="004F2C2E"/>
    <w:rsid w:val="004F3EEE"/>
    <w:rsid w:val="004F3FD0"/>
    <w:rsid w:val="005013F9"/>
    <w:rsid w:val="0050557C"/>
    <w:rsid w:val="005056C3"/>
    <w:rsid w:val="0050647F"/>
    <w:rsid w:val="0051045E"/>
    <w:rsid w:val="005112B6"/>
    <w:rsid w:val="00526EA0"/>
    <w:rsid w:val="00531633"/>
    <w:rsid w:val="00535506"/>
    <w:rsid w:val="00536B57"/>
    <w:rsid w:val="00536BBA"/>
    <w:rsid w:val="005413F5"/>
    <w:rsid w:val="0054232C"/>
    <w:rsid w:val="00542D82"/>
    <w:rsid w:val="00544157"/>
    <w:rsid w:val="00551312"/>
    <w:rsid w:val="00554CA9"/>
    <w:rsid w:val="00554F89"/>
    <w:rsid w:val="00556E19"/>
    <w:rsid w:val="00557B62"/>
    <w:rsid w:val="005712CA"/>
    <w:rsid w:val="00572860"/>
    <w:rsid w:val="0057306B"/>
    <w:rsid w:val="0058479B"/>
    <w:rsid w:val="00585E6A"/>
    <w:rsid w:val="005866B9"/>
    <w:rsid w:val="00597AA0"/>
    <w:rsid w:val="005A14DC"/>
    <w:rsid w:val="005A36E5"/>
    <w:rsid w:val="005B77C3"/>
    <w:rsid w:val="005C1BB9"/>
    <w:rsid w:val="005C5ED7"/>
    <w:rsid w:val="005C68D3"/>
    <w:rsid w:val="005D0F49"/>
    <w:rsid w:val="005D1943"/>
    <w:rsid w:val="005E2B8E"/>
    <w:rsid w:val="005E3B89"/>
    <w:rsid w:val="005F042D"/>
    <w:rsid w:val="005F0AF4"/>
    <w:rsid w:val="005F2EFB"/>
    <w:rsid w:val="005F48D6"/>
    <w:rsid w:val="006007CF"/>
    <w:rsid w:val="00603E48"/>
    <w:rsid w:val="00605886"/>
    <w:rsid w:val="006067BD"/>
    <w:rsid w:val="00611371"/>
    <w:rsid w:val="00627BF7"/>
    <w:rsid w:val="00630A25"/>
    <w:rsid w:val="0063306A"/>
    <w:rsid w:val="00633F6A"/>
    <w:rsid w:val="00635395"/>
    <w:rsid w:val="006356F5"/>
    <w:rsid w:val="006367DA"/>
    <w:rsid w:val="006413CB"/>
    <w:rsid w:val="00652AD8"/>
    <w:rsid w:val="006549AC"/>
    <w:rsid w:val="00656197"/>
    <w:rsid w:val="006652F2"/>
    <w:rsid w:val="006717C5"/>
    <w:rsid w:val="006723CE"/>
    <w:rsid w:val="00674154"/>
    <w:rsid w:val="006827CD"/>
    <w:rsid w:val="0069097F"/>
    <w:rsid w:val="006939F9"/>
    <w:rsid w:val="00696610"/>
    <w:rsid w:val="006A05E0"/>
    <w:rsid w:val="006A0DFD"/>
    <w:rsid w:val="006A2855"/>
    <w:rsid w:val="006B3B13"/>
    <w:rsid w:val="006B5014"/>
    <w:rsid w:val="006B575D"/>
    <w:rsid w:val="006C4623"/>
    <w:rsid w:val="006C573C"/>
    <w:rsid w:val="006C5A15"/>
    <w:rsid w:val="006C6300"/>
    <w:rsid w:val="006C7E58"/>
    <w:rsid w:val="006D307D"/>
    <w:rsid w:val="006D5CEC"/>
    <w:rsid w:val="006D684B"/>
    <w:rsid w:val="006D791A"/>
    <w:rsid w:val="006E3CCD"/>
    <w:rsid w:val="006E4190"/>
    <w:rsid w:val="006F7A10"/>
    <w:rsid w:val="007007CE"/>
    <w:rsid w:val="007019C4"/>
    <w:rsid w:val="00706C8A"/>
    <w:rsid w:val="00711F19"/>
    <w:rsid w:val="00713863"/>
    <w:rsid w:val="00720940"/>
    <w:rsid w:val="00724752"/>
    <w:rsid w:val="0072718D"/>
    <w:rsid w:val="0072739B"/>
    <w:rsid w:val="0073274D"/>
    <w:rsid w:val="007327B9"/>
    <w:rsid w:val="007379FA"/>
    <w:rsid w:val="00743993"/>
    <w:rsid w:val="0075745E"/>
    <w:rsid w:val="007631AC"/>
    <w:rsid w:val="00763E7E"/>
    <w:rsid w:val="00764007"/>
    <w:rsid w:val="00770031"/>
    <w:rsid w:val="00770986"/>
    <w:rsid w:val="00782744"/>
    <w:rsid w:val="00784A17"/>
    <w:rsid w:val="00784F51"/>
    <w:rsid w:val="007865D3"/>
    <w:rsid w:val="007910EE"/>
    <w:rsid w:val="00794163"/>
    <w:rsid w:val="007A1C97"/>
    <w:rsid w:val="007A21D7"/>
    <w:rsid w:val="007A3BC4"/>
    <w:rsid w:val="007B1A9D"/>
    <w:rsid w:val="007B2626"/>
    <w:rsid w:val="007B70A7"/>
    <w:rsid w:val="007B7788"/>
    <w:rsid w:val="007C0278"/>
    <w:rsid w:val="007C301D"/>
    <w:rsid w:val="007C733B"/>
    <w:rsid w:val="007D1155"/>
    <w:rsid w:val="007D1480"/>
    <w:rsid w:val="007D2F04"/>
    <w:rsid w:val="007E0E92"/>
    <w:rsid w:val="007E4384"/>
    <w:rsid w:val="007E7D3C"/>
    <w:rsid w:val="007F0A2C"/>
    <w:rsid w:val="007F2165"/>
    <w:rsid w:val="00800071"/>
    <w:rsid w:val="0080510B"/>
    <w:rsid w:val="008065FD"/>
    <w:rsid w:val="008112C0"/>
    <w:rsid w:val="00812C36"/>
    <w:rsid w:val="008130F1"/>
    <w:rsid w:val="00814462"/>
    <w:rsid w:val="0081662B"/>
    <w:rsid w:val="00816A97"/>
    <w:rsid w:val="00822DC8"/>
    <w:rsid w:val="0083499D"/>
    <w:rsid w:val="00840344"/>
    <w:rsid w:val="008426AE"/>
    <w:rsid w:val="00845605"/>
    <w:rsid w:val="0085417F"/>
    <w:rsid w:val="00863103"/>
    <w:rsid w:val="00863E76"/>
    <w:rsid w:val="008672FD"/>
    <w:rsid w:val="00867E02"/>
    <w:rsid w:val="00875057"/>
    <w:rsid w:val="00883EC7"/>
    <w:rsid w:val="00894AF6"/>
    <w:rsid w:val="00894B62"/>
    <w:rsid w:val="00894C7B"/>
    <w:rsid w:val="008A0271"/>
    <w:rsid w:val="008A7635"/>
    <w:rsid w:val="008B220B"/>
    <w:rsid w:val="008B27F5"/>
    <w:rsid w:val="008C4915"/>
    <w:rsid w:val="008C649E"/>
    <w:rsid w:val="008D35C2"/>
    <w:rsid w:val="008D5307"/>
    <w:rsid w:val="008E0D17"/>
    <w:rsid w:val="008E1CFF"/>
    <w:rsid w:val="008E5DAD"/>
    <w:rsid w:val="008E68B7"/>
    <w:rsid w:val="008E6D1D"/>
    <w:rsid w:val="00907241"/>
    <w:rsid w:val="00913A19"/>
    <w:rsid w:val="00922F94"/>
    <w:rsid w:val="00924840"/>
    <w:rsid w:val="00924F5F"/>
    <w:rsid w:val="00932B60"/>
    <w:rsid w:val="00932B75"/>
    <w:rsid w:val="00937048"/>
    <w:rsid w:val="00940AB5"/>
    <w:rsid w:val="009416BD"/>
    <w:rsid w:val="00941D67"/>
    <w:rsid w:val="009501F5"/>
    <w:rsid w:val="00954791"/>
    <w:rsid w:val="00954E03"/>
    <w:rsid w:val="00956061"/>
    <w:rsid w:val="00960306"/>
    <w:rsid w:val="009633E3"/>
    <w:rsid w:val="00964B34"/>
    <w:rsid w:val="0096503B"/>
    <w:rsid w:val="009661EC"/>
    <w:rsid w:val="009669E6"/>
    <w:rsid w:val="00971B33"/>
    <w:rsid w:val="009731EA"/>
    <w:rsid w:val="00974554"/>
    <w:rsid w:val="00981502"/>
    <w:rsid w:val="00984125"/>
    <w:rsid w:val="009862DE"/>
    <w:rsid w:val="009900FC"/>
    <w:rsid w:val="00990B02"/>
    <w:rsid w:val="00996541"/>
    <w:rsid w:val="009A431C"/>
    <w:rsid w:val="009B4E11"/>
    <w:rsid w:val="009C08E5"/>
    <w:rsid w:val="009C09D3"/>
    <w:rsid w:val="009C150D"/>
    <w:rsid w:val="009C2AC3"/>
    <w:rsid w:val="009D0D41"/>
    <w:rsid w:val="009D1251"/>
    <w:rsid w:val="009D1BDD"/>
    <w:rsid w:val="009D2220"/>
    <w:rsid w:val="009D4BEF"/>
    <w:rsid w:val="009D539D"/>
    <w:rsid w:val="009D6DBD"/>
    <w:rsid w:val="009E1709"/>
    <w:rsid w:val="009E22E0"/>
    <w:rsid w:val="009F18FB"/>
    <w:rsid w:val="009F3A52"/>
    <w:rsid w:val="00A0053F"/>
    <w:rsid w:val="00A055CF"/>
    <w:rsid w:val="00A13E92"/>
    <w:rsid w:val="00A1421A"/>
    <w:rsid w:val="00A1488A"/>
    <w:rsid w:val="00A334B9"/>
    <w:rsid w:val="00A361C9"/>
    <w:rsid w:val="00A364B1"/>
    <w:rsid w:val="00A3684B"/>
    <w:rsid w:val="00A37AC5"/>
    <w:rsid w:val="00A45A49"/>
    <w:rsid w:val="00A503F9"/>
    <w:rsid w:val="00A62B26"/>
    <w:rsid w:val="00A62F6A"/>
    <w:rsid w:val="00A770C3"/>
    <w:rsid w:val="00A824C1"/>
    <w:rsid w:val="00A82960"/>
    <w:rsid w:val="00A8528B"/>
    <w:rsid w:val="00A915C0"/>
    <w:rsid w:val="00A93073"/>
    <w:rsid w:val="00A93549"/>
    <w:rsid w:val="00A94283"/>
    <w:rsid w:val="00AA75FD"/>
    <w:rsid w:val="00AB5A48"/>
    <w:rsid w:val="00AC2A92"/>
    <w:rsid w:val="00AD0277"/>
    <w:rsid w:val="00AD1159"/>
    <w:rsid w:val="00AD2E5F"/>
    <w:rsid w:val="00AE20E9"/>
    <w:rsid w:val="00AE27AD"/>
    <w:rsid w:val="00AE42FF"/>
    <w:rsid w:val="00AE62FF"/>
    <w:rsid w:val="00AE7BEC"/>
    <w:rsid w:val="00B01D5B"/>
    <w:rsid w:val="00B027AA"/>
    <w:rsid w:val="00B03F30"/>
    <w:rsid w:val="00B04A1E"/>
    <w:rsid w:val="00B04EDC"/>
    <w:rsid w:val="00B11456"/>
    <w:rsid w:val="00B11D39"/>
    <w:rsid w:val="00B1718A"/>
    <w:rsid w:val="00B23596"/>
    <w:rsid w:val="00B23800"/>
    <w:rsid w:val="00B2794F"/>
    <w:rsid w:val="00B336C4"/>
    <w:rsid w:val="00B374DB"/>
    <w:rsid w:val="00B40B09"/>
    <w:rsid w:val="00B43E3B"/>
    <w:rsid w:val="00B456C7"/>
    <w:rsid w:val="00B50F25"/>
    <w:rsid w:val="00B67A05"/>
    <w:rsid w:val="00B71A2E"/>
    <w:rsid w:val="00B73331"/>
    <w:rsid w:val="00B757B4"/>
    <w:rsid w:val="00B75A86"/>
    <w:rsid w:val="00B7614C"/>
    <w:rsid w:val="00B965B8"/>
    <w:rsid w:val="00BA3E92"/>
    <w:rsid w:val="00BA4E30"/>
    <w:rsid w:val="00BA611B"/>
    <w:rsid w:val="00BB5E5B"/>
    <w:rsid w:val="00BC5326"/>
    <w:rsid w:val="00BD4F4C"/>
    <w:rsid w:val="00BF077F"/>
    <w:rsid w:val="00BF1996"/>
    <w:rsid w:val="00BF2289"/>
    <w:rsid w:val="00C131FC"/>
    <w:rsid w:val="00C15A63"/>
    <w:rsid w:val="00C16564"/>
    <w:rsid w:val="00C2205A"/>
    <w:rsid w:val="00C24CA4"/>
    <w:rsid w:val="00C32F39"/>
    <w:rsid w:val="00C33697"/>
    <w:rsid w:val="00C41B0B"/>
    <w:rsid w:val="00C44EFB"/>
    <w:rsid w:val="00C52B55"/>
    <w:rsid w:val="00C5438A"/>
    <w:rsid w:val="00C609AE"/>
    <w:rsid w:val="00C62D79"/>
    <w:rsid w:val="00C67B94"/>
    <w:rsid w:val="00C7023C"/>
    <w:rsid w:val="00C70663"/>
    <w:rsid w:val="00C81E20"/>
    <w:rsid w:val="00C83477"/>
    <w:rsid w:val="00C85DDF"/>
    <w:rsid w:val="00C86646"/>
    <w:rsid w:val="00C87756"/>
    <w:rsid w:val="00C95D36"/>
    <w:rsid w:val="00C965C0"/>
    <w:rsid w:val="00CA034B"/>
    <w:rsid w:val="00CA1A36"/>
    <w:rsid w:val="00CA5C15"/>
    <w:rsid w:val="00CB1FA9"/>
    <w:rsid w:val="00CB2B30"/>
    <w:rsid w:val="00CB6767"/>
    <w:rsid w:val="00CC4730"/>
    <w:rsid w:val="00CC5DE3"/>
    <w:rsid w:val="00CD53EC"/>
    <w:rsid w:val="00CD6D6E"/>
    <w:rsid w:val="00CE2F19"/>
    <w:rsid w:val="00CE765F"/>
    <w:rsid w:val="00CE7F57"/>
    <w:rsid w:val="00CF5079"/>
    <w:rsid w:val="00CF7C0A"/>
    <w:rsid w:val="00D02F47"/>
    <w:rsid w:val="00D03E80"/>
    <w:rsid w:val="00D05F58"/>
    <w:rsid w:val="00D07F2F"/>
    <w:rsid w:val="00D14314"/>
    <w:rsid w:val="00D2004D"/>
    <w:rsid w:val="00D31AF1"/>
    <w:rsid w:val="00D43856"/>
    <w:rsid w:val="00D43C33"/>
    <w:rsid w:val="00D46B22"/>
    <w:rsid w:val="00D52B01"/>
    <w:rsid w:val="00D52F1A"/>
    <w:rsid w:val="00D85BA4"/>
    <w:rsid w:val="00D863AD"/>
    <w:rsid w:val="00D909BB"/>
    <w:rsid w:val="00D91285"/>
    <w:rsid w:val="00D93C1C"/>
    <w:rsid w:val="00D96678"/>
    <w:rsid w:val="00DA711E"/>
    <w:rsid w:val="00DB3C95"/>
    <w:rsid w:val="00DB4B72"/>
    <w:rsid w:val="00DB71A0"/>
    <w:rsid w:val="00DC1FAD"/>
    <w:rsid w:val="00DC45D3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DF6C3A"/>
    <w:rsid w:val="00E00FBE"/>
    <w:rsid w:val="00E01275"/>
    <w:rsid w:val="00E01FDD"/>
    <w:rsid w:val="00E02B72"/>
    <w:rsid w:val="00E15568"/>
    <w:rsid w:val="00E16AA6"/>
    <w:rsid w:val="00E246FE"/>
    <w:rsid w:val="00E34680"/>
    <w:rsid w:val="00E36F60"/>
    <w:rsid w:val="00E40D07"/>
    <w:rsid w:val="00E41AA8"/>
    <w:rsid w:val="00E42E06"/>
    <w:rsid w:val="00E4477C"/>
    <w:rsid w:val="00E447BB"/>
    <w:rsid w:val="00E45D85"/>
    <w:rsid w:val="00E615EA"/>
    <w:rsid w:val="00E638DF"/>
    <w:rsid w:val="00E7188C"/>
    <w:rsid w:val="00E836FC"/>
    <w:rsid w:val="00E83EE3"/>
    <w:rsid w:val="00E91A94"/>
    <w:rsid w:val="00E92732"/>
    <w:rsid w:val="00EA0653"/>
    <w:rsid w:val="00EA5D3D"/>
    <w:rsid w:val="00EB5074"/>
    <w:rsid w:val="00EB6D33"/>
    <w:rsid w:val="00EC0061"/>
    <w:rsid w:val="00EC1920"/>
    <w:rsid w:val="00EC22FA"/>
    <w:rsid w:val="00EC2690"/>
    <w:rsid w:val="00EC306F"/>
    <w:rsid w:val="00EC3EBA"/>
    <w:rsid w:val="00EC4F09"/>
    <w:rsid w:val="00EC5C22"/>
    <w:rsid w:val="00ED20EC"/>
    <w:rsid w:val="00ED43A9"/>
    <w:rsid w:val="00ED6A17"/>
    <w:rsid w:val="00EE0636"/>
    <w:rsid w:val="00EE0C81"/>
    <w:rsid w:val="00EF0131"/>
    <w:rsid w:val="00EF0B47"/>
    <w:rsid w:val="00EF17DA"/>
    <w:rsid w:val="00EF5C32"/>
    <w:rsid w:val="00EF62CC"/>
    <w:rsid w:val="00EF6B24"/>
    <w:rsid w:val="00F028ED"/>
    <w:rsid w:val="00F0457F"/>
    <w:rsid w:val="00F0585B"/>
    <w:rsid w:val="00F06C97"/>
    <w:rsid w:val="00F11486"/>
    <w:rsid w:val="00F120A8"/>
    <w:rsid w:val="00F25EAB"/>
    <w:rsid w:val="00F26605"/>
    <w:rsid w:val="00F304EF"/>
    <w:rsid w:val="00F329E6"/>
    <w:rsid w:val="00F36C1E"/>
    <w:rsid w:val="00F41ECC"/>
    <w:rsid w:val="00F5357C"/>
    <w:rsid w:val="00F610B3"/>
    <w:rsid w:val="00F668D5"/>
    <w:rsid w:val="00F74DCB"/>
    <w:rsid w:val="00F756D9"/>
    <w:rsid w:val="00F7597C"/>
    <w:rsid w:val="00F80FC1"/>
    <w:rsid w:val="00F812BE"/>
    <w:rsid w:val="00F85302"/>
    <w:rsid w:val="00F866C1"/>
    <w:rsid w:val="00F86E42"/>
    <w:rsid w:val="00F91560"/>
    <w:rsid w:val="00F93E0C"/>
    <w:rsid w:val="00FB18B7"/>
    <w:rsid w:val="00FB202A"/>
    <w:rsid w:val="00FB27DA"/>
    <w:rsid w:val="00FC2D55"/>
    <w:rsid w:val="00FD4475"/>
    <w:rsid w:val="00FD5D6A"/>
    <w:rsid w:val="00FD6044"/>
    <w:rsid w:val="00FD79E2"/>
    <w:rsid w:val="00FE02FA"/>
    <w:rsid w:val="00FE5060"/>
    <w:rsid w:val="00FE5D3E"/>
    <w:rsid w:val="00FF18F4"/>
    <w:rsid w:val="00FF5905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y2iqfc">
    <w:name w:val="y2iqfc"/>
    <w:basedOn w:val="Policepardfaut"/>
    <w:rsid w:val="00DA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eclipse-javadoc:%E2%98%82=demo-jwt2/C:%5C/Users%5C/abaille%5C/.gradle%5C/caches%5C/modules-2%5C/files-2.1%5C/org.springframework.security%5C/spring-security-core%5C/6.0.3%5C/d3b35481b651c777fd7366b8a496a1d67098fed3%5C/spring-security-core-6.0.3.jar=/gradle_used_by_scope=/main,test=/%3Corg" TargetMode="External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eclipse-javadoc:%E2%98%82=demo-jwt2/C:%5C/Users%5C/abaille%5C/.gradle%5C/caches%5C/modules-2%5C/files-2.1%5C/org.springframework.security%5C/spring-security-core%5C/6.0.3%5C/d3b35481b651c777fd7366b8a496a1d67098fed3%5C/spring-security-core-6.0.3.jar=/gradle_used_by_scope=/main,test=/%3Corg.springframework.security.authentication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eclipse-javadoc:%E2%98%82=demo-jwt2/C:%5C/Users%5C/abaille%5C/.gradle%5C/caches%5C/modules-2%5C/files-2.1%5C/org.springframework.security%5C/spring-security-core%5C/6.0.3%5C/d3b35481b651c777fd7366b8a496a1d67098fed3%5C/spring-security-core-6.0.3.jar=/gradle_used_by_scope=/main,test=/%3Corg.springframework.security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eclipse-javadoc:%E2%98%82=demo-jwt2/C:%5C/Users%5C/abaille%5C/.gradle%5C/caches%5C/modules-2%5C/files-2.1%5C/org.springframework.security%5C/spring-security-core%5C/6.0.3%5C/d3b35481b651c777fd7366b8a496a1d67098fed3%5C/spring-security-core-6.0.3.jar=/gradle_used_by_scope=/main,test=/%3Corg.springframework" TargetMode="External"/><Relationship Id="rId22" Type="http://schemas.openxmlformats.org/officeDocument/2006/relationships/oleObject" Target="embeddings/oleObject3.bin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20D1D4-43C1-41BF-B9FF-F7A950DC30EE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802</TotalTime>
  <Pages>6</Pages>
  <Words>3675</Words>
  <Characters>20214</Characters>
  <Application>Microsoft Office Word</Application>
  <DocSecurity>0</DocSecurity>
  <Lines>168</Lines>
  <Paragraphs>47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395</cp:revision>
  <cp:lastPrinted>2016-10-05T13:21:00Z</cp:lastPrinted>
  <dcterms:created xsi:type="dcterms:W3CDTF">2018-06-14T11:51:00Z</dcterms:created>
  <dcterms:modified xsi:type="dcterms:W3CDTF">2023-09-18T10:11:00Z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