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6FFC" w14:textId="6857843A" w:rsidR="003F610B" w:rsidRPr="003F610B" w:rsidRDefault="003D2F48" w:rsidP="003F610B">
      <w:pPr>
        <w:pStyle w:val="Titre1"/>
        <w:rPr>
          <w:kern w:val="28"/>
          <w:sz w:val="72"/>
          <w:szCs w:val="72"/>
        </w:rPr>
      </w:pPr>
      <w:r>
        <w:rPr>
          <w:kern w:val="28"/>
          <w:sz w:val="72"/>
          <w:szCs w:val="72"/>
        </w:rPr>
        <w:t xml:space="preserve">Mise en place de </w:t>
      </w:r>
      <w:r w:rsidR="00AF36CE">
        <w:rPr>
          <w:kern w:val="28"/>
          <w:sz w:val="72"/>
          <w:szCs w:val="72"/>
        </w:rPr>
        <w:t>s</w:t>
      </w:r>
      <w:r>
        <w:rPr>
          <w:kern w:val="28"/>
          <w:sz w:val="72"/>
          <w:szCs w:val="72"/>
        </w:rPr>
        <w:t>pring</w:t>
      </w:r>
      <w:r w:rsidR="00AF36CE">
        <w:rPr>
          <w:kern w:val="28"/>
          <w:sz w:val="72"/>
          <w:szCs w:val="72"/>
        </w:rPr>
        <w:t>doc-openapi</w:t>
      </w:r>
    </w:p>
    <w:p w14:paraId="31FD3075" w14:textId="2A7B58E1" w:rsidR="000150A7" w:rsidRPr="006B38B2" w:rsidRDefault="000150A7" w:rsidP="000150A7">
      <w:pPr>
        <w:pStyle w:val="Titre1"/>
      </w:pPr>
      <w:r w:rsidRPr="006B38B2">
        <w:t xml:space="preserve">Démonstration </w:t>
      </w:r>
      <w:r w:rsidR="003D2F48">
        <w:t>1</w:t>
      </w:r>
      <w:r w:rsidRPr="006B38B2">
        <w:t xml:space="preserve"> du module </w:t>
      </w:r>
      <w:r w:rsidR="00AF36CE">
        <w:t>7</w:t>
      </w:r>
    </w:p>
    <w:p w14:paraId="5938D2DE" w14:textId="77777777" w:rsidR="000150A7" w:rsidRPr="006B38B2" w:rsidRDefault="000150A7" w:rsidP="000150A7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B38B2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9FF87D4" w14:textId="6DE0D201" w:rsidR="00B71E99" w:rsidRPr="006B38B2" w:rsidRDefault="0048505C" w:rsidP="00AA4F6E">
            <w:pPr>
              <w:pStyle w:val="TPnormal"/>
            </w:pPr>
            <w:r w:rsidRPr="006B38B2">
              <w:t>L</w:t>
            </w:r>
            <w:r w:rsidR="002E118C" w:rsidRPr="006B38B2">
              <w:t xml:space="preserve">es </w:t>
            </w:r>
            <w:r w:rsidRPr="006B38B2">
              <w:t>objectif</w:t>
            </w:r>
            <w:r w:rsidR="002E118C" w:rsidRPr="006B38B2">
              <w:t>s</w:t>
            </w:r>
            <w:r w:rsidRPr="006B38B2">
              <w:t xml:space="preserve"> de ce</w:t>
            </w:r>
            <w:r w:rsidR="00A96851" w:rsidRPr="006B38B2">
              <w:t xml:space="preserve">tte démonstration </w:t>
            </w:r>
            <w:r w:rsidR="002E118C" w:rsidRPr="006B38B2">
              <w:t>sont</w:t>
            </w:r>
          </w:p>
          <w:p w14:paraId="2F27CC19" w14:textId="77777777" w:rsidR="00D42746" w:rsidRDefault="00AF36CE" w:rsidP="00591B1A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>Ajout du starter pour springdoc-openapi</w:t>
            </w:r>
          </w:p>
          <w:p w14:paraId="73FE6ABC" w14:textId="1945FB3C" w:rsidR="00AF36CE" w:rsidRPr="006B38B2" w:rsidRDefault="00AF36CE" w:rsidP="00591B1A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>Manipulation de l’API du projet demo-nosql au travers de Swagger-UI</w:t>
            </w:r>
          </w:p>
        </w:tc>
      </w:tr>
    </w:tbl>
    <w:p w14:paraId="03B8D5AA" w14:textId="77777777" w:rsidR="003C3018" w:rsidRDefault="003C3018" w:rsidP="003C3018">
      <w:pPr>
        <w:pStyle w:val="TPTitre"/>
      </w:pPr>
      <w:r>
        <w:t>Contexte</w:t>
      </w:r>
    </w:p>
    <w:p w14:paraId="673BDA4F" w14:textId="77777777" w:rsidR="008C0617" w:rsidRPr="00FC03A8" w:rsidRDefault="008C0617" w:rsidP="008C0617">
      <w:pPr>
        <w:pStyle w:val="TPnormalpuce1"/>
      </w:pPr>
      <w:r w:rsidRPr="00FC03A8">
        <w:t>Nous reprenons notre deuxième application, qui permettra de gérer les avis des stagiaires.</w:t>
      </w:r>
    </w:p>
    <w:p w14:paraId="7E32F32B" w14:textId="77777777" w:rsidR="008C0617" w:rsidRPr="00FC03A8" w:rsidRDefault="008C0617" w:rsidP="008C0617">
      <w:pPr>
        <w:pStyle w:val="TPnormalpuce1"/>
      </w:pPr>
      <w:r w:rsidRPr="00FC03A8">
        <w:t>Elle permettra plus tard, de réaliser des statistiques sur les cours.</w:t>
      </w:r>
    </w:p>
    <w:p w14:paraId="550E20F4" w14:textId="44CB4092" w:rsidR="008C0617" w:rsidRPr="00FC03A8" w:rsidRDefault="008C0617" w:rsidP="008C0617">
      <w:pPr>
        <w:pStyle w:val="TPnormalpuce1"/>
      </w:pPr>
      <w:r w:rsidRPr="00FC03A8">
        <w:t xml:space="preserve">Elle est indépendante de l’application </w:t>
      </w:r>
      <w:r>
        <w:t>demo-eni-ecole</w:t>
      </w:r>
      <w:r w:rsidRPr="00FC03A8">
        <w:t>.</w:t>
      </w:r>
    </w:p>
    <w:p w14:paraId="1A130550" w14:textId="4AFDED60" w:rsidR="008C0617" w:rsidRPr="00FC03A8" w:rsidRDefault="00C226D6" w:rsidP="008C0617">
      <w:pPr>
        <w:pStyle w:val="TPnormalpuce1"/>
      </w:pPr>
      <w:r>
        <w:t xml:space="preserve">Les </w:t>
      </w:r>
      <w:r w:rsidR="008C0617" w:rsidRPr="00FC03A8">
        <w:t>informations en base sont en anglais pour différencier les BO et les Document</w:t>
      </w:r>
    </w:p>
    <w:p w14:paraId="66BF8B47" w14:textId="77777777" w:rsidR="008C0617" w:rsidRPr="00FC03A8" w:rsidRDefault="008C0617" w:rsidP="008C0617">
      <w:pPr>
        <w:pStyle w:val="TPnormalpuce1"/>
      </w:pPr>
      <w:r w:rsidRPr="00FC03A8">
        <w:t>Il s’agit de l’application demo-no-sql</w:t>
      </w:r>
    </w:p>
    <w:p w14:paraId="5D4F0BFE" w14:textId="77777777" w:rsidR="008C0617" w:rsidRPr="00FC03A8" w:rsidRDefault="008C0617" w:rsidP="008C0617">
      <w:pPr>
        <w:pStyle w:val="TPnormalpuce1"/>
        <w:numPr>
          <w:ilvl w:val="1"/>
          <w:numId w:val="1"/>
        </w:numPr>
        <w:ind w:left="1440"/>
      </w:pPr>
      <w:r w:rsidRPr="00FC03A8">
        <w:t>Si votre application n’est pas complète, vous pouvez reprendre le code Java dans les ressources</w:t>
      </w:r>
    </w:p>
    <w:p w14:paraId="3C8BEA03" w14:textId="77777777" w:rsidR="008C0617" w:rsidRPr="00FC03A8" w:rsidRDefault="008C0617" w:rsidP="008C0617">
      <w:pPr>
        <w:pStyle w:val="TPnormalpuce1"/>
        <w:numPr>
          <w:ilvl w:val="1"/>
          <w:numId w:val="1"/>
        </w:numPr>
        <w:ind w:left="1440"/>
      </w:pPr>
      <w:r w:rsidRPr="00FC03A8">
        <w:t>Attention, le paramétrage du projet Spring Boot n’est pas inclus</w:t>
      </w:r>
    </w:p>
    <w:p w14:paraId="5E9D4DA7" w14:textId="0254DC80" w:rsidR="008C0617" w:rsidRPr="00FC03A8" w:rsidRDefault="008C0617" w:rsidP="008C0617">
      <w:pPr>
        <w:pStyle w:val="TPnormalpuce1"/>
        <w:numPr>
          <w:ilvl w:val="1"/>
          <w:numId w:val="1"/>
        </w:numPr>
        <w:ind w:left="1440"/>
      </w:pPr>
      <w:r w:rsidRPr="00FC03A8">
        <w:t>Il vous faut reprendre les démonstrations du module 3</w:t>
      </w:r>
      <w:r w:rsidR="00C226D6">
        <w:t xml:space="preserve"> et 5</w:t>
      </w:r>
      <w:r w:rsidRPr="00FC03A8">
        <w:t xml:space="preserve"> pour valider les starters de Spring Boot</w:t>
      </w:r>
    </w:p>
    <w:p w14:paraId="474D73A3" w14:textId="78931AD8" w:rsidR="00D8164E" w:rsidRDefault="00C20478" w:rsidP="007020C5">
      <w:pPr>
        <w:pStyle w:val="TPnormalpuce1"/>
      </w:pPr>
      <w:r>
        <w:t>Dans ce module, nous allons créer la documentation de l’API</w:t>
      </w:r>
    </w:p>
    <w:p w14:paraId="0E3C48BE" w14:textId="4779FF6B" w:rsidR="000150A7" w:rsidRDefault="000150A7" w:rsidP="000150A7">
      <w:pPr>
        <w:pStyle w:val="TPTitre"/>
      </w:pPr>
      <w:r w:rsidRPr="006B38B2">
        <w:t>Déroulement</w:t>
      </w:r>
    </w:p>
    <w:p w14:paraId="3C56FDBB" w14:textId="77777777" w:rsidR="00FE7ECE" w:rsidRDefault="00FE7ECE" w:rsidP="00FE7ECE">
      <w:pPr>
        <w:pStyle w:val="Titre1"/>
      </w:pPr>
      <w:r>
        <w:t>Dépendances Spring Boot :</w:t>
      </w:r>
    </w:p>
    <w:p w14:paraId="76ED7AD7" w14:textId="3D6B8A6F" w:rsidR="00AA590F" w:rsidRDefault="00AA590F" w:rsidP="00AA590F">
      <w:pPr>
        <w:pStyle w:val="TPnormalpuce1"/>
        <w:ind w:left="567" w:hanging="357"/>
      </w:pPr>
      <w:r>
        <w:t xml:space="preserve">Dans build.gradle ; ajouter le starter de </w:t>
      </w:r>
      <w:r w:rsidR="00816AD3">
        <w:t>de springdoc-openapi</w:t>
      </w:r>
    </w:p>
    <w:p w14:paraId="22D029C0" w14:textId="77777777" w:rsidR="00523094" w:rsidRPr="004C3C11" w:rsidRDefault="00AA590F" w:rsidP="005230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590F">
        <w:rPr>
          <w:rFonts w:ascii="Consolas" w:hAnsi="Consolas"/>
          <w:color w:val="000000"/>
          <w:sz w:val="18"/>
          <w:szCs w:val="18"/>
        </w:rPr>
        <w:tab/>
      </w:r>
      <w:r w:rsidR="00523094" w:rsidRPr="004C3C11">
        <w:rPr>
          <w:rFonts w:ascii="Consolas" w:hAnsi="Consolas"/>
          <w:color w:val="3F7F5F"/>
          <w:sz w:val="18"/>
          <w:szCs w:val="18"/>
        </w:rPr>
        <w:t>//Utilisation de Swagger - Open API UI</w:t>
      </w:r>
    </w:p>
    <w:p w14:paraId="76585A43" w14:textId="13BF2625" w:rsidR="00AA590F" w:rsidRPr="00AA590F" w:rsidRDefault="00523094" w:rsidP="005230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4C3C11">
        <w:rPr>
          <w:rFonts w:ascii="Consolas" w:hAnsi="Consolas"/>
          <w:color w:val="000000"/>
          <w:sz w:val="18"/>
          <w:szCs w:val="18"/>
        </w:rPr>
        <w:t xml:space="preserve">implementation </w:t>
      </w:r>
      <w:r w:rsidRPr="004C3C11">
        <w:rPr>
          <w:rFonts w:ascii="Consolas" w:hAnsi="Consolas"/>
          <w:color w:val="2A00FF"/>
          <w:sz w:val="18"/>
          <w:szCs w:val="18"/>
        </w:rPr>
        <w:t>'org.springdoc:springdoc-openapi-starter-webmvc-ui:2.1.0'</w:t>
      </w:r>
    </w:p>
    <w:p w14:paraId="7B61E0DF" w14:textId="77777777" w:rsidR="00AF0496" w:rsidRDefault="00AF0496" w:rsidP="00AF0496">
      <w:pPr>
        <w:pStyle w:val="TPnormalpuce1"/>
        <w:numPr>
          <w:ilvl w:val="1"/>
          <w:numId w:val="1"/>
        </w:numPr>
      </w:pPr>
      <w:r>
        <w:t xml:space="preserve">Pour le numéro de version, vérifier sous Maven Repository, la version courante </w:t>
      </w:r>
    </w:p>
    <w:p w14:paraId="069ACAC7" w14:textId="6E1E203C" w:rsidR="00AF0496" w:rsidRDefault="00AF0496" w:rsidP="009C5250">
      <w:pPr>
        <w:pStyle w:val="TPnormalpuce1"/>
        <w:numPr>
          <w:ilvl w:val="2"/>
          <w:numId w:val="1"/>
        </w:numPr>
      </w:pPr>
      <w:r>
        <w:t>La version présentée est la minimale à avoir avec le Spring Boot actuel</w:t>
      </w:r>
    </w:p>
    <w:p w14:paraId="247CE11F" w14:textId="0CADE79B" w:rsidR="00FE7ECE" w:rsidRDefault="00C36780" w:rsidP="00FE7ECE">
      <w:pPr>
        <w:pStyle w:val="TPnormalpuce1"/>
        <w:ind w:left="567" w:hanging="357"/>
      </w:pPr>
      <w:r>
        <w:t>Faire un Gradle Refresh Project</w:t>
      </w:r>
    </w:p>
    <w:p w14:paraId="0B57B317" w14:textId="2A8632C2" w:rsidR="00283949" w:rsidRDefault="00AE25C4" w:rsidP="00AE25C4">
      <w:pPr>
        <w:pStyle w:val="TPnormal"/>
      </w:pPr>
      <w:r>
        <w:t>springdoc-openapi va générer automatiquement la documentation de vos APIs</w:t>
      </w:r>
    </w:p>
    <w:p w14:paraId="73B794B8" w14:textId="77777777" w:rsidR="00AE25C4" w:rsidRDefault="00AE25C4" w:rsidP="00AE25C4">
      <w:pPr>
        <w:pStyle w:val="TPnormal"/>
      </w:pPr>
    </w:p>
    <w:p w14:paraId="3116B56D" w14:textId="47DFAEA4" w:rsidR="00676FB2" w:rsidRDefault="00676FB2" w:rsidP="00A71851">
      <w:pPr>
        <w:pStyle w:val="Titre1"/>
      </w:pPr>
      <w:r>
        <w:lastRenderedPageBreak/>
        <w:t>Exécution</w:t>
      </w:r>
    </w:p>
    <w:p w14:paraId="0CE9B4B5" w14:textId="5F031F11" w:rsidR="00676FB2" w:rsidRDefault="00676FB2" w:rsidP="00676FB2">
      <w:pPr>
        <w:pStyle w:val="TPnormalpuce1"/>
      </w:pPr>
      <w:r>
        <w:t>Lancer l’application</w:t>
      </w:r>
    </w:p>
    <w:p w14:paraId="7097DA07" w14:textId="77777777" w:rsidR="0044108E" w:rsidRPr="0044108E" w:rsidRDefault="0044108E" w:rsidP="008F420E">
      <w:pPr>
        <w:pStyle w:val="TPnormalpuce1"/>
      </w:pPr>
      <w:r w:rsidRPr="0044108E">
        <w:t xml:space="preserve">Pour accéder aux informations ; il faut saisir l’URL :  </w:t>
      </w:r>
    </w:p>
    <w:p w14:paraId="7CEB7347" w14:textId="744F2037" w:rsidR="000456A6" w:rsidRDefault="0044108E" w:rsidP="00A229E0">
      <w:pPr>
        <w:pStyle w:val="TPnormalpuce1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12" w:history="1">
        <w:r w:rsidRPr="0044108E">
          <w:rPr>
            <w:rStyle w:val="Lienhypertexte"/>
            <w:color w:val="auto"/>
            <w:u w:val="none"/>
          </w:rPr>
          <w:t>http://localhost:8080/swagger-ui/index.html</w:t>
        </w:r>
      </w:hyperlink>
    </w:p>
    <w:p w14:paraId="5D038179" w14:textId="04E76A23" w:rsidR="00E966F1" w:rsidRDefault="00AF66F0" w:rsidP="00E966F1">
      <w:pPr>
        <w:pStyle w:val="TPnormalpuce1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67B0F4CA" wp14:editId="65363ED7">
            <wp:extent cx="6635115" cy="3679825"/>
            <wp:effectExtent l="19050" t="19050" r="13335" b="15875"/>
            <wp:docPr id="116951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679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DF3C1" w14:textId="441ED0B9" w:rsidR="00E966F1" w:rsidRDefault="00E966F1" w:rsidP="00E966F1">
      <w:pPr>
        <w:pStyle w:val="TPnormal"/>
      </w:pPr>
      <w:r>
        <w:t>Il n’est plus nécessaire d’utiliser Postman pour tester votre application</w:t>
      </w:r>
    </w:p>
    <w:p w14:paraId="6AC110A2" w14:textId="34AC62E6" w:rsidR="00E966F1" w:rsidRDefault="00E966F1" w:rsidP="00E966F1">
      <w:pPr>
        <w:pStyle w:val="TPnormalpuce1"/>
      </w:pPr>
      <w:r>
        <w:t>Vous pouvez directement tester les APIs depuis la vue courante</w:t>
      </w:r>
    </w:p>
    <w:p w14:paraId="4F60DB47" w14:textId="77777777" w:rsidR="007C1275" w:rsidRDefault="007C1275">
      <w:pPr>
        <w:rPr>
          <w:rFonts w:eastAsia="Andale Sans UI" w:cs="Tahoma"/>
          <w:iCs/>
          <w:kern w:val="3"/>
          <w:sz w:val="22"/>
          <w:szCs w:val="24"/>
          <w:lang w:eastAsia="en-US" w:bidi="en-US"/>
        </w:rPr>
      </w:pPr>
      <w:r>
        <w:br w:type="page"/>
      </w:r>
    </w:p>
    <w:p w14:paraId="7B4F57B3" w14:textId="195E3D42" w:rsidR="00AF66F0" w:rsidRDefault="00306671" w:rsidP="00E966F1">
      <w:pPr>
        <w:pStyle w:val="TPnormalpuce1"/>
      </w:pPr>
      <w:r>
        <w:lastRenderedPageBreak/>
        <w:t>Prenons l’exemple de Get /avis</w:t>
      </w:r>
    </w:p>
    <w:p w14:paraId="17C980ED" w14:textId="382CDCB6" w:rsidR="007C1275" w:rsidRDefault="007C1275" w:rsidP="007C1275">
      <w:r>
        <w:rPr>
          <w:noProof/>
        </w:rPr>
        <w:drawing>
          <wp:inline distT="0" distB="0" distL="0" distR="0" wp14:anchorId="2C1C145A" wp14:editId="4C457931">
            <wp:extent cx="6635115" cy="4366895"/>
            <wp:effectExtent l="19050" t="19050" r="13335" b="14605"/>
            <wp:docPr id="1683360360" name="Image 3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60360" name="Image 3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4366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F3D2A0" w14:textId="443F890B" w:rsidR="002E1AC6" w:rsidRDefault="002E1AC6" w:rsidP="002E1AC6">
      <w:pPr>
        <w:pStyle w:val="TPnormalpuce1"/>
        <w:numPr>
          <w:ilvl w:val="1"/>
          <w:numId w:val="1"/>
        </w:numPr>
      </w:pPr>
      <w:r>
        <w:t>Cliquer sur le bouton « Try it out »</w:t>
      </w:r>
      <w:r w:rsidR="000D76F7">
        <w:t xml:space="preserve"> </w:t>
      </w:r>
      <w:r w:rsidR="000D76F7">
        <w:sym w:font="Wingdings" w:char="F0E0"/>
      </w:r>
      <w:r w:rsidR="000D76F7">
        <w:t xml:space="preserve"> pour pouvoir exécuter la demande</w:t>
      </w:r>
    </w:p>
    <w:p w14:paraId="681D1EE4" w14:textId="47476C9A" w:rsidR="002E1AC6" w:rsidRDefault="002E1AC6" w:rsidP="002E1AC6">
      <w:pPr>
        <w:pStyle w:val="TPnormalpuce1"/>
        <w:numPr>
          <w:ilvl w:val="1"/>
          <w:numId w:val="1"/>
        </w:numPr>
      </w:pPr>
      <w:r>
        <w:t>Remarquez que vous pouvez préciser le numéro de la page</w:t>
      </w:r>
    </w:p>
    <w:p w14:paraId="67DE052F" w14:textId="3F09C748" w:rsidR="002E1AC6" w:rsidRDefault="002E1AC6" w:rsidP="002E1AC6">
      <w:pPr>
        <w:pStyle w:val="TPnormalpuce1"/>
        <w:numPr>
          <w:ilvl w:val="1"/>
          <w:numId w:val="1"/>
        </w:numPr>
      </w:pPr>
      <w:r>
        <w:t>Le nombre d’élément par page</w:t>
      </w:r>
    </w:p>
    <w:p w14:paraId="2556F584" w14:textId="55D96D48" w:rsidR="002E1AC6" w:rsidRDefault="002E1AC6" w:rsidP="002E1AC6">
      <w:pPr>
        <w:pStyle w:val="TPnormalpuce1"/>
        <w:numPr>
          <w:ilvl w:val="1"/>
          <w:numId w:val="1"/>
        </w:numPr>
      </w:pPr>
      <w:r>
        <w:t>Et un tri par défaut</w:t>
      </w:r>
    </w:p>
    <w:p w14:paraId="010EA977" w14:textId="08DE94E2" w:rsidR="002E1AC6" w:rsidRDefault="007F54C4" w:rsidP="007F54C4">
      <w:pPr>
        <w:pStyle w:val="TPnormalpuce1"/>
      </w:pPr>
      <w:r>
        <w:t>Un fois cliquer sur « Execute »</w:t>
      </w:r>
    </w:p>
    <w:p w14:paraId="282A0A4A" w14:textId="54ED48C0" w:rsidR="007F54C4" w:rsidRDefault="007F54C4" w:rsidP="007F54C4">
      <w:pPr>
        <w:pStyle w:val="TPnormalpuce1"/>
        <w:numPr>
          <w:ilvl w:val="1"/>
          <w:numId w:val="1"/>
        </w:numPr>
      </w:pPr>
      <w:r>
        <w:t>Vous aurez le statut http de la réponse</w:t>
      </w:r>
    </w:p>
    <w:p w14:paraId="3A49496D" w14:textId="69C521BA" w:rsidR="007F54C4" w:rsidRDefault="007F54C4" w:rsidP="007F54C4">
      <w:pPr>
        <w:pStyle w:val="TPnormalpuce1"/>
        <w:numPr>
          <w:ilvl w:val="1"/>
          <w:numId w:val="1"/>
        </w:numPr>
      </w:pPr>
      <w:r>
        <w:t>Le contenu de la réponse</w:t>
      </w:r>
    </w:p>
    <w:p w14:paraId="3DC8AF09" w14:textId="749422BF" w:rsidR="007F54C4" w:rsidRDefault="007F54C4" w:rsidP="007F54C4">
      <w:pPr>
        <w:pStyle w:val="TPnormalpuce1"/>
        <w:numPr>
          <w:ilvl w:val="1"/>
          <w:numId w:val="1"/>
        </w:numPr>
      </w:pPr>
      <w:r>
        <w:t>Vous retrouverez les mêmes informations que dans Postman</w:t>
      </w:r>
    </w:p>
    <w:p w14:paraId="6930F404" w14:textId="293096C9" w:rsidR="007F54C4" w:rsidRDefault="003D6EA4" w:rsidP="007F54C4">
      <w:r>
        <w:rPr>
          <w:noProof/>
        </w:rPr>
        <w:lastRenderedPageBreak/>
        <w:drawing>
          <wp:inline distT="0" distB="0" distL="0" distR="0" wp14:anchorId="4180CD3A" wp14:editId="77AC280D">
            <wp:extent cx="6635115" cy="3730625"/>
            <wp:effectExtent l="19050" t="19050" r="13335" b="22225"/>
            <wp:docPr id="62886704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73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FAA8E0" w14:textId="77777777" w:rsidR="002531A6" w:rsidRDefault="002531A6" w:rsidP="007F54C4"/>
    <w:p w14:paraId="57F9A511" w14:textId="43F3FEC3" w:rsidR="002531A6" w:rsidRDefault="00F13D93" w:rsidP="00F13D93">
      <w:pPr>
        <w:pStyle w:val="TPnormal"/>
      </w:pPr>
      <w:r>
        <w:t>Remarquez que vous avez la totalité des possibilités proposées par Spring Data REST de lister dans votre vue Swagger</w:t>
      </w:r>
    </w:p>
    <w:p w14:paraId="18108311" w14:textId="54CE85D7" w:rsidR="007554AA" w:rsidRDefault="007554AA" w:rsidP="00F13D93">
      <w:pPr>
        <w:pStyle w:val="TPnormal"/>
      </w:pPr>
      <w:r>
        <w:t>Vous pouvez manipuler les GET, POST, PUT, PATCH et DELETE au travers de Swagger UI</w:t>
      </w:r>
    </w:p>
    <w:p w14:paraId="05169D96" w14:textId="77777777" w:rsidR="007554AA" w:rsidRPr="0053794C" w:rsidRDefault="007554AA" w:rsidP="00F13D93">
      <w:pPr>
        <w:pStyle w:val="TPnormal"/>
      </w:pPr>
    </w:p>
    <w:sectPr w:rsidR="007554AA" w:rsidRPr="0053794C" w:rsidSect="002029F0">
      <w:headerReference w:type="default" r:id="rId16"/>
      <w:footerReference w:type="default" r:id="rId17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44231" w14:textId="77777777" w:rsidR="00D216DC" w:rsidRDefault="00D216DC" w:rsidP="006C7E58">
      <w:r>
        <w:separator/>
      </w:r>
    </w:p>
  </w:endnote>
  <w:endnote w:type="continuationSeparator" w:id="0">
    <w:p w14:paraId="36B950ED" w14:textId="77777777" w:rsidR="00D216DC" w:rsidRDefault="00D216DC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98349C" w14:paraId="004E60E3" w14:textId="77777777" w:rsidTr="0098349C">
      <w:tc>
        <w:tcPr>
          <w:tcW w:w="2500" w:type="pct"/>
          <w:vAlign w:val="bottom"/>
          <w:hideMark/>
        </w:tcPr>
        <w:p w14:paraId="31653A27" w14:textId="77777777" w:rsidR="0098349C" w:rsidRDefault="0098349C" w:rsidP="0098349C">
          <w:pPr>
            <w:pStyle w:val="Pieddepage"/>
          </w:pPr>
          <w:r>
            <w:t xml:space="preserve">Page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hideMark/>
        </w:tcPr>
        <w:p w14:paraId="1374BB9E" w14:textId="3DE874B9" w:rsidR="0098349C" w:rsidRDefault="0098349C" w:rsidP="0098349C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5A8B69C3" wp14:editId="2A7DF9E4">
                <wp:extent cx="518160" cy="518160"/>
                <wp:effectExtent l="0" t="0" r="0" b="0"/>
                <wp:docPr id="1" name="Image 1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8349C" w14:paraId="24D988EF" w14:textId="77777777" w:rsidTr="0098349C">
      <w:tc>
        <w:tcPr>
          <w:tcW w:w="1" w:type="pct"/>
          <w:gridSpan w:val="2"/>
          <w:vAlign w:val="bottom"/>
          <w:hideMark/>
        </w:tcPr>
        <w:p w14:paraId="59E798B0" w14:textId="77777777" w:rsidR="0098349C" w:rsidRDefault="0098349C" w:rsidP="0098349C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>
            <w:rPr>
              <w:sz w:val="14"/>
              <w:szCs w:val="14"/>
            </w:rPr>
            <w:t>© ENI – Tous droits réservés</w:t>
          </w:r>
        </w:p>
      </w:tc>
    </w:tr>
  </w:tbl>
  <w:p w14:paraId="1345E95B" w14:textId="0A0E1D6C" w:rsidR="002A2662" w:rsidRPr="0098349C" w:rsidRDefault="002A2662" w:rsidP="009834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E896A" w14:textId="77777777" w:rsidR="00D216DC" w:rsidRDefault="00D216DC" w:rsidP="006C7E58">
      <w:r>
        <w:separator/>
      </w:r>
    </w:p>
  </w:footnote>
  <w:footnote w:type="continuationSeparator" w:id="0">
    <w:p w14:paraId="4C17DE9C" w14:textId="77777777" w:rsidR="00D216DC" w:rsidRDefault="00D216DC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6FA81649" w:rsidR="00590AA9" w:rsidRPr="000150A7" w:rsidRDefault="00773C80" w:rsidP="00773C80">
    <w:pPr>
      <w:pStyle w:val="En-tte"/>
      <w:jc w:val="right"/>
      <w:rPr>
        <w:sz w:val="22"/>
      </w:rPr>
    </w:pPr>
    <w:r>
      <w:rPr>
        <w:sz w:val="22"/>
        <w:szCs w:val="22"/>
      </w:rPr>
      <w:t>Java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4EC"/>
    <w:multiLevelType w:val="hybridMultilevel"/>
    <w:tmpl w:val="4B72B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F2D6A"/>
    <w:multiLevelType w:val="hybridMultilevel"/>
    <w:tmpl w:val="201E8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774EA"/>
    <w:multiLevelType w:val="hybridMultilevel"/>
    <w:tmpl w:val="F7E4A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40879"/>
    <w:multiLevelType w:val="hybridMultilevel"/>
    <w:tmpl w:val="0652D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25882"/>
    <w:multiLevelType w:val="hybridMultilevel"/>
    <w:tmpl w:val="BBA2A808"/>
    <w:lvl w:ilvl="0" w:tplc="A2842AA8">
      <w:start w:val="8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8465A"/>
    <w:multiLevelType w:val="hybridMultilevel"/>
    <w:tmpl w:val="6AEA0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C4209"/>
    <w:multiLevelType w:val="hybridMultilevel"/>
    <w:tmpl w:val="7CEE349E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F168A"/>
    <w:multiLevelType w:val="hybridMultilevel"/>
    <w:tmpl w:val="DB305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53B10"/>
    <w:multiLevelType w:val="hybridMultilevel"/>
    <w:tmpl w:val="707CC002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E453B"/>
    <w:multiLevelType w:val="hybridMultilevel"/>
    <w:tmpl w:val="46BAB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96EEA"/>
    <w:multiLevelType w:val="hybridMultilevel"/>
    <w:tmpl w:val="6206D574"/>
    <w:lvl w:ilvl="0" w:tplc="AF70F186">
      <w:numFmt w:val="bullet"/>
      <w:lvlText w:val=""/>
      <w:lvlJc w:val="left"/>
      <w:pPr>
        <w:ind w:left="1584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5E890810"/>
    <w:multiLevelType w:val="hybridMultilevel"/>
    <w:tmpl w:val="38C66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4967399">
    <w:abstractNumId w:val="11"/>
  </w:num>
  <w:num w:numId="2" w16cid:durableId="1768385738">
    <w:abstractNumId w:val="2"/>
  </w:num>
  <w:num w:numId="3" w16cid:durableId="561912962">
    <w:abstractNumId w:val="3"/>
  </w:num>
  <w:num w:numId="4" w16cid:durableId="1013607379">
    <w:abstractNumId w:val="6"/>
  </w:num>
  <w:num w:numId="5" w16cid:durableId="330989160">
    <w:abstractNumId w:val="14"/>
  </w:num>
  <w:num w:numId="6" w16cid:durableId="1683705418">
    <w:abstractNumId w:val="15"/>
  </w:num>
  <w:num w:numId="7" w16cid:durableId="1435319051">
    <w:abstractNumId w:val="13"/>
  </w:num>
  <w:num w:numId="8" w16cid:durableId="1220748626">
    <w:abstractNumId w:val="9"/>
  </w:num>
  <w:num w:numId="9" w16cid:durableId="382796921">
    <w:abstractNumId w:val="7"/>
  </w:num>
  <w:num w:numId="10" w16cid:durableId="1715619978">
    <w:abstractNumId w:val="0"/>
  </w:num>
  <w:num w:numId="11" w16cid:durableId="829977723">
    <w:abstractNumId w:val="12"/>
  </w:num>
  <w:num w:numId="12" w16cid:durableId="291790001">
    <w:abstractNumId w:val="4"/>
  </w:num>
  <w:num w:numId="13" w16cid:durableId="1818061275">
    <w:abstractNumId w:val="8"/>
  </w:num>
  <w:num w:numId="14" w16cid:durableId="161970309">
    <w:abstractNumId w:val="10"/>
  </w:num>
  <w:num w:numId="15" w16cid:durableId="2001229539">
    <w:abstractNumId w:val="1"/>
  </w:num>
  <w:num w:numId="16" w16cid:durableId="78584838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B57"/>
    <w:rsid w:val="00003DE5"/>
    <w:rsid w:val="00006E83"/>
    <w:rsid w:val="00007967"/>
    <w:rsid w:val="00011C95"/>
    <w:rsid w:val="0001221A"/>
    <w:rsid w:val="000122A5"/>
    <w:rsid w:val="00012C34"/>
    <w:rsid w:val="00013A54"/>
    <w:rsid w:val="00013E01"/>
    <w:rsid w:val="000140A1"/>
    <w:rsid w:val="000150A7"/>
    <w:rsid w:val="00015214"/>
    <w:rsid w:val="00015F9F"/>
    <w:rsid w:val="00017FC3"/>
    <w:rsid w:val="00022DFC"/>
    <w:rsid w:val="00023A9D"/>
    <w:rsid w:val="00024356"/>
    <w:rsid w:val="00034FC0"/>
    <w:rsid w:val="00036E08"/>
    <w:rsid w:val="000417F6"/>
    <w:rsid w:val="00042093"/>
    <w:rsid w:val="000425A5"/>
    <w:rsid w:val="00042925"/>
    <w:rsid w:val="00044DA2"/>
    <w:rsid w:val="000456A6"/>
    <w:rsid w:val="00045BF8"/>
    <w:rsid w:val="00046FC8"/>
    <w:rsid w:val="00050258"/>
    <w:rsid w:val="000504C9"/>
    <w:rsid w:val="0005146C"/>
    <w:rsid w:val="00052399"/>
    <w:rsid w:val="00052553"/>
    <w:rsid w:val="00054CBD"/>
    <w:rsid w:val="00055365"/>
    <w:rsid w:val="00062FC0"/>
    <w:rsid w:val="00063D0B"/>
    <w:rsid w:val="0006424D"/>
    <w:rsid w:val="00065E50"/>
    <w:rsid w:val="000753A7"/>
    <w:rsid w:val="000827C0"/>
    <w:rsid w:val="00083EB5"/>
    <w:rsid w:val="0009077C"/>
    <w:rsid w:val="00095A02"/>
    <w:rsid w:val="00097F0B"/>
    <w:rsid w:val="000A1582"/>
    <w:rsid w:val="000A2190"/>
    <w:rsid w:val="000A3F6C"/>
    <w:rsid w:val="000A4457"/>
    <w:rsid w:val="000A5093"/>
    <w:rsid w:val="000A618E"/>
    <w:rsid w:val="000A750E"/>
    <w:rsid w:val="000B0AAE"/>
    <w:rsid w:val="000B0FF3"/>
    <w:rsid w:val="000B5825"/>
    <w:rsid w:val="000C0F58"/>
    <w:rsid w:val="000C435E"/>
    <w:rsid w:val="000D0A8C"/>
    <w:rsid w:val="000D141B"/>
    <w:rsid w:val="000D3D5E"/>
    <w:rsid w:val="000D6B7C"/>
    <w:rsid w:val="000D76F7"/>
    <w:rsid w:val="000E2CEB"/>
    <w:rsid w:val="000E4C92"/>
    <w:rsid w:val="000E5434"/>
    <w:rsid w:val="000E5CCE"/>
    <w:rsid w:val="000F0864"/>
    <w:rsid w:val="000F096C"/>
    <w:rsid w:val="000F0E32"/>
    <w:rsid w:val="000F50AF"/>
    <w:rsid w:val="000F7679"/>
    <w:rsid w:val="0010079C"/>
    <w:rsid w:val="00101004"/>
    <w:rsid w:val="00103318"/>
    <w:rsid w:val="00113FBB"/>
    <w:rsid w:val="0012205C"/>
    <w:rsid w:val="00122C32"/>
    <w:rsid w:val="00124BEE"/>
    <w:rsid w:val="001253AD"/>
    <w:rsid w:val="001258D6"/>
    <w:rsid w:val="00125DCA"/>
    <w:rsid w:val="00127308"/>
    <w:rsid w:val="001273BF"/>
    <w:rsid w:val="00127816"/>
    <w:rsid w:val="00130158"/>
    <w:rsid w:val="0013536A"/>
    <w:rsid w:val="00136790"/>
    <w:rsid w:val="001379AC"/>
    <w:rsid w:val="001447F2"/>
    <w:rsid w:val="001465BB"/>
    <w:rsid w:val="00151AA0"/>
    <w:rsid w:val="00151BB1"/>
    <w:rsid w:val="00153344"/>
    <w:rsid w:val="001629AD"/>
    <w:rsid w:val="00165A82"/>
    <w:rsid w:val="001670E3"/>
    <w:rsid w:val="00171036"/>
    <w:rsid w:val="00175C12"/>
    <w:rsid w:val="00180756"/>
    <w:rsid w:val="00180858"/>
    <w:rsid w:val="00184493"/>
    <w:rsid w:val="00190619"/>
    <w:rsid w:val="00190A31"/>
    <w:rsid w:val="0019207D"/>
    <w:rsid w:val="00192825"/>
    <w:rsid w:val="00193399"/>
    <w:rsid w:val="00195F19"/>
    <w:rsid w:val="001A0D7C"/>
    <w:rsid w:val="001A342E"/>
    <w:rsid w:val="001B4DA8"/>
    <w:rsid w:val="001B7883"/>
    <w:rsid w:val="001B7C69"/>
    <w:rsid w:val="001C3DC5"/>
    <w:rsid w:val="001C67D1"/>
    <w:rsid w:val="001C6FA8"/>
    <w:rsid w:val="001C739D"/>
    <w:rsid w:val="001C75DA"/>
    <w:rsid w:val="001D2789"/>
    <w:rsid w:val="001D2F7B"/>
    <w:rsid w:val="001D3BFC"/>
    <w:rsid w:val="001D613A"/>
    <w:rsid w:val="001D65D9"/>
    <w:rsid w:val="001E04B0"/>
    <w:rsid w:val="001E30B9"/>
    <w:rsid w:val="001E5BCF"/>
    <w:rsid w:val="001E5D70"/>
    <w:rsid w:val="001E7130"/>
    <w:rsid w:val="001E7332"/>
    <w:rsid w:val="001F18FA"/>
    <w:rsid w:val="001F333E"/>
    <w:rsid w:val="001F7ADF"/>
    <w:rsid w:val="002007B5"/>
    <w:rsid w:val="002020E8"/>
    <w:rsid w:val="002029F0"/>
    <w:rsid w:val="00205E10"/>
    <w:rsid w:val="002117F1"/>
    <w:rsid w:val="002129D0"/>
    <w:rsid w:val="00213866"/>
    <w:rsid w:val="00215526"/>
    <w:rsid w:val="00225D2C"/>
    <w:rsid w:val="002263D9"/>
    <w:rsid w:val="002316BF"/>
    <w:rsid w:val="00231AB7"/>
    <w:rsid w:val="00232A23"/>
    <w:rsid w:val="00233842"/>
    <w:rsid w:val="00234EDF"/>
    <w:rsid w:val="00236B2F"/>
    <w:rsid w:val="00241941"/>
    <w:rsid w:val="00241BEE"/>
    <w:rsid w:val="002531A6"/>
    <w:rsid w:val="002534E7"/>
    <w:rsid w:val="00254633"/>
    <w:rsid w:val="00261F4C"/>
    <w:rsid w:val="002629D5"/>
    <w:rsid w:val="00264E60"/>
    <w:rsid w:val="00270A58"/>
    <w:rsid w:val="002718FF"/>
    <w:rsid w:val="00272035"/>
    <w:rsid w:val="00275AC9"/>
    <w:rsid w:val="00277014"/>
    <w:rsid w:val="00277CDD"/>
    <w:rsid w:val="00280D8A"/>
    <w:rsid w:val="002811DA"/>
    <w:rsid w:val="002835C6"/>
    <w:rsid w:val="00283949"/>
    <w:rsid w:val="0028492A"/>
    <w:rsid w:val="00287D81"/>
    <w:rsid w:val="00290596"/>
    <w:rsid w:val="002928D1"/>
    <w:rsid w:val="00292D41"/>
    <w:rsid w:val="00293E9F"/>
    <w:rsid w:val="00295C72"/>
    <w:rsid w:val="00296F25"/>
    <w:rsid w:val="00297BE0"/>
    <w:rsid w:val="002A059A"/>
    <w:rsid w:val="002A14BB"/>
    <w:rsid w:val="002A15A7"/>
    <w:rsid w:val="002A2662"/>
    <w:rsid w:val="002A28BA"/>
    <w:rsid w:val="002A79CF"/>
    <w:rsid w:val="002B02FA"/>
    <w:rsid w:val="002B04EA"/>
    <w:rsid w:val="002B6E22"/>
    <w:rsid w:val="002B7905"/>
    <w:rsid w:val="002C3C6A"/>
    <w:rsid w:val="002C4936"/>
    <w:rsid w:val="002C5032"/>
    <w:rsid w:val="002C516A"/>
    <w:rsid w:val="002D2B64"/>
    <w:rsid w:val="002D6B78"/>
    <w:rsid w:val="002E0D19"/>
    <w:rsid w:val="002E118C"/>
    <w:rsid w:val="002E1AC6"/>
    <w:rsid w:val="002E1C14"/>
    <w:rsid w:val="002E27E9"/>
    <w:rsid w:val="002E73D7"/>
    <w:rsid w:val="002F0F66"/>
    <w:rsid w:val="002F78BE"/>
    <w:rsid w:val="00301257"/>
    <w:rsid w:val="00301546"/>
    <w:rsid w:val="00302D94"/>
    <w:rsid w:val="00303417"/>
    <w:rsid w:val="00303F95"/>
    <w:rsid w:val="00305E01"/>
    <w:rsid w:val="0030656D"/>
    <w:rsid w:val="00306671"/>
    <w:rsid w:val="00310510"/>
    <w:rsid w:val="00312CC7"/>
    <w:rsid w:val="00313820"/>
    <w:rsid w:val="003205EC"/>
    <w:rsid w:val="00320D08"/>
    <w:rsid w:val="00323AB4"/>
    <w:rsid w:val="0032460B"/>
    <w:rsid w:val="00326D96"/>
    <w:rsid w:val="003320FE"/>
    <w:rsid w:val="003460A2"/>
    <w:rsid w:val="003548A0"/>
    <w:rsid w:val="003573E2"/>
    <w:rsid w:val="00362210"/>
    <w:rsid w:val="003627E0"/>
    <w:rsid w:val="003640EE"/>
    <w:rsid w:val="003659AB"/>
    <w:rsid w:val="003709F1"/>
    <w:rsid w:val="003756C9"/>
    <w:rsid w:val="00377559"/>
    <w:rsid w:val="00380C67"/>
    <w:rsid w:val="00382C06"/>
    <w:rsid w:val="0038703B"/>
    <w:rsid w:val="00387206"/>
    <w:rsid w:val="00392CE7"/>
    <w:rsid w:val="00393E03"/>
    <w:rsid w:val="003952F6"/>
    <w:rsid w:val="003A098F"/>
    <w:rsid w:val="003A309D"/>
    <w:rsid w:val="003A7A9E"/>
    <w:rsid w:val="003B3C6F"/>
    <w:rsid w:val="003B5932"/>
    <w:rsid w:val="003B684F"/>
    <w:rsid w:val="003C0390"/>
    <w:rsid w:val="003C3018"/>
    <w:rsid w:val="003C6A4C"/>
    <w:rsid w:val="003C6EFC"/>
    <w:rsid w:val="003C7784"/>
    <w:rsid w:val="003D165F"/>
    <w:rsid w:val="003D2F48"/>
    <w:rsid w:val="003D6EA4"/>
    <w:rsid w:val="003E01ED"/>
    <w:rsid w:val="003E082D"/>
    <w:rsid w:val="003E0867"/>
    <w:rsid w:val="003E676A"/>
    <w:rsid w:val="003F610B"/>
    <w:rsid w:val="00402810"/>
    <w:rsid w:val="004042BA"/>
    <w:rsid w:val="004046D2"/>
    <w:rsid w:val="004105F4"/>
    <w:rsid w:val="004117CD"/>
    <w:rsid w:val="00412FCC"/>
    <w:rsid w:val="00420001"/>
    <w:rsid w:val="004203A9"/>
    <w:rsid w:val="00421D84"/>
    <w:rsid w:val="00423598"/>
    <w:rsid w:val="0042407D"/>
    <w:rsid w:val="00425FA5"/>
    <w:rsid w:val="00427D66"/>
    <w:rsid w:val="004318B1"/>
    <w:rsid w:val="004343CE"/>
    <w:rsid w:val="0044108E"/>
    <w:rsid w:val="004434E7"/>
    <w:rsid w:val="00443681"/>
    <w:rsid w:val="00450C5E"/>
    <w:rsid w:val="00451362"/>
    <w:rsid w:val="0045171D"/>
    <w:rsid w:val="00451ED1"/>
    <w:rsid w:val="004536C7"/>
    <w:rsid w:val="0045450D"/>
    <w:rsid w:val="00454AC2"/>
    <w:rsid w:val="00456F22"/>
    <w:rsid w:val="004578E9"/>
    <w:rsid w:val="00457E29"/>
    <w:rsid w:val="00462562"/>
    <w:rsid w:val="00464E39"/>
    <w:rsid w:val="00465188"/>
    <w:rsid w:val="00470B90"/>
    <w:rsid w:val="0047189F"/>
    <w:rsid w:val="004751A8"/>
    <w:rsid w:val="00480346"/>
    <w:rsid w:val="0048505C"/>
    <w:rsid w:val="00487167"/>
    <w:rsid w:val="00491DB0"/>
    <w:rsid w:val="00492FCA"/>
    <w:rsid w:val="004930EE"/>
    <w:rsid w:val="004937AF"/>
    <w:rsid w:val="0049415E"/>
    <w:rsid w:val="00494DCF"/>
    <w:rsid w:val="004957E3"/>
    <w:rsid w:val="004967BB"/>
    <w:rsid w:val="004979EA"/>
    <w:rsid w:val="004A2F61"/>
    <w:rsid w:val="004A3990"/>
    <w:rsid w:val="004A476E"/>
    <w:rsid w:val="004A6B04"/>
    <w:rsid w:val="004B1547"/>
    <w:rsid w:val="004B1BDA"/>
    <w:rsid w:val="004B6769"/>
    <w:rsid w:val="004B799C"/>
    <w:rsid w:val="004C2502"/>
    <w:rsid w:val="004C50E1"/>
    <w:rsid w:val="004C7C36"/>
    <w:rsid w:val="004D0A7A"/>
    <w:rsid w:val="004D453E"/>
    <w:rsid w:val="004D7162"/>
    <w:rsid w:val="004E1414"/>
    <w:rsid w:val="004E2960"/>
    <w:rsid w:val="004E54A5"/>
    <w:rsid w:val="004E55E9"/>
    <w:rsid w:val="004E5AD6"/>
    <w:rsid w:val="004E6B81"/>
    <w:rsid w:val="004F070E"/>
    <w:rsid w:val="004F2C2E"/>
    <w:rsid w:val="00502B2A"/>
    <w:rsid w:val="00503BB9"/>
    <w:rsid w:val="00504FB3"/>
    <w:rsid w:val="005056C3"/>
    <w:rsid w:val="0051030E"/>
    <w:rsid w:val="00514A00"/>
    <w:rsid w:val="005166E6"/>
    <w:rsid w:val="00521C18"/>
    <w:rsid w:val="00523094"/>
    <w:rsid w:val="00524FB3"/>
    <w:rsid w:val="0053069F"/>
    <w:rsid w:val="0053301A"/>
    <w:rsid w:val="00536C5E"/>
    <w:rsid w:val="00536EF3"/>
    <w:rsid w:val="0053794C"/>
    <w:rsid w:val="00544157"/>
    <w:rsid w:val="00550CD5"/>
    <w:rsid w:val="00550DF2"/>
    <w:rsid w:val="005519E3"/>
    <w:rsid w:val="005525FA"/>
    <w:rsid w:val="00552D14"/>
    <w:rsid w:val="00553073"/>
    <w:rsid w:val="0055494C"/>
    <w:rsid w:val="00554FC1"/>
    <w:rsid w:val="0056003A"/>
    <w:rsid w:val="0057074B"/>
    <w:rsid w:val="00571A84"/>
    <w:rsid w:val="0057306B"/>
    <w:rsid w:val="00580953"/>
    <w:rsid w:val="005813A8"/>
    <w:rsid w:val="00581705"/>
    <w:rsid w:val="005826B0"/>
    <w:rsid w:val="0058772D"/>
    <w:rsid w:val="00590AA9"/>
    <w:rsid w:val="00591B1A"/>
    <w:rsid w:val="005925C9"/>
    <w:rsid w:val="00596D1F"/>
    <w:rsid w:val="0059768C"/>
    <w:rsid w:val="005A0B46"/>
    <w:rsid w:val="005A2146"/>
    <w:rsid w:val="005A36E5"/>
    <w:rsid w:val="005B491E"/>
    <w:rsid w:val="005C1C27"/>
    <w:rsid w:val="005C603F"/>
    <w:rsid w:val="005C684C"/>
    <w:rsid w:val="005C68D3"/>
    <w:rsid w:val="005D1943"/>
    <w:rsid w:val="005D67BB"/>
    <w:rsid w:val="005D6DFC"/>
    <w:rsid w:val="005E3B89"/>
    <w:rsid w:val="005E52E2"/>
    <w:rsid w:val="005F2EFB"/>
    <w:rsid w:val="005F5752"/>
    <w:rsid w:val="006001A7"/>
    <w:rsid w:val="0060158B"/>
    <w:rsid w:val="00603AF5"/>
    <w:rsid w:val="0060744C"/>
    <w:rsid w:val="00607E6F"/>
    <w:rsid w:val="00617258"/>
    <w:rsid w:val="006224AF"/>
    <w:rsid w:val="006268B4"/>
    <w:rsid w:val="00626BEE"/>
    <w:rsid w:val="006303BE"/>
    <w:rsid w:val="006306C4"/>
    <w:rsid w:val="0063306A"/>
    <w:rsid w:val="0063405E"/>
    <w:rsid w:val="006367DA"/>
    <w:rsid w:val="00637726"/>
    <w:rsid w:val="00641425"/>
    <w:rsid w:val="00647196"/>
    <w:rsid w:val="00657B11"/>
    <w:rsid w:val="00661DF1"/>
    <w:rsid w:val="0066283B"/>
    <w:rsid w:val="006647F6"/>
    <w:rsid w:val="00665A18"/>
    <w:rsid w:val="00672C86"/>
    <w:rsid w:val="00673EF7"/>
    <w:rsid w:val="00675D38"/>
    <w:rsid w:val="0067609F"/>
    <w:rsid w:val="00676FB2"/>
    <w:rsid w:val="00677917"/>
    <w:rsid w:val="006814CF"/>
    <w:rsid w:val="00684D1F"/>
    <w:rsid w:val="006900A1"/>
    <w:rsid w:val="00690CA2"/>
    <w:rsid w:val="006939F9"/>
    <w:rsid w:val="006B01A8"/>
    <w:rsid w:val="006B344C"/>
    <w:rsid w:val="006B377C"/>
    <w:rsid w:val="006B38B2"/>
    <w:rsid w:val="006B3B13"/>
    <w:rsid w:val="006B577B"/>
    <w:rsid w:val="006B7041"/>
    <w:rsid w:val="006C1B49"/>
    <w:rsid w:val="006C3487"/>
    <w:rsid w:val="006C4275"/>
    <w:rsid w:val="006C573C"/>
    <w:rsid w:val="006C6150"/>
    <w:rsid w:val="006C7E58"/>
    <w:rsid w:val="006D78A3"/>
    <w:rsid w:val="006E0AC5"/>
    <w:rsid w:val="006F2B63"/>
    <w:rsid w:val="006F52E1"/>
    <w:rsid w:val="006F5F2A"/>
    <w:rsid w:val="007007CE"/>
    <w:rsid w:val="00700A08"/>
    <w:rsid w:val="0070133C"/>
    <w:rsid w:val="007020C5"/>
    <w:rsid w:val="00702165"/>
    <w:rsid w:val="00705496"/>
    <w:rsid w:val="00707B85"/>
    <w:rsid w:val="00713863"/>
    <w:rsid w:val="007149B8"/>
    <w:rsid w:val="0071706E"/>
    <w:rsid w:val="00717C58"/>
    <w:rsid w:val="00723176"/>
    <w:rsid w:val="00723883"/>
    <w:rsid w:val="00726990"/>
    <w:rsid w:val="007278B4"/>
    <w:rsid w:val="007327B9"/>
    <w:rsid w:val="00732F35"/>
    <w:rsid w:val="00736894"/>
    <w:rsid w:val="00740FF3"/>
    <w:rsid w:val="00742224"/>
    <w:rsid w:val="00743993"/>
    <w:rsid w:val="0074589F"/>
    <w:rsid w:val="00753FFD"/>
    <w:rsid w:val="007554AA"/>
    <w:rsid w:val="00763F12"/>
    <w:rsid w:val="00764007"/>
    <w:rsid w:val="007668B6"/>
    <w:rsid w:val="00767347"/>
    <w:rsid w:val="00767A47"/>
    <w:rsid w:val="007711E9"/>
    <w:rsid w:val="00771EED"/>
    <w:rsid w:val="007729E2"/>
    <w:rsid w:val="00773782"/>
    <w:rsid w:val="00773C80"/>
    <w:rsid w:val="007740FE"/>
    <w:rsid w:val="007809A2"/>
    <w:rsid w:val="00781ABB"/>
    <w:rsid w:val="00783AFC"/>
    <w:rsid w:val="00790801"/>
    <w:rsid w:val="007910EE"/>
    <w:rsid w:val="00794E8C"/>
    <w:rsid w:val="007977FE"/>
    <w:rsid w:val="007A1C97"/>
    <w:rsid w:val="007A21D7"/>
    <w:rsid w:val="007A3FF7"/>
    <w:rsid w:val="007A5377"/>
    <w:rsid w:val="007B0E23"/>
    <w:rsid w:val="007B2E1B"/>
    <w:rsid w:val="007C1275"/>
    <w:rsid w:val="007C301D"/>
    <w:rsid w:val="007C3941"/>
    <w:rsid w:val="007C3CC4"/>
    <w:rsid w:val="007D07FF"/>
    <w:rsid w:val="007D1142"/>
    <w:rsid w:val="007D1155"/>
    <w:rsid w:val="007D1E0E"/>
    <w:rsid w:val="007D3376"/>
    <w:rsid w:val="007E0FEE"/>
    <w:rsid w:val="007E5135"/>
    <w:rsid w:val="007E6D91"/>
    <w:rsid w:val="007E7D3C"/>
    <w:rsid w:val="007F02F5"/>
    <w:rsid w:val="007F1242"/>
    <w:rsid w:val="007F3BEC"/>
    <w:rsid w:val="007F4630"/>
    <w:rsid w:val="007F53A7"/>
    <w:rsid w:val="007F54C4"/>
    <w:rsid w:val="008003A2"/>
    <w:rsid w:val="0080101F"/>
    <w:rsid w:val="00804E52"/>
    <w:rsid w:val="00805BCC"/>
    <w:rsid w:val="008062A4"/>
    <w:rsid w:val="008065FD"/>
    <w:rsid w:val="008130F1"/>
    <w:rsid w:val="00814575"/>
    <w:rsid w:val="00816AD3"/>
    <w:rsid w:val="008222A1"/>
    <w:rsid w:val="008246C0"/>
    <w:rsid w:val="0082673E"/>
    <w:rsid w:val="00832EAF"/>
    <w:rsid w:val="0083499D"/>
    <w:rsid w:val="008353AA"/>
    <w:rsid w:val="0084088C"/>
    <w:rsid w:val="00840F82"/>
    <w:rsid w:val="008412DD"/>
    <w:rsid w:val="00845605"/>
    <w:rsid w:val="00845B96"/>
    <w:rsid w:val="00846575"/>
    <w:rsid w:val="00850D85"/>
    <w:rsid w:val="00851C1E"/>
    <w:rsid w:val="00860D1D"/>
    <w:rsid w:val="008616D6"/>
    <w:rsid w:val="00861D95"/>
    <w:rsid w:val="00863103"/>
    <w:rsid w:val="00864CCA"/>
    <w:rsid w:val="008672FD"/>
    <w:rsid w:val="00867E02"/>
    <w:rsid w:val="0088227D"/>
    <w:rsid w:val="00884A47"/>
    <w:rsid w:val="00886D48"/>
    <w:rsid w:val="00887100"/>
    <w:rsid w:val="0088734F"/>
    <w:rsid w:val="0089231B"/>
    <w:rsid w:val="00894569"/>
    <w:rsid w:val="00896935"/>
    <w:rsid w:val="008A1B4C"/>
    <w:rsid w:val="008A3D89"/>
    <w:rsid w:val="008A3F87"/>
    <w:rsid w:val="008A78BE"/>
    <w:rsid w:val="008B220B"/>
    <w:rsid w:val="008B5640"/>
    <w:rsid w:val="008B69CE"/>
    <w:rsid w:val="008C049A"/>
    <w:rsid w:val="008C0617"/>
    <w:rsid w:val="008C4915"/>
    <w:rsid w:val="008C7530"/>
    <w:rsid w:val="008D1D2F"/>
    <w:rsid w:val="008D34DE"/>
    <w:rsid w:val="008D35C2"/>
    <w:rsid w:val="008D6D19"/>
    <w:rsid w:val="008D71E8"/>
    <w:rsid w:val="008D7AD4"/>
    <w:rsid w:val="008D7C9D"/>
    <w:rsid w:val="008E0995"/>
    <w:rsid w:val="008E43A5"/>
    <w:rsid w:val="008E5DAD"/>
    <w:rsid w:val="008E6D1D"/>
    <w:rsid w:val="008F420E"/>
    <w:rsid w:val="008F518D"/>
    <w:rsid w:val="008F5577"/>
    <w:rsid w:val="008F6336"/>
    <w:rsid w:val="0090566B"/>
    <w:rsid w:val="00911C66"/>
    <w:rsid w:val="0091266E"/>
    <w:rsid w:val="0091505D"/>
    <w:rsid w:val="00917610"/>
    <w:rsid w:val="00922420"/>
    <w:rsid w:val="00922F94"/>
    <w:rsid w:val="00924F5F"/>
    <w:rsid w:val="00926F0F"/>
    <w:rsid w:val="00927329"/>
    <w:rsid w:val="0093102F"/>
    <w:rsid w:val="00937048"/>
    <w:rsid w:val="009403BE"/>
    <w:rsid w:val="00940A87"/>
    <w:rsid w:val="00941092"/>
    <w:rsid w:val="00946D77"/>
    <w:rsid w:val="009532AD"/>
    <w:rsid w:val="00953B4B"/>
    <w:rsid w:val="00954E03"/>
    <w:rsid w:val="0095694B"/>
    <w:rsid w:val="00964B34"/>
    <w:rsid w:val="0096503B"/>
    <w:rsid w:val="00972453"/>
    <w:rsid w:val="009731EA"/>
    <w:rsid w:val="009770B3"/>
    <w:rsid w:val="00981A59"/>
    <w:rsid w:val="00982EF0"/>
    <w:rsid w:val="0098349C"/>
    <w:rsid w:val="00983E1F"/>
    <w:rsid w:val="009842D7"/>
    <w:rsid w:val="009862DE"/>
    <w:rsid w:val="00986FBF"/>
    <w:rsid w:val="00987EA1"/>
    <w:rsid w:val="00990B02"/>
    <w:rsid w:val="009919C1"/>
    <w:rsid w:val="0099225D"/>
    <w:rsid w:val="0099316A"/>
    <w:rsid w:val="00995DA3"/>
    <w:rsid w:val="009A30D2"/>
    <w:rsid w:val="009A4DDA"/>
    <w:rsid w:val="009B0A30"/>
    <w:rsid w:val="009C09D3"/>
    <w:rsid w:val="009C1C6F"/>
    <w:rsid w:val="009C2AC3"/>
    <w:rsid w:val="009C2DFA"/>
    <w:rsid w:val="009C38AC"/>
    <w:rsid w:val="009C4987"/>
    <w:rsid w:val="009C5250"/>
    <w:rsid w:val="009C7F51"/>
    <w:rsid w:val="009D1251"/>
    <w:rsid w:val="009D4B46"/>
    <w:rsid w:val="009D7412"/>
    <w:rsid w:val="009D7ACF"/>
    <w:rsid w:val="009D7BF7"/>
    <w:rsid w:val="009E1419"/>
    <w:rsid w:val="009E5D19"/>
    <w:rsid w:val="009F00C7"/>
    <w:rsid w:val="009F0910"/>
    <w:rsid w:val="009F1724"/>
    <w:rsid w:val="009F5596"/>
    <w:rsid w:val="00A00202"/>
    <w:rsid w:val="00A0044D"/>
    <w:rsid w:val="00A02FAB"/>
    <w:rsid w:val="00A0423A"/>
    <w:rsid w:val="00A048A5"/>
    <w:rsid w:val="00A055CF"/>
    <w:rsid w:val="00A0583B"/>
    <w:rsid w:val="00A105E8"/>
    <w:rsid w:val="00A137A9"/>
    <w:rsid w:val="00A14C1B"/>
    <w:rsid w:val="00A17E67"/>
    <w:rsid w:val="00A229E0"/>
    <w:rsid w:val="00A23907"/>
    <w:rsid w:val="00A23F5F"/>
    <w:rsid w:val="00A250F0"/>
    <w:rsid w:val="00A26F49"/>
    <w:rsid w:val="00A33ADB"/>
    <w:rsid w:val="00A361C9"/>
    <w:rsid w:val="00A50517"/>
    <w:rsid w:val="00A51ED5"/>
    <w:rsid w:val="00A55000"/>
    <w:rsid w:val="00A550FE"/>
    <w:rsid w:val="00A55E6F"/>
    <w:rsid w:val="00A6293D"/>
    <w:rsid w:val="00A643C7"/>
    <w:rsid w:val="00A64D5C"/>
    <w:rsid w:val="00A7105E"/>
    <w:rsid w:val="00A71851"/>
    <w:rsid w:val="00A72013"/>
    <w:rsid w:val="00A73A7C"/>
    <w:rsid w:val="00A765B2"/>
    <w:rsid w:val="00A77087"/>
    <w:rsid w:val="00A84E59"/>
    <w:rsid w:val="00A8536F"/>
    <w:rsid w:val="00A914C2"/>
    <w:rsid w:val="00A93073"/>
    <w:rsid w:val="00A96009"/>
    <w:rsid w:val="00A96586"/>
    <w:rsid w:val="00A96851"/>
    <w:rsid w:val="00A97E9B"/>
    <w:rsid w:val="00AA45F9"/>
    <w:rsid w:val="00AA4F6E"/>
    <w:rsid w:val="00AA590F"/>
    <w:rsid w:val="00AA692C"/>
    <w:rsid w:val="00AB17C6"/>
    <w:rsid w:val="00AB4953"/>
    <w:rsid w:val="00AB49B4"/>
    <w:rsid w:val="00AC4058"/>
    <w:rsid w:val="00AD4046"/>
    <w:rsid w:val="00AE25C4"/>
    <w:rsid w:val="00AE2DB1"/>
    <w:rsid w:val="00AE5B33"/>
    <w:rsid w:val="00AF0496"/>
    <w:rsid w:val="00AF0E1A"/>
    <w:rsid w:val="00AF1914"/>
    <w:rsid w:val="00AF283E"/>
    <w:rsid w:val="00AF36CE"/>
    <w:rsid w:val="00AF66F0"/>
    <w:rsid w:val="00AF7245"/>
    <w:rsid w:val="00B01B16"/>
    <w:rsid w:val="00B027AA"/>
    <w:rsid w:val="00B03064"/>
    <w:rsid w:val="00B04A1E"/>
    <w:rsid w:val="00B04DE9"/>
    <w:rsid w:val="00B10465"/>
    <w:rsid w:val="00B10D26"/>
    <w:rsid w:val="00B11230"/>
    <w:rsid w:val="00B13C7C"/>
    <w:rsid w:val="00B15FF6"/>
    <w:rsid w:val="00B1718A"/>
    <w:rsid w:val="00B21570"/>
    <w:rsid w:val="00B23E2A"/>
    <w:rsid w:val="00B23F1A"/>
    <w:rsid w:val="00B3158B"/>
    <w:rsid w:val="00B347EA"/>
    <w:rsid w:val="00B41118"/>
    <w:rsid w:val="00B43E3B"/>
    <w:rsid w:val="00B45050"/>
    <w:rsid w:val="00B4702D"/>
    <w:rsid w:val="00B47DC2"/>
    <w:rsid w:val="00B634E6"/>
    <w:rsid w:val="00B66741"/>
    <w:rsid w:val="00B66BB1"/>
    <w:rsid w:val="00B70292"/>
    <w:rsid w:val="00B707E8"/>
    <w:rsid w:val="00B71A2E"/>
    <w:rsid w:val="00B71E99"/>
    <w:rsid w:val="00B73331"/>
    <w:rsid w:val="00B750ED"/>
    <w:rsid w:val="00B75A86"/>
    <w:rsid w:val="00B7614C"/>
    <w:rsid w:val="00B7739E"/>
    <w:rsid w:val="00B8420F"/>
    <w:rsid w:val="00B8698D"/>
    <w:rsid w:val="00B920CE"/>
    <w:rsid w:val="00B942C7"/>
    <w:rsid w:val="00B94AE4"/>
    <w:rsid w:val="00B952A1"/>
    <w:rsid w:val="00B954BA"/>
    <w:rsid w:val="00BA48AF"/>
    <w:rsid w:val="00BA4DEE"/>
    <w:rsid w:val="00BA4E30"/>
    <w:rsid w:val="00BA50A4"/>
    <w:rsid w:val="00BA7CFA"/>
    <w:rsid w:val="00BB1033"/>
    <w:rsid w:val="00BB3069"/>
    <w:rsid w:val="00BB376D"/>
    <w:rsid w:val="00BB455B"/>
    <w:rsid w:val="00BB4CA7"/>
    <w:rsid w:val="00BB5E5B"/>
    <w:rsid w:val="00BC4D84"/>
    <w:rsid w:val="00BC527C"/>
    <w:rsid w:val="00BC5895"/>
    <w:rsid w:val="00BC71C7"/>
    <w:rsid w:val="00BD0FDD"/>
    <w:rsid w:val="00BD2089"/>
    <w:rsid w:val="00BD23FB"/>
    <w:rsid w:val="00BD3C4E"/>
    <w:rsid w:val="00BD6E54"/>
    <w:rsid w:val="00BE1EEB"/>
    <w:rsid w:val="00BE244C"/>
    <w:rsid w:val="00BE2C6A"/>
    <w:rsid w:val="00BE365D"/>
    <w:rsid w:val="00BE46E1"/>
    <w:rsid w:val="00BF0630"/>
    <w:rsid w:val="00BF077F"/>
    <w:rsid w:val="00BF2C83"/>
    <w:rsid w:val="00BF55F7"/>
    <w:rsid w:val="00C016A0"/>
    <w:rsid w:val="00C118B7"/>
    <w:rsid w:val="00C16564"/>
    <w:rsid w:val="00C17ACB"/>
    <w:rsid w:val="00C20478"/>
    <w:rsid w:val="00C21A12"/>
    <w:rsid w:val="00C226D6"/>
    <w:rsid w:val="00C23677"/>
    <w:rsid w:val="00C24247"/>
    <w:rsid w:val="00C308E9"/>
    <w:rsid w:val="00C33369"/>
    <w:rsid w:val="00C33697"/>
    <w:rsid w:val="00C34F10"/>
    <w:rsid w:val="00C352DF"/>
    <w:rsid w:val="00C36780"/>
    <w:rsid w:val="00C376BE"/>
    <w:rsid w:val="00C37A71"/>
    <w:rsid w:val="00C40D5D"/>
    <w:rsid w:val="00C4105F"/>
    <w:rsid w:val="00C410D4"/>
    <w:rsid w:val="00C41B0B"/>
    <w:rsid w:val="00C41DCD"/>
    <w:rsid w:val="00C45964"/>
    <w:rsid w:val="00C51894"/>
    <w:rsid w:val="00C5397A"/>
    <w:rsid w:val="00C56696"/>
    <w:rsid w:val="00C576DD"/>
    <w:rsid w:val="00C62D79"/>
    <w:rsid w:val="00C63217"/>
    <w:rsid w:val="00C67E49"/>
    <w:rsid w:val="00C70893"/>
    <w:rsid w:val="00C81C4D"/>
    <w:rsid w:val="00C83DC3"/>
    <w:rsid w:val="00C852B7"/>
    <w:rsid w:val="00C85754"/>
    <w:rsid w:val="00C86F79"/>
    <w:rsid w:val="00C876B8"/>
    <w:rsid w:val="00C87756"/>
    <w:rsid w:val="00CA0362"/>
    <w:rsid w:val="00CA257F"/>
    <w:rsid w:val="00CA48AD"/>
    <w:rsid w:val="00CA51F5"/>
    <w:rsid w:val="00CA5C15"/>
    <w:rsid w:val="00CA7660"/>
    <w:rsid w:val="00CA7DC4"/>
    <w:rsid w:val="00CB0B02"/>
    <w:rsid w:val="00CB2AE7"/>
    <w:rsid w:val="00CB307B"/>
    <w:rsid w:val="00CB4585"/>
    <w:rsid w:val="00CB4BED"/>
    <w:rsid w:val="00CB62A3"/>
    <w:rsid w:val="00CB6767"/>
    <w:rsid w:val="00CB6C54"/>
    <w:rsid w:val="00CC053A"/>
    <w:rsid w:val="00CC1E1F"/>
    <w:rsid w:val="00CC4730"/>
    <w:rsid w:val="00CC6734"/>
    <w:rsid w:val="00CD122F"/>
    <w:rsid w:val="00CD12F5"/>
    <w:rsid w:val="00CD3C86"/>
    <w:rsid w:val="00CD4CB8"/>
    <w:rsid w:val="00CD5B0B"/>
    <w:rsid w:val="00CD6D6E"/>
    <w:rsid w:val="00CD7C68"/>
    <w:rsid w:val="00CE2F19"/>
    <w:rsid w:val="00CE4FB6"/>
    <w:rsid w:val="00CE7C82"/>
    <w:rsid w:val="00CF2B95"/>
    <w:rsid w:val="00CF58F9"/>
    <w:rsid w:val="00CF60AF"/>
    <w:rsid w:val="00CF62E1"/>
    <w:rsid w:val="00CF62F6"/>
    <w:rsid w:val="00CF6F49"/>
    <w:rsid w:val="00CF784A"/>
    <w:rsid w:val="00D012FE"/>
    <w:rsid w:val="00D017C8"/>
    <w:rsid w:val="00D050A4"/>
    <w:rsid w:val="00D07117"/>
    <w:rsid w:val="00D11C2F"/>
    <w:rsid w:val="00D14314"/>
    <w:rsid w:val="00D14922"/>
    <w:rsid w:val="00D160BB"/>
    <w:rsid w:val="00D1689D"/>
    <w:rsid w:val="00D2004D"/>
    <w:rsid w:val="00D216DC"/>
    <w:rsid w:val="00D239CE"/>
    <w:rsid w:val="00D31265"/>
    <w:rsid w:val="00D31AF1"/>
    <w:rsid w:val="00D32000"/>
    <w:rsid w:val="00D34783"/>
    <w:rsid w:val="00D40A72"/>
    <w:rsid w:val="00D4255E"/>
    <w:rsid w:val="00D42746"/>
    <w:rsid w:val="00D440A0"/>
    <w:rsid w:val="00D44904"/>
    <w:rsid w:val="00D47E9A"/>
    <w:rsid w:val="00D527EB"/>
    <w:rsid w:val="00D53483"/>
    <w:rsid w:val="00D53722"/>
    <w:rsid w:val="00D54832"/>
    <w:rsid w:val="00D639FC"/>
    <w:rsid w:val="00D67C50"/>
    <w:rsid w:val="00D70BEF"/>
    <w:rsid w:val="00D751BB"/>
    <w:rsid w:val="00D77BAC"/>
    <w:rsid w:val="00D77FF6"/>
    <w:rsid w:val="00D80426"/>
    <w:rsid w:val="00D807B2"/>
    <w:rsid w:val="00D810FC"/>
    <w:rsid w:val="00D8164E"/>
    <w:rsid w:val="00D84575"/>
    <w:rsid w:val="00D84B99"/>
    <w:rsid w:val="00D85BA4"/>
    <w:rsid w:val="00D8648A"/>
    <w:rsid w:val="00D909BB"/>
    <w:rsid w:val="00D93B6E"/>
    <w:rsid w:val="00D965D8"/>
    <w:rsid w:val="00D96678"/>
    <w:rsid w:val="00D968E1"/>
    <w:rsid w:val="00DA3263"/>
    <w:rsid w:val="00DA4D1C"/>
    <w:rsid w:val="00DA56E4"/>
    <w:rsid w:val="00DB200C"/>
    <w:rsid w:val="00DB4B72"/>
    <w:rsid w:val="00DB61E8"/>
    <w:rsid w:val="00DC1ABD"/>
    <w:rsid w:val="00DC3A02"/>
    <w:rsid w:val="00DC561A"/>
    <w:rsid w:val="00DC68C0"/>
    <w:rsid w:val="00DC69AF"/>
    <w:rsid w:val="00DD2505"/>
    <w:rsid w:val="00DD428B"/>
    <w:rsid w:val="00DD47B3"/>
    <w:rsid w:val="00DE116D"/>
    <w:rsid w:val="00DE5076"/>
    <w:rsid w:val="00DE50C9"/>
    <w:rsid w:val="00DE6CE7"/>
    <w:rsid w:val="00DF0C62"/>
    <w:rsid w:val="00DF24FA"/>
    <w:rsid w:val="00E01FDD"/>
    <w:rsid w:val="00E02017"/>
    <w:rsid w:val="00E11DE9"/>
    <w:rsid w:val="00E21434"/>
    <w:rsid w:val="00E246FE"/>
    <w:rsid w:val="00E273F5"/>
    <w:rsid w:val="00E3020F"/>
    <w:rsid w:val="00E34680"/>
    <w:rsid w:val="00E3594E"/>
    <w:rsid w:val="00E36F60"/>
    <w:rsid w:val="00E40A33"/>
    <w:rsid w:val="00E4477C"/>
    <w:rsid w:val="00E504C4"/>
    <w:rsid w:val="00E51462"/>
    <w:rsid w:val="00E615EA"/>
    <w:rsid w:val="00E61A7D"/>
    <w:rsid w:val="00E61C27"/>
    <w:rsid w:val="00E632C5"/>
    <w:rsid w:val="00E638DF"/>
    <w:rsid w:val="00E653DE"/>
    <w:rsid w:val="00E7188C"/>
    <w:rsid w:val="00E740F0"/>
    <w:rsid w:val="00E83322"/>
    <w:rsid w:val="00E846BB"/>
    <w:rsid w:val="00E95A42"/>
    <w:rsid w:val="00E966F1"/>
    <w:rsid w:val="00E96EB6"/>
    <w:rsid w:val="00EA0653"/>
    <w:rsid w:val="00EA27E9"/>
    <w:rsid w:val="00EA3053"/>
    <w:rsid w:val="00EA4974"/>
    <w:rsid w:val="00EA5D3D"/>
    <w:rsid w:val="00EA5F81"/>
    <w:rsid w:val="00EA7FE5"/>
    <w:rsid w:val="00EB08A9"/>
    <w:rsid w:val="00EB3602"/>
    <w:rsid w:val="00EB45DD"/>
    <w:rsid w:val="00EB5004"/>
    <w:rsid w:val="00EB6704"/>
    <w:rsid w:val="00EB77A5"/>
    <w:rsid w:val="00EC150B"/>
    <w:rsid w:val="00EC2A1C"/>
    <w:rsid w:val="00EC3EBA"/>
    <w:rsid w:val="00EC4F09"/>
    <w:rsid w:val="00EC6F57"/>
    <w:rsid w:val="00ED02A7"/>
    <w:rsid w:val="00ED0CBE"/>
    <w:rsid w:val="00ED1C06"/>
    <w:rsid w:val="00ED20EC"/>
    <w:rsid w:val="00ED3A1B"/>
    <w:rsid w:val="00ED62C8"/>
    <w:rsid w:val="00EE0C81"/>
    <w:rsid w:val="00EE6AA2"/>
    <w:rsid w:val="00EE6C70"/>
    <w:rsid w:val="00EE779F"/>
    <w:rsid w:val="00EF0131"/>
    <w:rsid w:val="00EF0B47"/>
    <w:rsid w:val="00EF2656"/>
    <w:rsid w:val="00EF5387"/>
    <w:rsid w:val="00EF7533"/>
    <w:rsid w:val="00F028ED"/>
    <w:rsid w:val="00F03C92"/>
    <w:rsid w:val="00F0457F"/>
    <w:rsid w:val="00F047AC"/>
    <w:rsid w:val="00F05745"/>
    <w:rsid w:val="00F108F2"/>
    <w:rsid w:val="00F120A8"/>
    <w:rsid w:val="00F13D93"/>
    <w:rsid w:val="00F15CDA"/>
    <w:rsid w:val="00F1776E"/>
    <w:rsid w:val="00F21DED"/>
    <w:rsid w:val="00F35D82"/>
    <w:rsid w:val="00F36C1E"/>
    <w:rsid w:val="00F36C76"/>
    <w:rsid w:val="00F41C09"/>
    <w:rsid w:val="00F41ECC"/>
    <w:rsid w:val="00F44373"/>
    <w:rsid w:val="00F4474C"/>
    <w:rsid w:val="00F449F0"/>
    <w:rsid w:val="00F50AA5"/>
    <w:rsid w:val="00F528FB"/>
    <w:rsid w:val="00F52F81"/>
    <w:rsid w:val="00F550B2"/>
    <w:rsid w:val="00F55E0D"/>
    <w:rsid w:val="00F652B0"/>
    <w:rsid w:val="00F7597C"/>
    <w:rsid w:val="00F77B2A"/>
    <w:rsid w:val="00F80A19"/>
    <w:rsid w:val="00F82FB1"/>
    <w:rsid w:val="00F866C1"/>
    <w:rsid w:val="00F866EE"/>
    <w:rsid w:val="00F874BE"/>
    <w:rsid w:val="00F976CC"/>
    <w:rsid w:val="00FA1E19"/>
    <w:rsid w:val="00FA515D"/>
    <w:rsid w:val="00FA53BE"/>
    <w:rsid w:val="00FA5D66"/>
    <w:rsid w:val="00FB10EE"/>
    <w:rsid w:val="00FB202A"/>
    <w:rsid w:val="00FB27DA"/>
    <w:rsid w:val="00FB42AB"/>
    <w:rsid w:val="00FB4E05"/>
    <w:rsid w:val="00FC18CC"/>
    <w:rsid w:val="00FC3F81"/>
    <w:rsid w:val="00FC4D5C"/>
    <w:rsid w:val="00FD5D6A"/>
    <w:rsid w:val="00FE02FA"/>
    <w:rsid w:val="00FE21CC"/>
    <w:rsid w:val="00FE2DBF"/>
    <w:rsid w:val="00FE75B5"/>
    <w:rsid w:val="00FE7ECE"/>
    <w:rsid w:val="00FF0929"/>
    <w:rsid w:val="00FF18F4"/>
    <w:rsid w:val="00FF302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2C86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672C86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localhost:8080/swagger-ui/index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14" Type="http://schemas.openxmlformats.org/officeDocument/2006/relationships/image" Target="media/image2.png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56757D-81FC-4ED9-AE05-83001A7A8A8E}"/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1433</TotalTime>
  <Pages>4</Pages>
  <Words>347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713</cp:revision>
  <cp:lastPrinted>2022-03-29T08:53:00Z</cp:lastPrinted>
  <dcterms:created xsi:type="dcterms:W3CDTF">2017-11-17T14:15:00Z</dcterms:created>
  <dcterms:modified xsi:type="dcterms:W3CDTF">2023-09-18T15:20:00Z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