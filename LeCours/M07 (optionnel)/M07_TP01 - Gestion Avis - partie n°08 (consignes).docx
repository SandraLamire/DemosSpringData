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4C832" w14:textId="5F3821DA" w:rsidR="00924F5F" w:rsidRPr="00866339" w:rsidRDefault="00770031" w:rsidP="00401B0B">
      <w:pPr>
        <w:pStyle w:val="Titre"/>
      </w:pPr>
      <w:r w:rsidRPr="00866339">
        <w:t>Gestion des avis</w:t>
      </w:r>
      <w:r w:rsidR="00932B60" w:rsidRPr="00866339">
        <w:t xml:space="preserve"> (Partie 0</w:t>
      </w:r>
      <w:r w:rsidR="009C75C1">
        <w:t>8</w:t>
      </w:r>
      <w:r w:rsidR="00932B60" w:rsidRPr="00866339">
        <w:t>)</w:t>
      </w:r>
    </w:p>
    <w:p w14:paraId="61C8FD42" w14:textId="7E9DD684" w:rsidR="003D3178" w:rsidRPr="00866339" w:rsidRDefault="003D3178" w:rsidP="003D3178">
      <w:pPr>
        <w:pStyle w:val="Titre1"/>
        <w:rPr>
          <w:rFonts w:ascii="Century Gothic" w:hAnsi="Century Gothic"/>
          <w:szCs w:val="16"/>
        </w:rPr>
      </w:pPr>
      <w:r w:rsidRPr="00866339">
        <w:t>TP0</w:t>
      </w:r>
      <w:r w:rsidR="00AC709C" w:rsidRPr="00866339">
        <w:t>1</w:t>
      </w:r>
      <w:r w:rsidRPr="00866339">
        <w:t xml:space="preserve"> du module 0</w:t>
      </w:r>
      <w:r w:rsidR="009C75C1">
        <w:t>7</w:t>
      </w:r>
      <w:r w:rsidRPr="00866339">
        <w:t xml:space="preserve"> – </w:t>
      </w:r>
      <w:r w:rsidR="009C75C1">
        <w:t>Swagger</w:t>
      </w:r>
    </w:p>
    <w:p w14:paraId="404DB5B5" w14:textId="77777777" w:rsidR="00924F5F" w:rsidRPr="00866339" w:rsidRDefault="00924F5F" w:rsidP="00924F5F">
      <w:pPr>
        <w:rPr>
          <w:rFonts w:ascii="Century Gothic" w:hAnsi="Century Gothic"/>
          <w:sz w:val="18"/>
          <w:szCs w:val="18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866339" w14:paraId="4E93A745" w14:textId="77777777" w:rsidTr="00177E97">
        <w:tc>
          <w:tcPr>
            <w:tcW w:w="9645" w:type="dxa"/>
            <w:shd w:val="clear" w:color="auto" w:fill="F2F2F2" w:themeFill="background1" w:themeFillShade="F2"/>
          </w:tcPr>
          <w:p w14:paraId="110B602C" w14:textId="1C0E5D94" w:rsidR="006D684B" w:rsidRPr="00866339" w:rsidRDefault="006D684B" w:rsidP="006D684B">
            <w:pPr>
              <w:pStyle w:val="TPnormal"/>
            </w:pPr>
            <w:r w:rsidRPr="00866339">
              <w:t>Ce TP sera un TP fil rouge du cours</w:t>
            </w:r>
            <w:r w:rsidR="0042195D">
              <w:t>, il est optionnel</w:t>
            </w:r>
          </w:p>
          <w:p w14:paraId="0040BCB2" w14:textId="1152960A" w:rsidR="00924F5F" w:rsidRPr="00866339" w:rsidRDefault="00572C08" w:rsidP="00DE3B1D">
            <w:pPr>
              <w:pStyle w:val="TPnormal"/>
              <w:numPr>
                <w:ilvl w:val="0"/>
                <w:numId w:val="27"/>
              </w:numPr>
            </w:pPr>
            <w:r>
              <w:t>Mise en place de la documentation des APIs</w:t>
            </w:r>
          </w:p>
        </w:tc>
      </w:tr>
    </w:tbl>
    <w:p w14:paraId="1184DB29" w14:textId="77777777" w:rsidR="00924F5F" w:rsidRPr="00866339" w:rsidRDefault="00924F5F" w:rsidP="00924F5F">
      <w:pPr>
        <w:rPr>
          <w:rFonts w:ascii="Century Gothic" w:hAnsi="Century Gothic"/>
          <w:sz w:val="18"/>
          <w:szCs w:val="18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66339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866339" w:rsidRDefault="00924F5F" w:rsidP="00177E97">
            <w:pPr>
              <w:spacing w:before="40" w:after="40"/>
              <w:jc w:val="center"/>
              <w:rPr>
                <w:b/>
                <w:color w:val="FFFFFF" w:themeColor="background1"/>
              </w:rPr>
            </w:pPr>
            <w:r w:rsidRPr="00866339">
              <w:rPr>
                <w:b/>
                <w:color w:val="FFFFFF" w:themeColor="background1"/>
              </w:rPr>
              <w:t>Durée estimée</w:t>
            </w:r>
          </w:p>
        </w:tc>
      </w:tr>
      <w:tr w:rsidR="00924F5F" w:rsidRPr="00866339" w14:paraId="4A39EC7F" w14:textId="77777777" w:rsidTr="00177E9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5149F14E" w:rsidR="00924F5F" w:rsidRPr="00866339" w:rsidRDefault="00F22DAA" w:rsidP="00177E97">
            <w:pPr>
              <w:spacing w:before="120" w:after="120"/>
              <w:jc w:val="center"/>
            </w:pPr>
            <w:r>
              <w:t>20</w:t>
            </w:r>
            <w:r w:rsidR="007712A3" w:rsidRPr="00866339">
              <w:t xml:space="preserve"> </w:t>
            </w:r>
            <w:r w:rsidR="001378BD" w:rsidRPr="00866339">
              <w:t>minutes</w:t>
            </w:r>
          </w:p>
        </w:tc>
      </w:tr>
    </w:tbl>
    <w:p w14:paraId="4E70822D" w14:textId="1AD20AAC" w:rsidR="00924F5F" w:rsidRPr="00866339" w:rsidRDefault="0054232C" w:rsidP="00494DCF">
      <w:pPr>
        <w:pStyle w:val="TPTitre"/>
      </w:pPr>
      <w:r w:rsidRPr="00866339">
        <w:t>Contexte</w:t>
      </w:r>
    </w:p>
    <w:p w14:paraId="0E6C73F2" w14:textId="3119DC0D" w:rsidR="00A6637C" w:rsidRPr="00866339" w:rsidRDefault="00A6637C" w:rsidP="00A6637C">
      <w:pPr>
        <w:pStyle w:val="TPnormal"/>
      </w:pPr>
      <w:r w:rsidRPr="00866339">
        <w:t xml:space="preserve">Dans les itérations de ce module, nous allons </w:t>
      </w:r>
      <w:r w:rsidR="00DD7F00">
        <w:t>documenter nos APIs</w:t>
      </w:r>
      <w:r w:rsidRPr="00866339">
        <w:t>.</w:t>
      </w:r>
    </w:p>
    <w:p w14:paraId="71A8C4E8" w14:textId="5A0D9FA5" w:rsidR="00A6637C" w:rsidRDefault="00A6637C" w:rsidP="00A6637C">
      <w:pPr>
        <w:pStyle w:val="TPnormalpuce1"/>
      </w:pPr>
      <w:r w:rsidRPr="00866339">
        <w:t>Si vous n’aviez pas fini le TP du module 0</w:t>
      </w:r>
      <w:r w:rsidR="004B7B00">
        <w:t>5</w:t>
      </w:r>
      <w:r w:rsidRPr="00866339">
        <w:t>. Vous trouverez les classes solutions dans un zip des ressources.</w:t>
      </w:r>
    </w:p>
    <w:p w14:paraId="7255CA31" w14:textId="7B4B8945" w:rsidR="004B7B00" w:rsidRPr="00866339" w:rsidRDefault="004B7B00" w:rsidP="00A6637C">
      <w:pPr>
        <w:pStyle w:val="TPnormalpuce1"/>
      </w:pPr>
      <w:r>
        <w:t>Attention, la configuration Spring Boot n’est pas incluse</w:t>
      </w:r>
    </w:p>
    <w:p w14:paraId="3F6AC4C6" w14:textId="37720D2F" w:rsidR="00F25EAB" w:rsidRDefault="00724752" w:rsidP="0054232C">
      <w:pPr>
        <w:pStyle w:val="TPTitre"/>
      </w:pPr>
      <w:r w:rsidRPr="00866339">
        <w:t>Enoncé</w:t>
      </w:r>
    </w:p>
    <w:p w14:paraId="59FE4900" w14:textId="774E562D" w:rsidR="00612086" w:rsidRPr="003F610B" w:rsidRDefault="00612086" w:rsidP="00612086">
      <w:pPr>
        <w:pStyle w:val="Titre3"/>
        <w:numPr>
          <w:ilvl w:val="0"/>
          <w:numId w:val="37"/>
        </w:numPr>
      </w:pPr>
      <w:r>
        <w:t>Mise en place de springdoc-openapi</w:t>
      </w:r>
    </w:p>
    <w:p w14:paraId="3AD95A09" w14:textId="77777777" w:rsidR="00612086" w:rsidRDefault="00612086" w:rsidP="00612086">
      <w:pPr>
        <w:pStyle w:val="TPnormalpuce1"/>
      </w:pPr>
      <w:r>
        <w:t>Ajout du starter pour springdoc-openapi</w:t>
      </w:r>
    </w:p>
    <w:p w14:paraId="5AE9E6A8" w14:textId="3F5FCDF5" w:rsidR="00931746" w:rsidRDefault="00612086" w:rsidP="00612086">
      <w:pPr>
        <w:pStyle w:val="TPnormalpuce1"/>
      </w:pPr>
      <w:r>
        <w:t>Manipulation de l’API du projet demo-nosql au travers de Swagger-UI</w:t>
      </w:r>
    </w:p>
    <w:p w14:paraId="27E284BD" w14:textId="77777777" w:rsidR="00AB648E" w:rsidRDefault="00AB648E" w:rsidP="00AB648E"/>
    <w:p w14:paraId="56C1D252" w14:textId="4640A70D" w:rsidR="00AB648E" w:rsidRDefault="00AB648E" w:rsidP="00AB648E">
      <w:pPr>
        <w:pStyle w:val="Titre3"/>
        <w:numPr>
          <w:ilvl w:val="0"/>
          <w:numId w:val="37"/>
        </w:numPr>
      </w:pPr>
      <w:r>
        <w:t>Spécialiser le contexte de Swagger</w:t>
      </w:r>
    </w:p>
    <w:p w14:paraId="31F9A04D" w14:textId="48480F4E" w:rsidR="00AB648E" w:rsidRDefault="00AB648E" w:rsidP="00AB648E">
      <w:pPr>
        <w:pStyle w:val="TPnormalpuce1"/>
      </w:pPr>
      <w:r>
        <w:t>Configuration des URLs de swagger-ui et api-docs</w:t>
      </w:r>
      <w:r>
        <w:t xml:space="preserve"> pour qu’elles soient préfixées par </w:t>
      </w:r>
    </w:p>
    <w:p w14:paraId="382536BC" w14:textId="063D76F0" w:rsidR="00AB648E" w:rsidRDefault="00AB648E" w:rsidP="00AB648E">
      <w:pPr>
        <w:pStyle w:val="TPnormalpuce1"/>
        <w:numPr>
          <w:ilvl w:val="1"/>
          <w:numId w:val="15"/>
        </w:numPr>
      </w:pPr>
      <w:r>
        <w:t>/eni/gestion</w:t>
      </w:r>
      <w:r w:rsidR="007B24FD">
        <w:t>-avis</w:t>
      </w:r>
    </w:p>
    <w:p w14:paraId="782967A1" w14:textId="77777777" w:rsidR="00AB648E" w:rsidRDefault="00AB648E" w:rsidP="00AB648E">
      <w:pPr>
        <w:pStyle w:val="TPnormalpuce1"/>
      </w:pPr>
      <w:r>
        <w:t>C</w:t>
      </w:r>
      <w:r w:rsidRPr="001E0BB3">
        <w:t>ré</w:t>
      </w:r>
      <w:r>
        <w:t>ation d’</w:t>
      </w:r>
      <w:r w:rsidRPr="001E0BB3">
        <w:t>une classe de configuration de l’Open API</w:t>
      </w:r>
    </w:p>
    <w:p w14:paraId="1FA797AD" w14:textId="67798F96" w:rsidR="00AB648E" w:rsidRDefault="00AB648E" w:rsidP="00AB648E">
      <w:pPr>
        <w:pStyle w:val="TPnormalpuce1"/>
        <w:numPr>
          <w:ilvl w:val="1"/>
          <w:numId w:val="15"/>
        </w:numPr>
      </w:pPr>
      <w:r>
        <w:t>Spécialiser le titre, la description et le numéro de version de la documentation</w:t>
      </w:r>
    </w:p>
    <w:p w14:paraId="0F8D31F2" w14:textId="329CE1E5" w:rsidR="002145AA" w:rsidRPr="00AB648E" w:rsidRDefault="002145AA" w:rsidP="00AB648E">
      <w:pPr>
        <w:pStyle w:val="TPnormalpuce1"/>
        <w:numPr>
          <w:ilvl w:val="1"/>
          <w:numId w:val="15"/>
        </w:numPr>
      </w:pPr>
      <w:r>
        <w:t>Voici un exemple de rendu souhaité</w:t>
      </w:r>
      <w:r w:rsidR="00FF127D">
        <w:t> :</w:t>
      </w:r>
    </w:p>
    <w:p w14:paraId="58C69EAA" w14:textId="517C047C" w:rsidR="00AB648E" w:rsidRPr="00866339" w:rsidRDefault="00F945D7" w:rsidP="00AB648E">
      <w:r>
        <w:rPr>
          <w:noProof/>
        </w:rPr>
        <w:lastRenderedPageBreak/>
        <w:drawing>
          <wp:inline distT="0" distB="0" distL="0" distR="0" wp14:anchorId="7488C5C7" wp14:editId="23DC802D">
            <wp:extent cx="5420360" cy="6386195"/>
            <wp:effectExtent l="19050" t="19050" r="27940" b="14605"/>
            <wp:docPr id="7755111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63861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AB648E" w:rsidRPr="00866339" w:rsidSect="006B3B13">
      <w:headerReference w:type="default" r:id="rId11"/>
      <w:footerReference w:type="default" r:id="rId12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6DFEE" w14:textId="77777777" w:rsidR="00126D79" w:rsidRPr="00866339" w:rsidRDefault="00126D79" w:rsidP="006C7E58">
      <w:r w:rsidRPr="00866339">
        <w:separator/>
      </w:r>
    </w:p>
  </w:endnote>
  <w:endnote w:type="continuationSeparator" w:id="0">
    <w:p w14:paraId="1D41E40F" w14:textId="77777777" w:rsidR="00126D79" w:rsidRPr="00866339" w:rsidRDefault="00126D79" w:rsidP="006C7E58">
      <w:r w:rsidRPr="0086633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:rsidRPr="00866339" w14:paraId="7CA979A6" w14:textId="77777777" w:rsidTr="00F452FC">
      <w:tc>
        <w:tcPr>
          <w:tcW w:w="2500" w:type="pct"/>
          <w:vAlign w:val="bottom"/>
        </w:tcPr>
        <w:p w14:paraId="2D4B46D5" w14:textId="77777777" w:rsidR="003D3178" w:rsidRPr="00866339" w:rsidRDefault="003D3178" w:rsidP="003D3178">
          <w:pPr>
            <w:pStyle w:val="Pieddepage"/>
          </w:pPr>
          <w:r w:rsidRPr="00866339">
            <w:t xml:space="preserve">Page </w:t>
          </w:r>
          <w:r w:rsidRPr="00866339">
            <w:fldChar w:fldCharType="begin"/>
          </w:r>
          <w:r w:rsidRPr="00866339">
            <w:instrText xml:space="preserve"> PAGE   \* MERGEFORMAT </w:instrText>
          </w:r>
          <w:r w:rsidRPr="00866339">
            <w:fldChar w:fldCharType="separate"/>
          </w:r>
          <w:r w:rsidRPr="00866339">
            <w:t>1</w:t>
          </w:r>
          <w:r w:rsidRPr="00866339">
            <w:fldChar w:fldCharType="end"/>
          </w:r>
          <w:r w:rsidRPr="00866339">
            <w:t>/</w:t>
          </w:r>
          <w:fldSimple w:instr=" NUMPAGES   \* MERGEFORMAT ">
            <w:r w:rsidRPr="00866339">
              <w:t>2</w:t>
            </w:r>
          </w:fldSimple>
        </w:p>
      </w:tc>
      <w:tc>
        <w:tcPr>
          <w:tcW w:w="2500" w:type="pct"/>
        </w:tcPr>
        <w:p w14:paraId="3BE9352B" w14:textId="77777777" w:rsidR="003D3178" w:rsidRPr="00866339" w:rsidRDefault="003D3178" w:rsidP="003D3178">
          <w:pPr>
            <w:pStyle w:val="Pieddepage"/>
            <w:tabs>
              <w:tab w:val="left" w:pos="690"/>
              <w:tab w:val="right" w:pos="5018"/>
            </w:tabs>
          </w:pPr>
          <w:r w:rsidRPr="00866339">
            <w:rPr>
              <w:sz w:val="22"/>
            </w:rPr>
            <w:tab/>
          </w:r>
          <w:r w:rsidRPr="00866339">
            <w:rPr>
              <w:sz w:val="22"/>
            </w:rPr>
            <w:tab/>
          </w:r>
          <w:r w:rsidRPr="00866339">
            <w:rPr>
              <w:noProof/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:rsidRPr="00866339" w14:paraId="5EA7210A" w14:textId="77777777" w:rsidTr="00F452FC">
      <w:tc>
        <w:tcPr>
          <w:tcW w:w="1" w:type="pct"/>
          <w:gridSpan w:val="2"/>
          <w:vAlign w:val="bottom"/>
        </w:tcPr>
        <w:p w14:paraId="0CACDD01" w14:textId="77777777" w:rsidR="003D3178" w:rsidRPr="00866339" w:rsidRDefault="003D3178" w:rsidP="003D3178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866339">
            <w:rPr>
              <w:sz w:val="14"/>
              <w:szCs w:val="14"/>
            </w:rPr>
            <w:t>© ENI – Tous droits réservés</w:t>
          </w:r>
        </w:p>
      </w:tc>
    </w:tr>
  </w:tbl>
  <w:p w14:paraId="157416F5" w14:textId="0A31A31D" w:rsidR="00960306" w:rsidRPr="00866339" w:rsidRDefault="00960306" w:rsidP="003D31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22D10" w14:textId="77777777" w:rsidR="00126D79" w:rsidRPr="00866339" w:rsidRDefault="00126D79" w:rsidP="006C7E58">
      <w:r w:rsidRPr="00866339">
        <w:separator/>
      </w:r>
    </w:p>
  </w:footnote>
  <w:footnote w:type="continuationSeparator" w:id="0">
    <w:p w14:paraId="28BCC285" w14:textId="77777777" w:rsidR="00126D79" w:rsidRPr="00866339" w:rsidRDefault="00126D79" w:rsidP="006C7E58">
      <w:r w:rsidRPr="0086633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815E" w14:textId="77777777" w:rsidR="003D3178" w:rsidRPr="00866339" w:rsidRDefault="003D3178" w:rsidP="003D3178">
    <w:pPr>
      <w:pStyle w:val="En-tte"/>
      <w:jc w:val="right"/>
      <w:rPr>
        <w:sz w:val="22"/>
      </w:rPr>
    </w:pPr>
    <w:r w:rsidRPr="00866339">
      <w:rPr>
        <w:sz w:val="22"/>
        <w:szCs w:val="22"/>
      </w:rPr>
      <w:t>Java Frameworks</w:t>
    </w:r>
  </w:p>
  <w:p w14:paraId="7AC392B1" w14:textId="77777777" w:rsidR="00960306" w:rsidRPr="00866339" w:rsidRDefault="00960306" w:rsidP="006C7E58">
    <w:pPr>
      <w:pStyle w:val="En-tte"/>
      <w:jc w:val="right"/>
      <w:rPr>
        <w:color w:val="343642"/>
        <w:sz w:val="22"/>
      </w:rPr>
    </w:pPr>
  </w:p>
  <w:p w14:paraId="157416F1" w14:textId="77777777" w:rsidR="00960306" w:rsidRPr="00866339" w:rsidRDefault="0096030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A4550"/>
    <w:multiLevelType w:val="hybridMultilevel"/>
    <w:tmpl w:val="5E3467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4B0A16"/>
    <w:multiLevelType w:val="hybridMultilevel"/>
    <w:tmpl w:val="3664F8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EC0491"/>
    <w:multiLevelType w:val="hybridMultilevel"/>
    <w:tmpl w:val="DB20F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1625DE"/>
    <w:multiLevelType w:val="hybridMultilevel"/>
    <w:tmpl w:val="C374E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374D7F"/>
    <w:multiLevelType w:val="hybridMultilevel"/>
    <w:tmpl w:val="FEE414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053B10"/>
    <w:multiLevelType w:val="hybridMultilevel"/>
    <w:tmpl w:val="67A22644"/>
    <w:lvl w:ilvl="0" w:tplc="5216A580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 w15:restartNumberingAfterBreak="0">
    <w:nsid w:val="6BD935BE"/>
    <w:multiLevelType w:val="hybridMultilevel"/>
    <w:tmpl w:val="29005428"/>
    <w:lvl w:ilvl="0" w:tplc="040C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4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CDA7C3B"/>
    <w:multiLevelType w:val="hybridMultilevel"/>
    <w:tmpl w:val="4FDC14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6265">
    <w:abstractNumId w:val="36"/>
  </w:num>
  <w:num w:numId="2" w16cid:durableId="423841332">
    <w:abstractNumId w:val="37"/>
  </w:num>
  <w:num w:numId="3" w16cid:durableId="2094937610">
    <w:abstractNumId w:val="6"/>
  </w:num>
  <w:num w:numId="4" w16cid:durableId="978612727">
    <w:abstractNumId w:val="17"/>
  </w:num>
  <w:num w:numId="5" w16cid:durableId="1821341591">
    <w:abstractNumId w:val="8"/>
  </w:num>
  <w:num w:numId="6" w16cid:durableId="1314068622">
    <w:abstractNumId w:val="31"/>
  </w:num>
  <w:num w:numId="7" w16cid:durableId="1213930022">
    <w:abstractNumId w:val="21"/>
  </w:num>
  <w:num w:numId="8" w16cid:durableId="1574244534">
    <w:abstractNumId w:val="0"/>
  </w:num>
  <w:num w:numId="9" w16cid:durableId="1020282331">
    <w:abstractNumId w:val="25"/>
  </w:num>
  <w:num w:numId="10" w16cid:durableId="1932279289">
    <w:abstractNumId w:val="14"/>
  </w:num>
  <w:num w:numId="11" w16cid:durableId="626013579">
    <w:abstractNumId w:val="2"/>
  </w:num>
  <w:num w:numId="12" w16cid:durableId="969287852">
    <w:abstractNumId w:val="26"/>
  </w:num>
  <w:num w:numId="13" w16cid:durableId="1197550043">
    <w:abstractNumId w:val="13"/>
  </w:num>
  <w:num w:numId="14" w16cid:durableId="586889201">
    <w:abstractNumId w:val="12"/>
  </w:num>
  <w:num w:numId="15" w16cid:durableId="402338492">
    <w:abstractNumId w:val="30"/>
  </w:num>
  <w:num w:numId="16" w16cid:durableId="308020630">
    <w:abstractNumId w:val="4"/>
  </w:num>
  <w:num w:numId="17" w16cid:durableId="1191608101">
    <w:abstractNumId w:val="27"/>
  </w:num>
  <w:num w:numId="18" w16cid:durableId="371392971">
    <w:abstractNumId w:val="7"/>
  </w:num>
  <w:num w:numId="19" w16cid:durableId="2059548340">
    <w:abstractNumId w:val="32"/>
  </w:num>
  <w:num w:numId="20" w16cid:durableId="1546990584">
    <w:abstractNumId w:val="5"/>
  </w:num>
  <w:num w:numId="21" w16cid:durableId="746152947">
    <w:abstractNumId w:val="3"/>
  </w:num>
  <w:num w:numId="22" w16cid:durableId="1050110845">
    <w:abstractNumId w:val="18"/>
  </w:num>
  <w:num w:numId="23" w16cid:durableId="872111647">
    <w:abstractNumId w:val="34"/>
  </w:num>
  <w:num w:numId="24" w16cid:durableId="589965995">
    <w:abstractNumId w:val="23"/>
  </w:num>
  <w:num w:numId="25" w16cid:durableId="1414162638">
    <w:abstractNumId w:val="11"/>
  </w:num>
  <w:num w:numId="26" w16cid:durableId="1045836389">
    <w:abstractNumId w:val="9"/>
  </w:num>
  <w:num w:numId="27" w16cid:durableId="103576334">
    <w:abstractNumId w:val="33"/>
  </w:num>
  <w:num w:numId="28" w16cid:durableId="1844006698">
    <w:abstractNumId w:val="29"/>
  </w:num>
  <w:num w:numId="29" w16cid:durableId="876697249">
    <w:abstractNumId w:val="10"/>
  </w:num>
  <w:num w:numId="30" w16cid:durableId="1212351522">
    <w:abstractNumId w:val="15"/>
  </w:num>
  <w:num w:numId="31" w16cid:durableId="1603956696">
    <w:abstractNumId w:val="19"/>
  </w:num>
  <w:num w:numId="32" w16cid:durableId="797844146">
    <w:abstractNumId w:val="1"/>
  </w:num>
  <w:num w:numId="33" w16cid:durableId="466512688">
    <w:abstractNumId w:val="16"/>
  </w:num>
  <w:num w:numId="34" w16cid:durableId="1521430728">
    <w:abstractNumId w:val="22"/>
  </w:num>
  <w:num w:numId="35" w16cid:durableId="59837807">
    <w:abstractNumId w:val="35"/>
  </w:num>
  <w:num w:numId="36" w16cid:durableId="533346177">
    <w:abstractNumId w:val="20"/>
  </w:num>
  <w:num w:numId="37" w16cid:durableId="2116360449">
    <w:abstractNumId w:val="28"/>
  </w:num>
  <w:num w:numId="38" w16cid:durableId="196681488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00B97"/>
    <w:rsid w:val="000122A5"/>
    <w:rsid w:val="00014023"/>
    <w:rsid w:val="00017F84"/>
    <w:rsid w:val="000417F6"/>
    <w:rsid w:val="00047ECB"/>
    <w:rsid w:val="000504C9"/>
    <w:rsid w:val="0006103E"/>
    <w:rsid w:val="000753A7"/>
    <w:rsid w:val="000768DC"/>
    <w:rsid w:val="00077847"/>
    <w:rsid w:val="00097F0B"/>
    <w:rsid w:val="000A1582"/>
    <w:rsid w:val="000A202A"/>
    <w:rsid w:val="000B076B"/>
    <w:rsid w:val="000B5C65"/>
    <w:rsid w:val="000C0A0B"/>
    <w:rsid w:val="000D0A8C"/>
    <w:rsid w:val="000D53BE"/>
    <w:rsid w:val="000E5CCE"/>
    <w:rsid w:val="000E75EA"/>
    <w:rsid w:val="000F0864"/>
    <w:rsid w:val="000F3E0F"/>
    <w:rsid w:val="000F4AB3"/>
    <w:rsid w:val="000F50AF"/>
    <w:rsid w:val="00106655"/>
    <w:rsid w:val="001121A7"/>
    <w:rsid w:val="001142C3"/>
    <w:rsid w:val="00116AA7"/>
    <w:rsid w:val="0012509D"/>
    <w:rsid w:val="00125DCA"/>
    <w:rsid w:val="001269F6"/>
    <w:rsid w:val="00126D79"/>
    <w:rsid w:val="00134C51"/>
    <w:rsid w:val="00136790"/>
    <w:rsid w:val="001378BD"/>
    <w:rsid w:val="00145C0F"/>
    <w:rsid w:val="00146C27"/>
    <w:rsid w:val="00151AA0"/>
    <w:rsid w:val="00161959"/>
    <w:rsid w:val="00162C0C"/>
    <w:rsid w:val="001659B8"/>
    <w:rsid w:val="0017273B"/>
    <w:rsid w:val="00177E97"/>
    <w:rsid w:val="00180858"/>
    <w:rsid w:val="00195C87"/>
    <w:rsid w:val="001A0D7C"/>
    <w:rsid w:val="001A2373"/>
    <w:rsid w:val="001B4DA8"/>
    <w:rsid w:val="001C739D"/>
    <w:rsid w:val="001D3BFC"/>
    <w:rsid w:val="001D63E8"/>
    <w:rsid w:val="001F18FA"/>
    <w:rsid w:val="001F5D67"/>
    <w:rsid w:val="00200879"/>
    <w:rsid w:val="002020E8"/>
    <w:rsid w:val="00206A6A"/>
    <w:rsid w:val="00213541"/>
    <w:rsid w:val="002145AA"/>
    <w:rsid w:val="00225D2C"/>
    <w:rsid w:val="002263D9"/>
    <w:rsid w:val="00226809"/>
    <w:rsid w:val="00230307"/>
    <w:rsid w:val="0023227C"/>
    <w:rsid w:val="00241941"/>
    <w:rsid w:val="00241BEE"/>
    <w:rsid w:val="002559FE"/>
    <w:rsid w:val="00261F4C"/>
    <w:rsid w:val="002646B8"/>
    <w:rsid w:val="00277014"/>
    <w:rsid w:val="00277CDD"/>
    <w:rsid w:val="00280C87"/>
    <w:rsid w:val="002822D8"/>
    <w:rsid w:val="002835C6"/>
    <w:rsid w:val="00287D81"/>
    <w:rsid w:val="002A2662"/>
    <w:rsid w:val="002A28BA"/>
    <w:rsid w:val="002A28FD"/>
    <w:rsid w:val="002B04EA"/>
    <w:rsid w:val="002B0A46"/>
    <w:rsid w:val="002B2C06"/>
    <w:rsid w:val="002B5149"/>
    <w:rsid w:val="002B5799"/>
    <w:rsid w:val="002C4936"/>
    <w:rsid w:val="002C5032"/>
    <w:rsid w:val="002D2B64"/>
    <w:rsid w:val="002F355D"/>
    <w:rsid w:val="002F78BE"/>
    <w:rsid w:val="00301257"/>
    <w:rsid w:val="00302E28"/>
    <w:rsid w:val="0031523E"/>
    <w:rsid w:val="00333F63"/>
    <w:rsid w:val="003461D0"/>
    <w:rsid w:val="003548A0"/>
    <w:rsid w:val="003550D4"/>
    <w:rsid w:val="003709F1"/>
    <w:rsid w:val="003766FD"/>
    <w:rsid w:val="00376D76"/>
    <w:rsid w:val="00382C06"/>
    <w:rsid w:val="00384614"/>
    <w:rsid w:val="00387206"/>
    <w:rsid w:val="00391E5E"/>
    <w:rsid w:val="00394B90"/>
    <w:rsid w:val="003A0539"/>
    <w:rsid w:val="003A0DFC"/>
    <w:rsid w:val="003A19A4"/>
    <w:rsid w:val="003A1FEF"/>
    <w:rsid w:val="003C6A4C"/>
    <w:rsid w:val="003C6EFC"/>
    <w:rsid w:val="003D3178"/>
    <w:rsid w:val="003D7207"/>
    <w:rsid w:val="003E41B3"/>
    <w:rsid w:val="003E676A"/>
    <w:rsid w:val="00401B0B"/>
    <w:rsid w:val="004218BE"/>
    <w:rsid w:val="0042195D"/>
    <w:rsid w:val="0043679A"/>
    <w:rsid w:val="00437E90"/>
    <w:rsid w:val="0044211C"/>
    <w:rsid w:val="00450C5E"/>
    <w:rsid w:val="00450C7A"/>
    <w:rsid w:val="00452E6D"/>
    <w:rsid w:val="00462AB0"/>
    <w:rsid w:val="0048302D"/>
    <w:rsid w:val="00486516"/>
    <w:rsid w:val="00492FCA"/>
    <w:rsid w:val="00494DCF"/>
    <w:rsid w:val="004B1C69"/>
    <w:rsid w:val="004B7B00"/>
    <w:rsid w:val="004C10E7"/>
    <w:rsid w:val="004C1C4B"/>
    <w:rsid w:val="004C2502"/>
    <w:rsid w:val="004C5222"/>
    <w:rsid w:val="004D279C"/>
    <w:rsid w:val="004E087C"/>
    <w:rsid w:val="004E296C"/>
    <w:rsid w:val="004E55F8"/>
    <w:rsid w:val="004F2C2E"/>
    <w:rsid w:val="004F3EEE"/>
    <w:rsid w:val="004F3FD0"/>
    <w:rsid w:val="004F52F2"/>
    <w:rsid w:val="005056C3"/>
    <w:rsid w:val="00525EE2"/>
    <w:rsid w:val="00532913"/>
    <w:rsid w:val="0054232C"/>
    <w:rsid w:val="00544157"/>
    <w:rsid w:val="00554F89"/>
    <w:rsid w:val="00556E19"/>
    <w:rsid w:val="00557B62"/>
    <w:rsid w:val="00572C08"/>
    <w:rsid w:val="00572F72"/>
    <w:rsid w:val="0057306B"/>
    <w:rsid w:val="00584988"/>
    <w:rsid w:val="00591B03"/>
    <w:rsid w:val="005A36E5"/>
    <w:rsid w:val="005C07E5"/>
    <w:rsid w:val="005C1BB9"/>
    <w:rsid w:val="005C68D3"/>
    <w:rsid w:val="005D1943"/>
    <w:rsid w:val="005E3B89"/>
    <w:rsid w:val="005E6C3F"/>
    <w:rsid w:val="005F0AF4"/>
    <w:rsid w:val="005F2EFB"/>
    <w:rsid w:val="00603E48"/>
    <w:rsid w:val="00606436"/>
    <w:rsid w:val="00612086"/>
    <w:rsid w:val="00613FE8"/>
    <w:rsid w:val="00615136"/>
    <w:rsid w:val="0063306A"/>
    <w:rsid w:val="0063320C"/>
    <w:rsid w:val="006367DA"/>
    <w:rsid w:val="00637ECE"/>
    <w:rsid w:val="006413CB"/>
    <w:rsid w:val="00643144"/>
    <w:rsid w:val="00652AD8"/>
    <w:rsid w:val="006723CE"/>
    <w:rsid w:val="00684A67"/>
    <w:rsid w:val="006939F9"/>
    <w:rsid w:val="00696ED7"/>
    <w:rsid w:val="006A2855"/>
    <w:rsid w:val="006A48BF"/>
    <w:rsid w:val="006B1FEB"/>
    <w:rsid w:val="006B37AA"/>
    <w:rsid w:val="006B3B13"/>
    <w:rsid w:val="006B5014"/>
    <w:rsid w:val="006C08A6"/>
    <w:rsid w:val="006C573C"/>
    <w:rsid w:val="006C7E58"/>
    <w:rsid w:val="006D307D"/>
    <w:rsid w:val="006D684B"/>
    <w:rsid w:val="006E3CCD"/>
    <w:rsid w:val="006E4033"/>
    <w:rsid w:val="007007CE"/>
    <w:rsid w:val="00713863"/>
    <w:rsid w:val="00720940"/>
    <w:rsid w:val="00724752"/>
    <w:rsid w:val="007327B9"/>
    <w:rsid w:val="007367F9"/>
    <w:rsid w:val="00743993"/>
    <w:rsid w:val="0074737D"/>
    <w:rsid w:val="00760485"/>
    <w:rsid w:val="00760726"/>
    <w:rsid w:val="00764007"/>
    <w:rsid w:val="00770031"/>
    <w:rsid w:val="007712A3"/>
    <w:rsid w:val="00782744"/>
    <w:rsid w:val="007910EE"/>
    <w:rsid w:val="007A1C97"/>
    <w:rsid w:val="007A21D7"/>
    <w:rsid w:val="007B0719"/>
    <w:rsid w:val="007B24FD"/>
    <w:rsid w:val="007B2626"/>
    <w:rsid w:val="007B70A7"/>
    <w:rsid w:val="007B7788"/>
    <w:rsid w:val="007C2B4A"/>
    <w:rsid w:val="007C301D"/>
    <w:rsid w:val="007C733B"/>
    <w:rsid w:val="007D1155"/>
    <w:rsid w:val="007D2F04"/>
    <w:rsid w:val="007E0E92"/>
    <w:rsid w:val="007E5BD6"/>
    <w:rsid w:val="007E7D3C"/>
    <w:rsid w:val="008065FD"/>
    <w:rsid w:val="00812C36"/>
    <w:rsid w:val="008130F1"/>
    <w:rsid w:val="0081662B"/>
    <w:rsid w:val="00816A97"/>
    <w:rsid w:val="0083499D"/>
    <w:rsid w:val="00845605"/>
    <w:rsid w:val="00863103"/>
    <w:rsid w:val="00863E76"/>
    <w:rsid w:val="00866339"/>
    <w:rsid w:val="008672FD"/>
    <w:rsid w:val="00867E02"/>
    <w:rsid w:val="00880958"/>
    <w:rsid w:val="008816D5"/>
    <w:rsid w:val="00894B62"/>
    <w:rsid w:val="008A0524"/>
    <w:rsid w:val="008B220B"/>
    <w:rsid w:val="008B27F5"/>
    <w:rsid w:val="008C4915"/>
    <w:rsid w:val="008D1CE5"/>
    <w:rsid w:val="008D35C2"/>
    <w:rsid w:val="008E5DAD"/>
    <w:rsid w:val="008E6D1D"/>
    <w:rsid w:val="008F35F1"/>
    <w:rsid w:val="00900619"/>
    <w:rsid w:val="00920880"/>
    <w:rsid w:val="00922F94"/>
    <w:rsid w:val="00924840"/>
    <w:rsid w:val="00924F5F"/>
    <w:rsid w:val="00931746"/>
    <w:rsid w:val="00932B60"/>
    <w:rsid w:val="00937048"/>
    <w:rsid w:val="00940AB5"/>
    <w:rsid w:val="009501F5"/>
    <w:rsid w:val="00954E03"/>
    <w:rsid w:val="00956061"/>
    <w:rsid w:val="00960306"/>
    <w:rsid w:val="00964B34"/>
    <w:rsid w:val="0096503B"/>
    <w:rsid w:val="009661EC"/>
    <w:rsid w:val="00971B33"/>
    <w:rsid w:val="009731EA"/>
    <w:rsid w:val="00974554"/>
    <w:rsid w:val="0097620B"/>
    <w:rsid w:val="0097731D"/>
    <w:rsid w:val="00981502"/>
    <w:rsid w:val="009862DE"/>
    <w:rsid w:val="009905A7"/>
    <w:rsid w:val="00990B02"/>
    <w:rsid w:val="00996A15"/>
    <w:rsid w:val="009A5E22"/>
    <w:rsid w:val="009B2E00"/>
    <w:rsid w:val="009B3A5B"/>
    <w:rsid w:val="009B4E11"/>
    <w:rsid w:val="009C09D3"/>
    <w:rsid w:val="009C2AC3"/>
    <w:rsid w:val="009C75C1"/>
    <w:rsid w:val="009D0599"/>
    <w:rsid w:val="009D1251"/>
    <w:rsid w:val="009D4BEF"/>
    <w:rsid w:val="009D6DBD"/>
    <w:rsid w:val="009E0D8D"/>
    <w:rsid w:val="009E1709"/>
    <w:rsid w:val="009E22E0"/>
    <w:rsid w:val="009F2FD8"/>
    <w:rsid w:val="00A0053F"/>
    <w:rsid w:val="00A055CF"/>
    <w:rsid w:val="00A1488A"/>
    <w:rsid w:val="00A150D3"/>
    <w:rsid w:val="00A237C6"/>
    <w:rsid w:val="00A26970"/>
    <w:rsid w:val="00A31D97"/>
    <w:rsid w:val="00A331B4"/>
    <w:rsid w:val="00A334B9"/>
    <w:rsid w:val="00A361C9"/>
    <w:rsid w:val="00A604FB"/>
    <w:rsid w:val="00A62B26"/>
    <w:rsid w:val="00A62F6A"/>
    <w:rsid w:val="00A6637C"/>
    <w:rsid w:val="00A66AF7"/>
    <w:rsid w:val="00A76CB9"/>
    <w:rsid w:val="00A770C3"/>
    <w:rsid w:val="00A8528B"/>
    <w:rsid w:val="00A915C0"/>
    <w:rsid w:val="00A93073"/>
    <w:rsid w:val="00A94283"/>
    <w:rsid w:val="00AB573E"/>
    <w:rsid w:val="00AB648E"/>
    <w:rsid w:val="00AB7528"/>
    <w:rsid w:val="00AC709C"/>
    <w:rsid w:val="00AD1159"/>
    <w:rsid w:val="00AE01E9"/>
    <w:rsid w:val="00AE093B"/>
    <w:rsid w:val="00AE20E9"/>
    <w:rsid w:val="00B022F8"/>
    <w:rsid w:val="00B027AA"/>
    <w:rsid w:val="00B041DD"/>
    <w:rsid w:val="00B04A1E"/>
    <w:rsid w:val="00B1718A"/>
    <w:rsid w:val="00B17FD3"/>
    <w:rsid w:val="00B27C8C"/>
    <w:rsid w:val="00B43E3B"/>
    <w:rsid w:val="00B456C7"/>
    <w:rsid w:val="00B56AF1"/>
    <w:rsid w:val="00B677F2"/>
    <w:rsid w:val="00B67A05"/>
    <w:rsid w:val="00B71A2E"/>
    <w:rsid w:val="00B73331"/>
    <w:rsid w:val="00B757B4"/>
    <w:rsid w:val="00B75A86"/>
    <w:rsid w:val="00B7614C"/>
    <w:rsid w:val="00BA4E30"/>
    <w:rsid w:val="00BB5E5B"/>
    <w:rsid w:val="00BB64D1"/>
    <w:rsid w:val="00BB6CF9"/>
    <w:rsid w:val="00BE19EA"/>
    <w:rsid w:val="00BE4344"/>
    <w:rsid w:val="00BF077F"/>
    <w:rsid w:val="00BF0F24"/>
    <w:rsid w:val="00BF4DE9"/>
    <w:rsid w:val="00C05D06"/>
    <w:rsid w:val="00C16564"/>
    <w:rsid w:val="00C208FC"/>
    <w:rsid w:val="00C2205A"/>
    <w:rsid w:val="00C33697"/>
    <w:rsid w:val="00C351C3"/>
    <w:rsid w:val="00C41B0B"/>
    <w:rsid w:val="00C47958"/>
    <w:rsid w:val="00C5214A"/>
    <w:rsid w:val="00C53C5E"/>
    <w:rsid w:val="00C61101"/>
    <w:rsid w:val="00C62D79"/>
    <w:rsid w:val="00C87756"/>
    <w:rsid w:val="00C91647"/>
    <w:rsid w:val="00CA1A36"/>
    <w:rsid w:val="00CA5C15"/>
    <w:rsid w:val="00CB2B30"/>
    <w:rsid w:val="00CB6767"/>
    <w:rsid w:val="00CC4730"/>
    <w:rsid w:val="00CD53EC"/>
    <w:rsid w:val="00CD5509"/>
    <w:rsid w:val="00CD6D6E"/>
    <w:rsid w:val="00CE2F19"/>
    <w:rsid w:val="00CE7F57"/>
    <w:rsid w:val="00CF10E0"/>
    <w:rsid w:val="00CF5079"/>
    <w:rsid w:val="00D02F47"/>
    <w:rsid w:val="00D05F58"/>
    <w:rsid w:val="00D07F2F"/>
    <w:rsid w:val="00D14314"/>
    <w:rsid w:val="00D16AD6"/>
    <w:rsid w:val="00D2004D"/>
    <w:rsid w:val="00D31AF1"/>
    <w:rsid w:val="00D346FC"/>
    <w:rsid w:val="00D43C33"/>
    <w:rsid w:val="00D4429B"/>
    <w:rsid w:val="00D6616A"/>
    <w:rsid w:val="00D85BA4"/>
    <w:rsid w:val="00D87863"/>
    <w:rsid w:val="00D909BB"/>
    <w:rsid w:val="00D96678"/>
    <w:rsid w:val="00DA6527"/>
    <w:rsid w:val="00DB1E47"/>
    <w:rsid w:val="00DB3C95"/>
    <w:rsid w:val="00DB4B72"/>
    <w:rsid w:val="00DC7C3E"/>
    <w:rsid w:val="00DD0BF9"/>
    <w:rsid w:val="00DD2C7E"/>
    <w:rsid w:val="00DD47B3"/>
    <w:rsid w:val="00DD752A"/>
    <w:rsid w:val="00DD7F00"/>
    <w:rsid w:val="00DE21AC"/>
    <w:rsid w:val="00DE3B1D"/>
    <w:rsid w:val="00DE45E7"/>
    <w:rsid w:val="00DE6241"/>
    <w:rsid w:val="00DF1DA3"/>
    <w:rsid w:val="00DF3462"/>
    <w:rsid w:val="00E01FDD"/>
    <w:rsid w:val="00E1004E"/>
    <w:rsid w:val="00E1081B"/>
    <w:rsid w:val="00E16AA6"/>
    <w:rsid w:val="00E2101C"/>
    <w:rsid w:val="00E230E2"/>
    <w:rsid w:val="00E246FE"/>
    <w:rsid w:val="00E34680"/>
    <w:rsid w:val="00E34FB7"/>
    <w:rsid w:val="00E36F60"/>
    <w:rsid w:val="00E41AA8"/>
    <w:rsid w:val="00E4477C"/>
    <w:rsid w:val="00E615EA"/>
    <w:rsid w:val="00E638DF"/>
    <w:rsid w:val="00E7188C"/>
    <w:rsid w:val="00E74BAE"/>
    <w:rsid w:val="00E7520A"/>
    <w:rsid w:val="00E77E40"/>
    <w:rsid w:val="00E819A1"/>
    <w:rsid w:val="00E92732"/>
    <w:rsid w:val="00EA0653"/>
    <w:rsid w:val="00EA5D3D"/>
    <w:rsid w:val="00EC0061"/>
    <w:rsid w:val="00EC1920"/>
    <w:rsid w:val="00EC2690"/>
    <w:rsid w:val="00EC306F"/>
    <w:rsid w:val="00EC3EBA"/>
    <w:rsid w:val="00EC4F09"/>
    <w:rsid w:val="00EC5C22"/>
    <w:rsid w:val="00ED20EC"/>
    <w:rsid w:val="00EE0C81"/>
    <w:rsid w:val="00EF0131"/>
    <w:rsid w:val="00EF0B47"/>
    <w:rsid w:val="00EF34B1"/>
    <w:rsid w:val="00F028ED"/>
    <w:rsid w:val="00F0457F"/>
    <w:rsid w:val="00F0585B"/>
    <w:rsid w:val="00F06C97"/>
    <w:rsid w:val="00F120A8"/>
    <w:rsid w:val="00F21215"/>
    <w:rsid w:val="00F22DAA"/>
    <w:rsid w:val="00F25EAB"/>
    <w:rsid w:val="00F26605"/>
    <w:rsid w:val="00F36C1E"/>
    <w:rsid w:val="00F41ECC"/>
    <w:rsid w:val="00F5357C"/>
    <w:rsid w:val="00F739C1"/>
    <w:rsid w:val="00F74DCB"/>
    <w:rsid w:val="00F7597C"/>
    <w:rsid w:val="00F8304F"/>
    <w:rsid w:val="00F866C1"/>
    <w:rsid w:val="00F945D7"/>
    <w:rsid w:val="00FB202A"/>
    <w:rsid w:val="00FB27DA"/>
    <w:rsid w:val="00FC69D6"/>
    <w:rsid w:val="00FD2D81"/>
    <w:rsid w:val="00FD3553"/>
    <w:rsid w:val="00FD4475"/>
    <w:rsid w:val="00FD5D6A"/>
    <w:rsid w:val="00FD6044"/>
    <w:rsid w:val="00FE02FA"/>
    <w:rsid w:val="00FE5060"/>
    <w:rsid w:val="00FE60B1"/>
    <w:rsid w:val="00FF127D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CE7F57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</w:rPr>
  </w:style>
  <w:style w:type="character" w:styleId="Mentionnonrsolue">
    <w:name w:val="Unresolved Mention"/>
    <w:basedOn w:val="Policepardfaut"/>
    <w:uiPriority w:val="99"/>
    <w:semiHidden/>
    <w:unhideWhenUsed/>
    <w:rsid w:val="00637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customXml/itemProps3.xml><?xml version="1.0" encoding="utf-8"?>
<ds:datastoreItem xmlns:ds="http://schemas.openxmlformats.org/officeDocument/2006/customXml" ds:itemID="{215670A1-6C10-4232-AC43-5435E72387A3}"/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425</TotalTime>
  <Pages>2</Pages>
  <Words>136</Words>
  <Characters>754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248</cp:revision>
  <cp:lastPrinted>2016-10-05T13:21:00Z</cp:lastPrinted>
  <dcterms:created xsi:type="dcterms:W3CDTF">2018-06-14T11:51:00Z</dcterms:created>
  <dcterms:modified xsi:type="dcterms:W3CDTF">2023-09-19T15:32:00Z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