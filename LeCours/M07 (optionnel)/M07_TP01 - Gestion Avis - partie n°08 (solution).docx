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5F3821DA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0</w:t>
      </w:r>
      <w:r w:rsidR="009C75C1">
        <w:t>8</w:t>
      </w:r>
      <w:r w:rsidR="00932B60" w:rsidRPr="00866339">
        <w:t>)</w:t>
      </w:r>
    </w:p>
    <w:p w14:paraId="61C8FD42" w14:textId="7E9DD684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9C75C1">
        <w:t>7</w:t>
      </w:r>
      <w:r w:rsidRPr="00866339">
        <w:t xml:space="preserve"> – </w:t>
      </w:r>
      <w:r w:rsidR="009C75C1">
        <w:t>Swagger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1C0E5D9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  <w:r w:rsidR="0042195D">
              <w:t>, il est optionnel</w:t>
            </w:r>
          </w:p>
          <w:p w14:paraId="0040BCB2" w14:textId="1152960A" w:rsidR="00924F5F" w:rsidRPr="00866339" w:rsidRDefault="00572C08" w:rsidP="00DE3B1D">
            <w:pPr>
              <w:pStyle w:val="TPnormal"/>
              <w:numPr>
                <w:ilvl w:val="0"/>
                <w:numId w:val="27"/>
              </w:numPr>
            </w:pPr>
            <w:r>
              <w:t>Mise en place de la documentation des APIs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149F14E" w:rsidR="00924F5F" w:rsidRPr="00866339" w:rsidRDefault="00F22DAA" w:rsidP="00177E97">
            <w:pPr>
              <w:spacing w:before="120" w:after="120"/>
              <w:jc w:val="center"/>
            </w:pPr>
            <w:r>
              <w:t>20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E6C73F2" w14:textId="3119DC0D" w:rsidR="00A6637C" w:rsidRPr="00866339" w:rsidRDefault="00A6637C" w:rsidP="00A6637C">
      <w:pPr>
        <w:pStyle w:val="TPnormal"/>
      </w:pPr>
      <w:r w:rsidRPr="00866339">
        <w:t xml:space="preserve">Dans les itérations de ce module, nous allons </w:t>
      </w:r>
      <w:r w:rsidR="00DD7F00">
        <w:t>documenter nos APIs</w:t>
      </w:r>
      <w:r w:rsidRPr="00866339">
        <w:t>.</w:t>
      </w:r>
    </w:p>
    <w:p w14:paraId="71A8C4E8" w14:textId="5A0D9FA5" w:rsidR="00A6637C" w:rsidRDefault="00A6637C" w:rsidP="00A6637C">
      <w:pPr>
        <w:pStyle w:val="TPnormalpuce1"/>
      </w:pPr>
      <w:r w:rsidRPr="00866339">
        <w:t>Si vous n’aviez pas fini le TP du module 0</w:t>
      </w:r>
      <w:r w:rsidR="004B7B00">
        <w:t>5</w:t>
      </w:r>
      <w:r w:rsidRPr="00866339">
        <w:t>. Vous trouverez les classes solutions dans un zip des ressources.</w:t>
      </w:r>
    </w:p>
    <w:p w14:paraId="7255CA31" w14:textId="7B4B8945" w:rsidR="004B7B00" w:rsidRPr="00866339" w:rsidRDefault="004B7B00" w:rsidP="00A6637C">
      <w:pPr>
        <w:pStyle w:val="TPnormalpuce1"/>
      </w:pPr>
      <w:r>
        <w:t>Attention, la configuration Spring Boot n’est pas incluse</w:t>
      </w:r>
    </w:p>
    <w:p w14:paraId="3F6AC4C6" w14:textId="47265A87" w:rsidR="00F25EAB" w:rsidRDefault="009B7DBB" w:rsidP="0054232C">
      <w:pPr>
        <w:pStyle w:val="TPTitre"/>
      </w:pPr>
      <w:r>
        <w:t>Solution</w:t>
      </w:r>
    </w:p>
    <w:p w14:paraId="59FE4900" w14:textId="774E562D" w:rsidR="00612086" w:rsidRPr="003F610B" w:rsidRDefault="00612086" w:rsidP="00612086">
      <w:pPr>
        <w:pStyle w:val="Titre3"/>
        <w:numPr>
          <w:ilvl w:val="0"/>
          <w:numId w:val="37"/>
        </w:numPr>
      </w:pPr>
      <w:r>
        <w:t>Mise en place de springdoc-openapi</w:t>
      </w:r>
    </w:p>
    <w:p w14:paraId="3AD95A09" w14:textId="77777777" w:rsidR="00612086" w:rsidRDefault="00612086" w:rsidP="00612086">
      <w:pPr>
        <w:pStyle w:val="TPnormalpuce1"/>
      </w:pPr>
      <w:r>
        <w:t>Ajout du starter pour springdoc-openapi</w:t>
      </w:r>
    </w:p>
    <w:p w14:paraId="5AE9E6A8" w14:textId="3F5FCDF5" w:rsidR="00931746" w:rsidRDefault="00612086" w:rsidP="00612086">
      <w:pPr>
        <w:pStyle w:val="TPnormalpuce1"/>
      </w:pPr>
      <w:r>
        <w:t>Manipulation de l’API du projet demo-nosql au travers de Swagger-UI</w:t>
      </w:r>
    </w:p>
    <w:p w14:paraId="27E284BD" w14:textId="77777777" w:rsidR="00AB648E" w:rsidRDefault="00AB648E" w:rsidP="00AB648E"/>
    <w:p w14:paraId="56C1D252" w14:textId="4640A70D" w:rsidR="00AB648E" w:rsidRDefault="00AB648E" w:rsidP="00AB648E">
      <w:pPr>
        <w:pStyle w:val="Titre3"/>
        <w:numPr>
          <w:ilvl w:val="0"/>
          <w:numId w:val="37"/>
        </w:numPr>
      </w:pPr>
      <w:r>
        <w:t>Spécialiser le contexte de Swagger</w:t>
      </w:r>
    </w:p>
    <w:p w14:paraId="31F9A04D" w14:textId="48480F4E" w:rsidR="00AB648E" w:rsidRDefault="00AB648E" w:rsidP="00AB648E">
      <w:pPr>
        <w:pStyle w:val="TPnormalpuce1"/>
      </w:pPr>
      <w:r>
        <w:t xml:space="preserve">Configuration des URLs de swagger-ui et api-docs pour qu’elles soient préfixées par </w:t>
      </w:r>
    </w:p>
    <w:p w14:paraId="382536BC" w14:textId="063D76F0" w:rsidR="00AB648E" w:rsidRDefault="00AB648E" w:rsidP="00AB648E">
      <w:pPr>
        <w:pStyle w:val="TPnormalpuce1"/>
        <w:numPr>
          <w:ilvl w:val="1"/>
          <w:numId w:val="15"/>
        </w:numPr>
      </w:pPr>
      <w:r>
        <w:t>/eni/gestion</w:t>
      </w:r>
      <w:r w:rsidR="007B24FD">
        <w:t>-avis</w:t>
      </w:r>
    </w:p>
    <w:p w14:paraId="65478702" w14:textId="77777777" w:rsidR="00BF471A" w:rsidRDefault="00BF471A" w:rsidP="00BF471A">
      <w:pPr>
        <w:pStyle w:val="TPnormalpuce1"/>
      </w:pPr>
      <w:r>
        <w:t>Dans build.gradle ; ajouter le starter de de springdoc-openapi</w:t>
      </w:r>
    </w:p>
    <w:p w14:paraId="04134700" w14:textId="77777777" w:rsidR="00BF471A" w:rsidRPr="004C3C11" w:rsidRDefault="00BF471A" w:rsidP="00BF471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590F">
        <w:rPr>
          <w:rFonts w:ascii="Consolas" w:hAnsi="Consolas"/>
          <w:color w:val="000000"/>
          <w:sz w:val="18"/>
          <w:szCs w:val="18"/>
        </w:rPr>
        <w:tab/>
      </w:r>
      <w:r w:rsidRPr="004C3C11">
        <w:rPr>
          <w:rFonts w:ascii="Consolas" w:hAnsi="Consolas"/>
          <w:color w:val="3F7F5F"/>
          <w:sz w:val="18"/>
          <w:szCs w:val="18"/>
        </w:rPr>
        <w:t>//Utilisation de Swagger - Open API UI</w:t>
      </w:r>
    </w:p>
    <w:p w14:paraId="7297745C" w14:textId="77777777" w:rsidR="00BF471A" w:rsidRPr="00AA590F" w:rsidRDefault="00BF471A" w:rsidP="00BF471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C3C11">
        <w:rPr>
          <w:rFonts w:ascii="Consolas" w:hAnsi="Consolas"/>
          <w:color w:val="000000"/>
          <w:sz w:val="18"/>
          <w:szCs w:val="18"/>
        </w:rPr>
        <w:t xml:space="preserve">implementation </w:t>
      </w:r>
      <w:r w:rsidRPr="004C3C11">
        <w:rPr>
          <w:rFonts w:ascii="Consolas" w:hAnsi="Consolas"/>
          <w:color w:val="2A00FF"/>
          <w:sz w:val="18"/>
          <w:szCs w:val="18"/>
        </w:rPr>
        <w:t>'org.springdoc:springdoc-openapi-starter-webmvc-ui:2.1.0'</w:t>
      </w:r>
    </w:p>
    <w:p w14:paraId="3757D174" w14:textId="77777777" w:rsidR="00BF471A" w:rsidRDefault="00BF471A" w:rsidP="00BF471A">
      <w:pPr>
        <w:pStyle w:val="TPnormalpuce1"/>
        <w:numPr>
          <w:ilvl w:val="1"/>
          <w:numId w:val="15"/>
        </w:numPr>
        <w:ind w:left="1070"/>
      </w:pPr>
      <w:r>
        <w:t xml:space="preserve">Pour le numéro de version, vérifier sous Maven Repository, la version courante </w:t>
      </w:r>
    </w:p>
    <w:p w14:paraId="3F0B1580" w14:textId="77777777" w:rsidR="00BF471A" w:rsidRDefault="00BF471A" w:rsidP="00BF471A">
      <w:pPr>
        <w:pStyle w:val="TPnormalpuce1"/>
        <w:numPr>
          <w:ilvl w:val="2"/>
          <w:numId w:val="15"/>
        </w:numPr>
      </w:pPr>
      <w:r>
        <w:t>La version présentée est la minimale à avoir avec le Spring Boot actuel</w:t>
      </w:r>
    </w:p>
    <w:p w14:paraId="2744987B" w14:textId="77777777" w:rsidR="00BF471A" w:rsidRDefault="00BF471A" w:rsidP="00BF471A">
      <w:pPr>
        <w:pStyle w:val="TPnormalpuce1"/>
      </w:pPr>
      <w:r>
        <w:t>Faire un Gradle Refresh Project</w:t>
      </w:r>
    </w:p>
    <w:p w14:paraId="0D9A7D61" w14:textId="77777777" w:rsidR="00BF471A" w:rsidRDefault="00BF471A" w:rsidP="00BF471A">
      <w:pPr>
        <w:pStyle w:val="TPnormal"/>
      </w:pPr>
      <w:r>
        <w:t>springdoc-openapi va générer automatiquement la documentation de vos APIs</w:t>
      </w:r>
    </w:p>
    <w:p w14:paraId="4E79BE29" w14:textId="77777777" w:rsidR="00BF471A" w:rsidRDefault="00BF471A" w:rsidP="00BF471A"/>
    <w:p w14:paraId="1E9C1D29" w14:textId="77777777" w:rsidR="00291523" w:rsidRDefault="00291523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782967A1" w14:textId="20DECE46" w:rsidR="00AB648E" w:rsidRDefault="00AB648E" w:rsidP="00AB648E">
      <w:pPr>
        <w:pStyle w:val="TPnormalpuce1"/>
      </w:pPr>
      <w:r>
        <w:lastRenderedPageBreak/>
        <w:t>C</w:t>
      </w:r>
      <w:r w:rsidRPr="001E0BB3">
        <w:t>ré</w:t>
      </w:r>
      <w:r>
        <w:t>ation d’</w:t>
      </w:r>
      <w:r w:rsidRPr="001E0BB3">
        <w:t>une classe de configuration de l’Open API</w:t>
      </w:r>
    </w:p>
    <w:p w14:paraId="1FA797AD" w14:textId="67798F96" w:rsidR="00AB648E" w:rsidRDefault="00AB648E" w:rsidP="00AB648E">
      <w:pPr>
        <w:pStyle w:val="TPnormalpuce1"/>
        <w:numPr>
          <w:ilvl w:val="1"/>
          <w:numId w:val="15"/>
        </w:numPr>
      </w:pPr>
      <w:r>
        <w:t>Spécialiser le titre, la description et le numéro de version de la documentation</w:t>
      </w:r>
    </w:p>
    <w:p w14:paraId="0F8D31F2" w14:textId="329CE1E5" w:rsidR="002145AA" w:rsidRPr="00AB648E" w:rsidRDefault="002145AA" w:rsidP="00AB648E">
      <w:pPr>
        <w:pStyle w:val="TPnormalpuce1"/>
        <w:numPr>
          <w:ilvl w:val="1"/>
          <w:numId w:val="15"/>
        </w:numPr>
      </w:pPr>
      <w:r>
        <w:t>Voici un exemple de rendu souhaité</w:t>
      </w:r>
      <w:r w:rsidR="00FF127D">
        <w:t> :</w:t>
      </w:r>
    </w:p>
    <w:p w14:paraId="58C69EAA" w14:textId="517C047C" w:rsidR="00AB648E" w:rsidRDefault="00F945D7" w:rsidP="00AB648E">
      <w:r>
        <w:rPr>
          <w:noProof/>
        </w:rPr>
        <w:drawing>
          <wp:inline distT="0" distB="0" distL="0" distR="0" wp14:anchorId="7488C5C7" wp14:editId="23DC802D">
            <wp:extent cx="5420360" cy="6386195"/>
            <wp:effectExtent l="19050" t="19050" r="27940" b="14605"/>
            <wp:docPr id="775511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6386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F270F" w14:textId="06F8DCFC" w:rsidR="005C1805" w:rsidRPr="00C7694F" w:rsidRDefault="005C1805" w:rsidP="005C1805">
      <w:pPr>
        <w:pStyle w:val="TPnormalpuce1"/>
        <w:ind w:left="720" w:hanging="360"/>
      </w:pPr>
      <w:r>
        <w:t>Ajouter au fichier application.yml</w:t>
      </w:r>
    </w:p>
    <w:p w14:paraId="2D1F9958" w14:textId="77777777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93A1A1"/>
          <w:sz w:val="18"/>
          <w:szCs w:val="18"/>
        </w:rPr>
        <w:t># Specify the path of the OpenAPI documentation</w:t>
      </w:r>
    </w:p>
    <w:p w14:paraId="304A9A77" w14:textId="77777777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268BD2"/>
          <w:sz w:val="18"/>
          <w:szCs w:val="18"/>
        </w:rPr>
        <w:t>springdoc</w:t>
      </w:r>
      <w:r w:rsidRPr="00740D61">
        <w:rPr>
          <w:rFonts w:ascii="Consolas" w:hAnsi="Consolas"/>
          <w:color w:val="000000"/>
          <w:sz w:val="18"/>
          <w:szCs w:val="18"/>
        </w:rPr>
        <w:t>:</w:t>
      </w:r>
    </w:p>
    <w:p w14:paraId="3914845F" w14:textId="77777777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000000"/>
          <w:sz w:val="18"/>
          <w:szCs w:val="18"/>
        </w:rPr>
        <w:t xml:space="preserve">  </w:t>
      </w:r>
      <w:r w:rsidRPr="00740D61">
        <w:rPr>
          <w:rFonts w:ascii="Consolas" w:hAnsi="Consolas"/>
          <w:color w:val="268BD2"/>
          <w:sz w:val="18"/>
          <w:szCs w:val="18"/>
        </w:rPr>
        <w:t>api-docs</w:t>
      </w:r>
      <w:r w:rsidRPr="00740D61">
        <w:rPr>
          <w:rFonts w:ascii="Consolas" w:hAnsi="Consolas"/>
          <w:color w:val="000000"/>
          <w:sz w:val="18"/>
          <w:szCs w:val="18"/>
        </w:rPr>
        <w:t>:</w:t>
      </w:r>
    </w:p>
    <w:p w14:paraId="632712BE" w14:textId="77777777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000000"/>
          <w:sz w:val="18"/>
          <w:szCs w:val="18"/>
        </w:rPr>
        <w:t xml:space="preserve">    </w:t>
      </w:r>
      <w:r w:rsidRPr="00740D61">
        <w:rPr>
          <w:rFonts w:ascii="Consolas" w:hAnsi="Consolas"/>
          <w:color w:val="268BD2"/>
          <w:sz w:val="18"/>
          <w:szCs w:val="18"/>
        </w:rPr>
        <w:t>path</w:t>
      </w:r>
      <w:r w:rsidRPr="00740D61">
        <w:rPr>
          <w:rFonts w:ascii="Consolas" w:hAnsi="Consolas"/>
          <w:color w:val="000000"/>
          <w:sz w:val="18"/>
          <w:szCs w:val="18"/>
        </w:rPr>
        <w:t xml:space="preserve">: </w:t>
      </w:r>
      <w:r w:rsidRPr="00740D61">
        <w:rPr>
          <w:rFonts w:ascii="Consolas" w:hAnsi="Consolas"/>
          <w:color w:val="2AA198"/>
          <w:sz w:val="18"/>
          <w:szCs w:val="18"/>
        </w:rPr>
        <w:t>/eni/gestion-avis/api-docs</w:t>
      </w:r>
    </w:p>
    <w:p w14:paraId="6D06E1E1" w14:textId="77777777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93A1A1"/>
          <w:sz w:val="18"/>
          <w:szCs w:val="18"/>
        </w:rPr>
        <w:t># Specify the path of the Swagger UI</w:t>
      </w:r>
    </w:p>
    <w:p w14:paraId="3C14734B" w14:textId="77777777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000000"/>
          <w:sz w:val="18"/>
          <w:szCs w:val="18"/>
        </w:rPr>
        <w:t xml:space="preserve">  </w:t>
      </w:r>
      <w:r w:rsidRPr="00740D61">
        <w:rPr>
          <w:rFonts w:ascii="Consolas" w:hAnsi="Consolas"/>
          <w:color w:val="268BD2"/>
          <w:sz w:val="18"/>
          <w:szCs w:val="18"/>
        </w:rPr>
        <w:t>swagger-ui</w:t>
      </w:r>
      <w:r w:rsidRPr="00740D61">
        <w:rPr>
          <w:rFonts w:ascii="Consolas" w:hAnsi="Consolas"/>
          <w:color w:val="000000"/>
          <w:sz w:val="18"/>
          <w:szCs w:val="18"/>
        </w:rPr>
        <w:t>:</w:t>
      </w:r>
    </w:p>
    <w:p w14:paraId="263F3207" w14:textId="12F1B120" w:rsidR="00740D61" w:rsidRPr="00740D61" w:rsidRDefault="00740D61" w:rsidP="00740D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40D61">
        <w:rPr>
          <w:rFonts w:ascii="Consolas" w:hAnsi="Consolas"/>
          <w:color w:val="000000"/>
          <w:sz w:val="18"/>
          <w:szCs w:val="18"/>
        </w:rPr>
        <w:t xml:space="preserve">    </w:t>
      </w:r>
      <w:r w:rsidRPr="00740D61">
        <w:rPr>
          <w:rFonts w:ascii="Consolas" w:hAnsi="Consolas"/>
          <w:color w:val="268BD2"/>
          <w:sz w:val="18"/>
          <w:szCs w:val="18"/>
        </w:rPr>
        <w:t>path</w:t>
      </w:r>
      <w:r w:rsidRPr="00740D61">
        <w:rPr>
          <w:rFonts w:ascii="Consolas" w:hAnsi="Consolas"/>
          <w:color w:val="000000"/>
          <w:sz w:val="18"/>
          <w:szCs w:val="18"/>
        </w:rPr>
        <w:t xml:space="preserve">: </w:t>
      </w:r>
      <w:r w:rsidRPr="00740D61">
        <w:rPr>
          <w:rFonts w:ascii="Consolas" w:hAnsi="Consolas"/>
          <w:color w:val="2AA198"/>
          <w:sz w:val="18"/>
          <w:szCs w:val="18"/>
        </w:rPr>
        <w:t>/eni/gestion-avis/swagger-ui.html</w:t>
      </w:r>
    </w:p>
    <w:p w14:paraId="66B0A6EA" w14:textId="77777777" w:rsidR="005C1805" w:rsidRDefault="005C1805" w:rsidP="005C1805">
      <w:pPr>
        <w:rPr>
          <w:rStyle w:val="y2iqfc"/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rPr>
          <w:rStyle w:val="y2iqfc"/>
        </w:rPr>
        <w:br w:type="page"/>
      </w:r>
    </w:p>
    <w:p w14:paraId="4D0AA5F7" w14:textId="453DBCFE" w:rsidR="001C62C0" w:rsidRDefault="001C62C0" w:rsidP="001C62C0">
      <w:pPr>
        <w:pStyle w:val="TPnormalpuce1"/>
        <w:ind w:left="720" w:hanging="360"/>
      </w:pPr>
      <w:r>
        <w:lastRenderedPageBreak/>
        <w:t>Créer une classe de configuration Open API</w:t>
      </w:r>
    </w:p>
    <w:p w14:paraId="24C682E5" w14:textId="77777777" w:rsidR="001C62C0" w:rsidRPr="000E2CD0" w:rsidRDefault="001C62C0" w:rsidP="001C62C0">
      <w:pPr>
        <w:pStyle w:val="TPnormalpuce1"/>
        <w:numPr>
          <w:ilvl w:val="1"/>
          <w:numId w:val="15"/>
        </w:numPr>
      </w:pPr>
      <w:r>
        <w:rPr>
          <w:rStyle w:val="y2iqfc"/>
        </w:rPr>
        <w:t>Elle</w:t>
      </w:r>
      <w:r w:rsidRPr="000E2CD0">
        <w:rPr>
          <w:rStyle w:val="y2iqfc"/>
        </w:rPr>
        <w:t xml:space="preserve"> configure la documentation OpenAPI (anciennement connue sous le nom de Swagger) pour votre application Spring Boot 3.</w:t>
      </w:r>
    </w:p>
    <w:p w14:paraId="6E984ED9" w14:textId="77777777" w:rsidR="001C62C0" w:rsidRPr="000E2CD0" w:rsidRDefault="001C62C0" w:rsidP="001C62C0">
      <w:pPr>
        <w:pStyle w:val="TPnormalpuce1"/>
        <w:numPr>
          <w:ilvl w:val="1"/>
          <w:numId w:val="15"/>
        </w:numPr>
      </w:pPr>
      <w:r w:rsidRPr="000E2CD0">
        <w:rPr>
          <w:rStyle w:val="y2iqfc"/>
        </w:rPr>
        <w:t>L'annotation @</w:t>
      </w:r>
      <w:r>
        <w:rPr>
          <w:rStyle w:val="y2iqfc"/>
        </w:rPr>
        <w:t>OpenAPIDefinition</w:t>
      </w:r>
      <w:r w:rsidRPr="000E2CD0">
        <w:rPr>
          <w:rStyle w:val="y2iqfc"/>
        </w:rPr>
        <w:t xml:space="preserve">Configuration sur la classe OpenApiConfig </w:t>
      </w:r>
      <w:r>
        <w:rPr>
          <w:rStyle w:val="y2iqfc"/>
        </w:rPr>
        <w:t xml:space="preserve">permet de </w:t>
      </w:r>
      <w:r w:rsidRPr="000E2CD0">
        <w:rPr>
          <w:rStyle w:val="y2iqfc"/>
        </w:rPr>
        <w:t>définir la documentation OpenAPI pour votre application.</w:t>
      </w:r>
    </w:p>
    <w:p w14:paraId="6415DBDB" w14:textId="77777777" w:rsidR="001C62C0" w:rsidRPr="000E2CD0" w:rsidRDefault="001C62C0" w:rsidP="001C62C0">
      <w:pPr>
        <w:pStyle w:val="TPnormalpuce1"/>
        <w:numPr>
          <w:ilvl w:val="1"/>
          <w:numId w:val="15"/>
        </w:numPr>
      </w:pPr>
      <w:r>
        <w:rPr>
          <w:rStyle w:val="y2iqfc"/>
        </w:rPr>
        <w:t>L’annotation @</w:t>
      </w:r>
      <w:r w:rsidRPr="000E2CD0">
        <w:rPr>
          <w:rStyle w:val="y2iqfc"/>
        </w:rPr>
        <w:t>info(</w:t>
      </w:r>
      <w:r>
        <w:rPr>
          <w:rStyle w:val="y2iqfc"/>
        </w:rPr>
        <w:t>…</w:t>
      </w:r>
      <w:r w:rsidRPr="000E2CD0">
        <w:rPr>
          <w:rStyle w:val="y2iqfc"/>
        </w:rPr>
        <w:t>) définit les informations de base sur votre API, y compris son titre, sa description, et version.</w:t>
      </w:r>
    </w:p>
    <w:p w14:paraId="080FF26C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220BE">
        <w:rPr>
          <w:rFonts w:ascii="Consolas" w:hAnsi="Consolas"/>
          <w:color w:val="000000"/>
          <w:sz w:val="18"/>
          <w:szCs w:val="18"/>
        </w:rPr>
        <w:t xml:space="preserve"> fr.eni.gestionavis.swagger;</w:t>
      </w:r>
    </w:p>
    <w:p w14:paraId="66D3BF5F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220BE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64618ACF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D17053D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220BE">
        <w:rPr>
          <w:rFonts w:ascii="Consolas" w:hAnsi="Consolas"/>
          <w:color w:val="000000"/>
          <w:sz w:val="18"/>
          <w:szCs w:val="18"/>
        </w:rPr>
        <w:t xml:space="preserve"> io.swagger.v3.oas.annotations.*;</w:t>
      </w:r>
    </w:p>
    <w:p w14:paraId="4730A710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220BE">
        <w:rPr>
          <w:rFonts w:ascii="Consolas" w:hAnsi="Consolas"/>
          <w:color w:val="000000"/>
          <w:sz w:val="18"/>
          <w:szCs w:val="18"/>
        </w:rPr>
        <w:t xml:space="preserve"> io.swagger.v3.oas.annotations.info.Info;</w:t>
      </w:r>
    </w:p>
    <w:p w14:paraId="3085E99B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C5F9C27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color w:val="646464"/>
          <w:sz w:val="18"/>
          <w:szCs w:val="18"/>
        </w:rPr>
        <w:t>@Configuration</w:t>
      </w:r>
    </w:p>
    <w:p w14:paraId="1AF64A87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color w:val="646464"/>
          <w:sz w:val="18"/>
          <w:szCs w:val="18"/>
        </w:rPr>
        <w:t>@OpenAPIDefinition</w:t>
      </w:r>
      <w:r w:rsidRPr="002220BE">
        <w:rPr>
          <w:rFonts w:ascii="Consolas" w:hAnsi="Consolas"/>
          <w:color w:val="000000"/>
          <w:sz w:val="18"/>
          <w:szCs w:val="18"/>
        </w:rPr>
        <w:t xml:space="preserve">(info = </w:t>
      </w:r>
      <w:r w:rsidRPr="002220BE">
        <w:rPr>
          <w:rFonts w:ascii="Consolas" w:hAnsi="Consolas"/>
          <w:color w:val="646464"/>
          <w:sz w:val="18"/>
          <w:szCs w:val="18"/>
        </w:rPr>
        <w:t>@Info</w:t>
      </w:r>
      <w:r w:rsidRPr="002220BE">
        <w:rPr>
          <w:rFonts w:ascii="Consolas" w:hAnsi="Consolas"/>
          <w:color w:val="000000"/>
          <w:sz w:val="18"/>
          <w:szCs w:val="18"/>
        </w:rPr>
        <w:t>(</w:t>
      </w:r>
    </w:p>
    <w:p w14:paraId="7595E605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color w:val="000000"/>
          <w:sz w:val="18"/>
          <w:szCs w:val="18"/>
        </w:rPr>
        <w:tab/>
      </w:r>
      <w:r w:rsidRPr="002220BE">
        <w:rPr>
          <w:rFonts w:ascii="Consolas" w:hAnsi="Consolas"/>
          <w:color w:val="000000"/>
          <w:sz w:val="18"/>
          <w:szCs w:val="18"/>
        </w:rPr>
        <w:tab/>
      </w:r>
      <w:r w:rsidRPr="002220BE">
        <w:rPr>
          <w:rFonts w:ascii="Consolas" w:hAnsi="Consolas"/>
          <w:color w:val="000000"/>
          <w:sz w:val="18"/>
          <w:szCs w:val="18"/>
        </w:rPr>
        <w:tab/>
        <w:t xml:space="preserve">title = </w:t>
      </w:r>
      <w:r w:rsidRPr="002220BE">
        <w:rPr>
          <w:rFonts w:ascii="Consolas" w:hAnsi="Consolas"/>
          <w:color w:val="2A00FF"/>
          <w:sz w:val="18"/>
          <w:szCs w:val="18"/>
        </w:rPr>
        <w:t>"ENI Gestion d'Avis"</w:t>
      </w:r>
      <w:r w:rsidRPr="002220BE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2A64AE0" w14:textId="77777777" w:rsidR="002220BE" w:rsidRPr="006D747D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220BE">
        <w:rPr>
          <w:rFonts w:ascii="Consolas" w:hAnsi="Consolas"/>
          <w:color w:val="000000"/>
          <w:sz w:val="18"/>
          <w:szCs w:val="18"/>
        </w:rPr>
        <w:tab/>
      </w:r>
      <w:r w:rsidRPr="002220BE">
        <w:rPr>
          <w:rFonts w:ascii="Consolas" w:hAnsi="Consolas"/>
          <w:color w:val="000000"/>
          <w:sz w:val="18"/>
          <w:szCs w:val="18"/>
        </w:rPr>
        <w:tab/>
      </w:r>
      <w:r w:rsidRPr="002220BE">
        <w:rPr>
          <w:rFonts w:ascii="Consolas" w:hAnsi="Consolas"/>
          <w:color w:val="000000"/>
          <w:sz w:val="18"/>
          <w:szCs w:val="18"/>
        </w:rPr>
        <w:tab/>
      </w:r>
      <w:r w:rsidRPr="006D747D">
        <w:rPr>
          <w:rFonts w:ascii="Consolas" w:hAnsi="Consolas"/>
          <w:color w:val="000000"/>
          <w:sz w:val="16"/>
          <w:szCs w:val="16"/>
        </w:rPr>
        <w:t xml:space="preserve">description = </w:t>
      </w:r>
      <w:r w:rsidRPr="006D747D">
        <w:rPr>
          <w:rFonts w:ascii="Consolas" w:hAnsi="Consolas"/>
          <w:color w:val="2A00FF"/>
          <w:sz w:val="16"/>
          <w:szCs w:val="16"/>
        </w:rPr>
        <w:t>"Documentation de nos APIs REST avec MongoDB et Spring Data REST"</w:t>
      </w:r>
      <w:r w:rsidRPr="006D747D">
        <w:rPr>
          <w:rFonts w:ascii="Consolas" w:hAnsi="Consolas"/>
          <w:color w:val="000000"/>
          <w:sz w:val="16"/>
          <w:szCs w:val="16"/>
        </w:rPr>
        <w:t xml:space="preserve">, </w:t>
      </w:r>
    </w:p>
    <w:p w14:paraId="10932D00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color w:val="000000"/>
          <w:sz w:val="18"/>
          <w:szCs w:val="18"/>
        </w:rPr>
        <w:tab/>
      </w:r>
      <w:r w:rsidRPr="002220BE">
        <w:rPr>
          <w:rFonts w:ascii="Consolas" w:hAnsi="Consolas"/>
          <w:color w:val="000000"/>
          <w:sz w:val="18"/>
          <w:szCs w:val="18"/>
        </w:rPr>
        <w:tab/>
      </w:r>
      <w:r w:rsidRPr="002220BE">
        <w:rPr>
          <w:rFonts w:ascii="Consolas" w:hAnsi="Consolas"/>
          <w:color w:val="000000"/>
          <w:sz w:val="18"/>
          <w:szCs w:val="18"/>
        </w:rPr>
        <w:tab/>
        <w:t xml:space="preserve">version = </w:t>
      </w:r>
      <w:r w:rsidRPr="002220BE">
        <w:rPr>
          <w:rFonts w:ascii="Consolas" w:hAnsi="Consolas"/>
          <w:color w:val="2A00FF"/>
          <w:sz w:val="18"/>
          <w:szCs w:val="18"/>
        </w:rPr>
        <w:t>"1.0"</w:t>
      </w:r>
      <w:r w:rsidRPr="002220BE">
        <w:rPr>
          <w:rFonts w:ascii="Consolas" w:hAnsi="Consolas"/>
          <w:color w:val="000000"/>
          <w:sz w:val="18"/>
          <w:szCs w:val="18"/>
        </w:rPr>
        <w:t>))</w:t>
      </w:r>
    </w:p>
    <w:p w14:paraId="79320042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220BE">
        <w:rPr>
          <w:rFonts w:ascii="Consolas" w:hAnsi="Consolas"/>
          <w:color w:val="000000"/>
          <w:sz w:val="18"/>
          <w:szCs w:val="18"/>
        </w:rPr>
        <w:t xml:space="preserve"> </w:t>
      </w:r>
      <w:r w:rsidRPr="002220B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220BE">
        <w:rPr>
          <w:rFonts w:ascii="Consolas" w:hAnsi="Consolas"/>
          <w:color w:val="000000"/>
          <w:sz w:val="18"/>
          <w:szCs w:val="18"/>
        </w:rPr>
        <w:t xml:space="preserve"> OpenApiConfig {</w:t>
      </w:r>
    </w:p>
    <w:p w14:paraId="0E40EB13" w14:textId="77777777" w:rsidR="002220BE" w:rsidRPr="002220BE" w:rsidRDefault="002220BE" w:rsidP="002220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220BE">
        <w:rPr>
          <w:rFonts w:ascii="Consolas" w:hAnsi="Consolas"/>
          <w:color w:val="000000"/>
          <w:sz w:val="18"/>
          <w:szCs w:val="18"/>
        </w:rPr>
        <w:t>}</w:t>
      </w:r>
    </w:p>
    <w:p w14:paraId="3403994A" w14:textId="77777777" w:rsidR="002220BE" w:rsidRPr="00C7694F" w:rsidRDefault="002220BE" w:rsidP="002220BE"/>
    <w:p w14:paraId="37B09D71" w14:textId="77777777" w:rsidR="005C1805" w:rsidRPr="00866339" w:rsidRDefault="005C1805" w:rsidP="00AB648E"/>
    <w:sectPr w:rsidR="005C1805" w:rsidRPr="00866339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4E49" w14:textId="77777777" w:rsidR="003324A5" w:rsidRPr="00866339" w:rsidRDefault="003324A5" w:rsidP="006C7E58">
      <w:r w:rsidRPr="00866339">
        <w:separator/>
      </w:r>
    </w:p>
  </w:endnote>
  <w:endnote w:type="continuationSeparator" w:id="0">
    <w:p w14:paraId="45382FEB" w14:textId="77777777" w:rsidR="003324A5" w:rsidRPr="00866339" w:rsidRDefault="003324A5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CF3C" w14:textId="77777777" w:rsidR="003324A5" w:rsidRPr="00866339" w:rsidRDefault="003324A5" w:rsidP="006C7E58">
      <w:r w:rsidRPr="00866339">
        <w:separator/>
      </w:r>
    </w:p>
  </w:footnote>
  <w:footnote w:type="continuationSeparator" w:id="0">
    <w:p w14:paraId="3468FAF1" w14:textId="77777777" w:rsidR="003324A5" w:rsidRPr="00866339" w:rsidRDefault="003324A5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>Java Frameworks</w:t>
    </w:r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2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6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7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1"/>
  </w:num>
  <w:num w:numId="16" w16cid:durableId="308020630">
    <w:abstractNumId w:val="4"/>
  </w:num>
  <w:num w:numId="17" w16cid:durableId="1191608101">
    <w:abstractNumId w:val="28"/>
  </w:num>
  <w:num w:numId="18" w16cid:durableId="371392971">
    <w:abstractNumId w:val="7"/>
  </w:num>
  <w:num w:numId="19" w16cid:durableId="2059548340">
    <w:abstractNumId w:val="33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5"/>
  </w:num>
  <w:num w:numId="24" w16cid:durableId="589965995">
    <w:abstractNumId w:val="24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4"/>
  </w:num>
  <w:num w:numId="28" w16cid:durableId="1844006698">
    <w:abstractNumId w:val="30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3"/>
  </w:num>
  <w:num w:numId="35" w16cid:durableId="59837807">
    <w:abstractNumId w:val="36"/>
  </w:num>
  <w:num w:numId="36" w16cid:durableId="533346177">
    <w:abstractNumId w:val="21"/>
  </w:num>
  <w:num w:numId="37" w16cid:durableId="2116360449">
    <w:abstractNumId w:val="29"/>
  </w:num>
  <w:num w:numId="38" w16cid:durableId="1966814880">
    <w:abstractNumId w:val="25"/>
  </w:num>
  <w:num w:numId="39" w16cid:durableId="169877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103E"/>
    <w:rsid w:val="000753A7"/>
    <w:rsid w:val="000768DC"/>
    <w:rsid w:val="00077847"/>
    <w:rsid w:val="0009186C"/>
    <w:rsid w:val="00097F0B"/>
    <w:rsid w:val="000A1582"/>
    <w:rsid w:val="000A202A"/>
    <w:rsid w:val="000B076B"/>
    <w:rsid w:val="000B5C65"/>
    <w:rsid w:val="000C0A0B"/>
    <w:rsid w:val="000D0A8C"/>
    <w:rsid w:val="000D53BE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AA7"/>
    <w:rsid w:val="0012509D"/>
    <w:rsid w:val="00125DCA"/>
    <w:rsid w:val="001269F6"/>
    <w:rsid w:val="00126D79"/>
    <w:rsid w:val="00134C51"/>
    <w:rsid w:val="00136790"/>
    <w:rsid w:val="001378BD"/>
    <w:rsid w:val="00145C0F"/>
    <w:rsid w:val="00146C27"/>
    <w:rsid w:val="00151AA0"/>
    <w:rsid w:val="00161959"/>
    <w:rsid w:val="00162C0C"/>
    <w:rsid w:val="001659B8"/>
    <w:rsid w:val="0017273B"/>
    <w:rsid w:val="00177E97"/>
    <w:rsid w:val="00180858"/>
    <w:rsid w:val="00195C87"/>
    <w:rsid w:val="001A0D7C"/>
    <w:rsid w:val="001A2373"/>
    <w:rsid w:val="001B4DA8"/>
    <w:rsid w:val="001C62C0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145AA"/>
    <w:rsid w:val="002220BE"/>
    <w:rsid w:val="00225D2C"/>
    <w:rsid w:val="002263D9"/>
    <w:rsid w:val="00226809"/>
    <w:rsid w:val="00230307"/>
    <w:rsid w:val="0023227C"/>
    <w:rsid w:val="00241941"/>
    <w:rsid w:val="00241BEE"/>
    <w:rsid w:val="002559FE"/>
    <w:rsid w:val="00261F4C"/>
    <w:rsid w:val="002646B8"/>
    <w:rsid w:val="00277014"/>
    <w:rsid w:val="00277CDD"/>
    <w:rsid w:val="00280C87"/>
    <w:rsid w:val="002822D8"/>
    <w:rsid w:val="002835C6"/>
    <w:rsid w:val="00287D81"/>
    <w:rsid w:val="00291523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324A5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B61C9"/>
    <w:rsid w:val="003C6A4C"/>
    <w:rsid w:val="003C6EFC"/>
    <w:rsid w:val="003D3178"/>
    <w:rsid w:val="003D7207"/>
    <w:rsid w:val="003E41B3"/>
    <w:rsid w:val="003E676A"/>
    <w:rsid w:val="00401B0B"/>
    <w:rsid w:val="004218BE"/>
    <w:rsid w:val="0042195D"/>
    <w:rsid w:val="0043679A"/>
    <w:rsid w:val="00437E90"/>
    <w:rsid w:val="0044211C"/>
    <w:rsid w:val="00450C5E"/>
    <w:rsid w:val="00450C7A"/>
    <w:rsid w:val="00452E6D"/>
    <w:rsid w:val="00462AB0"/>
    <w:rsid w:val="0048302D"/>
    <w:rsid w:val="00486516"/>
    <w:rsid w:val="00492FCA"/>
    <w:rsid w:val="00494DCF"/>
    <w:rsid w:val="004B1C69"/>
    <w:rsid w:val="004B7B00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5EE2"/>
    <w:rsid w:val="00532913"/>
    <w:rsid w:val="0054232C"/>
    <w:rsid w:val="00544157"/>
    <w:rsid w:val="00554F89"/>
    <w:rsid w:val="00556E19"/>
    <w:rsid w:val="00557B62"/>
    <w:rsid w:val="00572C08"/>
    <w:rsid w:val="00572F72"/>
    <w:rsid w:val="0057306B"/>
    <w:rsid w:val="00584988"/>
    <w:rsid w:val="00591B03"/>
    <w:rsid w:val="005A36E5"/>
    <w:rsid w:val="005C07E5"/>
    <w:rsid w:val="005C1805"/>
    <w:rsid w:val="005C1BB9"/>
    <w:rsid w:val="005C68D3"/>
    <w:rsid w:val="005D1943"/>
    <w:rsid w:val="005E3B89"/>
    <w:rsid w:val="005E6C3F"/>
    <w:rsid w:val="005F0AF4"/>
    <w:rsid w:val="005F2EFB"/>
    <w:rsid w:val="00603E48"/>
    <w:rsid w:val="00606436"/>
    <w:rsid w:val="00612086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D747D"/>
    <w:rsid w:val="006E3CCD"/>
    <w:rsid w:val="006E4033"/>
    <w:rsid w:val="007007CE"/>
    <w:rsid w:val="00713863"/>
    <w:rsid w:val="00720940"/>
    <w:rsid w:val="00724752"/>
    <w:rsid w:val="007327B9"/>
    <w:rsid w:val="007367F9"/>
    <w:rsid w:val="00740D61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4FD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35F1"/>
    <w:rsid w:val="00900619"/>
    <w:rsid w:val="00920880"/>
    <w:rsid w:val="00922F94"/>
    <w:rsid w:val="00924840"/>
    <w:rsid w:val="00924F5F"/>
    <w:rsid w:val="00931746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62DE"/>
    <w:rsid w:val="009905A7"/>
    <w:rsid w:val="00990B02"/>
    <w:rsid w:val="00996A15"/>
    <w:rsid w:val="009A5E22"/>
    <w:rsid w:val="009B2E00"/>
    <w:rsid w:val="009B3A5B"/>
    <w:rsid w:val="009B4E11"/>
    <w:rsid w:val="009B7DBB"/>
    <w:rsid w:val="009C09D3"/>
    <w:rsid w:val="009C2AC3"/>
    <w:rsid w:val="009C75C1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604FB"/>
    <w:rsid w:val="00A62B26"/>
    <w:rsid w:val="00A62F6A"/>
    <w:rsid w:val="00A6637C"/>
    <w:rsid w:val="00A66AF7"/>
    <w:rsid w:val="00A76CB9"/>
    <w:rsid w:val="00A770C3"/>
    <w:rsid w:val="00A8528B"/>
    <w:rsid w:val="00A915C0"/>
    <w:rsid w:val="00A93073"/>
    <w:rsid w:val="00A94283"/>
    <w:rsid w:val="00AB573E"/>
    <w:rsid w:val="00AB648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7C8C"/>
    <w:rsid w:val="00B43E3B"/>
    <w:rsid w:val="00B456C7"/>
    <w:rsid w:val="00B56AF1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B6CF9"/>
    <w:rsid w:val="00BE19EA"/>
    <w:rsid w:val="00BE4344"/>
    <w:rsid w:val="00BF077F"/>
    <w:rsid w:val="00BF0F24"/>
    <w:rsid w:val="00BF471A"/>
    <w:rsid w:val="00BF4DE9"/>
    <w:rsid w:val="00C05D06"/>
    <w:rsid w:val="00C16564"/>
    <w:rsid w:val="00C208FC"/>
    <w:rsid w:val="00C2205A"/>
    <w:rsid w:val="00C33697"/>
    <w:rsid w:val="00C351C3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6616A"/>
    <w:rsid w:val="00D85BA4"/>
    <w:rsid w:val="00D87863"/>
    <w:rsid w:val="00D909BB"/>
    <w:rsid w:val="00D96678"/>
    <w:rsid w:val="00DA6527"/>
    <w:rsid w:val="00DB1E47"/>
    <w:rsid w:val="00DB3C95"/>
    <w:rsid w:val="00DB4B72"/>
    <w:rsid w:val="00DC7C3E"/>
    <w:rsid w:val="00DD0BF9"/>
    <w:rsid w:val="00DD2C7E"/>
    <w:rsid w:val="00DD47B3"/>
    <w:rsid w:val="00DD752A"/>
    <w:rsid w:val="00DD7F00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2DAA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945D7"/>
    <w:rsid w:val="00FB202A"/>
    <w:rsid w:val="00FB27DA"/>
    <w:rsid w:val="00FC69D6"/>
    <w:rsid w:val="00FD2D81"/>
    <w:rsid w:val="00FD3553"/>
    <w:rsid w:val="00FD4475"/>
    <w:rsid w:val="00FD5D6A"/>
    <w:rsid w:val="00FD6044"/>
    <w:rsid w:val="00FE02FA"/>
    <w:rsid w:val="00FE5060"/>
    <w:rsid w:val="00FE60B1"/>
    <w:rsid w:val="00FF127D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  <w:style w:type="character" w:customStyle="1" w:styleId="y2iqfc">
    <w:name w:val="y2iqfc"/>
    <w:basedOn w:val="Policepardfaut"/>
    <w:rsid w:val="005C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87AE2D59-1DAE-4E5D-9189-CEF1258133A9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428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257</cp:revision>
  <cp:lastPrinted>2016-10-05T13:21:00Z</cp:lastPrinted>
  <dcterms:created xsi:type="dcterms:W3CDTF">2018-06-14T11:51:00Z</dcterms:created>
  <dcterms:modified xsi:type="dcterms:W3CDTF">2023-09-19T15:40:00Z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