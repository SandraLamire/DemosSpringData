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77F199BB" w:rsidR="003F610B" w:rsidRPr="0005437A" w:rsidRDefault="003D2F48" w:rsidP="0005437A">
      <w:pPr>
        <w:pStyle w:val="Titre"/>
      </w:pPr>
      <w:r w:rsidRPr="0005437A">
        <w:t xml:space="preserve">Spring </w:t>
      </w:r>
      <w:r w:rsidR="0005437A" w:rsidRPr="0005437A">
        <w:t>Boot</w:t>
      </w:r>
      <w:r w:rsidR="00F3622D" w:rsidRPr="0005437A">
        <w:t xml:space="preserve"> et </w:t>
      </w:r>
      <w:r w:rsidR="003013F6" w:rsidRPr="0005437A">
        <w:t>OAuth</w:t>
      </w:r>
    </w:p>
    <w:p w14:paraId="31FD3075" w14:textId="71B3F373" w:rsidR="000150A7" w:rsidRPr="006B38B2" w:rsidRDefault="000150A7" w:rsidP="00DF1E92">
      <w:pPr>
        <w:pStyle w:val="Titre1"/>
      </w:pPr>
      <w:r w:rsidRPr="006B38B2">
        <w:t xml:space="preserve">Démonstration </w:t>
      </w:r>
      <w:r w:rsidR="00350E2E">
        <w:t>1</w:t>
      </w:r>
      <w:r w:rsidRPr="006B38B2">
        <w:t xml:space="preserve"> du module </w:t>
      </w:r>
      <w:r w:rsidR="00350E2E">
        <w:t>8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4416C61D" w14:textId="47F7CD98" w:rsidR="003013F6" w:rsidRPr="003013F6" w:rsidRDefault="00F3622D" w:rsidP="00AE0EDD">
            <w:pPr>
              <w:pStyle w:val="TPnormal"/>
              <w:numPr>
                <w:ilvl w:val="0"/>
                <w:numId w:val="4"/>
              </w:numPr>
              <w:spacing w:before="60"/>
              <w:rPr>
                <w:color w:val="000000"/>
              </w:rPr>
            </w:pPr>
            <w:r>
              <w:t xml:space="preserve">Ajout </w:t>
            </w:r>
            <w:r w:rsidR="003013F6">
              <w:t>d</w:t>
            </w:r>
            <w:r w:rsidR="00F4135E">
              <w:t>es</w:t>
            </w:r>
            <w:r w:rsidR="003013F6">
              <w:t xml:space="preserve"> starter</w:t>
            </w:r>
            <w:r w:rsidR="00F4135E">
              <w:t xml:space="preserve">s </w:t>
            </w:r>
            <w:r w:rsidR="00F4135E" w:rsidRPr="00F4135E">
              <w:t>spring-boot-starter-security</w:t>
            </w:r>
            <w:r w:rsidR="00F4135E">
              <w:t xml:space="preserve"> et </w:t>
            </w:r>
            <w:r w:rsidR="003013F6">
              <w:t>spring-boot-starter-oauth2-client</w:t>
            </w:r>
          </w:p>
          <w:p w14:paraId="73FE6ABC" w14:textId="470D971E" w:rsidR="00F3622D" w:rsidRPr="006B38B2" w:rsidRDefault="003013F6" w:rsidP="00BE5CBE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Configuration avec</w:t>
            </w:r>
            <w:r w:rsidR="00F4135E">
              <w:t xml:space="preserve"> le serveur OAuth2 :</w:t>
            </w:r>
            <w:r>
              <w:t xml:space="preserve"> GitHub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4CF99AE8" w14:textId="6F1D0387" w:rsidR="00AB4953" w:rsidRPr="00BE7F91" w:rsidRDefault="00AB4953" w:rsidP="00AB4953">
      <w:pPr>
        <w:pStyle w:val="TPnormalpuce1"/>
      </w:pPr>
      <w:r w:rsidRPr="00BE7F91">
        <w:t xml:space="preserve">Nous </w:t>
      </w:r>
      <w:r w:rsidR="007333A2">
        <w:t>continuons</w:t>
      </w:r>
      <w:r w:rsidRPr="00BE7F91">
        <w:t xml:space="preserve"> notre application </w:t>
      </w:r>
      <w:r w:rsidR="007333A2">
        <w:t>précédente : demo-nosql</w:t>
      </w:r>
      <w:r w:rsidRPr="00BE7F91">
        <w:t>.</w:t>
      </w:r>
    </w:p>
    <w:p w14:paraId="2C8E83A1" w14:textId="77777777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624ECB8F" w14:textId="6B057CBF" w:rsidR="00AB4953" w:rsidRPr="00BE7F91" w:rsidRDefault="00AB4953" w:rsidP="007A284E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  <w:r w:rsidR="007A284E">
        <w:t>, il vous faut le compléter</w:t>
      </w:r>
    </w:p>
    <w:p w14:paraId="03E41CD2" w14:textId="62EF1AED" w:rsidR="00AB4953" w:rsidRDefault="00AB4953" w:rsidP="00AB4953">
      <w:pPr>
        <w:pStyle w:val="TPnormalpuce1"/>
      </w:pPr>
      <w:r w:rsidRPr="00BE7F91">
        <w:t xml:space="preserve">Dans cette itération, nous voulons </w:t>
      </w:r>
      <w:r w:rsidR="007A284E">
        <w:t>utiliser les comptes GitHub pour s’autoriser l’accès à nos APIs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50090FFE" w14:textId="77777777" w:rsidR="004F76D0" w:rsidRDefault="004F76D0" w:rsidP="00B00794"/>
    <w:p w14:paraId="46C5065F" w14:textId="77777777" w:rsidR="004159DE" w:rsidRDefault="004159DE" w:rsidP="00DF1E92">
      <w:pPr>
        <w:pStyle w:val="Titre1"/>
      </w:pPr>
      <w:r>
        <w:t>Etape 1 : Dépendances Spring Boot :</w:t>
      </w:r>
    </w:p>
    <w:p w14:paraId="0F92488D" w14:textId="4B8BCB23" w:rsidR="004159DE" w:rsidRPr="00D56277" w:rsidRDefault="004159DE" w:rsidP="004159DE">
      <w:pPr>
        <w:pStyle w:val="TPnormal"/>
      </w:pPr>
      <w:r>
        <w:t xml:space="preserve">Il faut ajouter </w:t>
      </w:r>
      <w:r w:rsidR="002E2638">
        <w:t>le</w:t>
      </w:r>
      <w:r w:rsidR="004251B1">
        <w:t>s</w:t>
      </w:r>
      <w:r w:rsidR="002E2638">
        <w:t xml:space="preserve"> starter</w:t>
      </w:r>
      <w:r w:rsidR="004251B1">
        <w:t>s de Spring Security et</w:t>
      </w:r>
      <w:r w:rsidR="002E2638">
        <w:t xml:space="preserve"> d</w:t>
      </w:r>
      <w:r w:rsidR="004251B1">
        <w:t>’</w:t>
      </w:r>
      <w:r w:rsidR="002E2638">
        <w:t>OAuth2 client</w:t>
      </w:r>
    </w:p>
    <w:p w14:paraId="79F5FB1F" w14:textId="6C8E4A8B" w:rsidR="004159DE" w:rsidRDefault="004159DE" w:rsidP="004159DE">
      <w:pPr>
        <w:pStyle w:val="TPnormalpuce1"/>
        <w:ind w:left="567" w:hanging="357"/>
      </w:pPr>
      <w:r>
        <w:t>Dans build.gradle </w:t>
      </w:r>
    </w:p>
    <w:p w14:paraId="70CE9481" w14:textId="77777777" w:rsidR="0036370B" w:rsidRPr="0036370B" w:rsidRDefault="0036370B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3F7F5F"/>
          <w:sz w:val="18"/>
          <w:szCs w:val="18"/>
        </w:rPr>
        <w:t>//Security</w:t>
      </w:r>
    </w:p>
    <w:p w14:paraId="4023FE9E" w14:textId="77777777" w:rsidR="0036370B" w:rsidRPr="0036370B" w:rsidRDefault="0036370B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'org.springframework.boot:spring-boot-starter-security'</w:t>
      </w:r>
    </w:p>
    <w:p w14:paraId="3FEBC0A6" w14:textId="77777777" w:rsidR="0036370B" w:rsidRPr="0036370B" w:rsidRDefault="0036370B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testImplementation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'org.springframework.security:spring-security-test'</w:t>
      </w:r>
      <w:r w:rsidRPr="0036370B">
        <w:rPr>
          <w:rFonts w:ascii="Consolas" w:hAnsi="Consolas"/>
          <w:color w:val="000000"/>
          <w:sz w:val="18"/>
          <w:szCs w:val="18"/>
        </w:rPr>
        <w:tab/>
      </w:r>
    </w:p>
    <w:p w14:paraId="3C61B37A" w14:textId="77777777" w:rsidR="0036370B" w:rsidRPr="0036370B" w:rsidRDefault="0036370B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7BC6EE" w14:textId="4758FFFF" w:rsidR="002D1190" w:rsidRPr="0036370B" w:rsidRDefault="002D1190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3F7F5F"/>
          <w:sz w:val="18"/>
          <w:szCs w:val="18"/>
        </w:rPr>
        <w:t>//OAuth2</w:t>
      </w:r>
    </w:p>
    <w:p w14:paraId="5F8B5D18" w14:textId="77777777" w:rsidR="002D1190" w:rsidRPr="0036370B" w:rsidRDefault="002D1190" w:rsidP="0036370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'org.springframework.boot:spring-boot-starter-oauth2-client:3.1.3'</w:t>
      </w:r>
    </w:p>
    <w:p w14:paraId="6F570FFA" w14:textId="77777777" w:rsidR="004159DE" w:rsidRDefault="004159DE" w:rsidP="004159DE">
      <w:pPr>
        <w:pStyle w:val="TPnormalpuce1"/>
        <w:ind w:left="567" w:hanging="357"/>
      </w:pPr>
      <w:r>
        <w:t>Faire un Gradle Refresh Project</w:t>
      </w:r>
    </w:p>
    <w:p w14:paraId="06F9E44C" w14:textId="2242E2CB" w:rsidR="009F1997" w:rsidRDefault="009F1997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</w:p>
    <w:p w14:paraId="6F5C4195" w14:textId="77777777" w:rsidR="00C71846" w:rsidRDefault="00C71846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5C84D006" w14:textId="3F8F7FCC" w:rsidR="00DB4474" w:rsidRDefault="00DB4474" w:rsidP="00DF1E92">
      <w:pPr>
        <w:pStyle w:val="Titre1"/>
      </w:pPr>
      <w:r w:rsidRPr="005C1624">
        <w:lastRenderedPageBreak/>
        <w:t xml:space="preserve">Etape </w:t>
      </w:r>
      <w:r w:rsidR="00B07126">
        <w:t>2</w:t>
      </w:r>
      <w:r w:rsidRPr="005C1624">
        <w:t xml:space="preserve"> : </w:t>
      </w:r>
      <w:r w:rsidR="00DF1E92">
        <w:t>GitHub</w:t>
      </w:r>
    </w:p>
    <w:p w14:paraId="200AA67E" w14:textId="31684802" w:rsidR="00A24F01" w:rsidRDefault="00A24F01" w:rsidP="00875B4D">
      <w:pPr>
        <w:pStyle w:val="TPnormal"/>
      </w:pPr>
      <w:r>
        <w:t>L’idée est d’utiliser notre application au travers de GitHub et de ses autorisations.</w:t>
      </w:r>
    </w:p>
    <w:p w14:paraId="04C8103D" w14:textId="65575B96" w:rsidR="00875B4D" w:rsidRPr="00875B4D" w:rsidRDefault="00875B4D" w:rsidP="00875B4D">
      <w:pPr>
        <w:pStyle w:val="TPnormal"/>
      </w:pPr>
      <w:r>
        <w:t>Il faut</w:t>
      </w:r>
      <w:r w:rsidR="006B2EA0">
        <w:t xml:space="preserve"> donc</w:t>
      </w:r>
      <w:r>
        <w:t xml:space="preserve"> déclarer notre application dans GitHub pour avoir le droit d’utiliser OAuth2</w:t>
      </w:r>
    </w:p>
    <w:p w14:paraId="386EAE96" w14:textId="77777777" w:rsidR="00DF1E92" w:rsidRPr="001071F0" w:rsidRDefault="00DF1E92" w:rsidP="001D30C2">
      <w:pPr>
        <w:pStyle w:val="TPnormalpuce1"/>
      </w:pPr>
      <w:r w:rsidRPr="001071F0">
        <w:t>Sous votre compte GitHub</w:t>
      </w:r>
    </w:p>
    <w:p w14:paraId="092C79C7" w14:textId="77777777" w:rsidR="00DF1E92" w:rsidRPr="001071F0" w:rsidRDefault="00DF1E92" w:rsidP="001D30C2">
      <w:pPr>
        <w:pStyle w:val="TPnormalpuce1"/>
      </w:pPr>
      <w:r w:rsidRPr="001071F0">
        <w:t>Allez sur vos paramètres</w:t>
      </w:r>
    </w:p>
    <w:p w14:paraId="0A486D23" w14:textId="77777777" w:rsidR="00DF1E92" w:rsidRPr="001071F0" w:rsidRDefault="00DF1E92" w:rsidP="001D30C2">
      <w:pPr>
        <w:pStyle w:val="TPnormalpuce1"/>
      </w:pPr>
      <w:r w:rsidRPr="001071F0">
        <w:t>Allez vers le bas sur l’option « Developer settings »</w:t>
      </w:r>
    </w:p>
    <w:p w14:paraId="178F80C7" w14:textId="77777777" w:rsidR="00DF1E92" w:rsidRPr="001071F0" w:rsidRDefault="00DF1E92" w:rsidP="00DF1E9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71F0">
        <w:rPr>
          <w:noProof/>
        </w:rPr>
        <w:drawing>
          <wp:inline distT="0" distB="0" distL="0" distR="0" wp14:anchorId="511D1865" wp14:editId="643DB19B">
            <wp:extent cx="2900045" cy="1242060"/>
            <wp:effectExtent l="19050" t="19050" r="14605" b="15240"/>
            <wp:docPr id="1306328051" name="Image 5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28051" name="Image 5" descr="Une image contenant texte, capture d’écran, Polic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74C1A72" w14:textId="77777777" w:rsidR="00DF1E92" w:rsidRPr="001071F0" w:rsidRDefault="00DF1E92" w:rsidP="006922D5">
      <w:pPr>
        <w:pStyle w:val="TPnormalpuce1"/>
      </w:pPr>
      <w:r w:rsidRPr="001071F0">
        <w:t>Dans ce paramétrage, vous avez des choix d’autorisations :</w:t>
      </w:r>
    </w:p>
    <w:p w14:paraId="3D9F848B" w14:textId="77777777" w:rsidR="00DF1E92" w:rsidRPr="001071F0" w:rsidRDefault="00DF1E92" w:rsidP="00DF1E92">
      <w:r w:rsidRPr="001071F0">
        <w:rPr>
          <w:noProof/>
        </w:rPr>
        <w:drawing>
          <wp:inline distT="0" distB="0" distL="0" distR="0" wp14:anchorId="2DD37C20" wp14:editId="254D91EC">
            <wp:extent cx="2770505" cy="1801495"/>
            <wp:effectExtent l="19050" t="19050" r="10795" b="27305"/>
            <wp:docPr id="1677867031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7031" name="Image 6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801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2AC2AED" w14:textId="0D538325" w:rsidR="006922D5" w:rsidRDefault="00650085" w:rsidP="00650085">
      <w:pPr>
        <w:pStyle w:val="TPnormalpuce1"/>
        <w:numPr>
          <w:ilvl w:val="1"/>
          <w:numId w:val="1"/>
        </w:numPr>
      </w:pPr>
      <w:r>
        <w:t>Sélectionner OAuth Apps</w:t>
      </w:r>
      <w:r w:rsidR="006922D5">
        <w:br w:type="page"/>
      </w:r>
    </w:p>
    <w:p w14:paraId="1AD67828" w14:textId="77777777" w:rsidR="00DF1E92" w:rsidRPr="001071F0" w:rsidRDefault="00DF1E92" w:rsidP="00875B4D">
      <w:pPr>
        <w:pStyle w:val="TPnormalpuce1"/>
      </w:pPr>
      <w:r w:rsidRPr="001071F0">
        <w:lastRenderedPageBreak/>
        <w:t>Donner un nom à votre application</w:t>
      </w:r>
    </w:p>
    <w:p w14:paraId="30CC4D28" w14:textId="4F3EFBC4" w:rsidR="00DF1E92" w:rsidRPr="001071F0" w:rsidRDefault="00DF1E92" w:rsidP="00875B4D">
      <w:pPr>
        <w:pStyle w:val="TPnormalpuce1"/>
        <w:numPr>
          <w:ilvl w:val="1"/>
          <w:numId w:val="1"/>
        </w:numPr>
      </w:pPr>
      <w:r w:rsidRPr="001071F0">
        <w:t xml:space="preserve">Exemple : </w:t>
      </w:r>
      <w:r w:rsidR="00114A0F">
        <w:t>Demo</w:t>
      </w:r>
      <w:r w:rsidR="007D4144">
        <w:t>-</w:t>
      </w:r>
      <w:r w:rsidRPr="001071F0">
        <w:t>OAuth</w:t>
      </w:r>
      <w:r w:rsidR="002C06DB">
        <w:t>2</w:t>
      </w:r>
      <w:r w:rsidR="007D4144">
        <w:t>-</w:t>
      </w:r>
      <w:r w:rsidR="00114A0F">
        <w:t>VotreNom</w:t>
      </w:r>
    </w:p>
    <w:p w14:paraId="28B8BAF8" w14:textId="77777777" w:rsidR="00DF1E92" w:rsidRPr="001071F0" w:rsidRDefault="00DF1E92" w:rsidP="006922D5">
      <w:pPr>
        <w:pStyle w:val="TPnormalpuce1"/>
        <w:numPr>
          <w:ilvl w:val="1"/>
          <w:numId w:val="1"/>
        </w:numPr>
      </w:pPr>
      <w:r w:rsidRPr="001071F0">
        <w:t>Indiquer un commentaire</w:t>
      </w:r>
    </w:p>
    <w:p w14:paraId="51E981DA" w14:textId="77777777" w:rsidR="00DF1E92" w:rsidRPr="001071F0" w:rsidRDefault="00DF1E92" w:rsidP="006922D5">
      <w:pPr>
        <w:pStyle w:val="TPnormalpuce1"/>
        <w:numPr>
          <w:ilvl w:val="1"/>
          <w:numId w:val="1"/>
        </w:numPr>
      </w:pPr>
      <w:r w:rsidRPr="001071F0">
        <w:t>Et l’url de la page d’accueil</w:t>
      </w:r>
    </w:p>
    <w:p w14:paraId="0C37D4E4" w14:textId="44DFD90F" w:rsidR="00337044" w:rsidRPr="001071F0" w:rsidRDefault="00361857" w:rsidP="002F313A">
      <w:pPr>
        <w:pStyle w:val="TPnormalpuce1"/>
        <w:numPr>
          <w:ilvl w:val="2"/>
          <w:numId w:val="1"/>
        </w:numPr>
      </w:pPr>
      <w:r>
        <w:t>Mettre l’URL de</w:t>
      </w:r>
      <w:r w:rsidR="00DF1E92" w:rsidRPr="001071F0">
        <w:t xml:space="preserve"> </w:t>
      </w:r>
      <w:r w:rsidR="00E823FD">
        <w:t>« </w:t>
      </w:r>
      <w:r w:rsidR="00DF1E92" w:rsidRPr="001071F0">
        <w:t>localhost</w:t>
      </w:r>
      <w:r w:rsidR="00E823FD">
        <w:t> »</w:t>
      </w:r>
      <w:r w:rsidR="00B358BD">
        <w:t xml:space="preserve"> : </w:t>
      </w:r>
      <w:r w:rsidR="00337044" w:rsidRPr="00361857">
        <w:t>http://localhost:8080</w:t>
      </w:r>
    </w:p>
    <w:p w14:paraId="3086DDD4" w14:textId="0A083625" w:rsidR="00DF1E92" w:rsidRDefault="00361857" w:rsidP="00361857">
      <w:pPr>
        <w:pStyle w:val="TPnormalpuce1"/>
        <w:numPr>
          <w:ilvl w:val="1"/>
          <w:numId w:val="1"/>
        </w:numPr>
      </w:pPr>
      <w:r>
        <w:t>L’URL d’autorisation</w:t>
      </w:r>
      <w:r w:rsidR="00DF1E92" w:rsidRPr="001071F0">
        <w:t xml:space="preserve"> </w:t>
      </w:r>
      <w:r w:rsidR="0034149B">
        <w:sym w:font="Wingdings" w:char="F0E0"/>
      </w:r>
      <w:r w:rsidR="0034149B">
        <w:t xml:space="preserve"> permet de gérer le jeton transmis par </w:t>
      </w:r>
      <w:r w:rsidR="00207CD7">
        <w:t>G</w:t>
      </w:r>
      <w:r w:rsidR="0034149B">
        <w:t>it</w:t>
      </w:r>
      <w:r w:rsidR="00207CD7">
        <w:t>H</w:t>
      </w:r>
      <w:r w:rsidR="0034149B">
        <w:t>ub</w:t>
      </w:r>
      <w:r>
        <w:t xml:space="preserve"> sur le contexte du projet (</w:t>
      </w:r>
      <w:r w:rsidR="00E823FD">
        <w:t>« </w:t>
      </w:r>
      <w:r>
        <w:t>localhost</w:t>
      </w:r>
      <w:r w:rsidR="00E823FD">
        <w:t> »</w:t>
      </w:r>
      <w:r>
        <w:t>)</w:t>
      </w:r>
    </w:p>
    <w:p w14:paraId="73069DC0" w14:textId="7E43C003" w:rsidR="00361857" w:rsidRPr="001071F0" w:rsidRDefault="00361857" w:rsidP="00361857">
      <w:pPr>
        <w:pStyle w:val="TPnormalpuce1"/>
        <w:numPr>
          <w:ilvl w:val="2"/>
          <w:numId w:val="1"/>
        </w:numPr>
      </w:pPr>
      <w:r w:rsidRPr="00361857">
        <w:t>http://localhost:8080/login/oauth2/code/github</w:t>
      </w:r>
    </w:p>
    <w:p w14:paraId="285968EE" w14:textId="06FC80EF" w:rsidR="00DF1E92" w:rsidRDefault="00114A0F" w:rsidP="00DF1E92">
      <w:r>
        <w:object w:dxaOrig="7092" w:dyaOrig="9012" w14:anchorId="6AC0F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8pt;height:450.45pt" o:ole="" o:bordertopcolor="#c00000" o:borderleftcolor="#c00000" o:borderbottomcolor="#c00000" o:borderrightcolor="#c00000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6733147" r:id="rId15"/>
        </w:object>
      </w:r>
    </w:p>
    <w:p w14:paraId="5934D8CD" w14:textId="77777777" w:rsidR="00F91BD3" w:rsidRDefault="00F91BD3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02316C23" w14:textId="369DA7A3" w:rsidR="00114A0F" w:rsidRDefault="00114A0F" w:rsidP="00114A0F">
      <w:pPr>
        <w:pStyle w:val="TPnormalpuce1"/>
      </w:pPr>
      <w:r>
        <w:lastRenderedPageBreak/>
        <w:t>Vous obtiendrez une vue récapitulative</w:t>
      </w:r>
    </w:p>
    <w:p w14:paraId="323A979D" w14:textId="123E9E01" w:rsidR="00F91BD3" w:rsidRDefault="00F91BD3" w:rsidP="00F91BD3">
      <w:pPr>
        <w:pStyle w:val="TPnormalpuce1"/>
        <w:numPr>
          <w:ilvl w:val="1"/>
          <w:numId w:val="1"/>
        </w:numPr>
      </w:pPr>
      <w:r>
        <w:t xml:space="preserve">Où, GitHub aura </w:t>
      </w:r>
      <w:r w:rsidR="004A6B8F">
        <w:t>créé</w:t>
      </w:r>
      <w:r>
        <w:t xml:space="preserve"> un identifiant Client</w:t>
      </w:r>
      <w:r w:rsidR="007B3EBF">
        <w:t xml:space="preserve"> </w:t>
      </w:r>
      <w:r>
        <w:t>ID :</w:t>
      </w:r>
    </w:p>
    <w:p w14:paraId="0D186EFF" w14:textId="2EA2C883" w:rsidR="00F91BD3" w:rsidRPr="001071F0" w:rsidRDefault="00953439" w:rsidP="00F91B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F9905" wp14:editId="758C4DD1">
                <wp:simplePos x="0" y="0"/>
                <wp:positionH relativeFrom="column">
                  <wp:posOffset>404446</wp:posOffset>
                </wp:positionH>
                <wp:positionV relativeFrom="paragraph">
                  <wp:posOffset>592162</wp:posOffset>
                </wp:positionV>
                <wp:extent cx="1254027" cy="193431"/>
                <wp:effectExtent l="0" t="0" r="22860" b="16510"/>
                <wp:wrapNone/>
                <wp:docPr id="380566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27" cy="193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2E9B2" w14:textId="4233DEFE" w:rsidR="00596BC6" w:rsidRPr="00596BC6" w:rsidRDefault="00596BC6" w:rsidP="0059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F9905" id="Rectangle 6" o:spid="_x0000_s1026" style="position:absolute;margin-left:31.85pt;margin-top:46.65pt;width:98.75pt;height:1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" fillcolor="white [3212]" strokecolor="white [3212]" strokeweight="1.5pt">
                <v:stroke endcap="round"/>
                <v:textbox>
                  <w:txbxContent>
                    <w:p w14:paraId="69C2E9B2" w14:textId="4233DEFE" w:rsidR="00596BC6" w:rsidRPr="00596BC6" w:rsidRDefault="00596BC6" w:rsidP="00596B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1BD3">
        <w:rPr>
          <w:noProof/>
        </w:rPr>
        <w:drawing>
          <wp:inline distT="0" distB="0" distL="0" distR="0" wp14:anchorId="000310D6" wp14:editId="162F7B66">
            <wp:extent cx="6640830" cy="2080895"/>
            <wp:effectExtent l="19050" t="19050" r="26670" b="14605"/>
            <wp:docPr id="660350043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50043" name="Image 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8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81BCE" w14:textId="44C2DCCA" w:rsidR="00DF1E92" w:rsidRDefault="00DF1E92" w:rsidP="00A41CC5">
      <w:pPr>
        <w:pStyle w:val="TPnormalpuce1"/>
      </w:pPr>
      <w:r w:rsidRPr="001071F0">
        <w:t xml:space="preserve">Client ID </w:t>
      </w:r>
      <w:r w:rsidRPr="001071F0">
        <w:sym w:font="Wingdings" w:char="F0E0"/>
      </w:r>
      <w:r w:rsidRPr="001071F0">
        <w:t xml:space="preserve"> copier le dans un bloc note il va nous servir plus tard</w:t>
      </w:r>
    </w:p>
    <w:p w14:paraId="1D036F47" w14:textId="77777777" w:rsidR="007B3EBF" w:rsidRPr="001071F0" w:rsidRDefault="007B3EBF" w:rsidP="007B3EBF"/>
    <w:p w14:paraId="5C3093B8" w14:textId="1C35F998" w:rsidR="00DF1E92" w:rsidRDefault="00DF1E92" w:rsidP="007E0A68">
      <w:pPr>
        <w:pStyle w:val="TPnormalpuce1"/>
      </w:pPr>
      <w:r w:rsidRPr="001071F0">
        <w:t>Il nous faut générer un « Client Secret »</w:t>
      </w:r>
    </w:p>
    <w:p w14:paraId="2AC4FD90" w14:textId="7B1ACDBE" w:rsidR="007A4D74" w:rsidRPr="001071F0" w:rsidRDefault="007A4D74" w:rsidP="007A4D74">
      <w:pPr>
        <w:pStyle w:val="TPnormalpuce1"/>
        <w:numPr>
          <w:ilvl w:val="1"/>
          <w:numId w:val="1"/>
        </w:numPr>
      </w:pPr>
      <w:r>
        <w:t>GitHub vous demandera de ressaisir votre mot de passe</w:t>
      </w:r>
      <w:r w:rsidR="000C4865">
        <w:t xml:space="preserve"> GitHub</w:t>
      </w:r>
      <w:r>
        <w:t xml:space="preserve"> pour valider</w:t>
      </w:r>
    </w:p>
    <w:p w14:paraId="4186A770" w14:textId="3C28A492" w:rsidR="00DF1E92" w:rsidRPr="001071F0" w:rsidRDefault="00596BC6" w:rsidP="00DF1E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72098" wp14:editId="012E49DA">
                <wp:simplePos x="0" y="0"/>
                <wp:positionH relativeFrom="column">
                  <wp:posOffset>1662075</wp:posOffset>
                </wp:positionH>
                <wp:positionV relativeFrom="paragraph">
                  <wp:posOffset>2286331</wp:posOffset>
                </wp:positionV>
                <wp:extent cx="2397125" cy="193040"/>
                <wp:effectExtent l="0" t="0" r="22225" b="16510"/>
                <wp:wrapNone/>
                <wp:docPr id="3135867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DC8F8" id="Rectangle 6" o:spid="_x0000_s1026" style="position:absolute;margin-left:130.85pt;margin-top:180.05pt;width:188.75pt;height:1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9CB30" wp14:editId="765EEB16">
                <wp:simplePos x="0" y="0"/>
                <wp:positionH relativeFrom="column">
                  <wp:posOffset>439615</wp:posOffset>
                </wp:positionH>
                <wp:positionV relativeFrom="paragraph">
                  <wp:posOffset>520456</wp:posOffset>
                </wp:positionV>
                <wp:extent cx="1265751" cy="193040"/>
                <wp:effectExtent l="0" t="0" r="10795" b="16510"/>
                <wp:wrapNone/>
                <wp:docPr id="5147342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51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AA53A" id="Rectangle 6" o:spid="_x0000_s1026" style="position:absolute;margin-left:34.6pt;margin-top:41pt;width:99.65pt;height:1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" fillcolor="white [3212]" strokecolor="white [3212]" strokeweight="1.5pt">
                <v:stroke endcap="round"/>
              </v:rect>
            </w:pict>
          </mc:Fallback>
        </mc:AlternateContent>
      </w:r>
      <w:r w:rsidR="00FA02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291C3" wp14:editId="27AF2FB9">
                <wp:simplePos x="0" y="0"/>
                <wp:positionH relativeFrom="margin">
                  <wp:posOffset>2520463</wp:posOffset>
                </wp:positionH>
                <wp:positionV relativeFrom="paragraph">
                  <wp:posOffset>2501656</wp:posOffset>
                </wp:positionV>
                <wp:extent cx="656492" cy="199292"/>
                <wp:effectExtent l="0" t="0" r="10795" b="10795"/>
                <wp:wrapNone/>
                <wp:docPr id="7425666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" cy="199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80E0" id="Rectangle 6" o:spid="_x0000_s1026" style="position:absolute;margin-left:198.45pt;margin-top:197pt;width:51.7pt;height:1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" fillcolor="white [3212]" strokecolor="white [3212]" strokeweight="1.5pt">
                <v:stroke endcap="round"/>
                <w10:wrap anchorx="margin"/>
              </v:rect>
            </w:pict>
          </mc:Fallback>
        </mc:AlternateContent>
      </w:r>
      <w:r w:rsidR="00953439">
        <w:rPr>
          <w:noProof/>
        </w:rPr>
        <w:drawing>
          <wp:inline distT="0" distB="0" distL="0" distR="0" wp14:anchorId="33FEC5D7" wp14:editId="6D326C62">
            <wp:extent cx="6640830" cy="3317875"/>
            <wp:effectExtent l="19050" t="19050" r="26670" b="15875"/>
            <wp:docPr id="79654489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31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2553E" w14:textId="77777777" w:rsidR="00DF1E92" w:rsidRPr="001071F0" w:rsidRDefault="00DF1E92" w:rsidP="004E12A9">
      <w:pPr>
        <w:pStyle w:val="TPnormalpuce1"/>
      </w:pPr>
      <w:r w:rsidRPr="001071F0">
        <w:t>Il nous faut les 2 informations : Client ID et Client Secret pour effectuer toutes les opérations de connexion.</w:t>
      </w:r>
    </w:p>
    <w:p w14:paraId="25BF4825" w14:textId="77777777" w:rsidR="00533024" w:rsidRDefault="00533024">
      <w:r>
        <w:br w:type="page"/>
      </w:r>
    </w:p>
    <w:p w14:paraId="363F6951" w14:textId="69B361A9" w:rsidR="00533024" w:rsidRDefault="00533024" w:rsidP="004B5B59">
      <w:pPr>
        <w:pStyle w:val="Titre1"/>
      </w:pPr>
      <w:r w:rsidRPr="001071F0">
        <w:lastRenderedPageBreak/>
        <w:t xml:space="preserve">Etape 3 : </w:t>
      </w:r>
      <w:r>
        <w:t>Application Spring Boot</w:t>
      </w:r>
    </w:p>
    <w:p w14:paraId="431EC13B" w14:textId="6F1E34A2" w:rsidR="00A124E4" w:rsidRPr="001071F0" w:rsidRDefault="00A124E4" w:rsidP="00A124E4">
      <w:pPr>
        <w:pStyle w:val="TPnormalpuce1"/>
      </w:pPr>
      <w:r w:rsidRPr="001071F0">
        <w:t>Ajouter les paramètres de OAuth 2.0 dans</w:t>
      </w:r>
      <w:r w:rsidR="000D5F5F">
        <w:t xml:space="preserve"> le fichier de configuration de Spring Boot :</w:t>
      </w:r>
      <w:r w:rsidRPr="001071F0">
        <w:t xml:space="preserve"> </w:t>
      </w:r>
      <w:r w:rsidR="009F7BD4">
        <w:t xml:space="preserve">application.properties ou </w:t>
      </w:r>
      <w:r>
        <w:t>application.yml</w:t>
      </w:r>
    </w:p>
    <w:p w14:paraId="0DE7C6A2" w14:textId="2364A59F" w:rsidR="00A124E4" w:rsidRPr="003C2F74" w:rsidRDefault="00A124E4" w:rsidP="00A124E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93A1A1"/>
          <w:sz w:val="18"/>
          <w:szCs w:val="18"/>
        </w:rPr>
        <w:t xml:space="preserve">#configuration </w:t>
      </w:r>
      <w:r w:rsidR="000067D5">
        <w:rPr>
          <w:rFonts w:ascii="Consolas" w:hAnsi="Consolas"/>
          <w:color w:val="93A1A1"/>
          <w:sz w:val="18"/>
          <w:szCs w:val="18"/>
        </w:rPr>
        <w:t>OAuth2 -</w:t>
      </w:r>
      <w:r w:rsidR="000067D5">
        <w:rPr>
          <w:rFonts w:ascii="Consolas" w:hAnsi="Consolas"/>
          <w:color w:val="93A1A1"/>
          <w:sz w:val="18"/>
          <w:szCs w:val="18"/>
        </w:rPr>
        <w:t xml:space="preserve"> </w:t>
      </w:r>
      <w:r w:rsidRPr="003C2F74">
        <w:rPr>
          <w:rFonts w:ascii="Consolas" w:hAnsi="Consolas"/>
          <w:color w:val="93A1A1"/>
          <w:sz w:val="18"/>
          <w:szCs w:val="18"/>
        </w:rPr>
        <w:t>GitHub</w:t>
      </w:r>
    </w:p>
    <w:p w14:paraId="0FBBF24C" w14:textId="11EAD69A" w:rsidR="00A124E4" w:rsidRPr="003C2F74" w:rsidRDefault="00A124E4" w:rsidP="00A124E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>spring.security.oauth2.client.registration.github.client-id=</w:t>
      </w:r>
      <w:r w:rsidR="003C2F74" w:rsidRPr="003C2F74">
        <w:rPr>
          <w:rFonts w:ascii="Consolas" w:hAnsi="Consolas"/>
          <w:color w:val="2AA198"/>
          <w:sz w:val="18"/>
          <w:szCs w:val="18"/>
        </w:rPr>
        <w:t>11a5…</w:t>
      </w:r>
    </w:p>
    <w:p w14:paraId="384AFEFD" w14:textId="28CBF6A3" w:rsidR="00A124E4" w:rsidRPr="003C2F74" w:rsidRDefault="00A124E4" w:rsidP="00A124E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>spring.security.oauth2.client.registration.github.client-secret=</w:t>
      </w:r>
      <w:r w:rsidR="003C2F74" w:rsidRPr="003C2F74">
        <w:rPr>
          <w:rFonts w:ascii="Consolas" w:hAnsi="Consolas"/>
          <w:color w:val="2AA198"/>
          <w:sz w:val="18"/>
          <w:szCs w:val="18"/>
        </w:rPr>
        <w:t>4f64…</w:t>
      </w:r>
    </w:p>
    <w:p w14:paraId="6BC36C4D" w14:textId="77777777" w:rsidR="00A124E4" w:rsidRDefault="00A124E4" w:rsidP="00A124E4"/>
    <w:p w14:paraId="569ACEFE" w14:textId="52396422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93A1A1"/>
          <w:sz w:val="18"/>
          <w:szCs w:val="18"/>
        </w:rPr>
        <w:t xml:space="preserve">  #configuration </w:t>
      </w:r>
      <w:r w:rsidR="00EA4865">
        <w:rPr>
          <w:rFonts w:ascii="Consolas" w:hAnsi="Consolas"/>
          <w:color w:val="93A1A1"/>
          <w:sz w:val="18"/>
          <w:szCs w:val="18"/>
        </w:rPr>
        <w:t xml:space="preserve">OAuth2 - </w:t>
      </w:r>
      <w:r w:rsidRPr="003C2F74">
        <w:rPr>
          <w:rFonts w:ascii="Consolas" w:hAnsi="Consolas"/>
          <w:color w:val="93A1A1"/>
          <w:sz w:val="18"/>
          <w:szCs w:val="18"/>
        </w:rPr>
        <w:t>GitHub</w:t>
      </w:r>
    </w:p>
    <w:p w14:paraId="0C03BB3F" w14:textId="77777777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</w:t>
      </w:r>
      <w:r w:rsidRPr="003C2F74">
        <w:rPr>
          <w:rFonts w:ascii="Consolas" w:hAnsi="Consolas"/>
          <w:color w:val="268BD2"/>
          <w:sz w:val="18"/>
          <w:szCs w:val="18"/>
        </w:rPr>
        <w:t>security</w:t>
      </w:r>
      <w:r w:rsidRPr="003C2F74">
        <w:rPr>
          <w:rFonts w:ascii="Consolas" w:hAnsi="Consolas"/>
          <w:color w:val="000000"/>
          <w:sz w:val="18"/>
          <w:szCs w:val="18"/>
        </w:rPr>
        <w:t>:</w:t>
      </w:r>
    </w:p>
    <w:p w14:paraId="0633129E" w14:textId="77777777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</w:t>
      </w:r>
      <w:r w:rsidRPr="003C2F74">
        <w:rPr>
          <w:rFonts w:ascii="Consolas" w:hAnsi="Consolas"/>
          <w:color w:val="268BD2"/>
          <w:sz w:val="18"/>
          <w:szCs w:val="18"/>
        </w:rPr>
        <w:t>oauth2</w:t>
      </w:r>
      <w:r w:rsidRPr="003C2F74">
        <w:rPr>
          <w:rFonts w:ascii="Consolas" w:hAnsi="Consolas"/>
          <w:color w:val="000000"/>
          <w:sz w:val="18"/>
          <w:szCs w:val="18"/>
        </w:rPr>
        <w:t>:</w:t>
      </w:r>
    </w:p>
    <w:p w14:paraId="705DE9BF" w14:textId="77777777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  </w:t>
      </w:r>
      <w:r w:rsidRPr="003C2F74">
        <w:rPr>
          <w:rFonts w:ascii="Consolas" w:hAnsi="Consolas"/>
          <w:color w:val="268BD2"/>
          <w:sz w:val="18"/>
          <w:szCs w:val="18"/>
        </w:rPr>
        <w:t>client</w:t>
      </w:r>
      <w:r w:rsidRPr="003C2F74">
        <w:rPr>
          <w:rFonts w:ascii="Consolas" w:hAnsi="Consolas"/>
          <w:color w:val="000000"/>
          <w:sz w:val="18"/>
          <w:szCs w:val="18"/>
        </w:rPr>
        <w:t>:</w:t>
      </w:r>
    </w:p>
    <w:p w14:paraId="5DDD46FC" w14:textId="77777777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    </w:t>
      </w:r>
      <w:r w:rsidRPr="003C2F74">
        <w:rPr>
          <w:rFonts w:ascii="Consolas" w:hAnsi="Consolas"/>
          <w:color w:val="268BD2"/>
          <w:sz w:val="18"/>
          <w:szCs w:val="18"/>
        </w:rPr>
        <w:t>registration</w:t>
      </w:r>
      <w:r w:rsidRPr="003C2F74">
        <w:rPr>
          <w:rFonts w:ascii="Consolas" w:hAnsi="Consolas"/>
          <w:color w:val="000000"/>
          <w:sz w:val="18"/>
          <w:szCs w:val="18"/>
        </w:rPr>
        <w:t>:</w:t>
      </w:r>
    </w:p>
    <w:p w14:paraId="0CF92278" w14:textId="77777777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3C2F74">
        <w:rPr>
          <w:rFonts w:ascii="Consolas" w:hAnsi="Consolas"/>
          <w:color w:val="268BD2"/>
          <w:sz w:val="18"/>
          <w:szCs w:val="18"/>
        </w:rPr>
        <w:t>github</w:t>
      </w:r>
      <w:r w:rsidRPr="003C2F74">
        <w:rPr>
          <w:rFonts w:ascii="Consolas" w:hAnsi="Consolas"/>
          <w:color w:val="000000"/>
          <w:sz w:val="18"/>
          <w:szCs w:val="18"/>
        </w:rPr>
        <w:t>:</w:t>
      </w:r>
    </w:p>
    <w:p w14:paraId="4CABFECE" w14:textId="176186B2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3C2F74">
        <w:rPr>
          <w:rFonts w:ascii="Consolas" w:hAnsi="Consolas"/>
          <w:color w:val="268BD2"/>
          <w:sz w:val="18"/>
          <w:szCs w:val="18"/>
        </w:rPr>
        <w:t>client-id</w:t>
      </w:r>
      <w:r w:rsidRPr="003C2F74">
        <w:rPr>
          <w:rFonts w:ascii="Consolas" w:hAnsi="Consolas"/>
          <w:color w:val="000000"/>
          <w:sz w:val="18"/>
          <w:szCs w:val="18"/>
        </w:rPr>
        <w:t xml:space="preserve">:  </w:t>
      </w:r>
      <w:r w:rsidRPr="003C2F74">
        <w:rPr>
          <w:rFonts w:ascii="Consolas" w:hAnsi="Consolas"/>
          <w:color w:val="2AA198"/>
          <w:sz w:val="18"/>
          <w:szCs w:val="18"/>
        </w:rPr>
        <w:t>11a5</w:t>
      </w:r>
      <w:r>
        <w:rPr>
          <w:rFonts w:ascii="Consolas" w:hAnsi="Consolas"/>
          <w:color w:val="2AA198"/>
          <w:sz w:val="18"/>
          <w:szCs w:val="18"/>
        </w:rPr>
        <w:t>…</w:t>
      </w:r>
    </w:p>
    <w:p w14:paraId="7D5AFAED" w14:textId="4BC90F21" w:rsidR="003C2F74" w:rsidRPr="003C2F74" w:rsidRDefault="003C2F74" w:rsidP="003C2F74">
      <w:pPr>
        <w:pStyle w:val="NormalWeb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2F74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3C2F74">
        <w:rPr>
          <w:rFonts w:ascii="Consolas" w:hAnsi="Consolas"/>
          <w:color w:val="268BD2"/>
          <w:sz w:val="18"/>
          <w:szCs w:val="18"/>
        </w:rPr>
        <w:t>client-secret</w:t>
      </w:r>
      <w:r w:rsidRPr="003C2F74">
        <w:rPr>
          <w:rFonts w:ascii="Consolas" w:hAnsi="Consolas"/>
          <w:color w:val="000000"/>
          <w:sz w:val="18"/>
          <w:szCs w:val="18"/>
        </w:rPr>
        <w:t xml:space="preserve">:  </w:t>
      </w:r>
      <w:r w:rsidRPr="003C2F74">
        <w:rPr>
          <w:rFonts w:ascii="Consolas" w:hAnsi="Consolas"/>
          <w:color w:val="2AA198"/>
          <w:sz w:val="18"/>
          <w:szCs w:val="18"/>
        </w:rPr>
        <w:t>4f64</w:t>
      </w:r>
      <w:r>
        <w:rPr>
          <w:rFonts w:ascii="Consolas" w:hAnsi="Consolas"/>
          <w:color w:val="2AA198"/>
          <w:sz w:val="18"/>
          <w:szCs w:val="18"/>
        </w:rPr>
        <w:t>…</w:t>
      </w:r>
    </w:p>
    <w:p w14:paraId="1591CCD3" w14:textId="77777777" w:rsidR="003C2F74" w:rsidRPr="00A124E4" w:rsidRDefault="003C2F74" w:rsidP="00A124E4"/>
    <w:p w14:paraId="3CB6B67E" w14:textId="77777777" w:rsidR="00533024" w:rsidRDefault="00533024" w:rsidP="00533024">
      <w:pPr>
        <w:pStyle w:val="TPnormalpuce1"/>
      </w:pPr>
      <w:r w:rsidRPr="001071F0">
        <w:t>Créer une classe de configuration de sécurité</w:t>
      </w:r>
    </w:p>
    <w:p w14:paraId="1B5D884D" w14:textId="66F7B6ED" w:rsidR="00313636" w:rsidRDefault="00313636" w:rsidP="00313636">
      <w:pPr>
        <w:pStyle w:val="TPnormalpuce1"/>
        <w:numPr>
          <w:ilvl w:val="1"/>
          <w:numId w:val="1"/>
        </w:numPr>
      </w:pPr>
      <w:r>
        <w:t>Définir les URLs accessibles par tous</w:t>
      </w:r>
    </w:p>
    <w:p w14:paraId="229F8493" w14:textId="2035F2CD" w:rsidR="000969F6" w:rsidRDefault="00313636" w:rsidP="003072BA">
      <w:pPr>
        <w:pStyle w:val="TPnormalpuce1"/>
        <w:numPr>
          <w:ilvl w:val="1"/>
          <w:numId w:val="1"/>
        </w:numPr>
      </w:pPr>
      <w:r>
        <w:t>Définir les URLs pour lesquels il faut être autorisé et authentifié</w:t>
      </w:r>
      <w:r w:rsidR="000969F6">
        <w:t xml:space="preserve"> </w:t>
      </w:r>
    </w:p>
    <w:p w14:paraId="06F0FA04" w14:textId="5CEE1D44" w:rsidR="00313636" w:rsidRPr="001071F0" w:rsidRDefault="00313636" w:rsidP="00313636">
      <w:pPr>
        <w:pStyle w:val="TPnormalpuce1"/>
        <w:numPr>
          <w:ilvl w:val="1"/>
          <w:numId w:val="1"/>
        </w:numPr>
      </w:pPr>
      <w:r>
        <w:t>Définir l’utilisation de OAuth 2.0 comme solution de login</w:t>
      </w:r>
    </w:p>
    <w:p w14:paraId="72E10C3D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03123">
        <w:rPr>
          <w:rFonts w:ascii="Consolas" w:hAnsi="Consolas"/>
          <w:color w:val="000000"/>
          <w:sz w:val="18"/>
          <w:szCs w:val="18"/>
        </w:rPr>
        <w:t xml:space="preserve"> fr.eni.demo.security.oauth;</w:t>
      </w:r>
    </w:p>
    <w:p w14:paraId="3E9F629E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9714F4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3123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560B880A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3123">
        <w:rPr>
          <w:rFonts w:ascii="Consolas" w:hAnsi="Consolas"/>
          <w:color w:val="000000"/>
          <w:sz w:val="18"/>
          <w:szCs w:val="18"/>
        </w:rPr>
        <w:t xml:space="preserve"> org.springframework.security.config.annotation.web.builders.HttpSecurity;</w:t>
      </w:r>
    </w:p>
    <w:p w14:paraId="136ED8B4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3123">
        <w:rPr>
          <w:rFonts w:ascii="Consolas" w:hAnsi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14:paraId="1E7C288A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03123">
        <w:rPr>
          <w:rFonts w:ascii="Consolas" w:hAnsi="Consolas"/>
          <w:color w:val="000000"/>
          <w:sz w:val="18"/>
          <w:szCs w:val="18"/>
        </w:rPr>
        <w:t xml:space="preserve"> org.springframework.security.web.SecurityFilterChain;</w:t>
      </w:r>
    </w:p>
    <w:p w14:paraId="1C2C03FC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A1A9D2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646464"/>
          <w:sz w:val="18"/>
          <w:szCs w:val="18"/>
        </w:rPr>
        <w:t>@Configuration</w:t>
      </w:r>
    </w:p>
    <w:p w14:paraId="57FCBDDF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646464"/>
          <w:sz w:val="18"/>
          <w:szCs w:val="18"/>
        </w:rPr>
        <w:t>@EnableWebSecurity</w:t>
      </w:r>
    </w:p>
    <w:p w14:paraId="160CF306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03123">
        <w:rPr>
          <w:rFonts w:ascii="Consolas" w:hAnsi="Consolas"/>
          <w:color w:val="000000"/>
          <w:sz w:val="18"/>
          <w:szCs w:val="18"/>
        </w:rPr>
        <w:t xml:space="preserve"> </w:t>
      </w:r>
      <w:r w:rsidRPr="0060312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03123">
        <w:rPr>
          <w:rFonts w:ascii="Consolas" w:hAnsi="Consolas"/>
          <w:color w:val="000000"/>
          <w:sz w:val="18"/>
          <w:szCs w:val="18"/>
        </w:rPr>
        <w:t xml:space="preserve"> SecurityConfig {</w:t>
      </w:r>
    </w:p>
    <w:p w14:paraId="09D3ECF3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3F5FBF"/>
          <w:sz w:val="18"/>
          <w:szCs w:val="18"/>
        </w:rPr>
        <w:t>/**</w:t>
      </w:r>
    </w:p>
    <w:p w14:paraId="2235C97F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3F5FBF"/>
          <w:sz w:val="18"/>
          <w:szCs w:val="18"/>
        </w:rPr>
        <w:tab/>
        <w:t xml:space="preserve"> * il faut être authentifié pour accéder à l'API</w:t>
      </w:r>
    </w:p>
    <w:p w14:paraId="047FCEDA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362F4023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646464"/>
          <w:sz w:val="18"/>
          <w:szCs w:val="18"/>
        </w:rPr>
        <w:t>@Bean</w:t>
      </w:r>
    </w:p>
    <w:p w14:paraId="4DBC485E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603123">
        <w:rPr>
          <w:rFonts w:ascii="Consolas" w:hAnsi="Consolas"/>
          <w:color w:val="6A3E3E"/>
          <w:sz w:val="18"/>
          <w:szCs w:val="18"/>
        </w:rPr>
        <w:t>http</w:t>
      </w:r>
      <w:r w:rsidRPr="00603123">
        <w:rPr>
          <w:rFonts w:ascii="Consolas" w:hAnsi="Consolas"/>
          <w:color w:val="000000"/>
          <w:sz w:val="18"/>
          <w:szCs w:val="18"/>
        </w:rPr>
        <w:t xml:space="preserve">) </w:t>
      </w:r>
      <w:r w:rsidRPr="00603123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603123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4B312D31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6A3E3E"/>
          <w:sz w:val="18"/>
          <w:szCs w:val="18"/>
        </w:rPr>
        <w:t>http</w:t>
      </w:r>
    </w:p>
    <w:p w14:paraId="389F91FC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.authorizeHttpRequests(</w:t>
      </w:r>
      <w:r w:rsidRPr="00603123">
        <w:rPr>
          <w:rFonts w:ascii="Consolas" w:hAnsi="Consolas"/>
          <w:color w:val="6A3E3E"/>
          <w:sz w:val="18"/>
          <w:szCs w:val="18"/>
        </w:rPr>
        <w:t>auth</w:t>
      </w:r>
      <w:r w:rsidRPr="00603123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CB03A93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6A3E3E"/>
          <w:sz w:val="18"/>
          <w:szCs w:val="18"/>
        </w:rPr>
        <w:t>auth</w:t>
      </w:r>
    </w:p>
    <w:p w14:paraId="6FC404EC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3F7F5F"/>
          <w:sz w:val="18"/>
          <w:szCs w:val="18"/>
        </w:rPr>
        <w:t>// Permettre l'accès à l'URL racine à tout le monde</w:t>
      </w:r>
    </w:p>
    <w:p w14:paraId="4DFDC4AD" w14:textId="5B7D0DA2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603123">
        <w:rPr>
          <w:rFonts w:ascii="Consolas" w:hAnsi="Consolas"/>
          <w:color w:val="2A00FF"/>
          <w:sz w:val="18"/>
          <w:szCs w:val="18"/>
        </w:rPr>
        <w:t>"/"</w:t>
      </w:r>
      <w:r w:rsidRPr="00603123">
        <w:rPr>
          <w:rFonts w:ascii="Consolas" w:hAnsi="Consolas"/>
          <w:color w:val="000000"/>
          <w:sz w:val="18"/>
          <w:szCs w:val="18"/>
        </w:rPr>
        <w:t>).permitAll()</w:t>
      </w:r>
    </w:p>
    <w:p w14:paraId="1B6EECE7" w14:textId="7E73FA40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3F7F5F"/>
          <w:sz w:val="18"/>
          <w:szCs w:val="18"/>
        </w:rPr>
        <w:t xml:space="preserve">// Il faut être connecté pour </w:t>
      </w:r>
      <w:r w:rsidR="007C0E29">
        <w:rPr>
          <w:rFonts w:ascii="Consolas" w:hAnsi="Consolas"/>
          <w:color w:val="3F7F5F"/>
          <w:sz w:val="18"/>
          <w:szCs w:val="18"/>
        </w:rPr>
        <w:t>le</w:t>
      </w:r>
      <w:r w:rsidRPr="00603123">
        <w:rPr>
          <w:rFonts w:ascii="Consolas" w:hAnsi="Consolas"/>
          <w:color w:val="3F7F5F"/>
          <w:sz w:val="18"/>
          <w:szCs w:val="18"/>
        </w:rPr>
        <w:t>s autres URLs</w:t>
      </w:r>
    </w:p>
    <w:p w14:paraId="09831B69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.anyRequest().authenticated();</w:t>
      </w:r>
    </w:p>
    <w:p w14:paraId="05BF352F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})</w:t>
      </w:r>
    </w:p>
    <w:p w14:paraId="1367FBBB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30FC7E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3F7F5F"/>
          <w:sz w:val="18"/>
          <w:szCs w:val="18"/>
        </w:rPr>
        <w:t>// Indiquer à Spring Security l'utilisation de OAuth 2.0</w:t>
      </w:r>
    </w:p>
    <w:p w14:paraId="4D533328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.oauth2Login(</w:t>
      </w:r>
      <w:r w:rsidRPr="00603123">
        <w:rPr>
          <w:rFonts w:ascii="Consolas" w:hAnsi="Consolas"/>
          <w:color w:val="6A3E3E"/>
          <w:sz w:val="18"/>
          <w:szCs w:val="18"/>
        </w:rPr>
        <w:t>oauth</w:t>
      </w:r>
      <w:r w:rsidRPr="00603123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0BDE6704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  <w:t>});</w:t>
      </w:r>
    </w:p>
    <w:p w14:paraId="6E22C3FD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color w:val="000000"/>
          <w:sz w:val="18"/>
          <w:szCs w:val="18"/>
        </w:rPr>
        <w:tab/>
      </w:r>
      <w:r w:rsidRPr="00603123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603123">
        <w:rPr>
          <w:rFonts w:ascii="Consolas" w:hAnsi="Consolas"/>
          <w:color w:val="000000"/>
          <w:sz w:val="18"/>
          <w:szCs w:val="18"/>
        </w:rPr>
        <w:t xml:space="preserve"> </w:t>
      </w:r>
      <w:r w:rsidRPr="00603123">
        <w:rPr>
          <w:rFonts w:ascii="Consolas" w:hAnsi="Consolas"/>
          <w:color w:val="6A3E3E"/>
          <w:sz w:val="18"/>
          <w:szCs w:val="18"/>
        </w:rPr>
        <w:t>http</w:t>
      </w:r>
      <w:r w:rsidRPr="00603123">
        <w:rPr>
          <w:rFonts w:ascii="Consolas" w:hAnsi="Consolas"/>
          <w:color w:val="000000"/>
          <w:sz w:val="18"/>
          <w:szCs w:val="18"/>
        </w:rPr>
        <w:t>.build();</w:t>
      </w:r>
    </w:p>
    <w:p w14:paraId="46C5C250" w14:textId="77777777" w:rsidR="00603123" w:rsidRPr="00603123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03123">
        <w:rPr>
          <w:rFonts w:ascii="Consolas" w:hAnsi="Consolas"/>
          <w:color w:val="000000"/>
          <w:sz w:val="18"/>
          <w:szCs w:val="18"/>
        </w:rPr>
        <w:tab/>
        <w:t>}</w:t>
      </w:r>
    </w:p>
    <w:p w14:paraId="7F8F1562" w14:textId="088FCA83" w:rsidR="00603123" w:rsidRPr="001071F0" w:rsidRDefault="00603123" w:rsidP="00E173E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03123">
        <w:rPr>
          <w:rFonts w:ascii="Consolas" w:hAnsi="Consolas"/>
          <w:color w:val="000000"/>
          <w:sz w:val="18"/>
          <w:szCs w:val="18"/>
        </w:rPr>
        <w:t>}</w:t>
      </w:r>
    </w:p>
    <w:p w14:paraId="53236360" w14:textId="77777777" w:rsidR="00533024" w:rsidRPr="001071F0" w:rsidRDefault="00533024" w:rsidP="005330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5E8CF8" w14:textId="77777777" w:rsidR="00181E61" w:rsidRDefault="00181E61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55DA2E75" w14:textId="44908ABA" w:rsidR="004B5B59" w:rsidRDefault="00AA5B36" w:rsidP="004B5B59">
      <w:pPr>
        <w:pStyle w:val="Titre1"/>
      </w:pPr>
      <w:r>
        <w:lastRenderedPageBreak/>
        <w:t xml:space="preserve">Etape 4 : </w:t>
      </w:r>
      <w:r w:rsidR="004B5B59">
        <w:t>Exécution</w:t>
      </w:r>
      <w:r w:rsidR="0010233F">
        <w:t xml:space="preserve"> et autorisation GitHub</w:t>
      </w:r>
    </w:p>
    <w:p w14:paraId="4EBF3E8A" w14:textId="39B0A105" w:rsidR="00DF1E92" w:rsidRDefault="004B5B59" w:rsidP="004B5B59">
      <w:pPr>
        <w:pStyle w:val="TPnormalpuce1"/>
      </w:pPr>
      <w:r>
        <w:t>Démarrer votre application</w:t>
      </w:r>
    </w:p>
    <w:p w14:paraId="5640AE24" w14:textId="77777777" w:rsidR="00FD4FA8" w:rsidRDefault="00FD4FA8" w:rsidP="00FD4FA8"/>
    <w:p w14:paraId="7385E75F" w14:textId="017C55D1" w:rsidR="00FD4FA8" w:rsidRDefault="00FD4FA8" w:rsidP="00FD4FA8">
      <w:pPr>
        <w:pStyle w:val="Titre2"/>
      </w:pPr>
      <w:r>
        <w:t xml:space="preserve">URL racine : </w:t>
      </w:r>
      <w:r w:rsidRPr="00BF1CAA">
        <w:t>http://localhost:8080</w:t>
      </w:r>
    </w:p>
    <w:p w14:paraId="0F0C2000" w14:textId="78484EEA" w:rsidR="0067157C" w:rsidRDefault="00705051" w:rsidP="004B5B59">
      <w:pPr>
        <w:pStyle w:val="TPnormalpuce1"/>
      </w:pPr>
      <w:r>
        <w:t>E</w:t>
      </w:r>
      <w:r w:rsidR="0067157C">
        <w:t xml:space="preserve">ssayer d’accéder à l’URL racine : </w:t>
      </w:r>
      <w:r w:rsidR="0067157C" w:rsidRPr="00BF1CAA">
        <w:t>http://localhost:8080</w:t>
      </w:r>
    </w:p>
    <w:p w14:paraId="676851F3" w14:textId="68A4EF10" w:rsidR="0067157C" w:rsidRDefault="0067157C" w:rsidP="002F24FF">
      <w:pPr>
        <w:pStyle w:val="TPnormalpuce1"/>
        <w:numPr>
          <w:ilvl w:val="1"/>
          <w:numId w:val="1"/>
        </w:numPr>
      </w:pPr>
      <w:r>
        <w:t>Tout le monde a le droit, vous aurez bien les liens principaux de Spring Data REST pour notre application :</w:t>
      </w:r>
    </w:p>
    <w:p w14:paraId="77D31F16" w14:textId="513FBDF1" w:rsidR="0067157C" w:rsidRDefault="00FD4FA8" w:rsidP="0067157C">
      <w:r>
        <w:rPr>
          <w:noProof/>
        </w:rPr>
        <w:drawing>
          <wp:inline distT="0" distB="0" distL="0" distR="0" wp14:anchorId="29C1EE9E" wp14:editId="1C4977D5">
            <wp:extent cx="6122670" cy="4784090"/>
            <wp:effectExtent l="19050" t="19050" r="11430" b="16510"/>
            <wp:docPr id="10099868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840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FE2E472" w14:textId="77777777" w:rsidR="00FD4FA8" w:rsidRDefault="00FD4FA8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46017AE6" w14:textId="738A560A" w:rsidR="00FD4FA8" w:rsidRDefault="00FD4FA8" w:rsidP="00FD4FA8">
      <w:pPr>
        <w:pStyle w:val="Titre2"/>
      </w:pPr>
      <w:r>
        <w:lastRenderedPageBreak/>
        <w:t xml:space="preserve">URL </w:t>
      </w:r>
      <w:r>
        <w:t>Swagger-UI</w:t>
      </w:r>
      <w:r>
        <w:t xml:space="preserve"> : </w:t>
      </w:r>
      <w:r w:rsidR="00CD7B52" w:rsidRPr="00BF1CAA">
        <w:t>http://localhost:8080/eni/swagger-ui/index.htm</w:t>
      </w:r>
      <w:r w:rsidR="00CD7B52">
        <w:t>l</w:t>
      </w:r>
    </w:p>
    <w:p w14:paraId="260A2AFE" w14:textId="6D1B9FBE" w:rsidR="00762FC4" w:rsidRDefault="00762FC4" w:rsidP="004B5B59">
      <w:pPr>
        <w:pStyle w:val="TPnormalpuce1"/>
      </w:pPr>
      <w:r>
        <w:t>Essayer d’accéder à l’URL de Swagger-UI</w:t>
      </w:r>
      <w:r w:rsidR="00BF1CAA">
        <w:t xml:space="preserve"> : </w:t>
      </w:r>
      <w:r w:rsidR="00BF1CAA" w:rsidRPr="00BF1CAA">
        <w:t>http://localhost:8080/eni/swagger-ui/index.htm</w:t>
      </w:r>
      <w:r w:rsidR="00FD4FA8">
        <w:t>l</w:t>
      </w:r>
    </w:p>
    <w:p w14:paraId="661AB48E" w14:textId="520E0DAB" w:rsidR="00C25D03" w:rsidRDefault="00332661" w:rsidP="0013531E">
      <w:pPr>
        <w:pStyle w:val="TPnormalpuce1"/>
      </w:pPr>
      <w:r>
        <w:t>2 possibilités :</w:t>
      </w:r>
    </w:p>
    <w:p w14:paraId="2E86503F" w14:textId="68C0B08D" w:rsidR="00332661" w:rsidRDefault="00332661" w:rsidP="009E2B93">
      <w:pPr>
        <w:pStyle w:val="TPnormalpuce1"/>
        <w:numPr>
          <w:ilvl w:val="1"/>
          <w:numId w:val="46"/>
        </w:numPr>
      </w:pPr>
      <w:r>
        <w:t>Soit, vous avez un compte GitHub connecté</w:t>
      </w:r>
    </w:p>
    <w:p w14:paraId="5183182D" w14:textId="4341FE05" w:rsidR="00332661" w:rsidRDefault="00332661" w:rsidP="009E2B93">
      <w:pPr>
        <w:pStyle w:val="TPnormalpuce1"/>
        <w:numPr>
          <w:ilvl w:val="1"/>
          <w:numId w:val="46"/>
        </w:numPr>
      </w:pPr>
      <w:r>
        <w:t>Soit, vous n’êtes pas connecté</w:t>
      </w:r>
    </w:p>
    <w:p w14:paraId="71508760" w14:textId="77777777" w:rsidR="00975668" w:rsidRDefault="00975668" w:rsidP="00975668"/>
    <w:p w14:paraId="2943CBA9" w14:textId="44637D6D" w:rsidR="00975668" w:rsidRDefault="00975668" w:rsidP="00975668">
      <w:pPr>
        <w:pStyle w:val="Titre3"/>
        <w:numPr>
          <w:ilvl w:val="0"/>
          <w:numId w:val="43"/>
        </w:numPr>
      </w:pPr>
      <w:r>
        <w:t>Compte GitHub connecté</w:t>
      </w:r>
    </w:p>
    <w:p w14:paraId="44554858" w14:textId="2337A864" w:rsidR="004B5B59" w:rsidRDefault="004B5B59" w:rsidP="00122DE4">
      <w:pPr>
        <w:pStyle w:val="TPnormalpuce1"/>
      </w:pPr>
      <w:r>
        <w:t>Si vous vous placez dans un navigateur où vous êtes déjà connecté avec un compte GitHub</w:t>
      </w:r>
    </w:p>
    <w:p w14:paraId="6EBDF238" w14:textId="2AAB0904" w:rsidR="00695F66" w:rsidRDefault="00695F66" w:rsidP="00695F66">
      <w:pPr>
        <w:pStyle w:val="TPnormalpuce1"/>
        <w:numPr>
          <w:ilvl w:val="1"/>
          <w:numId w:val="1"/>
        </w:numPr>
      </w:pPr>
      <w:r>
        <w:t>Vous serez redirigé</w:t>
      </w:r>
      <w:r>
        <w:t xml:space="preserve"> </w:t>
      </w:r>
      <w:r>
        <w:t>vers GitHub pour</w:t>
      </w:r>
      <w:r>
        <w:t xml:space="preserve"> demander l’autorisation de lire les données utilisateur pour la connexion par OAuth2</w:t>
      </w:r>
      <w:r w:rsidR="002D4AA9">
        <w:t xml:space="preserve"> à notre application</w:t>
      </w:r>
    </w:p>
    <w:p w14:paraId="0C33669A" w14:textId="44B00B3F" w:rsidR="00C25D03" w:rsidRDefault="00FB5A90" w:rsidP="00695F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C5138" wp14:editId="47224BF6">
                <wp:simplePos x="0" y="0"/>
                <wp:positionH relativeFrom="column">
                  <wp:posOffset>2044598</wp:posOffset>
                </wp:positionH>
                <wp:positionV relativeFrom="paragraph">
                  <wp:posOffset>2398116</wp:posOffset>
                </wp:positionV>
                <wp:extent cx="395021" cy="146304"/>
                <wp:effectExtent l="0" t="0" r="24130" b="25400"/>
                <wp:wrapNone/>
                <wp:docPr id="11858796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146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8C09" id="Rectangle 6" o:spid="_x0000_s1026" style="position:absolute;margin-left:161pt;margin-top:188.85pt;width:31.1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28136" wp14:editId="7150D2B3">
                <wp:simplePos x="0" y="0"/>
                <wp:positionH relativeFrom="column">
                  <wp:posOffset>2437968</wp:posOffset>
                </wp:positionH>
                <wp:positionV relativeFrom="paragraph">
                  <wp:posOffset>2235657</wp:posOffset>
                </wp:positionV>
                <wp:extent cx="650631" cy="175846"/>
                <wp:effectExtent l="0" t="0" r="16510" b="15240"/>
                <wp:wrapNone/>
                <wp:docPr id="15508565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175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1DF1" id="Rectangle 6" o:spid="_x0000_s1026" style="position:absolute;margin-left:191.95pt;margin-top:176.05pt;width:51.25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" fillcolor="white [3212]" strokecolor="white [3212]" strokeweight="1.5pt">
                <v:stroke endcap="round"/>
              </v:rect>
            </w:pict>
          </mc:Fallback>
        </mc:AlternateContent>
      </w:r>
      <w:r w:rsidR="00695F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ADD97" wp14:editId="510E8FCB">
                <wp:simplePos x="0" y="0"/>
                <wp:positionH relativeFrom="column">
                  <wp:posOffset>3818814</wp:posOffset>
                </wp:positionH>
                <wp:positionV relativeFrom="paragraph">
                  <wp:posOffset>3828999</wp:posOffset>
                </wp:positionV>
                <wp:extent cx="650631" cy="175846"/>
                <wp:effectExtent l="0" t="0" r="16510" b="15240"/>
                <wp:wrapNone/>
                <wp:docPr id="12375345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175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3B1B" id="Rectangle 6" o:spid="_x0000_s1026" style="position:absolute;margin-left:300.7pt;margin-top:301.5pt;width:51.25pt;height:1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" fillcolor="white [3212]" strokecolor="white [3212]" strokeweight="1.5pt">
                <v:stroke endcap="round"/>
              </v:rect>
            </w:pict>
          </mc:Fallback>
        </mc:AlternateContent>
      </w:r>
      <w:r w:rsidR="00695F66">
        <w:rPr>
          <w:noProof/>
        </w:rPr>
        <w:drawing>
          <wp:inline distT="0" distB="0" distL="0" distR="0" wp14:anchorId="5D0800E4" wp14:editId="17171035">
            <wp:extent cx="5123180" cy="5339715"/>
            <wp:effectExtent l="19050" t="19050" r="20320" b="13335"/>
            <wp:docPr id="351573263" name="Image 351573263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3263" name="Image 351573263" descr="Une image contenant texte, capture d’écran, Polic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533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33D4C" w14:textId="77777777" w:rsidR="00C25D03" w:rsidRDefault="00C25D03" w:rsidP="00C25D03">
      <w:pPr>
        <w:pStyle w:val="TPnormalpuce1"/>
        <w:numPr>
          <w:ilvl w:val="0"/>
          <w:numId w:val="0"/>
        </w:numPr>
        <w:ind w:left="720"/>
      </w:pPr>
    </w:p>
    <w:p w14:paraId="64E5EBA0" w14:textId="77777777" w:rsidR="00756C55" w:rsidRDefault="00756C55">
      <w:pPr>
        <w:rPr>
          <w:rFonts w:eastAsia="Andale Sans UI" w:cs="Tahoma"/>
          <w:kern w:val="3"/>
          <w:sz w:val="22"/>
          <w:szCs w:val="24"/>
          <w:lang w:eastAsia="en-US" w:bidi="en-US"/>
        </w:rPr>
      </w:pPr>
      <w:r>
        <w:br w:type="page"/>
      </w:r>
    </w:p>
    <w:p w14:paraId="7B2F5DCA" w14:textId="4A35F5C6" w:rsidR="00AB1AC6" w:rsidRDefault="00AB1AC6" w:rsidP="00AB1AC6">
      <w:pPr>
        <w:pStyle w:val="Titre3"/>
        <w:numPr>
          <w:ilvl w:val="0"/>
          <w:numId w:val="43"/>
        </w:numPr>
      </w:pPr>
      <w:r>
        <w:lastRenderedPageBreak/>
        <w:t xml:space="preserve">Compte GitHub </w:t>
      </w:r>
      <w:r>
        <w:t xml:space="preserve">non </w:t>
      </w:r>
      <w:r>
        <w:t>connecté</w:t>
      </w:r>
    </w:p>
    <w:p w14:paraId="633BEB71" w14:textId="2A42A24B" w:rsidR="00C25D03" w:rsidRDefault="00C25D03" w:rsidP="00122DE4">
      <w:pPr>
        <w:pStyle w:val="TPnormalpuce1"/>
      </w:pPr>
      <w:r>
        <w:t>Si vous êtes dans un navigateur non connecté à GitHub</w:t>
      </w:r>
    </w:p>
    <w:p w14:paraId="2C28FE89" w14:textId="02A8F6C3" w:rsidR="004B5B59" w:rsidRDefault="004B5B59" w:rsidP="00C25D03">
      <w:pPr>
        <w:pStyle w:val="TPnormalpuce1"/>
        <w:numPr>
          <w:ilvl w:val="1"/>
          <w:numId w:val="1"/>
        </w:numPr>
      </w:pPr>
      <w:r>
        <w:t xml:space="preserve">Spring vous redirigera vers </w:t>
      </w:r>
      <w:r w:rsidR="005A5169">
        <w:t>une</w:t>
      </w:r>
      <w:r>
        <w:t xml:space="preserve"> page de connexion GitHub</w:t>
      </w:r>
      <w:r w:rsidR="005A5169">
        <w:t xml:space="preserve"> pour notre application</w:t>
      </w:r>
      <w:r>
        <w:t xml:space="preserve"> </w:t>
      </w:r>
    </w:p>
    <w:p w14:paraId="3159C791" w14:textId="5AE7E3FE" w:rsidR="00695F66" w:rsidRDefault="00695F66" w:rsidP="00695F66">
      <w:r w:rsidRPr="003F49CE"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object w:dxaOrig="5640" w:dyaOrig="8220" w14:anchorId="2D70C951">
          <v:shape id="_x0000_i1031" type="#_x0000_t75" style="width:282.25pt;height:411.25pt" o:ole="" o:bordertopcolor="#c00000" o:borderleftcolor="#c00000" o:borderbottomcolor="#c00000" o:borderrightcolor="#c00000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31" DrawAspect="Content" ObjectID="_1756733148" r:id="rId21"/>
        </w:object>
      </w:r>
    </w:p>
    <w:p w14:paraId="1E0AA786" w14:textId="77777777" w:rsidR="0039712C" w:rsidRDefault="0039712C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397D3347" w14:textId="4A183734" w:rsidR="004B5B59" w:rsidRDefault="005A5169" w:rsidP="0039712C">
      <w:pPr>
        <w:pStyle w:val="TPnormalpuce1"/>
        <w:numPr>
          <w:ilvl w:val="1"/>
          <w:numId w:val="1"/>
        </w:numPr>
      </w:pPr>
      <w:r>
        <w:lastRenderedPageBreak/>
        <w:t xml:space="preserve">Puis, </w:t>
      </w:r>
      <w:r w:rsidR="0039712C">
        <w:t xml:space="preserve">vous aurez la </w:t>
      </w:r>
      <w:r w:rsidR="0039712C">
        <w:t xml:space="preserve">demande </w:t>
      </w:r>
      <w:r w:rsidR="0039712C">
        <w:t>d</w:t>
      </w:r>
      <w:r w:rsidR="0039712C">
        <w:t>’autorisation de lire les données utilisateur pour la connexion par OAuth2</w:t>
      </w:r>
      <w:r w:rsidR="0039712C">
        <w:t> </w:t>
      </w:r>
    </w:p>
    <w:p w14:paraId="7BC15DDF" w14:textId="317B6131" w:rsidR="008F748B" w:rsidRDefault="00D36040" w:rsidP="008F74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E5EED" wp14:editId="0D98CDF8">
                <wp:simplePos x="0" y="0"/>
                <wp:positionH relativeFrom="column">
                  <wp:posOffset>3814166</wp:posOffset>
                </wp:positionH>
                <wp:positionV relativeFrom="paragraph">
                  <wp:posOffset>3831641</wp:posOffset>
                </wp:positionV>
                <wp:extent cx="650631" cy="175846"/>
                <wp:effectExtent l="0" t="0" r="16510" b="15240"/>
                <wp:wrapNone/>
                <wp:docPr id="6998521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175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088F1" id="Rectangle 6" o:spid="_x0000_s1026" style="position:absolute;margin-left:300.35pt;margin-top:301.7pt;width:51.25pt;height:1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CA0A7" wp14:editId="196982DD">
                <wp:simplePos x="0" y="0"/>
                <wp:positionH relativeFrom="column">
                  <wp:posOffset>3106518</wp:posOffset>
                </wp:positionH>
                <wp:positionV relativeFrom="paragraph">
                  <wp:posOffset>2226115</wp:posOffset>
                </wp:positionV>
                <wp:extent cx="1248508" cy="199292"/>
                <wp:effectExtent l="0" t="0" r="27940" b="10795"/>
                <wp:wrapNone/>
                <wp:docPr id="19250038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99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CEAF" id="Rectangle 6" o:spid="_x0000_s1026" style="position:absolute;margin-left:244.6pt;margin-top:175.3pt;width:98.3pt;height:1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E32E0" wp14:editId="7CD6525B">
                <wp:simplePos x="0" y="0"/>
                <wp:positionH relativeFrom="column">
                  <wp:posOffset>1986915</wp:posOffset>
                </wp:positionH>
                <wp:positionV relativeFrom="paragraph">
                  <wp:posOffset>2395855</wp:posOffset>
                </wp:positionV>
                <wp:extent cx="439615" cy="158261"/>
                <wp:effectExtent l="0" t="0" r="17780" b="13335"/>
                <wp:wrapNone/>
                <wp:docPr id="8509488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1582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2367" id="Rectangle 6" o:spid="_x0000_s1026" style="position:absolute;margin-left:156.45pt;margin-top:188.65pt;width:34.6pt;height:1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" fillcolor="white [3212]" strokecolor="white [3212]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7D14B" wp14:editId="2D835302">
                <wp:simplePos x="0" y="0"/>
                <wp:positionH relativeFrom="column">
                  <wp:posOffset>1857619</wp:posOffset>
                </wp:positionH>
                <wp:positionV relativeFrom="paragraph">
                  <wp:posOffset>2184888</wp:posOffset>
                </wp:positionV>
                <wp:extent cx="1248508" cy="199292"/>
                <wp:effectExtent l="0" t="0" r="27940" b="10795"/>
                <wp:wrapNone/>
                <wp:docPr id="3426629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199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3E01" id="Rectangle 6" o:spid="_x0000_s1026" style="position:absolute;margin-left:146.25pt;margin-top:172.05pt;width:98.3pt;height:1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" fillcolor="white [3212]" strokecolor="white [3212]" strokeweight="1.5pt">
                <v:stroke endcap="round"/>
              </v:rect>
            </w:pict>
          </mc:Fallback>
        </mc:AlternateContent>
      </w:r>
      <w:r w:rsidR="008F748B">
        <w:rPr>
          <w:noProof/>
        </w:rPr>
        <w:drawing>
          <wp:inline distT="0" distB="0" distL="0" distR="0" wp14:anchorId="40D84515" wp14:editId="04B153D2">
            <wp:extent cx="5123180" cy="5339715"/>
            <wp:effectExtent l="19050" t="19050" r="20320" b="13335"/>
            <wp:docPr id="152589278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533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F0D311" w14:textId="77777777" w:rsidR="00AA5B36" w:rsidRDefault="005A5169" w:rsidP="00AE74E5">
      <w:pPr>
        <w:pStyle w:val="TPnormalpuce1"/>
      </w:pPr>
      <w:r>
        <w:br w:type="page"/>
      </w:r>
    </w:p>
    <w:p w14:paraId="4EBAC5C0" w14:textId="6E507C9C" w:rsidR="00AA5B36" w:rsidRDefault="00063A85" w:rsidP="00F039CD">
      <w:pPr>
        <w:pStyle w:val="Titre2"/>
      </w:pPr>
      <w:r>
        <w:lastRenderedPageBreak/>
        <w:t>Autorisation et cycle de vie du</w:t>
      </w:r>
      <w:r w:rsidR="00F039CD">
        <w:t xml:space="preserve"> jeton de GitHub :</w:t>
      </w:r>
    </w:p>
    <w:p w14:paraId="6CC7C954" w14:textId="6ECB5A84" w:rsidR="005A5169" w:rsidRDefault="00AE74E5" w:rsidP="00AE74E5">
      <w:pPr>
        <w:pStyle w:val="TPnormalpuce1"/>
      </w:pPr>
      <w:r>
        <w:t xml:space="preserve">Une fois que vous </w:t>
      </w:r>
      <w:r w:rsidR="00427762">
        <w:t>donnez</w:t>
      </w:r>
      <w:r>
        <w:t xml:space="preserve"> votre accord pour l’autorisation de notre application d’accéder </w:t>
      </w:r>
      <w:r w:rsidR="00427762">
        <w:t>à</w:t>
      </w:r>
      <w:r>
        <w:t xml:space="preserve"> votre compte GitHub en lecture</w:t>
      </w:r>
    </w:p>
    <w:p w14:paraId="25E55AC9" w14:textId="77777777" w:rsidR="004F0418" w:rsidRDefault="00AE74E5" w:rsidP="00AE74E5">
      <w:pPr>
        <w:pStyle w:val="TPnormalpuce1"/>
        <w:numPr>
          <w:ilvl w:val="1"/>
          <w:numId w:val="1"/>
        </w:numPr>
      </w:pPr>
      <w:r>
        <w:t xml:space="preserve">Vous serez redirigé vers Swagger-UI </w:t>
      </w:r>
    </w:p>
    <w:p w14:paraId="71DADCB7" w14:textId="0C3C1066" w:rsidR="00027894" w:rsidRDefault="004F0418" w:rsidP="00A20BCF">
      <w:pPr>
        <w:pStyle w:val="TPnormalpuce1"/>
        <w:numPr>
          <w:ilvl w:val="1"/>
          <w:numId w:val="1"/>
        </w:numPr>
      </w:pPr>
      <w:r>
        <w:t>E</w:t>
      </w:r>
      <w:r w:rsidR="00AE74E5">
        <w:t>t Spring Security vous autorise à manipuler les APIs tant que vous êtes en session</w:t>
      </w:r>
      <w:r w:rsidR="003E722A">
        <w:t xml:space="preserve"> du navigateur e</w:t>
      </w:r>
      <w:r w:rsidR="00027894">
        <w:t>t que votre jeton GitHub est actif</w:t>
      </w:r>
    </w:p>
    <w:p w14:paraId="5D14B863" w14:textId="77777777" w:rsidR="00033BF7" w:rsidRDefault="00033BF7" w:rsidP="00033BF7"/>
    <w:p w14:paraId="64AD8217" w14:textId="48975DCB" w:rsidR="00033BF7" w:rsidRPr="001071F0" w:rsidRDefault="00033BF7" w:rsidP="00524A73">
      <w:pPr>
        <w:pStyle w:val="Titre2"/>
      </w:pPr>
      <w:r w:rsidRPr="001071F0">
        <w:t>Voir les étapes de l’autorisation</w:t>
      </w:r>
      <w:r w:rsidR="006764D1">
        <w:t xml:space="preserve"> via les outils de Dev sous le navigateur</w:t>
      </w:r>
    </w:p>
    <w:p w14:paraId="48BED2FE" w14:textId="77777777" w:rsidR="0014585B" w:rsidRDefault="00033BF7" w:rsidP="0014585B">
      <w:pPr>
        <w:pStyle w:val="TPnormalpuce1"/>
      </w:pPr>
      <w:r w:rsidRPr="001071F0">
        <w:t>Pour montrer les étapes de l’autorisation : F12 dans le navigateur en mode privée</w:t>
      </w:r>
    </w:p>
    <w:p w14:paraId="7FF86CC3" w14:textId="7F99C245" w:rsidR="00033BF7" w:rsidRDefault="00033BF7" w:rsidP="0014585B">
      <w:pPr>
        <w:pStyle w:val="TPnormalpuce1"/>
      </w:pPr>
      <w:r w:rsidRPr="001071F0">
        <w:t xml:space="preserve">Saisir l’url </w:t>
      </w:r>
      <w:r w:rsidR="007441F5">
        <w:t xml:space="preserve">de Swagger-UI : </w:t>
      </w:r>
      <w:r w:rsidR="007441F5" w:rsidRPr="007441F5">
        <w:t>http://localhost:8080/eni/swagger-ui/index.html</w:t>
      </w:r>
    </w:p>
    <w:p w14:paraId="0F05CE77" w14:textId="777174E2" w:rsidR="002903B2" w:rsidRDefault="002903B2" w:rsidP="002903B2">
      <w:pPr>
        <w:pStyle w:val="TPnormalpuce1"/>
        <w:numPr>
          <w:ilvl w:val="1"/>
          <w:numId w:val="1"/>
        </w:numPr>
      </w:pPr>
      <w:r>
        <w:t>Avec aucun compte GitHub connecté</w:t>
      </w:r>
    </w:p>
    <w:p w14:paraId="3814FE40" w14:textId="32665B44" w:rsidR="00334C72" w:rsidRDefault="00334C72" w:rsidP="00334C7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81161" wp14:editId="4E821542">
                <wp:simplePos x="0" y="0"/>
                <wp:positionH relativeFrom="margin">
                  <wp:align>left</wp:align>
                </wp:positionH>
                <wp:positionV relativeFrom="paragraph">
                  <wp:posOffset>2549880</wp:posOffset>
                </wp:positionV>
                <wp:extent cx="4740249" cy="321869"/>
                <wp:effectExtent l="0" t="0" r="22860" b="21590"/>
                <wp:wrapNone/>
                <wp:docPr id="7075587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49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CBFA" id="Rectangle 2" o:spid="_x0000_s1026" style="position:absolute;margin-left:0;margin-top:200.8pt;width:373.25pt;height:25.3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" filled="f" strokecolor="#c00000" strokeweight="1.5pt">
                <v:stroke endcap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58B49" wp14:editId="7C2D3376">
                <wp:simplePos x="0" y="0"/>
                <wp:positionH relativeFrom="margin">
                  <wp:align>right</wp:align>
                </wp:positionH>
                <wp:positionV relativeFrom="paragraph">
                  <wp:posOffset>4022725</wp:posOffset>
                </wp:positionV>
                <wp:extent cx="1653235" cy="226771"/>
                <wp:effectExtent l="0" t="0" r="23495" b="20955"/>
                <wp:wrapNone/>
                <wp:docPr id="59830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F9666" id="Rectangle 2" o:spid="_x0000_s1026" style="position:absolute;margin-left:79pt;margin-top:316.75pt;width:130.2pt;height:17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" filled="f" strokecolor="#c00000" strokeweight="1.5pt">
                <v:stroke endcap="round"/>
                <w10:wrap anchorx="margin"/>
              </v:rect>
            </w:pict>
          </mc:Fallback>
        </mc:AlternateContent>
      </w:r>
      <w:r>
        <w:object w:dxaOrig="4320" w:dyaOrig="2733" w14:anchorId="20219FC9">
          <v:shape id="_x0000_i1033" type="#_x0000_t75" style="width:524.75pt;height:331.8pt" o:ole="" o:bordertopcolor="#c00000" o:borderleftcolor="#c00000" o:borderbottomcolor="#c00000" o:borderrightcolor="#c00000">
            <v:imagedata r:id="rId2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33" DrawAspect="Content" ObjectID="_1756733149" r:id="rId23"/>
        </w:object>
      </w:r>
    </w:p>
    <w:p w14:paraId="1BB533C1" w14:textId="77777777" w:rsidR="00334C72" w:rsidRDefault="00334C72" w:rsidP="00334C72">
      <w:pPr>
        <w:pStyle w:val="TPnormalpuce1"/>
      </w:pPr>
      <w:r w:rsidRPr="00F574FA">
        <w:t>Vous êtes redirigé, statut 302 vers l’url suivante : http://localhost:8080/oauth2/authorization/github</w:t>
      </w:r>
    </w:p>
    <w:p w14:paraId="01BF770D" w14:textId="5E0206BA" w:rsidR="00334C72" w:rsidRDefault="00334C72" w:rsidP="00334C72">
      <w:pPr>
        <w:pStyle w:val="TPnormalpuce1"/>
        <w:numPr>
          <w:ilvl w:val="1"/>
          <w:numId w:val="1"/>
        </w:numPr>
      </w:pPr>
      <w:r w:rsidRPr="001071F0">
        <w:t>Cette url correspond à une demande d’autorisation</w:t>
      </w:r>
      <w:r>
        <w:t xml:space="preserve"> </w:t>
      </w:r>
      <w:r>
        <w:sym w:font="Wingdings" w:char="F0E0"/>
      </w:r>
      <w:r>
        <w:t xml:space="preserve"> comme aucun utilisateur GitHub validé </w:t>
      </w:r>
    </w:p>
    <w:p w14:paraId="118F2206" w14:textId="25D42D83" w:rsidR="00334C72" w:rsidRPr="00F574FA" w:rsidRDefault="00334C72" w:rsidP="004D5396">
      <w:pPr>
        <w:pStyle w:val="TPnormalpuce1"/>
        <w:numPr>
          <w:ilvl w:val="1"/>
          <w:numId w:val="1"/>
        </w:numPr>
      </w:pPr>
      <w:r>
        <w:t xml:space="preserve">Redirection vers </w:t>
      </w:r>
      <w:r w:rsidRPr="00F574FA">
        <w:t>l’</w:t>
      </w:r>
      <w:r w:rsidR="00C61DE7">
        <w:t xml:space="preserve">URL </w:t>
      </w:r>
      <w:r w:rsidRPr="00F574FA">
        <w:t>: https://github.com/login/oauth/authorize?response_type=...</w:t>
      </w:r>
    </w:p>
    <w:p w14:paraId="1F625DCD" w14:textId="6BCB0AE3" w:rsidR="00334C72" w:rsidRPr="001071F0" w:rsidRDefault="00334C72" w:rsidP="00666265">
      <w:pPr>
        <w:pStyle w:val="TPnormalpuce1"/>
        <w:numPr>
          <w:ilvl w:val="1"/>
          <w:numId w:val="1"/>
        </w:numPr>
      </w:pPr>
      <w:r>
        <w:t>Pour faire une demande d’autorisation sur l’application avec votre compte GitHub</w:t>
      </w:r>
    </w:p>
    <w:p w14:paraId="202AA44B" w14:textId="77777777" w:rsidR="008B4E42" w:rsidRDefault="008B4E42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262F22F7" w14:textId="051560AE" w:rsidR="00033BF7" w:rsidRDefault="00033BF7" w:rsidP="00646E12">
      <w:pPr>
        <w:pStyle w:val="TPnormalpuce1"/>
      </w:pPr>
      <w:r w:rsidRPr="001071F0">
        <w:lastRenderedPageBreak/>
        <w:t>Si vous vous connectez</w:t>
      </w:r>
    </w:p>
    <w:p w14:paraId="5522342F" w14:textId="7518A432" w:rsidR="00226E4E" w:rsidRDefault="00226E4E" w:rsidP="00226E4E">
      <w:pPr>
        <w:pStyle w:val="TPnormalpuce1"/>
        <w:numPr>
          <w:ilvl w:val="1"/>
          <w:numId w:val="1"/>
        </w:numPr>
      </w:pPr>
      <w:r>
        <w:t>Et que vous accepte</w:t>
      </w:r>
      <w:r w:rsidR="00062D6D">
        <w:t>z</w:t>
      </w:r>
      <w:r>
        <w:t xml:space="preserve"> de laisser notre application lire vos données :</w:t>
      </w:r>
    </w:p>
    <w:p w14:paraId="45240410" w14:textId="7930E048" w:rsidR="00373AE2" w:rsidRPr="001071F0" w:rsidRDefault="00373AE2" w:rsidP="00373AE2">
      <w:r>
        <w:rPr>
          <w:noProof/>
        </w:rPr>
        <w:drawing>
          <wp:inline distT="0" distB="0" distL="0" distR="0" wp14:anchorId="2C3CA653" wp14:editId="3DDFE7E3">
            <wp:extent cx="6646545" cy="3363595"/>
            <wp:effectExtent l="19050" t="19050" r="20955" b="27305"/>
            <wp:docPr id="190073198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635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95D3219" w14:textId="77777777" w:rsidR="00033BF7" w:rsidRPr="00062D6D" w:rsidRDefault="00033BF7" w:rsidP="00062D6D">
      <w:pPr>
        <w:pStyle w:val="TPnormalpuce1"/>
      </w:pPr>
      <w:r w:rsidRPr="00062D6D">
        <w:t>Vous aurez une session d’activée sous GitHub : https://github.com/session</w:t>
      </w:r>
    </w:p>
    <w:p w14:paraId="4FE5C690" w14:textId="7A771031" w:rsidR="00033BF7" w:rsidRDefault="00033BF7" w:rsidP="004D06D4">
      <w:pPr>
        <w:pStyle w:val="TPnormalpuce1"/>
        <w:numPr>
          <w:ilvl w:val="1"/>
          <w:numId w:val="1"/>
        </w:numPr>
      </w:pPr>
      <w:r w:rsidRPr="001071F0">
        <w:t xml:space="preserve">Et vous aurez les autorisations de l’utilisateur </w:t>
      </w:r>
    </w:p>
    <w:p w14:paraId="62BC1639" w14:textId="3AB37A3C" w:rsidR="00033BF7" w:rsidRDefault="004D06D4" w:rsidP="004D06D4">
      <w:pPr>
        <w:pStyle w:val="TPnormalpuce1"/>
        <w:numPr>
          <w:ilvl w:val="1"/>
          <w:numId w:val="1"/>
        </w:numPr>
      </w:pPr>
      <w:r>
        <w:t xml:space="preserve">Vous serez donc redirigé vers </w:t>
      </w:r>
      <w:r w:rsidRPr="001071F0">
        <w:t>http://localhost:8080/eni</w:t>
      </w:r>
      <w:r>
        <w:t>/swagger-ui/index.html</w:t>
      </w:r>
    </w:p>
    <w:p w14:paraId="4E543FE1" w14:textId="527AC115" w:rsidR="004D06D4" w:rsidRDefault="004D06D4" w:rsidP="004D06D4">
      <w:pPr>
        <w:pStyle w:val="TPnormalpuce1"/>
        <w:numPr>
          <w:ilvl w:val="1"/>
          <w:numId w:val="1"/>
        </w:numPr>
      </w:pPr>
      <w:r>
        <w:t>Et pour chaque requête ; il y aura une demande</w:t>
      </w:r>
      <w:r w:rsidR="00C57F30">
        <w:t xml:space="preserve"> d’autorisation pour ce jeton</w:t>
      </w:r>
      <w:r>
        <w:t xml:space="preserve"> de faite</w:t>
      </w:r>
      <w:r w:rsidR="00C57F30">
        <w:t xml:space="preserve"> </w:t>
      </w:r>
    </w:p>
    <w:p w14:paraId="7DDD53F3" w14:textId="77777777" w:rsidR="00A7026E" w:rsidRDefault="00A7026E" w:rsidP="00A7026E">
      <w:pPr>
        <w:pStyle w:val="TPnormalpuce1"/>
        <w:numPr>
          <w:ilvl w:val="0"/>
          <w:numId w:val="0"/>
        </w:numPr>
        <w:ind w:left="720" w:hanging="360"/>
      </w:pPr>
    </w:p>
    <w:p w14:paraId="3E3DCFAC" w14:textId="77777777" w:rsidR="00A7026E" w:rsidRDefault="00A7026E" w:rsidP="00A7026E">
      <w:pPr>
        <w:pStyle w:val="TPnormalpuce1"/>
        <w:numPr>
          <w:ilvl w:val="0"/>
          <w:numId w:val="0"/>
        </w:numPr>
        <w:ind w:left="720" w:hanging="360"/>
      </w:pPr>
    </w:p>
    <w:sectPr w:rsidR="00A7026E" w:rsidSect="002029F0">
      <w:headerReference w:type="default" r:id="rId25"/>
      <w:footerReference w:type="default" r:id="rId2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C28B" w14:textId="77777777" w:rsidR="007860C0" w:rsidRDefault="007860C0" w:rsidP="006C7E58">
      <w:r>
        <w:separator/>
      </w:r>
    </w:p>
  </w:endnote>
  <w:endnote w:type="continuationSeparator" w:id="0">
    <w:p w14:paraId="3323359E" w14:textId="77777777" w:rsidR="007860C0" w:rsidRDefault="007860C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511104379" name="Image 1511104379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9885" w14:textId="77777777" w:rsidR="007860C0" w:rsidRDefault="007860C0" w:rsidP="006C7E58">
      <w:r>
        <w:separator/>
      </w:r>
    </w:p>
  </w:footnote>
  <w:footnote w:type="continuationSeparator" w:id="0">
    <w:p w14:paraId="5E491D32" w14:textId="77777777" w:rsidR="007860C0" w:rsidRDefault="007860C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527"/>
    <w:multiLevelType w:val="hybridMultilevel"/>
    <w:tmpl w:val="5D5E5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C40"/>
    <w:multiLevelType w:val="hybridMultilevel"/>
    <w:tmpl w:val="20F81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21269"/>
    <w:multiLevelType w:val="hybridMultilevel"/>
    <w:tmpl w:val="4BFC9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9AD"/>
    <w:multiLevelType w:val="hybridMultilevel"/>
    <w:tmpl w:val="F550A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B5364"/>
    <w:multiLevelType w:val="hybridMultilevel"/>
    <w:tmpl w:val="8286C82A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1150F"/>
    <w:multiLevelType w:val="hybridMultilevel"/>
    <w:tmpl w:val="F550A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71F3D"/>
    <w:multiLevelType w:val="hybridMultilevel"/>
    <w:tmpl w:val="B9126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01ED3"/>
    <w:multiLevelType w:val="hybridMultilevel"/>
    <w:tmpl w:val="B7FE1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1E47"/>
    <w:multiLevelType w:val="hybridMultilevel"/>
    <w:tmpl w:val="6302A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E6032"/>
    <w:multiLevelType w:val="hybridMultilevel"/>
    <w:tmpl w:val="49443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E6E"/>
    <w:multiLevelType w:val="hybridMultilevel"/>
    <w:tmpl w:val="D1D69B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A46F2"/>
    <w:multiLevelType w:val="hybridMultilevel"/>
    <w:tmpl w:val="9A3EC7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046B8"/>
    <w:multiLevelType w:val="hybridMultilevel"/>
    <w:tmpl w:val="C3A42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A0C"/>
    <w:multiLevelType w:val="hybridMultilevel"/>
    <w:tmpl w:val="68E6B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E3CE0"/>
    <w:multiLevelType w:val="hybridMultilevel"/>
    <w:tmpl w:val="2E7E0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22A15"/>
    <w:multiLevelType w:val="hybridMultilevel"/>
    <w:tmpl w:val="F550A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81DEB"/>
    <w:multiLevelType w:val="hybridMultilevel"/>
    <w:tmpl w:val="D1D69B4C"/>
    <w:lvl w:ilvl="0" w:tplc="11A2CF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E576E"/>
    <w:multiLevelType w:val="hybridMultilevel"/>
    <w:tmpl w:val="2948F8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86454"/>
    <w:multiLevelType w:val="hybridMultilevel"/>
    <w:tmpl w:val="622C9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E4573"/>
    <w:multiLevelType w:val="hybridMultilevel"/>
    <w:tmpl w:val="F69A00DE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D4FD1"/>
    <w:multiLevelType w:val="hybridMultilevel"/>
    <w:tmpl w:val="F3F45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41D1"/>
    <w:multiLevelType w:val="hybridMultilevel"/>
    <w:tmpl w:val="FA402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B710F"/>
    <w:multiLevelType w:val="hybridMultilevel"/>
    <w:tmpl w:val="B21EBDF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89C259E"/>
    <w:multiLevelType w:val="hybridMultilevel"/>
    <w:tmpl w:val="E75E9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A7F75"/>
    <w:multiLevelType w:val="hybridMultilevel"/>
    <w:tmpl w:val="A8B0D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EF7D04"/>
    <w:multiLevelType w:val="hybridMultilevel"/>
    <w:tmpl w:val="18E68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B4BC7"/>
    <w:multiLevelType w:val="hybridMultilevel"/>
    <w:tmpl w:val="34C61424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68116F"/>
    <w:multiLevelType w:val="hybridMultilevel"/>
    <w:tmpl w:val="F16A0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266D5"/>
    <w:multiLevelType w:val="hybridMultilevel"/>
    <w:tmpl w:val="E522D39C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2046E"/>
    <w:multiLevelType w:val="hybridMultilevel"/>
    <w:tmpl w:val="26422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242C2"/>
    <w:multiLevelType w:val="hybridMultilevel"/>
    <w:tmpl w:val="6CD47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06130"/>
    <w:multiLevelType w:val="hybridMultilevel"/>
    <w:tmpl w:val="70EC89A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C60028"/>
    <w:multiLevelType w:val="hybridMultilevel"/>
    <w:tmpl w:val="33F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C4D67"/>
    <w:multiLevelType w:val="hybridMultilevel"/>
    <w:tmpl w:val="39C0E3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34"/>
  </w:num>
  <w:num w:numId="2" w16cid:durableId="1768385738">
    <w:abstractNumId w:val="10"/>
  </w:num>
  <w:num w:numId="3" w16cid:durableId="561912962">
    <w:abstractNumId w:val="11"/>
  </w:num>
  <w:num w:numId="4" w16cid:durableId="1013607379">
    <w:abstractNumId w:val="19"/>
  </w:num>
  <w:num w:numId="5" w16cid:durableId="330989160">
    <w:abstractNumId w:val="38"/>
  </w:num>
  <w:num w:numId="6" w16cid:durableId="1683705418">
    <w:abstractNumId w:val="48"/>
  </w:num>
  <w:num w:numId="7" w16cid:durableId="1435319051">
    <w:abstractNumId w:val="37"/>
  </w:num>
  <w:num w:numId="8" w16cid:durableId="1220748626">
    <w:abstractNumId w:val="29"/>
  </w:num>
  <w:num w:numId="9" w16cid:durableId="382796921">
    <w:abstractNumId w:val="20"/>
  </w:num>
  <w:num w:numId="10" w16cid:durableId="1715619978">
    <w:abstractNumId w:val="0"/>
  </w:num>
  <w:num w:numId="11" w16cid:durableId="829977723">
    <w:abstractNumId w:val="36"/>
  </w:num>
  <w:num w:numId="12" w16cid:durableId="291790001">
    <w:abstractNumId w:val="16"/>
  </w:num>
  <w:num w:numId="13" w16cid:durableId="1818061275">
    <w:abstractNumId w:val="21"/>
  </w:num>
  <w:num w:numId="14" w16cid:durableId="161970309">
    <w:abstractNumId w:val="33"/>
  </w:num>
  <w:num w:numId="15" w16cid:durableId="2001229539">
    <w:abstractNumId w:val="5"/>
  </w:num>
  <w:num w:numId="16" w16cid:durableId="139730483">
    <w:abstractNumId w:val="22"/>
  </w:num>
  <w:num w:numId="17" w16cid:durableId="819423667">
    <w:abstractNumId w:val="43"/>
  </w:num>
  <w:num w:numId="18" w16cid:durableId="1261840768">
    <w:abstractNumId w:val="39"/>
  </w:num>
  <w:num w:numId="19" w16cid:durableId="868222217">
    <w:abstractNumId w:val="26"/>
  </w:num>
  <w:num w:numId="20" w16cid:durableId="1178692739">
    <w:abstractNumId w:val="17"/>
  </w:num>
  <w:num w:numId="21" w16cid:durableId="68429567">
    <w:abstractNumId w:val="15"/>
  </w:num>
  <w:num w:numId="22" w16cid:durableId="963582783">
    <w:abstractNumId w:val="31"/>
  </w:num>
  <w:num w:numId="23" w16cid:durableId="143163157">
    <w:abstractNumId w:val="24"/>
  </w:num>
  <w:num w:numId="24" w16cid:durableId="883523232">
    <w:abstractNumId w:val="14"/>
  </w:num>
  <w:num w:numId="25" w16cid:durableId="676813401">
    <w:abstractNumId w:val="9"/>
  </w:num>
  <w:num w:numId="26" w16cid:durableId="479201679">
    <w:abstractNumId w:val="42"/>
  </w:num>
  <w:num w:numId="27" w16cid:durableId="352460665">
    <w:abstractNumId w:val="40"/>
  </w:num>
  <w:num w:numId="28" w16cid:durableId="1916042470">
    <w:abstractNumId w:val="13"/>
  </w:num>
  <w:num w:numId="29" w16cid:durableId="1225020751">
    <w:abstractNumId w:val="46"/>
  </w:num>
  <w:num w:numId="30" w16cid:durableId="33042358">
    <w:abstractNumId w:val="1"/>
  </w:num>
  <w:num w:numId="31" w16cid:durableId="129440648">
    <w:abstractNumId w:val="32"/>
  </w:num>
  <w:num w:numId="32" w16cid:durableId="1439837206">
    <w:abstractNumId w:val="12"/>
  </w:num>
  <w:num w:numId="33" w16cid:durableId="2089036283">
    <w:abstractNumId w:val="30"/>
  </w:num>
  <w:num w:numId="34" w16cid:durableId="473722128">
    <w:abstractNumId w:val="6"/>
  </w:num>
  <w:num w:numId="35" w16cid:durableId="797991998">
    <w:abstractNumId w:val="8"/>
  </w:num>
  <w:num w:numId="36" w16cid:durableId="1320887497">
    <w:abstractNumId w:val="27"/>
  </w:num>
  <w:num w:numId="37" w16cid:durableId="964965002">
    <w:abstractNumId w:val="44"/>
  </w:num>
  <w:num w:numId="38" w16cid:durableId="437987630">
    <w:abstractNumId w:val="28"/>
  </w:num>
  <w:num w:numId="39" w16cid:durableId="145516489">
    <w:abstractNumId w:val="3"/>
  </w:num>
  <w:num w:numId="40" w16cid:durableId="1781486609">
    <w:abstractNumId w:val="41"/>
  </w:num>
  <w:num w:numId="41" w16cid:durableId="7412204">
    <w:abstractNumId w:val="2"/>
  </w:num>
  <w:num w:numId="42" w16cid:durableId="416513678">
    <w:abstractNumId w:val="35"/>
  </w:num>
  <w:num w:numId="43" w16cid:durableId="1946617549">
    <w:abstractNumId w:val="7"/>
  </w:num>
  <w:num w:numId="44" w16cid:durableId="283117002">
    <w:abstractNumId w:val="45"/>
  </w:num>
  <w:num w:numId="45" w16cid:durableId="912005765">
    <w:abstractNumId w:val="25"/>
  </w:num>
  <w:num w:numId="46" w16cid:durableId="514998173">
    <w:abstractNumId w:val="47"/>
  </w:num>
  <w:num w:numId="47" w16cid:durableId="396363140">
    <w:abstractNumId w:val="18"/>
  </w:num>
  <w:num w:numId="48" w16cid:durableId="316496164">
    <w:abstractNumId w:val="23"/>
  </w:num>
  <w:num w:numId="49" w16cid:durableId="63244174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932"/>
    <w:rsid w:val="00001F46"/>
    <w:rsid w:val="00002B57"/>
    <w:rsid w:val="000034BF"/>
    <w:rsid w:val="00003DE5"/>
    <w:rsid w:val="000067D5"/>
    <w:rsid w:val="00006E83"/>
    <w:rsid w:val="00007967"/>
    <w:rsid w:val="00011C95"/>
    <w:rsid w:val="0001221A"/>
    <w:rsid w:val="000122A5"/>
    <w:rsid w:val="00012C34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27894"/>
    <w:rsid w:val="00033BF7"/>
    <w:rsid w:val="00034FC0"/>
    <w:rsid w:val="00036E08"/>
    <w:rsid w:val="000417F6"/>
    <w:rsid w:val="00042093"/>
    <w:rsid w:val="000425A5"/>
    <w:rsid w:val="00042925"/>
    <w:rsid w:val="00042ADE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2EDF"/>
    <w:rsid w:val="0005437A"/>
    <w:rsid w:val="00054CBD"/>
    <w:rsid w:val="00055365"/>
    <w:rsid w:val="00062AF6"/>
    <w:rsid w:val="00062D6D"/>
    <w:rsid w:val="00062FC0"/>
    <w:rsid w:val="00063A85"/>
    <w:rsid w:val="00063D0B"/>
    <w:rsid w:val="0006424D"/>
    <w:rsid w:val="00065E50"/>
    <w:rsid w:val="000753A7"/>
    <w:rsid w:val="000827C0"/>
    <w:rsid w:val="00083EB5"/>
    <w:rsid w:val="00085E80"/>
    <w:rsid w:val="00092B1F"/>
    <w:rsid w:val="00095A02"/>
    <w:rsid w:val="000969F6"/>
    <w:rsid w:val="00097F0B"/>
    <w:rsid w:val="000A1582"/>
    <w:rsid w:val="000A2190"/>
    <w:rsid w:val="000A3F6C"/>
    <w:rsid w:val="000A4457"/>
    <w:rsid w:val="000A5093"/>
    <w:rsid w:val="000A57D0"/>
    <w:rsid w:val="000A618E"/>
    <w:rsid w:val="000A750E"/>
    <w:rsid w:val="000B0732"/>
    <w:rsid w:val="000B0AAE"/>
    <w:rsid w:val="000B0FF3"/>
    <w:rsid w:val="000B11F4"/>
    <w:rsid w:val="000B194F"/>
    <w:rsid w:val="000B3B8D"/>
    <w:rsid w:val="000B5825"/>
    <w:rsid w:val="000B64EC"/>
    <w:rsid w:val="000C0F58"/>
    <w:rsid w:val="000C435E"/>
    <w:rsid w:val="000C4865"/>
    <w:rsid w:val="000C7860"/>
    <w:rsid w:val="000D0A74"/>
    <w:rsid w:val="000D0A8C"/>
    <w:rsid w:val="000D141B"/>
    <w:rsid w:val="000D3D5E"/>
    <w:rsid w:val="000D5F5F"/>
    <w:rsid w:val="000D6B7C"/>
    <w:rsid w:val="000D6CC4"/>
    <w:rsid w:val="000E2CEB"/>
    <w:rsid w:val="000E2E17"/>
    <w:rsid w:val="000E4C92"/>
    <w:rsid w:val="000E5434"/>
    <w:rsid w:val="000E5CCE"/>
    <w:rsid w:val="000F0864"/>
    <w:rsid w:val="000F096C"/>
    <w:rsid w:val="000F0E32"/>
    <w:rsid w:val="000F50AF"/>
    <w:rsid w:val="000F7679"/>
    <w:rsid w:val="000F798E"/>
    <w:rsid w:val="0010079C"/>
    <w:rsid w:val="00101004"/>
    <w:rsid w:val="0010233F"/>
    <w:rsid w:val="00103318"/>
    <w:rsid w:val="00113FBB"/>
    <w:rsid w:val="00114A0F"/>
    <w:rsid w:val="001150D4"/>
    <w:rsid w:val="001168DC"/>
    <w:rsid w:val="001217B5"/>
    <w:rsid w:val="00121C7E"/>
    <w:rsid w:val="0012205C"/>
    <w:rsid w:val="00122C32"/>
    <w:rsid w:val="00122DE4"/>
    <w:rsid w:val="00124BEE"/>
    <w:rsid w:val="001253AD"/>
    <w:rsid w:val="001258D6"/>
    <w:rsid w:val="00125DCA"/>
    <w:rsid w:val="00126465"/>
    <w:rsid w:val="00127308"/>
    <w:rsid w:val="001273BF"/>
    <w:rsid w:val="00127816"/>
    <w:rsid w:val="00130158"/>
    <w:rsid w:val="0013531E"/>
    <w:rsid w:val="0013536A"/>
    <w:rsid w:val="00136790"/>
    <w:rsid w:val="001379AC"/>
    <w:rsid w:val="0014235B"/>
    <w:rsid w:val="0014290E"/>
    <w:rsid w:val="0014394C"/>
    <w:rsid w:val="001447F2"/>
    <w:rsid w:val="0014585B"/>
    <w:rsid w:val="001465BB"/>
    <w:rsid w:val="00147A9E"/>
    <w:rsid w:val="00151AA0"/>
    <w:rsid w:val="00151BB1"/>
    <w:rsid w:val="00151C6A"/>
    <w:rsid w:val="00153344"/>
    <w:rsid w:val="001541F1"/>
    <w:rsid w:val="001542EC"/>
    <w:rsid w:val="001629AD"/>
    <w:rsid w:val="001657D5"/>
    <w:rsid w:val="00165A82"/>
    <w:rsid w:val="001673D8"/>
    <w:rsid w:val="00167E0A"/>
    <w:rsid w:val="00171036"/>
    <w:rsid w:val="00173874"/>
    <w:rsid w:val="00175C12"/>
    <w:rsid w:val="001763C0"/>
    <w:rsid w:val="00180756"/>
    <w:rsid w:val="00180858"/>
    <w:rsid w:val="00181E61"/>
    <w:rsid w:val="00184493"/>
    <w:rsid w:val="001858C0"/>
    <w:rsid w:val="00190619"/>
    <w:rsid w:val="00190802"/>
    <w:rsid w:val="00190A31"/>
    <w:rsid w:val="0019207D"/>
    <w:rsid w:val="00192825"/>
    <w:rsid w:val="00193399"/>
    <w:rsid w:val="00193B61"/>
    <w:rsid w:val="001A0D7C"/>
    <w:rsid w:val="001A2BF1"/>
    <w:rsid w:val="001A342E"/>
    <w:rsid w:val="001A3580"/>
    <w:rsid w:val="001B4DA8"/>
    <w:rsid w:val="001B68DF"/>
    <w:rsid w:val="001B7883"/>
    <w:rsid w:val="001B7C69"/>
    <w:rsid w:val="001C3DC5"/>
    <w:rsid w:val="001C67D1"/>
    <w:rsid w:val="001C6943"/>
    <w:rsid w:val="001C6FA8"/>
    <w:rsid w:val="001C739D"/>
    <w:rsid w:val="001C75DA"/>
    <w:rsid w:val="001D0798"/>
    <w:rsid w:val="001D2789"/>
    <w:rsid w:val="001D2F7B"/>
    <w:rsid w:val="001D30C2"/>
    <w:rsid w:val="001D3BFC"/>
    <w:rsid w:val="001D55FD"/>
    <w:rsid w:val="001D613A"/>
    <w:rsid w:val="001D65D9"/>
    <w:rsid w:val="001D6DF0"/>
    <w:rsid w:val="001E04B0"/>
    <w:rsid w:val="001E1CC8"/>
    <w:rsid w:val="001E30B9"/>
    <w:rsid w:val="001E5BCF"/>
    <w:rsid w:val="001E5D70"/>
    <w:rsid w:val="001E7130"/>
    <w:rsid w:val="001E7332"/>
    <w:rsid w:val="001F18FA"/>
    <w:rsid w:val="001F333E"/>
    <w:rsid w:val="001F7ADF"/>
    <w:rsid w:val="002007B5"/>
    <w:rsid w:val="002020E8"/>
    <w:rsid w:val="002029F0"/>
    <w:rsid w:val="00206E4D"/>
    <w:rsid w:val="00207CD7"/>
    <w:rsid w:val="002106AC"/>
    <w:rsid w:val="002117F1"/>
    <w:rsid w:val="002129D0"/>
    <w:rsid w:val="00212AFA"/>
    <w:rsid w:val="00213866"/>
    <w:rsid w:val="002153CC"/>
    <w:rsid w:val="00215526"/>
    <w:rsid w:val="00225D2C"/>
    <w:rsid w:val="002263D9"/>
    <w:rsid w:val="00226E4E"/>
    <w:rsid w:val="002316BF"/>
    <w:rsid w:val="00231AB7"/>
    <w:rsid w:val="00232A23"/>
    <w:rsid w:val="00233842"/>
    <w:rsid w:val="00234EDF"/>
    <w:rsid w:val="002354DD"/>
    <w:rsid w:val="00236B2F"/>
    <w:rsid w:val="00241941"/>
    <w:rsid w:val="00241BEE"/>
    <w:rsid w:val="002534E7"/>
    <w:rsid w:val="00254633"/>
    <w:rsid w:val="00257BB6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897"/>
    <w:rsid w:val="0028492A"/>
    <w:rsid w:val="00287D81"/>
    <w:rsid w:val="002903B2"/>
    <w:rsid w:val="00290596"/>
    <w:rsid w:val="00290A30"/>
    <w:rsid w:val="002928D1"/>
    <w:rsid w:val="00292D41"/>
    <w:rsid w:val="00293E9F"/>
    <w:rsid w:val="00295C72"/>
    <w:rsid w:val="00295F46"/>
    <w:rsid w:val="00296F25"/>
    <w:rsid w:val="00297585"/>
    <w:rsid w:val="00297BE0"/>
    <w:rsid w:val="002A059A"/>
    <w:rsid w:val="002A14BB"/>
    <w:rsid w:val="002A15A7"/>
    <w:rsid w:val="002A2662"/>
    <w:rsid w:val="002A28BA"/>
    <w:rsid w:val="002A79CF"/>
    <w:rsid w:val="002B02FA"/>
    <w:rsid w:val="002B04EA"/>
    <w:rsid w:val="002B1210"/>
    <w:rsid w:val="002B6E22"/>
    <w:rsid w:val="002B7905"/>
    <w:rsid w:val="002C06DB"/>
    <w:rsid w:val="002C210C"/>
    <w:rsid w:val="002C3C6A"/>
    <w:rsid w:val="002C4936"/>
    <w:rsid w:val="002C5032"/>
    <w:rsid w:val="002C506B"/>
    <w:rsid w:val="002C516A"/>
    <w:rsid w:val="002D1190"/>
    <w:rsid w:val="002D2B64"/>
    <w:rsid w:val="002D35C1"/>
    <w:rsid w:val="002D4AA9"/>
    <w:rsid w:val="002D6B78"/>
    <w:rsid w:val="002E0D19"/>
    <w:rsid w:val="002E118C"/>
    <w:rsid w:val="002E1C14"/>
    <w:rsid w:val="002E2638"/>
    <w:rsid w:val="002E27E9"/>
    <w:rsid w:val="002E5B7A"/>
    <w:rsid w:val="002E73D7"/>
    <w:rsid w:val="002F009C"/>
    <w:rsid w:val="002F0F66"/>
    <w:rsid w:val="002F1B68"/>
    <w:rsid w:val="002F2D30"/>
    <w:rsid w:val="002F738A"/>
    <w:rsid w:val="002F78BE"/>
    <w:rsid w:val="00301257"/>
    <w:rsid w:val="003013F6"/>
    <w:rsid w:val="00301546"/>
    <w:rsid w:val="003026AD"/>
    <w:rsid w:val="00302D94"/>
    <w:rsid w:val="00303417"/>
    <w:rsid w:val="00303F95"/>
    <w:rsid w:val="00305A2B"/>
    <w:rsid w:val="00305E01"/>
    <w:rsid w:val="0030656D"/>
    <w:rsid w:val="003072BA"/>
    <w:rsid w:val="00310510"/>
    <w:rsid w:val="00312CC7"/>
    <w:rsid w:val="00313636"/>
    <w:rsid w:val="00313820"/>
    <w:rsid w:val="00314894"/>
    <w:rsid w:val="003205EC"/>
    <w:rsid w:val="00320D08"/>
    <w:rsid w:val="00323AB4"/>
    <w:rsid w:val="0032460B"/>
    <w:rsid w:val="003252D8"/>
    <w:rsid w:val="00325CFD"/>
    <w:rsid w:val="00326D96"/>
    <w:rsid w:val="0032726B"/>
    <w:rsid w:val="003320FE"/>
    <w:rsid w:val="00332661"/>
    <w:rsid w:val="00334C72"/>
    <w:rsid w:val="00336C94"/>
    <w:rsid w:val="00337044"/>
    <w:rsid w:val="0034149B"/>
    <w:rsid w:val="003432E0"/>
    <w:rsid w:val="003460A2"/>
    <w:rsid w:val="00350E2E"/>
    <w:rsid w:val="003548A0"/>
    <w:rsid w:val="003562B1"/>
    <w:rsid w:val="003573E2"/>
    <w:rsid w:val="003579E2"/>
    <w:rsid w:val="00361857"/>
    <w:rsid w:val="00362210"/>
    <w:rsid w:val="003627E0"/>
    <w:rsid w:val="0036370B"/>
    <w:rsid w:val="003640EE"/>
    <w:rsid w:val="003659AB"/>
    <w:rsid w:val="003709F1"/>
    <w:rsid w:val="00373AE2"/>
    <w:rsid w:val="003756C9"/>
    <w:rsid w:val="003756D0"/>
    <w:rsid w:val="00377559"/>
    <w:rsid w:val="00380C67"/>
    <w:rsid w:val="00382C06"/>
    <w:rsid w:val="0038369C"/>
    <w:rsid w:val="0038703B"/>
    <w:rsid w:val="00387206"/>
    <w:rsid w:val="00392775"/>
    <w:rsid w:val="00392CE7"/>
    <w:rsid w:val="00393E03"/>
    <w:rsid w:val="003952F6"/>
    <w:rsid w:val="0039712C"/>
    <w:rsid w:val="003A098F"/>
    <w:rsid w:val="003A309D"/>
    <w:rsid w:val="003A7A9E"/>
    <w:rsid w:val="003B206A"/>
    <w:rsid w:val="003B3C6F"/>
    <w:rsid w:val="003B5932"/>
    <w:rsid w:val="003B684F"/>
    <w:rsid w:val="003C0390"/>
    <w:rsid w:val="003C0EDD"/>
    <w:rsid w:val="003C2F74"/>
    <w:rsid w:val="003C3018"/>
    <w:rsid w:val="003C6A4C"/>
    <w:rsid w:val="003C6EFC"/>
    <w:rsid w:val="003C7470"/>
    <w:rsid w:val="003C7784"/>
    <w:rsid w:val="003D2F48"/>
    <w:rsid w:val="003D6D59"/>
    <w:rsid w:val="003E01ED"/>
    <w:rsid w:val="003E082D"/>
    <w:rsid w:val="003E0867"/>
    <w:rsid w:val="003E676A"/>
    <w:rsid w:val="003E722A"/>
    <w:rsid w:val="003E7479"/>
    <w:rsid w:val="003E7FA8"/>
    <w:rsid w:val="003F2039"/>
    <w:rsid w:val="003F49CE"/>
    <w:rsid w:val="003F610B"/>
    <w:rsid w:val="003F7388"/>
    <w:rsid w:val="00402645"/>
    <w:rsid w:val="00402810"/>
    <w:rsid w:val="004028A7"/>
    <w:rsid w:val="004039B9"/>
    <w:rsid w:val="004042BA"/>
    <w:rsid w:val="004046D2"/>
    <w:rsid w:val="004105F4"/>
    <w:rsid w:val="004117CD"/>
    <w:rsid w:val="004119B3"/>
    <w:rsid w:val="00412FCC"/>
    <w:rsid w:val="004159DE"/>
    <w:rsid w:val="00417520"/>
    <w:rsid w:val="00420001"/>
    <w:rsid w:val="004203A9"/>
    <w:rsid w:val="00421D84"/>
    <w:rsid w:val="00423598"/>
    <w:rsid w:val="0042407D"/>
    <w:rsid w:val="004251B1"/>
    <w:rsid w:val="00425FA5"/>
    <w:rsid w:val="00427762"/>
    <w:rsid w:val="00427D66"/>
    <w:rsid w:val="004318B1"/>
    <w:rsid w:val="004343CE"/>
    <w:rsid w:val="00440A4E"/>
    <w:rsid w:val="004434E7"/>
    <w:rsid w:val="00443681"/>
    <w:rsid w:val="00444B83"/>
    <w:rsid w:val="0044668F"/>
    <w:rsid w:val="00450C5E"/>
    <w:rsid w:val="00451362"/>
    <w:rsid w:val="0045171D"/>
    <w:rsid w:val="00451ED1"/>
    <w:rsid w:val="0045294C"/>
    <w:rsid w:val="004536C7"/>
    <w:rsid w:val="0045450D"/>
    <w:rsid w:val="00456D14"/>
    <w:rsid w:val="00456F22"/>
    <w:rsid w:val="004578B9"/>
    <w:rsid w:val="004578E9"/>
    <w:rsid w:val="00457E29"/>
    <w:rsid w:val="00462562"/>
    <w:rsid w:val="00464E39"/>
    <w:rsid w:val="00465188"/>
    <w:rsid w:val="00470B90"/>
    <w:rsid w:val="0047189F"/>
    <w:rsid w:val="004751A8"/>
    <w:rsid w:val="00480346"/>
    <w:rsid w:val="0048084A"/>
    <w:rsid w:val="00481A4E"/>
    <w:rsid w:val="00481A88"/>
    <w:rsid w:val="0048505C"/>
    <w:rsid w:val="00486BCF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79EA"/>
    <w:rsid w:val="004A2F61"/>
    <w:rsid w:val="004A3990"/>
    <w:rsid w:val="004A476E"/>
    <w:rsid w:val="004A6B04"/>
    <w:rsid w:val="004A6B8F"/>
    <w:rsid w:val="004B1073"/>
    <w:rsid w:val="004B1547"/>
    <w:rsid w:val="004B1BDA"/>
    <w:rsid w:val="004B5B59"/>
    <w:rsid w:val="004B6769"/>
    <w:rsid w:val="004B799C"/>
    <w:rsid w:val="004C2502"/>
    <w:rsid w:val="004C3BBD"/>
    <w:rsid w:val="004C50E1"/>
    <w:rsid w:val="004C7C36"/>
    <w:rsid w:val="004D06D4"/>
    <w:rsid w:val="004D0A7A"/>
    <w:rsid w:val="004D3390"/>
    <w:rsid w:val="004D453E"/>
    <w:rsid w:val="004D7162"/>
    <w:rsid w:val="004E12A9"/>
    <w:rsid w:val="004E2960"/>
    <w:rsid w:val="004E4AB8"/>
    <w:rsid w:val="004E54A5"/>
    <w:rsid w:val="004E55E9"/>
    <w:rsid w:val="004E5AD6"/>
    <w:rsid w:val="004E6B81"/>
    <w:rsid w:val="004F00B7"/>
    <w:rsid w:val="004F0418"/>
    <w:rsid w:val="004F070E"/>
    <w:rsid w:val="004F2C2E"/>
    <w:rsid w:val="004F625E"/>
    <w:rsid w:val="004F76D0"/>
    <w:rsid w:val="005016B6"/>
    <w:rsid w:val="00502B2A"/>
    <w:rsid w:val="00503B9A"/>
    <w:rsid w:val="00503BB9"/>
    <w:rsid w:val="00504FB3"/>
    <w:rsid w:val="005056C3"/>
    <w:rsid w:val="0051030E"/>
    <w:rsid w:val="00514A00"/>
    <w:rsid w:val="005166E6"/>
    <w:rsid w:val="00521C18"/>
    <w:rsid w:val="00521C5E"/>
    <w:rsid w:val="00524A73"/>
    <w:rsid w:val="00524FB3"/>
    <w:rsid w:val="00525038"/>
    <w:rsid w:val="00526BEA"/>
    <w:rsid w:val="005300C6"/>
    <w:rsid w:val="0053069F"/>
    <w:rsid w:val="0053301A"/>
    <w:rsid w:val="00533024"/>
    <w:rsid w:val="00536C5E"/>
    <w:rsid w:val="00536EF3"/>
    <w:rsid w:val="0053794C"/>
    <w:rsid w:val="00544157"/>
    <w:rsid w:val="00544BAC"/>
    <w:rsid w:val="00550CD5"/>
    <w:rsid w:val="00550DF2"/>
    <w:rsid w:val="005519E3"/>
    <w:rsid w:val="0055234A"/>
    <w:rsid w:val="005525FA"/>
    <w:rsid w:val="00552D14"/>
    <w:rsid w:val="00553073"/>
    <w:rsid w:val="0055494C"/>
    <w:rsid w:val="00554FC1"/>
    <w:rsid w:val="0056003A"/>
    <w:rsid w:val="00562A70"/>
    <w:rsid w:val="00563FE2"/>
    <w:rsid w:val="0057074B"/>
    <w:rsid w:val="00571A84"/>
    <w:rsid w:val="00571B74"/>
    <w:rsid w:val="00571C30"/>
    <w:rsid w:val="00572502"/>
    <w:rsid w:val="0057306B"/>
    <w:rsid w:val="00573761"/>
    <w:rsid w:val="00580953"/>
    <w:rsid w:val="005813A8"/>
    <w:rsid w:val="00581705"/>
    <w:rsid w:val="005826B0"/>
    <w:rsid w:val="0058772D"/>
    <w:rsid w:val="00590AA9"/>
    <w:rsid w:val="00591B1A"/>
    <w:rsid w:val="005925C9"/>
    <w:rsid w:val="00596BC6"/>
    <w:rsid w:val="00596D1F"/>
    <w:rsid w:val="0059768C"/>
    <w:rsid w:val="005A0B46"/>
    <w:rsid w:val="005A2146"/>
    <w:rsid w:val="005A36E5"/>
    <w:rsid w:val="005A5169"/>
    <w:rsid w:val="005A7BCE"/>
    <w:rsid w:val="005B1776"/>
    <w:rsid w:val="005B45FA"/>
    <w:rsid w:val="005B491E"/>
    <w:rsid w:val="005B55EF"/>
    <w:rsid w:val="005C1C27"/>
    <w:rsid w:val="005C603F"/>
    <w:rsid w:val="005C684C"/>
    <w:rsid w:val="005C68D3"/>
    <w:rsid w:val="005D05E2"/>
    <w:rsid w:val="005D1943"/>
    <w:rsid w:val="005D67BB"/>
    <w:rsid w:val="005E3B89"/>
    <w:rsid w:val="005E52E2"/>
    <w:rsid w:val="005E754A"/>
    <w:rsid w:val="005F2EFB"/>
    <w:rsid w:val="005F5752"/>
    <w:rsid w:val="005F718A"/>
    <w:rsid w:val="006001A7"/>
    <w:rsid w:val="0060158B"/>
    <w:rsid w:val="00603123"/>
    <w:rsid w:val="00603AF5"/>
    <w:rsid w:val="00604000"/>
    <w:rsid w:val="00607D9A"/>
    <w:rsid w:val="00607E6F"/>
    <w:rsid w:val="00613E22"/>
    <w:rsid w:val="00617258"/>
    <w:rsid w:val="006224AF"/>
    <w:rsid w:val="006232A2"/>
    <w:rsid w:val="00625FBB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6E12"/>
    <w:rsid w:val="00647196"/>
    <w:rsid w:val="00650085"/>
    <w:rsid w:val="00651322"/>
    <w:rsid w:val="00657B11"/>
    <w:rsid w:val="00661DF1"/>
    <w:rsid w:val="0066283B"/>
    <w:rsid w:val="006647F6"/>
    <w:rsid w:val="00665A18"/>
    <w:rsid w:val="00671253"/>
    <w:rsid w:val="0067157C"/>
    <w:rsid w:val="00672C86"/>
    <w:rsid w:val="00673EF7"/>
    <w:rsid w:val="00675D38"/>
    <w:rsid w:val="0067609F"/>
    <w:rsid w:val="006764D1"/>
    <w:rsid w:val="00676FB2"/>
    <w:rsid w:val="00677917"/>
    <w:rsid w:val="006814CF"/>
    <w:rsid w:val="00684D1F"/>
    <w:rsid w:val="006900A1"/>
    <w:rsid w:val="00690CA2"/>
    <w:rsid w:val="006922D5"/>
    <w:rsid w:val="006939F9"/>
    <w:rsid w:val="00693D26"/>
    <w:rsid w:val="0069550A"/>
    <w:rsid w:val="00695F66"/>
    <w:rsid w:val="006A5FC1"/>
    <w:rsid w:val="006B01A8"/>
    <w:rsid w:val="006B2E3A"/>
    <w:rsid w:val="006B2EA0"/>
    <w:rsid w:val="006B344C"/>
    <w:rsid w:val="006B377C"/>
    <w:rsid w:val="006B38B2"/>
    <w:rsid w:val="006B3B13"/>
    <w:rsid w:val="006B577B"/>
    <w:rsid w:val="006B5D38"/>
    <w:rsid w:val="006B7041"/>
    <w:rsid w:val="006C1B49"/>
    <w:rsid w:val="006C3487"/>
    <w:rsid w:val="006C3AAE"/>
    <w:rsid w:val="006C4275"/>
    <w:rsid w:val="006C4E15"/>
    <w:rsid w:val="006C573C"/>
    <w:rsid w:val="006C5BB5"/>
    <w:rsid w:val="006C6150"/>
    <w:rsid w:val="006C6A1B"/>
    <w:rsid w:val="006C7E58"/>
    <w:rsid w:val="006D0CB6"/>
    <w:rsid w:val="006D53C9"/>
    <w:rsid w:val="006D6C36"/>
    <w:rsid w:val="006D70AB"/>
    <w:rsid w:val="006D78A3"/>
    <w:rsid w:val="006E0AC5"/>
    <w:rsid w:val="006E0B07"/>
    <w:rsid w:val="006E0F90"/>
    <w:rsid w:val="006E165D"/>
    <w:rsid w:val="006E33CB"/>
    <w:rsid w:val="006E37C3"/>
    <w:rsid w:val="006F189C"/>
    <w:rsid w:val="006F2B63"/>
    <w:rsid w:val="006F2E47"/>
    <w:rsid w:val="006F52E1"/>
    <w:rsid w:val="006F5F2A"/>
    <w:rsid w:val="00700435"/>
    <w:rsid w:val="007007CE"/>
    <w:rsid w:val="00700A08"/>
    <w:rsid w:val="0070133C"/>
    <w:rsid w:val="007020C5"/>
    <w:rsid w:val="00702165"/>
    <w:rsid w:val="00705051"/>
    <w:rsid w:val="00705496"/>
    <w:rsid w:val="00707B85"/>
    <w:rsid w:val="0071285D"/>
    <w:rsid w:val="00713863"/>
    <w:rsid w:val="007149B8"/>
    <w:rsid w:val="00715547"/>
    <w:rsid w:val="007167FA"/>
    <w:rsid w:val="0071706E"/>
    <w:rsid w:val="00717C58"/>
    <w:rsid w:val="00722722"/>
    <w:rsid w:val="00723176"/>
    <w:rsid w:val="00723883"/>
    <w:rsid w:val="00726990"/>
    <w:rsid w:val="007278B4"/>
    <w:rsid w:val="00731EAC"/>
    <w:rsid w:val="007327B9"/>
    <w:rsid w:val="00732F35"/>
    <w:rsid w:val="007333A2"/>
    <w:rsid w:val="00736894"/>
    <w:rsid w:val="00740F09"/>
    <w:rsid w:val="00740FF3"/>
    <w:rsid w:val="00742224"/>
    <w:rsid w:val="00743993"/>
    <w:rsid w:val="007441F5"/>
    <w:rsid w:val="0074589F"/>
    <w:rsid w:val="00745F25"/>
    <w:rsid w:val="00753FFD"/>
    <w:rsid w:val="00756C55"/>
    <w:rsid w:val="00760A5A"/>
    <w:rsid w:val="00762FC4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74F1D"/>
    <w:rsid w:val="007809A2"/>
    <w:rsid w:val="00781ABB"/>
    <w:rsid w:val="007860C0"/>
    <w:rsid w:val="00786E15"/>
    <w:rsid w:val="00790801"/>
    <w:rsid w:val="007910EE"/>
    <w:rsid w:val="00794E8C"/>
    <w:rsid w:val="007A1600"/>
    <w:rsid w:val="007A1C97"/>
    <w:rsid w:val="007A21D7"/>
    <w:rsid w:val="007A284E"/>
    <w:rsid w:val="007A2D99"/>
    <w:rsid w:val="007A3FF7"/>
    <w:rsid w:val="007A4D66"/>
    <w:rsid w:val="007A4D74"/>
    <w:rsid w:val="007A5377"/>
    <w:rsid w:val="007A746B"/>
    <w:rsid w:val="007B0E23"/>
    <w:rsid w:val="007B2E1B"/>
    <w:rsid w:val="007B3EBF"/>
    <w:rsid w:val="007C0E29"/>
    <w:rsid w:val="007C301D"/>
    <w:rsid w:val="007C3941"/>
    <w:rsid w:val="007C3CC4"/>
    <w:rsid w:val="007C3CF3"/>
    <w:rsid w:val="007C61C5"/>
    <w:rsid w:val="007D07FF"/>
    <w:rsid w:val="007D1142"/>
    <w:rsid w:val="007D1155"/>
    <w:rsid w:val="007D1E0E"/>
    <w:rsid w:val="007D3376"/>
    <w:rsid w:val="007D338D"/>
    <w:rsid w:val="007D4144"/>
    <w:rsid w:val="007D4CE8"/>
    <w:rsid w:val="007E0A68"/>
    <w:rsid w:val="007E0FEE"/>
    <w:rsid w:val="007E2869"/>
    <w:rsid w:val="007E5135"/>
    <w:rsid w:val="007E6D91"/>
    <w:rsid w:val="007E7D3C"/>
    <w:rsid w:val="007F02F5"/>
    <w:rsid w:val="007F09E8"/>
    <w:rsid w:val="007F1242"/>
    <w:rsid w:val="007F3BEC"/>
    <w:rsid w:val="007F4630"/>
    <w:rsid w:val="007F53A7"/>
    <w:rsid w:val="007F61EC"/>
    <w:rsid w:val="008003A2"/>
    <w:rsid w:val="0080101F"/>
    <w:rsid w:val="008034B6"/>
    <w:rsid w:val="00804E52"/>
    <w:rsid w:val="00805BCC"/>
    <w:rsid w:val="008062A4"/>
    <w:rsid w:val="008065FD"/>
    <w:rsid w:val="00811B13"/>
    <w:rsid w:val="008130F1"/>
    <w:rsid w:val="00813502"/>
    <w:rsid w:val="00814575"/>
    <w:rsid w:val="008222A1"/>
    <w:rsid w:val="008246C0"/>
    <w:rsid w:val="0082673E"/>
    <w:rsid w:val="008314A4"/>
    <w:rsid w:val="00832EAF"/>
    <w:rsid w:val="0083499D"/>
    <w:rsid w:val="0084088C"/>
    <w:rsid w:val="00840CC3"/>
    <w:rsid w:val="00840F82"/>
    <w:rsid w:val="008412DD"/>
    <w:rsid w:val="00845605"/>
    <w:rsid w:val="00845B96"/>
    <w:rsid w:val="00850D85"/>
    <w:rsid w:val="00851C1E"/>
    <w:rsid w:val="00860D1D"/>
    <w:rsid w:val="008616D6"/>
    <w:rsid w:val="00861D95"/>
    <w:rsid w:val="00863103"/>
    <w:rsid w:val="00863CF1"/>
    <w:rsid w:val="00864AF2"/>
    <w:rsid w:val="00864CCA"/>
    <w:rsid w:val="00866F38"/>
    <w:rsid w:val="008672FD"/>
    <w:rsid w:val="00867B08"/>
    <w:rsid w:val="00867E02"/>
    <w:rsid w:val="0087047C"/>
    <w:rsid w:val="00875B4D"/>
    <w:rsid w:val="0088227D"/>
    <w:rsid w:val="00884A47"/>
    <w:rsid w:val="00886D48"/>
    <w:rsid w:val="00887100"/>
    <w:rsid w:val="0088734F"/>
    <w:rsid w:val="0089231B"/>
    <w:rsid w:val="008924F7"/>
    <w:rsid w:val="00894569"/>
    <w:rsid w:val="00896935"/>
    <w:rsid w:val="008A1B4C"/>
    <w:rsid w:val="008A3D89"/>
    <w:rsid w:val="008A3F87"/>
    <w:rsid w:val="008A78BE"/>
    <w:rsid w:val="008B220B"/>
    <w:rsid w:val="008B2D76"/>
    <w:rsid w:val="008B4E42"/>
    <w:rsid w:val="008B5640"/>
    <w:rsid w:val="008B69CE"/>
    <w:rsid w:val="008C049A"/>
    <w:rsid w:val="008C4915"/>
    <w:rsid w:val="008C7530"/>
    <w:rsid w:val="008D1D2F"/>
    <w:rsid w:val="008D2E66"/>
    <w:rsid w:val="008D34DE"/>
    <w:rsid w:val="008D35C2"/>
    <w:rsid w:val="008D3658"/>
    <w:rsid w:val="008D71E8"/>
    <w:rsid w:val="008D7AD4"/>
    <w:rsid w:val="008D7C9D"/>
    <w:rsid w:val="008E0995"/>
    <w:rsid w:val="008E0C3D"/>
    <w:rsid w:val="008E43A5"/>
    <w:rsid w:val="008E46ED"/>
    <w:rsid w:val="008E5DAD"/>
    <w:rsid w:val="008E6D1D"/>
    <w:rsid w:val="008F518D"/>
    <w:rsid w:val="008F5577"/>
    <w:rsid w:val="008F6336"/>
    <w:rsid w:val="008F748B"/>
    <w:rsid w:val="00901D96"/>
    <w:rsid w:val="00902AC3"/>
    <w:rsid w:val="009037C0"/>
    <w:rsid w:val="0090566B"/>
    <w:rsid w:val="0091177A"/>
    <w:rsid w:val="00911C66"/>
    <w:rsid w:val="0091266E"/>
    <w:rsid w:val="0091505D"/>
    <w:rsid w:val="00917610"/>
    <w:rsid w:val="00921A7E"/>
    <w:rsid w:val="00922420"/>
    <w:rsid w:val="00922F94"/>
    <w:rsid w:val="00924F5F"/>
    <w:rsid w:val="00926F0F"/>
    <w:rsid w:val="00927329"/>
    <w:rsid w:val="0093102F"/>
    <w:rsid w:val="00937048"/>
    <w:rsid w:val="009403BE"/>
    <w:rsid w:val="00940A87"/>
    <w:rsid w:val="00941092"/>
    <w:rsid w:val="00943E7F"/>
    <w:rsid w:val="00946B6A"/>
    <w:rsid w:val="00946D77"/>
    <w:rsid w:val="00953001"/>
    <w:rsid w:val="009532AD"/>
    <w:rsid w:val="00953439"/>
    <w:rsid w:val="00953B4B"/>
    <w:rsid w:val="00954E03"/>
    <w:rsid w:val="0095694B"/>
    <w:rsid w:val="009612C5"/>
    <w:rsid w:val="00964B34"/>
    <w:rsid w:val="0096503B"/>
    <w:rsid w:val="00967FCE"/>
    <w:rsid w:val="00970A4C"/>
    <w:rsid w:val="009731EA"/>
    <w:rsid w:val="00975668"/>
    <w:rsid w:val="0097606E"/>
    <w:rsid w:val="009770B3"/>
    <w:rsid w:val="00980154"/>
    <w:rsid w:val="00980EAB"/>
    <w:rsid w:val="00981A59"/>
    <w:rsid w:val="00981B4E"/>
    <w:rsid w:val="00982EF0"/>
    <w:rsid w:val="0098349C"/>
    <w:rsid w:val="00983E1F"/>
    <w:rsid w:val="009842D7"/>
    <w:rsid w:val="009862DE"/>
    <w:rsid w:val="009868E7"/>
    <w:rsid w:val="00986FBF"/>
    <w:rsid w:val="00987EA1"/>
    <w:rsid w:val="00990530"/>
    <w:rsid w:val="00990B02"/>
    <w:rsid w:val="009919C1"/>
    <w:rsid w:val="0099225D"/>
    <w:rsid w:val="0099316A"/>
    <w:rsid w:val="009A0721"/>
    <w:rsid w:val="009A25A4"/>
    <w:rsid w:val="009A30D2"/>
    <w:rsid w:val="009A4DDA"/>
    <w:rsid w:val="009A7493"/>
    <w:rsid w:val="009B0A30"/>
    <w:rsid w:val="009B1259"/>
    <w:rsid w:val="009B6414"/>
    <w:rsid w:val="009C09D3"/>
    <w:rsid w:val="009C1C6F"/>
    <w:rsid w:val="009C2AC3"/>
    <w:rsid w:val="009C2DFA"/>
    <w:rsid w:val="009C38AC"/>
    <w:rsid w:val="009C4987"/>
    <w:rsid w:val="009C7F51"/>
    <w:rsid w:val="009D1251"/>
    <w:rsid w:val="009D3B13"/>
    <w:rsid w:val="009D4B46"/>
    <w:rsid w:val="009D6D9E"/>
    <w:rsid w:val="009D7412"/>
    <w:rsid w:val="009D7ACF"/>
    <w:rsid w:val="009D7BF7"/>
    <w:rsid w:val="009E1419"/>
    <w:rsid w:val="009E2B93"/>
    <w:rsid w:val="009E57DE"/>
    <w:rsid w:val="009E5D19"/>
    <w:rsid w:val="009E7B5B"/>
    <w:rsid w:val="009F00C7"/>
    <w:rsid w:val="009F0910"/>
    <w:rsid w:val="009F1724"/>
    <w:rsid w:val="009F1997"/>
    <w:rsid w:val="009F2449"/>
    <w:rsid w:val="009F5596"/>
    <w:rsid w:val="009F7BD4"/>
    <w:rsid w:val="00A00202"/>
    <w:rsid w:val="00A0044D"/>
    <w:rsid w:val="00A02FAB"/>
    <w:rsid w:val="00A0313D"/>
    <w:rsid w:val="00A0423A"/>
    <w:rsid w:val="00A048A5"/>
    <w:rsid w:val="00A055CF"/>
    <w:rsid w:val="00A0583B"/>
    <w:rsid w:val="00A105E8"/>
    <w:rsid w:val="00A124E4"/>
    <w:rsid w:val="00A137A9"/>
    <w:rsid w:val="00A14C1B"/>
    <w:rsid w:val="00A17E67"/>
    <w:rsid w:val="00A23907"/>
    <w:rsid w:val="00A23F5F"/>
    <w:rsid w:val="00A24F01"/>
    <w:rsid w:val="00A250F0"/>
    <w:rsid w:val="00A26F49"/>
    <w:rsid w:val="00A33ADB"/>
    <w:rsid w:val="00A34EC0"/>
    <w:rsid w:val="00A361C9"/>
    <w:rsid w:val="00A37D4C"/>
    <w:rsid w:val="00A41CC5"/>
    <w:rsid w:val="00A504D0"/>
    <w:rsid w:val="00A50517"/>
    <w:rsid w:val="00A51ED5"/>
    <w:rsid w:val="00A55000"/>
    <w:rsid w:val="00A550FE"/>
    <w:rsid w:val="00A55E6F"/>
    <w:rsid w:val="00A6248C"/>
    <w:rsid w:val="00A6293D"/>
    <w:rsid w:val="00A643C7"/>
    <w:rsid w:val="00A64D5C"/>
    <w:rsid w:val="00A7026E"/>
    <w:rsid w:val="00A7105E"/>
    <w:rsid w:val="00A72013"/>
    <w:rsid w:val="00A73A7C"/>
    <w:rsid w:val="00A765B2"/>
    <w:rsid w:val="00A77087"/>
    <w:rsid w:val="00A829A4"/>
    <w:rsid w:val="00A84E59"/>
    <w:rsid w:val="00A8536F"/>
    <w:rsid w:val="00A86A31"/>
    <w:rsid w:val="00A914C2"/>
    <w:rsid w:val="00A93073"/>
    <w:rsid w:val="00A96009"/>
    <w:rsid w:val="00A96586"/>
    <w:rsid w:val="00A96851"/>
    <w:rsid w:val="00A97E9B"/>
    <w:rsid w:val="00AA45F9"/>
    <w:rsid w:val="00AA4F6E"/>
    <w:rsid w:val="00AA56C3"/>
    <w:rsid w:val="00AA590F"/>
    <w:rsid w:val="00AA5B36"/>
    <w:rsid w:val="00AA692C"/>
    <w:rsid w:val="00AB17C6"/>
    <w:rsid w:val="00AB1AC6"/>
    <w:rsid w:val="00AB457F"/>
    <w:rsid w:val="00AB4953"/>
    <w:rsid w:val="00AB49B4"/>
    <w:rsid w:val="00AC1B6A"/>
    <w:rsid w:val="00AC4058"/>
    <w:rsid w:val="00AD1559"/>
    <w:rsid w:val="00AD4046"/>
    <w:rsid w:val="00AE2DB1"/>
    <w:rsid w:val="00AE5B33"/>
    <w:rsid w:val="00AE6382"/>
    <w:rsid w:val="00AE74E5"/>
    <w:rsid w:val="00AF09BC"/>
    <w:rsid w:val="00AF0E1A"/>
    <w:rsid w:val="00AF1914"/>
    <w:rsid w:val="00AF283E"/>
    <w:rsid w:val="00AF4797"/>
    <w:rsid w:val="00AF7245"/>
    <w:rsid w:val="00B00794"/>
    <w:rsid w:val="00B027AA"/>
    <w:rsid w:val="00B03064"/>
    <w:rsid w:val="00B04A1E"/>
    <w:rsid w:val="00B04DE9"/>
    <w:rsid w:val="00B07126"/>
    <w:rsid w:val="00B10465"/>
    <w:rsid w:val="00B10D26"/>
    <w:rsid w:val="00B10FC0"/>
    <w:rsid w:val="00B11230"/>
    <w:rsid w:val="00B122A2"/>
    <w:rsid w:val="00B13C7C"/>
    <w:rsid w:val="00B15FF6"/>
    <w:rsid w:val="00B1718A"/>
    <w:rsid w:val="00B21570"/>
    <w:rsid w:val="00B23E2A"/>
    <w:rsid w:val="00B23F1A"/>
    <w:rsid w:val="00B279FE"/>
    <w:rsid w:val="00B306A8"/>
    <w:rsid w:val="00B30A1E"/>
    <w:rsid w:val="00B3158B"/>
    <w:rsid w:val="00B347EA"/>
    <w:rsid w:val="00B3515E"/>
    <w:rsid w:val="00B358BD"/>
    <w:rsid w:val="00B404BF"/>
    <w:rsid w:val="00B40B5A"/>
    <w:rsid w:val="00B41118"/>
    <w:rsid w:val="00B41D24"/>
    <w:rsid w:val="00B4253D"/>
    <w:rsid w:val="00B43E3B"/>
    <w:rsid w:val="00B45050"/>
    <w:rsid w:val="00B4702D"/>
    <w:rsid w:val="00B47DC2"/>
    <w:rsid w:val="00B57B1A"/>
    <w:rsid w:val="00B634E6"/>
    <w:rsid w:val="00B66741"/>
    <w:rsid w:val="00B66A1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225C"/>
    <w:rsid w:val="00B8420F"/>
    <w:rsid w:val="00B8698D"/>
    <w:rsid w:val="00B920CE"/>
    <w:rsid w:val="00B925B8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0C82"/>
    <w:rsid w:val="00BB1033"/>
    <w:rsid w:val="00BB1BEB"/>
    <w:rsid w:val="00BB3069"/>
    <w:rsid w:val="00BB3117"/>
    <w:rsid w:val="00BB376D"/>
    <w:rsid w:val="00BB455B"/>
    <w:rsid w:val="00BB4CA7"/>
    <w:rsid w:val="00BB5E5B"/>
    <w:rsid w:val="00BC4D84"/>
    <w:rsid w:val="00BC527C"/>
    <w:rsid w:val="00BC5895"/>
    <w:rsid w:val="00BC71C7"/>
    <w:rsid w:val="00BD0FDD"/>
    <w:rsid w:val="00BD2089"/>
    <w:rsid w:val="00BD23FB"/>
    <w:rsid w:val="00BD3C4E"/>
    <w:rsid w:val="00BD6E54"/>
    <w:rsid w:val="00BE1EEB"/>
    <w:rsid w:val="00BE244C"/>
    <w:rsid w:val="00BE2C6A"/>
    <w:rsid w:val="00BE3021"/>
    <w:rsid w:val="00BE365D"/>
    <w:rsid w:val="00BE46E1"/>
    <w:rsid w:val="00BE5959"/>
    <w:rsid w:val="00BE5CBE"/>
    <w:rsid w:val="00BF0630"/>
    <w:rsid w:val="00BF077F"/>
    <w:rsid w:val="00BF1CAA"/>
    <w:rsid w:val="00BF2C83"/>
    <w:rsid w:val="00BF55F7"/>
    <w:rsid w:val="00BF5E92"/>
    <w:rsid w:val="00BF62B8"/>
    <w:rsid w:val="00C016A0"/>
    <w:rsid w:val="00C05C8F"/>
    <w:rsid w:val="00C05E9A"/>
    <w:rsid w:val="00C118B7"/>
    <w:rsid w:val="00C144E2"/>
    <w:rsid w:val="00C16564"/>
    <w:rsid w:val="00C17ACB"/>
    <w:rsid w:val="00C21A12"/>
    <w:rsid w:val="00C23677"/>
    <w:rsid w:val="00C24247"/>
    <w:rsid w:val="00C25C1C"/>
    <w:rsid w:val="00C25D03"/>
    <w:rsid w:val="00C308E9"/>
    <w:rsid w:val="00C3304C"/>
    <w:rsid w:val="00C33369"/>
    <w:rsid w:val="00C33697"/>
    <w:rsid w:val="00C33C6A"/>
    <w:rsid w:val="00C34F10"/>
    <w:rsid w:val="00C352DF"/>
    <w:rsid w:val="00C36780"/>
    <w:rsid w:val="00C376BE"/>
    <w:rsid w:val="00C37A71"/>
    <w:rsid w:val="00C40D5D"/>
    <w:rsid w:val="00C4105F"/>
    <w:rsid w:val="00C410D4"/>
    <w:rsid w:val="00C41B0B"/>
    <w:rsid w:val="00C41DCD"/>
    <w:rsid w:val="00C45964"/>
    <w:rsid w:val="00C4659C"/>
    <w:rsid w:val="00C46640"/>
    <w:rsid w:val="00C51894"/>
    <w:rsid w:val="00C52CFB"/>
    <w:rsid w:val="00C5397A"/>
    <w:rsid w:val="00C56696"/>
    <w:rsid w:val="00C576DD"/>
    <w:rsid w:val="00C57F30"/>
    <w:rsid w:val="00C610C6"/>
    <w:rsid w:val="00C61DE7"/>
    <w:rsid w:val="00C62D79"/>
    <w:rsid w:val="00C63217"/>
    <w:rsid w:val="00C64225"/>
    <w:rsid w:val="00C67E49"/>
    <w:rsid w:val="00C70893"/>
    <w:rsid w:val="00C71846"/>
    <w:rsid w:val="00C72149"/>
    <w:rsid w:val="00C75E09"/>
    <w:rsid w:val="00C81C4D"/>
    <w:rsid w:val="00C83DC3"/>
    <w:rsid w:val="00C852B7"/>
    <w:rsid w:val="00C85754"/>
    <w:rsid w:val="00C85E47"/>
    <w:rsid w:val="00C86F79"/>
    <w:rsid w:val="00C876B8"/>
    <w:rsid w:val="00C87756"/>
    <w:rsid w:val="00C902CE"/>
    <w:rsid w:val="00C907C4"/>
    <w:rsid w:val="00C9139F"/>
    <w:rsid w:val="00C94524"/>
    <w:rsid w:val="00CA0362"/>
    <w:rsid w:val="00CA257F"/>
    <w:rsid w:val="00CA48AD"/>
    <w:rsid w:val="00CA51F5"/>
    <w:rsid w:val="00CA5C15"/>
    <w:rsid w:val="00CA703D"/>
    <w:rsid w:val="00CA7660"/>
    <w:rsid w:val="00CA7DC4"/>
    <w:rsid w:val="00CB0718"/>
    <w:rsid w:val="00CB0B02"/>
    <w:rsid w:val="00CB0BF5"/>
    <w:rsid w:val="00CB2AE7"/>
    <w:rsid w:val="00CB307B"/>
    <w:rsid w:val="00CB4585"/>
    <w:rsid w:val="00CB4BED"/>
    <w:rsid w:val="00CB53CD"/>
    <w:rsid w:val="00CB62A3"/>
    <w:rsid w:val="00CB6767"/>
    <w:rsid w:val="00CB6C54"/>
    <w:rsid w:val="00CC053A"/>
    <w:rsid w:val="00CC1E1F"/>
    <w:rsid w:val="00CC4730"/>
    <w:rsid w:val="00CC4F8E"/>
    <w:rsid w:val="00CC56D9"/>
    <w:rsid w:val="00CC6734"/>
    <w:rsid w:val="00CD122F"/>
    <w:rsid w:val="00CD1286"/>
    <w:rsid w:val="00CD12F5"/>
    <w:rsid w:val="00CD3C86"/>
    <w:rsid w:val="00CD4CB8"/>
    <w:rsid w:val="00CD5B0B"/>
    <w:rsid w:val="00CD6D6E"/>
    <w:rsid w:val="00CD7B52"/>
    <w:rsid w:val="00CD7C68"/>
    <w:rsid w:val="00CE2F19"/>
    <w:rsid w:val="00CE4912"/>
    <w:rsid w:val="00CE4FB6"/>
    <w:rsid w:val="00CE7C82"/>
    <w:rsid w:val="00CF223C"/>
    <w:rsid w:val="00CF2B95"/>
    <w:rsid w:val="00CF58F9"/>
    <w:rsid w:val="00CF60AF"/>
    <w:rsid w:val="00CF62E1"/>
    <w:rsid w:val="00CF62F6"/>
    <w:rsid w:val="00CF6F49"/>
    <w:rsid w:val="00CF784A"/>
    <w:rsid w:val="00CF7C55"/>
    <w:rsid w:val="00D012FE"/>
    <w:rsid w:val="00D017C8"/>
    <w:rsid w:val="00D050A4"/>
    <w:rsid w:val="00D05711"/>
    <w:rsid w:val="00D07117"/>
    <w:rsid w:val="00D11C2F"/>
    <w:rsid w:val="00D14314"/>
    <w:rsid w:val="00D14922"/>
    <w:rsid w:val="00D160BB"/>
    <w:rsid w:val="00D1689D"/>
    <w:rsid w:val="00D2004D"/>
    <w:rsid w:val="00D2305E"/>
    <w:rsid w:val="00D239CE"/>
    <w:rsid w:val="00D31265"/>
    <w:rsid w:val="00D31AF1"/>
    <w:rsid w:val="00D32000"/>
    <w:rsid w:val="00D34783"/>
    <w:rsid w:val="00D34E0B"/>
    <w:rsid w:val="00D36040"/>
    <w:rsid w:val="00D40A72"/>
    <w:rsid w:val="00D40D96"/>
    <w:rsid w:val="00D41C94"/>
    <w:rsid w:val="00D4255E"/>
    <w:rsid w:val="00D42746"/>
    <w:rsid w:val="00D440A0"/>
    <w:rsid w:val="00D44904"/>
    <w:rsid w:val="00D4603C"/>
    <w:rsid w:val="00D47E9A"/>
    <w:rsid w:val="00D50E5D"/>
    <w:rsid w:val="00D517AB"/>
    <w:rsid w:val="00D527EB"/>
    <w:rsid w:val="00D53483"/>
    <w:rsid w:val="00D536E4"/>
    <w:rsid w:val="00D53722"/>
    <w:rsid w:val="00D54832"/>
    <w:rsid w:val="00D56277"/>
    <w:rsid w:val="00D639FC"/>
    <w:rsid w:val="00D67756"/>
    <w:rsid w:val="00D70BEF"/>
    <w:rsid w:val="00D751BB"/>
    <w:rsid w:val="00D77FF6"/>
    <w:rsid w:val="00D80426"/>
    <w:rsid w:val="00D807B2"/>
    <w:rsid w:val="00D810FC"/>
    <w:rsid w:val="00D8164E"/>
    <w:rsid w:val="00D84575"/>
    <w:rsid w:val="00D84B99"/>
    <w:rsid w:val="00D85BA4"/>
    <w:rsid w:val="00D8648A"/>
    <w:rsid w:val="00D909BB"/>
    <w:rsid w:val="00D93B6E"/>
    <w:rsid w:val="00D953D9"/>
    <w:rsid w:val="00D95B30"/>
    <w:rsid w:val="00D965D8"/>
    <w:rsid w:val="00D96678"/>
    <w:rsid w:val="00D968E1"/>
    <w:rsid w:val="00DA3263"/>
    <w:rsid w:val="00DA4D1C"/>
    <w:rsid w:val="00DA56E4"/>
    <w:rsid w:val="00DA7288"/>
    <w:rsid w:val="00DB200C"/>
    <w:rsid w:val="00DB4474"/>
    <w:rsid w:val="00DB4B72"/>
    <w:rsid w:val="00DB61E8"/>
    <w:rsid w:val="00DC13B1"/>
    <w:rsid w:val="00DC1ABD"/>
    <w:rsid w:val="00DC3A02"/>
    <w:rsid w:val="00DC4EB5"/>
    <w:rsid w:val="00DC561A"/>
    <w:rsid w:val="00DC68C0"/>
    <w:rsid w:val="00DC69AF"/>
    <w:rsid w:val="00DC6DC4"/>
    <w:rsid w:val="00DD0202"/>
    <w:rsid w:val="00DD1DB3"/>
    <w:rsid w:val="00DD2505"/>
    <w:rsid w:val="00DD3D98"/>
    <w:rsid w:val="00DD428B"/>
    <w:rsid w:val="00DD47B3"/>
    <w:rsid w:val="00DE116D"/>
    <w:rsid w:val="00DE50C9"/>
    <w:rsid w:val="00DE6CE7"/>
    <w:rsid w:val="00DF0C62"/>
    <w:rsid w:val="00DF1E92"/>
    <w:rsid w:val="00DF1F30"/>
    <w:rsid w:val="00DF24FA"/>
    <w:rsid w:val="00DF29D9"/>
    <w:rsid w:val="00E01FDD"/>
    <w:rsid w:val="00E02017"/>
    <w:rsid w:val="00E02967"/>
    <w:rsid w:val="00E07801"/>
    <w:rsid w:val="00E1047E"/>
    <w:rsid w:val="00E11DE9"/>
    <w:rsid w:val="00E173E2"/>
    <w:rsid w:val="00E21434"/>
    <w:rsid w:val="00E223F9"/>
    <w:rsid w:val="00E246FE"/>
    <w:rsid w:val="00E255DF"/>
    <w:rsid w:val="00E273F5"/>
    <w:rsid w:val="00E301C7"/>
    <w:rsid w:val="00E3020F"/>
    <w:rsid w:val="00E34680"/>
    <w:rsid w:val="00E3594E"/>
    <w:rsid w:val="00E36F60"/>
    <w:rsid w:val="00E40037"/>
    <w:rsid w:val="00E40A33"/>
    <w:rsid w:val="00E41D8E"/>
    <w:rsid w:val="00E4477C"/>
    <w:rsid w:val="00E44BC3"/>
    <w:rsid w:val="00E504C4"/>
    <w:rsid w:val="00E51462"/>
    <w:rsid w:val="00E615EA"/>
    <w:rsid w:val="00E61A7D"/>
    <w:rsid w:val="00E61C27"/>
    <w:rsid w:val="00E632C5"/>
    <w:rsid w:val="00E638DF"/>
    <w:rsid w:val="00E653DE"/>
    <w:rsid w:val="00E65F68"/>
    <w:rsid w:val="00E7188C"/>
    <w:rsid w:val="00E740F0"/>
    <w:rsid w:val="00E74814"/>
    <w:rsid w:val="00E81DF4"/>
    <w:rsid w:val="00E823FD"/>
    <w:rsid w:val="00E83322"/>
    <w:rsid w:val="00E846BB"/>
    <w:rsid w:val="00E95A42"/>
    <w:rsid w:val="00E95D1D"/>
    <w:rsid w:val="00E96EB6"/>
    <w:rsid w:val="00EA0653"/>
    <w:rsid w:val="00EA3053"/>
    <w:rsid w:val="00EA4865"/>
    <w:rsid w:val="00EA4974"/>
    <w:rsid w:val="00EA5D3D"/>
    <w:rsid w:val="00EA5F81"/>
    <w:rsid w:val="00EA7FE5"/>
    <w:rsid w:val="00EB0753"/>
    <w:rsid w:val="00EB08A9"/>
    <w:rsid w:val="00EB08C8"/>
    <w:rsid w:val="00EB1E29"/>
    <w:rsid w:val="00EB3602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1D3B"/>
    <w:rsid w:val="00ED20EC"/>
    <w:rsid w:val="00ED3A1B"/>
    <w:rsid w:val="00ED62C8"/>
    <w:rsid w:val="00ED71A0"/>
    <w:rsid w:val="00EE081F"/>
    <w:rsid w:val="00EE0C81"/>
    <w:rsid w:val="00EE6AA2"/>
    <w:rsid w:val="00EE6C70"/>
    <w:rsid w:val="00EE779F"/>
    <w:rsid w:val="00EF0131"/>
    <w:rsid w:val="00EF0B47"/>
    <w:rsid w:val="00EF2656"/>
    <w:rsid w:val="00EF5387"/>
    <w:rsid w:val="00EF64C1"/>
    <w:rsid w:val="00EF7533"/>
    <w:rsid w:val="00F028ED"/>
    <w:rsid w:val="00F039CD"/>
    <w:rsid w:val="00F039FB"/>
    <w:rsid w:val="00F03C92"/>
    <w:rsid w:val="00F042FF"/>
    <w:rsid w:val="00F0457F"/>
    <w:rsid w:val="00F047AC"/>
    <w:rsid w:val="00F05745"/>
    <w:rsid w:val="00F108F2"/>
    <w:rsid w:val="00F120A8"/>
    <w:rsid w:val="00F13DDB"/>
    <w:rsid w:val="00F15CDA"/>
    <w:rsid w:val="00F1766E"/>
    <w:rsid w:val="00F1776E"/>
    <w:rsid w:val="00F201A2"/>
    <w:rsid w:val="00F21DED"/>
    <w:rsid w:val="00F27AF3"/>
    <w:rsid w:val="00F340D4"/>
    <w:rsid w:val="00F35D82"/>
    <w:rsid w:val="00F3622D"/>
    <w:rsid w:val="00F366E3"/>
    <w:rsid w:val="00F36C1E"/>
    <w:rsid w:val="00F36C76"/>
    <w:rsid w:val="00F4135E"/>
    <w:rsid w:val="00F41C09"/>
    <w:rsid w:val="00F41ECC"/>
    <w:rsid w:val="00F44373"/>
    <w:rsid w:val="00F4474C"/>
    <w:rsid w:val="00F449F0"/>
    <w:rsid w:val="00F45260"/>
    <w:rsid w:val="00F50AA5"/>
    <w:rsid w:val="00F528FB"/>
    <w:rsid w:val="00F550B2"/>
    <w:rsid w:val="00F55E0D"/>
    <w:rsid w:val="00F564CA"/>
    <w:rsid w:val="00F574FA"/>
    <w:rsid w:val="00F652B0"/>
    <w:rsid w:val="00F65BAA"/>
    <w:rsid w:val="00F73EE3"/>
    <w:rsid w:val="00F7597C"/>
    <w:rsid w:val="00F77B2A"/>
    <w:rsid w:val="00F80A19"/>
    <w:rsid w:val="00F81C4B"/>
    <w:rsid w:val="00F82FB1"/>
    <w:rsid w:val="00F83627"/>
    <w:rsid w:val="00F866C1"/>
    <w:rsid w:val="00F866EE"/>
    <w:rsid w:val="00F874BE"/>
    <w:rsid w:val="00F91BD3"/>
    <w:rsid w:val="00F976CC"/>
    <w:rsid w:val="00FA026A"/>
    <w:rsid w:val="00FA1E19"/>
    <w:rsid w:val="00FA515D"/>
    <w:rsid w:val="00FA53BE"/>
    <w:rsid w:val="00FA5D66"/>
    <w:rsid w:val="00FB10EE"/>
    <w:rsid w:val="00FB202A"/>
    <w:rsid w:val="00FB27DA"/>
    <w:rsid w:val="00FB42AB"/>
    <w:rsid w:val="00FB4E05"/>
    <w:rsid w:val="00FB5A90"/>
    <w:rsid w:val="00FB6B68"/>
    <w:rsid w:val="00FC18CC"/>
    <w:rsid w:val="00FC3F81"/>
    <w:rsid w:val="00FC4D5C"/>
    <w:rsid w:val="00FC7208"/>
    <w:rsid w:val="00FC7C57"/>
    <w:rsid w:val="00FD1699"/>
    <w:rsid w:val="00FD2920"/>
    <w:rsid w:val="00FD2ECC"/>
    <w:rsid w:val="00FD4FA8"/>
    <w:rsid w:val="00FD5260"/>
    <w:rsid w:val="00FD5D6A"/>
    <w:rsid w:val="00FE02FA"/>
    <w:rsid w:val="00FE21CC"/>
    <w:rsid w:val="00FE2DBF"/>
    <w:rsid w:val="00FE75B5"/>
    <w:rsid w:val="00FE7ECE"/>
    <w:rsid w:val="00FF18F4"/>
    <w:rsid w:val="00FF3025"/>
    <w:rsid w:val="00FF4502"/>
    <w:rsid w:val="00FF462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437A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05437A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AC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27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631D8ED-8CDE-44C2-9A86-6B972B3BA6B4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2270</TotalTime>
  <Pages>11</Pages>
  <Words>954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1121</cp:revision>
  <cp:lastPrinted>2022-03-29T08:53:00Z</cp:lastPrinted>
  <dcterms:created xsi:type="dcterms:W3CDTF">2017-11-17T14:15:00Z</dcterms:created>
  <dcterms:modified xsi:type="dcterms:W3CDTF">2023-09-20T14:36:00Z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