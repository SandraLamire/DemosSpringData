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71956379" w:rsidR="00924F5F" w:rsidRPr="00866339" w:rsidRDefault="00770031" w:rsidP="00401B0B">
      <w:pPr>
        <w:pStyle w:val="Titre"/>
      </w:pPr>
      <w:r w:rsidRPr="00866339">
        <w:t>Gestion des avis</w:t>
      </w:r>
      <w:r w:rsidR="00932B60" w:rsidRPr="00866339">
        <w:t xml:space="preserve"> (Partie 0</w:t>
      </w:r>
      <w:r w:rsidR="00FF4621">
        <w:t>9</w:t>
      </w:r>
      <w:r w:rsidR="00932B60" w:rsidRPr="00866339">
        <w:t>)</w:t>
      </w:r>
    </w:p>
    <w:p w14:paraId="61C8FD42" w14:textId="20BCCC26" w:rsidR="003D3178" w:rsidRPr="00866339" w:rsidRDefault="003D3178" w:rsidP="003D3178">
      <w:pPr>
        <w:pStyle w:val="Titre1"/>
        <w:rPr>
          <w:rFonts w:ascii="Century Gothic" w:hAnsi="Century Gothic"/>
          <w:szCs w:val="16"/>
        </w:rPr>
      </w:pPr>
      <w:r w:rsidRPr="00866339">
        <w:t>TP0</w:t>
      </w:r>
      <w:r w:rsidR="00AC709C" w:rsidRPr="00866339">
        <w:t>1</w:t>
      </w:r>
      <w:r w:rsidRPr="00866339">
        <w:t xml:space="preserve"> du module 0</w:t>
      </w:r>
      <w:r w:rsidR="000402C6">
        <w:t>8</w:t>
      </w:r>
      <w:r w:rsidRPr="00866339">
        <w:t xml:space="preserve"> – </w:t>
      </w:r>
      <w:proofErr w:type="spellStart"/>
      <w:r w:rsidR="000402C6">
        <w:t>OAuth</w:t>
      </w:r>
      <w:proofErr w:type="spellEnd"/>
    </w:p>
    <w:p w14:paraId="404DB5B5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866339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866339" w:rsidRDefault="006D684B" w:rsidP="006D684B">
            <w:pPr>
              <w:pStyle w:val="TPnormal"/>
            </w:pPr>
            <w:r w:rsidRPr="00866339">
              <w:t>Ce TP sera un TP fil rouge du cours</w:t>
            </w:r>
          </w:p>
          <w:p w14:paraId="51E9BBB2" w14:textId="69BEDDB1" w:rsidR="00452E6D" w:rsidRDefault="00E218BD" w:rsidP="00452E6D">
            <w:pPr>
              <w:pStyle w:val="TPnormal"/>
              <w:numPr>
                <w:ilvl w:val="0"/>
                <w:numId w:val="27"/>
              </w:numPr>
            </w:pPr>
            <w:r>
              <w:t xml:space="preserve">Utilisation de l’autorisation par </w:t>
            </w:r>
            <w:proofErr w:type="spellStart"/>
            <w:r>
              <w:t>OAuth</w:t>
            </w:r>
            <w:proofErr w:type="spellEnd"/>
            <w:r>
              <w:t xml:space="preserve"> 2.0</w:t>
            </w:r>
          </w:p>
          <w:p w14:paraId="5C1B51A2" w14:textId="688C0F7A" w:rsidR="00E218BD" w:rsidRPr="00866339" w:rsidRDefault="00E218BD" w:rsidP="00E218BD">
            <w:pPr>
              <w:pStyle w:val="TPnormal"/>
              <w:numPr>
                <w:ilvl w:val="0"/>
                <w:numId w:val="27"/>
              </w:numPr>
            </w:pPr>
            <w:r>
              <w:t>Configuration d’</w:t>
            </w:r>
            <w:proofErr w:type="spellStart"/>
            <w:r>
              <w:t>OAuth</w:t>
            </w:r>
            <w:proofErr w:type="spellEnd"/>
            <w:r>
              <w:t xml:space="preserve"> dans GitHub</w:t>
            </w:r>
          </w:p>
          <w:p w14:paraId="0040BCB2" w14:textId="6343B73B" w:rsidR="00E218BD" w:rsidRPr="00866339" w:rsidRDefault="00E218BD" w:rsidP="00E218BD">
            <w:pPr>
              <w:pStyle w:val="TPnormal"/>
              <w:numPr>
                <w:ilvl w:val="0"/>
                <w:numId w:val="27"/>
              </w:numPr>
            </w:pPr>
            <w:r>
              <w:t>Ajout des starters et de la configuration</w:t>
            </w:r>
          </w:p>
        </w:tc>
      </w:tr>
    </w:tbl>
    <w:p w14:paraId="1184DB29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66339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866339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866339">
              <w:rPr>
                <w:b/>
                <w:color w:val="FFFFFF" w:themeColor="background1"/>
              </w:rPr>
              <w:t>Durée estimée</w:t>
            </w:r>
          </w:p>
        </w:tc>
      </w:tr>
      <w:tr w:rsidR="00924F5F" w:rsidRPr="00866339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44A47F9C" w:rsidR="00924F5F" w:rsidRPr="00866339" w:rsidRDefault="008816D5" w:rsidP="00177E97">
            <w:pPr>
              <w:spacing w:before="120" w:after="120"/>
              <w:jc w:val="center"/>
            </w:pPr>
            <w:r w:rsidRPr="00866339">
              <w:t>30</w:t>
            </w:r>
            <w:r w:rsidR="007712A3" w:rsidRPr="00866339">
              <w:t xml:space="preserve"> </w:t>
            </w:r>
            <w:r w:rsidR="001378BD" w:rsidRPr="00866339">
              <w:t>minutes</w:t>
            </w:r>
          </w:p>
        </w:tc>
      </w:tr>
    </w:tbl>
    <w:p w14:paraId="4E70822D" w14:textId="1AD20AAC" w:rsidR="00924F5F" w:rsidRPr="00866339" w:rsidRDefault="0054232C" w:rsidP="00494DCF">
      <w:pPr>
        <w:pStyle w:val="TPTitre"/>
      </w:pPr>
      <w:r w:rsidRPr="00866339">
        <w:t>Contexte</w:t>
      </w:r>
    </w:p>
    <w:p w14:paraId="06C6871A" w14:textId="14C0DC52" w:rsidR="003D78CA" w:rsidRPr="00866339" w:rsidRDefault="003D78CA" w:rsidP="003D78CA">
      <w:pPr>
        <w:pStyle w:val="TPnormal"/>
      </w:pPr>
      <w:r w:rsidRPr="00866339">
        <w:t xml:space="preserve">Dans les itérations de ce module, nous allons </w:t>
      </w:r>
      <w:r w:rsidR="00267BCB">
        <w:t xml:space="preserve">ajouter l’autorisation via </w:t>
      </w:r>
      <w:proofErr w:type="spellStart"/>
      <w:r w:rsidR="00267BCB">
        <w:t>OAuth</w:t>
      </w:r>
      <w:proofErr w:type="spellEnd"/>
      <w:r w:rsidR="00267BCB">
        <w:t xml:space="preserve"> 2.0</w:t>
      </w:r>
      <w:r w:rsidRPr="00866339">
        <w:t>.</w:t>
      </w:r>
    </w:p>
    <w:p w14:paraId="0939928B" w14:textId="1D5BA11D" w:rsidR="003D78CA" w:rsidRDefault="003D78CA" w:rsidP="003D78CA">
      <w:pPr>
        <w:pStyle w:val="TPnormalpuce1"/>
      </w:pPr>
      <w:r w:rsidRPr="00866339">
        <w:t>Si vous n’aviez pas fini le TP du module 0</w:t>
      </w:r>
      <w:r w:rsidR="00FE5AA3">
        <w:t>7</w:t>
      </w:r>
      <w:r w:rsidRPr="00866339">
        <w:t>. Vous trouverez les classes solutions dans un zip des ressources.</w:t>
      </w:r>
    </w:p>
    <w:p w14:paraId="00B7846A" w14:textId="77777777" w:rsidR="003D78CA" w:rsidRPr="00866339" w:rsidRDefault="003D78CA" w:rsidP="003D78CA">
      <w:pPr>
        <w:pStyle w:val="TPnormalpuce1"/>
      </w:pPr>
      <w:r>
        <w:t>Attention, la configuration Spring Boot n’est pas incluse</w:t>
      </w:r>
    </w:p>
    <w:p w14:paraId="3F6AC4C6" w14:textId="37720D2F" w:rsidR="00F25EAB" w:rsidRDefault="00724752" w:rsidP="0054232C">
      <w:pPr>
        <w:pStyle w:val="TPTitre"/>
      </w:pPr>
      <w:r w:rsidRPr="00866339">
        <w:t>Enoncé</w:t>
      </w:r>
    </w:p>
    <w:p w14:paraId="193DBAE3" w14:textId="11B60277" w:rsidR="00116088" w:rsidRDefault="00116088" w:rsidP="00C050BC">
      <w:pPr>
        <w:pStyle w:val="Titre1"/>
        <w:numPr>
          <w:ilvl w:val="0"/>
          <w:numId w:val="39"/>
        </w:numPr>
      </w:pPr>
      <w:r>
        <w:t>Configuration des accès de l’application dans GitHub</w:t>
      </w:r>
    </w:p>
    <w:p w14:paraId="69A3F7AB" w14:textId="6D74C62F" w:rsidR="0084447B" w:rsidRDefault="00116088" w:rsidP="0084447B">
      <w:pPr>
        <w:pStyle w:val="TPnormalpuce1"/>
      </w:pPr>
      <w:r>
        <w:t xml:space="preserve">En utilisant votre compte GitHub, créer une configuration d’autorisation pour </w:t>
      </w:r>
      <w:proofErr w:type="spellStart"/>
      <w:r>
        <w:t>OAuth</w:t>
      </w:r>
      <w:proofErr w:type="spellEnd"/>
      <w:r>
        <w:t xml:space="preserve"> de votre application gestion-avis</w:t>
      </w:r>
    </w:p>
    <w:p w14:paraId="0A9054A6" w14:textId="77777777" w:rsidR="005E48A4" w:rsidRPr="00116088" w:rsidRDefault="005E48A4" w:rsidP="005E48A4"/>
    <w:p w14:paraId="1F5A2665" w14:textId="79147C90" w:rsidR="00116088" w:rsidRPr="003F610B" w:rsidRDefault="00116088" w:rsidP="00C050BC">
      <w:pPr>
        <w:pStyle w:val="Titre1"/>
        <w:numPr>
          <w:ilvl w:val="0"/>
          <w:numId w:val="39"/>
        </w:numPr>
      </w:pPr>
      <w:r>
        <w:t xml:space="preserve">Mise en place de </w:t>
      </w:r>
      <w:proofErr w:type="spellStart"/>
      <w:r>
        <w:t>OAuth</w:t>
      </w:r>
      <w:proofErr w:type="spellEnd"/>
      <w:r>
        <w:t xml:space="preserve"> 2.0</w:t>
      </w:r>
      <w:r w:rsidR="00D920E6">
        <w:t xml:space="preserve"> dans gestion-avis</w:t>
      </w:r>
    </w:p>
    <w:p w14:paraId="607FC330" w14:textId="143BC1BF" w:rsidR="00116088" w:rsidRDefault="00116088" w:rsidP="00116088">
      <w:pPr>
        <w:pStyle w:val="TPnormalpuce1"/>
      </w:pPr>
      <w:r>
        <w:t>Ajout d</w:t>
      </w:r>
      <w:r w:rsidR="00D920E6">
        <w:t>es</w:t>
      </w:r>
      <w:r>
        <w:t xml:space="preserve"> starter</w:t>
      </w:r>
      <w:r w:rsidR="00D920E6">
        <w:t>s</w:t>
      </w:r>
    </w:p>
    <w:p w14:paraId="206FE1C1" w14:textId="2BE804D3" w:rsidR="00116088" w:rsidRDefault="00D920E6" w:rsidP="00116088">
      <w:pPr>
        <w:pStyle w:val="TPnormalpuce1"/>
      </w:pPr>
      <w:r>
        <w:t>Ajout des propriétés dans le fichier de configuration de Spring Boot</w:t>
      </w:r>
    </w:p>
    <w:p w14:paraId="0A7ABFE5" w14:textId="4EA27A52" w:rsidR="00A67344" w:rsidRDefault="00A67344" w:rsidP="00116088">
      <w:pPr>
        <w:pStyle w:val="TPnormalpuce1"/>
      </w:pPr>
      <w:r>
        <w:t>Création d’une classe de configuration de sécurité :</w:t>
      </w:r>
    </w:p>
    <w:p w14:paraId="4AB35621" w14:textId="6E29306A" w:rsidR="000E4D63" w:rsidRPr="000E4D63" w:rsidRDefault="000E4D63" w:rsidP="000E4D63">
      <w:pPr>
        <w:pStyle w:val="TPnormalpuce1"/>
        <w:numPr>
          <w:ilvl w:val="1"/>
          <w:numId w:val="15"/>
        </w:numPr>
      </w:pPr>
      <w:r w:rsidRPr="000E4D63">
        <w:t>Définir les URLs accessibles par tous</w:t>
      </w:r>
      <w:r w:rsidR="00A527A6">
        <w:t> : URL racine autorisé</w:t>
      </w:r>
    </w:p>
    <w:p w14:paraId="5CFC0029" w14:textId="634DD6D7" w:rsidR="000E4D63" w:rsidRPr="000E4D63" w:rsidRDefault="000E4D63" w:rsidP="000E4D63">
      <w:pPr>
        <w:pStyle w:val="TPnormalpuce1"/>
        <w:numPr>
          <w:ilvl w:val="1"/>
          <w:numId w:val="15"/>
        </w:numPr>
      </w:pPr>
      <w:r w:rsidRPr="000E4D63">
        <w:t>Définir les URLs pour lesquels il faut être autorisé et authentifié</w:t>
      </w:r>
      <w:r w:rsidR="00A527A6">
        <w:t xml:space="preserve"> : obligation d’autorisation </w:t>
      </w:r>
      <w:proofErr w:type="spellStart"/>
      <w:r w:rsidR="00A527A6">
        <w:t>OAuth</w:t>
      </w:r>
      <w:proofErr w:type="spellEnd"/>
      <w:r w:rsidR="00A527A6">
        <w:t xml:space="preserve"> pour les autres</w:t>
      </w:r>
    </w:p>
    <w:p w14:paraId="2EAC342B" w14:textId="413A4731" w:rsidR="00116088" w:rsidRPr="00866339" w:rsidRDefault="000E4D63" w:rsidP="00FD6FC0">
      <w:pPr>
        <w:pStyle w:val="TPnormalpuce1"/>
        <w:numPr>
          <w:ilvl w:val="1"/>
          <w:numId w:val="15"/>
        </w:numPr>
      </w:pPr>
      <w:r w:rsidRPr="000E4D63">
        <w:t xml:space="preserve">Définir l’utilisation de </w:t>
      </w:r>
      <w:proofErr w:type="spellStart"/>
      <w:r w:rsidRPr="000E4D63">
        <w:t>OAuth</w:t>
      </w:r>
      <w:proofErr w:type="spellEnd"/>
      <w:r w:rsidRPr="000E4D63">
        <w:t xml:space="preserve"> 2.0 comme solution de login</w:t>
      </w:r>
    </w:p>
    <w:sectPr w:rsidR="00116088" w:rsidRPr="00866339" w:rsidSect="006B3B13">
      <w:headerReference w:type="default" r:id="rId10"/>
      <w:footerReference w:type="default" r:id="rId11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87307" w14:textId="77777777" w:rsidR="006D2F97" w:rsidRPr="00866339" w:rsidRDefault="006D2F97" w:rsidP="006C7E58">
      <w:r w:rsidRPr="00866339">
        <w:separator/>
      </w:r>
    </w:p>
  </w:endnote>
  <w:endnote w:type="continuationSeparator" w:id="0">
    <w:p w14:paraId="3D143C28" w14:textId="77777777" w:rsidR="006D2F97" w:rsidRPr="00866339" w:rsidRDefault="006D2F97" w:rsidP="006C7E58">
      <w:r w:rsidRPr="008663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RPr="00866339" w14:paraId="7CA979A6" w14:textId="77777777" w:rsidTr="00F452FC">
      <w:tc>
        <w:tcPr>
          <w:tcW w:w="2500" w:type="pct"/>
          <w:vAlign w:val="bottom"/>
        </w:tcPr>
        <w:p w14:paraId="2D4B46D5" w14:textId="77777777" w:rsidR="003D3178" w:rsidRPr="00866339" w:rsidRDefault="003D3178" w:rsidP="003D3178">
          <w:pPr>
            <w:pStyle w:val="Pieddepage"/>
          </w:pPr>
          <w:r w:rsidRPr="00866339">
            <w:t xml:space="preserve">Page </w:t>
          </w:r>
          <w:r w:rsidRPr="00866339">
            <w:fldChar w:fldCharType="begin"/>
          </w:r>
          <w:r w:rsidRPr="00866339">
            <w:instrText xml:space="preserve"> PAGE   \* MERGEFORMAT </w:instrText>
          </w:r>
          <w:r w:rsidRPr="00866339">
            <w:fldChar w:fldCharType="separate"/>
          </w:r>
          <w:r w:rsidRPr="00866339">
            <w:t>1</w:t>
          </w:r>
          <w:r w:rsidRPr="00866339">
            <w:fldChar w:fldCharType="end"/>
          </w:r>
          <w:r w:rsidRPr="00866339">
            <w:t>/</w:t>
          </w:r>
          <w:fldSimple w:instr=" NUMPAGES   \* MERGEFORMAT ">
            <w:r w:rsidRPr="00866339">
              <w:t>2</w:t>
            </w:r>
          </w:fldSimple>
        </w:p>
      </w:tc>
      <w:tc>
        <w:tcPr>
          <w:tcW w:w="2500" w:type="pct"/>
        </w:tcPr>
        <w:p w14:paraId="3BE9352B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 w:rsidRPr="00866339">
            <w:rPr>
              <w:sz w:val="22"/>
            </w:rPr>
            <w:tab/>
          </w:r>
          <w:r w:rsidRPr="00866339">
            <w:rPr>
              <w:sz w:val="22"/>
            </w:rPr>
            <w:tab/>
          </w:r>
          <w:r w:rsidRPr="00866339"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RPr="00866339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866339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866339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E885D" w14:textId="77777777" w:rsidR="006D2F97" w:rsidRPr="00866339" w:rsidRDefault="006D2F97" w:rsidP="006C7E58">
      <w:r w:rsidRPr="00866339">
        <w:separator/>
      </w:r>
    </w:p>
  </w:footnote>
  <w:footnote w:type="continuationSeparator" w:id="0">
    <w:p w14:paraId="333D9C04" w14:textId="77777777" w:rsidR="006D2F97" w:rsidRPr="00866339" w:rsidRDefault="006D2F97" w:rsidP="006C7E58">
      <w:r w:rsidRPr="008663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866339" w:rsidRDefault="003D3178" w:rsidP="003D3178">
    <w:pPr>
      <w:pStyle w:val="En-tte"/>
      <w:jc w:val="right"/>
      <w:rPr>
        <w:sz w:val="22"/>
      </w:rPr>
    </w:pPr>
    <w:r w:rsidRPr="00866339">
      <w:rPr>
        <w:sz w:val="22"/>
        <w:szCs w:val="22"/>
      </w:rPr>
      <w:t xml:space="preserve">Java </w:t>
    </w:r>
    <w:proofErr w:type="spellStart"/>
    <w:r w:rsidRPr="00866339">
      <w:rPr>
        <w:sz w:val="22"/>
        <w:szCs w:val="22"/>
      </w:rPr>
      <w:t>Frameworks</w:t>
    </w:r>
    <w:proofErr w:type="spellEnd"/>
  </w:p>
  <w:p w14:paraId="7AC392B1" w14:textId="77777777" w:rsidR="00960306" w:rsidRPr="00866339" w:rsidRDefault="00960306" w:rsidP="006C7E58">
    <w:pPr>
      <w:pStyle w:val="En-tte"/>
      <w:jc w:val="right"/>
      <w:rPr>
        <w:color w:val="343642"/>
        <w:sz w:val="22"/>
      </w:rPr>
    </w:pPr>
  </w:p>
  <w:p w14:paraId="157416F1" w14:textId="77777777" w:rsidR="00960306" w:rsidRPr="00866339" w:rsidRDefault="009603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B0A16"/>
    <w:multiLevelType w:val="hybridMultilevel"/>
    <w:tmpl w:val="3664F8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74D7F"/>
    <w:multiLevelType w:val="hybridMultilevel"/>
    <w:tmpl w:val="FEE41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4" w15:restartNumberingAfterBreak="0">
    <w:nsid w:val="6FD91BE2"/>
    <w:multiLevelType w:val="hybridMultilevel"/>
    <w:tmpl w:val="2BFCBC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DA7C3B"/>
    <w:multiLevelType w:val="hybridMultilevel"/>
    <w:tmpl w:val="4FDC1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37"/>
  </w:num>
  <w:num w:numId="2" w16cid:durableId="423841332">
    <w:abstractNumId w:val="38"/>
  </w:num>
  <w:num w:numId="3" w16cid:durableId="2094937610">
    <w:abstractNumId w:val="6"/>
  </w:num>
  <w:num w:numId="4" w16cid:durableId="978612727">
    <w:abstractNumId w:val="18"/>
  </w:num>
  <w:num w:numId="5" w16cid:durableId="1821341591">
    <w:abstractNumId w:val="8"/>
  </w:num>
  <w:num w:numId="6" w16cid:durableId="1314068622">
    <w:abstractNumId w:val="31"/>
  </w:num>
  <w:num w:numId="7" w16cid:durableId="1213930022">
    <w:abstractNumId w:val="22"/>
  </w:num>
  <w:num w:numId="8" w16cid:durableId="1574244534">
    <w:abstractNumId w:val="0"/>
  </w:num>
  <w:num w:numId="9" w16cid:durableId="1020282331">
    <w:abstractNumId w:val="25"/>
  </w:num>
  <w:num w:numId="10" w16cid:durableId="1932279289">
    <w:abstractNumId w:val="15"/>
  </w:num>
  <w:num w:numId="11" w16cid:durableId="626013579">
    <w:abstractNumId w:val="2"/>
  </w:num>
  <w:num w:numId="12" w16cid:durableId="969287852">
    <w:abstractNumId w:val="26"/>
  </w:num>
  <w:num w:numId="13" w16cid:durableId="1197550043">
    <w:abstractNumId w:val="14"/>
  </w:num>
  <w:num w:numId="14" w16cid:durableId="586889201">
    <w:abstractNumId w:val="13"/>
  </w:num>
  <w:num w:numId="15" w16cid:durableId="402338492">
    <w:abstractNumId w:val="30"/>
  </w:num>
  <w:num w:numId="16" w16cid:durableId="308020630">
    <w:abstractNumId w:val="4"/>
  </w:num>
  <w:num w:numId="17" w16cid:durableId="1191608101">
    <w:abstractNumId w:val="27"/>
  </w:num>
  <w:num w:numId="18" w16cid:durableId="371392971">
    <w:abstractNumId w:val="7"/>
  </w:num>
  <w:num w:numId="19" w16cid:durableId="2059548340">
    <w:abstractNumId w:val="32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9"/>
  </w:num>
  <w:num w:numId="23" w16cid:durableId="872111647">
    <w:abstractNumId w:val="35"/>
  </w:num>
  <w:num w:numId="24" w16cid:durableId="589965995">
    <w:abstractNumId w:val="24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3"/>
  </w:num>
  <w:num w:numId="28" w16cid:durableId="1844006698">
    <w:abstractNumId w:val="29"/>
  </w:num>
  <w:num w:numId="29" w16cid:durableId="876697249">
    <w:abstractNumId w:val="10"/>
  </w:num>
  <w:num w:numId="30" w16cid:durableId="1212351522">
    <w:abstractNumId w:val="16"/>
  </w:num>
  <w:num w:numId="31" w16cid:durableId="1603956696">
    <w:abstractNumId w:val="20"/>
  </w:num>
  <w:num w:numId="32" w16cid:durableId="797844146">
    <w:abstractNumId w:val="1"/>
  </w:num>
  <w:num w:numId="33" w16cid:durableId="466512688">
    <w:abstractNumId w:val="17"/>
  </w:num>
  <w:num w:numId="34" w16cid:durableId="1521430728">
    <w:abstractNumId w:val="23"/>
  </w:num>
  <w:num w:numId="35" w16cid:durableId="59837807">
    <w:abstractNumId w:val="36"/>
  </w:num>
  <w:num w:numId="36" w16cid:durableId="533346177">
    <w:abstractNumId w:val="21"/>
  </w:num>
  <w:num w:numId="37" w16cid:durableId="187137001">
    <w:abstractNumId w:val="28"/>
  </w:num>
  <w:num w:numId="38" w16cid:durableId="1096171202">
    <w:abstractNumId w:val="12"/>
  </w:num>
  <w:num w:numId="39" w16cid:durableId="111825633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00B97"/>
    <w:rsid w:val="000122A5"/>
    <w:rsid w:val="00014023"/>
    <w:rsid w:val="00017F84"/>
    <w:rsid w:val="000402C6"/>
    <w:rsid w:val="000417F6"/>
    <w:rsid w:val="00047ECB"/>
    <w:rsid w:val="000504C9"/>
    <w:rsid w:val="0006103E"/>
    <w:rsid w:val="000753A7"/>
    <w:rsid w:val="000768DC"/>
    <w:rsid w:val="00077847"/>
    <w:rsid w:val="00097F0B"/>
    <w:rsid w:val="000A1582"/>
    <w:rsid w:val="000A202A"/>
    <w:rsid w:val="000B076B"/>
    <w:rsid w:val="000B5C65"/>
    <w:rsid w:val="000C0A0B"/>
    <w:rsid w:val="000D0A8C"/>
    <w:rsid w:val="000D53BE"/>
    <w:rsid w:val="000E4D63"/>
    <w:rsid w:val="000E5CCE"/>
    <w:rsid w:val="000E75EA"/>
    <w:rsid w:val="000F0864"/>
    <w:rsid w:val="000F3E0F"/>
    <w:rsid w:val="000F4AB3"/>
    <w:rsid w:val="000F50AF"/>
    <w:rsid w:val="00106655"/>
    <w:rsid w:val="001121A7"/>
    <w:rsid w:val="001142C3"/>
    <w:rsid w:val="00116088"/>
    <w:rsid w:val="00116AA7"/>
    <w:rsid w:val="0012509D"/>
    <w:rsid w:val="00125DCA"/>
    <w:rsid w:val="001269F6"/>
    <w:rsid w:val="00134C51"/>
    <w:rsid w:val="00136790"/>
    <w:rsid w:val="001378BD"/>
    <w:rsid w:val="00145C0F"/>
    <w:rsid w:val="00146C27"/>
    <w:rsid w:val="00151AA0"/>
    <w:rsid w:val="00161959"/>
    <w:rsid w:val="00162C0C"/>
    <w:rsid w:val="0017273B"/>
    <w:rsid w:val="00177E97"/>
    <w:rsid w:val="00180858"/>
    <w:rsid w:val="00195C87"/>
    <w:rsid w:val="001A0D7C"/>
    <w:rsid w:val="001A2373"/>
    <w:rsid w:val="001B4DA8"/>
    <w:rsid w:val="001C739D"/>
    <w:rsid w:val="001D3BFC"/>
    <w:rsid w:val="001D63E8"/>
    <w:rsid w:val="001F18FA"/>
    <w:rsid w:val="001F5D67"/>
    <w:rsid w:val="00200879"/>
    <w:rsid w:val="002020E8"/>
    <w:rsid w:val="00206A6A"/>
    <w:rsid w:val="00213541"/>
    <w:rsid w:val="00225D2C"/>
    <w:rsid w:val="002263D9"/>
    <w:rsid w:val="00226809"/>
    <w:rsid w:val="00230307"/>
    <w:rsid w:val="0023227C"/>
    <w:rsid w:val="00241941"/>
    <w:rsid w:val="00241BEE"/>
    <w:rsid w:val="002559FE"/>
    <w:rsid w:val="00261F4C"/>
    <w:rsid w:val="002646B8"/>
    <w:rsid w:val="00267BCB"/>
    <w:rsid w:val="00277014"/>
    <w:rsid w:val="00277CDD"/>
    <w:rsid w:val="00280C87"/>
    <w:rsid w:val="002822D8"/>
    <w:rsid w:val="002835C6"/>
    <w:rsid w:val="00287D81"/>
    <w:rsid w:val="002A2662"/>
    <w:rsid w:val="002A28BA"/>
    <w:rsid w:val="002A28FD"/>
    <w:rsid w:val="002B04EA"/>
    <w:rsid w:val="002B0A46"/>
    <w:rsid w:val="002B2C06"/>
    <w:rsid w:val="002B5149"/>
    <w:rsid w:val="002B5799"/>
    <w:rsid w:val="002C4936"/>
    <w:rsid w:val="002C5032"/>
    <w:rsid w:val="002D2B64"/>
    <w:rsid w:val="002F355D"/>
    <w:rsid w:val="002F78BE"/>
    <w:rsid w:val="00301257"/>
    <w:rsid w:val="00302E28"/>
    <w:rsid w:val="0031523E"/>
    <w:rsid w:val="00333F63"/>
    <w:rsid w:val="003461D0"/>
    <w:rsid w:val="003548A0"/>
    <w:rsid w:val="003550D4"/>
    <w:rsid w:val="003709F1"/>
    <w:rsid w:val="003766FD"/>
    <w:rsid w:val="00376D76"/>
    <w:rsid w:val="00382C06"/>
    <w:rsid w:val="00384614"/>
    <w:rsid w:val="00387206"/>
    <w:rsid w:val="00391E5E"/>
    <w:rsid w:val="00394B90"/>
    <w:rsid w:val="003A0539"/>
    <w:rsid w:val="003A0DFC"/>
    <w:rsid w:val="003A19A4"/>
    <w:rsid w:val="003A1FEF"/>
    <w:rsid w:val="003C6A4C"/>
    <w:rsid w:val="003C6EFC"/>
    <w:rsid w:val="003D3178"/>
    <w:rsid w:val="003D7207"/>
    <w:rsid w:val="003D78CA"/>
    <w:rsid w:val="003E41B3"/>
    <w:rsid w:val="003E676A"/>
    <w:rsid w:val="00401B0B"/>
    <w:rsid w:val="00404595"/>
    <w:rsid w:val="004218BE"/>
    <w:rsid w:val="0043679A"/>
    <w:rsid w:val="00437E90"/>
    <w:rsid w:val="0044211C"/>
    <w:rsid w:val="00450C5E"/>
    <w:rsid w:val="00450C7A"/>
    <w:rsid w:val="00452E6D"/>
    <w:rsid w:val="0045561B"/>
    <w:rsid w:val="00462AB0"/>
    <w:rsid w:val="0048302D"/>
    <w:rsid w:val="00486516"/>
    <w:rsid w:val="00492FCA"/>
    <w:rsid w:val="00494DCF"/>
    <w:rsid w:val="004B1C69"/>
    <w:rsid w:val="004C10E7"/>
    <w:rsid w:val="004C1C4B"/>
    <w:rsid w:val="004C2502"/>
    <w:rsid w:val="004C5222"/>
    <w:rsid w:val="004D279C"/>
    <w:rsid w:val="004E087C"/>
    <w:rsid w:val="004E296C"/>
    <w:rsid w:val="004E55F8"/>
    <w:rsid w:val="004F2C2E"/>
    <w:rsid w:val="004F3EEE"/>
    <w:rsid w:val="004F3FD0"/>
    <w:rsid w:val="004F52F2"/>
    <w:rsid w:val="005056C3"/>
    <w:rsid w:val="00525EE2"/>
    <w:rsid w:val="00532913"/>
    <w:rsid w:val="0054232C"/>
    <w:rsid w:val="00544157"/>
    <w:rsid w:val="00554F89"/>
    <w:rsid w:val="00556E19"/>
    <w:rsid w:val="00557B62"/>
    <w:rsid w:val="00572F72"/>
    <w:rsid w:val="0057306B"/>
    <w:rsid w:val="00584988"/>
    <w:rsid w:val="00591B03"/>
    <w:rsid w:val="005A36E5"/>
    <w:rsid w:val="005C07E5"/>
    <w:rsid w:val="005C1BB9"/>
    <w:rsid w:val="005C68D3"/>
    <w:rsid w:val="005D1943"/>
    <w:rsid w:val="005E3B89"/>
    <w:rsid w:val="005E48A4"/>
    <w:rsid w:val="005E6C3F"/>
    <w:rsid w:val="005F0AF4"/>
    <w:rsid w:val="005F2EFB"/>
    <w:rsid w:val="00603E48"/>
    <w:rsid w:val="00606436"/>
    <w:rsid w:val="00613FE8"/>
    <w:rsid w:val="00615136"/>
    <w:rsid w:val="0063306A"/>
    <w:rsid w:val="0063320C"/>
    <w:rsid w:val="006367DA"/>
    <w:rsid w:val="00637ECE"/>
    <w:rsid w:val="006413CB"/>
    <w:rsid w:val="00643144"/>
    <w:rsid w:val="00652AD8"/>
    <w:rsid w:val="006723CE"/>
    <w:rsid w:val="00684A67"/>
    <w:rsid w:val="006939F9"/>
    <w:rsid w:val="00696ED7"/>
    <w:rsid w:val="006A2855"/>
    <w:rsid w:val="006A48BF"/>
    <w:rsid w:val="006B1FEB"/>
    <w:rsid w:val="006B37AA"/>
    <w:rsid w:val="006B3B13"/>
    <w:rsid w:val="006B5014"/>
    <w:rsid w:val="006C08A6"/>
    <w:rsid w:val="006C573C"/>
    <w:rsid w:val="006C7E58"/>
    <w:rsid w:val="006D2F97"/>
    <w:rsid w:val="006D307D"/>
    <w:rsid w:val="006D684B"/>
    <w:rsid w:val="006E3CCD"/>
    <w:rsid w:val="006E4033"/>
    <w:rsid w:val="007007CE"/>
    <w:rsid w:val="00713863"/>
    <w:rsid w:val="00720940"/>
    <w:rsid w:val="00724752"/>
    <w:rsid w:val="007327B9"/>
    <w:rsid w:val="007367F9"/>
    <w:rsid w:val="00743993"/>
    <w:rsid w:val="0074737D"/>
    <w:rsid w:val="00760485"/>
    <w:rsid w:val="00760726"/>
    <w:rsid w:val="00764007"/>
    <w:rsid w:val="00770031"/>
    <w:rsid w:val="007712A3"/>
    <w:rsid w:val="00782744"/>
    <w:rsid w:val="007910EE"/>
    <w:rsid w:val="007A1C97"/>
    <w:rsid w:val="007A21D7"/>
    <w:rsid w:val="007B0719"/>
    <w:rsid w:val="007B2626"/>
    <w:rsid w:val="007B70A7"/>
    <w:rsid w:val="007B7788"/>
    <w:rsid w:val="007C2B4A"/>
    <w:rsid w:val="007C301D"/>
    <w:rsid w:val="007C733B"/>
    <w:rsid w:val="007D1155"/>
    <w:rsid w:val="007D2F04"/>
    <w:rsid w:val="007E0E92"/>
    <w:rsid w:val="007E5BD6"/>
    <w:rsid w:val="007E7D3C"/>
    <w:rsid w:val="008065FD"/>
    <w:rsid w:val="00812C36"/>
    <w:rsid w:val="008130F1"/>
    <w:rsid w:val="0081662B"/>
    <w:rsid w:val="00816A97"/>
    <w:rsid w:val="0083499D"/>
    <w:rsid w:val="0084355A"/>
    <w:rsid w:val="0084447B"/>
    <w:rsid w:val="00845605"/>
    <w:rsid w:val="00863103"/>
    <w:rsid w:val="00863E76"/>
    <w:rsid w:val="00866339"/>
    <w:rsid w:val="008672FD"/>
    <w:rsid w:val="00867E02"/>
    <w:rsid w:val="00880958"/>
    <w:rsid w:val="008816D5"/>
    <w:rsid w:val="00894B62"/>
    <w:rsid w:val="008A0524"/>
    <w:rsid w:val="008B220B"/>
    <w:rsid w:val="008B27F5"/>
    <w:rsid w:val="008C4915"/>
    <w:rsid w:val="008D1CE5"/>
    <w:rsid w:val="008D35C2"/>
    <w:rsid w:val="008E5DAD"/>
    <w:rsid w:val="008E6D1D"/>
    <w:rsid w:val="008F35F1"/>
    <w:rsid w:val="00900619"/>
    <w:rsid w:val="00920880"/>
    <w:rsid w:val="00922F94"/>
    <w:rsid w:val="00924840"/>
    <w:rsid w:val="00924F5F"/>
    <w:rsid w:val="00932B60"/>
    <w:rsid w:val="00937048"/>
    <w:rsid w:val="00940AB5"/>
    <w:rsid w:val="009501F5"/>
    <w:rsid w:val="00954E03"/>
    <w:rsid w:val="00956061"/>
    <w:rsid w:val="00960306"/>
    <w:rsid w:val="00964B34"/>
    <w:rsid w:val="0096503B"/>
    <w:rsid w:val="009661EC"/>
    <w:rsid w:val="00971B33"/>
    <w:rsid w:val="009731EA"/>
    <w:rsid w:val="00974554"/>
    <w:rsid w:val="0097620B"/>
    <w:rsid w:val="0097731D"/>
    <w:rsid w:val="00981502"/>
    <w:rsid w:val="009862DE"/>
    <w:rsid w:val="009905A7"/>
    <w:rsid w:val="00990B02"/>
    <w:rsid w:val="009A5E22"/>
    <w:rsid w:val="009B2E00"/>
    <w:rsid w:val="009B3A5B"/>
    <w:rsid w:val="009B4E11"/>
    <w:rsid w:val="009C09D3"/>
    <w:rsid w:val="009C2AC3"/>
    <w:rsid w:val="009D0599"/>
    <w:rsid w:val="009D1251"/>
    <w:rsid w:val="009D4BEF"/>
    <w:rsid w:val="009D6DBD"/>
    <w:rsid w:val="009E0D8D"/>
    <w:rsid w:val="009E1709"/>
    <w:rsid w:val="009E22E0"/>
    <w:rsid w:val="009F2FD8"/>
    <w:rsid w:val="00A0053F"/>
    <w:rsid w:val="00A055CF"/>
    <w:rsid w:val="00A1488A"/>
    <w:rsid w:val="00A150D3"/>
    <w:rsid w:val="00A237C6"/>
    <w:rsid w:val="00A26970"/>
    <w:rsid w:val="00A31D97"/>
    <w:rsid w:val="00A331B4"/>
    <w:rsid w:val="00A334B9"/>
    <w:rsid w:val="00A361C9"/>
    <w:rsid w:val="00A527A6"/>
    <w:rsid w:val="00A604FB"/>
    <w:rsid w:val="00A62B26"/>
    <w:rsid w:val="00A62F6A"/>
    <w:rsid w:val="00A6637C"/>
    <w:rsid w:val="00A66AF7"/>
    <w:rsid w:val="00A67344"/>
    <w:rsid w:val="00A76CB9"/>
    <w:rsid w:val="00A770C3"/>
    <w:rsid w:val="00A8528B"/>
    <w:rsid w:val="00A915C0"/>
    <w:rsid w:val="00A93073"/>
    <w:rsid w:val="00A94283"/>
    <w:rsid w:val="00AB573E"/>
    <w:rsid w:val="00AB7528"/>
    <w:rsid w:val="00AC709C"/>
    <w:rsid w:val="00AD1159"/>
    <w:rsid w:val="00AE01E9"/>
    <w:rsid w:val="00AE093B"/>
    <w:rsid w:val="00AE20E9"/>
    <w:rsid w:val="00B022F8"/>
    <w:rsid w:val="00B027AA"/>
    <w:rsid w:val="00B041DD"/>
    <w:rsid w:val="00B04A1E"/>
    <w:rsid w:val="00B1718A"/>
    <w:rsid w:val="00B17FD3"/>
    <w:rsid w:val="00B27C8C"/>
    <w:rsid w:val="00B43E3B"/>
    <w:rsid w:val="00B456C7"/>
    <w:rsid w:val="00B677F2"/>
    <w:rsid w:val="00B67A05"/>
    <w:rsid w:val="00B71A2E"/>
    <w:rsid w:val="00B73331"/>
    <w:rsid w:val="00B757B4"/>
    <w:rsid w:val="00B75A86"/>
    <w:rsid w:val="00B7614C"/>
    <w:rsid w:val="00BA4E30"/>
    <w:rsid w:val="00BB5E5B"/>
    <w:rsid w:val="00BB64D1"/>
    <w:rsid w:val="00BB6CF9"/>
    <w:rsid w:val="00BE19EA"/>
    <w:rsid w:val="00BE4344"/>
    <w:rsid w:val="00BF077F"/>
    <w:rsid w:val="00BF0F24"/>
    <w:rsid w:val="00BF4DE9"/>
    <w:rsid w:val="00C050BC"/>
    <w:rsid w:val="00C05D06"/>
    <w:rsid w:val="00C16564"/>
    <w:rsid w:val="00C208FC"/>
    <w:rsid w:val="00C2205A"/>
    <w:rsid w:val="00C33697"/>
    <w:rsid w:val="00C41B0B"/>
    <w:rsid w:val="00C47958"/>
    <w:rsid w:val="00C5214A"/>
    <w:rsid w:val="00C53C5E"/>
    <w:rsid w:val="00C61101"/>
    <w:rsid w:val="00C62D79"/>
    <w:rsid w:val="00C87756"/>
    <w:rsid w:val="00C91647"/>
    <w:rsid w:val="00CA1A36"/>
    <w:rsid w:val="00CA5C15"/>
    <w:rsid w:val="00CB2B30"/>
    <w:rsid w:val="00CB6767"/>
    <w:rsid w:val="00CC4730"/>
    <w:rsid w:val="00CD53EC"/>
    <w:rsid w:val="00CD5509"/>
    <w:rsid w:val="00CD56F8"/>
    <w:rsid w:val="00CD6D6E"/>
    <w:rsid w:val="00CE2F19"/>
    <w:rsid w:val="00CE7F57"/>
    <w:rsid w:val="00CF10E0"/>
    <w:rsid w:val="00CF5079"/>
    <w:rsid w:val="00D02F47"/>
    <w:rsid w:val="00D05F58"/>
    <w:rsid w:val="00D07F2F"/>
    <w:rsid w:val="00D14314"/>
    <w:rsid w:val="00D16AD6"/>
    <w:rsid w:val="00D2004D"/>
    <w:rsid w:val="00D31AF1"/>
    <w:rsid w:val="00D346FC"/>
    <w:rsid w:val="00D43C33"/>
    <w:rsid w:val="00D4429B"/>
    <w:rsid w:val="00D6616A"/>
    <w:rsid w:val="00D85BA4"/>
    <w:rsid w:val="00D909BB"/>
    <w:rsid w:val="00D920E6"/>
    <w:rsid w:val="00D96678"/>
    <w:rsid w:val="00DA6527"/>
    <w:rsid w:val="00DB1E47"/>
    <w:rsid w:val="00DB3C95"/>
    <w:rsid w:val="00DB4B72"/>
    <w:rsid w:val="00DD0BF9"/>
    <w:rsid w:val="00DD2C7E"/>
    <w:rsid w:val="00DD47B3"/>
    <w:rsid w:val="00DD752A"/>
    <w:rsid w:val="00DE21AC"/>
    <w:rsid w:val="00DE3B1D"/>
    <w:rsid w:val="00DE45E7"/>
    <w:rsid w:val="00DE6241"/>
    <w:rsid w:val="00DF1DA3"/>
    <w:rsid w:val="00DF3462"/>
    <w:rsid w:val="00E01FDD"/>
    <w:rsid w:val="00E1004E"/>
    <w:rsid w:val="00E1081B"/>
    <w:rsid w:val="00E16AA6"/>
    <w:rsid w:val="00E2101C"/>
    <w:rsid w:val="00E218BD"/>
    <w:rsid w:val="00E230E2"/>
    <w:rsid w:val="00E246FE"/>
    <w:rsid w:val="00E34680"/>
    <w:rsid w:val="00E34FB7"/>
    <w:rsid w:val="00E36F60"/>
    <w:rsid w:val="00E41AA8"/>
    <w:rsid w:val="00E4477C"/>
    <w:rsid w:val="00E615EA"/>
    <w:rsid w:val="00E638DF"/>
    <w:rsid w:val="00E7188C"/>
    <w:rsid w:val="00E74BAE"/>
    <w:rsid w:val="00E7520A"/>
    <w:rsid w:val="00E77E40"/>
    <w:rsid w:val="00E819A1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EF34B1"/>
    <w:rsid w:val="00F028ED"/>
    <w:rsid w:val="00F0457F"/>
    <w:rsid w:val="00F0585B"/>
    <w:rsid w:val="00F06C97"/>
    <w:rsid w:val="00F120A8"/>
    <w:rsid w:val="00F21215"/>
    <w:rsid w:val="00F25EAB"/>
    <w:rsid w:val="00F26605"/>
    <w:rsid w:val="00F36C1E"/>
    <w:rsid w:val="00F41ECC"/>
    <w:rsid w:val="00F5357C"/>
    <w:rsid w:val="00F739C1"/>
    <w:rsid w:val="00F74DCB"/>
    <w:rsid w:val="00F7597C"/>
    <w:rsid w:val="00F8304F"/>
    <w:rsid w:val="00F866C1"/>
    <w:rsid w:val="00FB202A"/>
    <w:rsid w:val="00FB27DA"/>
    <w:rsid w:val="00FB30A5"/>
    <w:rsid w:val="00FC69D6"/>
    <w:rsid w:val="00FD2D81"/>
    <w:rsid w:val="00FD3553"/>
    <w:rsid w:val="00FD4475"/>
    <w:rsid w:val="00FD5D6A"/>
    <w:rsid w:val="00FD6044"/>
    <w:rsid w:val="00FE02FA"/>
    <w:rsid w:val="00FE5060"/>
    <w:rsid w:val="00FE5AA3"/>
    <w:rsid w:val="00FE60B1"/>
    <w:rsid w:val="00FF18F4"/>
    <w:rsid w:val="00FF4621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entionnonrsolue">
    <w:name w:val="Unresolved Mention"/>
    <w:basedOn w:val="Policepardfaut"/>
    <w:uiPriority w:val="99"/>
    <w:semiHidden/>
    <w:unhideWhenUsed/>
    <w:rsid w:val="0063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DFFD4209-C70A-404B-8250-162B9528DED3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429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248</cp:revision>
  <cp:lastPrinted>2016-10-05T13:21:00Z</cp:lastPrinted>
  <dcterms:created xsi:type="dcterms:W3CDTF">2018-06-14T11:51:00Z</dcterms:created>
  <dcterms:modified xsi:type="dcterms:W3CDTF">2023-09-20T14:48:00Z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