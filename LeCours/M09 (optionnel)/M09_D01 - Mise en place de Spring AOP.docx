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6FFC" w14:textId="50ABB011" w:rsidR="003F610B" w:rsidRPr="003F610B" w:rsidRDefault="003D2F48" w:rsidP="003F610B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 xml:space="preserve">Mise en place de Spring </w:t>
      </w:r>
      <w:r w:rsidR="006D0AC1">
        <w:rPr>
          <w:kern w:val="28"/>
          <w:sz w:val="72"/>
          <w:szCs w:val="72"/>
        </w:rPr>
        <w:t>AOP</w:t>
      </w:r>
    </w:p>
    <w:p w14:paraId="31FD3075" w14:textId="4AE2A0E6" w:rsidR="000150A7" w:rsidRPr="006B38B2" w:rsidRDefault="000150A7" w:rsidP="000150A7">
      <w:pPr>
        <w:pStyle w:val="Titre1"/>
      </w:pPr>
      <w:r w:rsidRPr="006B38B2">
        <w:t xml:space="preserve">Démonstration </w:t>
      </w:r>
      <w:r w:rsidR="003D2F48">
        <w:t>1</w:t>
      </w:r>
      <w:r w:rsidRPr="006B38B2">
        <w:t xml:space="preserve"> du module </w:t>
      </w:r>
      <w:r w:rsidR="006D0AC1">
        <w:t>9</w:t>
      </w:r>
    </w:p>
    <w:p w14:paraId="5938D2DE" w14:textId="77777777" w:rsidR="000150A7" w:rsidRPr="006B38B2" w:rsidRDefault="000150A7" w:rsidP="000150A7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B38B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9FF87D4" w14:textId="6DE0D201" w:rsidR="00B71E99" w:rsidRPr="006B38B2" w:rsidRDefault="0048505C" w:rsidP="00AA4F6E">
            <w:pPr>
              <w:pStyle w:val="TPnormal"/>
            </w:pPr>
            <w:r w:rsidRPr="006B38B2">
              <w:t>L</w:t>
            </w:r>
            <w:r w:rsidR="002E118C" w:rsidRPr="006B38B2">
              <w:t xml:space="preserve">es </w:t>
            </w:r>
            <w:r w:rsidRPr="006B38B2">
              <w:t>objectif</w:t>
            </w:r>
            <w:r w:rsidR="002E118C" w:rsidRPr="006B38B2">
              <w:t>s</w:t>
            </w:r>
            <w:r w:rsidRPr="006B38B2">
              <w:t xml:space="preserve"> de ce</w:t>
            </w:r>
            <w:r w:rsidR="00A96851" w:rsidRPr="006B38B2">
              <w:t xml:space="preserve">tte démonstration </w:t>
            </w:r>
            <w:r w:rsidR="002E118C" w:rsidRPr="006B38B2">
              <w:t>sont</w:t>
            </w:r>
          </w:p>
          <w:p w14:paraId="16A1BE4E" w14:textId="25AC87B2" w:rsidR="003F610B" w:rsidRDefault="00ED02A7" w:rsidP="002E27E9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 xml:space="preserve">Utilisation et configuration des starters de Spring </w:t>
            </w:r>
            <w:r w:rsidR="00A8492A">
              <w:t>AOP</w:t>
            </w:r>
          </w:p>
          <w:p w14:paraId="045434C2" w14:textId="578D22D5" w:rsidR="00ED02A7" w:rsidRDefault="00A8492A" w:rsidP="002E27E9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Création d’une classe annotée @Aspect et @Component</w:t>
            </w:r>
          </w:p>
          <w:p w14:paraId="73FE6ABC" w14:textId="607CE374" w:rsidR="00D42746" w:rsidRPr="006B38B2" w:rsidRDefault="00A8492A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Créer 5 types d’a</w:t>
            </w:r>
            <w:r w:rsidR="00A45978">
              <w:t>dvices</w:t>
            </w:r>
          </w:p>
        </w:tc>
      </w:tr>
    </w:tbl>
    <w:p w14:paraId="03B8D5AA" w14:textId="77777777" w:rsidR="003C3018" w:rsidRDefault="003C3018" w:rsidP="003C3018">
      <w:pPr>
        <w:pStyle w:val="TPTitre"/>
      </w:pPr>
      <w:r>
        <w:t>Contexte</w:t>
      </w:r>
    </w:p>
    <w:p w14:paraId="6C825D5F" w14:textId="77777777" w:rsidR="00EB4031" w:rsidRPr="00BE7F91" w:rsidRDefault="00EB4031" w:rsidP="00EB4031">
      <w:pPr>
        <w:pStyle w:val="TPnormalpuce1"/>
      </w:pPr>
      <w:r w:rsidRPr="00BE7F91">
        <w:t xml:space="preserve">Nous </w:t>
      </w:r>
      <w:r>
        <w:t>continuons</w:t>
      </w:r>
      <w:r w:rsidRPr="00BE7F91">
        <w:t xml:space="preserve"> notre application </w:t>
      </w:r>
      <w:r>
        <w:t>précédente : demo-nosql</w:t>
      </w:r>
      <w:r w:rsidRPr="00BE7F91">
        <w:t>.</w:t>
      </w:r>
    </w:p>
    <w:p w14:paraId="60450663" w14:textId="77777777" w:rsidR="00EB4031" w:rsidRPr="00BE7F91" w:rsidRDefault="00EB4031" w:rsidP="00EB4031">
      <w:pPr>
        <w:pStyle w:val="TPnormalpuce1"/>
        <w:numPr>
          <w:ilvl w:val="1"/>
          <w:numId w:val="1"/>
        </w:numPr>
        <w:ind w:left="1440"/>
      </w:pPr>
      <w:r w:rsidRPr="00BE7F91">
        <w:t>Si votre application n’est pas complète, vous pouvez reprendre le code Java dans les ressources</w:t>
      </w:r>
    </w:p>
    <w:p w14:paraId="5312EDFD" w14:textId="77777777" w:rsidR="00EB4031" w:rsidRDefault="00EB4031" w:rsidP="00EB4031">
      <w:pPr>
        <w:pStyle w:val="TPnormalpuce1"/>
        <w:numPr>
          <w:ilvl w:val="1"/>
          <w:numId w:val="1"/>
        </w:numPr>
        <w:ind w:left="1440"/>
      </w:pPr>
      <w:r w:rsidRPr="00BE7F91">
        <w:t>Attention, le paramétrage du projet Spring Boot n’est pas inclus</w:t>
      </w:r>
      <w:r>
        <w:t>, il vous faut le compléter</w:t>
      </w:r>
    </w:p>
    <w:p w14:paraId="3A1A4FD7" w14:textId="7D0BE3C1" w:rsidR="00EB4031" w:rsidRPr="00BE7F91" w:rsidRDefault="00EB4031" w:rsidP="00EB4031">
      <w:pPr>
        <w:pStyle w:val="TPnormalpuce1"/>
        <w:numPr>
          <w:ilvl w:val="1"/>
          <w:numId w:val="1"/>
        </w:numPr>
        <w:ind w:left="1440"/>
      </w:pPr>
      <w:r>
        <w:t>Pensez aux 2 propriétés de GitHub pour OAuth 2.0 dans application.yml</w:t>
      </w:r>
    </w:p>
    <w:p w14:paraId="1840DD93" w14:textId="1AFF0B00" w:rsidR="00EB4031" w:rsidRDefault="00EB4031" w:rsidP="00EB4031">
      <w:pPr>
        <w:pStyle w:val="TPnormalpuce1"/>
      </w:pPr>
      <w:r w:rsidRPr="00BE7F91">
        <w:t xml:space="preserve">Dans cette itération, nous voulons </w:t>
      </w:r>
      <w:r w:rsidR="00F0798D">
        <w:t xml:space="preserve">créer </w:t>
      </w:r>
      <w:r w:rsidR="00B149E6">
        <w:t>nos propres</w:t>
      </w:r>
      <w:r w:rsidR="00F0798D">
        <w:t xml:space="preserve"> aspects</w:t>
      </w:r>
    </w:p>
    <w:p w14:paraId="0E3C48BE" w14:textId="4779FF6B" w:rsidR="000150A7" w:rsidRDefault="000150A7" w:rsidP="000150A7">
      <w:pPr>
        <w:pStyle w:val="TPTitre"/>
      </w:pPr>
      <w:r w:rsidRPr="006B38B2">
        <w:t>Déroulement</w:t>
      </w:r>
    </w:p>
    <w:p w14:paraId="3C56FDBB" w14:textId="77777777" w:rsidR="00FE7ECE" w:rsidRDefault="00FE7ECE" w:rsidP="00FE7ECE">
      <w:pPr>
        <w:pStyle w:val="Titre1"/>
      </w:pPr>
      <w:r>
        <w:t>Dépendances Spring Boot :</w:t>
      </w:r>
    </w:p>
    <w:p w14:paraId="76ED7AD7" w14:textId="4BDDE60D" w:rsidR="00AA590F" w:rsidRDefault="00AA590F" w:rsidP="00AA590F">
      <w:pPr>
        <w:pStyle w:val="TPnormalpuce1"/>
        <w:ind w:left="567" w:hanging="357"/>
      </w:pPr>
      <w:r>
        <w:t>Dans build.gradle ; ajouter le starter de</w:t>
      </w:r>
      <w:r w:rsidR="00C40678">
        <w:t xml:space="preserve"> Spring AOP</w:t>
      </w:r>
    </w:p>
    <w:p w14:paraId="395A17A0" w14:textId="77777777" w:rsidR="00AA5841" w:rsidRPr="00AA5841" w:rsidRDefault="00AA5841" w:rsidP="00AA584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5841">
        <w:rPr>
          <w:rFonts w:ascii="Consolas" w:hAnsi="Consolas"/>
          <w:color w:val="000000"/>
          <w:sz w:val="18"/>
          <w:szCs w:val="18"/>
        </w:rPr>
        <w:tab/>
      </w:r>
      <w:r w:rsidRPr="00AA5841">
        <w:rPr>
          <w:rFonts w:ascii="Consolas" w:hAnsi="Consolas"/>
          <w:color w:val="3F7F5F"/>
          <w:sz w:val="18"/>
          <w:szCs w:val="18"/>
        </w:rPr>
        <w:t>// Starter AOP</w:t>
      </w:r>
    </w:p>
    <w:p w14:paraId="50493316" w14:textId="77777777" w:rsidR="00AA5841" w:rsidRPr="00AA5841" w:rsidRDefault="00AA5841" w:rsidP="00AA584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5841">
        <w:rPr>
          <w:rFonts w:ascii="Consolas" w:hAnsi="Consolas"/>
          <w:color w:val="000000"/>
          <w:sz w:val="18"/>
          <w:szCs w:val="18"/>
        </w:rPr>
        <w:tab/>
      </w:r>
      <w:r w:rsidRPr="00AA5841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r w:rsidRPr="00AA5841">
        <w:rPr>
          <w:rFonts w:ascii="Consolas" w:hAnsi="Consolas"/>
          <w:color w:val="000000"/>
          <w:sz w:val="18"/>
          <w:szCs w:val="18"/>
        </w:rPr>
        <w:t xml:space="preserve"> </w:t>
      </w:r>
      <w:r w:rsidRPr="00AA5841">
        <w:rPr>
          <w:rFonts w:ascii="Consolas" w:hAnsi="Consolas"/>
          <w:color w:val="2A00FF"/>
          <w:sz w:val="18"/>
          <w:szCs w:val="18"/>
        </w:rPr>
        <w:t>'org.springframework.boot:spring-boot-starter-aop:3.1.3'</w:t>
      </w:r>
    </w:p>
    <w:p w14:paraId="247CE11F" w14:textId="723BA848" w:rsidR="00FE7ECE" w:rsidRDefault="00C36780" w:rsidP="00FE7ECE">
      <w:pPr>
        <w:pStyle w:val="TPnormalpuce1"/>
        <w:ind w:left="567" w:hanging="357"/>
      </w:pPr>
      <w:r>
        <w:t>Faire un Gradle Refresh Project</w:t>
      </w:r>
    </w:p>
    <w:p w14:paraId="0B57B317" w14:textId="18A61D15" w:rsidR="00283949" w:rsidRDefault="00FE7ECE" w:rsidP="00186043">
      <w:pPr>
        <w:pStyle w:val="TPnormalpuce1"/>
        <w:ind w:left="567" w:hanging="357"/>
      </w:pPr>
      <w:r>
        <w:t xml:space="preserve">Votre projet </w:t>
      </w:r>
      <w:r w:rsidR="00515812">
        <w:t>permet de créer des aspects avec Spring AOP</w:t>
      </w:r>
    </w:p>
    <w:p w14:paraId="2AA64581" w14:textId="77777777" w:rsidR="00135079" w:rsidRDefault="00135079" w:rsidP="00135079"/>
    <w:p w14:paraId="41C150AF" w14:textId="227EBCB6" w:rsidR="00135079" w:rsidRDefault="00135079" w:rsidP="00135079">
      <w:pPr>
        <w:pStyle w:val="Titre1"/>
      </w:pPr>
      <w:r>
        <w:t>Configuration des logs</w:t>
      </w:r>
    </w:p>
    <w:p w14:paraId="0B981BDA" w14:textId="77777777" w:rsidR="00135079" w:rsidRDefault="00135079" w:rsidP="00135079">
      <w:pPr>
        <w:pStyle w:val="TPnormalpuce1"/>
      </w:pPr>
      <w:r>
        <w:t xml:space="preserve">Nous allons manipuler plus de logs qu’au paravent. </w:t>
      </w:r>
    </w:p>
    <w:p w14:paraId="6804D35F" w14:textId="5BDC5A10" w:rsidR="00FB0496" w:rsidRDefault="00135079" w:rsidP="00135079">
      <w:pPr>
        <w:pStyle w:val="TPnormalpuce1"/>
        <w:numPr>
          <w:ilvl w:val="1"/>
          <w:numId w:val="1"/>
        </w:numPr>
      </w:pPr>
      <w:r>
        <w:t>Pour éviter de saturer les ressources, nous allons changer le niveau de trace du projet</w:t>
      </w:r>
    </w:p>
    <w:p w14:paraId="29922D6B" w14:textId="27E7AB77" w:rsidR="00135079" w:rsidRDefault="00135079" w:rsidP="00135079">
      <w:pPr>
        <w:pStyle w:val="TPnormalpuce1"/>
      </w:pPr>
      <w:r>
        <w:t>Dans le fichier de configuration de Spring Boot : application.yml :</w:t>
      </w:r>
    </w:p>
    <w:p w14:paraId="73623C17" w14:textId="6D6E9EE5" w:rsidR="00135079" w:rsidRDefault="00DE1650" w:rsidP="00135079">
      <w:pPr>
        <w:pStyle w:val="TPnormalpuce1"/>
        <w:numPr>
          <w:ilvl w:val="1"/>
          <w:numId w:val="1"/>
        </w:numPr>
      </w:pPr>
      <w:r>
        <w:t>Nous avions un niveau de log pour MongoTemplate</w:t>
      </w:r>
    </w:p>
    <w:p w14:paraId="79F7CDAE" w14:textId="61E7C266" w:rsidR="00DE1650" w:rsidRDefault="00DE1650" w:rsidP="00135079">
      <w:pPr>
        <w:pStyle w:val="TPnormalpuce1"/>
        <w:numPr>
          <w:ilvl w:val="1"/>
          <w:numId w:val="1"/>
        </w:numPr>
      </w:pPr>
      <w:r>
        <w:t>Nous ajoutons un niveau pour root : WARN</w:t>
      </w:r>
    </w:p>
    <w:p w14:paraId="75223D27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93A1A1"/>
          <w:sz w:val="18"/>
          <w:szCs w:val="18"/>
        </w:rPr>
        <w:t>#Log</w:t>
      </w:r>
    </w:p>
    <w:p w14:paraId="3D90EE1D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268BD2"/>
          <w:sz w:val="18"/>
          <w:szCs w:val="18"/>
        </w:rPr>
        <w:t>logging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7C0BAC91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</w:t>
      </w:r>
      <w:r w:rsidRPr="00DE1650">
        <w:rPr>
          <w:rFonts w:ascii="Consolas" w:hAnsi="Consolas"/>
          <w:color w:val="268BD2"/>
          <w:sz w:val="18"/>
          <w:szCs w:val="18"/>
        </w:rPr>
        <w:t>level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66E8354D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</w:t>
      </w:r>
      <w:r w:rsidRPr="00DE1650">
        <w:rPr>
          <w:rFonts w:ascii="Consolas" w:hAnsi="Consolas"/>
          <w:color w:val="268BD2"/>
          <w:sz w:val="18"/>
          <w:szCs w:val="18"/>
        </w:rPr>
        <w:t>root</w:t>
      </w:r>
      <w:r w:rsidRPr="00DE1650">
        <w:rPr>
          <w:rFonts w:ascii="Consolas" w:hAnsi="Consolas"/>
          <w:color w:val="000000"/>
          <w:sz w:val="18"/>
          <w:szCs w:val="18"/>
        </w:rPr>
        <w:t xml:space="preserve">: </w:t>
      </w:r>
      <w:r w:rsidRPr="00DE1650">
        <w:rPr>
          <w:rFonts w:ascii="Consolas" w:hAnsi="Consolas"/>
          <w:color w:val="2AA198"/>
          <w:sz w:val="18"/>
          <w:szCs w:val="18"/>
        </w:rPr>
        <w:t>WARN</w:t>
      </w:r>
    </w:p>
    <w:p w14:paraId="7551CA46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</w:t>
      </w:r>
      <w:r w:rsidRPr="00DE1650">
        <w:rPr>
          <w:rFonts w:ascii="Consolas" w:hAnsi="Consolas"/>
          <w:color w:val="268BD2"/>
          <w:sz w:val="18"/>
          <w:szCs w:val="18"/>
        </w:rPr>
        <w:t>org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5DC9D092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</w:t>
      </w:r>
      <w:r w:rsidRPr="00DE1650">
        <w:rPr>
          <w:rFonts w:ascii="Consolas" w:hAnsi="Consolas"/>
          <w:color w:val="268BD2"/>
          <w:sz w:val="18"/>
          <w:szCs w:val="18"/>
        </w:rPr>
        <w:t>springframework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225355AB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r w:rsidRPr="00DE1650">
        <w:rPr>
          <w:rFonts w:ascii="Consolas" w:hAnsi="Consolas"/>
          <w:color w:val="268BD2"/>
          <w:sz w:val="18"/>
          <w:szCs w:val="18"/>
        </w:rPr>
        <w:t>data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720A58C9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</w:t>
      </w:r>
      <w:r w:rsidRPr="00DE1650">
        <w:rPr>
          <w:rFonts w:ascii="Consolas" w:hAnsi="Consolas"/>
          <w:color w:val="268BD2"/>
          <w:sz w:val="18"/>
          <w:szCs w:val="18"/>
        </w:rPr>
        <w:t>mongodb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11FD04CB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DE1650">
        <w:rPr>
          <w:rFonts w:ascii="Consolas" w:hAnsi="Consolas"/>
          <w:color w:val="268BD2"/>
          <w:sz w:val="18"/>
          <w:szCs w:val="18"/>
        </w:rPr>
        <w:t>core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32AD9745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    </w:t>
      </w:r>
      <w:r w:rsidRPr="00DE1650">
        <w:rPr>
          <w:rFonts w:ascii="Consolas" w:hAnsi="Consolas"/>
          <w:color w:val="268BD2"/>
          <w:sz w:val="18"/>
          <w:szCs w:val="18"/>
        </w:rPr>
        <w:t>MongoTemplate</w:t>
      </w:r>
      <w:r w:rsidRPr="00DE1650">
        <w:rPr>
          <w:rFonts w:ascii="Consolas" w:hAnsi="Consolas"/>
          <w:color w:val="000000"/>
          <w:sz w:val="18"/>
          <w:szCs w:val="18"/>
        </w:rPr>
        <w:t xml:space="preserve">: </w:t>
      </w:r>
      <w:r w:rsidRPr="00DE1650">
        <w:rPr>
          <w:rFonts w:ascii="Consolas" w:hAnsi="Consolas"/>
          <w:color w:val="2AA198"/>
          <w:sz w:val="18"/>
          <w:szCs w:val="18"/>
        </w:rPr>
        <w:t>DEBUG</w:t>
      </w:r>
    </w:p>
    <w:p w14:paraId="152917F0" w14:textId="77777777" w:rsidR="00DE1650" w:rsidRDefault="00DE1650" w:rsidP="00DE1650"/>
    <w:p w14:paraId="42BE3D05" w14:textId="6BD0B9CD" w:rsidR="009C5187" w:rsidRDefault="00441912" w:rsidP="009C5187">
      <w:pPr>
        <w:pStyle w:val="Titre1"/>
      </w:pPr>
      <w:r>
        <w:t>Classe des aspects</w:t>
      </w:r>
      <w:r w:rsidR="009C5187">
        <w:t xml:space="preserve"> :</w:t>
      </w:r>
    </w:p>
    <w:p w14:paraId="4FF32BCD" w14:textId="64228964" w:rsidR="00441912" w:rsidRPr="00441912" w:rsidRDefault="00441912" w:rsidP="00441912">
      <w:pPr>
        <w:pStyle w:val="TPnormal"/>
      </w:pPr>
      <w:r>
        <w:t>Nous voulons tracer plus précisément les informations liées à nos méthodes de requêtes spécifiques</w:t>
      </w:r>
      <w:r w:rsidR="00BF2354">
        <w:t xml:space="preserve">. </w:t>
      </w:r>
    </w:p>
    <w:p w14:paraId="1737B1F3" w14:textId="2D8D932D" w:rsidR="009C5187" w:rsidRDefault="00441912" w:rsidP="009C5187">
      <w:pPr>
        <w:pStyle w:val="TPnormalpuce1"/>
        <w:ind w:left="567" w:hanging="357"/>
      </w:pPr>
      <w:r>
        <w:t>Créer une classe pour contenir les aspects</w:t>
      </w:r>
    </w:p>
    <w:p w14:paraId="2CFA46FD" w14:textId="3E590F7A" w:rsidR="00432568" w:rsidRDefault="00432568" w:rsidP="00432568">
      <w:pPr>
        <w:pStyle w:val="TPnormalpuce1"/>
        <w:numPr>
          <w:ilvl w:val="1"/>
          <w:numId w:val="1"/>
        </w:numPr>
      </w:pPr>
      <w:r>
        <w:t>Poser l’annotation @Aspect, @Component et @Slf4j</w:t>
      </w:r>
    </w:p>
    <w:p w14:paraId="7F4B8C21" w14:textId="2E81A30E" w:rsidR="00616314" w:rsidRDefault="00616314" w:rsidP="00616314">
      <w:pPr>
        <w:pStyle w:val="TPnormalpuce1"/>
        <w:numPr>
          <w:ilvl w:val="1"/>
          <w:numId w:val="1"/>
        </w:numPr>
      </w:pPr>
      <w:r>
        <w:t>Ainsi, cette classe peut définir des aspects. C’est un bean pour Spring. Et elle peut manipuler les logs</w:t>
      </w:r>
    </w:p>
    <w:p w14:paraId="32796A08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C1433E">
        <w:rPr>
          <w:rFonts w:ascii="Consolas" w:hAnsi="Consolas"/>
          <w:color w:val="000000"/>
          <w:sz w:val="18"/>
          <w:szCs w:val="18"/>
        </w:rPr>
        <w:t xml:space="preserve"> fr.eni.demo.aop;</w:t>
      </w:r>
    </w:p>
    <w:p w14:paraId="76E57F28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4C21F5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33E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14:paraId="4CBF9ABB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D9FD2E5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33E">
        <w:rPr>
          <w:rFonts w:ascii="Consolas" w:hAnsi="Consolas"/>
          <w:color w:val="000000"/>
          <w:sz w:val="18"/>
          <w:szCs w:val="18"/>
        </w:rPr>
        <w:t xml:space="preserve"> org.aspectj.lang.JoinPoint;</w:t>
      </w:r>
    </w:p>
    <w:p w14:paraId="276A88AA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33E">
        <w:rPr>
          <w:rFonts w:ascii="Consolas" w:hAnsi="Consolas"/>
          <w:color w:val="000000"/>
          <w:sz w:val="18"/>
          <w:szCs w:val="18"/>
        </w:rPr>
        <w:t xml:space="preserve"> org.aspectj.lang.ProceedingJoinPoint;</w:t>
      </w:r>
    </w:p>
    <w:p w14:paraId="3D09A3C5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33E">
        <w:rPr>
          <w:rFonts w:ascii="Consolas" w:hAnsi="Consolas"/>
          <w:color w:val="000000"/>
          <w:sz w:val="18"/>
          <w:szCs w:val="18"/>
        </w:rPr>
        <w:t xml:space="preserve"> org.aspectj.lang.annotation.After;</w:t>
      </w:r>
    </w:p>
    <w:p w14:paraId="35DC9761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33E">
        <w:rPr>
          <w:rFonts w:ascii="Consolas" w:hAnsi="Consolas"/>
          <w:color w:val="000000"/>
          <w:sz w:val="18"/>
          <w:szCs w:val="18"/>
        </w:rPr>
        <w:t xml:space="preserve"> org.aspectj.lang.annotation.AfterReturning;</w:t>
      </w:r>
    </w:p>
    <w:p w14:paraId="6AA843C5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33E">
        <w:rPr>
          <w:rFonts w:ascii="Consolas" w:hAnsi="Consolas"/>
          <w:color w:val="000000"/>
          <w:sz w:val="18"/>
          <w:szCs w:val="18"/>
        </w:rPr>
        <w:t xml:space="preserve"> org.aspectj.lang.annotation.AfterThrowing;</w:t>
      </w:r>
    </w:p>
    <w:p w14:paraId="543CCD1C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33E">
        <w:rPr>
          <w:rFonts w:ascii="Consolas" w:hAnsi="Consolas"/>
          <w:color w:val="000000"/>
          <w:sz w:val="18"/>
          <w:szCs w:val="18"/>
        </w:rPr>
        <w:t xml:space="preserve"> org.aspectj.lang.annotation.Around;</w:t>
      </w:r>
    </w:p>
    <w:p w14:paraId="3B957E45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33E">
        <w:rPr>
          <w:rFonts w:ascii="Consolas" w:hAnsi="Consolas"/>
          <w:color w:val="000000"/>
          <w:sz w:val="18"/>
          <w:szCs w:val="18"/>
        </w:rPr>
        <w:t xml:space="preserve"> org.aspectj.lang.annotation.Aspect;</w:t>
      </w:r>
    </w:p>
    <w:p w14:paraId="7119E166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33E">
        <w:rPr>
          <w:rFonts w:ascii="Consolas" w:hAnsi="Consolas"/>
          <w:color w:val="000000"/>
          <w:sz w:val="18"/>
          <w:szCs w:val="18"/>
        </w:rPr>
        <w:t xml:space="preserve"> org.aspectj.lang.annotation.Before;</w:t>
      </w:r>
    </w:p>
    <w:p w14:paraId="08E8F913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33E">
        <w:rPr>
          <w:rFonts w:ascii="Consolas" w:hAnsi="Consolas"/>
          <w:color w:val="000000"/>
          <w:sz w:val="18"/>
          <w:szCs w:val="18"/>
        </w:rPr>
        <w:t xml:space="preserve"> org.springframework.stereotype.Component;</w:t>
      </w:r>
    </w:p>
    <w:p w14:paraId="6CA7FA7B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34143D0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33E">
        <w:rPr>
          <w:rFonts w:ascii="Consolas" w:hAnsi="Consolas"/>
          <w:color w:val="000000"/>
          <w:sz w:val="18"/>
          <w:szCs w:val="18"/>
        </w:rPr>
        <w:t xml:space="preserve"> fr.eni.demo.bo.Avis;</w:t>
      </w:r>
    </w:p>
    <w:p w14:paraId="79D3313D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33E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3614F796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6AFACD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color w:val="646464"/>
          <w:sz w:val="18"/>
          <w:szCs w:val="18"/>
        </w:rPr>
        <w:t>@Aspect</w:t>
      </w:r>
    </w:p>
    <w:p w14:paraId="6C2464FC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color w:val="646464"/>
          <w:sz w:val="18"/>
          <w:szCs w:val="18"/>
        </w:rPr>
        <w:t>@Component</w:t>
      </w:r>
    </w:p>
    <w:p w14:paraId="4B430192" w14:textId="77777777" w:rsidR="00C1433E" w:rsidRP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color w:val="646464"/>
          <w:sz w:val="18"/>
          <w:szCs w:val="18"/>
        </w:rPr>
        <w:t>@Slf4j</w:t>
      </w:r>
    </w:p>
    <w:p w14:paraId="64A018C6" w14:textId="77777777" w:rsidR="00C1433E" w:rsidRDefault="00C1433E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33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C1433E">
        <w:rPr>
          <w:rFonts w:ascii="Consolas" w:hAnsi="Consolas"/>
          <w:color w:val="000000"/>
          <w:sz w:val="18"/>
          <w:szCs w:val="18"/>
        </w:rPr>
        <w:t xml:space="preserve"> </w:t>
      </w:r>
      <w:r w:rsidRPr="00C1433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C1433E">
        <w:rPr>
          <w:rFonts w:ascii="Consolas" w:hAnsi="Consolas"/>
          <w:color w:val="000000"/>
          <w:sz w:val="18"/>
          <w:szCs w:val="18"/>
        </w:rPr>
        <w:t xml:space="preserve"> LogAspect {</w:t>
      </w:r>
    </w:p>
    <w:p w14:paraId="1467073C" w14:textId="4048F32C" w:rsidR="004F4D52" w:rsidRPr="00C1433E" w:rsidRDefault="004F4D52" w:rsidP="00C143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524564E7" w14:textId="49A5B0E1" w:rsidR="00691D3F" w:rsidRDefault="004F4D52" w:rsidP="00C1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EC1896E" w14:textId="77777777" w:rsidR="002D1335" w:rsidRDefault="002D1335" w:rsidP="002D1335"/>
    <w:p w14:paraId="08AEF522" w14:textId="77777777" w:rsidR="007E701A" w:rsidRDefault="007E701A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372B3FF5" w14:textId="767885B9" w:rsidR="002D1335" w:rsidRDefault="002D1335" w:rsidP="002D1335">
      <w:pPr>
        <w:pStyle w:val="Titre1"/>
      </w:pPr>
      <w:r>
        <w:lastRenderedPageBreak/>
        <w:t>Pointcut</w:t>
      </w:r>
    </w:p>
    <w:p w14:paraId="11416B3B" w14:textId="77777777" w:rsidR="002D1335" w:rsidRDefault="002D1335" w:rsidP="002D1335">
      <w:pPr>
        <w:pStyle w:val="TPnormal"/>
      </w:pPr>
      <w:r>
        <w:t xml:space="preserve">Nous voulons tracer plus précisément les informations liées à nos méthodes de requêtes spécifiques. </w:t>
      </w:r>
    </w:p>
    <w:p w14:paraId="15BB6604" w14:textId="77777777" w:rsidR="002D1335" w:rsidRPr="00441912" w:rsidRDefault="002D1335" w:rsidP="002D1335">
      <w:pPr>
        <w:pStyle w:val="TPnormalpuce1"/>
      </w:pPr>
      <w:r>
        <w:t>Nous voulons tracer toutes les méthodes de requêtes de l’interface AvisRepository ; pour la recherche des Avis selon leur note</w:t>
      </w:r>
    </w:p>
    <w:p w14:paraId="5145680A" w14:textId="77777777" w:rsidR="002D1335" w:rsidRDefault="002D1335" w:rsidP="002D1335">
      <w:pPr>
        <w:pStyle w:val="TPnormalpuce1"/>
      </w:pPr>
      <w:r>
        <w:t>Dans cette interface, il y a 3 méthodes à gérer :</w:t>
      </w:r>
    </w:p>
    <w:p w14:paraId="6EB53780" w14:textId="77777777" w:rsidR="002D1335" w:rsidRPr="00474A7B" w:rsidRDefault="002D1335" w:rsidP="002D1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391F0A9C" w14:textId="77777777" w:rsidR="002D1335" w:rsidRPr="00474A7B" w:rsidRDefault="002D1335" w:rsidP="002D133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74A7B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474A7B">
        <w:rPr>
          <w:rFonts w:ascii="Consolas" w:hAnsi="Consolas"/>
          <w:color w:val="000000"/>
          <w:sz w:val="18"/>
          <w:szCs w:val="18"/>
        </w:rPr>
        <w:t xml:space="preserve"> </w:t>
      </w:r>
      <w:r w:rsidRPr="00474A7B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474A7B">
        <w:rPr>
          <w:rFonts w:ascii="Consolas" w:hAnsi="Consolas"/>
          <w:color w:val="000000"/>
          <w:sz w:val="18"/>
          <w:szCs w:val="18"/>
        </w:rPr>
        <w:t xml:space="preserve"> AvisRepository </w:t>
      </w:r>
      <w:r w:rsidRPr="00474A7B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474A7B">
        <w:rPr>
          <w:rFonts w:ascii="Consolas" w:hAnsi="Consolas"/>
          <w:color w:val="000000"/>
          <w:sz w:val="18"/>
          <w:szCs w:val="18"/>
        </w:rPr>
        <w:t xml:space="preserve"> MongoRepository&lt;Avis, String&gt; {</w:t>
      </w:r>
    </w:p>
    <w:p w14:paraId="76E6C5BB" w14:textId="77777777" w:rsidR="002D1335" w:rsidRPr="00474A7B" w:rsidRDefault="002D1335" w:rsidP="002D133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74A7B">
        <w:rPr>
          <w:rFonts w:ascii="Consolas" w:hAnsi="Consolas"/>
          <w:color w:val="000000"/>
          <w:sz w:val="18"/>
          <w:szCs w:val="18"/>
        </w:rPr>
        <w:tab/>
        <w:t>List&lt;Avis&gt; findByNoteCours(</w:t>
      </w:r>
      <w:r w:rsidRPr="00474A7B">
        <w:rPr>
          <w:rFonts w:ascii="Consolas" w:hAnsi="Consolas"/>
          <w:color w:val="646464"/>
          <w:sz w:val="18"/>
          <w:szCs w:val="18"/>
        </w:rPr>
        <w:t>@Param</w:t>
      </w:r>
      <w:r w:rsidRPr="00474A7B">
        <w:rPr>
          <w:rFonts w:ascii="Consolas" w:hAnsi="Consolas"/>
          <w:color w:val="000000"/>
          <w:sz w:val="18"/>
          <w:szCs w:val="18"/>
        </w:rPr>
        <w:t>(</w:t>
      </w:r>
      <w:r w:rsidRPr="00474A7B">
        <w:rPr>
          <w:rFonts w:ascii="Consolas" w:hAnsi="Consolas"/>
          <w:color w:val="2A00FF"/>
          <w:sz w:val="18"/>
          <w:szCs w:val="18"/>
        </w:rPr>
        <w:t>"noteCours"</w:t>
      </w:r>
      <w:r w:rsidRPr="00474A7B">
        <w:rPr>
          <w:rFonts w:ascii="Consolas" w:hAnsi="Consolas"/>
          <w:color w:val="000000"/>
          <w:sz w:val="18"/>
          <w:szCs w:val="18"/>
        </w:rPr>
        <w:t xml:space="preserve">) </w:t>
      </w:r>
      <w:r w:rsidRPr="00474A7B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474A7B">
        <w:rPr>
          <w:rFonts w:ascii="Consolas" w:hAnsi="Consolas"/>
          <w:color w:val="000000"/>
          <w:sz w:val="18"/>
          <w:szCs w:val="18"/>
        </w:rPr>
        <w:t xml:space="preserve"> </w:t>
      </w:r>
      <w:r w:rsidRPr="00474A7B">
        <w:rPr>
          <w:rFonts w:ascii="Consolas" w:hAnsi="Consolas"/>
          <w:color w:val="6A3E3E"/>
          <w:sz w:val="18"/>
          <w:szCs w:val="18"/>
        </w:rPr>
        <w:t>noteCours</w:t>
      </w:r>
      <w:r w:rsidRPr="00474A7B">
        <w:rPr>
          <w:rFonts w:ascii="Consolas" w:hAnsi="Consolas"/>
          <w:color w:val="000000"/>
          <w:sz w:val="18"/>
          <w:szCs w:val="18"/>
        </w:rPr>
        <w:t>);</w:t>
      </w:r>
    </w:p>
    <w:p w14:paraId="0E3C8695" w14:textId="77777777" w:rsidR="002D1335" w:rsidRPr="00474A7B" w:rsidRDefault="002D1335" w:rsidP="002D133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303A81E" w14:textId="77777777" w:rsidR="002D1335" w:rsidRPr="00474A7B" w:rsidRDefault="002D1335" w:rsidP="002D133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74A7B">
        <w:rPr>
          <w:rFonts w:ascii="Consolas" w:hAnsi="Consolas"/>
          <w:color w:val="000000"/>
          <w:sz w:val="18"/>
          <w:szCs w:val="18"/>
        </w:rPr>
        <w:tab/>
        <w:t>List&lt;Avis&gt; findByNoteCoursGreaterThan(</w:t>
      </w:r>
      <w:r w:rsidRPr="00474A7B">
        <w:rPr>
          <w:rFonts w:ascii="Consolas" w:hAnsi="Consolas"/>
          <w:color w:val="646464"/>
          <w:sz w:val="18"/>
          <w:szCs w:val="18"/>
        </w:rPr>
        <w:t>@Param</w:t>
      </w:r>
      <w:r w:rsidRPr="00474A7B">
        <w:rPr>
          <w:rFonts w:ascii="Consolas" w:hAnsi="Consolas"/>
          <w:color w:val="000000"/>
          <w:sz w:val="18"/>
          <w:szCs w:val="18"/>
        </w:rPr>
        <w:t>(</w:t>
      </w:r>
      <w:r w:rsidRPr="00474A7B">
        <w:rPr>
          <w:rFonts w:ascii="Consolas" w:hAnsi="Consolas"/>
          <w:color w:val="2A00FF"/>
          <w:sz w:val="18"/>
          <w:szCs w:val="18"/>
        </w:rPr>
        <w:t>"noteCours"</w:t>
      </w:r>
      <w:r w:rsidRPr="00474A7B">
        <w:rPr>
          <w:rFonts w:ascii="Consolas" w:hAnsi="Consolas"/>
          <w:color w:val="000000"/>
          <w:sz w:val="18"/>
          <w:szCs w:val="18"/>
        </w:rPr>
        <w:t xml:space="preserve">) </w:t>
      </w:r>
      <w:r w:rsidRPr="00474A7B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474A7B">
        <w:rPr>
          <w:rFonts w:ascii="Consolas" w:hAnsi="Consolas"/>
          <w:color w:val="000000"/>
          <w:sz w:val="18"/>
          <w:szCs w:val="18"/>
        </w:rPr>
        <w:t xml:space="preserve"> </w:t>
      </w:r>
      <w:r w:rsidRPr="00474A7B">
        <w:rPr>
          <w:rFonts w:ascii="Consolas" w:hAnsi="Consolas"/>
          <w:color w:val="6A3E3E"/>
          <w:sz w:val="18"/>
          <w:szCs w:val="18"/>
        </w:rPr>
        <w:t>noteCours</w:t>
      </w:r>
      <w:r w:rsidRPr="00474A7B">
        <w:rPr>
          <w:rFonts w:ascii="Consolas" w:hAnsi="Consolas"/>
          <w:color w:val="000000"/>
          <w:sz w:val="18"/>
          <w:szCs w:val="18"/>
        </w:rPr>
        <w:t>);</w:t>
      </w:r>
    </w:p>
    <w:p w14:paraId="7E556441" w14:textId="77777777" w:rsidR="002D1335" w:rsidRPr="00474A7B" w:rsidRDefault="002D1335" w:rsidP="002D133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CF41E41" w14:textId="77777777" w:rsidR="002D1335" w:rsidRPr="00474A7B" w:rsidRDefault="002D1335" w:rsidP="002D133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74A7B">
        <w:rPr>
          <w:rFonts w:ascii="Consolas" w:hAnsi="Consolas"/>
          <w:color w:val="000000"/>
          <w:sz w:val="18"/>
          <w:szCs w:val="18"/>
        </w:rPr>
        <w:tab/>
        <w:t>List&lt;Avis&gt; findByNoteCoursLessThan(</w:t>
      </w:r>
      <w:r w:rsidRPr="00474A7B">
        <w:rPr>
          <w:rFonts w:ascii="Consolas" w:hAnsi="Consolas"/>
          <w:color w:val="646464"/>
          <w:sz w:val="18"/>
          <w:szCs w:val="18"/>
        </w:rPr>
        <w:t>@Param</w:t>
      </w:r>
      <w:r w:rsidRPr="00474A7B">
        <w:rPr>
          <w:rFonts w:ascii="Consolas" w:hAnsi="Consolas"/>
          <w:color w:val="000000"/>
          <w:sz w:val="18"/>
          <w:szCs w:val="18"/>
        </w:rPr>
        <w:t>(</w:t>
      </w:r>
      <w:r w:rsidRPr="00474A7B">
        <w:rPr>
          <w:rFonts w:ascii="Consolas" w:hAnsi="Consolas"/>
          <w:color w:val="2A00FF"/>
          <w:sz w:val="18"/>
          <w:szCs w:val="18"/>
        </w:rPr>
        <w:t>"noteCours"</w:t>
      </w:r>
      <w:r w:rsidRPr="00474A7B">
        <w:rPr>
          <w:rFonts w:ascii="Consolas" w:hAnsi="Consolas"/>
          <w:color w:val="000000"/>
          <w:sz w:val="18"/>
          <w:szCs w:val="18"/>
        </w:rPr>
        <w:t xml:space="preserve">) </w:t>
      </w:r>
      <w:r w:rsidRPr="00474A7B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474A7B">
        <w:rPr>
          <w:rFonts w:ascii="Consolas" w:hAnsi="Consolas"/>
          <w:color w:val="000000"/>
          <w:sz w:val="18"/>
          <w:szCs w:val="18"/>
        </w:rPr>
        <w:t xml:space="preserve"> </w:t>
      </w:r>
      <w:r w:rsidRPr="00474A7B">
        <w:rPr>
          <w:rFonts w:ascii="Consolas" w:hAnsi="Consolas"/>
          <w:color w:val="6A3E3E"/>
          <w:sz w:val="18"/>
          <w:szCs w:val="18"/>
        </w:rPr>
        <w:t>noteCours</w:t>
      </w:r>
      <w:r w:rsidRPr="00474A7B">
        <w:rPr>
          <w:rFonts w:ascii="Consolas" w:hAnsi="Consolas"/>
          <w:color w:val="000000"/>
          <w:sz w:val="18"/>
          <w:szCs w:val="18"/>
        </w:rPr>
        <w:t>);</w:t>
      </w:r>
    </w:p>
    <w:p w14:paraId="2C397B35" w14:textId="77777777" w:rsidR="002D1335" w:rsidRDefault="002D1335" w:rsidP="002D1335"/>
    <w:p w14:paraId="343860B1" w14:textId="77777777" w:rsidR="002D1335" w:rsidRDefault="002D1335" w:rsidP="002D1335">
      <w:pPr>
        <w:pStyle w:val="TPnormalpuce1"/>
      </w:pPr>
      <w:r>
        <w:t>Un pointcut permettant de répondre à cette demande est :</w:t>
      </w:r>
    </w:p>
    <w:p w14:paraId="71E2483B" w14:textId="1661537D" w:rsidR="002D1335" w:rsidRPr="003374BB" w:rsidRDefault="002D1335" w:rsidP="002D133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74BB">
        <w:rPr>
          <w:rFonts w:ascii="Consolas" w:hAnsi="Consolas"/>
          <w:color w:val="2A00FF"/>
          <w:sz w:val="18"/>
          <w:szCs w:val="18"/>
        </w:rPr>
        <w:t>execution(public * fr.eni.demo.dal.AvisRepository.findByNote*(int))</w:t>
      </w:r>
    </w:p>
    <w:p w14:paraId="10F9E8C9" w14:textId="77777777" w:rsidR="002D1335" w:rsidRDefault="002D1335" w:rsidP="002D1335">
      <w:pPr>
        <w:pStyle w:val="TPnormalpuce1"/>
        <w:numPr>
          <w:ilvl w:val="1"/>
          <w:numId w:val="1"/>
        </w:numPr>
      </w:pPr>
      <w:r>
        <w:t>Nous ne gérons pas le type de retour (*), il n’est pas discriminant</w:t>
      </w:r>
    </w:p>
    <w:p w14:paraId="5E64297B" w14:textId="77777777" w:rsidR="002D1335" w:rsidRDefault="002D1335" w:rsidP="002D1335">
      <w:pPr>
        <w:pStyle w:val="TPnormalpuce1"/>
        <w:numPr>
          <w:ilvl w:val="1"/>
          <w:numId w:val="1"/>
        </w:numPr>
      </w:pPr>
      <w:r>
        <w:t>Nous précisons le package, le nom de l’interface</w:t>
      </w:r>
    </w:p>
    <w:p w14:paraId="439831F2" w14:textId="292F0090" w:rsidR="002D1335" w:rsidRDefault="002D1335" w:rsidP="002D1335">
      <w:pPr>
        <w:pStyle w:val="TPnormalpuce1"/>
        <w:numPr>
          <w:ilvl w:val="1"/>
          <w:numId w:val="1"/>
        </w:numPr>
      </w:pPr>
      <w:r>
        <w:t>Nous créons un début de nom de méthode : findByNot</w:t>
      </w:r>
      <w:r w:rsidR="005844E9">
        <w:t>e</w:t>
      </w:r>
      <w:r>
        <w:t>* pour englober les trois</w:t>
      </w:r>
    </w:p>
    <w:p w14:paraId="40C0D7B9" w14:textId="77777777" w:rsidR="002D1335" w:rsidRDefault="002D1335" w:rsidP="002D1335">
      <w:pPr>
        <w:pStyle w:val="TPnormalpuce1"/>
        <w:numPr>
          <w:ilvl w:val="1"/>
          <w:numId w:val="1"/>
        </w:numPr>
      </w:pPr>
      <w:r>
        <w:t>Les trois méthodes prennent un int en paramètre ; pour l’exemple</w:t>
      </w:r>
    </w:p>
    <w:p w14:paraId="4120A0A2" w14:textId="77777777" w:rsidR="002D1335" w:rsidRDefault="002D1335" w:rsidP="002D1335"/>
    <w:p w14:paraId="1BBF4B2F" w14:textId="77777777" w:rsidR="002D1335" w:rsidRDefault="002D1335" w:rsidP="002D1335">
      <w:pPr>
        <w:pStyle w:val="TPnormalpuce1"/>
      </w:pPr>
      <w:r>
        <w:t>Un autre pointcut possible est :</w:t>
      </w:r>
    </w:p>
    <w:p w14:paraId="14B405DF" w14:textId="6553D9E2" w:rsidR="002D1335" w:rsidRPr="00394E5C" w:rsidRDefault="002D1335" w:rsidP="002D133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94E5C">
        <w:rPr>
          <w:rFonts w:ascii="Consolas" w:hAnsi="Consolas"/>
          <w:color w:val="2A00FF"/>
          <w:sz w:val="18"/>
          <w:szCs w:val="18"/>
        </w:rPr>
        <w:t>execution(public * *..AvisRepository.findByNote*(..))</w:t>
      </w:r>
    </w:p>
    <w:p w14:paraId="5951ED8A" w14:textId="77777777" w:rsidR="002D1335" w:rsidRDefault="002D1335" w:rsidP="002D1335">
      <w:pPr>
        <w:pStyle w:val="TPnormalpuce1"/>
        <w:numPr>
          <w:ilvl w:val="1"/>
          <w:numId w:val="1"/>
        </w:numPr>
      </w:pPr>
      <w:r>
        <w:t>Nous ne gérons pas le type de retour (*), il n’est pas discriminant</w:t>
      </w:r>
    </w:p>
    <w:p w14:paraId="3712A372" w14:textId="77777777" w:rsidR="002D1335" w:rsidRDefault="002D1335" w:rsidP="002D1335">
      <w:pPr>
        <w:pStyle w:val="TPnormalpuce1"/>
        <w:numPr>
          <w:ilvl w:val="1"/>
          <w:numId w:val="1"/>
        </w:numPr>
      </w:pPr>
      <w:r>
        <w:t>Nous ne précisons pas le package, nous lui demandons de descendre dans les packages jusqu’à trouver le nom de l’interface</w:t>
      </w:r>
    </w:p>
    <w:p w14:paraId="61151DDC" w14:textId="2CA0311A" w:rsidR="002D1335" w:rsidRDefault="002D1335" w:rsidP="002D1335">
      <w:pPr>
        <w:pStyle w:val="TPnormalpuce1"/>
        <w:numPr>
          <w:ilvl w:val="1"/>
          <w:numId w:val="1"/>
        </w:numPr>
      </w:pPr>
      <w:r>
        <w:t>Nous créons un début de nom de méthode : findByNote* pour englober les trois</w:t>
      </w:r>
    </w:p>
    <w:p w14:paraId="02276BC6" w14:textId="77777777" w:rsidR="002D1335" w:rsidRDefault="002D1335" w:rsidP="002D1335">
      <w:pPr>
        <w:pStyle w:val="TPnormalpuce1"/>
        <w:numPr>
          <w:ilvl w:val="1"/>
          <w:numId w:val="1"/>
        </w:numPr>
      </w:pPr>
      <w:r>
        <w:t>Nous ne précisons pas le type des paramètres (..) ; il n’est pas discriminant</w:t>
      </w:r>
    </w:p>
    <w:p w14:paraId="63A9AC29" w14:textId="77777777" w:rsidR="002D1335" w:rsidRDefault="002D1335" w:rsidP="002D1335"/>
    <w:p w14:paraId="21997C88" w14:textId="7C43C750" w:rsidR="005B45EC" w:rsidRDefault="00774B06" w:rsidP="00774B06">
      <w:pPr>
        <w:pStyle w:val="TPnormal"/>
      </w:pPr>
      <w:r>
        <w:t>Nous allons utiliser ces 2 pointcuts pour montrer qu’ils sont valides</w:t>
      </w:r>
    </w:p>
    <w:p w14:paraId="753AFDF3" w14:textId="77777777" w:rsidR="00562BB1" w:rsidRDefault="00562BB1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184B3B1C" w14:textId="5A151106" w:rsidR="005B45EC" w:rsidRDefault="005B45EC" w:rsidP="005B45EC">
      <w:pPr>
        <w:pStyle w:val="Titre1"/>
      </w:pPr>
      <w:r>
        <w:lastRenderedPageBreak/>
        <w:t>Advice</w:t>
      </w:r>
    </w:p>
    <w:p w14:paraId="16FAFE0E" w14:textId="77777777" w:rsidR="005B45EC" w:rsidRDefault="005B45EC" w:rsidP="005B45EC">
      <w:pPr>
        <w:pStyle w:val="TPnormal"/>
      </w:pPr>
      <w:r>
        <w:t>Nous voulons montrer les 5 types d’advices possibles :</w:t>
      </w:r>
    </w:p>
    <w:p w14:paraId="35F116FC" w14:textId="77777777" w:rsidR="005B45EC" w:rsidRDefault="005B45EC" w:rsidP="005B45EC">
      <w:pPr>
        <w:pStyle w:val="TPnormalpuce1"/>
      </w:pPr>
      <w:r>
        <w:t>Advice before</w:t>
      </w:r>
    </w:p>
    <w:p w14:paraId="7D0B885A" w14:textId="77777777" w:rsidR="005B45EC" w:rsidRDefault="005B45EC" w:rsidP="005B45EC">
      <w:pPr>
        <w:pStyle w:val="TPnormalpuce1"/>
      </w:pPr>
      <w:r>
        <w:t>Advice around</w:t>
      </w:r>
    </w:p>
    <w:p w14:paraId="3E7AD77C" w14:textId="77777777" w:rsidR="005B45EC" w:rsidRDefault="005B45EC" w:rsidP="005B45EC">
      <w:pPr>
        <w:pStyle w:val="TPnormalpuce1"/>
      </w:pPr>
      <w:r>
        <w:t>Advice after (FINALLY)</w:t>
      </w:r>
    </w:p>
    <w:p w14:paraId="45021523" w14:textId="77777777" w:rsidR="00706801" w:rsidRDefault="005B45EC" w:rsidP="00706801">
      <w:pPr>
        <w:pStyle w:val="TPnormalpuce1"/>
      </w:pPr>
      <w:r>
        <w:t>Advice returning (TRY avec valeur de retour)</w:t>
      </w:r>
    </w:p>
    <w:p w14:paraId="4EA1FB1C" w14:textId="3B3D9822" w:rsidR="002D1335" w:rsidRDefault="005B45EC" w:rsidP="00706801">
      <w:pPr>
        <w:pStyle w:val="TPnormalpuce1"/>
      </w:pPr>
      <w:r>
        <w:t>Advice throwing (CATCH – levée d’une exception)</w:t>
      </w:r>
    </w:p>
    <w:p w14:paraId="054314F0" w14:textId="77777777" w:rsidR="00774B06" w:rsidRDefault="00774B06" w:rsidP="00774B06">
      <w:pPr>
        <w:pStyle w:val="TPnormalpuce1"/>
        <w:numPr>
          <w:ilvl w:val="0"/>
          <w:numId w:val="0"/>
        </w:numPr>
        <w:ind w:left="720" w:hanging="360"/>
      </w:pPr>
    </w:p>
    <w:p w14:paraId="4684D831" w14:textId="1575E236" w:rsidR="00774B06" w:rsidRDefault="00774B06" w:rsidP="00715FAA">
      <w:pPr>
        <w:pStyle w:val="Titre2"/>
      </w:pPr>
      <w:r>
        <w:t>Advice before</w:t>
      </w:r>
    </w:p>
    <w:p w14:paraId="06510518" w14:textId="072A6B4F" w:rsidR="00715FAA" w:rsidRDefault="00E22542" w:rsidP="00E22542">
      <w:pPr>
        <w:pStyle w:val="TPnormalpuce1"/>
      </w:pPr>
      <w:r>
        <w:t>Ajouter une méthode pour capturer le nom de la méthode exécutée</w:t>
      </w:r>
    </w:p>
    <w:p w14:paraId="7C009B63" w14:textId="0FE3AA83" w:rsidR="00E22542" w:rsidRDefault="00E22542" w:rsidP="00E22542">
      <w:pPr>
        <w:pStyle w:val="TPnormalpuce1"/>
      </w:pPr>
      <w:r>
        <w:t>Utiliser @Before</w:t>
      </w:r>
    </w:p>
    <w:p w14:paraId="27135453" w14:textId="53053A69" w:rsidR="00E22542" w:rsidRDefault="00E22542" w:rsidP="00E22542">
      <w:pPr>
        <w:pStyle w:val="TPnormalpuce1"/>
      </w:pPr>
      <w:r>
        <w:t>Et notre premier pointcut :</w:t>
      </w:r>
    </w:p>
    <w:p w14:paraId="649FA3B3" w14:textId="7CE8B1BD" w:rsidR="00E22542" w:rsidRPr="00BC555D" w:rsidRDefault="00E22542" w:rsidP="00E2254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C555D">
        <w:rPr>
          <w:rFonts w:ascii="Consolas" w:hAnsi="Consolas"/>
          <w:color w:val="2A00FF"/>
          <w:sz w:val="16"/>
          <w:szCs w:val="16"/>
        </w:rPr>
        <w:t>execution(public * fr.eni.demo.dal.AvisRepository.findByNote*(int))</w:t>
      </w:r>
    </w:p>
    <w:p w14:paraId="39FF0A15" w14:textId="77777777" w:rsidR="00E22542" w:rsidRDefault="00E22542" w:rsidP="00E22542"/>
    <w:p w14:paraId="2EFBB40E" w14:textId="580E8F71" w:rsidR="00E22542" w:rsidRPr="00BC555D" w:rsidRDefault="00E22542" w:rsidP="0072451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6"/>
          <w:szCs w:val="16"/>
        </w:rPr>
      </w:pPr>
      <w:r w:rsidRPr="00BC555D">
        <w:rPr>
          <w:rFonts w:ascii="Consolas" w:hAnsi="Consolas"/>
          <w:color w:val="646464"/>
          <w:sz w:val="16"/>
          <w:szCs w:val="16"/>
        </w:rPr>
        <w:t>@Before</w:t>
      </w:r>
      <w:r w:rsidRPr="00BC555D">
        <w:rPr>
          <w:rFonts w:ascii="Consolas" w:hAnsi="Consolas"/>
          <w:color w:val="000000"/>
          <w:sz w:val="16"/>
          <w:szCs w:val="16"/>
        </w:rPr>
        <w:t>(</w:t>
      </w:r>
      <w:r w:rsidRPr="00BC555D">
        <w:rPr>
          <w:rFonts w:ascii="Consolas" w:hAnsi="Consolas"/>
          <w:color w:val="2A00FF"/>
          <w:sz w:val="16"/>
          <w:szCs w:val="16"/>
        </w:rPr>
        <w:t>"execution(public * fr.eni.demo.dal.AvisRepository.findByNote*(int))"</w:t>
      </w:r>
      <w:r w:rsidRPr="00BC555D">
        <w:rPr>
          <w:rFonts w:ascii="Consolas" w:hAnsi="Consolas"/>
          <w:color w:val="000000"/>
          <w:sz w:val="16"/>
          <w:szCs w:val="16"/>
        </w:rPr>
        <w:t>)</w:t>
      </w:r>
    </w:p>
    <w:p w14:paraId="09373895" w14:textId="77777777" w:rsidR="00E22542" w:rsidRPr="00BC555D" w:rsidRDefault="00E22542" w:rsidP="0072451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C555D">
        <w:rPr>
          <w:rFonts w:ascii="Consolas" w:hAnsi="Consolas"/>
          <w:color w:val="000000"/>
          <w:sz w:val="16"/>
          <w:szCs w:val="16"/>
        </w:rPr>
        <w:tab/>
      </w:r>
      <w:r w:rsidRPr="00BC555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BC555D">
        <w:rPr>
          <w:rFonts w:ascii="Consolas" w:hAnsi="Consolas"/>
          <w:color w:val="000000"/>
          <w:sz w:val="16"/>
          <w:szCs w:val="16"/>
        </w:rPr>
        <w:t xml:space="preserve"> </w:t>
      </w:r>
      <w:r w:rsidRPr="00BC555D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BC555D">
        <w:rPr>
          <w:rFonts w:ascii="Consolas" w:hAnsi="Consolas"/>
          <w:color w:val="000000"/>
          <w:sz w:val="16"/>
          <w:szCs w:val="16"/>
        </w:rPr>
        <w:t xml:space="preserve"> before(JoinPoint </w:t>
      </w:r>
      <w:r w:rsidRPr="00BC555D">
        <w:rPr>
          <w:rFonts w:ascii="Consolas" w:hAnsi="Consolas"/>
          <w:color w:val="6A3E3E"/>
          <w:sz w:val="16"/>
          <w:szCs w:val="16"/>
        </w:rPr>
        <w:t>jp</w:t>
      </w:r>
      <w:r w:rsidRPr="00BC555D">
        <w:rPr>
          <w:rFonts w:ascii="Consolas" w:hAnsi="Consolas"/>
          <w:color w:val="000000"/>
          <w:sz w:val="16"/>
          <w:szCs w:val="16"/>
        </w:rPr>
        <w:t>) {</w:t>
      </w:r>
    </w:p>
    <w:p w14:paraId="26826826" w14:textId="77777777" w:rsidR="00E22542" w:rsidRPr="00BC555D" w:rsidRDefault="00E22542" w:rsidP="0072451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C555D">
        <w:rPr>
          <w:rFonts w:ascii="Consolas" w:hAnsi="Consolas"/>
          <w:color w:val="000000"/>
          <w:sz w:val="16"/>
          <w:szCs w:val="16"/>
        </w:rPr>
        <w:tab/>
      </w:r>
      <w:r w:rsidRPr="00BC555D">
        <w:rPr>
          <w:rFonts w:ascii="Consolas" w:hAnsi="Consolas"/>
          <w:color w:val="000000"/>
          <w:sz w:val="16"/>
          <w:szCs w:val="16"/>
        </w:rPr>
        <w:tab/>
      </w:r>
      <w:r w:rsidRPr="00BC555D">
        <w:rPr>
          <w:rFonts w:ascii="Consolas" w:hAnsi="Consolas"/>
          <w:b/>
          <w:bCs/>
          <w:i/>
          <w:iCs/>
          <w:color w:val="0000C0"/>
          <w:sz w:val="16"/>
          <w:szCs w:val="16"/>
        </w:rPr>
        <w:t>log</w:t>
      </w:r>
      <w:r w:rsidRPr="00BC555D">
        <w:rPr>
          <w:rFonts w:ascii="Consolas" w:hAnsi="Consolas"/>
          <w:color w:val="000000"/>
          <w:sz w:val="16"/>
          <w:szCs w:val="16"/>
        </w:rPr>
        <w:t>.warn(</w:t>
      </w:r>
      <w:r w:rsidRPr="00BC555D">
        <w:rPr>
          <w:rFonts w:ascii="Consolas" w:hAnsi="Consolas"/>
          <w:color w:val="2A00FF"/>
          <w:sz w:val="16"/>
          <w:szCs w:val="16"/>
        </w:rPr>
        <w:t>"ENI AOP - @Before - "</w:t>
      </w:r>
      <w:r w:rsidRPr="00BC555D">
        <w:rPr>
          <w:rFonts w:ascii="Consolas" w:hAnsi="Consolas"/>
          <w:color w:val="000000"/>
          <w:sz w:val="16"/>
          <w:szCs w:val="16"/>
        </w:rPr>
        <w:t xml:space="preserve">+ </w:t>
      </w:r>
      <w:r w:rsidRPr="00BC555D">
        <w:rPr>
          <w:rFonts w:ascii="Consolas" w:hAnsi="Consolas"/>
          <w:color w:val="6A3E3E"/>
          <w:sz w:val="16"/>
          <w:szCs w:val="16"/>
        </w:rPr>
        <w:t>jp</w:t>
      </w:r>
      <w:r w:rsidRPr="00BC555D">
        <w:rPr>
          <w:rFonts w:ascii="Consolas" w:hAnsi="Consolas"/>
          <w:color w:val="000000"/>
          <w:sz w:val="16"/>
          <w:szCs w:val="16"/>
        </w:rPr>
        <w:t>.getSignature().getName());</w:t>
      </w:r>
    </w:p>
    <w:p w14:paraId="73E2403C" w14:textId="77777777" w:rsidR="00E22542" w:rsidRPr="00BC555D" w:rsidRDefault="00E22542" w:rsidP="0072451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C555D">
        <w:rPr>
          <w:rFonts w:ascii="Consolas" w:hAnsi="Consolas"/>
          <w:color w:val="000000"/>
          <w:sz w:val="16"/>
          <w:szCs w:val="16"/>
        </w:rPr>
        <w:tab/>
        <w:t>}</w:t>
      </w:r>
    </w:p>
    <w:p w14:paraId="1AA29C2C" w14:textId="0E7218DB" w:rsidR="00E22542" w:rsidRDefault="00724518" w:rsidP="00724518">
      <w:pPr>
        <w:pStyle w:val="TPnormalpuce1"/>
      </w:pPr>
      <w:r>
        <w:t>Elle prend en paramètre JoinPoint pour récupérer les informations de la méthode exécutée</w:t>
      </w:r>
    </w:p>
    <w:p w14:paraId="01C4704A" w14:textId="77777777" w:rsidR="00EF0414" w:rsidRDefault="00EF0414" w:rsidP="00EF0414"/>
    <w:p w14:paraId="4AE69088" w14:textId="55031FAE" w:rsidR="00284930" w:rsidRDefault="00284930" w:rsidP="00284930">
      <w:pPr>
        <w:pStyle w:val="Titre3"/>
      </w:pPr>
      <w:r>
        <w:t>Exécution :</w:t>
      </w:r>
    </w:p>
    <w:p w14:paraId="30959053" w14:textId="769A5766" w:rsidR="00135079" w:rsidRDefault="00B65B58" w:rsidP="00135079">
      <w:pPr>
        <w:pStyle w:val="TPnormalpuce1"/>
      </w:pPr>
      <w:r>
        <w:t>Lancer l’application</w:t>
      </w:r>
    </w:p>
    <w:p w14:paraId="216E8BCB" w14:textId="251EE23C" w:rsidR="00B65B58" w:rsidRDefault="00B65B58" w:rsidP="00135079">
      <w:pPr>
        <w:pStyle w:val="TPnormalpuce1"/>
      </w:pPr>
      <w:r>
        <w:t>Pensez à vous connecter à GitHub pour avoir le droit d’utiliser Swagger-UI</w:t>
      </w:r>
    </w:p>
    <w:p w14:paraId="3A9D0B00" w14:textId="66DC8257" w:rsidR="00B65B58" w:rsidRDefault="00B65B58" w:rsidP="00135079">
      <w:pPr>
        <w:pStyle w:val="TPnormalpuce1"/>
      </w:pPr>
      <w:r>
        <w:t>Tester findByNoteCours</w:t>
      </w:r>
    </w:p>
    <w:p w14:paraId="5D6C755F" w14:textId="4094D9C8" w:rsidR="00B65B58" w:rsidRDefault="00FD1196" w:rsidP="00B65B58">
      <w:r>
        <w:object w:dxaOrig="4320" w:dyaOrig="2343" w14:anchorId="36259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75pt;height:206.2pt" o:ole="" o:bordertopcolor="#c00000" o:borderleftcolor="#c00000" o:borderbottomcolor="#c00000" o:borderrightcolor="#c00000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25" DrawAspect="Content" ObjectID="_1756876350" r:id="rId13"/>
        </w:object>
      </w:r>
    </w:p>
    <w:p w14:paraId="7717D2D9" w14:textId="2A77814A" w:rsidR="00B65B58" w:rsidRDefault="00B65B58" w:rsidP="00B65B58">
      <w:pPr>
        <w:pStyle w:val="TPnormalpuce1"/>
      </w:pPr>
      <w:r>
        <w:t>Remarquez dans les logs de l’IDE </w:t>
      </w:r>
    </w:p>
    <w:p w14:paraId="4CE8D94A" w14:textId="13F4A9EF" w:rsidR="00B65B58" w:rsidRDefault="00B65B58" w:rsidP="00B65B58">
      <w:pPr>
        <w:pStyle w:val="TPnormalpuce1"/>
        <w:numPr>
          <w:ilvl w:val="1"/>
          <w:numId w:val="1"/>
        </w:numPr>
      </w:pPr>
      <w:r>
        <w:t xml:space="preserve">La trace </w:t>
      </w:r>
      <w:r w:rsidR="002434A6">
        <w:t>du @Before</w:t>
      </w:r>
      <w:r>
        <w:t xml:space="preserve"> avant la trace de MongoTemplate</w:t>
      </w:r>
    </w:p>
    <w:p w14:paraId="77B19A64" w14:textId="55DA0A78" w:rsidR="00B65B58" w:rsidRPr="00CD2D30" w:rsidRDefault="00B65B58" w:rsidP="00943E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D2D30">
        <w:rPr>
          <w:rFonts w:ascii="Consolas" w:hAnsi="Consolas"/>
          <w:color w:val="3A96DD"/>
          <w:sz w:val="16"/>
          <w:szCs w:val="16"/>
        </w:rPr>
        <w:t>fr.eni.demo.aop.LogAspect</w:t>
      </w:r>
      <w:r w:rsidRPr="00CD2D30">
        <w:rPr>
          <w:rFonts w:ascii="Consolas" w:hAnsi="Consolas"/>
          <w:color w:val="000000"/>
          <w:sz w:val="16"/>
          <w:szCs w:val="16"/>
        </w:rPr>
        <w:tab/>
      </w:r>
      <w:r w:rsidRPr="00CD2D30">
        <w:rPr>
          <w:rFonts w:ascii="Consolas" w:hAnsi="Consolas"/>
          <w:color w:val="000000"/>
          <w:sz w:val="16"/>
          <w:szCs w:val="16"/>
        </w:rPr>
        <w:tab/>
        <w:t>ENI AOP - @Before - findByNoteCours</w:t>
      </w:r>
    </w:p>
    <w:p w14:paraId="737CF63F" w14:textId="2AA3E92D" w:rsidR="00B65B58" w:rsidRPr="00CD2D30" w:rsidRDefault="00B65B58" w:rsidP="00943E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D2D30">
        <w:rPr>
          <w:rFonts w:ascii="Consolas" w:hAnsi="Consolas"/>
          <w:color w:val="3A96DD"/>
          <w:sz w:val="16"/>
          <w:szCs w:val="16"/>
        </w:rPr>
        <w:t xml:space="preserve">o.s.data.mongodb.core.MongoTemplate     </w:t>
      </w:r>
      <w:r w:rsidRPr="00CD2D30">
        <w:rPr>
          <w:rFonts w:ascii="Consolas" w:hAnsi="Consolas"/>
          <w:color w:val="000000"/>
          <w:sz w:val="16"/>
          <w:szCs w:val="16"/>
        </w:rPr>
        <w:t>find using query: { "course_note" : 2} fields: Document{{}} for class: class fr.eni.demo.bo.Avis in collection: reviews</w:t>
      </w:r>
    </w:p>
    <w:p w14:paraId="378FC719" w14:textId="25D3FABE" w:rsidR="009501FE" w:rsidRDefault="009501FE" w:rsidP="009501FE">
      <w:pPr>
        <w:pStyle w:val="Titre2"/>
      </w:pPr>
      <w:r>
        <w:lastRenderedPageBreak/>
        <w:t>Advice arounds</w:t>
      </w:r>
    </w:p>
    <w:p w14:paraId="21D5D038" w14:textId="268032F0" w:rsidR="009501FE" w:rsidRDefault="009501FE" w:rsidP="009501FE">
      <w:pPr>
        <w:pStyle w:val="TPnormalpuce1"/>
      </w:pPr>
      <w:r>
        <w:t xml:space="preserve">Ajouter une méthode </w:t>
      </w:r>
      <w:r w:rsidR="006C69E0">
        <w:t>pour tracer le temps d’exécution de la méthode appelée</w:t>
      </w:r>
    </w:p>
    <w:p w14:paraId="22A1A86C" w14:textId="1741DA1B" w:rsidR="009501FE" w:rsidRDefault="009501FE" w:rsidP="009501FE">
      <w:pPr>
        <w:pStyle w:val="TPnormalpuce1"/>
      </w:pPr>
      <w:r>
        <w:t>Utiliser @</w:t>
      </w:r>
      <w:r w:rsidR="006C69E0">
        <w:t>Around</w:t>
      </w:r>
    </w:p>
    <w:p w14:paraId="2EC6F3ED" w14:textId="12886417" w:rsidR="009501FE" w:rsidRDefault="009501FE" w:rsidP="009501FE">
      <w:pPr>
        <w:pStyle w:val="TPnormalpuce1"/>
      </w:pPr>
      <w:r>
        <w:t xml:space="preserve">Et notre </w:t>
      </w:r>
      <w:r w:rsidR="003073A5">
        <w:t>second</w:t>
      </w:r>
      <w:r>
        <w:t xml:space="preserve"> pointcut :</w:t>
      </w:r>
    </w:p>
    <w:p w14:paraId="1D09326C" w14:textId="5F4F4AE0" w:rsidR="003073A5" w:rsidRPr="00394E5C" w:rsidRDefault="003073A5" w:rsidP="003073A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94E5C">
        <w:rPr>
          <w:rFonts w:ascii="Consolas" w:hAnsi="Consolas"/>
          <w:color w:val="2A00FF"/>
          <w:sz w:val="18"/>
          <w:szCs w:val="18"/>
        </w:rPr>
        <w:t>execution(public * *..AvisRepository.findByNote*(..))</w:t>
      </w:r>
    </w:p>
    <w:p w14:paraId="12EA1454" w14:textId="0F7FB554" w:rsidR="009501FE" w:rsidRDefault="00AA623B" w:rsidP="00AA623B">
      <w:pPr>
        <w:pStyle w:val="TPnormalpuce1"/>
      </w:pPr>
      <w:r>
        <w:t>Elle prend en paramètre ProceedingJoinPoint</w:t>
      </w:r>
    </w:p>
    <w:p w14:paraId="34075979" w14:textId="1A717716" w:rsidR="00AA623B" w:rsidRDefault="00AA623B" w:rsidP="00AA623B">
      <w:pPr>
        <w:pStyle w:val="TPnormalpuce1"/>
        <w:numPr>
          <w:ilvl w:val="1"/>
          <w:numId w:val="1"/>
        </w:numPr>
      </w:pPr>
      <w:r>
        <w:t>Pour appeler la méthode d’origine</w:t>
      </w:r>
    </w:p>
    <w:p w14:paraId="1FCE29DF" w14:textId="626DC38D" w:rsidR="00AA623B" w:rsidRDefault="00AA623B" w:rsidP="00AA623B">
      <w:pPr>
        <w:pStyle w:val="TPnormalpuce1"/>
      </w:pPr>
      <w:r>
        <w:t>Elle propage les exceptions : Throwable</w:t>
      </w:r>
    </w:p>
    <w:p w14:paraId="3ED25A6E" w14:textId="3D160617" w:rsidR="009501FE" w:rsidRPr="00FE27FD" w:rsidRDefault="009501FE" w:rsidP="00BD121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color w:val="646464"/>
          <w:sz w:val="16"/>
          <w:szCs w:val="16"/>
        </w:rPr>
        <w:t>@Around</w:t>
      </w:r>
      <w:r w:rsidRPr="00FE27FD">
        <w:rPr>
          <w:rFonts w:ascii="Consolas" w:hAnsi="Consolas"/>
          <w:color w:val="000000"/>
          <w:sz w:val="16"/>
          <w:szCs w:val="16"/>
        </w:rPr>
        <w:t>(value=</w:t>
      </w:r>
      <w:r w:rsidRPr="00FE27FD">
        <w:rPr>
          <w:rFonts w:ascii="Consolas" w:hAnsi="Consolas"/>
          <w:color w:val="2A00FF"/>
          <w:sz w:val="16"/>
          <w:szCs w:val="16"/>
        </w:rPr>
        <w:t>"execution(public * *..AvisRepository.findByNote*(..))"</w:t>
      </w:r>
      <w:r w:rsidRPr="00FE27FD">
        <w:rPr>
          <w:rFonts w:ascii="Consolas" w:hAnsi="Consolas"/>
          <w:color w:val="000000"/>
          <w:sz w:val="16"/>
          <w:szCs w:val="16"/>
        </w:rPr>
        <w:t>)</w:t>
      </w:r>
    </w:p>
    <w:p w14:paraId="26E410A5" w14:textId="08E31FE9" w:rsidR="009501FE" w:rsidRPr="00FE27FD" w:rsidRDefault="009501FE" w:rsidP="00BD121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FE27FD">
        <w:rPr>
          <w:rFonts w:ascii="Consolas" w:hAnsi="Consolas"/>
          <w:color w:val="000000"/>
          <w:sz w:val="16"/>
          <w:szCs w:val="16"/>
        </w:rPr>
        <w:t xml:space="preserve"> Object around(ProceedingJoinPoint </w:t>
      </w:r>
      <w:r w:rsidRPr="00FE27FD">
        <w:rPr>
          <w:rFonts w:ascii="Consolas" w:hAnsi="Consolas"/>
          <w:color w:val="6A3E3E"/>
          <w:sz w:val="16"/>
          <w:szCs w:val="16"/>
        </w:rPr>
        <w:t>call</w:t>
      </w:r>
      <w:r w:rsidRPr="00FE27FD">
        <w:rPr>
          <w:rFonts w:ascii="Consolas" w:hAnsi="Consolas"/>
          <w:color w:val="000000"/>
          <w:sz w:val="16"/>
          <w:szCs w:val="16"/>
        </w:rPr>
        <w:t xml:space="preserve">) </w:t>
      </w:r>
      <w:r w:rsidRPr="00FE27FD">
        <w:rPr>
          <w:rFonts w:ascii="Consolas" w:hAnsi="Consolas"/>
          <w:b/>
          <w:bCs/>
          <w:color w:val="7F0055"/>
          <w:sz w:val="16"/>
          <w:szCs w:val="16"/>
        </w:rPr>
        <w:t>throws</w:t>
      </w:r>
      <w:r w:rsidRPr="00FE27FD">
        <w:rPr>
          <w:rFonts w:ascii="Consolas" w:hAnsi="Consolas"/>
          <w:color w:val="000000"/>
          <w:sz w:val="16"/>
          <w:szCs w:val="16"/>
        </w:rPr>
        <w:t xml:space="preserve"> Throwable {</w:t>
      </w:r>
    </w:p>
    <w:p w14:paraId="165F45E3" w14:textId="0C4BDD4D" w:rsidR="009501FE" w:rsidRPr="00FE27FD" w:rsidRDefault="009501FE" w:rsidP="00BD121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color w:val="000000"/>
          <w:sz w:val="16"/>
          <w:szCs w:val="16"/>
        </w:rPr>
        <w:tab/>
        <w:t xml:space="preserve">Object </w:t>
      </w:r>
      <w:r w:rsidRPr="00FE27FD">
        <w:rPr>
          <w:rFonts w:ascii="Consolas" w:hAnsi="Consolas"/>
          <w:color w:val="6A3E3E"/>
          <w:sz w:val="16"/>
          <w:szCs w:val="16"/>
        </w:rPr>
        <w:t>result</w:t>
      </w:r>
      <w:r w:rsidRPr="00FE27FD">
        <w:rPr>
          <w:rFonts w:ascii="Consolas" w:hAnsi="Consolas"/>
          <w:color w:val="000000"/>
          <w:sz w:val="16"/>
          <w:szCs w:val="16"/>
        </w:rPr>
        <w:t xml:space="preserve"> = </w:t>
      </w:r>
      <w:r w:rsidRPr="00FE27FD">
        <w:rPr>
          <w:rFonts w:ascii="Consolas" w:hAnsi="Consolas"/>
          <w:b/>
          <w:bCs/>
          <w:color w:val="7F0055"/>
          <w:sz w:val="16"/>
          <w:szCs w:val="16"/>
        </w:rPr>
        <w:t>null</w:t>
      </w:r>
      <w:r w:rsidRPr="00FE27FD">
        <w:rPr>
          <w:rFonts w:ascii="Consolas" w:hAnsi="Consolas"/>
          <w:color w:val="000000"/>
          <w:sz w:val="16"/>
          <w:szCs w:val="16"/>
        </w:rPr>
        <w:t>;</w:t>
      </w:r>
    </w:p>
    <w:p w14:paraId="6008D4ED" w14:textId="55759A87" w:rsidR="009501FE" w:rsidRPr="00FE27FD" w:rsidRDefault="009501FE" w:rsidP="00BD121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color w:val="000000"/>
          <w:sz w:val="16"/>
          <w:szCs w:val="16"/>
        </w:rPr>
        <w:tab/>
      </w:r>
      <w:r w:rsidRPr="00FE27FD">
        <w:rPr>
          <w:rFonts w:ascii="Consolas" w:hAnsi="Consolas"/>
          <w:b/>
          <w:bCs/>
          <w:color w:val="7F0055"/>
          <w:sz w:val="16"/>
          <w:szCs w:val="16"/>
        </w:rPr>
        <w:t>long</w:t>
      </w:r>
      <w:r w:rsidRPr="00FE27FD">
        <w:rPr>
          <w:rFonts w:ascii="Consolas" w:hAnsi="Consolas"/>
          <w:color w:val="000000"/>
          <w:sz w:val="16"/>
          <w:szCs w:val="16"/>
        </w:rPr>
        <w:t xml:space="preserve"> </w:t>
      </w:r>
      <w:r w:rsidRPr="00FE27FD">
        <w:rPr>
          <w:rFonts w:ascii="Consolas" w:hAnsi="Consolas"/>
          <w:color w:val="6A3E3E"/>
          <w:sz w:val="16"/>
          <w:szCs w:val="16"/>
        </w:rPr>
        <w:t>before</w:t>
      </w:r>
      <w:r w:rsidRPr="00FE27FD">
        <w:rPr>
          <w:rFonts w:ascii="Consolas" w:hAnsi="Consolas"/>
          <w:color w:val="000000"/>
          <w:sz w:val="16"/>
          <w:szCs w:val="16"/>
        </w:rPr>
        <w:t xml:space="preserve"> = System.</w:t>
      </w:r>
      <w:r w:rsidRPr="00FE27FD">
        <w:rPr>
          <w:rFonts w:ascii="Consolas" w:hAnsi="Consolas"/>
          <w:i/>
          <w:iCs/>
          <w:color w:val="000000"/>
          <w:sz w:val="16"/>
          <w:szCs w:val="16"/>
        </w:rPr>
        <w:t>currentTimeMillis</w:t>
      </w:r>
      <w:r w:rsidRPr="00FE27FD">
        <w:rPr>
          <w:rFonts w:ascii="Consolas" w:hAnsi="Consolas"/>
          <w:color w:val="000000"/>
          <w:sz w:val="16"/>
          <w:szCs w:val="16"/>
        </w:rPr>
        <w:t>();</w:t>
      </w:r>
    </w:p>
    <w:p w14:paraId="4DDD8288" w14:textId="77777777" w:rsidR="009501FE" w:rsidRPr="00FE27FD" w:rsidRDefault="009501FE" w:rsidP="00BD121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45E56D9A" w14:textId="7B2FAA2F" w:rsidR="009501FE" w:rsidRPr="00FE27FD" w:rsidRDefault="009501FE" w:rsidP="00BD121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color w:val="000000"/>
          <w:sz w:val="16"/>
          <w:szCs w:val="16"/>
        </w:rPr>
        <w:tab/>
      </w:r>
      <w:r w:rsidRPr="00FE27FD">
        <w:rPr>
          <w:rFonts w:ascii="Consolas" w:hAnsi="Consolas"/>
          <w:color w:val="6A3E3E"/>
          <w:sz w:val="16"/>
          <w:szCs w:val="16"/>
        </w:rPr>
        <w:t>result</w:t>
      </w:r>
      <w:r w:rsidRPr="00FE27FD">
        <w:rPr>
          <w:rFonts w:ascii="Consolas" w:hAnsi="Consolas"/>
          <w:color w:val="000000"/>
          <w:sz w:val="16"/>
          <w:szCs w:val="16"/>
        </w:rPr>
        <w:t xml:space="preserve"> = </w:t>
      </w:r>
      <w:r w:rsidRPr="00FE27FD">
        <w:rPr>
          <w:rFonts w:ascii="Consolas" w:hAnsi="Consolas"/>
          <w:color w:val="6A3E3E"/>
          <w:sz w:val="16"/>
          <w:szCs w:val="16"/>
        </w:rPr>
        <w:t>call</w:t>
      </w:r>
      <w:r w:rsidRPr="00FE27FD">
        <w:rPr>
          <w:rFonts w:ascii="Consolas" w:hAnsi="Consolas"/>
          <w:color w:val="000000"/>
          <w:sz w:val="16"/>
          <w:szCs w:val="16"/>
        </w:rPr>
        <w:t>.proceed();</w:t>
      </w:r>
    </w:p>
    <w:p w14:paraId="0DAA90C1" w14:textId="6EA0CE79" w:rsidR="009501FE" w:rsidRPr="00FE27FD" w:rsidRDefault="009501FE" w:rsidP="00BD121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color w:val="000000"/>
          <w:sz w:val="16"/>
          <w:szCs w:val="16"/>
        </w:rPr>
        <w:tab/>
      </w:r>
      <w:r w:rsidRPr="00FE27FD">
        <w:rPr>
          <w:rFonts w:ascii="Consolas" w:hAnsi="Consolas"/>
          <w:b/>
          <w:bCs/>
          <w:color w:val="7F0055"/>
          <w:sz w:val="16"/>
          <w:szCs w:val="16"/>
        </w:rPr>
        <w:t>long</w:t>
      </w:r>
      <w:r w:rsidRPr="00FE27FD">
        <w:rPr>
          <w:rFonts w:ascii="Consolas" w:hAnsi="Consolas"/>
          <w:color w:val="000000"/>
          <w:sz w:val="16"/>
          <w:szCs w:val="16"/>
        </w:rPr>
        <w:t xml:space="preserve"> </w:t>
      </w:r>
      <w:r w:rsidRPr="00FE27FD">
        <w:rPr>
          <w:rFonts w:ascii="Consolas" w:hAnsi="Consolas"/>
          <w:color w:val="6A3E3E"/>
          <w:sz w:val="16"/>
          <w:szCs w:val="16"/>
        </w:rPr>
        <w:t>after</w:t>
      </w:r>
      <w:r w:rsidRPr="00FE27FD">
        <w:rPr>
          <w:rFonts w:ascii="Consolas" w:hAnsi="Consolas"/>
          <w:color w:val="000000"/>
          <w:sz w:val="16"/>
          <w:szCs w:val="16"/>
        </w:rPr>
        <w:t xml:space="preserve"> = System.</w:t>
      </w:r>
      <w:r w:rsidRPr="00FE27FD">
        <w:rPr>
          <w:rFonts w:ascii="Consolas" w:hAnsi="Consolas"/>
          <w:i/>
          <w:iCs/>
          <w:color w:val="000000"/>
          <w:sz w:val="16"/>
          <w:szCs w:val="16"/>
        </w:rPr>
        <w:t>currentTimeMillis</w:t>
      </w:r>
      <w:r w:rsidRPr="00FE27FD">
        <w:rPr>
          <w:rFonts w:ascii="Consolas" w:hAnsi="Consolas"/>
          <w:color w:val="000000"/>
          <w:sz w:val="16"/>
          <w:szCs w:val="16"/>
        </w:rPr>
        <w:t>();</w:t>
      </w:r>
    </w:p>
    <w:p w14:paraId="637FED7D" w14:textId="2A1DEC79" w:rsidR="009501FE" w:rsidRPr="00FE27FD" w:rsidRDefault="009501FE" w:rsidP="00BD121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color w:val="000000"/>
          <w:sz w:val="16"/>
          <w:szCs w:val="16"/>
        </w:rPr>
        <w:tab/>
      </w:r>
      <w:r w:rsidRPr="00FE27FD">
        <w:rPr>
          <w:rFonts w:ascii="Consolas" w:hAnsi="Consolas"/>
          <w:b/>
          <w:bCs/>
          <w:color w:val="7F0055"/>
          <w:sz w:val="16"/>
          <w:szCs w:val="16"/>
        </w:rPr>
        <w:t>long</w:t>
      </w:r>
      <w:r w:rsidRPr="00FE27FD">
        <w:rPr>
          <w:rFonts w:ascii="Consolas" w:hAnsi="Consolas"/>
          <w:color w:val="000000"/>
          <w:sz w:val="16"/>
          <w:szCs w:val="16"/>
        </w:rPr>
        <w:t xml:space="preserve"> </w:t>
      </w:r>
      <w:r w:rsidRPr="00FE27FD">
        <w:rPr>
          <w:rFonts w:ascii="Consolas" w:hAnsi="Consolas"/>
          <w:color w:val="6A3E3E"/>
          <w:sz w:val="16"/>
          <w:szCs w:val="16"/>
        </w:rPr>
        <w:t>duration</w:t>
      </w:r>
      <w:r w:rsidRPr="00FE27FD">
        <w:rPr>
          <w:rFonts w:ascii="Consolas" w:hAnsi="Consolas"/>
          <w:color w:val="000000"/>
          <w:sz w:val="16"/>
          <w:szCs w:val="16"/>
        </w:rPr>
        <w:t xml:space="preserve"> = </w:t>
      </w:r>
      <w:r w:rsidRPr="00FE27FD">
        <w:rPr>
          <w:rFonts w:ascii="Consolas" w:hAnsi="Consolas"/>
          <w:color w:val="6A3E3E"/>
          <w:sz w:val="16"/>
          <w:szCs w:val="16"/>
        </w:rPr>
        <w:t>after</w:t>
      </w:r>
      <w:r w:rsidRPr="00FE27FD">
        <w:rPr>
          <w:rFonts w:ascii="Consolas" w:hAnsi="Consolas"/>
          <w:color w:val="000000"/>
          <w:sz w:val="16"/>
          <w:szCs w:val="16"/>
        </w:rPr>
        <w:t xml:space="preserve"> - </w:t>
      </w:r>
      <w:r w:rsidRPr="00FE27FD">
        <w:rPr>
          <w:rFonts w:ascii="Consolas" w:hAnsi="Consolas"/>
          <w:color w:val="6A3E3E"/>
          <w:sz w:val="16"/>
          <w:szCs w:val="16"/>
        </w:rPr>
        <w:t>before</w:t>
      </w:r>
      <w:r w:rsidRPr="00FE27FD">
        <w:rPr>
          <w:rFonts w:ascii="Consolas" w:hAnsi="Consolas"/>
          <w:color w:val="000000"/>
          <w:sz w:val="16"/>
          <w:szCs w:val="16"/>
        </w:rPr>
        <w:t>;</w:t>
      </w:r>
    </w:p>
    <w:p w14:paraId="0E1F907F" w14:textId="5905A2D1" w:rsidR="009501FE" w:rsidRPr="00FE27FD" w:rsidRDefault="009501FE" w:rsidP="00BD121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color w:val="000000"/>
          <w:sz w:val="16"/>
          <w:szCs w:val="16"/>
        </w:rPr>
        <w:tab/>
        <w:t xml:space="preserve">String </w:t>
      </w:r>
      <w:r w:rsidRPr="00FE27FD">
        <w:rPr>
          <w:rFonts w:ascii="Consolas" w:hAnsi="Consolas"/>
          <w:color w:val="6A3E3E"/>
          <w:sz w:val="16"/>
          <w:szCs w:val="16"/>
        </w:rPr>
        <w:t>nomMethode</w:t>
      </w:r>
      <w:r w:rsidRPr="00FE27FD">
        <w:rPr>
          <w:rFonts w:ascii="Consolas" w:hAnsi="Consolas"/>
          <w:color w:val="000000"/>
          <w:sz w:val="16"/>
          <w:szCs w:val="16"/>
        </w:rPr>
        <w:t xml:space="preserve"> = </w:t>
      </w:r>
      <w:r w:rsidRPr="00FE27FD">
        <w:rPr>
          <w:rFonts w:ascii="Consolas" w:hAnsi="Consolas"/>
          <w:color w:val="6A3E3E"/>
          <w:sz w:val="16"/>
          <w:szCs w:val="16"/>
        </w:rPr>
        <w:t>call</w:t>
      </w:r>
      <w:r w:rsidRPr="00FE27FD">
        <w:rPr>
          <w:rFonts w:ascii="Consolas" w:hAnsi="Consolas"/>
          <w:color w:val="000000"/>
          <w:sz w:val="16"/>
          <w:szCs w:val="16"/>
        </w:rPr>
        <w:t xml:space="preserve">.getSignature().getDeclaringTypeName() + </w:t>
      </w:r>
      <w:r w:rsidRPr="00FE27FD">
        <w:rPr>
          <w:rFonts w:ascii="Consolas" w:hAnsi="Consolas"/>
          <w:color w:val="2A00FF"/>
          <w:sz w:val="16"/>
          <w:szCs w:val="16"/>
        </w:rPr>
        <w:t>"/"</w:t>
      </w:r>
      <w:r w:rsidR="003D519D" w:rsidRPr="00FE27FD">
        <w:rPr>
          <w:rFonts w:ascii="Consolas" w:hAnsi="Consolas"/>
          <w:color w:val="2A00FF"/>
          <w:sz w:val="16"/>
          <w:szCs w:val="16"/>
        </w:rPr>
        <w:t xml:space="preserve"> </w:t>
      </w:r>
      <w:r w:rsidRPr="00FE27FD">
        <w:rPr>
          <w:rFonts w:ascii="Consolas" w:hAnsi="Consolas"/>
          <w:color w:val="000000"/>
          <w:sz w:val="16"/>
          <w:szCs w:val="16"/>
        </w:rPr>
        <w:t xml:space="preserve">+ </w:t>
      </w:r>
      <w:r w:rsidRPr="00FE27FD">
        <w:rPr>
          <w:rFonts w:ascii="Consolas" w:hAnsi="Consolas"/>
          <w:color w:val="6A3E3E"/>
          <w:sz w:val="16"/>
          <w:szCs w:val="16"/>
        </w:rPr>
        <w:t>call</w:t>
      </w:r>
      <w:r w:rsidRPr="00FE27FD">
        <w:rPr>
          <w:rFonts w:ascii="Consolas" w:hAnsi="Consolas"/>
          <w:color w:val="000000"/>
          <w:sz w:val="16"/>
          <w:szCs w:val="16"/>
        </w:rPr>
        <w:t>.getSignature().getName();</w:t>
      </w:r>
    </w:p>
    <w:p w14:paraId="6BF71BDF" w14:textId="484402FE" w:rsidR="009501FE" w:rsidRPr="00FE27FD" w:rsidRDefault="009501FE" w:rsidP="00BD121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color w:val="000000"/>
          <w:sz w:val="16"/>
          <w:szCs w:val="16"/>
        </w:rPr>
        <w:tab/>
      </w:r>
      <w:r w:rsidRPr="00FE27FD">
        <w:rPr>
          <w:rFonts w:ascii="Consolas" w:hAnsi="Consolas"/>
          <w:b/>
          <w:bCs/>
          <w:i/>
          <w:iCs/>
          <w:color w:val="0000C0"/>
          <w:sz w:val="16"/>
          <w:szCs w:val="16"/>
        </w:rPr>
        <w:t>log</w:t>
      </w:r>
      <w:r w:rsidRPr="00FE27FD">
        <w:rPr>
          <w:rFonts w:ascii="Consolas" w:hAnsi="Consolas"/>
          <w:color w:val="000000"/>
          <w:sz w:val="16"/>
          <w:szCs w:val="16"/>
        </w:rPr>
        <w:t>.warn(</w:t>
      </w:r>
      <w:r w:rsidRPr="00FE27FD">
        <w:rPr>
          <w:rFonts w:ascii="Consolas" w:hAnsi="Consolas"/>
          <w:color w:val="2A00FF"/>
          <w:sz w:val="16"/>
          <w:szCs w:val="16"/>
        </w:rPr>
        <w:t>"ENI AOP - @Around - "</w:t>
      </w:r>
      <w:r w:rsidRPr="00FE27FD">
        <w:rPr>
          <w:rFonts w:ascii="Consolas" w:hAnsi="Consolas"/>
          <w:color w:val="000000"/>
          <w:sz w:val="16"/>
          <w:szCs w:val="16"/>
        </w:rPr>
        <w:t xml:space="preserve"> + </w:t>
      </w:r>
      <w:r w:rsidRPr="00FE27FD">
        <w:rPr>
          <w:rFonts w:ascii="Consolas" w:hAnsi="Consolas"/>
          <w:color w:val="6A3E3E"/>
          <w:sz w:val="16"/>
          <w:szCs w:val="16"/>
        </w:rPr>
        <w:t>nomMethode</w:t>
      </w:r>
      <w:r w:rsidRPr="00FE27FD">
        <w:rPr>
          <w:rFonts w:ascii="Consolas" w:hAnsi="Consolas"/>
          <w:color w:val="000000"/>
          <w:sz w:val="16"/>
          <w:szCs w:val="16"/>
        </w:rPr>
        <w:t xml:space="preserve"> + </w:t>
      </w:r>
      <w:r w:rsidRPr="00FE27FD">
        <w:rPr>
          <w:rFonts w:ascii="Consolas" w:hAnsi="Consolas"/>
          <w:color w:val="2A00FF"/>
          <w:sz w:val="16"/>
          <w:szCs w:val="16"/>
        </w:rPr>
        <w:t>":"</w:t>
      </w:r>
      <w:r w:rsidRPr="00FE27FD">
        <w:rPr>
          <w:rFonts w:ascii="Consolas" w:hAnsi="Consolas"/>
          <w:color w:val="000000"/>
          <w:sz w:val="16"/>
          <w:szCs w:val="16"/>
        </w:rPr>
        <w:t xml:space="preserve"> + </w:t>
      </w:r>
      <w:r w:rsidRPr="00FE27FD">
        <w:rPr>
          <w:rFonts w:ascii="Consolas" w:hAnsi="Consolas"/>
          <w:color w:val="6A3E3E"/>
          <w:sz w:val="16"/>
          <w:szCs w:val="16"/>
        </w:rPr>
        <w:t>duration</w:t>
      </w:r>
      <w:r w:rsidRPr="00FE27FD">
        <w:rPr>
          <w:rFonts w:ascii="Consolas" w:hAnsi="Consolas"/>
          <w:color w:val="000000"/>
          <w:sz w:val="16"/>
          <w:szCs w:val="16"/>
        </w:rPr>
        <w:t xml:space="preserve"> + </w:t>
      </w:r>
      <w:r w:rsidRPr="00FE27FD">
        <w:rPr>
          <w:rFonts w:ascii="Consolas" w:hAnsi="Consolas"/>
          <w:color w:val="2A00FF"/>
          <w:sz w:val="16"/>
          <w:szCs w:val="16"/>
        </w:rPr>
        <w:t>" ms"</w:t>
      </w:r>
      <w:r w:rsidRPr="00FE27FD">
        <w:rPr>
          <w:rFonts w:ascii="Consolas" w:hAnsi="Consolas"/>
          <w:color w:val="000000"/>
          <w:sz w:val="16"/>
          <w:szCs w:val="16"/>
        </w:rPr>
        <w:t>);</w:t>
      </w:r>
    </w:p>
    <w:p w14:paraId="01F51BA6" w14:textId="7433A6A8" w:rsidR="009501FE" w:rsidRPr="00FE27FD" w:rsidRDefault="009501FE" w:rsidP="00BD121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color w:val="000000"/>
          <w:sz w:val="16"/>
          <w:szCs w:val="16"/>
        </w:rPr>
        <w:tab/>
      </w:r>
      <w:r w:rsidRPr="00FE27FD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FE27FD">
        <w:rPr>
          <w:rFonts w:ascii="Consolas" w:hAnsi="Consolas"/>
          <w:color w:val="000000"/>
          <w:sz w:val="16"/>
          <w:szCs w:val="16"/>
        </w:rPr>
        <w:t xml:space="preserve"> </w:t>
      </w:r>
      <w:r w:rsidRPr="00FE27FD">
        <w:rPr>
          <w:rFonts w:ascii="Consolas" w:hAnsi="Consolas"/>
          <w:color w:val="6A3E3E"/>
          <w:sz w:val="16"/>
          <w:szCs w:val="16"/>
        </w:rPr>
        <w:t>result</w:t>
      </w:r>
      <w:r w:rsidRPr="00FE27FD">
        <w:rPr>
          <w:rFonts w:ascii="Consolas" w:hAnsi="Consolas"/>
          <w:color w:val="000000"/>
          <w:sz w:val="16"/>
          <w:szCs w:val="16"/>
        </w:rPr>
        <w:t>;</w:t>
      </w:r>
    </w:p>
    <w:p w14:paraId="2F8A7428" w14:textId="7C8D79CE" w:rsidR="009501FE" w:rsidRDefault="009501FE" w:rsidP="00BD121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color w:val="000000"/>
          <w:sz w:val="16"/>
          <w:szCs w:val="16"/>
        </w:rPr>
        <w:t>}</w:t>
      </w:r>
    </w:p>
    <w:p w14:paraId="7A963719" w14:textId="77777777" w:rsidR="00234321" w:rsidRPr="00FE27FD" w:rsidRDefault="00234321" w:rsidP="00234321"/>
    <w:p w14:paraId="07165A19" w14:textId="77777777" w:rsidR="009501FE" w:rsidRDefault="009501FE" w:rsidP="009501FE">
      <w:pPr>
        <w:pStyle w:val="Titre3"/>
      </w:pPr>
      <w:r>
        <w:t>Exécution :</w:t>
      </w:r>
    </w:p>
    <w:p w14:paraId="6F4803F4" w14:textId="7C5F5636" w:rsidR="009501FE" w:rsidRDefault="009501FE" w:rsidP="009501FE">
      <w:pPr>
        <w:pStyle w:val="TPnormalpuce1"/>
      </w:pPr>
      <w:r>
        <w:t>Tester findByNoteCours</w:t>
      </w:r>
      <w:r w:rsidR="00CF7EBB">
        <w:t>GreaterThan</w:t>
      </w:r>
    </w:p>
    <w:p w14:paraId="17FD7E00" w14:textId="05153978" w:rsidR="00604C63" w:rsidRDefault="00845B2E" w:rsidP="00604C63">
      <w:r>
        <w:rPr>
          <w:noProof/>
        </w:rPr>
        <w:drawing>
          <wp:inline distT="0" distB="0" distL="0" distR="0" wp14:anchorId="65EFAE76" wp14:editId="3FB68991">
            <wp:extent cx="5006303" cy="3528822"/>
            <wp:effectExtent l="19050" t="19050" r="23495" b="14605"/>
            <wp:docPr id="176739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70" cy="3555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2CD42C" w14:textId="77777777" w:rsidR="00461FF5" w:rsidRDefault="00461FF5" w:rsidP="00461FF5">
      <w:pPr>
        <w:pStyle w:val="TPnormalpuce1"/>
      </w:pPr>
      <w:r>
        <w:t>Remarquez dans les logs de l’IDE </w:t>
      </w:r>
    </w:p>
    <w:p w14:paraId="43D46A0F" w14:textId="6FF221B6" w:rsidR="00461FF5" w:rsidRDefault="00D57E96" w:rsidP="00461FF5">
      <w:pPr>
        <w:pStyle w:val="TPnormalpuce1"/>
        <w:numPr>
          <w:ilvl w:val="1"/>
          <w:numId w:val="1"/>
        </w:numPr>
      </w:pPr>
      <w:r>
        <w:t xml:space="preserve">Vous avez les traces </w:t>
      </w:r>
      <w:r w:rsidR="00AF1A40">
        <w:t>de</w:t>
      </w:r>
      <w:r>
        <w:t xml:space="preserve"> @Before et </w:t>
      </w:r>
      <w:r w:rsidR="00CD5A52">
        <w:t>@Around</w:t>
      </w:r>
    </w:p>
    <w:p w14:paraId="7E6D2B01" w14:textId="50499F77" w:rsidR="00943E5A" w:rsidRPr="00FE27FD" w:rsidRDefault="00943E5A" w:rsidP="00943E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color w:val="3A96DD"/>
          <w:sz w:val="16"/>
          <w:szCs w:val="16"/>
        </w:rPr>
        <w:t>fr.eni.demo.aop.LogAspect</w:t>
      </w:r>
      <w:r w:rsidR="00FB3F05" w:rsidRPr="00FE27FD">
        <w:rPr>
          <w:rFonts w:ascii="Consolas" w:hAnsi="Consolas"/>
          <w:color w:val="3A96DD"/>
          <w:sz w:val="16"/>
          <w:szCs w:val="16"/>
        </w:rPr>
        <w:t xml:space="preserve"> </w:t>
      </w:r>
      <w:r w:rsidR="00FB3F05" w:rsidRPr="00FE27FD">
        <w:rPr>
          <w:rFonts w:ascii="Consolas" w:hAnsi="Consolas"/>
          <w:color w:val="3A96DD"/>
          <w:sz w:val="16"/>
          <w:szCs w:val="16"/>
        </w:rPr>
        <w:tab/>
      </w:r>
      <w:r w:rsidRPr="00FE27FD">
        <w:rPr>
          <w:rFonts w:ascii="Consolas" w:hAnsi="Consolas"/>
          <w:color w:val="000000"/>
          <w:sz w:val="16"/>
          <w:szCs w:val="16"/>
        </w:rPr>
        <w:t>ENI AOP - @Before - findByNoteCoursGreaterThan</w:t>
      </w:r>
    </w:p>
    <w:p w14:paraId="3D17B4C8" w14:textId="68727C99" w:rsidR="00943E5A" w:rsidRPr="00FE27FD" w:rsidRDefault="00943E5A" w:rsidP="00943E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color w:val="3A96DD"/>
          <w:sz w:val="16"/>
          <w:szCs w:val="16"/>
        </w:rPr>
        <w:t xml:space="preserve">o.s.data.mongodb.core.MongoTemplate     </w:t>
      </w:r>
      <w:r w:rsidRPr="00FE27FD">
        <w:rPr>
          <w:rFonts w:ascii="Consolas" w:hAnsi="Consolas"/>
          <w:color w:val="000000"/>
          <w:sz w:val="16"/>
          <w:szCs w:val="16"/>
        </w:rPr>
        <w:t>find using query: { "course_note" : { "$gt" : 2}} fields: Document{{}} for class: class fr.eni.demo.bo.Avis in collection: reviews</w:t>
      </w:r>
    </w:p>
    <w:p w14:paraId="43F4F494" w14:textId="47BAD004" w:rsidR="00943E5A" w:rsidRDefault="00943E5A" w:rsidP="00943E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E27FD">
        <w:rPr>
          <w:rFonts w:ascii="Consolas" w:hAnsi="Consolas"/>
          <w:color w:val="3A96DD"/>
          <w:sz w:val="16"/>
          <w:szCs w:val="16"/>
        </w:rPr>
        <w:t>fr.eni.demo.aop.LogAspect</w:t>
      </w:r>
      <w:r w:rsidR="00FB3F05" w:rsidRPr="00FE27FD">
        <w:rPr>
          <w:rFonts w:ascii="Consolas" w:hAnsi="Consolas"/>
          <w:color w:val="3A96DD"/>
          <w:sz w:val="16"/>
          <w:szCs w:val="16"/>
        </w:rPr>
        <w:tab/>
      </w:r>
      <w:r w:rsidRPr="00FE27FD">
        <w:rPr>
          <w:rFonts w:ascii="Consolas" w:hAnsi="Consolas"/>
          <w:color w:val="000000"/>
          <w:sz w:val="16"/>
          <w:szCs w:val="16"/>
        </w:rPr>
        <w:t>ENI AOP - @Around - fr.eni.demo.dal.AvisRepository/findByNoteCoursGreaterThan:58 ms</w:t>
      </w:r>
    </w:p>
    <w:p w14:paraId="7350309E" w14:textId="77777777" w:rsidR="0026054A" w:rsidRPr="00FE27FD" w:rsidRDefault="0026054A" w:rsidP="0026054A"/>
    <w:p w14:paraId="207C30E4" w14:textId="77777777" w:rsidR="00461FF5" w:rsidRDefault="00461FF5" w:rsidP="00461FF5"/>
    <w:p w14:paraId="5D90D0DD" w14:textId="77AC08EF" w:rsidR="0026054A" w:rsidRDefault="0026054A" w:rsidP="0026054A">
      <w:pPr>
        <w:pStyle w:val="Titre2"/>
      </w:pPr>
      <w:r>
        <w:lastRenderedPageBreak/>
        <w:t>Advice after</w:t>
      </w:r>
    </w:p>
    <w:p w14:paraId="27323CAD" w14:textId="1F5AA7EC" w:rsidR="0026054A" w:rsidRDefault="0026054A" w:rsidP="0026054A">
      <w:pPr>
        <w:pStyle w:val="TPnormalpuce1"/>
      </w:pPr>
      <w:r>
        <w:t>Il s’exécute que l’exécution de la méthode se passe bien ; ou qu’elle échoue</w:t>
      </w:r>
    </w:p>
    <w:p w14:paraId="60B2534B" w14:textId="69D3F491" w:rsidR="0026054A" w:rsidRDefault="0026054A" w:rsidP="0026054A">
      <w:pPr>
        <w:pStyle w:val="TPnormalpuce1"/>
      </w:pPr>
      <w:r>
        <w:t>C’est équivalent au FINALLY dans les blocs TRY-CATCH-FINALLY</w:t>
      </w:r>
    </w:p>
    <w:p w14:paraId="17A99C5C" w14:textId="5F0AF8C2" w:rsidR="0026054A" w:rsidRDefault="0026054A" w:rsidP="0026054A">
      <w:pPr>
        <w:pStyle w:val="TPnormalpuce1"/>
      </w:pPr>
      <w:r>
        <w:t>Ajouter une méthode</w:t>
      </w:r>
      <w:r w:rsidR="005E7052">
        <w:t xml:space="preserve">, elle sert uniquement à montrer l’ordre d’appel des aspects </w:t>
      </w:r>
    </w:p>
    <w:p w14:paraId="4280DCF2" w14:textId="250A972B" w:rsidR="0026054A" w:rsidRDefault="0026054A" w:rsidP="00B167DF">
      <w:pPr>
        <w:pStyle w:val="TPnormalpuce1"/>
      </w:pPr>
      <w:r>
        <w:t>Utiliser @</w:t>
      </w:r>
      <w:r w:rsidR="00C630DD">
        <w:t>After</w:t>
      </w:r>
    </w:p>
    <w:p w14:paraId="7CF171CA" w14:textId="3C1A1B52" w:rsidR="00597A0A" w:rsidRPr="00597A0A" w:rsidRDefault="00597A0A" w:rsidP="00597A0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6"/>
          <w:szCs w:val="16"/>
        </w:rPr>
      </w:pPr>
      <w:r w:rsidRPr="00597A0A">
        <w:rPr>
          <w:rFonts w:ascii="Consolas" w:hAnsi="Consolas"/>
          <w:color w:val="646464"/>
          <w:sz w:val="16"/>
          <w:szCs w:val="16"/>
        </w:rPr>
        <w:t>@After</w:t>
      </w:r>
      <w:r w:rsidRPr="00597A0A">
        <w:rPr>
          <w:rFonts w:ascii="Consolas" w:hAnsi="Consolas"/>
          <w:color w:val="000000"/>
          <w:sz w:val="16"/>
          <w:szCs w:val="16"/>
        </w:rPr>
        <w:t>(</w:t>
      </w:r>
      <w:r w:rsidRPr="00597A0A">
        <w:rPr>
          <w:rFonts w:ascii="Consolas" w:hAnsi="Consolas"/>
          <w:color w:val="2A00FF"/>
          <w:sz w:val="16"/>
          <w:szCs w:val="16"/>
        </w:rPr>
        <w:t>"execution(public * *..AvisRepository.findByNote*(..))"</w:t>
      </w:r>
      <w:r w:rsidRPr="00597A0A">
        <w:rPr>
          <w:rFonts w:ascii="Consolas" w:hAnsi="Consolas"/>
          <w:color w:val="000000"/>
          <w:sz w:val="16"/>
          <w:szCs w:val="16"/>
        </w:rPr>
        <w:t>)</w:t>
      </w:r>
    </w:p>
    <w:p w14:paraId="55A740E7" w14:textId="77777777" w:rsidR="00597A0A" w:rsidRPr="00597A0A" w:rsidRDefault="00597A0A" w:rsidP="00597A0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97A0A">
        <w:rPr>
          <w:rFonts w:ascii="Consolas" w:hAnsi="Consolas"/>
          <w:color w:val="000000"/>
          <w:sz w:val="16"/>
          <w:szCs w:val="16"/>
        </w:rPr>
        <w:tab/>
      </w:r>
      <w:r w:rsidRPr="00597A0A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597A0A">
        <w:rPr>
          <w:rFonts w:ascii="Consolas" w:hAnsi="Consolas"/>
          <w:color w:val="000000"/>
          <w:sz w:val="16"/>
          <w:szCs w:val="16"/>
        </w:rPr>
        <w:t xml:space="preserve"> </w:t>
      </w:r>
      <w:r w:rsidRPr="00597A0A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597A0A">
        <w:rPr>
          <w:rFonts w:ascii="Consolas" w:hAnsi="Consolas"/>
          <w:color w:val="000000"/>
          <w:sz w:val="16"/>
          <w:szCs w:val="16"/>
        </w:rPr>
        <w:t xml:space="preserve"> after() {</w:t>
      </w:r>
    </w:p>
    <w:p w14:paraId="0C71B4C3" w14:textId="77777777" w:rsidR="00597A0A" w:rsidRPr="00597A0A" w:rsidRDefault="00597A0A" w:rsidP="00597A0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97A0A">
        <w:rPr>
          <w:rFonts w:ascii="Consolas" w:hAnsi="Consolas"/>
          <w:color w:val="000000"/>
          <w:sz w:val="16"/>
          <w:szCs w:val="16"/>
        </w:rPr>
        <w:tab/>
      </w:r>
      <w:r w:rsidRPr="00597A0A">
        <w:rPr>
          <w:rFonts w:ascii="Consolas" w:hAnsi="Consolas"/>
          <w:color w:val="000000"/>
          <w:sz w:val="16"/>
          <w:szCs w:val="16"/>
        </w:rPr>
        <w:tab/>
      </w:r>
      <w:r w:rsidRPr="00597A0A">
        <w:rPr>
          <w:rFonts w:ascii="Consolas" w:hAnsi="Consolas"/>
          <w:b/>
          <w:bCs/>
          <w:i/>
          <w:iCs/>
          <w:color w:val="0000C0"/>
          <w:sz w:val="16"/>
          <w:szCs w:val="16"/>
        </w:rPr>
        <w:t>log</w:t>
      </w:r>
      <w:r w:rsidRPr="00597A0A">
        <w:rPr>
          <w:rFonts w:ascii="Consolas" w:hAnsi="Consolas"/>
          <w:color w:val="000000"/>
          <w:sz w:val="16"/>
          <w:szCs w:val="16"/>
        </w:rPr>
        <w:t>.warn(</w:t>
      </w:r>
      <w:r w:rsidRPr="00597A0A">
        <w:rPr>
          <w:rFonts w:ascii="Consolas" w:hAnsi="Consolas"/>
          <w:color w:val="2A00FF"/>
          <w:sz w:val="16"/>
          <w:szCs w:val="16"/>
        </w:rPr>
        <w:t>"ENI AOP - @After - FINALLY"</w:t>
      </w:r>
      <w:r w:rsidRPr="00597A0A">
        <w:rPr>
          <w:rFonts w:ascii="Consolas" w:hAnsi="Consolas"/>
          <w:color w:val="000000"/>
          <w:sz w:val="16"/>
          <w:szCs w:val="16"/>
        </w:rPr>
        <w:t>);</w:t>
      </w:r>
    </w:p>
    <w:p w14:paraId="1F157399" w14:textId="1DD609B4" w:rsidR="00597A0A" w:rsidRPr="00597A0A" w:rsidRDefault="00597A0A" w:rsidP="00597A0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97A0A">
        <w:rPr>
          <w:rFonts w:ascii="Consolas" w:hAnsi="Consolas"/>
          <w:color w:val="000000"/>
          <w:sz w:val="16"/>
          <w:szCs w:val="16"/>
        </w:rPr>
        <w:tab/>
        <w:t>}</w:t>
      </w:r>
    </w:p>
    <w:p w14:paraId="724A4FA2" w14:textId="77777777" w:rsidR="00597A0A" w:rsidRDefault="00597A0A" w:rsidP="0043582F"/>
    <w:p w14:paraId="166A3064" w14:textId="268C5FF7" w:rsidR="0026054A" w:rsidRDefault="0026054A" w:rsidP="0026054A">
      <w:pPr>
        <w:pStyle w:val="Titre3"/>
      </w:pPr>
      <w:r>
        <w:t>Exécution :</w:t>
      </w:r>
    </w:p>
    <w:p w14:paraId="02CF2B1F" w14:textId="32AF1426" w:rsidR="0026054A" w:rsidRDefault="0026054A" w:rsidP="0026054A">
      <w:pPr>
        <w:pStyle w:val="TPnormalpuce1"/>
      </w:pPr>
      <w:r>
        <w:t>Tester findByNoteCours</w:t>
      </w:r>
      <w:r w:rsidR="00936265">
        <w:t>Less</w:t>
      </w:r>
      <w:r>
        <w:t>Than</w:t>
      </w:r>
    </w:p>
    <w:p w14:paraId="20357A9E" w14:textId="157E2BEC" w:rsidR="00B52DE4" w:rsidRDefault="00B52DE4" w:rsidP="00B52DE4">
      <w:r>
        <w:rPr>
          <w:noProof/>
        </w:rPr>
        <w:drawing>
          <wp:inline distT="0" distB="0" distL="0" distR="0" wp14:anchorId="69FDF85E" wp14:editId="407E3319">
            <wp:extent cx="5013807" cy="3584918"/>
            <wp:effectExtent l="19050" t="19050" r="15875" b="15875"/>
            <wp:docPr id="184199094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849" cy="35956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86F409" w14:textId="77777777" w:rsidR="00B52DE4" w:rsidRDefault="00B52DE4" w:rsidP="00B52DE4">
      <w:pPr>
        <w:pStyle w:val="TPnormalpuce1"/>
      </w:pPr>
      <w:r>
        <w:t>Remarquez dans les logs de l’IDE </w:t>
      </w:r>
    </w:p>
    <w:p w14:paraId="064CD0BE" w14:textId="04DA2A63" w:rsidR="00B52DE4" w:rsidRDefault="00B52DE4" w:rsidP="00B52DE4">
      <w:pPr>
        <w:pStyle w:val="TPnormalpuce1"/>
        <w:numPr>
          <w:ilvl w:val="1"/>
          <w:numId w:val="1"/>
        </w:numPr>
      </w:pPr>
      <w:r>
        <w:t>Vous avez les traces de @Before</w:t>
      </w:r>
      <w:r w:rsidR="00215658">
        <w:t xml:space="preserve">, @After </w:t>
      </w:r>
      <w:r>
        <w:t>et @Around</w:t>
      </w:r>
    </w:p>
    <w:p w14:paraId="64479702" w14:textId="54714C95" w:rsidR="00B52DE4" w:rsidRPr="00B52DE4" w:rsidRDefault="00B52DE4" w:rsidP="00B52DE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52DE4">
        <w:rPr>
          <w:rFonts w:ascii="Consolas" w:hAnsi="Consolas"/>
          <w:color w:val="3A96DD"/>
          <w:sz w:val="16"/>
          <w:szCs w:val="16"/>
        </w:rPr>
        <w:t>fr.eni.demo.aop.LogAspect</w:t>
      </w:r>
      <w:r>
        <w:rPr>
          <w:rFonts w:ascii="Consolas" w:hAnsi="Consolas"/>
          <w:color w:val="3A96DD"/>
          <w:sz w:val="16"/>
          <w:szCs w:val="16"/>
        </w:rPr>
        <w:tab/>
      </w:r>
      <w:r w:rsidRPr="00B52DE4">
        <w:rPr>
          <w:rFonts w:ascii="Consolas" w:hAnsi="Consolas"/>
          <w:color w:val="000000"/>
          <w:sz w:val="16"/>
          <w:szCs w:val="16"/>
        </w:rPr>
        <w:t>ENI AOP - @Before - findByNoteCoursLessThan</w:t>
      </w:r>
    </w:p>
    <w:p w14:paraId="29791A72" w14:textId="593318AC" w:rsidR="00B52DE4" w:rsidRPr="00B52DE4" w:rsidRDefault="00B52DE4" w:rsidP="00B52DE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52DE4">
        <w:rPr>
          <w:rFonts w:ascii="Consolas" w:hAnsi="Consolas"/>
          <w:color w:val="3A96DD"/>
          <w:sz w:val="16"/>
          <w:szCs w:val="16"/>
        </w:rPr>
        <w:t xml:space="preserve">o.s.data.mongodb.core.MongoTemplate     </w:t>
      </w:r>
      <w:r w:rsidRPr="00B52DE4">
        <w:rPr>
          <w:rFonts w:ascii="Consolas" w:hAnsi="Consolas"/>
          <w:color w:val="000000"/>
          <w:sz w:val="16"/>
          <w:szCs w:val="16"/>
        </w:rPr>
        <w:t>find using query: { "course_note" : { "$lt" : 3}} fields: Document{{}} for class: class fr.eni.demo.bo.Avis in collection: reviews</w:t>
      </w:r>
    </w:p>
    <w:p w14:paraId="25F83E6A" w14:textId="05DC50CD" w:rsidR="00B52DE4" w:rsidRPr="00B52DE4" w:rsidRDefault="00B52DE4" w:rsidP="00B52DE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52DE4">
        <w:rPr>
          <w:rFonts w:ascii="Consolas" w:hAnsi="Consolas"/>
          <w:color w:val="3A96DD"/>
          <w:sz w:val="16"/>
          <w:szCs w:val="16"/>
        </w:rPr>
        <w:t>fr.eni.demo.aop.LogAspect</w:t>
      </w:r>
      <w:r>
        <w:rPr>
          <w:rFonts w:ascii="Consolas" w:hAnsi="Consolas"/>
          <w:color w:val="3A96DD"/>
          <w:sz w:val="16"/>
          <w:szCs w:val="16"/>
        </w:rPr>
        <w:tab/>
      </w:r>
      <w:r w:rsidRPr="00B52DE4">
        <w:rPr>
          <w:rFonts w:ascii="Consolas" w:hAnsi="Consolas"/>
          <w:color w:val="000000"/>
          <w:sz w:val="16"/>
          <w:szCs w:val="16"/>
        </w:rPr>
        <w:t>ENI AOP - @After - FINALLY</w:t>
      </w:r>
    </w:p>
    <w:p w14:paraId="3F7F286C" w14:textId="1F563661" w:rsidR="00B52DE4" w:rsidRPr="00B52DE4" w:rsidRDefault="00B52DE4" w:rsidP="00B52DE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52DE4">
        <w:rPr>
          <w:rFonts w:ascii="Consolas" w:hAnsi="Consolas"/>
          <w:color w:val="3A96DD"/>
          <w:sz w:val="16"/>
          <w:szCs w:val="16"/>
        </w:rPr>
        <w:t xml:space="preserve">fr.eni.demo.aop.LogAspect        </w:t>
      </w:r>
      <w:r w:rsidRPr="00B52DE4">
        <w:rPr>
          <w:rFonts w:ascii="Consolas" w:hAnsi="Consolas"/>
          <w:color w:val="000000"/>
          <w:sz w:val="16"/>
          <w:szCs w:val="16"/>
        </w:rPr>
        <w:t>ENI AOP - @Around - fr.eni.demo.dal.AvisRepository/findByNoteCoursLessThan:32 ms</w:t>
      </w:r>
    </w:p>
    <w:p w14:paraId="14E8650C" w14:textId="77777777" w:rsidR="00C31731" w:rsidRDefault="00C31731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  <w:r>
        <w:br w:type="page"/>
      </w:r>
    </w:p>
    <w:p w14:paraId="3EFE79CB" w14:textId="37FDA588" w:rsidR="00C31731" w:rsidRDefault="00C31731" w:rsidP="00C31731">
      <w:pPr>
        <w:pStyle w:val="Titre2"/>
      </w:pPr>
      <w:r>
        <w:lastRenderedPageBreak/>
        <w:t>Advice after returning</w:t>
      </w:r>
    </w:p>
    <w:p w14:paraId="439329BA" w14:textId="0FDDCA3F" w:rsidR="00C31731" w:rsidRDefault="00C31731" w:rsidP="00C31731">
      <w:pPr>
        <w:pStyle w:val="TPnormalpuce1"/>
      </w:pPr>
      <w:r>
        <w:t xml:space="preserve">Il s’exécute </w:t>
      </w:r>
      <w:r w:rsidR="00F72391">
        <w:t>si la méthode arrive à retourner son résultat</w:t>
      </w:r>
    </w:p>
    <w:p w14:paraId="7FB49B42" w14:textId="312495E0" w:rsidR="00C31731" w:rsidRDefault="00C31731" w:rsidP="00C31731">
      <w:pPr>
        <w:pStyle w:val="TPnormalpuce1"/>
      </w:pPr>
      <w:r>
        <w:t xml:space="preserve">C’est équivalent </w:t>
      </w:r>
      <w:r w:rsidR="00F72391">
        <w:t>à un return dans le bloc</w:t>
      </w:r>
      <w:r>
        <w:t xml:space="preserve"> </w:t>
      </w:r>
      <w:r w:rsidR="00F72391">
        <w:t>TRY</w:t>
      </w:r>
      <w:r>
        <w:t xml:space="preserve"> </w:t>
      </w:r>
      <w:r w:rsidR="00DD16CF">
        <w:t>de</w:t>
      </w:r>
      <w:r>
        <w:t xml:space="preserve"> TRY-CATCH-FINALLY</w:t>
      </w:r>
    </w:p>
    <w:p w14:paraId="4EB5393F" w14:textId="5317EEBA" w:rsidR="00C31731" w:rsidRDefault="00C31731" w:rsidP="00C31731">
      <w:pPr>
        <w:pStyle w:val="TPnormalpuce1"/>
      </w:pPr>
      <w:r>
        <w:t xml:space="preserve">Ajouter une méthode, </w:t>
      </w:r>
      <w:r w:rsidR="004F7CA2">
        <w:t xml:space="preserve">elle prend en paramètre JointPoint et la liste des Avis </w:t>
      </w:r>
      <w:r w:rsidR="00653FFC">
        <w:t>retournée</w:t>
      </w:r>
      <w:r>
        <w:t xml:space="preserve"> </w:t>
      </w:r>
    </w:p>
    <w:p w14:paraId="196212E9" w14:textId="255DFEA2" w:rsidR="00C31731" w:rsidRDefault="00C31731" w:rsidP="00C31731">
      <w:pPr>
        <w:pStyle w:val="TPnormalpuce1"/>
      </w:pPr>
      <w:r>
        <w:t>Utiliser @After</w:t>
      </w:r>
      <w:r w:rsidR="00F068C1">
        <w:t>Returning</w:t>
      </w:r>
      <w:r w:rsidR="004D3B6B">
        <w:t xml:space="preserve"> et paramétré « returning »</w:t>
      </w:r>
    </w:p>
    <w:p w14:paraId="2AA91547" w14:textId="04326F9D" w:rsidR="00F705C0" w:rsidRPr="00F705C0" w:rsidRDefault="00F705C0" w:rsidP="00F705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705C0">
        <w:rPr>
          <w:rFonts w:ascii="Consolas" w:hAnsi="Consolas"/>
          <w:color w:val="646464"/>
          <w:sz w:val="16"/>
          <w:szCs w:val="16"/>
        </w:rPr>
        <w:t>@AfterReturning</w:t>
      </w:r>
      <w:r w:rsidRPr="00F705C0">
        <w:rPr>
          <w:rFonts w:ascii="Consolas" w:hAnsi="Consolas"/>
          <w:color w:val="000000"/>
          <w:sz w:val="16"/>
          <w:szCs w:val="16"/>
        </w:rPr>
        <w:t xml:space="preserve">(pointcut = </w:t>
      </w:r>
      <w:r w:rsidRPr="00F705C0">
        <w:rPr>
          <w:rFonts w:ascii="Consolas" w:hAnsi="Consolas"/>
          <w:color w:val="2A00FF"/>
          <w:sz w:val="16"/>
          <w:szCs w:val="16"/>
        </w:rPr>
        <w:t>"execution(public * *..AvisRepository.findByNote*(..))"</w:t>
      </w:r>
      <w:r w:rsidRPr="00F705C0">
        <w:rPr>
          <w:rFonts w:ascii="Consolas" w:hAnsi="Consolas"/>
          <w:color w:val="000000"/>
          <w:sz w:val="16"/>
          <w:szCs w:val="16"/>
        </w:rPr>
        <w:t xml:space="preserve">, returning = </w:t>
      </w:r>
      <w:r w:rsidRPr="00F705C0">
        <w:rPr>
          <w:rFonts w:ascii="Consolas" w:hAnsi="Consolas"/>
          <w:color w:val="2A00FF"/>
          <w:sz w:val="16"/>
          <w:szCs w:val="16"/>
        </w:rPr>
        <w:t>"result"</w:t>
      </w:r>
      <w:r w:rsidRPr="00F705C0">
        <w:rPr>
          <w:rFonts w:ascii="Consolas" w:hAnsi="Consolas"/>
          <w:color w:val="000000"/>
          <w:sz w:val="16"/>
          <w:szCs w:val="16"/>
        </w:rPr>
        <w:t>)</w:t>
      </w:r>
    </w:p>
    <w:p w14:paraId="33A21425" w14:textId="15F810EB" w:rsidR="00F705C0" w:rsidRPr="00F705C0" w:rsidRDefault="00F705C0" w:rsidP="00F705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705C0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F705C0">
        <w:rPr>
          <w:rFonts w:ascii="Consolas" w:hAnsi="Consolas"/>
          <w:color w:val="000000"/>
          <w:sz w:val="16"/>
          <w:szCs w:val="16"/>
        </w:rPr>
        <w:t xml:space="preserve"> </w:t>
      </w:r>
      <w:r w:rsidRPr="00F705C0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F705C0">
        <w:rPr>
          <w:rFonts w:ascii="Consolas" w:hAnsi="Consolas"/>
          <w:color w:val="000000"/>
          <w:sz w:val="16"/>
          <w:szCs w:val="16"/>
        </w:rPr>
        <w:t xml:space="preserve"> afterReturning(JoinPoint </w:t>
      </w:r>
      <w:r w:rsidRPr="00F705C0">
        <w:rPr>
          <w:rFonts w:ascii="Consolas" w:hAnsi="Consolas"/>
          <w:color w:val="6A3E3E"/>
          <w:sz w:val="16"/>
          <w:szCs w:val="16"/>
        </w:rPr>
        <w:t>jp</w:t>
      </w:r>
      <w:r w:rsidRPr="00F705C0">
        <w:rPr>
          <w:rFonts w:ascii="Consolas" w:hAnsi="Consolas"/>
          <w:color w:val="000000"/>
          <w:sz w:val="16"/>
          <w:szCs w:val="16"/>
        </w:rPr>
        <w:t xml:space="preserve">, List&lt;Avis&gt; </w:t>
      </w:r>
      <w:r w:rsidRPr="00F705C0">
        <w:rPr>
          <w:rFonts w:ascii="Consolas" w:hAnsi="Consolas"/>
          <w:color w:val="6A3E3E"/>
          <w:sz w:val="16"/>
          <w:szCs w:val="16"/>
        </w:rPr>
        <w:t>result</w:t>
      </w:r>
      <w:r w:rsidRPr="00F705C0">
        <w:rPr>
          <w:rFonts w:ascii="Consolas" w:hAnsi="Consolas"/>
          <w:color w:val="000000"/>
          <w:sz w:val="16"/>
          <w:szCs w:val="16"/>
        </w:rPr>
        <w:t>) {</w:t>
      </w:r>
    </w:p>
    <w:p w14:paraId="6BEB90A0" w14:textId="68ADCF3A" w:rsidR="00F705C0" w:rsidRPr="00F705C0" w:rsidRDefault="00F705C0" w:rsidP="00F705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705C0">
        <w:rPr>
          <w:rFonts w:ascii="Consolas" w:hAnsi="Consolas"/>
          <w:color w:val="000000"/>
          <w:sz w:val="16"/>
          <w:szCs w:val="16"/>
        </w:rPr>
        <w:tab/>
      </w:r>
      <w:r w:rsidRPr="00F705C0">
        <w:rPr>
          <w:rFonts w:ascii="Consolas" w:hAnsi="Consolas"/>
          <w:b/>
          <w:bCs/>
          <w:i/>
          <w:iCs/>
          <w:color w:val="0000C0"/>
          <w:sz w:val="16"/>
          <w:szCs w:val="16"/>
        </w:rPr>
        <w:t>log</w:t>
      </w:r>
      <w:r w:rsidRPr="00F705C0">
        <w:rPr>
          <w:rFonts w:ascii="Consolas" w:hAnsi="Consolas"/>
          <w:color w:val="000000"/>
          <w:sz w:val="16"/>
          <w:szCs w:val="16"/>
        </w:rPr>
        <w:t>.warn(</w:t>
      </w:r>
      <w:r w:rsidRPr="00F705C0">
        <w:rPr>
          <w:rFonts w:ascii="Consolas" w:hAnsi="Consolas"/>
          <w:color w:val="2A00FF"/>
          <w:sz w:val="16"/>
          <w:szCs w:val="16"/>
        </w:rPr>
        <w:t>"ENI AOP - @AfterReturning - TRY - RETURN ["</w:t>
      </w:r>
      <w:r w:rsidRPr="00F705C0">
        <w:rPr>
          <w:rFonts w:ascii="Consolas" w:hAnsi="Consolas"/>
          <w:color w:val="000000"/>
          <w:sz w:val="16"/>
          <w:szCs w:val="16"/>
        </w:rPr>
        <w:t xml:space="preserve"> + </w:t>
      </w:r>
      <w:r w:rsidRPr="00F705C0">
        <w:rPr>
          <w:rFonts w:ascii="Consolas" w:hAnsi="Consolas"/>
          <w:color w:val="6A3E3E"/>
          <w:sz w:val="16"/>
          <w:szCs w:val="16"/>
        </w:rPr>
        <w:t>jp</w:t>
      </w:r>
      <w:r w:rsidRPr="00F705C0">
        <w:rPr>
          <w:rFonts w:ascii="Consolas" w:hAnsi="Consolas"/>
          <w:color w:val="000000"/>
          <w:sz w:val="16"/>
          <w:szCs w:val="16"/>
        </w:rPr>
        <w:t xml:space="preserve">.getSignature().getName() + </w:t>
      </w:r>
      <w:r w:rsidRPr="00F705C0">
        <w:rPr>
          <w:rFonts w:ascii="Consolas" w:hAnsi="Consolas"/>
          <w:color w:val="2A00FF"/>
          <w:sz w:val="16"/>
          <w:szCs w:val="16"/>
        </w:rPr>
        <w:t>"] = "</w:t>
      </w:r>
      <w:r w:rsidRPr="00F705C0">
        <w:rPr>
          <w:rFonts w:ascii="Consolas" w:hAnsi="Consolas"/>
          <w:color w:val="000000"/>
          <w:sz w:val="16"/>
          <w:szCs w:val="16"/>
        </w:rPr>
        <w:t xml:space="preserve"> + </w:t>
      </w:r>
      <w:r w:rsidRPr="00F705C0">
        <w:rPr>
          <w:rFonts w:ascii="Consolas" w:hAnsi="Consolas"/>
          <w:color w:val="6A3E3E"/>
          <w:sz w:val="16"/>
          <w:szCs w:val="16"/>
        </w:rPr>
        <w:t>result</w:t>
      </w:r>
      <w:r w:rsidRPr="00F705C0">
        <w:rPr>
          <w:rFonts w:ascii="Consolas" w:hAnsi="Consolas"/>
          <w:color w:val="000000"/>
          <w:sz w:val="16"/>
          <w:szCs w:val="16"/>
        </w:rPr>
        <w:t>);</w:t>
      </w:r>
    </w:p>
    <w:p w14:paraId="47184B60" w14:textId="6EF3C553" w:rsidR="00F705C0" w:rsidRPr="00F705C0" w:rsidRDefault="00F705C0" w:rsidP="00F705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705C0">
        <w:rPr>
          <w:rFonts w:ascii="Consolas" w:hAnsi="Consolas"/>
          <w:color w:val="000000"/>
          <w:sz w:val="16"/>
          <w:szCs w:val="16"/>
        </w:rPr>
        <w:t>}</w:t>
      </w:r>
    </w:p>
    <w:p w14:paraId="363E869A" w14:textId="77777777" w:rsidR="00F705C0" w:rsidRDefault="00F705C0" w:rsidP="00C31731"/>
    <w:p w14:paraId="6E8E48F3" w14:textId="77777777" w:rsidR="00C31731" w:rsidRDefault="00C31731" w:rsidP="00C31731">
      <w:pPr>
        <w:pStyle w:val="Titre3"/>
      </w:pPr>
      <w:r>
        <w:t>Exécution :</w:t>
      </w:r>
    </w:p>
    <w:p w14:paraId="639179FA" w14:textId="5E1B4589" w:rsidR="00C31731" w:rsidRDefault="00C31731" w:rsidP="00C31731">
      <w:pPr>
        <w:pStyle w:val="TPnormalpuce1"/>
      </w:pPr>
      <w:r>
        <w:t>Tester findByNoteCours</w:t>
      </w:r>
    </w:p>
    <w:p w14:paraId="51191C33" w14:textId="77777777" w:rsidR="00C31731" w:rsidRDefault="00C31731" w:rsidP="00C31731">
      <w:pPr>
        <w:pStyle w:val="TPnormalpuce1"/>
      </w:pPr>
      <w:r>
        <w:t>Remarquez dans les logs de l’IDE </w:t>
      </w:r>
    </w:p>
    <w:p w14:paraId="4B5BBDB3" w14:textId="5DA28AE0" w:rsidR="00C31731" w:rsidRDefault="00C31731" w:rsidP="00C31731">
      <w:pPr>
        <w:pStyle w:val="TPnormalpuce1"/>
        <w:numPr>
          <w:ilvl w:val="1"/>
          <w:numId w:val="1"/>
        </w:numPr>
      </w:pPr>
      <w:r>
        <w:t>Vous avez les traces de @Before, @After</w:t>
      </w:r>
      <w:r w:rsidR="00660C53">
        <w:t>Returning, @After</w:t>
      </w:r>
      <w:r>
        <w:t xml:space="preserve"> et @Around</w:t>
      </w:r>
    </w:p>
    <w:p w14:paraId="3A9202B1" w14:textId="0F9B4BEC" w:rsidR="006C5F18" w:rsidRPr="006C5F18" w:rsidRDefault="006C5F18" w:rsidP="006C5F1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C5F18">
        <w:rPr>
          <w:rFonts w:ascii="Consolas" w:hAnsi="Consolas"/>
          <w:color w:val="3A96DD"/>
          <w:sz w:val="16"/>
          <w:szCs w:val="16"/>
        </w:rPr>
        <w:t xml:space="preserve">fr.eni.demo.aop.LogAspect               </w:t>
      </w:r>
      <w:r w:rsidRPr="006C5F18">
        <w:rPr>
          <w:rFonts w:ascii="Consolas" w:hAnsi="Consolas"/>
          <w:color w:val="000000"/>
          <w:sz w:val="16"/>
          <w:szCs w:val="16"/>
        </w:rPr>
        <w:t>ENI AOP - @Before - findByNoteCours</w:t>
      </w:r>
    </w:p>
    <w:p w14:paraId="0E7E1187" w14:textId="7D775597" w:rsidR="006C5F18" w:rsidRPr="006C5F18" w:rsidRDefault="006C5F18" w:rsidP="006C5F1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C5F18">
        <w:rPr>
          <w:rFonts w:ascii="Consolas" w:hAnsi="Consolas"/>
          <w:color w:val="3A96DD"/>
          <w:sz w:val="16"/>
          <w:szCs w:val="16"/>
        </w:rPr>
        <w:t xml:space="preserve">o.s.data.mongodb.core.MongoTemplate     </w:t>
      </w:r>
      <w:r w:rsidRPr="006C5F18">
        <w:rPr>
          <w:rFonts w:ascii="Consolas" w:hAnsi="Consolas"/>
          <w:color w:val="000000"/>
          <w:sz w:val="16"/>
          <w:szCs w:val="16"/>
        </w:rPr>
        <w:t>find using query: { "course_note" : 3} fields: Document{{}} for class: class fr.eni.demo.bo.Avis in collection: reviews</w:t>
      </w:r>
    </w:p>
    <w:p w14:paraId="157317A0" w14:textId="4A4D74B1" w:rsidR="006C5F18" w:rsidRPr="006C5F18" w:rsidRDefault="006C5F18" w:rsidP="006C5F1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C5F18">
        <w:rPr>
          <w:rFonts w:ascii="Consolas" w:hAnsi="Consolas"/>
          <w:color w:val="3A96DD"/>
          <w:sz w:val="16"/>
          <w:szCs w:val="16"/>
        </w:rPr>
        <w:t xml:space="preserve">fr.eni.demo.aop.LogAspect               </w:t>
      </w:r>
      <w:r w:rsidRPr="006C5F18">
        <w:rPr>
          <w:rFonts w:ascii="Consolas" w:hAnsi="Consolas"/>
          <w:color w:val="000000"/>
          <w:sz w:val="16"/>
          <w:szCs w:val="16"/>
        </w:rPr>
        <w:t>ENI AOP - @AfterReturning - TRY - RETURN [findByNoteCours] = [Avis(id=64f86d869071fe1c40dbde2e, notePedagogie=4, commentairePedagogie=commentaire sur la pédagogie, noteCours=3, commentaireCours=null, stagiaire=null, formateur=null, cours=null), Avis(id=64f86d869071fe1c40dbde2f, notePedagogie=4, commentairePedagogie=commentaire sur la pédagogie, noteCours=3, commentaireCours=commentaire sur le cours, stagiaire=null, formateur=null, cours=null), Avis(id=64f86d869071fe1c40dbde31, notePedagogie=3, commentairePedagogie=Commentaire sur la pédagogie (3), noteCours=3, commentaireCours=Commentaire du cours (3), stagiaire=Stagiaire(immatriculation=ENI_12531, promotion=CDA12341), formateur=Formateur(email=abaille@campus-eni.fr, nom=BAILLE, prenom=Anne-Lise), cours=Cours(reference=M360, filiere=Développement, titre=Java Frameworks - API Web, duree=10)), Avis(id=64f86d869071fe1c40dbde34, notePedagogie=3, commentairePedagogie=Commentaire sur la pédagogie (3), noteCours=3, commentaireCours=Commentaire du cours (3), stagiaire=Stagiaire(immatriculation=ENI_12531, promotion=CDA12341), formateur=Formateur(email=pmontembault@campus-eni.fr, nom=MONTEMBAULT, prenom=Philippe), cours=Cours(reference=M030, filiere=Développement, titre=Web Client, duree=5)), Avis(id=64f86d869071fe1c40dbde37, notePedagogie=3, commentairePedagogie=Commentaire sur la pédagogie (3), noteCours=3, commentaireCours=Commentaire du cours (3), stagiaire=Stagiaire(immatriculation=ENI_12531, promotion=CDA12341), formateur=Formateur(email=fdelachesnais@campus-eni.fr, nom=DELACHESNAIS, prenom=Frédéric), cours=Cours(reference=M070, filiere=Développement, titre=POO, duree=10)), Avis(id=64f86d879071fe1c40dbde3a, notePedagogie=4, commentairePedagogie=commentaire sur la pédagogie, noteCours=3, commentaireCours=commentaire sur le cours, stagiaire=Stagiaire(immatriculation=ENI_CAMPUS_202311987, promotion=EDMW0001), formateur=null, cours=null), Avis(id=64f86d879071fe1c40dbde3b, notePedagogie=4, commentairePedagogie=commentaire sur la pédagogie, noteCours=3, commentaireCours=commentaire sur le cours, stagiaire=Stagiaire(immatriculation=ENI_CAMPUS_202312456, promotion=EDMW0002), formateur=Formateur(email=abaille@campus-eni.fr, nom=BAILLE, prenom=Anne-Lise), cours=null)]</w:t>
      </w:r>
    </w:p>
    <w:p w14:paraId="09BEAF7B" w14:textId="15BFDBE5" w:rsidR="006C5F18" w:rsidRDefault="006C5F18" w:rsidP="006C5F1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C5F18">
        <w:rPr>
          <w:rFonts w:ascii="Consolas" w:hAnsi="Consolas"/>
          <w:color w:val="3A96DD"/>
          <w:sz w:val="16"/>
          <w:szCs w:val="16"/>
        </w:rPr>
        <w:t xml:space="preserve">fr.eni.demo.aop.LogAspect               </w:t>
      </w:r>
      <w:r w:rsidRPr="006C5F18">
        <w:rPr>
          <w:rFonts w:ascii="Consolas" w:hAnsi="Consolas"/>
          <w:color w:val="000000"/>
          <w:sz w:val="16"/>
          <w:szCs w:val="16"/>
        </w:rPr>
        <w:t xml:space="preserve">ENI AOP - @After </w:t>
      </w:r>
      <w:r>
        <w:rPr>
          <w:rFonts w:ascii="Consolas" w:hAnsi="Consolas"/>
          <w:color w:val="000000"/>
          <w:sz w:val="16"/>
          <w:szCs w:val="16"/>
        </w:rPr>
        <w:t>–</w:t>
      </w:r>
      <w:r w:rsidRPr="006C5F18">
        <w:rPr>
          <w:rFonts w:ascii="Consolas" w:hAnsi="Consolas"/>
          <w:color w:val="000000"/>
          <w:sz w:val="16"/>
          <w:szCs w:val="16"/>
        </w:rPr>
        <w:t xml:space="preserve"> FINALLY</w:t>
      </w:r>
    </w:p>
    <w:p w14:paraId="6373D6FC" w14:textId="7C6393AA" w:rsidR="006C5F18" w:rsidRPr="006C5F18" w:rsidRDefault="006C5F18" w:rsidP="006C5F1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C5F18">
        <w:rPr>
          <w:rFonts w:ascii="Consolas" w:hAnsi="Consolas"/>
          <w:color w:val="3A96DD"/>
          <w:sz w:val="16"/>
          <w:szCs w:val="16"/>
        </w:rPr>
        <w:t xml:space="preserve">fr.eni.demo.aop.LogAspect               </w:t>
      </w:r>
      <w:r w:rsidRPr="006C5F18">
        <w:rPr>
          <w:rFonts w:ascii="Consolas" w:hAnsi="Consolas"/>
          <w:color w:val="000000"/>
          <w:sz w:val="16"/>
          <w:szCs w:val="16"/>
        </w:rPr>
        <w:t>ENI AOP - @Around - fr.eni.demo.dal.AvisRepository/findByNoteCours:139 ms</w:t>
      </w:r>
    </w:p>
    <w:p w14:paraId="77F2B346" w14:textId="4E7A67F2" w:rsidR="00C31731" w:rsidRDefault="00C31731" w:rsidP="002A116D">
      <w:pPr>
        <w:pStyle w:val="TPnormalpuce1"/>
      </w:pPr>
      <w:r>
        <w:t>Advice after</w:t>
      </w:r>
      <w:r w:rsidR="00B179C1">
        <w:t xml:space="preserve"> returning</w:t>
      </w:r>
      <w:r>
        <w:t xml:space="preserve"> </w:t>
      </w:r>
      <w:r w:rsidR="002A116D">
        <w:t xml:space="preserve">permet de récupérer </w:t>
      </w:r>
      <w:r w:rsidR="00B179C1">
        <w:t>la liste des Avis retournée</w:t>
      </w:r>
    </w:p>
    <w:p w14:paraId="2BDCE6F3" w14:textId="6C18F7FB" w:rsidR="00D835E5" w:rsidRDefault="00D835E5">
      <w:r>
        <w:br w:type="page"/>
      </w:r>
    </w:p>
    <w:p w14:paraId="16BBDFF9" w14:textId="72BBEE86" w:rsidR="00D835E5" w:rsidRDefault="00D835E5" w:rsidP="00D835E5">
      <w:pPr>
        <w:pStyle w:val="Titre2"/>
      </w:pPr>
      <w:r>
        <w:lastRenderedPageBreak/>
        <w:t>Advice after throwing</w:t>
      </w:r>
    </w:p>
    <w:p w14:paraId="408C15B2" w14:textId="360C2E3B" w:rsidR="00D835E5" w:rsidRDefault="00D835E5" w:rsidP="00D835E5">
      <w:pPr>
        <w:pStyle w:val="TPnormalpuce1"/>
      </w:pPr>
      <w:r>
        <w:t>Il s’exécute si la méthode lance une exception</w:t>
      </w:r>
    </w:p>
    <w:p w14:paraId="59291705" w14:textId="7E882B77" w:rsidR="00D835E5" w:rsidRDefault="00D835E5" w:rsidP="00D835E5">
      <w:pPr>
        <w:pStyle w:val="TPnormalpuce1"/>
      </w:pPr>
      <w:r>
        <w:t>C’est équivalent à CATCH des blocs TRY-CATCH-FINALLY</w:t>
      </w:r>
    </w:p>
    <w:p w14:paraId="1864EDFD" w14:textId="6B57B6AA" w:rsidR="00D835E5" w:rsidRDefault="00D835E5" w:rsidP="00D835E5">
      <w:pPr>
        <w:pStyle w:val="TPnormalpuce1"/>
      </w:pPr>
      <w:r>
        <w:t xml:space="preserve">Ajouter une méthode, elle prend en paramètre </w:t>
      </w:r>
      <w:r w:rsidR="00012F67">
        <w:t>Throwable la classe mère de toutes les exceptions de Java. Nous pourrons ainsi tracer les erreurs</w:t>
      </w:r>
      <w:r>
        <w:t xml:space="preserve"> </w:t>
      </w:r>
    </w:p>
    <w:p w14:paraId="730ACE36" w14:textId="31499173" w:rsidR="00D835E5" w:rsidRDefault="00D835E5" w:rsidP="00D835E5">
      <w:pPr>
        <w:pStyle w:val="TPnormalpuce1"/>
      </w:pPr>
      <w:r>
        <w:t>Utiliser @AfterThrowing</w:t>
      </w:r>
      <w:r w:rsidR="004D3B6B">
        <w:t xml:space="preserve"> et paramétré  « throwing »</w:t>
      </w:r>
    </w:p>
    <w:p w14:paraId="79938324" w14:textId="370BA40D" w:rsidR="00463D63" w:rsidRPr="00463D63" w:rsidRDefault="00463D63" w:rsidP="00463D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63D63">
        <w:rPr>
          <w:rFonts w:ascii="Consolas" w:hAnsi="Consolas"/>
          <w:color w:val="646464"/>
          <w:sz w:val="16"/>
          <w:szCs w:val="16"/>
        </w:rPr>
        <w:t>@AfterThrowing</w:t>
      </w:r>
      <w:r w:rsidRPr="00463D63">
        <w:rPr>
          <w:rFonts w:ascii="Consolas" w:hAnsi="Consolas"/>
          <w:color w:val="000000"/>
          <w:sz w:val="16"/>
          <w:szCs w:val="16"/>
        </w:rPr>
        <w:t xml:space="preserve">(pointcut = </w:t>
      </w:r>
      <w:r w:rsidRPr="00463D63">
        <w:rPr>
          <w:rFonts w:ascii="Consolas" w:hAnsi="Consolas"/>
          <w:color w:val="2A00FF"/>
          <w:sz w:val="16"/>
          <w:szCs w:val="16"/>
        </w:rPr>
        <w:t>"execution(public * fr.eni.demo.dal.AvisRepository.findByNote*(..))"</w:t>
      </w:r>
      <w:r w:rsidRPr="00463D63">
        <w:rPr>
          <w:rFonts w:ascii="Consolas" w:hAnsi="Consolas"/>
          <w:color w:val="000000"/>
          <w:sz w:val="16"/>
          <w:szCs w:val="16"/>
        </w:rPr>
        <w:t xml:space="preserve">, throwing = </w:t>
      </w:r>
      <w:r w:rsidRPr="00463D63">
        <w:rPr>
          <w:rFonts w:ascii="Consolas" w:hAnsi="Consolas"/>
          <w:color w:val="2A00FF"/>
          <w:sz w:val="16"/>
          <w:szCs w:val="16"/>
        </w:rPr>
        <w:t>"re"</w:t>
      </w:r>
      <w:r w:rsidRPr="00463D63">
        <w:rPr>
          <w:rFonts w:ascii="Consolas" w:hAnsi="Consolas"/>
          <w:color w:val="000000"/>
          <w:sz w:val="16"/>
          <w:szCs w:val="16"/>
        </w:rPr>
        <w:t>)</w:t>
      </w:r>
    </w:p>
    <w:p w14:paraId="2B1AFD68" w14:textId="42E7719F" w:rsidR="00463D63" w:rsidRPr="00463D63" w:rsidRDefault="00463D63" w:rsidP="00463D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63D6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63D63">
        <w:rPr>
          <w:rFonts w:ascii="Consolas" w:hAnsi="Consolas"/>
          <w:color w:val="000000"/>
          <w:sz w:val="16"/>
          <w:szCs w:val="16"/>
        </w:rPr>
        <w:t xml:space="preserve"> </w:t>
      </w:r>
      <w:r w:rsidRPr="00463D63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463D63">
        <w:rPr>
          <w:rFonts w:ascii="Consolas" w:hAnsi="Consolas"/>
          <w:color w:val="000000"/>
          <w:sz w:val="16"/>
          <w:szCs w:val="16"/>
        </w:rPr>
        <w:t xml:space="preserve"> afterThrow(Throwable </w:t>
      </w:r>
      <w:r w:rsidRPr="00463D63">
        <w:rPr>
          <w:rFonts w:ascii="Consolas" w:hAnsi="Consolas"/>
          <w:color w:val="6A3E3E"/>
          <w:sz w:val="16"/>
          <w:szCs w:val="16"/>
        </w:rPr>
        <w:t>re</w:t>
      </w:r>
      <w:r w:rsidRPr="00463D63">
        <w:rPr>
          <w:rFonts w:ascii="Consolas" w:hAnsi="Consolas"/>
          <w:color w:val="000000"/>
          <w:sz w:val="16"/>
          <w:szCs w:val="16"/>
        </w:rPr>
        <w:t>) {</w:t>
      </w:r>
    </w:p>
    <w:p w14:paraId="4578460A" w14:textId="43FEB941" w:rsidR="00463D63" w:rsidRPr="00463D63" w:rsidRDefault="00463D63" w:rsidP="00463D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63D63">
        <w:rPr>
          <w:rFonts w:ascii="Consolas" w:hAnsi="Consolas"/>
          <w:color w:val="000000"/>
          <w:sz w:val="16"/>
          <w:szCs w:val="16"/>
        </w:rPr>
        <w:tab/>
      </w:r>
      <w:r w:rsidRPr="00463D63">
        <w:rPr>
          <w:rFonts w:ascii="Consolas" w:hAnsi="Consolas"/>
          <w:b/>
          <w:bCs/>
          <w:i/>
          <w:iCs/>
          <w:color w:val="0000C0"/>
          <w:sz w:val="16"/>
          <w:szCs w:val="16"/>
        </w:rPr>
        <w:t>log</w:t>
      </w:r>
      <w:r w:rsidRPr="00463D63">
        <w:rPr>
          <w:rFonts w:ascii="Consolas" w:hAnsi="Consolas"/>
          <w:color w:val="000000"/>
          <w:sz w:val="16"/>
          <w:szCs w:val="16"/>
        </w:rPr>
        <w:t>.warn(</w:t>
      </w:r>
      <w:r w:rsidRPr="00463D63">
        <w:rPr>
          <w:rFonts w:ascii="Consolas" w:hAnsi="Consolas"/>
          <w:color w:val="2A00FF"/>
          <w:sz w:val="16"/>
          <w:szCs w:val="16"/>
        </w:rPr>
        <w:t>"ENI AOP - @AfterThrowing - CATCH - "</w:t>
      </w:r>
      <w:r w:rsidRPr="00463D63">
        <w:rPr>
          <w:rFonts w:ascii="Consolas" w:hAnsi="Consolas"/>
          <w:color w:val="000000"/>
          <w:sz w:val="16"/>
          <w:szCs w:val="16"/>
        </w:rPr>
        <w:t xml:space="preserve"> + </w:t>
      </w:r>
      <w:r w:rsidRPr="00463D63">
        <w:rPr>
          <w:rFonts w:ascii="Consolas" w:hAnsi="Consolas"/>
          <w:color w:val="6A3E3E"/>
          <w:sz w:val="16"/>
          <w:szCs w:val="16"/>
        </w:rPr>
        <w:t>re</w:t>
      </w:r>
      <w:r w:rsidRPr="00463D63">
        <w:rPr>
          <w:rFonts w:ascii="Consolas" w:hAnsi="Consolas"/>
          <w:color w:val="000000"/>
          <w:sz w:val="16"/>
          <w:szCs w:val="16"/>
        </w:rPr>
        <w:t xml:space="preserve">.getMessage() + </w:t>
      </w:r>
      <w:r w:rsidRPr="00463D63">
        <w:rPr>
          <w:rFonts w:ascii="Consolas" w:hAnsi="Consolas"/>
          <w:color w:val="2A00FF"/>
          <w:sz w:val="16"/>
          <w:szCs w:val="16"/>
        </w:rPr>
        <w:t>"["</w:t>
      </w:r>
      <w:r w:rsidRPr="00463D63">
        <w:rPr>
          <w:rFonts w:ascii="Consolas" w:hAnsi="Consolas"/>
          <w:color w:val="000000"/>
          <w:sz w:val="16"/>
          <w:szCs w:val="16"/>
        </w:rPr>
        <w:t xml:space="preserve"> + </w:t>
      </w:r>
      <w:r w:rsidRPr="00463D63">
        <w:rPr>
          <w:rFonts w:ascii="Consolas" w:hAnsi="Consolas"/>
          <w:color w:val="6A3E3E"/>
          <w:sz w:val="16"/>
          <w:szCs w:val="16"/>
        </w:rPr>
        <w:t>re</w:t>
      </w:r>
      <w:r w:rsidRPr="00463D63">
        <w:rPr>
          <w:rFonts w:ascii="Consolas" w:hAnsi="Consolas"/>
          <w:color w:val="000000"/>
          <w:sz w:val="16"/>
          <w:szCs w:val="16"/>
        </w:rPr>
        <w:t xml:space="preserve">.getCause() + </w:t>
      </w:r>
      <w:r w:rsidRPr="00463D63">
        <w:rPr>
          <w:rFonts w:ascii="Consolas" w:hAnsi="Consolas"/>
          <w:color w:val="2A00FF"/>
          <w:sz w:val="16"/>
          <w:szCs w:val="16"/>
        </w:rPr>
        <w:t>"]"</w:t>
      </w:r>
      <w:r w:rsidRPr="00463D63">
        <w:rPr>
          <w:rFonts w:ascii="Consolas" w:hAnsi="Consolas"/>
          <w:color w:val="000000"/>
          <w:sz w:val="16"/>
          <w:szCs w:val="16"/>
        </w:rPr>
        <w:t>);</w:t>
      </w:r>
    </w:p>
    <w:p w14:paraId="3223BD82" w14:textId="1E15B9F3" w:rsidR="00463D63" w:rsidRPr="00463D63" w:rsidRDefault="00463D63" w:rsidP="00463D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63D63">
        <w:rPr>
          <w:rFonts w:ascii="Consolas" w:hAnsi="Consolas"/>
          <w:color w:val="000000"/>
          <w:sz w:val="16"/>
          <w:szCs w:val="16"/>
        </w:rPr>
        <w:t>}</w:t>
      </w:r>
    </w:p>
    <w:p w14:paraId="7DF3AED6" w14:textId="77777777" w:rsidR="00463D63" w:rsidRDefault="00463D63" w:rsidP="00D835E5"/>
    <w:p w14:paraId="447D7736" w14:textId="77777777" w:rsidR="00D835E5" w:rsidRDefault="00D835E5" w:rsidP="00D835E5">
      <w:pPr>
        <w:pStyle w:val="Titre3"/>
      </w:pPr>
      <w:r>
        <w:t>Exécution :</w:t>
      </w:r>
    </w:p>
    <w:p w14:paraId="1C532544" w14:textId="04B7ED2E" w:rsidR="00D835E5" w:rsidRDefault="00D835E5" w:rsidP="00D835E5">
      <w:pPr>
        <w:pStyle w:val="TPnormalpuce1"/>
      </w:pPr>
      <w:r>
        <w:t>Tester findByNoteCours</w:t>
      </w:r>
      <w:r w:rsidR="00D87C2E">
        <w:t>. Pour avoir une exception au niveau Repository ; le plus simple est d’éteindre le serveur de base de données</w:t>
      </w:r>
    </w:p>
    <w:p w14:paraId="298F0259" w14:textId="6894449C" w:rsidR="00D87C2E" w:rsidRDefault="00D87C2E" w:rsidP="00D835E5">
      <w:pPr>
        <w:pStyle w:val="TPnormalpuce1"/>
      </w:pPr>
      <w:r>
        <w:t>Dans Docker, stopper votre serveur</w:t>
      </w:r>
    </w:p>
    <w:p w14:paraId="3CC96297" w14:textId="77777777" w:rsidR="00D835E5" w:rsidRDefault="00D835E5" w:rsidP="00D835E5">
      <w:pPr>
        <w:pStyle w:val="TPnormalpuce1"/>
      </w:pPr>
      <w:r>
        <w:t>Remarquez dans les logs de l’IDE </w:t>
      </w:r>
    </w:p>
    <w:p w14:paraId="31A69984" w14:textId="77777777" w:rsidR="001F43A8" w:rsidRPr="001F43A8" w:rsidRDefault="00855D95" w:rsidP="0014011F">
      <w:pPr>
        <w:pStyle w:val="TPnormalpuce1"/>
        <w:numPr>
          <w:ilvl w:val="1"/>
          <w:numId w:val="1"/>
        </w:numPr>
        <w:rPr>
          <w:rFonts w:ascii="Consolas" w:hAnsi="Consolas"/>
          <w:color w:val="000000"/>
          <w:sz w:val="16"/>
          <w:szCs w:val="16"/>
        </w:rPr>
      </w:pPr>
      <w:r>
        <w:t>Il faut attendre le timeout de connexion</w:t>
      </w:r>
    </w:p>
    <w:p w14:paraId="35A8CAE9" w14:textId="09B35A15" w:rsidR="0014011F" w:rsidRPr="001F43A8" w:rsidRDefault="00A277FC" w:rsidP="001F43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color w:val="000000"/>
          <w:sz w:val="16"/>
          <w:szCs w:val="16"/>
        </w:rPr>
      </w:pPr>
      <w:r w:rsidRPr="006C5F18">
        <w:rPr>
          <w:rFonts w:ascii="Consolas" w:hAnsi="Consolas"/>
          <w:color w:val="3A96DD"/>
          <w:sz w:val="16"/>
          <w:szCs w:val="16"/>
        </w:rPr>
        <w:t xml:space="preserve">fr.eni.demo.aop.LogAspect               </w:t>
      </w:r>
      <w:r w:rsidR="0014011F" w:rsidRPr="001F43A8">
        <w:rPr>
          <w:rFonts w:ascii="Consolas" w:hAnsi="Consolas"/>
          <w:color w:val="000000"/>
          <w:sz w:val="16"/>
          <w:szCs w:val="16"/>
        </w:rPr>
        <w:t>ENI AOP - @Before - findByNoteCours</w:t>
      </w:r>
    </w:p>
    <w:p w14:paraId="277D0A50" w14:textId="3D8AD7F4" w:rsidR="0014011F" w:rsidRPr="0014011F" w:rsidRDefault="0014011F" w:rsidP="001F43A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4011F">
        <w:rPr>
          <w:rFonts w:ascii="Consolas" w:hAnsi="Consolas"/>
          <w:color w:val="3A96DD"/>
          <w:sz w:val="16"/>
          <w:szCs w:val="16"/>
        </w:rPr>
        <w:t xml:space="preserve">o.s.data.mongodb.core.MongoTemplate     </w:t>
      </w:r>
      <w:r w:rsidRPr="0014011F">
        <w:rPr>
          <w:rFonts w:ascii="Consolas" w:hAnsi="Consolas"/>
          <w:color w:val="000000"/>
          <w:sz w:val="16"/>
          <w:szCs w:val="16"/>
        </w:rPr>
        <w:t>find using query: { "course_note" : 3} fields: Document{{}} for class: class fr.eni.demo.bo.Avis in collection: reviews</w:t>
      </w:r>
    </w:p>
    <w:p w14:paraId="03016559" w14:textId="64F26BE0" w:rsidR="0014011F" w:rsidRPr="0014011F" w:rsidRDefault="0014011F" w:rsidP="0014011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4011F">
        <w:rPr>
          <w:rFonts w:ascii="Consolas" w:hAnsi="Consolas"/>
          <w:color w:val="3A96DD"/>
          <w:sz w:val="16"/>
          <w:szCs w:val="16"/>
        </w:rPr>
        <w:t xml:space="preserve">fr.eni.demo.aop.LogAspect               </w:t>
      </w:r>
      <w:r w:rsidRPr="0014011F">
        <w:rPr>
          <w:rFonts w:ascii="Consolas" w:hAnsi="Consolas"/>
          <w:color w:val="000000"/>
          <w:sz w:val="16"/>
          <w:szCs w:val="16"/>
        </w:rPr>
        <w:t>ENI AOP - @AfterThrowing - CATCH - Timed out after 30000 ms while waiting to connect. Client view of cluster state is {type=UNKNOWN, servers=[{address=localhost:27017, type=UNKNOWN, state=CONNECTING, exception={com.mongodb.MongoSocketOpenException: Exception opening socket}, caused by {java.net.ConnectException: Connection refused: no further information}}][com.mongodb.MongoTimeoutException: Timed out after 30000 ms while waiting to connect. Client view of cluster state is {type=UNKNOWN, servers=[{address=localhost:27017, type=UNKNOWN, state=CONNECTING, exception={com.mongodb.MongoSocketOpenException: Exception opening socket}, caused by {java.net.ConnectException: Connection refused: no further information}}]]</w:t>
      </w:r>
    </w:p>
    <w:p w14:paraId="6799C957" w14:textId="700EE74E" w:rsidR="0014011F" w:rsidRPr="0014011F" w:rsidRDefault="0014011F" w:rsidP="0014011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4011F">
        <w:rPr>
          <w:rFonts w:ascii="Consolas" w:hAnsi="Consolas"/>
          <w:color w:val="3A96DD"/>
          <w:sz w:val="16"/>
          <w:szCs w:val="16"/>
        </w:rPr>
        <w:t xml:space="preserve">fr.eni.demo.aop.LogAspect               </w:t>
      </w:r>
      <w:r w:rsidRPr="0014011F">
        <w:rPr>
          <w:rFonts w:ascii="Consolas" w:hAnsi="Consolas"/>
          <w:color w:val="000000"/>
          <w:sz w:val="16"/>
          <w:szCs w:val="16"/>
        </w:rPr>
        <w:t>ENI AOP - @After - FINALLY</w:t>
      </w:r>
    </w:p>
    <w:p w14:paraId="76520A89" w14:textId="77777777" w:rsidR="0014011F" w:rsidRDefault="0014011F" w:rsidP="0014011F">
      <w:pPr>
        <w:pStyle w:val="TPnormalpuce1"/>
      </w:pPr>
      <w:r>
        <w:t>Vous avez les traces de @Before, @AfterThrowing et @After</w:t>
      </w:r>
    </w:p>
    <w:p w14:paraId="447B07EC" w14:textId="192DB3AC" w:rsidR="0014011F" w:rsidRDefault="0014011F" w:rsidP="0014011F">
      <w:pPr>
        <w:pStyle w:val="TPnormalpuce1"/>
        <w:numPr>
          <w:ilvl w:val="1"/>
          <w:numId w:val="1"/>
        </w:numPr>
      </w:pPr>
      <w:r>
        <w:t>Pas de trace de @Around</w:t>
      </w:r>
      <w:r w:rsidR="00F57B96">
        <w:t xml:space="preserve"> </w:t>
      </w:r>
      <w:r w:rsidR="00F57B96">
        <w:sym w:font="Wingdings" w:char="F0E0"/>
      </w:r>
      <w:r w:rsidR="00F57B96">
        <w:t xml:space="preserve"> </w:t>
      </w:r>
      <w:r w:rsidR="00FA1C9E">
        <w:t>il est en échec.</w:t>
      </w:r>
      <w:r w:rsidR="00F57B96">
        <w:t xml:space="preserve"> </w:t>
      </w:r>
      <w:r w:rsidR="00FA1C9E">
        <w:t>I</w:t>
      </w:r>
      <w:r w:rsidR="00F57B96">
        <w:t>l ne peut être retourné que si tout va bien</w:t>
      </w:r>
    </w:p>
    <w:p w14:paraId="14EE583D" w14:textId="77777777" w:rsidR="00496C6A" w:rsidRPr="00135079" w:rsidRDefault="00496C6A" w:rsidP="00496C6A"/>
    <w:sectPr w:rsidR="00496C6A" w:rsidRPr="00135079" w:rsidSect="002029F0">
      <w:headerReference w:type="default" r:id="rId16"/>
      <w:footerReference w:type="default" r:id="rId17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279ED" w14:textId="77777777" w:rsidR="00451010" w:rsidRDefault="00451010" w:rsidP="006C7E58">
      <w:r>
        <w:separator/>
      </w:r>
    </w:p>
  </w:endnote>
  <w:endnote w:type="continuationSeparator" w:id="0">
    <w:p w14:paraId="30B4951E" w14:textId="77777777" w:rsidR="00451010" w:rsidRDefault="00451010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98349C" w14:paraId="004E60E3" w14:textId="77777777" w:rsidTr="0098349C">
      <w:tc>
        <w:tcPr>
          <w:tcW w:w="2500" w:type="pct"/>
          <w:vAlign w:val="bottom"/>
          <w:hideMark/>
        </w:tcPr>
        <w:p w14:paraId="31653A27" w14:textId="77777777" w:rsidR="0098349C" w:rsidRDefault="0098349C" w:rsidP="0098349C">
          <w:pPr>
            <w:pStyle w:val="Pieddepage"/>
          </w:pPr>
          <w:r>
            <w:t xml:space="preserve">Page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hideMark/>
        </w:tcPr>
        <w:p w14:paraId="1374BB9E" w14:textId="3DE874B9" w:rsidR="0098349C" w:rsidRDefault="0098349C" w:rsidP="0098349C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5A8B69C3" wp14:editId="2A7DF9E4">
                <wp:extent cx="518160" cy="518160"/>
                <wp:effectExtent l="0" t="0" r="0" b="0"/>
                <wp:docPr id="1614539938" name="Image 1614539938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8349C" w14:paraId="24D988EF" w14:textId="77777777" w:rsidTr="0098349C">
      <w:tc>
        <w:tcPr>
          <w:tcW w:w="1" w:type="pct"/>
          <w:gridSpan w:val="2"/>
          <w:vAlign w:val="bottom"/>
          <w:hideMark/>
        </w:tcPr>
        <w:p w14:paraId="59E798B0" w14:textId="77777777" w:rsidR="0098349C" w:rsidRDefault="0098349C" w:rsidP="0098349C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>
            <w:rPr>
              <w:sz w:val="14"/>
              <w:szCs w:val="14"/>
            </w:rPr>
            <w:t>© ENI – Tous droits réservés</w:t>
          </w:r>
        </w:p>
      </w:tc>
    </w:tr>
  </w:tbl>
  <w:p w14:paraId="1345E95B" w14:textId="0A0E1D6C" w:rsidR="002A2662" w:rsidRPr="0098349C" w:rsidRDefault="002A2662" w:rsidP="00983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6BBC" w14:textId="77777777" w:rsidR="00451010" w:rsidRDefault="00451010" w:rsidP="006C7E58">
      <w:r>
        <w:separator/>
      </w:r>
    </w:p>
  </w:footnote>
  <w:footnote w:type="continuationSeparator" w:id="0">
    <w:p w14:paraId="3037D081" w14:textId="77777777" w:rsidR="00451010" w:rsidRDefault="00451010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6FA81649" w:rsidR="00590AA9" w:rsidRPr="000150A7" w:rsidRDefault="00773C80" w:rsidP="00773C80">
    <w:pPr>
      <w:pStyle w:val="En-tte"/>
      <w:jc w:val="right"/>
      <w:rPr>
        <w:sz w:val="22"/>
      </w:rPr>
    </w:pPr>
    <w:r>
      <w:rPr>
        <w:sz w:val="22"/>
        <w:szCs w:val="22"/>
      </w:rPr>
      <w:t>Java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4EC"/>
    <w:multiLevelType w:val="hybridMultilevel"/>
    <w:tmpl w:val="4B72B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504E"/>
    <w:multiLevelType w:val="hybridMultilevel"/>
    <w:tmpl w:val="FCACD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774EA"/>
    <w:multiLevelType w:val="hybridMultilevel"/>
    <w:tmpl w:val="F7E4A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25882"/>
    <w:multiLevelType w:val="hybridMultilevel"/>
    <w:tmpl w:val="BBA2A808"/>
    <w:lvl w:ilvl="0" w:tplc="A2842AA8">
      <w:start w:val="8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8465A"/>
    <w:multiLevelType w:val="hybridMultilevel"/>
    <w:tmpl w:val="6AEA0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C4209"/>
    <w:multiLevelType w:val="hybridMultilevel"/>
    <w:tmpl w:val="7CEE349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F168A"/>
    <w:multiLevelType w:val="hybridMultilevel"/>
    <w:tmpl w:val="DB305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53B10"/>
    <w:multiLevelType w:val="hybridMultilevel"/>
    <w:tmpl w:val="707CC002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E453B"/>
    <w:multiLevelType w:val="hybridMultilevel"/>
    <w:tmpl w:val="46BAB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96EEA"/>
    <w:multiLevelType w:val="hybridMultilevel"/>
    <w:tmpl w:val="6206D574"/>
    <w:lvl w:ilvl="0" w:tplc="AF70F186">
      <w:numFmt w:val="bullet"/>
      <w:lvlText w:val="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5E890810"/>
    <w:multiLevelType w:val="hybridMultilevel"/>
    <w:tmpl w:val="38C6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D27CD"/>
    <w:multiLevelType w:val="hybridMultilevel"/>
    <w:tmpl w:val="18FA8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4967399">
    <w:abstractNumId w:val="11"/>
  </w:num>
  <w:num w:numId="2" w16cid:durableId="1768385738">
    <w:abstractNumId w:val="3"/>
  </w:num>
  <w:num w:numId="3" w16cid:durableId="561912962">
    <w:abstractNumId w:val="4"/>
  </w:num>
  <w:num w:numId="4" w16cid:durableId="1013607379">
    <w:abstractNumId w:val="6"/>
  </w:num>
  <w:num w:numId="5" w16cid:durableId="330989160">
    <w:abstractNumId w:val="14"/>
  </w:num>
  <w:num w:numId="6" w16cid:durableId="1683705418">
    <w:abstractNumId w:val="16"/>
  </w:num>
  <w:num w:numId="7" w16cid:durableId="1435319051">
    <w:abstractNumId w:val="13"/>
  </w:num>
  <w:num w:numId="8" w16cid:durableId="1220748626">
    <w:abstractNumId w:val="9"/>
  </w:num>
  <w:num w:numId="9" w16cid:durableId="382796921">
    <w:abstractNumId w:val="7"/>
  </w:num>
  <w:num w:numId="10" w16cid:durableId="1715619978">
    <w:abstractNumId w:val="0"/>
  </w:num>
  <w:num w:numId="11" w16cid:durableId="829977723">
    <w:abstractNumId w:val="12"/>
  </w:num>
  <w:num w:numId="12" w16cid:durableId="291790001">
    <w:abstractNumId w:val="5"/>
  </w:num>
  <w:num w:numId="13" w16cid:durableId="1818061275">
    <w:abstractNumId w:val="8"/>
  </w:num>
  <w:num w:numId="14" w16cid:durableId="161970309">
    <w:abstractNumId w:val="10"/>
  </w:num>
  <w:num w:numId="15" w16cid:durableId="2001229539">
    <w:abstractNumId w:val="2"/>
  </w:num>
  <w:num w:numId="16" w16cid:durableId="42565559">
    <w:abstractNumId w:val="15"/>
  </w:num>
  <w:num w:numId="17" w16cid:durableId="14728656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B57"/>
    <w:rsid w:val="00003DE5"/>
    <w:rsid w:val="00006E83"/>
    <w:rsid w:val="00007967"/>
    <w:rsid w:val="00010460"/>
    <w:rsid w:val="00011C95"/>
    <w:rsid w:val="0001221A"/>
    <w:rsid w:val="000122A5"/>
    <w:rsid w:val="00012C34"/>
    <w:rsid w:val="00012F67"/>
    <w:rsid w:val="00013A54"/>
    <w:rsid w:val="00013E01"/>
    <w:rsid w:val="000140A1"/>
    <w:rsid w:val="000150A7"/>
    <w:rsid w:val="00015214"/>
    <w:rsid w:val="00015F9F"/>
    <w:rsid w:val="00017FC3"/>
    <w:rsid w:val="00022DFC"/>
    <w:rsid w:val="00023A9D"/>
    <w:rsid w:val="00024356"/>
    <w:rsid w:val="00034FC0"/>
    <w:rsid w:val="000365AA"/>
    <w:rsid w:val="00036E08"/>
    <w:rsid w:val="000417F6"/>
    <w:rsid w:val="00042093"/>
    <w:rsid w:val="000425A5"/>
    <w:rsid w:val="00042925"/>
    <w:rsid w:val="00044DA2"/>
    <w:rsid w:val="000456A6"/>
    <w:rsid w:val="00045BF8"/>
    <w:rsid w:val="00046FC8"/>
    <w:rsid w:val="00050258"/>
    <w:rsid w:val="000504C9"/>
    <w:rsid w:val="0005146C"/>
    <w:rsid w:val="00052399"/>
    <w:rsid w:val="00052553"/>
    <w:rsid w:val="00054CBD"/>
    <w:rsid w:val="00055365"/>
    <w:rsid w:val="00062FC0"/>
    <w:rsid w:val="00063D0B"/>
    <w:rsid w:val="0006424D"/>
    <w:rsid w:val="00065E50"/>
    <w:rsid w:val="000753A7"/>
    <w:rsid w:val="000827C0"/>
    <w:rsid w:val="00083EB5"/>
    <w:rsid w:val="0009077C"/>
    <w:rsid w:val="00095A02"/>
    <w:rsid w:val="00097F0B"/>
    <w:rsid w:val="000A1582"/>
    <w:rsid w:val="000A2190"/>
    <w:rsid w:val="000A3F6C"/>
    <w:rsid w:val="000A4457"/>
    <w:rsid w:val="000A5093"/>
    <w:rsid w:val="000A618E"/>
    <w:rsid w:val="000A750E"/>
    <w:rsid w:val="000A7C8D"/>
    <w:rsid w:val="000B0AAE"/>
    <w:rsid w:val="000B0FF3"/>
    <w:rsid w:val="000B5825"/>
    <w:rsid w:val="000C0F58"/>
    <w:rsid w:val="000C435E"/>
    <w:rsid w:val="000D0A8C"/>
    <w:rsid w:val="000D141B"/>
    <w:rsid w:val="000D3D5E"/>
    <w:rsid w:val="000D6B7C"/>
    <w:rsid w:val="000E2CEB"/>
    <w:rsid w:val="000E4C92"/>
    <w:rsid w:val="000E5434"/>
    <w:rsid w:val="000E5CCE"/>
    <w:rsid w:val="000F0864"/>
    <w:rsid w:val="000F096C"/>
    <w:rsid w:val="000F0E32"/>
    <w:rsid w:val="000F50AF"/>
    <w:rsid w:val="000F7679"/>
    <w:rsid w:val="0010079C"/>
    <w:rsid w:val="00101004"/>
    <w:rsid w:val="00103318"/>
    <w:rsid w:val="00104874"/>
    <w:rsid w:val="00113FBB"/>
    <w:rsid w:val="0012205C"/>
    <w:rsid w:val="00122C32"/>
    <w:rsid w:val="00124BEE"/>
    <w:rsid w:val="001253AD"/>
    <w:rsid w:val="001258D6"/>
    <w:rsid w:val="00125DCA"/>
    <w:rsid w:val="00127308"/>
    <w:rsid w:val="001273BF"/>
    <w:rsid w:val="00127816"/>
    <w:rsid w:val="00130158"/>
    <w:rsid w:val="00135079"/>
    <w:rsid w:val="0013536A"/>
    <w:rsid w:val="00136790"/>
    <w:rsid w:val="001379AC"/>
    <w:rsid w:val="0014011F"/>
    <w:rsid w:val="001447F2"/>
    <w:rsid w:val="001465BB"/>
    <w:rsid w:val="00147F67"/>
    <w:rsid w:val="00151AA0"/>
    <w:rsid w:val="00151BB1"/>
    <w:rsid w:val="00153344"/>
    <w:rsid w:val="001629AD"/>
    <w:rsid w:val="00165A82"/>
    <w:rsid w:val="00171036"/>
    <w:rsid w:val="00175C12"/>
    <w:rsid w:val="00180756"/>
    <w:rsid w:val="00180858"/>
    <w:rsid w:val="00184493"/>
    <w:rsid w:val="00190619"/>
    <w:rsid w:val="00190A31"/>
    <w:rsid w:val="0019207D"/>
    <w:rsid w:val="00192825"/>
    <w:rsid w:val="00193399"/>
    <w:rsid w:val="00195F19"/>
    <w:rsid w:val="001A0D7C"/>
    <w:rsid w:val="001A342E"/>
    <w:rsid w:val="001B4DA8"/>
    <w:rsid w:val="001B7883"/>
    <w:rsid w:val="001B7C69"/>
    <w:rsid w:val="001C3DC5"/>
    <w:rsid w:val="001C67D1"/>
    <w:rsid w:val="001C6FA8"/>
    <w:rsid w:val="001C739D"/>
    <w:rsid w:val="001C75DA"/>
    <w:rsid w:val="001D2789"/>
    <w:rsid w:val="001D2F7B"/>
    <w:rsid w:val="001D3BFC"/>
    <w:rsid w:val="001D613A"/>
    <w:rsid w:val="001D65D9"/>
    <w:rsid w:val="001E04B0"/>
    <w:rsid w:val="001E30B9"/>
    <w:rsid w:val="001E5BCF"/>
    <w:rsid w:val="001E5D70"/>
    <w:rsid w:val="001E7130"/>
    <w:rsid w:val="001E7332"/>
    <w:rsid w:val="001F18FA"/>
    <w:rsid w:val="001F333E"/>
    <w:rsid w:val="001F43A8"/>
    <w:rsid w:val="001F7ADF"/>
    <w:rsid w:val="002007B5"/>
    <w:rsid w:val="002020E8"/>
    <w:rsid w:val="002029F0"/>
    <w:rsid w:val="002117F1"/>
    <w:rsid w:val="002129D0"/>
    <w:rsid w:val="00213866"/>
    <w:rsid w:val="00215526"/>
    <w:rsid w:val="00215658"/>
    <w:rsid w:val="00225D2C"/>
    <w:rsid w:val="002263D9"/>
    <w:rsid w:val="002316BF"/>
    <w:rsid w:val="00231AB7"/>
    <w:rsid w:val="00232A23"/>
    <w:rsid w:val="00233842"/>
    <w:rsid w:val="00234321"/>
    <w:rsid w:val="00234EDF"/>
    <w:rsid w:val="00236B2F"/>
    <w:rsid w:val="00241941"/>
    <w:rsid w:val="00241BEE"/>
    <w:rsid w:val="002434A6"/>
    <w:rsid w:val="002534E7"/>
    <w:rsid w:val="00254633"/>
    <w:rsid w:val="0026054A"/>
    <w:rsid w:val="00261F4C"/>
    <w:rsid w:val="002629D5"/>
    <w:rsid w:val="00264E60"/>
    <w:rsid w:val="00270A58"/>
    <w:rsid w:val="002718FF"/>
    <w:rsid w:val="00272035"/>
    <w:rsid w:val="00275AC9"/>
    <w:rsid w:val="00277014"/>
    <w:rsid w:val="00277CDD"/>
    <w:rsid w:val="00280D8A"/>
    <w:rsid w:val="002811DA"/>
    <w:rsid w:val="002835C6"/>
    <w:rsid w:val="00283949"/>
    <w:rsid w:val="0028492A"/>
    <w:rsid w:val="00284930"/>
    <w:rsid w:val="00287D81"/>
    <w:rsid w:val="00290596"/>
    <w:rsid w:val="002928D1"/>
    <w:rsid w:val="00292D41"/>
    <w:rsid w:val="00293E9F"/>
    <w:rsid w:val="00295C72"/>
    <w:rsid w:val="00296F25"/>
    <w:rsid w:val="00297BE0"/>
    <w:rsid w:val="002A059A"/>
    <w:rsid w:val="002A116D"/>
    <w:rsid w:val="002A14BB"/>
    <w:rsid w:val="002A15A7"/>
    <w:rsid w:val="002A2662"/>
    <w:rsid w:val="002A28BA"/>
    <w:rsid w:val="002A320D"/>
    <w:rsid w:val="002A79CF"/>
    <w:rsid w:val="002B02FA"/>
    <w:rsid w:val="002B04EA"/>
    <w:rsid w:val="002B6E22"/>
    <w:rsid w:val="002B7905"/>
    <w:rsid w:val="002C3C6A"/>
    <w:rsid w:val="002C4936"/>
    <w:rsid w:val="002C5032"/>
    <w:rsid w:val="002C516A"/>
    <w:rsid w:val="002D1335"/>
    <w:rsid w:val="002D2B64"/>
    <w:rsid w:val="002D6B78"/>
    <w:rsid w:val="002E0D19"/>
    <w:rsid w:val="002E118C"/>
    <w:rsid w:val="002E1C14"/>
    <w:rsid w:val="002E27E9"/>
    <w:rsid w:val="002E73D7"/>
    <w:rsid w:val="002F0F66"/>
    <w:rsid w:val="002F78BE"/>
    <w:rsid w:val="00301257"/>
    <w:rsid w:val="00301546"/>
    <w:rsid w:val="00302D94"/>
    <w:rsid w:val="00303417"/>
    <w:rsid w:val="00303F95"/>
    <w:rsid w:val="00305E01"/>
    <w:rsid w:val="0030656D"/>
    <w:rsid w:val="003073A5"/>
    <w:rsid w:val="00310510"/>
    <w:rsid w:val="00312CC7"/>
    <w:rsid w:val="00313820"/>
    <w:rsid w:val="003200C6"/>
    <w:rsid w:val="003205EC"/>
    <w:rsid w:val="00320D08"/>
    <w:rsid w:val="00323AB4"/>
    <w:rsid w:val="0032460B"/>
    <w:rsid w:val="00326D96"/>
    <w:rsid w:val="003320FE"/>
    <w:rsid w:val="003374BB"/>
    <w:rsid w:val="003460A2"/>
    <w:rsid w:val="003548A0"/>
    <w:rsid w:val="003573E2"/>
    <w:rsid w:val="00362210"/>
    <w:rsid w:val="003627E0"/>
    <w:rsid w:val="003640EE"/>
    <w:rsid w:val="003659AB"/>
    <w:rsid w:val="003709F1"/>
    <w:rsid w:val="003756C9"/>
    <w:rsid w:val="00377559"/>
    <w:rsid w:val="00380C67"/>
    <w:rsid w:val="00382C06"/>
    <w:rsid w:val="0038703B"/>
    <w:rsid w:val="00387206"/>
    <w:rsid w:val="00392CE7"/>
    <w:rsid w:val="00393E03"/>
    <w:rsid w:val="00394E5C"/>
    <w:rsid w:val="003952F6"/>
    <w:rsid w:val="0039674A"/>
    <w:rsid w:val="003A098F"/>
    <w:rsid w:val="003A309D"/>
    <w:rsid w:val="003A7A9E"/>
    <w:rsid w:val="003B3C6F"/>
    <w:rsid w:val="003B5932"/>
    <w:rsid w:val="003B684F"/>
    <w:rsid w:val="003C0390"/>
    <w:rsid w:val="003C3018"/>
    <w:rsid w:val="003C6A4C"/>
    <w:rsid w:val="003C6EFC"/>
    <w:rsid w:val="003C7784"/>
    <w:rsid w:val="003D165F"/>
    <w:rsid w:val="003D2F48"/>
    <w:rsid w:val="003D519D"/>
    <w:rsid w:val="003D56D1"/>
    <w:rsid w:val="003E01ED"/>
    <w:rsid w:val="003E082D"/>
    <w:rsid w:val="003E0867"/>
    <w:rsid w:val="003E676A"/>
    <w:rsid w:val="003F610B"/>
    <w:rsid w:val="00402810"/>
    <w:rsid w:val="004042BA"/>
    <w:rsid w:val="004046D2"/>
    <w:rsid w:val="004105F4"/>
    <w:rsid w:val="004117CD"/>
    <w:rsid w:val="00412FCC"/>
    <w:rsid w:val="00420001"/>
    <w:rsid w:val="004203A9"/>
    <w:rsid w:val="00421D84"/>
    <w:rsid w:val="00423598"/>
    <w:rsid w:val="0042407D"/>
    <w:rsid w:val="00425FA5"/>
    <w:rsid w:val="00427D66"/>
    <w:rsid w:val="004318B1"/>
    <w:rsid w:val="00432568"/>
    <w:rsid w:val="004343CE"/>
    <w:rsid w:val="0043582F"/>
    <w:rsid w:val="00441912"/>
    <w:rsid w:val="004434E7"/>
    <w:rsid w:val="00443681"/>
    <w:rsid w:val="00450C5E"/>
    <w:rsid w:val="00451010"/>
    <w:rsid w:val="00451362"/>
    <w:rsid w:val="0045171D"/>
    <w:rsid w:val="00451ED1"/>
    <w:rsid w:val="004536C7"/>
    <w:rsid w:val="0045450D"/>
    <w:rsid w:val="00454AC2"/>
    <w:rsid w:val="00456F22"/>
    <w:rsid w:val="004578E9"/>
    <w:rsid w:val="00457E29"/>
    <w:rsid w:val="00461FF5"/>
    <w:rsid w:val="00462562"/>
    <w:rsid w:val="00463D63"/>
    <w:rsid w:val="00464E39"/>
    <w:rsid w:val="00465188"/>
    <w:rsid w:val="00470B90"/>
    <w:rsid w:val="0047189F"/>
    <w:rsid w:val="00474A7B"/>
    <w:rsid w:val="004751A8"/>
    <w:rsid w:val="00480346"/>
    <w:rsid w:val="0048505C"/>
    <w:rsid w:val="00487167"/>
    <w:rsid w:val="00491DB0"/>
    <w:rsid w:val="00492FCA"/>
    <w:rsid w:val="004930EE"/>
    <w:rsid w:val="004937AF"/>
    <w:rsid w:val="0049415E"/>
    <w:rsid w:val="00494DCF"/>
    <w:rsid w:val="004957E3"/>
    <w:rsid w:val="004967BB"/>
    <w:rsid w:val="00496C6A"/>
    <w:rsid w:val="004979EA"/>
    <w:rsid w:val="004A2F61"/>
    <w:rsid w:val="004A3990"/>
    <w:rsid w:val="004A476E"/>
    <w:rsid w:val="004A6B04"/>
    <w:rsid w:val="004B1547"/>
    <w:rsid w:val="004B1BDA"/>
    <w:rsid w:val="004B6769"/>
    <w:rsid w:val="004B799C"/>
    <w:rsid w:val="004C2502"/>
    <w:rsid w:val="004C50E1"/>
    <w:rsid w:val="004C7C36"/>
    <w:rsid w:val="004D0A7A"/>
    <w:rsid w:val="004D14B8"/>
    <w:rsid w:val="004D3B6B"/>
    <w:rsid w:val="004D453E"/>
    <w:rsid w:val="004D7162"/>
    <w:rsid w:val="004E1414"/>
    <w:rsid w:val="004E2960"/>
    <w:rsid w:val="004E54A5"/>
    <w:rsid w:val="004E55E9"/>
    <w:rsid w:val="004E5AD6"/>
    <w:rsid w:val="004E6B81"/>
    <w:rsid w:val="004F070E"/>
    <w:rsid w:val="004F2C2E"/>
    <w:rsid w:val="004F4D52"/>
    <w:rsid w:val="004F7CA2"/>
    <w:rsid w:val="00502B2A"/>
    <w:rsid w:val="00503BB9"/>
    <w:rsid w:val="00504FB3"/>
    <w:rsid w:val="005056C3"/>
    <w:rsid w:val="0051030E"/>
    <w:rsid w:val="00512164"/>
    <w:rsid w:val="00514A00"/>
    <w:rsid w:val="00515812"/>
    <w:rsid w:val="005166E6"/>
    <w:rsid w:val="00521C18"/>
    <w:rsid w:val="00524FB3"/>
    <w:rsid w:val="0053069F"/>
    <w:rsid w:val="0053301A"/>
    <w:rsid w:val="00536C5E"/>
    <w:rsid w:val="00536EF3"/>
    <w:rsid w:val="0053794C"/>
    <w:rsid w:val="00542709"/>
    <w:rsid w:val="00544157"/>
    <w:rsid w:val="00550CD5"/>
    <w:rsid w:val="00550DF2"/>
    <w:rsid w:val="005519E3"/>
    <w:rsid w:val="005525FA"/>
    <w:rsid w:val="00552D14"/>
    <w:rsid w:val="00553073"/>
    <w:rsid w:val="0055494C"/>
    <w:rsid w:val="00554FC1"/>
    <w:rsid w:val="0056003A"/>
    <w:rsid w:val="00562BB1"/>
    <w:rsid w:val="0057074B"/>
    <w:rsid w:val="00571A84"/>
    <w:rsid w:val="0057306B"/>
    <w:rsid w:val="00580953"/>
    <w:rsid w:val="005813A8"/>
    <w:rsid w:val="00581705"/>
    <w:rsid w:val="005826B0"/>
    <w:rsid w:val="005844E9"/>
    <w:rsid w:val="0058551F"/>
    <w:rsid w:val="0058772D"/>
    <w:rsid w:val="00590AA9"/>
    <w:rsid w:val="00591B1A"/>
    <w:rsid w:val="005925C9"/>
    <w:rsid w:val="00596D1F"/>
    <w:rsid w:val="0059768C"/>
    <w:rsid w:val="00597A0A"/>
    <w:rsid w:val="005A0B46"/>
    <w:rsid w:val="005A2146"/>
    <w:rsid w:val="005A36E5"/>
    <w:rsid w:val="005B45EC"/>
    <w:rsid w:val="005B491E"/>
    <w:rsid w:val="005C1C27"/>
    <w:rsid w:val="005C603F"/>
    <w:rsid w:val="005C684C"/>
    <w:rsid w:val="005C68D3"/>
    <w:rsid w:val="005D1943"/>
    <w:rsid w:val="005D67BB"/>
    <w:rsid w:val="005D6DFC"/>
    <w:rsid w:val="005E3B89"/>
    <w:rsid w:val="005E52E2"/>
    <w:rsid w:val="005E7052"/>
    <w:rsid w:val="005F2EFB"/>
    <w:rsid w:val="005F5752"/>
    <w:rsid w:val="005F5BC0"/>
    <w:rsid w:val="006001A7"/>
    <w:rsid w:val="0060158B"/>
    <w:rsid w:val="00603AF5"/>
    <w:rsid w:val="00604784"/>
    <w:rsid w:val="00604C63"/>
    <w:rsid w:val="00605254"/>
    <w:rsid w:val="00607E6F"/>
    <w:rsid w:val="00616314"/>
    <w:rsid w:val="00617258"/>
    <w:rsid w:val="006224AF"/>
    <w:rsid w:val="006268B4"/>
    <w:rsid w:val="00626BEE"/>
    <w:rsid w:val="006303BE"/>
    <w:rsid w:val="006306C4"/>
    <w:rsid w:val="0063306A"/>
    <w:rsid w:val="0063405E"/>
    <w:rsid w:val="006367DA"/>
    <w:rsid w:val="00637726"/>
    <w:rsid w:val="00641425"/>
    <w:rsid w:val="00647196"/>
    <w:rsid w:val="00653FFC"/>
    <w:rsid w:val="00657B11"/>
    <w:rsid w:val="00660C53"/>
    <w:rsid w:val="00661DF1"/>
    <w:rsid w:val="0066283B"/>
    <w:rsid w:val="006647F6"/>
    <w:rsid w:val="00665A18"/>
    <w:rsid w:val="00672C86"/>
    <w:rsid w:val="00673EF7"/>
    <w:rsid w:val="00675D38"/>
    <w:rsid w:val="0067609F"/>
    <w:rsid w:val="00676FB2"/>
    <w:rsid w:val="00677917"/>
    <w:rsid w:val="006814CF"/>
    <w:rsid w:val="00684D1F"/>
    <w:rsid w:val="0068528D"/>
    <w:rsid w:val="006900A1"/>
    <w:rsid w:val="00690CA2"/>
    <w:rsid w:val="00691D3F"/>
    <w:rsid w:val="006939F9"/>
    <w:rsid w:val="006B01A8"/>
    <w:rsid w:val="006B344C"/>
    <w:rsid w:val="006B377C"/>
    <w:rsid w:val="006B38B2"/>
    <w:rsid w:val="006B3B13"/>
    <w:rsid w:val="006B577B"/>
    <w:rsid w:val="006B7041"/>
    <w:rsid w:val="006C1B49"/>
    <w:rsid w:val="006C3487"/>
    <w:rsid w:val="006C4275"/>
    <w:rsid w:val="006C573C"/>
    <w:rsid w:val="006C5F18"/>
    <w:rsid w:val="006C6150"/>
    <w:rsid w:val="006C69E0"/>
    <w:rsid w:val="006C7E58"/>
    <w:rsid w:val="006D0AC1"/>
    <w:rsid w:val="006D78A3"/>
    <w:rsid w:val="006E0AC5"/>
    <w:rsid w:val="006F2B63"/>
    <w:rsid w:val="006F52E1"/>
    <w:rsid w:val="006F5F2A"/>
    <w:rsid w:val="007007CE"/>
    <w:rsid w:val="00700A08"/>
    <w:rsid w:val="007011B3"/>
    <w:rsid w:val="0070133C"/>
    <w:rsid w:val="007020C5"/>
    <w:rsid w:val="00702165"/>
    <w:rsid w:val="00705496"/>
    <w:rsid w:val="00706801"/>
    <w:rsid w:val="00707B85"/>
    <w:rsid w:val="00713863"/>
    <w:rsid w:val="007149B8"/>
    <w:rsid w:val="00715FAA"/>
    <w:rsid w:val="0071706E"/>
    <w:rsid w:val="00717C58"/>
    <w:rsid w:val="00723176"/>
    <w:rsid w:val="00723883"/>
    <w:rsid w:val="00724518"/>
    <w:rsid w:val="00726990"/>
    <w:rsid w:val="007278B4"/>
    <w:rsid w:val="007327B9"/>
    <w:rsid w:val="00732F35"/>
    <w:rsid w:val="00736894"/>
    <w:rsid w:val="00740FF3"/>
    <w:rsid w:val="00742224"/>
    <w:rsid w:val="00743993"/>
    <w:rsid w:val="0074589F"/>
    <w:rsid w:val="007509C7"/>
    <w:rsid w:val="00753FFD"/>
    <w:rsid w:val="00763F12"/>
    <w:rsid w:val="00764007"/>
    <w:rsid w:val="007668B6"/>
    <w:rsid w:val="00767347"/>
    <w:rsid w:val="00767A47"/>
    <w:rsid w:val="007711E9"/>
    <w:rsid w:val="00771EED"/>
    <w:rsid w:val="007729E2"/>
    <w:rsid w:val="00773782"/>
    <w:rsid w:val="00773C80"/>
    <w:rsid w:val="007740FE"/>
    <w:rsid w:val="00774B06"/>
    <w:rsid w:val="007809A2"/>
    <w:rsid w:val="00781ABB"/>
    <w:rsid w:val="00783AFC"/>
    <w:rsid w:val="00790801"/>
    <w:rsid w:val="007910EE"/>
    <w:rsid w:val="00794E8C"/>
    <w:rsid w:val="0079568F"/>
    <w:rsid w:val="007977FE"/>
    <w:rsid w:val="007A1C97"/>
    <w:rsid w:val="007A21D7"/>
    <w:rsid w:val="007A3FF7"/>
    <w:rsid w:val="007A5377"/>
    <w:rsid w:val="007B0E23"/>
    <w:rsid w:val="007B2E1B"/>
    <w:rsid w:val="007C301D"/>
    <w:rsid w:val="007C3941"/>
    <w:rsid w:val="007C3CC4"/>
    <w:rsid w:val="007D07FF"/>
    <w:rsid w:val="007D1142"/>
    <w:rsid w:val="007D1155"/>
    <w:rsid w:val="007D1E0E"/>
    <w:rsid w:val="007D3376"/>
    <w:rsid w:val="007E0FEE"/>
    <w:rsid w:val="007E5135"/>
    <w:rsid w:val="007E6D91"/>
    <w:rsid w:val="007E701A"/>
    <w:rsid w:val="007E7D3C"/>
    <w:rsid w:val="007F02F5"/>
    <w:rsid w:val="007F1242"/>
    <w:rsid w:val="007F3BEC"/>
    <w:rsid w:val="007F4630"/>
    <w:rsid w:val="007F53A7"/>
    <w:rsid w:val="008003A2"/>
    <w:rsid w:val="0080101F"/>
    <w:rsid w:val="00804E52"/>
    <w:rsid w:val="00805BCC"/>
    <w:rsid w:val="008062A4"/>
    <w:rsid w:val="008065FD"/>
    <w:rsid w:val="00811FAF"/>
    <w:rsid w:val="008130F1"/>
    <w:rsid w:val="00814575"/>
    <w:rsid w:val="008222A1"/>
    <w:rsid w:val="008246C0"/>
    <w:rsid w:val="0082673E"/>
    <w:rsid w:val="00832EAF"/>
    <w:rsid w:val="0083499D"/>
    <w:rsid w:val="008353AA"/>
    <w:rsid w:val="0084088C"/>
    <w:rsid w:val="00840D80"/>
    <w:rsid w:val="00840F82"/>
    <w:rsid w:val="008412DD"/>
    <w:rsid w:val="00845138"/>
    <w:rsid w:val="00845605"/>
    <w:rsid w:val="00845B2E"/>
    <w:rsid w:val="00845B96"/>
    <w:rsid w:val="00846575"/>
    <w:rsid w:val="00850D85"/>
    <w:rsid w:val="00851C1E"/>
    <w:rsid w:val="00855D95"/>
    <w:rsid w:val="00860D1D"/>
    <w:rsid w:val="008616D6"/>
    <w:rsid w:val="00861D95"/>
    <w:rsid w:val="00863103"/>
    <w:rsid w:val="00864CCA"/>
    <w:rsid w:val="008672FD"/>
    <w:rsid w:val="00867E02"/>
    <w:rsid w:val="0088227D"/>
    <w:rsid w:val="00884A47"/>
    <w:rsid w:val="008855F7"/>
    <w:rsid w:val="00886D48"/>
    <w:rsid w:val="00887100"/>
    <w:rsid w:val="0088734F"/>
    <w:rsid w:val="0089231B"/>
    <w:rsid w:val="00894569"/>
    <w:rsid w:val="00896935"/>
    <w:rsid w:val="008A1B4C"/>
    <w:rsid w:val="008A3D89"/>
    <w:rsid w:val="008A3F87"/>
    <w:rsid w:val="008A78BE"/>
    <w:rsid w:val="008B220B"/>
    <w:rsid w:val="008B5640"/>
    <w:rsid w:val="008B69CE"/>
    <w:rsid w:val="008C049A"/>
    <w:rsid w:val="008C4915"/>
    <w:rsid w:val="008C7530"/>
    <w:rsid w:val="008D1D2F"/>
    <w:rsid w:val="008D34DE"/>
    <w:rsid w:val="008D35C2"/>
    <w:rsid w:val="008D6D19"/>
    <w:rsid w:val="008D71E8"/>
    <w:rsid w:val="008D7AD4"/>
    <w:rsid w:val="008D7C9D"/>
    <w:rsid w:val="008E0995"/>
    <w:rsid w:val="008E43A5"/>
    <w:rsid w:val="008E53DA"/>
    <w:rsid w:val="008E5DAD"/>
    <w:rsid w:val="008E6D1D"/>
    <w:rsid w:val="008F518D"/>
    <w:rsid w:val="008F5577"/>
    <w:rsid w:val="008F6336"/>
    <w:rsid w:val="0090566B"/>
    <w:rsid w:val="00911C66"/>
    <w:rsid w:val="0091266E"/>
    <w:rsid w:val="0091505D"/>
    <w:rsid w:val="00917610"/>
    <w:rsid w:val="00922420"/>
    <w:rsid w:val="00922F94"/>
    <w:rsid w:val="00924F5F"/>
    <w:rsid w:val="00926F0F"/>
    <w:rsid w:val="00927329"/>
    <w:rsid w:val="0093102F"/>
    <w:rsid w:val="00936265"/>
    <w:rsid w:val="00937048"/>
    <w:rsid w:val="009403BE"/>
    <w:rsid w:val="00940A87"/>
    <w:rsid w:val="00941092"/>
    <w:rsid w:val="00943E5A"/>
    <w:rsid w:val="00946D77"/>
    <w:rsid w:val="009501FE"/>
    <w:rsid w:val="009532AD"/>
    <w:rsid w:val="00953B4B"/>
    <w:rsid w:val="00954E03"/>
    <w:rsid w:val="0095694B"/>
    <w:rsid w:val="00964B34"/>
    <w:rsid w:val="0096503B"/>
    <w:rsid w:val="00972453"/>
    <w:rsid w:val="009731EA"/>
    <w:rsid w:val="009770B3"/>
    <w:rsid w:val="00981A59"/>
    <w:rsid w:val="00982EF0"/>
    <w:rsid w:val="0098349C"/>
    <w:rsid w:val="00983E1F"/>
    <w:rsid w:val="009842D7"/>
    <w:rsid w:val="009862DE"/>
    <w:rsid w:val="00986FBF"/>
    <w:rsid w:val="00987EA1"/>
    <w:rsid w:val="00990B02"/>
    <w:rsid w:val="0099199F"/>
    <w:rsid w:val="009919C1"/>
    <w:rsid w:val="0099225D"/>
    <w:rsid w:val="0099316A"/>
    <w:rsid w:val="00995DA3"/>
    <w:rsid w:val="009A30D2"/>
    <w:rsid w:val="009A4DDA"/>
    <w:rsid w:val="009B0A30"/>
    <w:rsid w:val="009C09D3"/>
    <w:rsid w:val="009C1C6F"/>
    <w:rsid w:val="009C2AC3"/>
    <w:rsid w:val="009C2DFA"/>
    <w:rsid w:val="009C38AC"/>
    <w:rsid w:val="009C4987"/>
    <w:rsid w:val="009C5187"/>
    <w:rsid w:val="009C7F51"/>
    <w:rsid w:val="009D1251"/>
    <w:rsid w:val="009D165F"/>
    <w:rsid w:val="009D402B"/>
    <w:rsid w:val="009D4B46"/>
    <w:rsid w:val="009D6ACE"/>
    <w:rsid w:val="009D7412"/>
    <w:rsid w:val="009D7ACF"/>
    <w:rsid w:val="009D7BF7"/>
    <w:rsid w:val="009E1419"/>
    <w:rsid w:val="009E5D19"/>
    <w:rsid w:val="009F00C7"/>
    <w:rsid w:val="009F0910"/>
    <w:rsid w:val="009F1724"/>
    <w:rsid w:val="009F5596"/>
    <w:rsid w:val="00A00202"/>
    <w:rsid w:val="00A0044D"/>
    <w:rsid w:val="00A02FAB"/>
    <w:rsid w:val="00A0423A"/>
    <w:rsid w:val="00A048A5"/>
    <w:rsid w:val="00A055CF"/>
    <w:rsid w:val="00A0583B"/>
    <w:rsid w:val="00A105E8"/>
    <w:rsid w:val="00A137A9"/>
    <w:rsid w:val="00A14C1B"/>
    <w:rsid w:val="00A17E67"/>
    <w:rsid w:val="00A23907"/>
    <w:rsid w:val="00A23F5F"/>
    <w:rsid w:val="00A250F0"/>
    <w:rsid w:val="00A26F49"/>
    <w:rsid w:val="00A277FC"/>
    <w:rsid w:val="00A33ADB"/>
    <w:rsid w:val="00A361C9"/>
    <w:rsid w:val="00A45978"/>
    <w:rsid w:val="00A50517"/>
    <w:rsid w:val="00A5136B"/>
    <w:rsid w:val="00A51ED5"/>
    <w:rsid w:val="00A55000"/>
    <w:rsid w:val="00A550FE"/>
    <w:rsid w:val="00A55E6F"/>
    <w:rsid w:val="00A6293D"/>
    <w:rsid w:val="00A643C7"/>
    <w:rsid w:val="00A64D5C"/>
    <w:rsid w:val="00A7105E"/>
    <w:rsid w:val="00A72013"/>
    <w:rsid w:val="00A73A7C"/>
    <w:rsid w:val="00A765B2"/>
    <w:rsid w:val="00A77087"/>
    <w:rsid w:val="00A8492A"/>
    <w:rsid w:val="00A84E59"/>
    <w:rsid w:val="00A8536F"/>
    <w:rsid w:val="00A914C2"/>
    <w:rsid w:val="00A93073"/>
    <w:rsid w:val="00A96009"/>
    <w:rsid w:val="00A96586"/>
    <w:rsid w:val="00A96851"/>
    <w:rsid w:val="00A97E9B"/>
    <w:rsid w:val="00AA45F9"/>
    <w:rsid w:val="00AA4F6E"/>
    <w:rsid w:val="00AA5841"/>
    <w:rsid w:val="00AA590F"/>
    <w:rsid w:val="00AA623B"/>
    <w:rsid w:val="00AA692C"/>
    <w:rsid w:val="00AB17C6"/>
    <w:rsid w:val="00AB4953"/>
    <w:rsid w:val="00AB49B4"/>
    <w:rsid w:val="00AB5DBB"/>
    <w:rsid w:val="00AC4058"/>
    <w:rsid w:val="00AD4046"/>
    <w:rsid w:val="00AE2DB1"/>
    <w:rsid w:val="00AE5B33"/>
    <w:rsid w:val="00AF04AB"/>
    <w:rsid w:val="00AF0E1A"/>
    <w:rsid w:val="00AF1914"/>
    <w:rsid w:val="00AF1A40"/>
    <w:rsid w:val="00AF283E"/>
    <w:rsid w:val="00AF4AF9"/>
    <w:rsid w:val="00AF7245"/>
    <w:rsid w:val="00B01B16"/>
    <w:rsid w:val="00B027AA"/>
    <w:rsid w:val="00B03064"/>
    <w:rsid w:val="00B03739"/>
    <w:rsid w:val="00B04A1E"/>
    <w:rsid w:val="00B04DE9"/>
    <w:rsid w:val="00B10465"/>
    <w:rsid w:val="00B10D26"/>
    <w:rsid w:val="00B11230"/>
    <w:rsid w:val="00B13C7C"/>
    <w:rsid w:val="00B149E6"/>
    <w:rsid w:val="00B15FF6"/>
    <w:rsid w:val="00B1718A"/>
    <w:rsid w:val="00B179C1"/>
    <w:rsid w:val="00B21570"/>
    <w:rsid w:val="00B23E2A"/>
    <w:rsid w:val="00B23F1A"/>
    <w:rsid w:val="00B3158B"/>
    <w:rsid w:val="00B347EA"/>
    <w:rsid w:val="00B3638B"/>
    <w:rsid w:val="00B41118"/>
    <w:rsid w:val="00B43E3B"/>
    <w:rsid w:val="00B45050"/>
    <w:rsid w:val="00B4702D"/>
    <w:rsid w:val="00B47DC2"/>
    <w:rsid w:val="00B51E54"/>
    <w:rsid w:val="00B52DE4"/>
    <w:rsid w:val="00B634E6"/>
    <w:rsid w:val="00B65B58"/>
    <w:rsid w:val="00B66741"/>
    <w:rsid w:val="00B66BB1"/>
    <w:rsid w:val="00B70292"/>
    <w:rsid w:val="00B707E8"/>
    <w:rsid w:val="00B71A2E"/>
    <w:rsid w:val="00B71E99"/>
    <w:rsid w:val="00B73331"/>
    <w:rsid w:val="00B750ED"/>
    <w:rsid w:val="00B75A86"/>
    <w:rsid w:val="00B7614C"/>
    <w:rsid w:val="00B7739E"/>
    <w:rsid w:val="00B83634"/>
    <w:rsid w:val="00B8420F"/>
    <w:rsid w:val="00B8698D"/>
    <w:rsid w:val="00B920CE"/>
    <w:rsid w:val="00B942C7"/>
    <w:rsid w:val="00B94AE4"/>
    <w:rsid w:val="00B952A1"/>
    <w:rsid w:val="00B954BA"/>
    <w:rsid w:val="00BA48AF"/>
    <w:rsid w:val="00BA4DEE"/>
    <w:rsid w:val="00BA4E30"/>
    <w:rsid w:val="00BA50A4"/>
    <w:rsid w:val="00BA7CFA"/>
    <w:rsid w:val="00BB1033"/>
    <w:rsid w:val="00BB3069"/>
    <w:rsid w:val="00BB376D"/>
    <w:rsid w:val="00BB455B"/>
    <w:rsid w:val="00BB4CA7"/>
    <w:rsid w:val="00BB5E5B"/>
    <w:rsid w:val="00BC4D84"/>
    <w:rsid w:val="00BC527C"/>
    <w:rsid w:val="00BC555D"/>
    <w:rsid w:val="00BC5895"/>
    <w:rsid w:val="00BC71C7"/>
    <w:rsid w:val="00BD0460"/>
    <w:rsid w:val="00BD0FDD"/>
    <w:rsid w:val="00BD121B"/>
    <w:rsid w:val="00BD2089"/>
    <w:rsid w:val="00BD23FB"/>
    <w:rsid w:val="00BD3C4E"/>
    <w:rsid w:val="00BD6E54"/>
    <w:rsid w:val="00BE1EEB"/>
    <w:rsid w:val="00BE244C"/>
    <w:rsid w:val="00BE2C6A"/>
    <w:rsid w:val="00BE365D"/>
    <w:rsid w:val="00BE46E1"/>
    <w:rsid w:val="00BF0630"/>
    <w:rsid w:val="00BF077F"/>
    <w:rsid w:val="00BF2354"/>
    <w:rsid w:val="00BF2C83"/>
    <w:rsid w:val="00BF55F7"/>
    <w:rsid w:val="00C016A0"/>
    <w:rsid w:val="00C118B7"/>
    <w:rsid w:val="00C1433E"/>
    <w:rsid w:val="00C14957"/>
    <w:rsid w:val="00C16564"/>
    <w:rsid w:val="00C17ACB"/>
    <w:rsid w:val="00C21A12"/>
    <w:rsid w:val="00C23677"/>
    <w:rsid w:val="00C24247"/>
    <w:rsid w:val="00C308E9"/>
    <w:rsid w:val="00C31731"/>
    <w:rsid w:val="00C33369"/>
    <w:rsid w:val="00C33697"/>
    <w:rsid w:val="00C34F10"/>
    <w:rsid w:val="00C352DF"/>
    <w:rsid w:val="00C36780"/>
    <w:rsid w:val="00C376BE"/>
    <w:rsid w:val="00C37A71"/>
    <w:rsid w:val="00C40678"/>
    <w:rsid w:val="00C40D5D"/>
    <w:rsid w:val="00C4105F"/>
    <w:rsid w:val="00C410D4"/>
    <w:rsid w:val="00C41B0B"/>
    <w:rsid w:val="00C41DCD"/>
    <w:rsid w:val="00C45964"/>
    <w:rsid w:val="00C51894"/>
    <w:rsid w:val="00C5397A"/>
    <w:rsid w:val="00C56696"/>
    <w:rsid w:val="00C576DD"/>
    <w:rsid w:val="00C62D79"/>
    <w:rsid w:val="00C630DD"/>
    <w:rsid w:val="00C63217"/>
    <w:rsid w:val="00C67E49"/>
    <w:rsid w:val="00C70893"/>
    <w:rsid w:val="00C72F74"/>
    <w:rsid w:val="00C81C4D"/>
    <w:rsid w:val="00C83DC3"/>
    <w:rsid w:val="00C852B7"/>
    <w:rsid w:val="00C85754"/>
    <w:rsid w:val="00C86F79"/>
    <w:rsid w:val="00C876B8"/>
    <w:rsid w:val="00C87756"/>
    <w:rsid w:val="00CA0362"/>
    <w:rsid w:val="00CA257F"/>
    <w:rsid w:val="00CA48AD"/>
    <w:rsid w:val="00CA51F5"/>
    <w:rsid w:val="00CA5C15"/>
    <w:rsid w:val="00CA7660"/>
    <w:rsid w:val="00CA7DC4"/>
    <w:rsid w:val="00CB0B02"/>
    <w:rsid w:val="00CB2AE7"/>
    <w:rsid w:val="00CB307B"/>
    <w:rsid w:val="00CB4585"/>
    <w:rsid w:val="00CB4BED"/>
    <w:rsid w:val="00CB62A3"/>
    <w:rsid w:val="00CB6767"/>
    <w:rsid w:val="00CB6C54"/>
    <w:rsid w:val="00CC053A"/>
    <w:rsid w:val="00CC1E1F"/>
    <w:rsid w:val="00CC4730"/>
    <w:rsid w:val="00CC6734"/>
    <w:rsid w:val="00CD122F"/>
    <w:rsid w:val="00CD12F5"/>
    <w:rsid w:val="00CD2D30"/>
    <w:rsid w:val="00CD2ECF"/>
    <w:rsid w:val="00CD3C86"/>
    <w:rsid w:val="00CD4CB8"/>
    <w:rsid w:val="00CD5A52"/>
    <w:rsid w:val="00CD5B0B"/>
    <w:rsid w:val="00CD6D6E"/>
    <w:rsid w:val="00CD7C68"/>
    <w:rsid w:val="00CE2F19"/>
    <w:rsid w:val="00CE4FB6"/>
    <w:rsid w:val="00CE7C82"/>
    <w:rsid w:val="00CF2B95"/>
    <w:rsid w:val="00CF58F9"/>
    <w:rsid w:val="00CF60AF"/>
    <w:rsid w:val="00CF62E1"/>
    <w:rsid w:val="00CF62F6"/>
    <w:rsid w:val="00CF6F49"/>
    <w:rsid w:val="00CF784A"/>
    <w:rsid w:val="00CF7EBB"/>
    <w:rsid w:val="00D012FE"/>
    <w:rsid w:val="00D017C8"/>
    <w:rsid w:val="00D050A4"/>
    <w:rsid w:val="00D07117"/>
    <w:rsid w:val="00D11C2F"/>
    <w:rsid w:val="00D14314"/>
    <w:rsid w:val="00D14922"/>
    <w:rsid w:val="00D160BB"/>
    <w:rsid w:val="00D1689D"/>
    <w:rsid w:val="00D2004D"/>
    <w:rsid w:val="00D239CE"/>
    <w:rsid w:val="00D31265"/>
    <w:rsid w:val="00D31AF1"/>
    <w:rsid w:val="00D32000"/>
    <w:rsid w:val="00D32CEC"/>
    <w:rsid w:val="00D34783"/>
    <w:rsid w:val="00D40A72"/>
    <w:rsid w:val="00D4255E"/>
    <w:rsid w:val="00D42746"/>
    <w:rsid w:val="00D440A0"/>
    <w:rsid w:val="00D44904"/>
    <w:rsid w:val="00D47E9A"/>
    <w:rsid w:val="00D527EB"/>
    <w:rsid w:val="00D53483"/>
    <w:rsid w:val="00D53722"/>
    <w:rsid w:val="00D54832"/>
    <w:rsid w:val="00D57E96"/>
    <w:rsid w:val="00D639FC"/>
    <w:rsid w:val="00D67C50"/>
    <w:rsid w:val="00D70BEF"/>
    <w:rsid w:val="00D751BB"/>
    <w:rsid w:val="00D77BAC"/>
    <w:rsid w:val="00D77FF6"/>
    <w:rsid w:val="00D80426"/>
    <w:rsid w:val="00D807B2"/>
    <w:rsid w:val="00D810FC"/>
    <w:rsid w:val="00D8164E"/>
    <w:rsid w:val="00D835E5"/>
    <w:rsid w:val="00D84575"/>
    <w:rsid w:val="00D84B99"/>
    <w:rsid w:val="00D85BA4"/>
    <w:rsid w:val="00D8648A"/>
    <w:rsid w:val="00D87C2E"/>
    <w:rsid w:val="00D909BB"/>
    <w:rsid w:val="00D93B6E"/>
    <w:rsid w:val="00D965D8"/>
    <w:rsid w:val="00D96678"/>
    <w:rsid w:val="00D968E1"/>
    <w:rsid w:val="00DA3263"/>
    <w:rsid w:val="00DA4D1C"/>
    <w:rsid w:val="00DA56E4"/>
    <w:rsid w:val="00DB200C"/>
    <w:rsid w:val="00DB4B72"/>
    <w:rsid w:val="00DB61E8"/>
    <w:rsid w:val="00DC1ABD"/>
    <w:rsid w:val="00DC3A02"/>
    <w:rsid w:val="00DC561A"/>
    <w:rsid w:val="00DC68C0"/>
    <w:rsid w:val="00DC69AF"/>
    <w:rsid w:val="00DD16CF"/>
    <w:rsid w:val="00DD2505"/>
    <w:rsid w:val="00DD428B"/>
    <w:rsid w:val="00DD47B3"/>
    <w:rsid w:val="00DE116D"/>
    <w:rsid w:val="00DE1650"/>
    <w:rsid w:val="00DE5076"/>
    <w:rsid w:val="00DE50C9"/>
    <w:rsid w:val="00DE6CE7"/>
    <w:rsid w:val="00DE7095"/>
    <w:rsid w:val="00DF0C62"/>
    <w:rsid w:val="00DF24FA"/>
    <w:rsid w:val="00E01FDD"/>
    <w:rsid w:val="00E02017"/>
    <w:rsid w:val="00E11DE9"/>
    <w:rsid w:val="00E21434"/>
    <w:rsid w:val="00E22542"/>
    <w:rsid w:val="00E246FE"/>
    <w:rsid w:val="00E249CF"/>
    <w:rsid w:val="00E273F5"/>
    <w:rsid w:val="00E3020F"/>
    <w:rsid w:val="00E34680"/>
    <w:rsid w:val="00E3594E"/>
    <w:rsid w:val="00E36F60"/>
    <w:rsid w:val="00E40A33"/>
    <w:rsid w:val="00E4477C"/>
    <w:rsid w:val="00E504C4"/>
    <w:rsid w:val="00E51462"/>
    <w:rsid w:val="00E615EA"/>
    <w:rsid w:val="00E61A7D"/>
    <w:rsid w:val="00E61C27"/>
    <w:rsid w:val="00E632C5"/>
    <w:rsid w:val="00E638DF"/>
    <w:rsid w:val="00E653DE"/>
    <w:rsid w:val="00E7188C"/>
    <w:rsid w:val="00E740F0"/>
    <w:rsid w:val="00E83322"/>
    <w:rsid w:val="00E846BB"/>
    <w:rsid w:val="00E9283F"/>
    <w:rsid w:val="00E95A42"/>
    <w:rsid w:val="00E96EB6"/>
    <w:rsid w:val="00EA0653"/>
    <w:rsid w:val="00EA3053"/>
    <w:rsid w:val="00EA3C1D"/>
    <w:rsid w:val="00EA4974"/>
    <w:rsid w:val="00EA5D3D"/>
    <w:rsid w:val="00EA5F81"/>
    <w:rsid w:val="00EA7FE5"/>
    <w:rsid w:val="00EB08A9"/>
    <w:rsid w:val="00EB3602"/>
    <w:rsid w:val="00EB4031"/>
    <w:rsid w:val="00EB45DD"/>
    <w:rsid w:val="00EB5004"/>
    <w:rsid w:val="00EB6704"/>
    <w:rsid w:val="00EB77A5"/>
    <w:rsid w:val="00EC150B"/>
    <w:rsid w:val="00EC2A1C"/>
    <w:rsid w:val="00EC3EBA"/>
    <w:rsid w:val="00EC4F09"/>
    <w:rsid w:val="00EC6F57"/>
    <w:rsid w:val="00ED02A7"/>
    <w:rsid w:val="00ED0CBE"/>
    <w:rsid w:val="00ED1C06"/>
    <w:rsid w:val="00ED20EC"/>
    <w:rsid w:val="00ED3A1B"/>
    <w:rsid w:val="00ED62C8"/>
    <w:rsid w:val="00EE0C81"/>
    <w:rsid w:val="00EE34BF"/>
    <w:rsid w:val="00EE64A4"/>
    <w:rsid w:val="00EE6AA2"/>
    <w:rsid w:val="00EE6C70"/>
    <w:rsid w:val="00EE779F"/>
    <w:rsid w:val="00EF0131"/>
    <w:rsid w:val="00EF0414"/>
    <w:rsid w:val="00EF0B47"/>
    <w:rsid w:val="00EF2656"/>
    <w:rsid w:val="00EF5387"/>
    <w:rsid w:val="00EF7533"/>
    <w:rsid w:val="00EF7BF3"/>
    <w:rsid w:val="00F028ED"/>
    <w:rsid w:val="00F03C92"/>
    <w:rsid w:val="00F0457F"/>
    <w:rsid w:val="00F047AC"/>
    <w:rsid w:val="00F05745"/>
    <w:rsid w:val="00F068C1"/>
    <w:rsid w:val="00F0798D"/>
    <w:rsid w:val="00F108F2"/>
    <w:rsid w:val="00F120A8"/>
    <w:rsid w:val="00F15CDA"/>
    <w:rsid w:val="00F1776E"/>
    <w:rsid w:val="00F21DED"/>
    <w:rsid w:val="00F35D82"/>
    <w:rsid w:val="00F36C1E"/>
    <w:rsid w:val="00F36C76"/>
    <w:rsid w:val="00F41C09"/>
    <w:rsid w:val="00F41ECC"/>
    <w:rsid w:val="00F44373"/>
    <w:rsid w:val="00F4474C"/>
    <w:rsid w:val="00F449F0"/>
    <w:rsid w:val="00F50AA5"/>
    <w:rsid w:val="00F528FB"/>
    <w:rsid w:val="00F52F81"/>
    <w:rsid w:val="00F550B2"/>
    <w:rsid w:val="00F55E0D"/>
    <w:rsid w:val="00F57B96"/>
    <w:rsid w:val="00F652B0"/>
    <w:rsid w:val="00F705C0"/>
    <w:rsid w:val="00F72391"/>
    <w:rsid w:val="00F7597C"/>
    <w:rsid w:val="00F77B2A"/>
    <w:rsid w:val="00F80A19"/>
    <w:rsid w:val="00F82FB1"/>
    <w:rsid w:val="00F866C1"/>
    <w:rsid w:val="00F866EE"/>
    <w:rsid w:val="00F874BE"/>
    <w:rsid w:val="00F976CC"/>
    <w:rsid w:val="00FA1C9E"/>
    <w:rsid w:val="00FA1E19"/>
    <w:rsid w:val="00FA311F"/>
    <w:rsid w:val="00FA515D"/>
    <w:rsid w:val="00FA53BE"/>
    <w:rsid w:val="00FA5D66"/>
    <w:rsid w:val="00FB0496"/>
    <w:rsid w:val="00FB10EE"/>
    <w:rsid w:val="00FB202A"/>
    <w:rsid w:val="00FB27DA"/>
    <w:rsid w:val="00FB3F05"/>
    <w:rsid w:val="00FB42AB"/>
    <w:rsid w:val="00FB4E05"/>
    <w:rsid w:val="00FC18CC"/>
    <w:rsid w:val="00FC3F81"/>
    <w:rsid w:val="00FC4D5C"/>
    <w:rsid w:val="00FD1196"/>
    <w:rsid w:val="00FD5D6A"/>
    <w:rsid w:val="00FE02FA"/>
    <w:rsid w:val="00FE21CC"/>
    <w:rsid w:val="00FE27FD"/>
    <w:rsid w:val="00FE2DBF"/>
    <w:rsid w:val="00FE75B5"/>
    <w:rsid w:val="00FE7ECE"/>
    <w:rsid w:val="00FF0929"/>
    <w:rsid w:val="00FF18F4"/>
    <w:rsid w:val="00FF302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2C86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72C8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14" Type="http://schemas.openxmlformats.org/officeDocument/2006/relationships/image" Target="media/image2.png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0116E-F8A6-4EB7-BBE5-F164ADB9C2D7}"/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1607</TotalTime>
  <Pages>8</Pages>
  <Words>1934</Words>
  <Characters>10637</Characters>
  <Application>Microsoft Office Word</Application>
  <DocSecurity>0</DocSecurity>
  <Lines>88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820</cp:revision>
  <cp:lastPrinted>2022-03-29T08:53:00Z</cp:lastPrinted>
  <dcterms:created xsi:type="dcterms:W3CDTF">2017-11-17T14:15:00Z</dcterms:created>
  <dcterms:modified xsi:type="dcterms:W3CDTF">2023-09-22T06:26:00Z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