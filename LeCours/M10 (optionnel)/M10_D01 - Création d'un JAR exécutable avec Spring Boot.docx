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3C885AEF" w:rsidR="003F610B" w:rsidRPr="003F610B" w:rsidRDefault="002F4B4E" w:rsidP="003F610B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>Création d’un JAR exécutable avec</w:t>
      </w:r>
      <w:r w:rsidR="003D2F48">
        <w:rPr>
          <w:kern w:val="28"/>
          <w:sz w:val="72"/>
          <w:szCs w:val="72"/>
        </w:rPr>
        <w:t xml:space="preserve"> Spring </w:t>
      </w:r>
      <w:r>
        <w:rPr>
          <w:kern w:val="28"/>
          <w:sz w:val="72"/>
          <w:szCs w:val="72"/>
        </w:rPr>
        <w:t>Boot</w:t>
      </w:r>
    </w:p>
    <w:p w14:paraId="31FD3075" w14:textId="2D20E06E" w:rsidR="000150A7" w:rsidRPr="006B38B2" w:rsidRDefault="000150A7" w:rsidP="000150A7">
      <w:pPr>
        <w:pStyle w:val="Titre1"/>
      </w:pPr>
      <w:r w:rsidRPr="006B38B2">
        <w:t xml:space="preserve">Démonstration </w:t>
      </w:r>
      <w:r w:rsidR="003D2F48">
        <w:t>1</w:t>
      </w:r>
      <w:r w:rsidRPr="006B38B2">
        <w:t xml:space="preserve"> du module </w:t>
      </w:r>
      <w:r w:rsidR="002F4B4E">
        <w:t>10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16C35C9E" w14:textId="0C2CB51A" w:rsidR="005F4859" w:rsidRDefault="005F4859" w:rsidP="002E27E9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Configuration des logs pour le JAR exécutable</w:t>
            </w:r>
          </w:p>
          <w:p w14:paraId="16A1BE4E" w14:textId="3EE5F3B6" w:rsidR="003F610B" w:rsidRDefault="0085578E" w:rsidP="002E27E9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Configurer le JAR exécutable</w:t>
            </w:r>
          </w:p>
          <w:p w14:paraId="2E01995C" w14:textId="77777777" w:rsidR="00D42746" w:rsidRDefault="0085578E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 xml:space="preserve">Générer le JAR exécutable avec </w:t>
            </w:r>
            <w:proofErr w:type="spellStart"/>
            <w:r>
              <w:t>bootJar</w:t>
            </w:r>
            <w:proofErr w:type="spellEnd"/>
          </w:p>
          <w:p w14:paraId="73FE6ABC" w14:textId="2EF98995" w:rsidR="0085578E" w:rsidRPr="006B38B2" w:rsidRDefault="0085578E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Tester le JAR exécutable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6C825D5F" w14:textId="77777777" w:rsidR="00EB4031" w:rsidRPr="00BE7F91" w:rsidRDefault="00EB4031" w:rsidP="00EB4031">
      <w:pPr>
        <w:pStyle w:val="TPnormalpuce1"/>
      </w:pPr>
      <w:r w:rsidRPr="00BE7F91">
        <w:t xml:space="preserve">Nous </w:t>
      </w:r>
      <w:r>
        <w:t>continuons</w:t>
      </w:r>
      <w:r w:rsidRPr="00BE7F91">
        <w:t xml:space="preserve"> notre application </w:t>
      </w:r>
      <w:r>
        <w:t xml:space="preserve">précédente : </w:t>
      </w:r>
      <w:proofErr w:type="spellStart"/>
      <w:r>
        <w:t>demo-nosql</w:t>
      </w:r>
      <w:proofErr w:type="spellEnd"/>
      <w:r w:rsidRPr="00BE7F91">
        <w:t>.</w:t>
      </w:r>
    </w:p>
    <w:p w14:paraId="60450663" w14:textId="77777777" w:rsidR="00EB4031" w:rsidRPr="00BE7F91" w:rsidRDefault="00EB4031" w:rsidP="00EB4031">
      <w:pPr>
        <w:pStyle w:val="TPnormalpuce1"/>
        <w:numPr>
          <w:ilvl w:val="1"/>
          <w:numId w:val="1"/>
        </w:numPr>
        <w:ind w:left="1440"/>
      </w:pPr>
      <w:r w:rsidRPr="00BE7F91">
        <w:t>Si votre application n’est pas complète, vous pouvez reprendre le code Java dans les ressources</w:t>
      </w:r>
    </w:p>
    <w:p w14:paraId="5312EDFD" w14:textId="77777777" w:rsidR="00EB4031" w:rsidRDefault="00EB4031" w:rsidP="00EB4031">
      <w:pPr>
        <w:pStyle w:val="TPnormalpuce1"/>
        <w:numPr>
          <w:ilvl w:val="1"/>
          <w:numId w:val="1"/>
        </w:numPr>
        <w:ind w:left="1440"/>
      </w:pPr>
      <w:r w:rsidRPr="00BE7F91">
        <w:t>Attention, le paramétrage du projet Spring Boot n’est pas inclus</w:t>
      </w:r>
      <w:r>
        <w:t>, il vous faut le compléter</w:t>
      </w:r>
    </w:p>
    <w:p w14:paraId="3A1A4FD7" w14:textId="7D0BE3C1" w:rsidR="00EB4031" w:rsidRPr="00BE7F91" w:rsidRDefault="00EB4031" w:rsidP="00EB4031">
      <w:pPr>
        <w:pStyle w:val="TPnormalpuce1"/>
        <w:numPr>
          <w:ilvl w:val="1"/>
          <w:numId w:val="1"/>
        </w:numPr>
        <w:ind w:left="1440"/>
      </w:pPr>
      <w:r>
        <w:t xml:space="preserve">Pensez aux 2 propriétés de GitHub pour </w:t>
      </w:r>
      <w:proofErr w:type="spellStart"/>
      <w:r>
        <w:t>OAuth</w:t>
      </w:r>
      <w:proofErr w:type="spellEnd"/>
      <w:r>
        <w:t xml:space="preserve"> 2.0 dans </w:t>
      </w:r>
      <w:proofErr w:type="spellStart"/>
      <w:r>
        <w:t>application.yml</w:t>
      </w:r>
      <w:proofErr w:type="spellEnd"/>
    </w:p>
    <w:p w14:paraId="1840DD93" w14:textId="79C709AD" w:rsidR="00EB4031" w:rsidRDefault="00EB4031" w:rsidP="00EB4031">
      <w:pPr>
        <w:pStyle w:val="TPnormalpuce1"/>
      </w:pPr>
      <w:r w:rsidRPr="00BE7F91">
        <w:t xml:space="preserve">Dans cette itération, nous voulons </w:t>
      </w:r>
      <w:r w:rsidR="00075E5D">
        <w:t>créer un JAR exécutable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41C150AF" w14:textId="227EBCB6" w:rsidR="00135079" w:rsidRDefault="00135079" w:rsidP="00135079">
      <w:pPr>
        <w:pStyle w:val="Titre1"/>
      </w:pPr>
      <w:r>
        <w:t>Configuration des logs</w:t>
      </w:r>
    </w:p>
    <w:p w14:paraId="0B981BDA" w14:textId="6288627F" w:rsidR="00135079" w:rsidRDefault="0049764C" w:rsidP="00135079">
      <w:pPr>
        <w:pStyle w:val="TPnormalpuce1"/>
      </w:pPr>
      <w:r>
        <w:t>Nous voulons créer un JAR exécutable. Il faut éviter que l’application perde trop de temps à tracer des</w:t>
      </w:r>
      <w:r w:rsidR="00135079">
        <w:t xml:space="preserve"> logs. </w:t>
      </w:r>
    </w:p>
    <w:p w14:paraId="6804D35F" w14:textId="690D1D0A" w:rsidR="00FB0496" w:rsidRDefault="00135079" w:rsidP="00135079">
      <w:pPr>
        <w:pStyle w:val="TPnormalpuce1"/>
        <w:numPr>
          <w:ilvl w:val="1"/>
          <w:numId w:val="1"/>
        </w:numPr>
      </w:pPr>
      <w:r>
        <w:t xml:space="preserve">Pour éviter de saturer les ressources, nous allons changer le niveau de trace </w:t>
      </w:r>
      <w:r w:rsidR="0049764C">
        <w:t xml:space="preserve">de </w:t>
      </w:r>
      <w:proofErr w:type="spellStart"/>
      <w:r w:rsidR="0049764C">
        <w:t>MongoTemplate</w:t>
      </w:r>
      <w:proofErr w:type="spellEnd"/>
      <w:r w:rsidR="0049764C">
        <w:t xml:space="preserve"> et le passer en ERROR uniquement</w:t>
      </w:r>
    </w:p>
    <w:p w14:paraId="29922D6B" w14:textId="27E7AB77" w:rsidR="00135079" w:rsidRDefault="00135079" w:rsidP="00135079">
      <w:pPr>
        <w:pStyle w:val="TPnormalpuce1"/>
      </w:pPr>
      <w:r>
        <w:t xml:space="preserve">Dans le fichier de configuration de Spring Boot : </w:t>
      </w:r>
      <w:proofErr w:type="spellStart"/>
      <w:r>
        <w:t>application.yml</w:t>
      </w:r>
      <w:proofErr w:type="spellEnd"/>
      <w:r>
        <w:t> :</w:t>
      </w:r>
    </w:p>
    <w:p w14:paraId="75223D27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93A1A1"/>
          <w:sz w:val="18"/>
          <w:szCs w:val="18"/>
        </w:rPr>
        <w:t>#Log</w:t>
      </w:r>
    </w:p>
    <w:p w14:paraId="3D90EE1D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DE1650">
        <w:rPr>
          <w:rFonts w:ascii="Consolas" w:hAnsi="Consolas"/>
          <w:color w:val="268BD2"/>
          <w:sz w:val="18"/>
          <w:szCs w:val="18"/>
        </w:rPr>
        <w:t>logging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7C0BAC91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DE1650">
        <w:rPr>
          <w:rFonts w:ascii="Consolas" w:hAnsi="Consolas"/>
          <w:color w:val="268BD2"/>
          <w:sz w:val="18"/>
          <w:szCs w:val="18"/>
        </w:rPr>
        <w:t>level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66E8354D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r w:rsidRPr="00DE1650">
        <w:rPr>
          <w:rFonts w:ascii="Consolas" w:hAnsi="Consolas"/>
          <w:color w:val="268BD2"/>
          <w:sz w:val="18"/>
          <w:szCs w:val="18"/>
        </w:rPr>
        <w:t>root</w:t>
      </w:r>
      <w:r w:rsidRPr="00DE1650">
        <w:rPr>
          <w:rFonts w:ascii="Consolas" w:hAnsi="Consolas"/>
          <w:color w:val="000000"/>
          <w:sz w:val="18"/>
          <w:szCs w:val="18"/>
        </w:rPr>
        <w:t xml:space="preserve">: </w:t>
      </w:r>
      <w:r w:rsidRPr="00DE1650">
        <w:rPr>
          <w:rFonts w:ascii="Consolas" w:hAnsi="Consolas"/>
          <w:color w:val="2AA198"/>
          <w:sz w:val="18"/>
          <w:szCs w:val="18"/>
        </w:rPr>
        <w:t>WARN</w:t>
      </w:r>
    </w:p>
    <w:p w14:paraId="7551CA46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DE1650">
        <w:rPr>
          <w:rFonts w:ascii="Consolas" w:hAnsi="Consolas"/>
          <w:color w:val="268BD2"/>
          <w:sz w:val="18"/>
          <w:szCs w:val="18"/>
        </w:rPr>
        <w:t>org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5DC9D092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r w:rsidRPr="00DE1650">
        <w:rPr>
          <w:rFonts w:ascii="Consolas" w:hAnsi="Consolas"/>
          <w:color w:val="268BD2"/>
          <w:sz w:val="18"/>
          <w:szCs w:val="18"/>
        </w:rPr>
        <w:t>springframework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225355AB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</w:t>
      </w:r>
      <w:r w:rsidRPr="00DE1650">
        <w:rPr>
          <w:rFonts w:ascii="Consolas" w:hAnsi="Consolas"/>
          <w:color w:val="268BD2"/>
          <w:sz w:val="18"/>
          <w:szCs w:val="18"/>
        </w:rPr>
        <w:t>data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720A58C9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</w:t>
      </w:r>
      <w:proofErr w:type="spellStart"/>
      <w:r w:rsidRPr="00DE1650">
        <w:rPr>
          <w:rFonts w:ascii="Consolas" w:hAnsi="Consolas"/>
          <w:color w:val="268BD2"/>
          <w:sz w:val="18"/>
          <w:szCs w:val="18"/>
        </w:rPr>
        <w:t>mongodb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11FD04CB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DE1650">
        <w:rPr>
          <w:rFonts w:ascii="Consolas" w:hAnsi="Consolas"/>
          <w:color w:val="268BD2"/>
          <w:sz w:val="18"/>
          <w:szCs w:val="18"/>
        </w:rPr>
        <w:t>core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32AD9745" w14:textId="0F2FB3FD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  </w:t>
      </w:r>
      <w:proofErr w:type="spellStart"/>
      <w:r w:rsidRPr="00DE1650">
        <w:rPr>
          <w:rFonts w:ascii="Consolas" w:hAnsi="Consolas"/>
          <w:color w:val="268BD2"/>
          <w:sz w:val="18"/>
          <w:szCs w:val="18"/>
        </w:rPr>
        <w:t>MongoTemplate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 xml:space="preserve">: </w:t>
      </w:r>
      <w:r w:rsidR="0049764C">
        <w:rPr>
          <w:rFonts w:ascii="Consolas" w:hAnsi="Consolas"/>
          <w:color w:val="2AA198"/>
          <w:sz w:val="18"/>
          <w:szCs w:val="18"/>
        </w:rPr>
        <w:t>ERROR</w:t>
      </w:r>
    </w:p>
    <w:p w14:paraId="152917F0" w14:textId="77777777" w:rsidR="00DE1650" w:rsidRDefault="00DE1650" w:rsidP="00DE1650"/>
    <w:p w14:paraId="42BE3D05" w14:textId="0A5568D4" w:rsidR="009C5187" w:rsidRDefault="00324D05" w:rsidP="009C5187">
      <w:pPr>
        <w:pStyle w:val="Titre1"/>
      </w:pPr>
      <w:r>
        <w:lastRenderedPageBreak/>
        <w:t>Configuration du JAR exécutable</w:t>
      </w:r>
      <w:r w:rsidR="009C5187">
        <w:t xml:space="preserve"> :</w:t>
      </w:r>
    </w:p>
    <w:p w14:paraId="4FF32BCD" w14:textId="1CE165E2" w:rsidR="00441912" w:rsidRPr="00441912" w:rsidRDefault="00441912" w:rsidP="00441912">
      <w:pPr>
        <w:pStyle w:val="TPnormal"/>
      </w:pPr>
      <w:r>
        <w:t>Nous voulons</w:t>
      </w:r>
      <w:r w:rsidR="00324D05">
        <w:t xml:space="preserve"> gérer notre propre notre de JAR et le numéro de version</w:t>
      </w:r>
      <w:r w:rsidR="00BF2354">
        <w:t xml:space="preserve">. </w:t>
      </w:r>
    </w:p>
    <w:p w14:paraId="1737B1F3" w14:textId="1B1C5CC8" w:rsidR="009C5187" w:rsidRDefault="00324D05" w:rsidP="00324D05">
      <w:pPr>
        <w:pStyle w:val="TPnormal"/>
      </w:pPr>
      <w:r>
        <w:t xml:space="preserve">Dans </w:t>
      </w:r>
      <w:proofErr w:type="spellStart"/>
      <w:r>
        <w:t>build.gradle</w:t>
      </w:r>
      <w:proofErr w:type="spellEnd"/>
      <w:r>
        <w:t> :</w:t>
      </w:r>
    </w:p>
    <w:p w14:paraId="44FC9569" w14:textId="6673E46E" w:rsidR="00F713BC" w:rsidRDefault="00F713BC" w:rsidP="00F713BC">
      <w:pPr>
        <w:pStyle w:val="TPnormalpuce1"/>
      </w:pPr>
      <w:r>
        <w:t>Modifier le numéro de version par défaut en par exemple 1.0.1</w:t>
      </w:r>
    </w:p>
    <w:p w14:paraId="23368DF9" w14:textId="77777777" w:rsidR="00593B61" w:rsidRPr="00593B61" w:rsidRDefault="00593B61" w:rsidP="00593B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93B61">
        <w:rPr>
          <w:rFonts w:ascii="Consolas" w:hAnsi="Consolas"/>
          <w:color w:val="000000"/>
          <w:sz w:val="18"/>
          <w:szCs w:val="18"/>
        </w:rPr>
        <w:t xml:space="preserve">group = </w:t>
      </w:r>
      <w:r w:rsidRPr="00593B61">
        <w:rPr>
          <w:rFonts w:ascii="Consolas" w:hAnsi="Consolas"/>
          <w:color w:val="2A00FF"/>
          <w:sz w:val="18"/>
          <w:szCs w:val="18"/>
        </w:rPr>
        <w:t>'</w:t>
      </w:r>
      <w:proofErr w:type="spellStart"/>
      <w:r w:rsidRPr="00593B61">
        <w:rPr>
          <w:rFonts w:ascii="Consolas" w:hAnsi="Consolas"/>
          <w:color w:val="2A00FF"/>
          <w:sz w:val="18"/>
          <w:szCs w:val="18"/>
        </w:rPr>
        <w:t>fr.eni</w:t>
      </w:r>
      <w:proofErr w:type="spellEnd"/>
      <w:r w:rsidRPr="00593B61">
        <w:rPr>
          <w:rFonts w:ascii="Consolas" w:hAnsi="Consolas"/>
          <w:color w:val="2A00FF"/>
          <w:sz w:val="18"/>
          <w:szCs w:val="18"/>
        </w:rPr>
        <w:t>'</w:t>
      </w:r>
    </w:p>
    <w:p w14:paraId="499DDD76" w14:textId="568A1332" w:rsidR="00593B61" w:rsidRPr="00593B61" w:rsidRDefault="00593B61" w:rsidP="00593B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593B61">
        <w:rPr>
          <w:rFonts w:ascii="Consolas" w:hAnsi="Consolas"/>
          <w:i/>
          <w:iCs/>
          <w:color w:val="555555"/>
          <w:sz w:val="18"/>
          <w:szCs w:val="18"/>
        </w:rPr>
        <w:t>version</w:t>
      </w:r>
      <w:r w:rsidRPr="00593B61">
        <w:rPr>
          <w:rFonts w:ascii="Consolas" w:hAnsi="Consolas"/>
          <w:color w:val="000000"/>
          <w:sz w:val="18"/>
          <w:szCs w:val="18"/>
        </w:rPr>
        <w:t xml:space="preserve"> = </w:t>
      </w:r>
      <w:r w:rsidRPr="00593B61">
        <w:rPr>
          <w:rFonts w:ascii="Consolas" w:hAnsi="Consolas"/>
          <w:color w:val="2A00FF"/>
          <w:sz w:val="18"/>
          <w:szCs w:val="18"/>
        </w:rPr>
        <w:t>'1.0.1'</w:t>
      </w:r>
    </w:p>
    <w:p w14:paraId="02B42A02" w14:textId="35A31AE5" w:rsidR="007F6C49" w:rsidRDefault="007F6C49" w:rsidP="007F6C49">
      <w:pPr>
        <w:pStyle w:val="TPnormalpuce1"/>
      </w:pPr>
      <w:r>
        <w:t>Ajouter un bloc de déclaration</w:t>
      </w:r>
      <w:r w:rsidR="00294000">
        <w:t xml:space="preserve"> après le bloc java nommé :</w:t>
      </w:r>
      <w:r>
        <w:t xml:space="preserve"> </w:t>
      </w:r>
      <w:proofErr w:type="spellStart"/>
      <w:r>
        <w:t>bootJar</w:t>
      </w:r>
      <w:proofErr w:type="spellEnd"/>
      <w:r>
        <w:t xml:space="preserve"> avec les propriétés</w:t>
      </w:r>
    </w:p>
    <w:p w14:paraId="137D6393" w14:textId="00BA1BF6" w:rsidR="007F6C49" w:rsidRDefault="007F6C49" w:rsidP="007F6C49">
      <w:pPr>
        <w:pStyle w:val="TPnormalpuce1"/>
        <w:numPr>
          <w:ilvl w:val="1"/>
          <w:numId w:val="1"/>
        </w:numPr>
        <w:rPr>
          <w:color w:val="000000"/>
        </w:rPr>
      </w:pPr>
      <w:proofErr w:type="spellStart"/>
      <w:r>
        <w:t>mainClass</w:t>
      </w:r>
      <w:proofErr w:type="spellEnd"/>
    </w:p>
    <w:p w14:paraId="42DC2DE6" w14:textId="16DEA30A" w:rsidR="006A6053" w:rsidRDefault="007F6C49" w:rsidP="00F713BC">
      <w:pPr>
        <w:pStyle w:val="TPnormalpuce1"/>
        <w:numPr>
          <w:ilvl w:val="1"/>
          <w:numId w:val="1"/>
        </w:numPr>
        <w:rPr>
          <w:rFonts w:ascii="Consolas" w:hAnsi="Consolas"/>
          <w:color w:val="000000"/>
          <w:sz w:val="18"/>
          <w:szCs w:val="18"/>
        </w:rPr>
      </w:pPr>
      <w:proofErr w:type="spellStart"/>
      <w:r>
        <w:t>archiveBaseName</w:t>
      </w:r>
      <w:proofErr w:type="spellEnd"/>
    </w:p>
    <w:p w14:paraId="4A186CA4" w14:textId="7ED4C024" w:rsidR="006A6053" w:rsidRPr="006A6053" w:rsidRDefault="006A6053" w:rsidP="006A60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6A6053">
        <w:rPr>
          <w:rFonts w:ascii="Consolas" w:hAnsi="Consolas"/>
          <w:color w:val="000000"/>
          <w:sz w:val="18"/>
          <w:szCs w:val="18"/>
        </w:rPr>
        <w:t>bootJar</w:t>
      </w:r>
      <w:proofErr w:type="spellEnd"/>
      <w:r w:rsidRPr="006A6053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60CA2FA" w14:textId="77777777" w:rsidR="006A6053" w:rsidRPr="006A6053" w:rsidRDefault="006A6053" w:rsidP="006A60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6053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A6053">
        <w:rPr>
          <w:rFonts w:ascii="Consolas" w:hAnsi="Consolas"/>
          <w:color w:val="000000"/>
          <w:sz w:val="18"/>
          <w:szCs w:val="18"/>
        </w:rPr>
        <w:t>mainClass</w:t>
      </w:r>
      <w:proofErr w:type="spellEnd"/>
      <w:r w:rsidRPr="006A6053">
        <w:rPr>
          <w:rFonts w:ascii="Consolas" w:hAnsi="Consolas"/>
          <w:color w:val="000000"/>
          <w:sz w:val="18"/>
          <w:szCs w:val="18"/>
        </w:rPr>
        <w:t xml:space="preserve"> = </w:t>
      </w:r>
      <w:r w:rsidRPr="006A6053">
        <w:rPr>
          <w:rFonts w:ascii="Consolas" w:hAnsi="Consolas"/>
          <w:color w:val="2A00FF"/>
          <w:sz w:val="18"/>
          <w:szCs w:val="18"/>
        </w:rPr>
        <w:t>'</w:t>
      </w:r>
      <w:proofErr w:type="spellStart"/>
      <w:r w:rsidRPr="006A6053">
        <w:rPr>
          <w:rFonts w:ascii="Consolas" w:hAnsi="Consolas"/>
          <w:color w:val="2A00FF"/>
          <w:sz w:val="18"/>
          <w:szCs w:val="18"/>
        </w:rPr>
        <w:t>fr.eni.demo.DemoNosqlApplication</w:t>
      </w:r>
      <w:proofErr w:type="spellEnd"/>
      <w:r w:rsidRPr="006A6053">
        <w:rPr>
          <w:rFonts w:ascii="Consolas" w:hAnsi="Consolas"/>
          <w:color w:val="2A00FF"/>
          <w:sz w:val="18"/>
          <w:szCs w:val="18"/>
        </w:rPr>
        <w:t>'</w:t>
      </w:r>
    </w:p>
    <w:p w14:paraId="0106FE4B" w14:textId="367EF4E4" w:rsidR="006A6053" w:rsidRPr="006A6053" w:rsidRDefault="006A6053" w:rsidP="006A60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6053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A6053">
        <w:rPr>
          <w:rFonts w:ascii="Consolas" w:hAnsi="Consolas"/>
          <w:color w:val="000000"/>
          <w:sz w:val="18"/>
          <w:szCs w:val="18"/>
        </w:rPr>
        <w:t>archiveBaseName</w:t>
      </w:r>
      <w:proofErr w:type="spellEnd"/>
      <w:r w:rsidRPr="006A6053">
        <w:rPr>
          <w:rFonts w:ascii="Consolas" w:hAnsi="Consolas"/>
          <w:color w:val="000000"/>
          <w:sz w:val="18"/>
          <w:szCs w:val="18"/>
        </w:rPr>
        <w:t>=</w:t>
      </w:r>
      <w:r w:rsidRPr="006A6053">
        <w:rPr>
          <w:rFonts w:ascii="Consolas" w:hAnsi="Consolas"/>
          <w:color w:val="2A00FF"/>
          <w:sz w:val="18"/>
          <w:szCs w:val="18"/>
        </w:rPr>
        <w:t>'</w:t>
      </w:r>
      <w:proofErr w:type="spellStart"/>
      <w:r w:rsidRPr="006A6053">
        <w:rPr>
          <w:rFonts w:ascii="Consolas" w:hAnsi="Consolas"/>
          <w:color w:val="2A00FF"/>
          <w:sz w:val="18"/>
          <w:szCs w:val="18"/>
        </w:rPr>
        <w:t>demo-nosql</w:t>
      </w:r>
      <w:proofErr w:type="spellEnd"/>
      <w:r w:rsidRPr="006A6053">
        <w:rPr>
          <w:rFonts w:ascii="Consolas" w:hAnsi="Consolas"/>
          <w:color w:val="2A00FF"/>
          <w:sz w:val="18"/>
          <w:szCs w:val="18"/>
        </w:rPr>
        <w:t>'</w:t>
      </w:r>
    </w:p>
    <w:p w14:paraId="79AC5251" w14:textId="3F85B195" w:rsidR="006A6053" w:rsidRPr="006A6053" w:rsidRDefault="006A6053" w:rsidP="006A60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6053">
        <w:rPr>
          <w:rFonts w:ascii="Consolas" w:hAnsi="Consolas"/>
          <w:color w:val="000000"/>
          <w:sz w:val="18"/>
          <w:szCs w:val="18"/>
        </w:rPr>
        <w:t>}</w:t>
      </w:r>
    </w:p>
    <w:p w14:paraId="364BC49E" w14:textId="3556C84D" w:rsidR="006A6053" w:rsidRDefault="00406BC8" w:rsidP="00406BC8">
      <w:pPr>
        <w:pStyle w:val="TPnormalpuce1"/>
      </w:pPr>
      <w:r>
        <w:t>Faire un « 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Project »</w:t>
      </w:r>
    </w:p>
    <w:p w14:paraId="558815BE" w14:textId="77777777" w:rsidR="00406BC8" w:rsidRDefault="00406BC8" w:rsidP="00406BC8"/>
    <w:p w14:paraId="40AFDBF4" w14:textId="770EBFEA" w:rsidR="00406BC8" w:rsidRDefault="00406BC8" w:rsidP="00406BC8">
      <w:pPr>
        <w:pStyle w:val="Titre1"/>
      </w:pPr>
      <w:r>
        <w:t>C</w:t>
      </w:r>
      <w:r w:rsidR="00840CA9">
        <w:t>réation</w:t>
      </w:r>
      <w:r>
        <w:t xml:space="preserve"> du JAR exécutable :</w:t>
      </w:r>
    </w:p>
    <w:p w14:paraId="7D844BBB" w14:textId="77777777" w:rsidR="00840CA9" w:rsidRDefault="00840CA9" w:rsidP="00840CA9">
      <w:pPr>
        <w:pStyle w:val="TPnormal"/>
      </w:pPr>
      <w:r>
        <w:t xml:space="preserve">Dans votre IDE : </w:t>
      </w:r>
    </w:p>
    <w:p w14:paraId="3DB2CEA8" w14:textId="526325EF" w:rsidR="00406BC8" w:rsidRDefault="00840CA9" w:rsidP="00840CA9">
      <w:pPr>
        <w:pStyle w:val="TPnormalpuce1"/>
      </w:pPr>
      <w:r>
        <w:t>Ajouter les vues : « 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Tasks</w:t>
      </w:r>
      <w:proofErr w:type="spellEnd"/>
      <w:r>
        <w:t> » et « </w:t>
      </w:r>
      <w:proofErr w:type="spellStart"/>
      <w:r>
        <w:t>Gradle</w:t>
      </w:r>
      <w:proofErr w:type="spellEnd"/>
      <w:r>
        <w:t xml:space="preserve"> Exécutions »</w:t>
      </w:r>
    </w:p>
    <w:p w14:paraId="347DC04F" w14:textId="6EF155E6" w:rsidR="00840CA9" w:rsidRDefault="00840CA9" w:rsidP="00840CA9">
      <w:pPr>
        <w:pStyle w:val="TPnormalpuce1"/>
      </w:pPr>
      <w:proofErr w:type="spellStart"/>
      <w:r>
        <w:t>Window</w:t>
      </w:r>
      <w:proofErr w:type="spellEnd"/>
      <w:r>
        <w:t xml:space="preserve"> </w:t>
      </w:r>
      <w:r>
        <w:sym w:font="Wingdings" w:char="F0E0"/>
      </w:r>
      <w:r>
        <w:t xml:space="preserve"> Show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Other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Gradle</w:t>
      </w:r>
      <w:proofErr w:type="spellEnd"/>
      <w:r>
        <w:t> :</w:t>
      </w:r>
    </w:p>
    <w:p w14:paraId="3FF8F575" w14:textId="4B2F5600" w:rsidR="00B453EA" w:rsidRDefault="00B453EA" w:rsidP="00B453EA">
      <w:r>
        <w:rPr>
          <w:noProof/>
        </w:rPr>
        <w:drawing>
          <wp:inline distT="0" distB="0" distL="0" distR="0" wp14:anchorId="08382F61" wp14:editId="6B0F4216">
            <wp:extent cx="2175510" cy="4467796"/>
            <wp:effectExtent l="19050" t="19050" r="15240" b="28575"/>
            <wp:docPr id="950538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54" cy="4480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FE23B" w14:textId="17A67726" w:rsidR="00935E7E" w:rsidRDefault="00935E7E" w:rsidP="00935E7E">
      <w:pPr>
        <w:pStyle w:val="TPnormal"/>
      </w:pPr>
      <w:r>
        <w:lastRenderedPageBreak/>
        <w:t>Dans la vue « 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Tasks</w:t>
      </w:r>
      <w:proofErr w:type="spellEnd"/>
      <w:r>
        <w:t> »</w:t>
      </w:r>
    </w:p>
    <w:p w14:paraId="6CFF3411" w14:textId="57B7973C" w:rsidR="00935E7E" w:rsidRDefault="00935E7E" w:rsidP="00935E7E">
      <w:pPr>
        <w:pStyle w:val="TPnormalpuce1"/>
      </w:pPr>
      <w:r>
        <w:t>Rechercher votre projet</w:t>
      </w:r>
    </w:p>
    <w:p w14:paraId="448D52A5" w14:textId="2F4E1178" w:rsidR="00935E7E" w:rsidRDefault="00935E7E" w:rsidP="00935E7E">
      <w:pPr>
        <w:pStyle w:val="TPnormalpuce1"/>
      </w:pPr>
      <w:r>
        <w:t xml:space="preserve">Ouvrir : </w:t>
      </w:r>
      <w:proofErr w:type="spellStart"/>
      <w:r>
        <w:t>build</w:t>
      </w:r>
      <w:proofErr w:type="spellEnd"/>
    </w:p>
    <w:p w14:paraId="7BEA2EF9" w14:textId="368A2B35" w:rsidR="00935E7E" w:rsidRDefault="00935E7E" w:rsidP="00935E7E">
      <w:pPr>
        <w:pStyle w:val="TPnormalpuce1"/>
      </w:pPr>
      <w:r>
        <w:t xml:space="preserve">Faire un clic droit sur </w:t>
      </w:r>
      <w:proofErr w:type="spellStart"/>
      <w:r>
        <w:t>bootJar</w:t>
      </w:r>
      <w:proofErr w:type="spellEnd"/>
      <w:r>
        <w:t xml:space="preserve"> </w:t>
      </w:r>
      <w:r>
        <w:sym w:font="Wingdings" w:char="F0E0"/>
      </w:r>
      <w:r w:rsidR="001348E8">
        <w:t xml:space="preserve">Run </w:t>
      </w:r>
      <w:proofErr w:type="spellStart"/>
      <w:r w:rsidR="001348E8">
        <w:t>Gradle</w:t>
      </w:r>
      <w:proofErr w:type="spellEnd"/>
      <w:r w:rsidR="001348E8">
        <w:t xml:space="preserve"> </w:t>
      </w:r>
      <w:proofErr w:type="spellStart"/>
      <w:r w:rsidR="001348E8">
        <w:t>Tasks</w:t>
      </w:r>
      <w:proofErr w:type="spellEnd"/>
    </w:p>
    <w:p w14:paraId="78474E16" w14:textId="6B7349A2" w:rsidR="00935E7E" w:rsidRDefault="008E4DB1" w:rsidP="00935E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CAB03" wp14:editId="3DCAD459">
                <wp:simplePos x="0" y="0"/>
                <wp:positionH relativeFrom="column">
                  <wp:posOffset>790575</wp:posOffset>
                </wp:positionH>
                <wp:positionV relativeFrom="paragraph">
                  <wp:posOffset>432435</wp:posOffset>
                </wp:positionV>
                <wp:extent cx="1076325" cy="219075"/>
                <wp:effectExtent l="0" t="0" r="9525" b="9525"/>
                <wp:wrapNone/>
                <wp:docPr id="953836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A943F" id="Rectangle 1" o:spid="_x0000_s1026" style="position:absolute;margin-left:62.25pt;margin-top:34.05pt;width:8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" fillcolor="white [3212]" stroked="f" strokeweight="1.5pt">
                <v:stroke endcap="round"/>
              </v:rect>
            </w:pict>
          </mc:Fallback>
        </mc:AlternateContent>
      </w:r>
      <w:r w:rsidR="001348E8">
        <w:rPr>
          <w:noProof/>
        </w:rPr>
        <w:drawing>
          <wp:inline distT="0" distB="0" distL="0" distR="0" wp14:anchorId="74F31602" wp14:editId="6DAEBDCA">
            <wp:extent cx="6642100" cy="1668145"/>
            <wp:effectExtent l="19050" t="19050" r="25400" b="27305"/>
            <wp:docPr id="21347789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68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3D96" w14:textId="1BDE06D6" w:rsidR="00B62732" w:rsidRDefault="00B62732" w:rsidP="00B62732">
      <w:pPr>
        <w:pStyle w:val="TPnormalpuce1"/>
      </w:pPr>
      <w:r>
        <w:t>Dans la vue « 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Executions</w:t>
      </w:r>
      <w:proofErr w:type="spellEnd"/>
      <w:r>
        <w:t xml:space="preserve"> » vous verrez la progression du </w:t>
      </w:r>
      <w:proofErr w:type="spellStart"/>
      <w:r>
        <w:t>build</w:t>
      </w:r>
      <w:proofErr w:type="spellEnd"/>
    </w:p>
    <w:p w14:paraId="27D2BBCA" w14:textId="5A1E6C69" w:rsidR="00E36FC4" w:rsidRDefault="00E36FC4" w:rsidP="00E36FC4">
      <w:pPr>
        <w:pStyle w:val="TPnormalpuce1"/>
        <w:numPr>
          <w:ilvl w:val="1"/>
          <w:numId w:val="1"/>
        </w:numPr>
      </w:pPr>
      <w:r>
        <w:t>Une fois terminée</w:t>
      </w:r>
    </w:p>
    <w:p w14:paraId="7E68812E" w14:textId="5CFB4121" w:rsidR="00E36FC4" w:rsidRDefault="00E36FC4" w:rsidP="00E36FC4">
      <w:pPr>
        <w:pStyle w:val="TPnormalpuce1"/>
        <w:numPr>
          <w:ilvl w:val="1"/>
          <w:numId w:val="1"/>
        </w:numPr>
      </w:pPr>
      <w:r>
        <w:t xml:space="preserve">Allez dans un explorer sous votre projet dans votre </w:t>
      </w:r>
      <w:proofErr w:type="spellStart"/>
      <w:r>
        <w:t>workspace</w:t>
      </w:r>
      <w:proofErr w:type="spellEnd"/>
    </w:p>
    <w:p w14:paraId="1B924353" w14:textId="17F01015" w:rsidR="00342919" w:rsidRDefault="00342919" w:rsidP="00E36FC4">
      <w:pPr>
        <w:pStyle w:val="TPnormalpuce1"/>
        <w:numPr>
          <w:ilvl w:val="1"/>
          <w:numId w:val="1"/>
        </w:numPr>
      </w:pPr>
      <w:r>
        <w:t>Dans le répertoire « </w:t>
      </w:r>
      <w:proofErr w:type="spellStart"/>
      <w:r>
        <w:t>buid</w:t>
      </w:r>
      <w:proofErr w:type="spellEnd"/>
      <w:r>
        <w:t xml:space="preserve"> » </w:t>
      </w:r>
      <w:r>
        <w:sym w:font="Wingdings" w:char="F0E0"/>
      </w:r>
      <w:r>
        <w:t> « </w:t>
      </w:r>
      <w:proofErr w:type="spellStart"/>
      <w:r>
        <w:t>libs</w:t>
      </w:r>
      <w:proofErr w:type="spellEnd"/>
      <w:r>
        <w:t> »</w:t>
      </w:r>
    </w:p>
    <w:p w14:paraId="424F573B" w14:textId="73D25649" w:rsidR="00342919" w:rsidRDefault="00342919" w:rsidP="00E36FC4">
      <w:pPr>
        <w:pStyle w:val="TPnormalpuce1"/>
        <w:numPr>
          <w:ilvl w:val="1"/>
          <w:numId w:val="1"/>
        </w:numPr>
      </w:pPr>
      <w:r>
        <w:t>Le JAR sera là</w:t>
      </w:r>
    </w:p>
    <w:p w14:paraId="2F72D4E1" w14:textId="5F9FA226" w:rsidR="00962211" w:rsidRDefault="00962211" w:rsidP="00962211">
      <w:pPr>
        <w:pStyle w:val="TPnormalpuce1"/>
      </w:pPr>
      <w:r>
        <w:t>Copier demo-nosql-1.0.1.jar dans un répertoire de test pour le déploiement</w:t>
      </w:r>
    </w:p>
    <w:p w14:paraId="013A3CAD" w14:textId="21C25129" w:rsidR="00962211" w:rsidRDefault="00962211" w:rsidP="00962211">
      <w:pPr>
        <w:pStyle w:val="TPnormalpuce1"/>
        <w:numPr>
          <w:ilvl w:val="1"/>
          <w:numId w:val="1"/>
        </w:numPr>
      </w:pPr>
      <w:r>
        <w:t xml:space="preserve">Dans notre exemple : </w:t>
      </w:r>
      <w:r w:rsidR="006551F1">
        <w:t>c:\</w:t>
      </w:r>
      <w:r>
        <w:t>tmp</w:t>
      </w:r>
    </w:p>
    <w:p w14:paraId="02F175E0" w14:textId="77777777" w:rsidR="009D3D93" w:rsidRDefault="009D3D93" w:rsidP="00A57640"/>
    <w:p w14:paraId="5D261D68" w14:textId="1BE355F3" w:rsidR="00743240" w:rsidRDefault="00743240" w:rsidP="00743240">
      <w:pPr>
        <w:pStyle w:val="Titre1"/>
      </w:pPr>
      <w:r>
        <w:t>Test du JAR exécutable :</w:t>
      </w:r>
    </w:p>
    <w:p w14:paraId="31E29976" w14:textId="404D95B5" w:rsidR="00743240" w:rsidRDefault="007F42D6" w:rsidP="007F42D6">
      <w:pPr>
        <w:pStyle w:val="TPnormalpuce1"/>
        <w:numPr>
          <w:ilvl w:val="0"/>
          <w:numId w:val="18"/>
        </w:numPr>
      </w:pPr>
      <w:r>
        <w:t>Ouvrer une invite de commande sous le répertoire c:\tmp :</w:t>
      </w:r>
    </w:p>
    <w:p w14:paraId="58C0516A" w14:textId="2073A8A9" w:rsidR="007F42D6" w:rsidRDefault="00C80A66" w:rsidP="007F42D6">
      <w:pPr>
        <w:pStyle w:val="TPnormalpuce1"/>
        <w:numPr>
          <w:ilvl w:val="0"/>
          <w:numId w:val="18"/>
        </w:numPr>
      </w:pPr>
      <w:r>
        <w:t>Vérifier que votre JAR est bien visible :</w:t>
      </w:r>
    </w:p>
    <w:p w14:paraId="29F02CD7" w14:textId="577851F7" w:rsidR="00614246" w:rsidRDefault="00614246" w:rsidP="0061424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61424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7776" w:dyaOrig="5052" w14:anchorId="34E88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252.75pt" o:ole="" o:bordertopcolor="#c00000" o:borderleftcolor="#c00000" o:borderbottomcolor="#c00000" o:borderrightcolor="#c00000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757405544" r:id="rId15"/>
        </w:object>
      </w:r>
    </w:p>
    <w:p w14:paraId="1A3FED1C" w14:textId="77777777" w:rsidR="00A8781D" w:rsidRDefault="00A8781D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30C68B41" w14:textId="55257D2C" w:rsidR="00614246" w:rsidRDefault="00614246" w:rsidP="00614246">
      <w:pPr>
        <w:pStyle w:val="TPnormalpuce1"/>
      </w:pPr>
      <w:r>
        <w:lastRenderedPageBreak/>
        <w:t>Exécuter votre JAR avec la commande :</w:t>
      </w:r>
    </w:p>
    <w:p w14:paraId="2005206E" w14:textId="594FD122" w:rsidR="00614246" w:rsidRDefault="00614246" w:rsidP="0061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2"/>
        </w:rPr>
      </w:pPr>
      <w:r w:rsidRPr="00614246">
        <w:rPr>
          <w:rFonts w:ascii="Consolas" w:hAnsi="Consolas"/>
          <w:sz w:val="22"/>
          <w:szCs w:val="22"/>
        </w:rPr>
        <w:t>java -jar demo-nosql-1.0.1.jar</w:t>
      </w:r>
    </w:p>
    <w:p w14:paraId="140F10DE" w14:textId="3635D3AA" w:rsidR="00A8781D" w:rsidRDefault="00A8781D" w:rsidP="00A8781D">
      <w:pPr>
        <w:pStyle w:val="TPnormalpuce1"/>
        <w:numPr>
          <w:ilvl w:val="1"/>
          <w:numId w:val="1"/>
        </w:numPr>
      </w:pPr>
      <w:r>
        <w:t>Vous devez voir la trace de démarrage de Spring Boot</w:t>
      </w:r>
    </w:p>
    <w:p w14:paraId="61EFF6D0" w14:textId="24275D02" w:rsidR="00A8781D" w:rsidRDefault="00A8781D" w:rsidP="00A8781D">
      <w:pPr>
        <w:pStyle w:val="TPnormalpuce1"/>
        <w:numPr>
          <w:ilvl w:val="1"/>
          <w:numId w:val="1"/>
        </w:numPr>
      </w:pPr>
      <w:r>
        <w:t>Il va vous demander l’accès au réseau</w:t>
      </w:r>
    </w:p>
    <w:p w14:paraId="23469396" w14:textId="5A3F1619" w:rsidR="004832CF" w:rsidRDefault="000C074C" w:rsidP="004832CF">
      <w:r>
        <w:object w:dxaOrig="6084" w:dyaOrig="2796" w14:anchorId="0FE18885">
          <v:shape id="_x0000_i1026" type="#_x0000_t75" style="width:304.5pt;height:139.5pt" o:ole="" o:bordertopcolor="#c00000" o:borderleftcolor="#c00000" o:borderbottomcolor="#c00000" o:borderrightcolor="#c00000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6" DrawAspect="Content" ObjectID="_1757405545" r:id="rId17"/>
        </w:object>
      </w:r>
    </w:p>
    <w:p w14:paraId="691FFAAB" w14:textId="183CC9E8" w:rsidR="004832CF" w:rsidRDefault="000C074C" w:rsidP="004832CF">
      <w:pPr>
        <w:pStyle w:val="TPnormalpuce1"/>
      </w:pPr>
      <w:r>
        <w:t>Vous pouvez maintenant retester votre application</w:t>
      </w:r>
    </w:p>
    <w:p w14:paraId="663F4F80" w14:textId="1C58EF25" w:rsidR="000C074C" w:rsidRDefault="000C074C" w:rsidP="000C074C">
      <w:pPr>
        <w:pStyle w:val="TPnormalpuce1"/>
        <w:numPr>
          <w:ilvl w:val="1"/>
          <w:numId w:val="1"/>
        </w:numPr>
      </w:pPr>
      <w:r>
        <w:t xml:space="preserve">Appeler l’URL de </w:t>
      </w:r>
      <w:proofErr w:type="spellStart"/>
      <w:r>
        <w:t>Swagger</w:t>
      </w:r>
      <w:proofErr w:type="spellEnd"/>
      <w:r>
        <w:t xml:space="preserve">-UI : </w:t>
      </w:r>
      <w:r w:rsidRPr="000C074C">
        <w:t>http://localhost:8080/eni/swagger-ui/index.html</w:t>
      </w:r>
    </w:p>
    <w:p w14:paraId="640B765B" w14:textId="75548B63" w:rsidR="000C074C" w:rsidRPr="00614246" w:rsidRDefault="000C074C" w:rsidP="000C074C">
      <w:pPr>
        <w:pStyle w:val="TPnormalpuce1"/>
        <w:numPr>
          <w:ilvl w:val="1"/>
          <w:numId w:val="1"/>
        </w:numPr>
      </w:pPr>
      <w:r>
        <w:t>Tout fonctionne comme dans votre IDE</w:t>
      </w:r>
    </w:p>
    <w:sectPr w:rsidR="000C074C" w:rsidRPr="00614246" w:rsidSect="002029F0">
      <w:headerReference w:type="default" r:id="rId18"/>
      <w:footerReference w:type="default" r:id="rId19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9B81" w14:textId="77777777" w:rsidR="00457F33" w:rsidRDefault="00457F33" w:rsidP="006C7E58">
      <w:r>
        <w:separator/>
      </w:r>
    </w:p>
  </w:endnote>
  <w:endnote w:type="continuationSeparator" w:id="0">
    <w:p w14:paraId="503F82FE" w14:textId="77777777" w:rsidR="00457F33" w:rsidRDefault="00457F3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614539938" name="Image 1614539938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0736" w14:textId="77777777" w:rsidR="00457F33" w:rsidRDefault="00457F33" w:rsidP="006C7E58">
      <w:r>
        <w:separator/>
      </w:r>
    </w:p>
  </w:footnote>
  <w:footnote w:type="continuationSeparator" w:id="0">
    <w:p w14:paraId="1774DD45" w14:textId="77777777" w:rsidR="00457F33" w:rsidRDefault="00457F3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 xml:space="preserve">Java </w:t>
    </w:r>
    <w:proofErr w:type="spellStart"/>
    <w:r>
      <w:rPr>
        <w:sz w:val="22"/>
        <w:szCs w:val="22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504E"/>
    <w:multiLevelType w:val="hybridMultilevel"/>
    <w:tmpl w:val="FCAC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53B10"/>
    <w:multiLevelType w:val="hybridMultilevel"/>
    <w:tmpl w:val="707CC00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D27CD"/>
    <w:multiLevelType w:val="hybridMultilevel"/>
    <w:tmpl w:val="18FA8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D716A"/>
    <w:multiLevelType w:val="hybridMultilevel"/>
    <w:tmpl w:val="72EE8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11"/>
  </w:num>
  <w:num w:numId="2" w16cid:durableId="1768385738">
    <w:abstractNumId w:val="3"/>
  </w:num>
  <w:num w:numId="3" w16cid:durableId="561912962">
    <w:abstractNumId w:val="4"/>
  </w:num>
  <w:num w:numId="4" w16cid:durableId="1013607379">
    <w:abstractNumId w:val="6"/>
  </w:num>
  <w:num w:numId="5" w16cid:durableId="330989160">
    <w:abstractNumId w:val="14"/>
  </w:num>
  <w:num w:numId="6" w16cid:durableId="1683705418">
    <w:abstractNumId w:val="17"/>
  </w:num>
  <w:num w:numId="7" w16cid:durableId="1435319051">
    <w:abstractNumId w:val="13"/>
  </w:num>
  <w:num w:numId="8" w16cid:durableId="1220748626">
    <w:abstractNumId w:val="9"/>
  </w:num>
  <w:num w:numId="9" w16cid:durableId="382796921">
    <w:abstractNumId w:val="7"/>
  </w:num>
  <w:num w:numId="10" w16cid:durableId="1715619978">
    <w:abstractNumId w:val="0"/>
  </w:num>
  <w:num w:numId="11" w16cid:durableId="829977723">
    <w:abstractNumId w:val="12"/>
  </w:num>
  <w:num w:numId="12" w16cid:durableId="291790001">
    <w:abstractNumId w:val="5"/>
  </w:num>
  <w:num w:numId="13" w16cid:durableId="1818061275">
    <w:abstractNumId w:val="8"/>
  </w:num>
  <w:num w:numId="14" w16cid:durableId="161970309">
    <w:abstractNumId w:val="10"/>
  </w:num>
  <w:num w:numId="15" w16cid:durableId="2001229539">
    <w:abstractNumId w:val="2"/>
  </w:num>
  <w:num w:numId="16" w16cid:durableId="42565559">
    <w:abstractNumId w:val="15"/>
  </w:num>
  <w:num w:numId="17" w16cid:durableId="1472865612">
    <w:abstractNumId w:val="1"/>
  </w:num>
  <w:num w:numId="18" w16cid:durableId="37173346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B57"/>
    <w:rsid w:val="00003DE5"/>
    <w:rsid w:val="00006E83"/>
    <w:rsid w:val="00007967"/>
    <w:rsid w:val="00010460"/>
    <w:rsid w:val="00011C95"/>
    <w:rsid w:val="0001221A"/>
    <w:rsid w:val="000122A5"/>
    <w:rsid w:val="00012C34"/>
    <w:rsid w:val="00012F67"/>
    <w:rsid w:val="00013A54"/>
    <w:rsid w:val="00013E01"/>
    <w:rsid w:val="000140A1"/>
    <w:rsid w:val="000150A7"/>
    <w:rsid w:val="00015214"/>
    <w:rsid w:val="00015F9F"/>
    <w:rsid w:val="00017FC3"/>
    <w:rsid w:val="00022DFC"/>
    <w:rsid w:val="00023A9D"/>
    <w:rsid w:val="00024356"/>
    <w:rsid w:val="00034FC0"/>
    <w:rsid w:val="000365AA"/>
    <w:rsid w:val="00036E08"/>
    <w:rsid w:val="000417F6"/>
    <w:rsid w:val="00042093"/>
    <w:rsid w:val="000425A5"/>
    <w:rsid w:val="00042925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4CBD"/>
    <w:rsid w:val="00055365"/>
    <w:rsid w:val="00062FC0"/>
    <w:rsid w:val="00063D0B"/>
    <w:rsid w:val="0006424D"/>
    <w:rsid w:val="00065E50"/>
    <w:rsid w:val="000753A7"/>
    <w:rsid w:val="00075E5D"/>
    <w:rsid w:val="000827C0"/>
    <w:rsid w:val="00083EB5"/>
    <w:rsid w:val="0009077C"/>
    <w:rsid w:val="00095A02"/>
    <w:rsid w:val="00097F0B"/>
    <w:rsid w:val="000A1582"/>
    <w:rsid w:val="000A2190"/>
    <w:rsid w:val="000A3F6C"/>
    <w:rsid w:val="000A4457"/>
    <w:rsid w:val="000A5093"/>
    <w:rsid w:val="000A618E"/>
    <w:rsid w:val="000A750E"/>
    <w:rsid w:val="000A7C8D"/>
    <w:rsid w:val="000B0AAE"/>
    <w:rsid w:val="000B0FF3"/>
    <w:rsid w:val="000B5825"/>
    <w:rsid w:val="000C074C"/>
    <w:rsid w:val="000C0F58"/>
    <w:rsid w:val="000C435E"/>
    <w:rsid w:val="000D0A8C"/>
    <w:rsid w:val="000D141B"/>
    <w:rsid w:val="000D3D5E"/>
    <w:rsid w:val="000D6B7C"/>
    <w:rsid w:val="000E2CEB"/>
    <w:rsid w:val="000E4C92"/>
    <w:rsid w:val="000E5434"/>
    <w:rsid w:val="000E5CCE"/>
    <w:rsid w:val="000F0864"/>
    <w:rsid w:val="000F096C"/>
    <w:rsid w:val="000F0E32"/>
    <w:rsid w:val="000F50AF"/>
    <w:rsid w:val="000F7679"/>
    <w:rsid w:val="0010079C"/>
    <w:rsid w:val="00101004"/>
    <w:rsid w:val="00103318"/>
    <w:rsid w:val="00104874"/>
    <w:rsid w:val="00113FBB"/>
    <w:rsid w:val="0012205C"/>
    <w:rsid w:val="00122C32"/>
    <w:rsid w:val="00124BEE"/>
    <w:rsid w:val="001253AD"/>
    <w:rsid w:val="001258D6"/>
    <w:rsid w:val="00125DCA"/>
    <w:rsid w:val="00127308"/>
    <w:rsid w:val="001273BF"/>
    <w:rsid w:val="00127816"/>
    <w:rsid w:val="00130158"/>
    <w:rsid w:val="001348E8"/>
    <w:rsid w:val="00135079"/>
    <w:rsid w:val="0013536A"/>
    <w:rsid w:val="00136790"/>
    <w:rsid w:val="001379AC"/>
    <w:rsid w:val="0014011F"/>
    <w:rsid w:val="001447F2"/>
    <w:rsid w:val="001465BB"/>
    <w:rsid w:val="00147F67"/>
    <w:rsid w:val="00151AA0"/>
    <w:rsid w:val="00151BB1"/>
    <w:rsid w:val="00153344"/>
    <w:rsid w:val="001629AD"/>
    <w:rsid w:val="00165A82"/>
    <w:rsid w:val="00171036"/>
    <w:rsid w:val="00175C12"/>
    <w:rsid w:val="00180756"/>
    <w:rsid w:val="00180858"/>
    <w:rsid w:val="00184493"/>
    <w:rsid w:val="00190619"/>
    <w:rsid w:val="00190A31"/>
    <w:rsid w:val="0019207D"/>
    <w:rsid w:val="00192825"/>
    <w:rsid w:val="00193399"/>
    <w:rsid w:val="00195F19"/>
    <w:rsid w:val="001A0D7C"/>
    <w:rsid w:val="001A342E"/>
    <w:rsid w:val="001B4DA8"/>
    <w:rsid w:val="001B7883"/>
    <w:rsid w:val="001B7C69"/>
    <w:rsid w:val="001C3DC5"/>
    <w:rsid w:val="001C67D1"/>
    <w:rsid w:val="001C6FA8"/>
    <w:rsid w:val="001C739D"/>
    <w:rsid w:val="001C75DA"/>
    <w:rsid w:val="001D2789"/>
    <w:rsid w:val="001D2F7B"/>
    <w:rsid w:val="001D3BFC"/>
    <w:rsid w:val="001D613A"/>
    <w:rsid w:val="001D65D9"/>
    <w:rsid w:val="001E04B0"/>
    <w:rsid w:val="001E30B9"/>
    <w:rsid w:val="001E5BCF"/>
    <w:rsid w:val="001E5D70"/>
    <w:rsid w:val="001E7130"/>
    <w:rsid w:val="001E7332"/>
    <w:rsid w:val="001F18FA"/>
    <w:rsid w:val="001F333E"/>
    <w:rsid w:val="001F43A8"/>
    <w:rsid w:val="001F7ADF"/>
    <w:rsid w:val="002007B5"/>
    <w:rsid w:val="002020E8"/>
    <w:rsid w:val="002029F0"/>
    <w:rsid w:val="002117F1"/>
    <w:rsid w:val="002129D0"/>
    <w:rsid w:val="00213866"/>
    <w:rsid w:val="00215526"/>
    <w:rsid w:val="00215658"/>
    <w:rsid w:val="00225D2C"/>
    <w:rsid w:val="002263D9"/>
    <w:rsid w:val="002316BF"/>
    <w:rsid w:val="00231AB7"/>
    <w:rsid w:val="00232A23"/>
    <w:rsid w:val="00233842"/>
    <w:rsid w:val="00234321"/>
    <w:rsid w:val="00234EDF"/>
    <w:rsid w:val="00236B2F"/>
    <w:rsid w:val="00241941"/>
    <w:rsid w:val="00241BEE"/>
    <w:rsid w:val="002434A6"/>
    <w:rsid w:val="002534E7"/>
    <w:rsid w:val="00254633"/>
    <w:rsid w:val="0026054A"/>
    <w:rsid w:val="00261F4C"/>
    <w:rsid w:val="002629D5"/>
    <w:rsid w:val="00264E60"/>
    <w:rsid w:val="00270A58"/>
    <w:rsid w:val="002718FF"/>
    <w:rsid w:val="00272035"/>
    <w:rsid w:val="00275AC9"/>
    <w:rsid w:val="00277014"/>
    <w:rsid w:val="00277CDD"/>
    <w:rsid w:val="00280D8A"/>
    <w:rsid w:val="002811DA"/>
    <w:rsid w:val="002835C6"/>
    <w:rsid w:val="00283949"/>
    <w:rsid w:val="0028492A"/>
    <w:rsid w:val="00284930"/>
    <w:rsid w:val="00287D81"/>
    <w:rsid w:val="00290596"/>
    <w:rsid w:val="002928D1"/>
    <w:rsid w:val="00292D41"/>
    <w:rsid w:val="00293E9F"/>
    <w:rsid w:val="00294000"/>
    <w:rsid w:val="00295C72"/>
    <w:rsid w:val="00296F25"/>
    <w:rsid w:val="00297BE0"/>
    <w:rsid w:val="002A059A"/>
    <w:rsid w:val="002A116D"/>
    <w:rsid w:val="002A14BB"/>
    <w:rsid w:val="002A15A7"/>
    <w:rsid w:val="002A2662"/>
    <w:rsid w:val="002A28BA"/>
    <w:rsid w:val="002A320D"/>
    <w:rsid w:val="002A79CF"/>
    <w:rsid w:val="002B02FA"/>
    <w:rsid w:val="002B04EA"/>
    <w:rsid w:val="002B6E22"/>
    <w:rsid w:val="002B7905"/>
    <w:rsid w:val="002C3C6A"/>
    <w:rsid w:val="002C4936"/>
    <w:rsid w:val="002C5032"/>
    <w:rsid w:val="002C516A"/>
    <w:rsid w:val="002D1335"/>
    <w:rsid w:val="002D2B64"/>
    <w:rsid w:val="002D6B78"/>
    <w:rsid w:val="002E0D19"/>
    <w:rsid w:val="002E118C"/>
    <w:rsid w:val="002E1C14"/>
    <w:rsid w:val="002E27E9"/>
    <w:rsid w:val="002E73D7"/>
    <w:rsid w:val="002F0F66"/>
    <w:rsid w:val="002F4B4E"/>
    <w:rsid w:val="002F78BE"/>
    <w:rsid w:val="00301257"/>
    <w:rsid w:val="00301546"/>
    <w:rsid w:val="00302D94"/>
    <w:rsid w:val="00303417"/>
    <w:rsid w:val="00303F95"/>
    <w:rsid w:val="00305E01"/>
    <w:rsid w:val="0030656D"/>
    <w:rsid w:val="003073A5"/>
    <w:rsid w:val="00310510"/>
    <w:rsid w:val="00312CC7"/>
    <w:rsid w:val="00313820"/>
    <w:rsid w:val="003200C6"/>
    <w:rsid w:val="003205EC"/>
    <w:rsid w:val="00320D08"/>
    <w:rsid w:val="00323AB4"/>
    <w:rsid w:val="0032460B"/>
    <w:rsid w:val="00324D05"/>
    <w:rsid w:val="00326D96"/>
    <w:rsid w:val="003320FE"/>
    <w:rsid w:val="003374BB"/>
    <w:rsid w:val="00342919"/>
    <w:rsid w:val="003460A2"/>
    <w:rsid w:val="003548A0"/>
    <w:rsid w:val="003573E2"/>
    <w:rsid w:val="00362210"/>
    <w:rsid w:val="003627E0"/>
    <w:rsid w:val="003640EE"/>
    <w:rsid w:val="003659AB"/>
    <w:rsid w:val="003709F1"/>
    <w:rsid w:val="003756C9"/>
    <w:rsid w:val="00377559"/>
    <w:rsid w:val="00380C67"/>
    <w:rsid w:val="00382C06"/>
    <w:rsid w:val="0038703B"/>
    <w:rsid w:val="00387206"/>
    <w:rsid w:val="00392CE7"/>
    <w:rsid w:val="00393E03"/>
    <w:rsid w:val="00394E5C"/>
    <w:rsid w:val="003952F6"/>
    <w:rsid w:val="0039674A"/>
    <w:rsid w:val="003A098F"/>
    <w:rsid w:val="003A309D"/>
    <w:rsid w:val="003A7A9E"/>
    <w:rsid w:val="003B3C6F"/>
    <w:rsid w:val="003B5932"/>
    <w:rsid w:val="003B684F"/>
    <w:rsid w:val="003C0390"/>
    <w:rsid w:val="003C3018"/>
    <w:rsid w:val="003C6A4C"/>
    <w:rsid w:val="003C6EFC"/>
    <w:rsid w:val="003C7784"/>
    <w:rsid w:val="003D165F"/>
    <w:rsid w:val="003D2F48"/>
    <w:rsid w:val="003D519D"/>
    <w:rsid w:val="003D56D1"/>
    <w:rsid w:val="003E01ED"/>
    <w:rsid w:val="003E082D"/>
    <w:rsid w:val="003E0867"/>
    <w:rsid w:val="003E676A"/>
    <w:rsid w:val="003F196B"/>
    <w:rsid w:val="003F610B"/>
    <w:rsid w:val="00402810"/>
    <w:rsid w:val="004042BA"/>
    <w:rsid w:val="004046D2"/>
    <w:rsid w:val="00406BC8"/>
    <w:rsid w:val="004105F4"/>
    <w:rsid w:val="004117CD"/>
    <w:rsid w:val="00412FCC"/>
    <w:rsid w:val="00420001"/>
    <w:rsid w:val="004203A9"/>
    <w:rsid w:val="00421D84"/>
    <w:rsid w:val="00423598"/>
    <w:rsid w:val="0042407D"/>
    <w:rsid w:val="00425FA5"/>
    <w:rsid w:val="00427D66"/>
    <w:rsid w:val="004318B1"/>
    <w:rsid w:val="00432568"/>
    <w:rsid w:val="004343CE"/>
    <w:rsid w:val="0043582F"/>
    <w:rsid w:val="00441912"/>
    <w:rsid w:val="004434E7"/>
    <w:rsid w:val="00443681"/>
    <w:rsid w:val="00450C5E"/>
    <w:rsid w:val="00451010"/>
    <w:rsid w:val="00451362"/>
    <w:rsid w:val="0045171D"/>
    <w:rsid w:val="00451ED1"/>
    <w:rsid w:val="004536C7"/>
    <w:rsid w:val="0045450D"/>
    <w:rsid w:val="00454AC2"/>
    <w:rsid w:val="00456F22"/>
    <w:rsid w:val="004578E9"/>
    <w:rsid w:val="00457E29"/>
    <w:rsid w:val="00457F33"/>
    <w:rsid w:val="00461FF5"/>
    <w:rsid w:val="00462562"/>
    <w:rsid w:val="00463D63"/>
    <w:rsid w:val="00464E39"/>
    <w:rsid w:val="00465188"/>
    <w:rsid w:val="00470B90"/>
    <w:rsid w:val="0047189F"/>
    <w:rsid w:val="00474A7B"/>
    <w:rsid w:val="004751A8"/>
    <w:rsid w:val="00480346"/>
    <w:rsid w:val="004832CF"/>
    <w:rsid w:val="0048505C"/>
    <w:rsid w:val="00487167"/>
    <w:rsid w:val="00491DB0"/>
    <w:rsid w:val="00492FCA"/>
    <w:rsid w:val="004930EE"/>
    <w:rsid w:val="004937AF"/>
    <w:rsid w:val="0049415E"/>
    <w:rsid w:val="00494DCF"/>
    <w:rsid w:val="004957E3"/>
    <w:rsid w:val="004967BB"/>
    <w:rsid w:val="00496C6A"/>
    <w:rsid w:val="0049764C"/>
    <w:rsid w:val="004979EA"/>
    <w:rsid w:val="004A2F61"/>
    <w:rsid w:val="004A3990"/>
    <w:rsid w:val="004A476E"/>
    <w:rsid w:val="004A6B04"/>
    <w:rsid w:val="004B1547"/>
    <w:rsid w:val="004B1BDA"/>
    <w:rsid w:val="004B6769"/>
    <w:rsid w:val="004B799C"/>
    <w:rsid w:val="004C2502"/>
    <w:rsid w:val="004C50E1"/>
    <w:rsid w:val="004C7C36"/>
    <w:rsid w:val="004D0A7A"/>
    <w:rsid w:val="004D14B8"/>
    <w:rsid w:val="004D3B6B"/>
    <w:rsid w:val="004D453E"/>
    <w:rsid w:val="004D7162"/>
    <w:rsid w:val="004E1414"/>
    <w:rsid w:val="004E2960"/>
    <w:rsid w:val="004E54A5"/>
    <w:rsid w:val="004E55E9"/>
    <w:rsid w:val="004E5AD6"/>
    <w:rsid w:val="004E6B81"/>
    <w:rsid w:val="004F070E"/>
    <w:rsid w:val="004F2C2E"/>
    <w:rsid w:val="004F4D52"/>
    <w:rsid w:val="004F7CA2"/>
    <w:rsid w:val="00502B2A"/>
    <w:rsid w:val="00503BB9"/>
    <w:rsid w:val="00504FB3"/>
    <w:rsid w:val="005056C3"/>
    <w:rsid w:val="0051030E"/>
    <w:rsid w:val="00512164"/>
    <w:rsid w:val="00514A00"/>
    <w:rsid w:val="00515812"/>
    <w:rsid w:val="005166E6"/>
    <w:rsid w:val="00521C18"/>
    <w:rsid w:val="00524FB3"/>
    <w:rsid w:val="0053069F"/>
    <w:rsid w:val="0053301A"/>
    <w:rsid w:val="00534D98"/>
    <w:rsid w:val="00536C5E"/>
    <w:rsid w:val="00536EF3"/>
    <w:rsid w:val="0053794C"/>
    <w:rsid w:val="00542709"/>
    <w:rsid w:val="00544157"/>
    <w:rsid w:val="00550CD5"/>
    <w:rsid w:val="00550DF2"/>
    <w:rsid w:val="005519E3"/>
    <w:rsid w:val="005525FA"/>
    <w:rsid w:val="00552D14"/>
    <w:rsid w:val="00553073"/>
    <w:rsid w:val="0055494C"/>
    <w:rsid w:val="00554FC1"/>
    <w:rsid w:val="0056003A"/>
    <w:rsid w:val="00562BB1"/>
    <w:rsid w:val="0057074B"/>
    <w:rsid w:val="00571A84"/>
    <w:rsid w:val="0057306B"/>
    <w:rsid w:val="00580953"/>
    <w:rsid w:val="005813A8"/>
    <w:rsid w:val="00581705"/>
    <w:rsid w:val="005826B0"/>
    <w:rsid w:val="005844E9"/>
    <w:rsid w:val="0058551F"/>
    <w:rsid w:val="0058772D"/>
    <w:rsid w:val="00590AA9"/>
    <w:rsid w:val="00591B1A"/>
    <w:rsid w:val="005925C9"/>
    <w:rsid w:val="00593B61"/>
    <w:rsid w:val="00596D1F"/>
    <w:rsid w:val="0059768C"/>
    <w:rsid w:val="00597A0A"/>
    <w:rsid w:val="005A0B46"/>
    <w:rsid w:val="005A2146"/>
    <w:rsid w:val="005A36E5"/>
    <w:rsid w:val="005B45EC"/>
    <w:rsid w:val="005B491E"/>
    <w:rsid w:val="005C1C27"/>
    <w:rsid w:val="005C603F"/>
    <w:rsid w:val="005C684C"/>
    <w:rsid w:val="005C68D3"/>
    <w:rsid w:val="005D1943"/>
    <w:rsid w:val="005D67BB"/>
    <w:rsid w:val="005D6DFC"/>
    <w:rsid w:val="005E3B89"/>
    <w:rsid w:val="005E52E2"/>
    <w:rsid w:val="005E7052"/>
    <w:rsid w:val="005F2EFB"/>
    <w:rsid w:val="005F4859"/>
    <w:rsid w:val="005F5752"/>
    <w:rsid w:val="005F5BC0"/>
    <w:rsid w:val="006001A7"/>
    <w:rsid w:val="0060158B"/>
    <w:rsid w:val="00603AF5"/>
    <w:rsid w:val="00604784"/>
    <w:rsid w:val="00604C63"/>
    <w:rsid w:val="00605254"/>
    <w:rsid w:val="00607E6F"/>
    <w:rsid w:val="00614246"/>
    <w:rsid w:val="00616314"/>
    <w:rsid w:val="00617258"/>
    <w:rsid w:val="006224AF"/>
    <w:rsid w:val="006268B4"/>
    <w:rsid w:val="00626BEE"/>
    <w:rsid w:val="006303BE"/>
    <w:rsid w:val="006306C4"/>
    <w:rsid w:val="0063306A"/>
    <w:rsid w:val="0063405E"/>
    <w:rsid w:val="006367DA"/>
    <w:rsid w:val="00637726"/>
    <w:rsid w:val="00641425"/>
    <w:rsid w:val="00647196"/>
    <w:rsid w:val="00653FFC"/>
    <w:rsid w:val="006551F1"/>
    <w:rsid w:val="00657B11"/>
    <w:rsid w:val="00660C53"/>
    <w:rsid w:val="00661DF1"/>
    <w:rsid w:val="0066283B"/>
    <w:rsid w:val="006647F6"/>
    <w:rsid w:val="00665A18"/>
    <w:rsid w:val="00672C86"/>
    <w:rsid w:val="00673EF7"/>
    <w:rsid w:val="00675D38"/>
    <w:rsid w:val="0067609F"/>
    <w:rsid w:val="00676FB2"/>
    <w:rsid w:val="00677917"/>
    <w:rsid w:val="006814CF"/>
    <w:rsid w:val="00684D1F"/>
    <w:rsid w:val="0068528D"/>
    <w:rsid w:val="006900A1"/>
    <w:rsid w:val="00690CA2"/>
    <w:rsid w:val="00691D3F"/>
    <w:rsid w:val="006939F9"/>
    <w:rsid w:val="006A6053"/>
    <w:rsid w:val="006B01A8"/>
    <w:rsid w:val="006B344C"/>
    <w:rsid w:val="006B377C"/>
    <w:rsid w:val="006B38B2"/>
    <w:rsid w:val="006B3B13"/>
    <w:rsid w:val="006B577B"/>
    <w:rsid w:val="006B7041"/>
    <w:rsid w:val="006C1B49"/>
    <w:rsid w:val="006C3487"/>
    <w:rsid w:val="006C4275"/>
    <w:rsid w:val="006C573C"/>
    <w:rsid w:val="006C5F18"/>
    <w:rsid w:val="006C6150"/>
    <w:rsid w:val="006C69E0"/>
    <w:rsid w:val="006C7E58"/>
    <w:rsid w:val="006D0AC1"/>
    <w:rsid w:val="006D78A3"/>
    <w:rsid w:val="006E0AC5"/>
    <w:rsid w:val="006F2B63"/>
    <w:rsid w:val="006F52E1"/>
    <w:rsid w:val="006F5F2A"/>
    <w:rsid w:val="007007CE"/>
    <w:rsid w:val="00700A08"/>
    <w:rsid w:val="007011B3"/>
    <w:rsid w:val="0070133C"/>
    <w:rsid w:val="007020C5"/>
    <w:rsid w:val="00702165"/>
    <w:rsid w:val="00705496"/>
    <w:rsid w:val="00706801"/>
    <w:rsid w:val="00707B85"/>
    <w:rsid w:val="00713863"/>
    <w:rsid w:val="007149B8"/>
    <w:rsid w:val="00715FAA"/>
    <w:rsid w:val="0071706E"/>
    <w:rsid w:val="00717C58"/>
    <w:rsid w:val="00723176"/>
    <w:rsid w:val="00723883"/>
    <w:rsid w:val="00724518"/>
    <w:rsid w:val="00726990"/>
    <w:rsid w:val="007278B4"/>
    <w:rsid w:val="007327B9"/>
    <w:rsid w:val="00732F35"/>
    <w:rsid w:val="00736894"/>
    <w:rsid w:val="00740FF3"/>
    <w:rsid w:val="00742224"/>
    <w:rsid w:val="00743240"/>
    <w:rsid w:val="00743993"/>
    <w:rsid w:val="0074589F"/>
    <w:rsid w:val="007509C7"/>
    <w:rsid w:val="00753FFD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74B06"/>
    <w:rsid w:val="007809A2"/>
    <w:rsid w:val="00781ABB"/>
    <w:rsid w:val="00783AFC"/>
    <w:rsid w:val="00790801"/>
    <w:rsid w:val="007910EE"/>
    <w:rsid w:val="00794E8C"/>
    <w:rsid w:val="0079568F"/>
    <w:rsid w:val="007977FE"/>
    <w:rsid w:val="007A1C97"/>
    <w:rsid w:val="007A21D7"/>
    <w:rsid w:val="007A3FF7"/>
    <w:rsid w:val="007A5377"/>
    <w:rsid w:val="007B0E23"/>
    <w:rsid w:val="007B2E1B"/>
    <w:rsid w:val="007C301D"/>
    <w:rsid w:val="007C3941"/>
    <w:rsid w:val="007C3CC4"/>
    <w:rsid w:val="007D07FF"/>
    <w:rsid w:val="007D1142"/>
    <w:rsid w:val="007D1155"/>
    <w:rsid w:val="007D1E0E"/>
    <w:rsid w:val="007D3376"/>
    <w:rsid w:val="007E0FEE"/>
    <w:rsid w:val="007E5135"/>
    <w:rsid w:val="007E6D91"/>
    <w:rsid w:val="007E701A"/>
    <w:rsid w:val="007E7D3C"/>
    <w:rsid w:val="007F02F5"/>
    <w:rsid w:val="007F1242"/>
    <w:rsid w:val="007F3BEC"/>
    <w:rsid w:val="007F42D6"/>
    <w:rsid w:val="007F4630"/>
    <w:rsid w:val="007F53A7"/>
    <w:rsid w:val="007F6C49"/>
    <w:rsid w:val="008003A2"/>
    <w:rsid w:val="0080101F"/>
    <w:rsid w:val="00804E52"/>
    <w:rsid w:val="00805BCC"/>
    <w:rsid w:val="008062A4"/>
    <w:rsid w:val="008065FD"/>
    <w:rsid w:val="00811FAF"/>
    <w:rsid w:val="008130F1"/>
    <w:rsid w:val="00814575"/>
    <w:rsid w:val="008222A1"/>
    <w:rsid w:val="008246C0"/>
    <w:rsid w:val="0082673E"/>
    <w:rsid w:val="00832EAF"/>
    <w:rsid w:val="0083499D"/>
    <w:rsid w:val="008353AA"/>
    <w:rsid w:val="0084088C"/>
    <w:rsid w:val="00840CA9"/>
    <w:rsid w:val="00840D80"/>
    <w:rsid w:val="00840F82"/>
    <w:rsid w:val="008412DD"/>
    <w:rsid w:val="00845138"/>
    <w:rsid w:val="00845605"/>
    <w:rsid w:val="00845B2E"/>
    <w:rsid w:val="00845B96"/>
    <w:rsid w:val="00846575"/>
    <w:rsid w:val="00850D85"/>
    <w:rsid w:val="00851C1E"/>
    <w:rsid w:val="0085578E"/>
    <w:rsid w:val="00855D95"/>
    <w:rsid w:val="00860D1D"/>
    <w:rsid w:val="008616D6"/>
    <w:rsid w:val="00861D95"/>
    <w:rsid w:val="00863103"/>
    <w:rsid w:val="00864CCA"/>
    <w:rsid w:val="008672FD"/>
    <w:rsid w:val="00867E02"/>
    <w:rsid w:val="0088227D"/>
    <w:rsid w:val="00884A47"/>
    <w:rsid w:val="008855F7"/>
    <w:rsid w:val="00886D48"/>
    <w:rsid w:val="00887100"/>
    <w:rsid w:val="0088734F"/>
    <w:rsid w:val="0089231B"/>
    <w:rsid w:val="00894569"/>
    <w:rsid w:val="00896935"/>
    <w:rsid w:val="008A1B4C"/>
    <w:rsid w:val="008A3D89"/>
    <w:rsid w:val="008A3F87"/>
    <w:rsid w:val="008A78BE"/>
    <w:rsid w:val="008B220B"/>
    <w:rsid w:val="008B5640"/>
    <w:rsid w:val="008B69CE"/>
    <w:rsid w:val="008C049A"/>
    <w:rsid w:val="008C4915"/>
    <w:rsid w:val="008C7530"/>
    <w:rsid w:val="008D1D2F"/>
    <w:rsid w:val="008D34DE"/>
    <w:rsid w:val="008D35C2"/>
    <w:rsid w:val="008D6D19"/>
    <w:rsid w:val="008D71E8"/>
    <w:rsid w:val="008D7AD4"/>
    <w:rsid w:val="008D7C9D"/>
    <w:rsid w:val="008E0995"/>
    <w:rsid w:val="008E43A5"/>
    <w:rsid w:val="008E4DB1"/>
    <w:rsid w:val="008E53DA"/>
    <w:rsid w:val="008E5DAD"/>
    <w:rsid w:val="008E6D1D"/>
    <w:rsid w:val="008F3F13"/>
    <w:rsid w:val="008F518D"/>
    <w:rsid w:val="008F5577"/>
    <w:rsid w:val="008F6336"/>
    <w:rsid w:val="0090566B"/>
    <w:rsid w:val="00911C66"/>
    <w:rsid w:val="0091266E"/>
    <w:rsid w:val="0091505D"/>
    <w:rsid w:val="00917610"/>
    <w:rsid w:val="00922420"/>
    <w:rsid w:val="00922F94"/>
    <w:rsid w:val="00924F5F"/>
    <w:rsid w:val="00926F0F"/>
    <w:rsid w:val="00927329"/>
    <w:rsid w:val="0093102F"/>
    <w:rsid w:val="00935E7E"/>
    <w:rsid w:val="00936265"/>
    <w:rsid w:val="00937048"/>
    <w:rsid w:val="009403BE"/>
    <w:rsid w:val="00940A87"/>
    <w:rsid w:val="00941092"/>
    <w:rsid w:val="00943E5A"/>
    <w:rsid w:val="00946D77"/>
    <w:rsid w:val="009501FE"/>
    <w:rsid w:val="009532AD"/>
    <w:rsid w:val="00953B4B"/>
    <w:rsid w:val="00954E03"/>
    <w:rsid w:val="0095694B"/>
    <w:rsid w:val="00962211"/>
    <w:rsid w:val="00964B34"/>
    <w:rsid w:val="0096503B"/>
    <w:rsid w:val="00972453"/>
    <w:rsid w:val="009731EA"/>
    <w:rsid w:val="009770B3"/>
    <w:rsid w:val="00981A59"/>
    <w:rsid w:val="00982EF0"/>
    <w:rsid w:val="0098349C"/>
    <w:rsid w:val="00983E1F"/>
    <w:rsid w:val="009842D7"/>
    <w:rsid w:val="009862DE"/>
    <w:rsid w:val="00986FBF"/>
    <w:rsid w:val="00987EA1"/>
    <w:rsid w:val="00990B02"/>
    <w:rsid w:val="0099199F"/>
    <w:rsid w:val="009919C1"/>
    <w:rsid w:val="0099225D"/>
    <w:rsid w:val="0099316A"/>
    <w:rsid w:val="00995DA3"/>
    <w:rsid w:val="009A30D2"/>
    <w:rsid w:val="009A4DDA"/>
    <w:rsid w:val="009B0A30"/>
    <w:rsid w:val="009C09D3"/>
    <w:rsid w:val="009C1C6F"/>
    <w:rsid w:val="009C2AC3"/>
    <w:rsid w:val="009C2DFA"/>
    <w:rsid w:val="009C38AC"/>
    <w:rsid w:val="009C4987"/>
    <w:rsid w:val="009C5187"/>
    <w:rsid w:val="009C7F51"/>
    <w:rsid w:val="009D1251"/>
    <w:rsid w:val="009D165F"/>
    <w:rsid w:val="009D3D93"/>
    <w:rsid w:val="009D402B"/>
    <w:rsid w:val="009D4B46"/>
    <w:rsid w:val="009D6ACE"/>
    <w:rsid w:val="009D7412"/>
    <w:rsid w:val="009D7ACF"/>
    <w:rsid w:val="009D7BF7"/>
    <w:rsid w:val="009E1419"/>
    <w:rsid w:val="009E5D19"/>
    <w:rsid w:val="009F00C7"/>
    <w:rsid w:val="009F0910"/>
    <w:rsid w:val="009F1724"/>
    <w:rsid w:val="009F5596"/>
    <w:rsid w:val="00A00202"/>
    <w:rsid w:val="00A0044D"/>
    <w:rsid w:val="00A02FAB"/>
    <w:rsid w:val="00A0423A"/>
    <w:rsid w:val="00A048A5"/>
    <w:rsid w:val="00A055CF"/>
    <w:rsid w:val="00A0583B"/>
    <w:rsid w:val="00A105E8"/>
    <w:rsid w:val="00A137A9"/>
    <w:rsid w:val="00A14C1B"/>
    <w:rsid w:val="00A17E67"/>
    <w:rsid w:val="00A23907"/>
    <w:rsid w:val="00A23F5F"/>
    <w:rsid w:val="00A250F0"/>
    <w:rsid w:val="00A26F49"/>
    <w:rsid w:val="00A277FC"/>
    <w:rsid w:val="00A33ADB"/>
    <w:rsid w:val="00A361C9"/>
    <w:rsid w:val="00A45978"/>
    <w:rsid w:val="00A50517"/>
    <w:rsid w:val="00A5136B"/>
    <w:rsid w:val="00A51ED5"/>
    <w:rsid w:val="00A55000"/>
    <w:rsid w:val="00A550FE"/>
    <w:rsid w:val="00A55E6F"/>
    <w:rsid w:val="00A57640"/>
    <w:rsid w:val="00A6293D"/>
    <w:rsid w:val="00A643C7"/>
    <w:rsid w:val="00A64D5C"/>
    <w:rsid w:val="00A7105E"/>
    <w:rsid w:val="00A72013"/>
    <w:rsid w:val="00A73A7C"/>
    <w:rsid w:val="00A765B2"/>
    <w:rsid w:val="00A77087"/>
    <w:rsid w:val="00A8492A"/>
    <w:rsid w:val="00A84E59"/>
    <w:rsid w:val="00A8536F"/>
    <w:rsid w:val="00A8781D"/>
    <w:rsid w:val="00A914C2"/>
    <w:rsid w:val="00A93073"/>
    <w:rsid w:val="00A96009"/>
    <w:rsid w:val="00A96586"/>
    <w:rsid w:val="00A96851"/>
    <w:rsid w:val="00A97E9B"/>
    <w:rsid w:val="00AA45F9"/>
    <w:rsid w:val="00AA4F6E"/>
    <w:rsid w:val="00AA5841"/>
    <w:rsid w:val="00AA590F"/>
    <w:rsid w:val="00AA623B"/>
    <w:rsid w:val="00AA692C"/>
    <w:rsid w:val="00AB17C6"/>
    <w:rsid w:val="00AB4953"/>
    <w:rsid w:val="00AB49B4"/>
    <w:rsid w:val="00AB5DBB"/>
    <w:rsid w:val="00AC4058"/>
    <w:rsid w:val="00AD4046"/>
    <w:rsid w:val="00AE2DB1"/>
    <w:rsid w:val="00AE5B33"/>
    <w:rsid w:val="00AF04AB"/>
    <w:rsid w:val="00AF0E1A"/>
    <w:rsid w:val="00AF1914"/>
    <w:rsid w:val="00AF1A40"/>
    <w:rsid w:val="00AF283E"/>
    <w:rsid w:val="00AF4AF9"/>
    <w:rsid w:val="00AF7245"/>
    <w:rsid w:val="00B01B16"/>
    <w:rsid w:val="00B027AA"/>
    <w:rsid w:val="00B03064"/>
    <w:rsid w:val="00B03739"/>
    <w:rsid w:val="00B04A1E"/>
    <w:rsid w:val="00B04DE9"/>
    <w:rsid w:val="00B10465"/>
    <w:rsid w:val="00B10D26"/>
    <w:rsid w:val="00B11230"/>
    <w:rsid w:val="00B13C7C"/>
    <w:rsid w:val="00B149E6"/>
    <w:rsid w:val="00B15FF6"/>
    <w:rsid w:val="00B1718A"/>
    <w:rsid w:val="00B179C1"/>
    <w:rsid w:val="00B21570"/>
    <w:rsid w:val="00B23E2A"/>
    <w:rsid w:val="00B23F1A"/>
    <w:rsid w:val="00B26D09"/>
    <w:rsid w:val="00B3158B"/>
    <w:rsid w:val="00B347EA"/>
    <w:rsid w:val="00B3638B"/>
    <w:rsid w:val="00B41118"/>
    <w:rsid w:val="00B43E3B"/>
    <w:rsid w:val="00B45050"/>
    <w:rsid w:val="00B453EA"/>
    <w:rsid w:val="00B4702D"/>
    <w:rsid w:val="00B47DC2"/>
    <w:rsid w:val="00B51E54"/>
    <w:rsid w:val="00B52DE4"/>
    <w:rsid w:val="00B62732"/>
    <w:rsid w:val="00B634E6"/>
    <w:rsid w:val="00B65B58"/>
    <w:rsid w:val="00B66741"/>
    <w:rsid w:val="00B66BB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3634"/>
    <w:rsid w:val="00B8420F"/>
    <w:rsid w:val="00B8698D"/>
    <w:rsid w:val="00B920CE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1033"/>
    <w:rsid w:val="00BB3069"/>
    <w:rsid w:val="00BB376D"/>
    <w:rsid w:val="00BB455B"/>
    <w:rsid w:val="00BB4CA7"/>
    <w:rsid w:val="00BB5E5B"/>
    <w:rsid w:val="00BC4D84"/>
    <w:rsid w:val="00BC527C"/>
    <w:rsid w:val="00BC555D"/>
    <w:rsid w:val="00BC5895"/>
    <w:rsid w:val="00BC71C7"/>
    <w:rsid w:val="00BD0460"/>
    <w:rsid w:val="00BD0FDD"/>
    <w:rsid w:val="00BD121B"/>
    <w:rsid w:val="00BD2089"/>
    <w:rsid w:val="00BD23FB"/>
    <w:rsid w:val="00BD3C4E"/>
    <w:rsid w:val="00BD6E54"/>
    <w:rsid w:val="00BE1EEB"/>
    <w:rsid w:val="00BE244C"/>
    <w:rsid w:val="00BE2C6A"/>
    <w:rsid w:val="00BE365D"/>
    <w:rsid w:val="00BE46E1"/>
    <w:rsid w:val="00BF0630"/>
    <w:rsid w:val="00BF077F"/>
    <w:rsid w:val="00BF2354"/>
    <w:rsid w:val="00BF2C83"/>
    <w:rsid w:val="00BF55F7"/>
    <w:rsid w:val="00C016A0"/>
    <w:rsid w:val="00C118B7"/>
    <w:rsid w:val="00C1433E"/>
    <w:rsid w:val="00C14957"/>
    <w:rsid w:val="00C16564"/>
    <w:rsid w:val="00C17ACB"/>
    <w:rsid w:val="00C21A12"/>
    <w:rsid w:val="00C23677"/>
    <w:rsid w:val="00C24247"/>
    <w:rsid w:val="00C308E9"/>
    <w:rsid w:val="00C31731"/>
    <w:rsid w:val="00C33369"/>
    <w:rsid w:val="00C33697"/>
    <w:rsid w:val="00C34F10"/>
    <w:rsid w:val="00C352DF"/>
    <w:rsid w:val="00C36780"/>
    <w:rsid w:val="00C376BE"/>
    <w:rsid w:val="00C37A71"/>
    <w:rsid w:val="00C40678"/>
    <w:rsid w:val="00C40D5D"/>
    <w:rsid w:val="00C4105F"/>
    <w:rsid w:val="00C410D4"/>
    <w:rsid w:val="00C41B0B"/>
    <w:rsid w:val="00C41DCD"/>
    <w:rsid w:val="00C45964"/>
    <w:rsid w:val="00C51894"/>
    <w:rsid w:val="00C5397A"/>
    <w:rsid w:val="00C56696"/>
    <w:rsid w:val="00C576DD"/>
    <w:rsid w:val="00C62D79"/>
    <w:rsid w:val="00C630DD"/>
    <w:rsid w:val="00C63217"/>
    <w:rsid w:val="00C67E49"/>
    <w:rsid w:val="00C70893"/>
    <w:rsid w:val="00C72F74"/>
    <w:rsid w:val="00C80A66"/>
    <w:rsid w:val="00C81C4D"/>
    <w:rsid w:val="00C83DC3"/>
    <w:rsid w:val="00C852B7"/>
    <w:rsid w:val="00C85754"/>
    <w:rsid w:val="00C86F79"/>
    <w:rsid w:val="00C876B8"/>
    <w:rsid w:val="00C87756"/>
    <w:rsid w:val="00CA0362"/>
    <w:rsid w:val="00CA257F"/>
    <w:rsid w:val="00CA48AD"/>
    <w:rsid w:val="00CA51F5"/>
    <w:rsid w:val="00CA5C15"/>
    <w:rsid w:val="00CA7660"/>
    <w:rsid w:val="00CA7DC4"/>
    <w:rsid w:val="00CB0B02"/>
    <w:rsid w:val="00CB2AE7"/>
    <w:rsid w:val="00CB307B"/>
    <w:rsid w:val="00CB4585"/>
    <w:rsid w:val="00CB4BED"/>
    <w:rsid w:val="00CB62A3"/>
    <w:rsid w:val="00CB6767"/>
    <w:rsid w:val="00CB6C54"/>
    <w:rsid w:val="00CC053A"/>
    <w:rsid w:val="00CC1E1F"/>
    <w:rsid w:val="00CC4730"/>
    <w:rsid w:val="00CC6734"/>
    <w:rsid w:val="00CD122F"/>
    <w:rsid w:val="00CD12F5"/>
    <w:rsid w:val="00CD2D30"/>
    <w:rsid w:val="00CD2ECF"/>
    <w:rsid w:val="00CD3C86"/>
    <w:rsid w:val="00CD4CB8"/>
    <w:rsid w:val="00CD5A52"/>
    <w:rsid w:val="00CD5B0B"/>
    <w:rsid w:val="00CD6D6E"/>
    <w:rsid w:val="00CD7C68"/>
    <w:rsid w:val="00CE2F19"/>
    <w:rsid w:val="00CE4FB6"/>
    <w:rsid w:val="00CE7C82"/>
    <w:rsid w:val="00CF2B95"/>
    <w:rsid w:val="00CF58F9"/>
    <w:rsid w:val="00CF60AF"/>
    <w:rsid w:val="00CF62E1"/>
    <w:rsid w:val="00CF62F6"/>
    <w:rsid w:val="00CF6F49"/>
    <w:rsid w:val="00CF784A"/>
    <w:rsid w:val="00CF7EBB"/>
    <w:rsid w:val="00D012FE"/>
    <w:rsid w:val="00D017C8"/>
    <w:rsid w:val="00D050A4"/>
    <w:rsid w:val="00D07117"/>
    <w:rsid w:val="00D11C2F"/>
    <w:rsid w:val="00D14314"/>
    <w:rsid w:val="00D14922"/>
    <w:rsid w:val="00D160BB"/>
    <w:rsid w:val="00D1689D"/>
    <w:rsid w:val="00D2004D"/>
    <w:rsid w:val="00D239CE"/>
    <w:rsid w:val="00D31265"/>
    <w:rsid w:val="00D31AF1"/>
    <w:rsid w:val="00D32000"/>
    <w:rsid w:val="00D32CEC"/>
    <w:rsid w:val="00D34783"/>
    <w:rsid w:val="00D40A72"/>
    <w:rsid w:val="00D4255E"/>
    <w:rsid w:val="00D42746"/>
    <w:rsid w:val="00D440A0"/>
    <w:rsid w:val="00D44904"/>
    <w:rsid w:val="00D47E9A"/>
    <w:rsid w:val="00D527EB"/>
    <w:rsid w:val="00D53483"/>
    <w:rsid w:val="00D53722"/>
    <w:rsid w:val="00D54832"/>
    <w:rsid w:val="00D57E96"/>
    <w:rsid w:val="00D639FC"/>
    <w:rsid w:val="00D67C50"/>
    <w:rsid w:val="00D70BEF"/>
    <w:rsid w:val="00D751BB"/>
    <w:rsid w:val="00D77BAC"/>
    <w:rsid w:val="00D77FF6"/>
    <w:rsid w:val="00D80426"/>
    <w:rsid w:val="00D807B2"/>
    <w:rsid w:val="00D810FC"/>
    <w:rsid w:val="00D8164E"/>
    <w:rsid w:val="00D835E5"/>
    <w:rsid w:val="00D84575"/>
    <w:rsid w:val="00D84B99"/>
    <w:rsid w:val="00D85BA4"/>
    <w:rsid w:val="00D8648A"/>
    <w:rsid w:val="00D87C2E"/>
    <w:rsid w:val="00D909BB"/>
    <w:rsid w:val="00D93B6E"/>
    <w:rsid w:val="00D965D8"/>
    <w:rsid w:val="00D96678"/>
    <w:rsid w:val="00D968E1"/>
    <w:rsid w:val="00DA3263"/>
    <w:rsid w:val="00DA4D1C"/>
    <w:rsid w:val="00DA56E4"/>
    <w:rsid w:val="00DB200C"/>
    <w:rsid w:val="00DB4B72"/>
    <w:rsid w:val="00DB61E8"/>
    <w:rsid w:val="00DC1ABD"/>
    <w:rsid w:val="00DC3A02"/>
    <w:rsid w:val="00DC561A"/>
    <w:rsid w:val="00DC68C0"/>
    <w:rsid w:val="00DC69AF"/>
    <w:rsid w:val="00DD16CF"/>
    <w:rsid w:val="00DD2505"/>
    <w:rsid w:val="00DD428B"/>
    <w:rsid w:val="00DD47B3"/>
    <w:rsid w:val="00DE116D"/>
    <w:rsid w:val="00DE1650"/>
    <w:rsid w:val="00DE5076"/>
    <w:rsid w:val="00DE50C9"/>
    <w:rsid w:val="00DE6CE7"/>
    <w:rsid w:val="00DE7095"/>
    <w:rsid w:val="00DF0C62"/>
    <w:rsid w:val="00DF24FA"/>
    <w:rsid w:val="00E01FDD"/>
    <w:rsid w:val="00E02017"/>
    <w:rsid w:val="00E05EF6"/>
    <w:rsid w:val="00E11DE9"/>
    <w:rsid w:val="00E21434"/>
    <w:rsid w:val="00E22542"/>
    <w:rsid w:val="00E246FE"/>
    <w:rsid w:val="00E249CF"/>
    <w:rsid w:val="00E273F5"/>
    <w:rsid w:val="00E3020F"/>
    <w:rsid w:val="00E34680"/>
    <w:rsid w:val="00E3594E"/>
    <w:rsid w:val="00E36F60"/>
    <w:rsid w:val="00E36FC4"/>
    <w:rsid w:val="00E40A33"/>
    <w:rsid w:val="00E4477C"/>
    <w:rsid w:val="00E504C4"/>
    <w:rsid w:val="00E51462"/>
    <w:rsid w:val="00E615EA"/>
    <w:rsid w:val="00E61A7D"/>
    <w:rsid w:val="00E61C27"/>
    <w:rsid w:val="00E632C5"/>
    <w:rsid w:val="00E638DF"/>
    <w:rsid w:val="00E653DE"/>
    <w:rsid w:val="00E7188C"/>
    <w:rsid w:val="00E740F0"/>
    <w:rsid w:val="00E83322"/>
    <w:rsid w:val="00E846BB"/>
    <w:rsid w:val="00E9283F"/>
    <w:rsid w:val="00E95A42"/>
    <w:rsid w:val="00E96EB6"/>
    <w:rsid w:val="00EA0653"/>
    <w:rsid w:val="00EA3053"/>
    <w:rsid w:val="00EA3C1D"/>
    <w:rsid w:val="00EA4974"/>
    <w:rsid w:val="00EA5D3D"/>
    <w:rsid w:val="00EA5F81"/>
    <w:rsid w:val="00EA7FE5"/>
    <w:rsid w:val="00EB08A9"/>
    <w:rsid w:val="00EB3602"/>
    <w:rsid w:val="00EB4031"/>
    <w:rsid w:val="00EB45DD"/>
    <w:rsid w:val="00EB5004"/>
    <w:rsid w:val="00EB6704"/>
    <w:rsid w:val="00EB77A5"/>
    <w:rsid w:val="00EC150B"/>
    <w:rsid w:val="00EC2A1C"/>
    <w:rsid w:val="00EC3EBA"/>
    <w:rsid w:val="00EC4F09"/>
    <w:rsid w:val="00EC6F57"/>
    <w:rsid w:val="00ED02A7"/>
    <w:rsid w:val="00ED0CBE"/>
    <w:rsid w:val="00ED1C06"/>
    <w:rsid w:val="00ED20EC"/>
    <w:rsid w:val="00ED3A1B"/>
    <w:rsid w:val="00ED62C8"/>
    <w:rsid w:val="00EE0C81"/>
    <w:rsid w:val="00EE34BF"/>
    <w:rsid w:val="00EE64A4"/>
    <w:rsid w:val="00EE6AA2"/>
    <w:rsid w:val="00EE6C70"/>
    <w:rsid w:val="00EE779F"/>
    <w:rsid w:val="00EF0131"/>
    <w:rsid w:val="00EF0414"/>
    <w:rsid w:val="00EF0B47"/>
    <w:rsid w:val="00EF2656"/>
    <w:rsid w:val="00EF5387"/>
    <w:rsid w:val="00EF7533"/>
    <w:rsid w:val="00EF7BF3"/>
    <w:rsid w:val="00F028ED"/>
    <w:rsid w:val="00F03C92"/>
    <w:rsid w:val="00F0457F"/>
    <w:rsid w:val="00F047AC"/>
    <w:rsid w:val="00F05745"/>
    <w:rsid w:val="00F068C1"/>
    <w:rsid w:val="00F0798D"/>
    <w:rsid w:val="00F108F2"/>
    <w:rsid w:val="00F120A8"/>
    <w:rsid w:val="00F15CDA"/>
    <w:rsid w:val="00F1776E"/>
    <w:rsid w:val="00F21DED"/>
    <w:rsid w:val="00F35D82"/>
    <w:rsid w:val="00F36C1E"/>
    <w:rsid w:val="00F36C76"/>
    <w:rsid w:val="00F41C09"/>
    <w:rsid w:val="00F41ECC"/>
    <w:rsid w:val="00F44373"/>
    <w:rsid w:val="00F4474C"/>
    <w:rsid w:val="00F449F0"/>
    <w:rsid w:val="00F50AA5"/>
    <w:rsid w:val="00F528FB"/>
    <w:rsid w:val="00F52F81"/>
    <w:rsid w:val="00F550B2"/>
    <w:rsid w:val="00F55E0D"/>
    <w:rsid w:val="00F57B96"/>
    <w:rsid w:val="00F652B0"/>
    <w:rsid w:val="00F705C0"/>
    <w:rsid w:val="00F713BC"/>
    <w:rsid w:val="00F72391"/>
    <w:rsid w:val="00F7597C"/>
    <w:rsid w:val="00F77B2A"/>
    <w:rsid w:val="00F80A19"/>
    <w:rsid w:val="00F82FB1"/>
    <w:rsid w:val="00F866C1"/>
    <w:rsid w:val="00F866EE"/>
    <w:rsid w:val="00F874BE"/>
    <w:rsid w:val="00F976CC"/>
    <w:rsid w:val="00FA1C9E"/>
    <w:rsid w:val="00FA1E19"/>
    <w:rsid w:val="00FA311F"/>
    <w:rsid w:val="00FA515D"/>
    <w:rsid w:val="00FA53BE"/>
    <w:rsid w:val="00FA5D66"/>
    <w:rsid w:val="00FB0496"/>
    <w:rsid w:val="00FB10EE"/>
    <w:rsid w:val="00FB202A"/>
    <w:rsid w:val="00FB27DA"/>
    <w:rsid w:val="00FB3F05"/>
    <w:rsid w:val="00FB42AB"/>
    <w:rsid w:val="00FB4E05"/>
    <w:rsid w:val="00FC18CC"/>
    <w:rsid w:val="00FC3F81"/>
    <w:rsid w:val="00FC4D5C"/>
    <w:rsid w:val="00FD1196"/>
    <w:rsid w:val="00FD4345"/>
    <w:rsid w:val="00FD5D6A"/>
    <w:rsid w:val="00FE02FA"/>
    <w:rsid w:val="00FE21CC"/>
    <w:rsid w:val="00FE27FD"/>
    <w:rsid w:val="00FE2DBF"/>
    <w:rsid w:val="00FE75B5"/>
    <w:rsid w:val="00FE7ECE"/>
    <w:rsid w:val="00FF0929"/>
    <w:rsid w:val="00FF18F4"/>
    <w:rsid w:val="00FF302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14" Type="http://schemas.openxmlformats.org/officeDocument/2006/relationships/image" Target="media/image3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078884CE-6569-4646-B862-FE44AFBA9E22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1641</TotalTime>
  <Pages>4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855</cp:revision>
  <cp:lastPrinted>2022-03-29T08:53:00Z</cp:lastPrinted>
  <dcterms:created xsi:type="dcterms:W3CDTF">2017-11-17T14:15:00Z</dcterms:created>
  <dcterms:modified xsi:type="dcterms:W3CDTF">2023-09-28T09:26:00Z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