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249E" w14:textId="5EC34D3D" w:rsidR="007A21D7" w:rsidRPr="00C62D79" w:rsidRDefault="00CA3F8A" w:rsidP="00E3020F">
      <w:pPr>
        <w:pStyle w:val="Titre"/>
        <w:rPr>
          <w:noProof/>
        </w:rPr>
      </w:pPr>
      <w:r>
        <w:t xml:space="preserve">Installation de </w:t>
      </w:r>
      <w:r w:rsidR="008E06FE">
        <w:t>Tomcat</w:t>
      </w:r>
    </w:p>
    <w:p w14:paraId="1D6F7F4B" w14:textId="45F96CA7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8E06FE">
        <w:t>2</w:t>
      </w:r>
      <w:r w:rsidR="00CB0B02" w:rsidRPr="00E3020F">
        <w:t xml:space="preserve"> du module 1</w:t>
      </w:r>
      <w:r w:rsidR="00CD4AC2">
        <w:t>0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4113413E" w:rsidR="00F120A8" w:rsidRPr="00C62D79" w:rsidRDefault="00CA3F8A" w:rsidP="00DE116D">
            <w:pPr>
              <w:pStyle w:val="TPnormal"/>
            </w:pPr>
            <w:r>
              <w:t xml:space="preserve">Cette démonstration décrit les principales étapes permettant l’installation de </w:t>
            </w:r>
            <w:r w:rsidR="008E06FE">
              <w:t>Tomcat</w:t>
            </w:r>
          </w:p>
        </w:tc>
      </w:tr>
    </w:tbl>
    <w:p w14:paraId="25ADC9DD" w14:textId="40976482" w:rsidR="00713863" w:rsidRPr="00C62D79" w:rsidRDefault="00554FC1" w:rsidP="00494DCF">
      <w:pPr>
        <w:pStyle w:val="TPTitre"/>
      </w:pPr>
      <w:r>
        <w:t>Déroulement</w:t>
      </w:r>
    </w:p>
    <w:p w14:paraId="3A4316A2" w14:textId="70345D5B" w:rsidR="00CA3F8A" w:rsidRDefault="00CA3F8A" w:rsidP="00CA3F8A">
      <w:pPr>
        <w:pStyle w:val="TPnormalpuce1"/>
      </w:pPr>
      <w:r>
        <w:t xml:space="preserve">Télécharger </w:t>
      </w:r>
      <w:r w:rsidR="005A4862">
        <w:t>Tomcat</w:t>
      </w:r>
      <w:r>
        <w:t xml:space="preserve"> à l’adresse suivante s’il n</w:t>
      </w:r>
      <w:r w:rsidR="00F4106F">
        <w:t>’</w:t>
      </w:r>
      <w:r>
        <w:t>est pas fourni :</w:t>
      </w:r>
      <w:r w:rsidR="00D857A8">
        <w:t xml:space="preserve"> </w:t>
      </w:r>
      <w:r w:rsidR="00D857A8" w:rsidRPr="00D857A8">
        <w:t>https://tomcat.apache.org</w:t>
      </w:r>
    </w:p>
    <w:p w14:paraId="62121993" w14:textId="3B1A683F" w:rsidR="00D857A8" w:rsidRDefault="00D857A8" w:rsidP="00D857A8">
      <w:pPr>
        <w:pStyle w:val="TPnormalpuce1"/>
        <w:numPr>
          <w:ilvl w:val="1"/>
          <w:numId w:val="15"/>
        </w:numPr>
      </w:pPr>
      <w:r>
        <w:t>Prendre la version de Tomcat correspondant à la version de Java du projet Spring Boot</w:t>
      </w:r>
    </w:p>
    <w:p w14:paraId="414B0986" w14:textId="2AD2CA30" w:rsidR="00D857A8" w:rsidRDefault="00D857A8" w:rsidP="00D857A8">
      <w:pPr>
        <w:pStyle w:val="TPnormalpuce1"/>
        <w:numPr>
          <w:ilvl w:val="1"/>
          <w:numId w:val="15"/>
        </w:numPr>
      </w:pPr>
      <w:r>
        <w:t>Exemple : Java 17 – Tomcat 10</w:t>
      </w:r>
    </w:p>
    <w:p w14:paraId="1AB39908" w14:textId="2397561A" w:rsidR="00CA3F8A" w:rsidRDefault="00D857A8" w:rsidP="00874DCE">
      <w:pPr>
        <w:pStyle w:val="TPnormalpuce1"/>
        <w:numPr>
          <w:ilvl w:val="1"/>
          <w:numId w:val="15"/>
        </w:numPr>
      </w:pPr>
      <w:r w:rsidRPr="000A7327">
        <w:t>https://tomcat.apache.org/download-10.cgi</w:t>
      </w:r>
    </w:p>
    <w:p w14:paraId="166BFE2D" w14:textId="0925AF24" w:rsidR="009652F6" w:rsidRDefault="005A4862" w:rsidP="00742B97">
      <w:pPr>
        <w:pStyle w:val="TPnormalpuce1"/>
        <w:numPr>
          <w:ilvl w:val="0"/>
          <w:numId w:val="25"/>
        </w:numPr>
      </w:pPr>
      <w:r>
        <w:t xml:space="preserve">Préférer le téléchargement de la version compressée plutôt que l’installateur pour l’environnement windows. </w:t>
      </w:r>
    </w:p>
    <w:p w14:paraId="644F7637" w14:textId="7255A7FE" w:rsidR="009D2DB5" w:rsidRDefault="009652F6" w:rsidP="009D2DB5">
      <w:pPr>
        <w:pStyle w:val="TPnormalpuce1"/>
      </w:pPr>
      <w:r>
        <w:t>Décompresser Tomcat dans le répertoire de votre choix</w:t>
      </w:r>
    </w:p>
    <w:p w14:paraId="298620DD" w14:textId="6352BB80" w:rsidR="009D2DB5" w:rsidRDefault="009D2DB5" w:rsidP="009D2DB5">
      <w:pPr>
        <w:pStyle w:val="TPnormalpuce1"/>
        <w:numPr>
          <w:ilvl w:val="1"/>
          <w:numId w:val="15"/>
        </w:numPr>
      </w:pPr>
      <w:r>
        <w:t xml:space="preserve">Exemple : </w:t>
      </w:r>
      <w:r w:rsidRPr="009D2DB5">
        <w:t>C:\java_outils\apache-tomcat-10.1.8</w:t>
      </w:r>
    </w:p>
    <w:p w14:paraId="5E2E372B" w14:textId="77777777" w:rsidR="00055F3F" w:rsidRDefault="00055F3F" w:rsidP="00055F3F"/>
    <w:p w14:paraId="6E6FB472" w14:textId="5717572D" w:rsidR="00055F3F" w:rsidRDefault="00055F3F" w:rsidP="00055F3F">
      <w:pPr>
        <w:pStyle w:val="Titre1"/>
      </w:pPr>
      <w:r>
        <w:t>Tester votre Tomcat</w:t>
      </w:r>
    </w:p>
    <w:p w14:paraId="7AC63F2D" w14:textId="7BA4F88B" w:rsidR="0037423F" w:rsidRDefault="0037423F" w:rsidP="009652F6">
      <w:pPr>
        <w:pStyle w:val="TPnormalpuce1"/>
        <w:numPr>
          <w:ilvl w:val="0"/>
          <w:numId w:val="25"/>
        </w:numPr>
      </w:pPr>
      <w:r>
        <w:t>Lancer une fenêtre de commande</w:t>
      </w:r>
    </w:p>
    <w:p w14:paraId="1FB7067E" w14:textId="77777777" w:rsidR="0037423F" w:rsidRDefault="0037423F" w:rsidP="0037423F">
      <w:pPr>
        <w:pStyle w:val="TPnormalpuce1"/>
        <w:numPr>
          <w:ilvl w:val="1"/>
          <w:numId w:val="25"/>
        </w:numPr>
      </w:pPr>
      <w:r>
        <w:t>Placez-vous dans le répertoire bin de votre Tomcat :</w:t>
      </w:r>
    </w:p>
    <w:p w14:paraId="1CD5A13E" w14:textId="2E662570" w:rsidR="0037423F" w:rsidRDefault="0037423F" w:rsidP="0037423F">
      <w:pPr>
        <w:pStyle w:val="TPnormalpuce1"/>
        <w:numPr>
          <w:ilvl w:val="1"/>
          <w:numId w:val="25"/>
        </w:numPr>
      </w:pPr>
      <w:r>
        <w:t xml:space="preserve">Exemple de commande pour le répertoire </w:t>
      </w:r>
      <w:r w:rsidRPr="009D2DB5">
        <w:t>C:\java_outils\apache-tomcat-10.1.8</w:t>
      </w:r>
      <w:r>
        <w:t>\bin</w:t>
      </w:r>
    </w:p>
    <w:p w14:paraId="3DC0ED81" w14:textId="11DEC154" w:rsidR="007A528F" w:rsidRPr="008B6CA6" w:rsidRDefault="007A528F" w:rsidP="007A5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B6CA6">
        <w:rPr>
          <w:sz w:val="20"/>
          <w:szCs w:val="20"/>
        </w:rPr>
        <w:t>cd c:\java_outils\apache-tomcat-10.1.8\bin</w:t>
      </w:r>
    </w:p>
    <w:p w14:paraId="39543817" w14:textId="4956C4B1" w:rsidR="009652F6" w:rsidRDefault="009652F6" w:rsidP="006B0323">
      <w:pPr>
        <w:pStyle w:val="TPnormalpuce1"/>
        <w:numPr>
          <w:ilvl w:val="0"/>
          <w:numId w:val="25"/>
        </w:numPr>
      </w:pPr>
      <w:r>
        <w:t xml:space="preserve">Démarrer Tomcat </w:t>
      </w:r>
      <w:r w:rsidR="008B6CA6">
        <w:t>en appelant la commande :</w:t>
      </w:r>
    </w:p>
    <w:p w14:paraId="47310FAE" w14:textId="3DCA4A37" w:rsidR="008B6CA6" w:rsidRPr="008B6CA6" w:rsidRDefault="008B6CA6" w:rsidP="008B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8B6CA6">
        <w:rPr>
          <w:sz w:val="20"/>
          <w:szCs w:val="20"/>
        </w:rPr>
        <w:t>startup.bat</w:t>
      </w:r>
    </w:p>
    <w:p w14:paraId="234C93CD" w14:textId="62F0CC29" w:rsidR="0017562F" w:rsidRDefault="006B0323" w:rsidP="001D35E2">
      <w:pPr>
        <w:pStyle w:val="TPnormalpuce1"/>
        <w:numPr>
          <w:ilvl w:val="0"/>
          <w:numId w:val="25"/>
        </w:numPr>
      </w:pPr>
      <w:r>
        <w:t>Lorsque le démarrage est terminé, la page d’accueil par défaut de Tomcat est disponible à l’adresse suivante :</w:t>
      </w:r>
      <w:r w:rsidR="00D6138F">
        <w:t xml:space="preserve"> </w:t>
      </w:r>
      <w:r w:rsidR="00A9212A" w:rsidRPr="00A9212A">
        <w:t>http://localhost:8080/</w:t>
      </w:r>
    </w:p>
    <w:p w14:paraId="455DEF86" w14:textId="41BB4237" w:rsidR="00D6138F" w:rsidRDefault="00A9212A" w:rsidP="00D6138F">
      <w:r>
        <w:object w:dxaOrig="17484" w:dyaOrig="10224" w14:anchorId="68CF8D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01.8pt;height:175.8pt" o:ole="" o:bordertopcolor="#c00000" o:borderleftcolor="#c00000" o:borderbottomcolor="#c00000" o:borderrightcolor="#c00000">
            <v:imagedata r:id="rId1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34" DrawAspect="Content" ObjectID="_1757833781" r:id="rId12"/>
        </w:object>
      </w:r>
    </w:p>
    <w:p w14:paraId="68B0A558" w14:textId="77777777" w:rsidR="00A9212A" w:rsidRDefault="00A9212A" w:rsidP="00D6138F"/>
    <w:p w14:paraId="7F20805B" w14:textId="17C2B2A8" w:rsidR="001D35E2" w:rsidRDefault="001D35E2" w:rsidP="001D35E2">
      <w:pPr>
        <w:pStyle w:val="TPnormalpuce1"/>
        <w:numPr>
          <w:ilvl w:val="0"/>
          <w:numId w:val="25"/>
        </w:numPr>
      </w:pPr>
      <w:r>
        <w:t>L’installation est opérationnelle.</w:t>
      </w:r>
    </w:p>
    <w:p w14:paraId="1681DB21" w14:textId="63E8121B" w:rsidR="00F4106F" w:rsidRDefault="00A1410E" w:rsidP="001D35E2">
      <w:pPr>
        <w:pStyle w:val="TPnormalpuce1"/>
        <w:numPr>
          <w:ilvl w:val="0"/>
          <w:numId w:val="25"/>
        </w:numPr>
      </w:pPr>
      <w:r>
        <w:t>Pour é</w:t>
      </w:r>
      <w:r w:rsidR="001D35E2">
        <w:t>teindre Tomcat</w:t>
      </w:r>
      <w:r>
        <w:t>, il vous suffit de fermer la fenêtre de commande Java Tomcat :</w:t>
      </w:r>
    </w:p>
    <w:p w14:paraId="27008264" w14:textId="00E7509D" w:rsidR="00A1410E" w:rsidRDefault="004F6B31" w:rsidP="00A1410E">
      <w:r>
        <w:object w:dxaOrig="13260" w:dyaOrig="1848" w14:anchorId="4E068707">
          <v:shape id="_x0000_i1036" type="#_x0000_t75" style="width:523.2pt;height:73.2pt" o:ole="" o:bordertopcolor="#c00000" o:borderleftcolor="#c00000" o:borderbottomcolor="#c00000" o:borderrightcolor="#c00000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PBrush" ShapeID="_x0000_i1036" DrawAspect="Content" ObjectID="_1757833782" r:id="rId14"/>
        </w:object>
      </w:r>
    </w:p>
    <w:sectPr w:rsidR="00A1410E" w:rsidSect="002029F0">
      <w:headerReference w:type="default" r:id="rId15"/>
      <w:footerReference w:type="default" r:id="rId16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8D301" w14:textId="77777777" w:rsidR="00063328" w:rsidRDefault="00063328" w:rsidP="006C7E58">
      <w:r>
        <w:separator/>
      </w:r>
    </w:p>
  </w:endnote>
  <w:endnote w:type="continuationSeparator" w:id="0">
    <w:p w14:paraId="56C9D99C" w14:textId="77777777" w:rsidR="00063328" w:rsidRDefault="00063328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8A53D0" w14:paraId="6D707B62" w14:textId="77777777" w:rsidTr="00D6600B">
      <w:tc>
        <w:tcPr>
          <w:tcW w:w="2500" w:type="pct"/>
          <w:vAlign w:val="bottom"/>
          <w:hideMark/>
        </w:tcPr>
        <w:p w14:paraId="717FEE56" w14:textId="77777777" w:rsidR="008A53D0" w:rsidRDefault="008A53D0" w:rsidP="008A53D0">
          <w:pPr>
            <w:pStyle w:val="Pieddepage"/>
          </w:pPr>
          <w:r>
            <w:t xml:space="preserve">Page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hideMark/>
        </w:tcPr>
        <w:p w14:paraId="53E759E5" w14:textId="77777777" w:rsidR="008A53D0" w:rsidRDefault="008A53D0" w:rsidP="008A53D0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66BBE459" wp14:editId="51342849">
                <wp:extent cx="518160" cy="518160"/>
                <wp:effectExtent l="0" t="0" r="0" b="0"/>
                <wp:docPr id="1614539938" name="Image 1614539938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81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A53D0" w14:paraId="4A9955EF" w14:textId="77777777" w:rsidTr="00D6600B">
      <w:tc>
        <w:tcPr>
          <w:tcW w:w="1" w:type="pct"/>
          <w:gridSpan w:val="2"/>
          <w:vAlign w:val="bottom"/>
          <w:hideMark/>
        </w:tcPr>
        <w:p w14:paraId="0F3A4C99" w14:textId="77777777" w:rsidR="008A53D0" w:rsidRDefault="008A53D0" w:rsidP="008A53D0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>
            <w:rPr>
              <w:sz w:val="14"/>
              <w:szCs w:val="14"/>
            </w:rPr>
            <w:t>© ENI – Tous droits réservés</w:t>
          </w:r>
        </w:p>
      </w:tc>
    </w:tr>
  </w:tbl>
  <w:p w14:paraId="1345E95B" w14:textId="652C59DA" w:rsidR="002A2662" w:rsidRPr="008A53D0" w:rsidRDefault="002A2662" w:rsidP="008A53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DB1E6" w14:textId="77777777" w:rsidR="00063328" w:rsidRDefault="00063328" w:rsidP="006C7E58">
      <w:r>
        <w:separator/>
      </w:r>
    </w:p>
  </w:footnote>
  <w:footnote w:type="continuationSeparator" w:id="0">
    <w:p w14:paraId="341D5E72" w14:textId="77777777" w:rsidR="00063328" w:rsidRDefault="00063328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D0CE5" w14:textId="76ED5F66" w:rsidR="002A2662" w:rsidRPr="008A53D0" w:rsidRDefault="008A53D0" w:rsidP="008A53D0">
    <w:pPr>
      <w:pStyle w:val="En-tte"/>
      <w:jc w:val="right"/>
      <w:rPr>
        <w:sz w:val="22"/>
      </w:rPr>
    </w:pPr>
    <w:r>
      <w:rPr>
        <w:sz w:val="22"/>
        <w:szCs w:val="22"/>
      </w:rPr>
      <w:t>Java Frameworks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D24C30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20093">
    <w:abstractNumId w:val="23"/>
  </w:num>
  <w:num w:numId="2" w16cid:durableId="26640357">
    <w:abstractNumId w:val="24"/>
  </w:num>
  <w:num w:numId="3" w16cid:durableId="357856537">
    <w:abstractNumId w:val="5"/>
  </w:num>
  <w:num w:numId="4" w16cid:durableId="47656975">
    <w:abstractNumId w:val="11"/>
  </w:num>
  <w:num w:numId="5" w16cid:durableId="1317032795">
    <w:abstractNumId w:val="7"/>
  </w:num>
  <w:num w:numId="6" w16cid:durableId="743912988">
    <w:abstractNumId w:val="20"/>
  </w:num>
  <w:num w:numId="7" w16cid:durableId="1825509654">
    <w:abstractNumId w:val="14"/>
  </w:num>
  <w:num w:numId="8" w16cid:durableId="1024598598">
    <w:abstractNumId w:val="0"/>
  </w:num>
  <w:num w:numId="9" w16cid:durableId="555119396">
    <w:abstractNumId w:val="16"/>
  </w:num>
  <w:num w:numId="10" w16cid:durableId="1792556921">
    <w:abstractNumId w:val="10"/>
  </w:num>
  <w:num w:numId="11" w16cid:durableId="2064676177">
    <w:abstractNumId w:val="1"/>
  </w:num>
  <w:num w:numId="12" w16cid:durableId="1321739430">
    <w:abstractNumId w:val="17"/>
  </w:num>
  <w:num w:numId="13" w16cid:durableId="743259762">
    <w:abstractNumId w:val="9"/>
  </w:num>
  <w:num w:numId="14" w16cid:durableId="1707636914">
    <w:abstractNumId w:val="8"/>
  </w:num>
  <w:num w:numId="15" w16cid:durableId="780345053">
    <w:abstractNumId w:val="19"/>
  </w:num>
  <w:num w:numId="16" w16cid:durableId="890384979">
    <w:abstractNumId w:val="3"/>
  </w:num>
  <w:num w:numId="17" w16cid:durableId="1144351328">
    <w:abstractNumId w:val="18"/>
  </w:num>
  <w:num w:numId="18" w16cid:durableId="2026982670">
    <w:abstractNumId w:val="6"/>
  </w:num>
  <w:num w:numId="19" w16cid:durableId="441153443">
    <w:abstractNumId w:val="21"/>
  </w:num>
  <w:num w:numId="20" w16cid:durableId="1043794112">
    <w:abstractNumId w:val="4"/>
  </w:num>
  <w:num w:numId="21" w16cid:durableId="398596594">
    <w:abstractNumId w:val="2"/>
  </w:num>
  <w:num w:numId="22" w16cid:durableId="357703932">
    <w:abstractNumId w:val="13"/>
  </w:num>
  <w:num w:numId="23" w16cid:durableId="703362215">
    <w:abstractNumId w:val="22"/>
  </w:num>
  <w:num w:numId="24" w16cid:durableId="92602841">
    <w:abstractNumId w:val="15"/>
  </w:num>
  <w:num w:numId="25" w16cid:durableId="8506786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214"/>
    <w:rsid w:val="000417F6"/>
    <w:rsid w:val="000504C9"/>
    <w:rsid w:val="00055F3F"/>
    <w:rsid w:val="00062FC0"/>
    <w:rsid w:val="00063328"/>
    <w:rsid w:val="000753A7"/>
    <w:rsid w:val="00097F0B"/>
    <w:rsid w:val="000A1582"/>
    <w:rsid w:val="000A7327"/>
    <w:rsid w:val="000B69CE"/>
    <w:rsid w:val="000D0A8C"/>
    <w:rsid w:val="000E5CCE"/>
    <w:rsid w:val="000F0864"/>
    <w:rsid w:val="000F50AF"/>
    <w:rsid w:val="00125DCA"/>
    <w:rsid w:val="00136790"/>
    <w:rsid w:val="00151AA0"/>
    <w:rsid w:val="0017562F"/>
    <w:rsid w:val="00180858"/>
    <w:rsid w:val="00192825"/>
    <w:rsid w:val="001A0D7C"/>
    <w:rsid w:val="001B4DA8"/>
    <w:rsid w:val="001C739D"/>
    <w:rsid w:val="001D35E2"/>
    <w:rsid w:val="001D3BFC"/>
    <w:rsid w:val="001F18FA"/>
    <w:rsid w:val="002020E8"/>
    <w:rsid w:val="002029F0"/>
    <w:rsid w:val="00225D2C"/>
    <w:rsid w:val="002263D9"/>
    <w:rsid w:val="00241941"/>
    <w:rsid w:val="00241BEE"/>
    <w:rsid w:val="002560B4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548A0"/>
    <w:rsid w:val="003709F1"/>
    <w:rsid w:val="0037423F"/>
    <w:rsid w:val="00382C06"/>
    <w:rsid w:val="00387206"/>
    <w:rsid w:val="003C6A4C"/>
    <w:rsid w:val="003C6EFC"/>
    <w:rsid w:val="003E676A"/>
    <w:rsid w:val="00450C5E"/>
    <w:rsid w:val="00492FCA"/>
    <w:rsid w:val="00494DCF"/>
    <w:rsid w:val="004C2502"/>
    <w:rsid w:val="004E036D"/>
    <w:rsid w:val="004F2C2E"/>
    <w:rsid w:val="004F6B31"/>
    <w:rsid w:val="005056C3"/>
    <w:rsid w:val="00544157"/>
    <w:rsid w:val="00554FC1"/>
    <w:rsid w:val="0057306B"/>
    <w:rsid w:val="00594FB2"/>
    <w:rsid w:val="005A36E5"/>
    <w:rsid w:val="005A4862"/>
    <w:rsid w:val="005C68D3"/>
    <w:rsid w:val="005D1943"/>
    <w:rsid w:val="005E3B89"/>
    <w:rsid w:val="005F2EFB"/>
    <w:rsid w:val="0063306A"/>
    <w:rsid w:val="006367DA"/>
    <w:rsid w:val="006900A1"/>
    <w:rsid w:val="006939F9"/>
    <w:rsid w:val="006B0323"/>
    <w:rsid w:val="006B3B13"/>
    <w:rsid w:val="006C573C"/>
    <w:rsid w:val="006C7E58"/>
    <w:rsid w:val="006F6A28"/>
    <w:rsid w:val="007007CE"/>
    <w:rsid w:val="00713863"/>
    <w:rsid w:val="007327B9"/>
    <w:rsid w:val="00742B97"/>
    <w:rsid w:val="00743993"/>
    <w:rsid w:val="00764007"/>
    <w:rsid w:val="007910EE"/>
    <w:rsid w:val="007A1C97"/>
    <w:rsid w:val="007A21D7"/>
    <w:rsid w:val="007A528F"/>
    <w:rsid w:val="007C301D"/>
    <w:rsid w:val="007C3CC4"/>
    <w:rsid w:val="007D1155"/>
    <w:rsid w:val="007E7D3C"/>
    <w:rsid w:val="008065FD"/>
    <w:rsid w:val="008130F1"/>
    <w:rsid w:val="0083499D"/>
    <w:rsid w:val="00845605"/>
    <w:rsid w:val="00863103"/>
    <w:rsid w:val="008672FD"/>
    <w:rsid w:val="00867E02"/>
    <w:rsid w:val="00874DCE"/>
    <w:rsid w:val="008A53D0"/>
    <w:rsid w:val="008B220B"/>
    <w:rsid w:val="008B6CA6"/>
    <w:rsid w:val="008C4915"/>
    <w:rsid w:val="008D1D2F"/>
    <w:rsid w:val="008D35C2"/>
    <w:rsid w:val="008E06FE"/>
    <w:rsid w:val="008E5DAD"/>
    <w:rsid w:val="008E6D1D"/>
    <w:rsid w:val="00922F94"/>
    <w:rsid w:val="00924F5F"/>
    <w:rsid w:val="00937048"/>
    <w:rsid w:val="00954E03"/>
    <w:rsid w:val="00964B34"/>
    <w:rsid w:val="0096503B"/>
    <w:rsid w:val="009652F6"/>
    <w:rsid w:val="009731EA"/>
    <w:rsid w:val="009862DE"/>
    <w:rsid w:val="00990B02"/>
    <w:rsid w:val="009C09D3"/>
    <w:rsid w:val="009C2AC3"/>
    <w:rsid w:val="009D1251"/>
    <w:rsid w:val="009D2DB5"/>
    <w:rsid w:val="00A055CF"/>
    <w:rsid w:val="00A1410E"/>
    <w:rsid w:val="00A361C9"/>
    <w:rsid w:val="00A9212A"/>
    <w:rsid w:val="00A93073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87756"/>
    <w:rsid w:val="00CA3F8A"/>
    <w:rsid w:val="00CA5C15"/>
    <w:rsid w:val="00CB0B02"/>
    <w:rsid w:val="00CB307B"/>
    <w:rsid w:val="00CB6767"/>
    <w:rsid w:val="00CC4730"/>
    <w:rsid w:val="00CD4AC2"/>
    <w:rsid w:val="00CD6D6E"/>
    <w:rsid w:val="00CE2F19"/>
    <w:rsid w:val="00CF60AF"/>
    <w:rsid w:val="00D14314"/>
    <w:rsid w:val="00D2004D"/>
    <w:rsid w:val="00D31AF1"/>
    <w:rsid w:val="00D6138F"/>
    <w:rsid w:val="00D857A8"/>
    <w:rsid w:val="00D85BA4"/>
    <w:rsid w:val="00D909BB"/>
    <w:rsid w:val="00D96678"/>
    <w:rsid w:val="00DB4B72"/>
    <w:rsid w:val="00DD47B3"/>
    <w:rsid w:val="00DE116D"/>
    <w:rsid w:val="00DE7A96"/>
    <w:rsid w:val="00E01FDD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631E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4" Type="http://schemas.openxmlformats.org/officeDocument/2006/relationships/oleObject" Target="embeddings/oleObject2.bin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1AFE88-284E-44A5-8888-95A87E3F5B52}"/>
</file>

<file path=customXml/itemProps4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64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27</cp:revision>
  <cp:lastPrinted>2016-09-29T07:49:00Z</cp:lastPrinted>
  <dcterms:created xsi:type="dcterms:W3CDTF">2017-06-19T11:42:00Z</dcterms:created>
  <dcterms:modified xsi:type="dcterms:W3CDTF">2023-10-03T08:23:00Z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26990b7c-b926-40dc-8f1b-2548b7f8582a</vt:lpwstr>
  </property>
</Properties>
</file>